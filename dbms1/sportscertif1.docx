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26742" w:rsidRDefault="0045647A" w:rsidP="003C417F">
      <w:pPr>
        <w:pStyle w:val="Title"/>
      </w:pPr>
      <w:r w:rsidRPr="0045647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0" wp14:anchorId="120699E8" wp14:editId="059E79F7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4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2FE121-C6DC-45DC-9F18-E48D5AE97AF2}"/>
                    </a:ext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1"/>
                        </a:xfrm>
                      </wpg:grpSpPr>
                      <wps:wsp>
                        <wps:cNvPr id="2" name="Blue rectangle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6D89693-AC9A-4B76-85C6-28B0203487D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1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White diagonal lines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938935B-80F2-4E7E-A850-EBF510342919}"/>
                            </a:ext>
                          </a:extLst>
                        </wps:cNvPr>
                        <wps:cNvSpPr/>
                        <wps:spPr>
                          <a:xfrm rot="5400000">
                            <a:off x="1147561" y="-1137725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ey center shadow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2A2904-F645-467A-9DAE-E20924F76CA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9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White center box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95D5991-4D9D-4D31-996B-B4C70CBF99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1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Award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EAD9C2C-C69E-476B-889A-2FE4149B5605}"/>
                            </a:ext>
                          </a:extLst>
                        </wpg:cNvPr>
                        <wpg:cNvGrpSpPr/>
                        <wpg:grpSpPr>
                          <a:xfrm>
                            <a:off x="4093114" y="1669213"/>
                            <a:ext cx="1441957" cy="1390994"/>
                            <a:chOff x="4093114" y="1669213"/>
                            <a:chExt cx="1443990" cy="1390651"/>
                          </a:xfrm>
                        </wpg:grpSpPr>
                        <wps:wsp>
                          <wps:cNvPr id="16" name="Shape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953358B-F6BA-47A3-BAD9-8DFE145A5C3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93114" y="1669213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" name="Shape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2C7EB39-0B56-4CE7-A8CB-63F6C2F70DD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63014" y="1986713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8" name="White circle - upper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23B9C6B-8E75-4F72-9155-9AAE27A7784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2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White circle -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0861F03-1BB7-47F1-AA42-0F2EC0C6502E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2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White circle -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92EAC6D-275A-44D6-87A5-399CABFA43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5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White circle - lower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FD417F0-B0D7-4452-863C-7315C391CF8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1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Soccer ball - top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BA49E6D-1C1B-48D9-A9BF-78D7AA68E429}"/>
                            </a:ext>
                          </a:extLst>
                        </wps:cNvPr>
                        <wps:cNvSpPr/>
                        <wps:spPr>
                          <a:xfrm>
                            <a:off x="1858646" y="0"/>
                            <a:ext cx="1548765" cy="1015684"/>
                          </a:xfrm>
                          <a:custGeom>
                            <a:avLst/>
                            <a:gdLst>
                              <a:gd name="connsiteX0" fmla="*/ 481121 w 1548765"/>
                              <a:gd name="connsiteY0" fmla="*/ 888687 h 1015684"/>
                              <a:gd name="connsiteX1" fmla="*/ 412574 w 1548765"/>
                              <a:gd name="connsiteY1" fmla="*/ 896297 h 1015684"/>
                              <a:gd name="connsiteX2" fmla="*/ 665180 w 1548765"/>
                              <a:gd name="connsiteY2" fmla="*/ 981368 h 1015684"/>
                              <a:gd name="connsiteX3" fmla="*/ 486212 w 1548765"/>
                              <a:gd name="connsiteY3" fmla="*/ 895005 h 1015684"/>
                              <a:gd name="connsiteX4" fmla="*/ 481121 w 1548765"/>
                              <a:gd name="connsiteY4" fmla="*/ 888687 h 1015684"/>
                              <a:gd name="connsiteX5" fmla="*/ 818838 w 1548765"/>
                              <a:gd name="connsiteY5" fmla="*/ 641011 h 1015684"/>
                              <a:gd name="connsiteX6" fmla="*/ 490012 w 1548765"/>
                              <a:gd name="connsiteY6" fmla="*/ 754080 h 1015684"/>
                              <a:gd name="connsiteX7" fmla="*/ 495103 w 1548765"/>
                              <a:gd name="connsiteY7" fmla="*/ 872175 h 1015684"/>
                              <a:gd name="connsiteX8" fmla="*/ 500194 w 1548765"/>
                              <a:gd name="connsiteY8" fmla="*/ 873468 h 1015684"/>
                              <a:gd name="connsiteX9" fmla="*/ 771873 w 1548765"/>
                              <a:gd name="connsiteY9" fmla="*/ 989050 h 1015684"/>
                              <a:gd name="connsiteX10" fmla="*/ 773092 w 1548765"/>
                              <a:gd name="connsiteY10" fmla="*/ 989050 h 1015684"/>
                              <a:gd name="connsiteX11" fmla="*/ 1077754 w 1548765"/>
                              <a:gd name="connsiteY11" fmla="*/ 924223 h 1015684"/>
                              <a:gd name="connsiteX12" fmla="*/ 1103208 w 1548765"/>
                              <a:gd name="connsiteY12" fmla="*/ 762982 h 1015684"/>
                              <a:gd name="connsiteX13" fmla="*/ 818838 w 1548765"/>
                              <a:gd name="connsiteY13" fmla="*/ 641011 h 1015684"/>
                              <a:gd name="connsiteX14" fmla="*/ 1487818 w 1548765"/>
                              <a:gd name="connsiteY14" fmla="*/ 460673 h 1015684"/>
                              <a:gd name="connsiteX15" fmla="*/ 1335523 w 1548765"/>
                              <a:gd name="connsiteY15" fmla="*/ 494989 h 1015684"/>
                              <a:gd name="connsiteX16" fmla="*/ 1329142 w 1548765"/>
                              <a:gd name="connsiteY16" fmla="*/ 494989 h 1015684"/>
                              <a:gd name="connsiteX17" fmla="*/ 1128591 w 1548765"/>
                              <a:gd name="connsiteY17" fmla="*/ 752788 h 1015684"/>
                              <a:gd name="connsiteX18" fmla="*/ 1128591 w 1548765"/>
                              <a:gd name="connsiteY18" fmla="*/ 755301 h 1015684"/>
                              <a:gd name="connsiteX19" fmla="*/ 1108228 w 1548765"/>
                              <a:gd name="connsiteY19" fmla="*/ 909004 h 1015684"/>
                              <a:gd name="connsiteX20" fmla="*/ 1487818 w 1548765"/>
                              <a:gd name="connsiteY20" fmla="*/ 460673 h 1015684"/>
                              <a:gd name="connsiteX21" fmla="*/ 540777 w 1548765"/>
                              <a:gd name="connsiteY21" fmla="*/ 55561 h 1015684"/>
                              <a:gd name="connsiteX22" fmla="*/ 279280 w 1548765"/>
                              <a:gd name="connsiteY22" fmla="*/ 154631 h 1015684"/>
                              <a:gd name="connsiteX23" fmla="*/ 279280 w 1548765"/>
                              <a:gd name="connsiteY23" fmla="*/ 160949 h 1015684"/>
                              <a:gd name="connsiteX24" fmla="*/ 238696 w 1548765"/>
                              <a:gd name="connsiteY24" fmla="*/ 489892 h 1015684"/>
                              <a:gd name="connsiteX25" fmla="*/ 233606 w 1548765"/>
                              <a:gd name="connsiteY25" fmla="*/ 501307 h 1015684"/>
                              <a:gd name="connsiteX26" fmla="*/ 474811 w 1548765"/>
                              <a:gd name="connsiteY26" fmla="*/ 727374 h 1015684"/>
                              <a:gd name="connsiteX27" fmla="*/ 809947 w 1548765"/>
                              <a:gd name="connsiteY27" fmla="*/ 613084 h 1015684"/>
                              <a:gd name="connsiteX28" fmla="*/ 846730 w 1548765"/>
                              <a:gd name="connsiteY28" fmla="*/ 318457 h 1015684"/>
                              <a:gd name="connsiteX29" fmla="*/ 543359 w 1548765"/>
                              <a:gd name="connsiteY29" fmla="*/ 58074 h 1015684"/>
                              <a:gd name="connsiteX30" fmla="*/ 540777 w 1548765"/>
                              <a:gd name="connsiteY30" fmla="*/ 55561 h 1015684"/>
                              <a:gd name="connsiteX31" fmla="*/ 42550 w 1548765"/>
                              <a:gd name="connsiteY31" fmla="*/ 0 h 1015684"/>
                              <a:gd name="connsiteX32" fmla="*/ 68467 w 1548765"/>
                              <a:gd name="connsiteY32" fmla="*/ 0 h 1015684"/>
                              <a:gd name="connsiteX33" fmla="*/ 40135 w 1548765"/>
                              <a:gd name="connsiteY33" fmla="*/ 92721 h 1015684"/>
                              <a:gd name="connsiteX34" fmla="*/ 25383 w 1548765"/>
                              <a:gd name="connsiteY34" fmla="*/ 240995 h 1015684"/>
                              <a:gd name="connsiteX35" fmla="*/ 92639 w 1548765"/>
                              <a:gd name="connsiteY35" fmla="*/ 552134 h 1015684"/>
                              <a:gd name="connsiteX36" fmla="*/ 217114 w 1548765"/>
                              <a:gd name="connsiteY36" fmla="*/ 498794 h 1015684"/>
                              <a:gd name="connsiteX37" fmla="*/ 214533 w 1548765"/>
                              <a:gd name="connsiteY37" fmla="*/ 492476 h 1015684"/>
                              <a:gd name="connsiteX38" fmla="*/ 257697 w 1548765"/>
                              <a:gd name="connsiteY38" fmla="*/ 155924 h 1015684"/>
                              <a:gd name="connsiteX39" fmla="*/ 260279 w 1548765"/>
                              <a:gd name="connsiteY39" fmla="*/ 150827 h 1015684"/>
                              <a:gd name="connsiteX40" fmla="*/ 182814 w 1548765"/>
                              <a:gd name="connsiteY40" fmla="*/ 11769 h 1015684"/>
                              <a:gd name="connsiteX41" fmla="*/ 178190 w 1548765"/>
                              <a:gd name="connsiteY41" fmla="*/ 0 h 1015684"/>
                              <a:gd name="connsiteX42" fmla="*/ 565623 w 1548765"/>
                              <a:gd name="connsiteY42" fmla="*/ 0 h 1015684"/>
                              <a:gd name="connsiteX43" fmla="*/ 565622 w 1548765"/>
                              <a:gd name="connsiteY43" fmla="*/ 3 h 1015684"/>
                              <a:gd name="connsiteX44" fmla="*/ 558559 w 1548765"/>
                              <a:gd name="connsiteY44" fmla="*/ 39049 h 1015684"/>
                              <a:gd name="connsiteX45" fmla="*/ 561141 w 1548765"/>
                              <a:gd name="connsiteY45" fmla="*/ 40341 h 1015684"/>
                              <a:gd name="connsiteX46" fmla="*/ 864512 w 1548765"/>
                              <a:gd name="connsiteY46" fmla="*/ 301945 h 1015684"/>
                              <a:gd name="connsiteX47" fmla="*/ 1179356 w 1548765"/>
                              <a:gd name="connsiteY47" fmla="*/ 207972 h 1015684"/>
                              <a:gd name="connsiteX48" fmla="*/ 1211474 w 1548765"/>
                              <a:gd name="connsiteY48" fmla="*/ 4946 h 1015684"/>
                              <a:gd name="connsiteX49" fmla="*/ 1211901 w 1548765"/>
                              <a:gd name="connsiteY49" fmla="*/ 0 h 1015684"/>
                              <a:gd name="connsiteX50" fmla="*/ 1238568 w 1548765"/>
                              <a:gd name="connsiteY50" fmla="*/ 0 h 1015684"/>
                              <a:gd name="connsiteX51" fmla="*/ 1236503 w 1548765"/>
                              <a:gd name="connsiteY51" fmla="*/ 20910 h 1015684"/>
                              <a:gd name="connsiteX52" fmla="*/ 1204739 w 1548765"/>
                              <a:gd name="connsiteY52" fmla="*/ 214289 h 1015684"/>
                              <a:gd name="connsiteX53" fmla="*/ 1203448 w 1548765"/>
                              <a:gd name="connsiteY53" fmla="*/ 215581 h 1015684"/>
                              <a:gd name="connsiteX54" fmla="*/ 1331651 w 1548765"/>
                              <a:gd name="connsiteY54" fmla="*/ 470868 h 1015684"/>
                              <a:gd name="connsiteX55" fmla="*/ 1496709 w 1548765"/>
                              <a:gd name="connsiteY55" fmla="*/ 431455 h 1015684"/>
                              <a:gd name="connsiteX56" fmla="*/ 1522092 w 1548765"/>
                              <a:gd name="connsiteY56" fmla="*/ 239703 h 1015684"/>
                              <a:gd name="connsiteX57" fmla="*/ 1511982 w 1548765"/>
                              <a:gd name="connsiteY57" fmla="*/ 113998 h 1015684"/>
                              <a:gd name="connsiteX58" fmla="*/ 1465649 w 1548765"/>
                              <a:gd name="connsiteY58" fmla="*/ 12121 h 1015684"/>
                              <a:gd name="connsiteX59" fmla="*/ 1457763 w 1548765"/>
                              <a:gd name="connsiteY59" fmla="*/ 0 h 1015684"/>
                              <a:gd name="connsiteX60" fmla="*/ 1508903 w 1548765"/>
                              <a:gd name="connsiteY60" fmla="*/ 0 h 1015684"/>
                              <a:gd name="connsiteX61" fmla="*/ 1537365 w 1548765"/>
                              <a:gd name="connsiteY61" fmla="*/ 107609 h 1015684"/>
                              <a:gd name="connsiteX62" fmla="*/ 1541165 w 1548765"/>
                              <a:gd name="connsiteY62" fmla="*/ 136827 h 1015684"/>
                              <a:gd name="connsiteX63" fmla="*/ 1541165 w 1548765"/>
                              <a:gd name="connsiteY63" fmla="*/ 140632 h 1015684"/>
                              <a:gd name="connsiteX64" fmla="*/ 1543674 w 1548765"/>
                              <a:gd name="connsiteY64" fmla="*/ 168559 h 1015684"/>
                              <a:gd name="connsiteX65" fmla="*/ 1548765 w 1548765"/>
                              <a:gd name="connsiteY65" fmla="*/ 240995 h 1015684"/>
                              <a:gd name="connsiteX66" fmla="*/ 1071444 w 1548765"/>
                              <a:gd name="connsiteY66" fmla="*/ 956026 h 1015684"/>
                              <a:gd name="connsiteX67" fmla="*/ 804856 w 1548765"/>
                              <a:gd name="connsiteY67" fmla="*/ 1014392 h 1015684"/>
                              <a:gd name="connsiteX68" fmla="*/ 774383 w 1548765"/>
                              <a:gd name="connsiteY68" fmla="*/ 1015684 h 1015684"/>
                              <a:gd name="connsiteX69" fmla="*/ 769292 w 1548765"/>
                              <a:gd name="connsiteY69" fmla="*/ 1015684 h 1015684"/>
                              <a:gd name="connsiteX70" fmla="*/ 0 w 1548765"/>
                              <a:gd name="connsiteY70" fmla="*/ 240995 h 1015684"/>
                              <a:gd name="connsiteX71" fmla="*/ 27358 w 1548765"/>
                              <a:gd name="connsiteY71" fmla="*/ 36268 h 10156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</a:cxnLst>
                            <a:rect l="l" t="t" r="r" b="b"/>
                            <a:pathLst>
                              <a:path w="1548765" h="1015684">
                                <a:moveTo>
                                  <a:pt x="481121" y="888687"/>
                                </a:moveTo>
                                <a:cubicBezTo>
                                  <a:pt x="453229" y="892492"/>
                                  <a:pt x="415084" y="896297"/>
                                  <a:pt x="412574" y="896297"/>
                                </a:cubicBezTo>
                                <a:cubicBezTo>
                                  <a:pt x="490012" y="939515"/>
                                  <a:pt x="575051" y="968661"/>
                                  <a:pt x="665180" y="981368"/>
                                </a:cubicBezTo>
                                <a:cubicBezTo>
                                  <a:pt x="567450" y="943319"/>
                                  <a:pt x="491303" y="897589"/>
                                  <a:pt x="486212" y="895005"/>
                                </a:cubicBezTo>
                                <a:cubicBezTo>
                                  <a:pt x="483702" y="892492"/>
                                  <a:pt x="482412" y="891200"/>
                                  <a:pt x="481121" y="888687"/>
                                </a:cubicBezTo>
                                <a:close/>
                                <a:moveTo>
                                  <a:pt x="818838" y="641011"/>
                                </a:moveTo>
                                <a:cubicBezTo>
                                  <a:pt x="696944" y="698156"/>
                                  <a:pt x="526867" y="743886"/>
                                  <a:pt x="490012" y="754080"/>
                                </a:cubicBezTo>
                                <a:cubicBezTo>
                                  <a:pt x="487503" y="811225"/>
                                  <a:pt x="492522" y="851859"/>
                                  <a:pt x="495103" y="872175"/>
                                </a:cubicBezTo>
                                <a:cubicBezTo>
                                  <a:pt x="496394" y="872175"/>
                                  <a:pt x="498903" y="872175"/>
                                  <a:pt x="500194" y="873468"/>
                                </a:cubicBezTo>
                                <a:cubicBezTo>
                                  <a:pt x="501413" y="874688"/>
                                  <a:pt x="633488" y="952150"/>
                                  <a:pt x="771873" y="989050"/>
                                </a:cubicBezTo>
                                <a:cubicBezTo>
                                  <a:pt x="771873" y="989050"/>
                                  <a:pt x="773092" y="989050"/>
                                  <a:pt x="773092" y="989050"/>
                                </a:cubicBezTo>
                                <a:cubicBezTo>
                                  <a:pt x="881004" y="989050"/>
                                  <a:pt x="985115" y="966149"/>
                                  <a:pt x="1077754" y="924223"/>
                                </a:cubicBezTo>
                                <a:cubicBezTo>
                                  <a:pt x="1100627" y="850566"/>
                                  <a:pt x="1103208" y="782007"/>
                                  <a:pt x="1103208" y="762982"/>
                                </a:cubicBezTo>
                                <a:cubicBezTo>
                                  <a:pt x="966042" y="747691"/>
                                  <a:pt x="853112" y="667717"/>
                                  <a:pt x="818838" y="641011"/>
                                </a:cubicBezTo>
                                <a:close/>
                                <a:moveTo>
                                  <a:pt x="1487818" y="460673"/>
                                </a:moveTo>
                                <a:cubicBezTo>
                                  <a:pt x="1410380" y="491184"/>
                                  <a:pt x="1355815" y="494989"/>
                                  <a:pt x="1335523" y="494989"/>
                                </a:cubicBezTo>
                                <a:cubicBezTo>
                                  <a:pt x="1332942" y="494989"/>
                                  <a:pt x="1330432" y="494989"/>
                                  <a:pt x="1329142" y="494989"/>
                                </a:cubicBezTo>
                                <a:cubicBezTo>
                                  <a:pt x="1275795" y="619474"/>
                                  <a:pt x="1165374" y="721057"/>
                                  <a:pt x="1128591" y="752788"/>
                                </a:cubicBezTo>
                                <a:cubicBezTo>
                                  <a:pt x="1128591" y="754080"/>
                                  <a:pt x="1128591" y="754080"/>
                                  <a:pt x="1128591" y="755301"/>
                                </a:cubicBezTo>
                                <a:cubicBezTo>
                                  <a:pt x="1128591" y="759177"/>
                                  <a:pt x="1129810" y="827737"/>
                                  <a:pt x="1108228" y="909004"/>
                                </a:cubicBezTo>
                                <a:cubicBezTo>
                                  <a:pt x="1288487" y="818835"/>
                                  <a:pt x="1426872" y="657522"/>
                                  <a:pt x="1487818" y="460673"/>
                                </a:cubicBezTo>
                                <a:close/>
                                <a:moveTo>
                                  <a:pt x="540777" y="55561"/>
                                </a:moveTo>
                                <a:cubicBezTo>
                                  <a:pt x="401173" y="101291"/>
                                  <a:pt x="311044" y="139412"/>
                                  <a:pt x="279280" y="154631"/>
                                </a:cubicBezTo>
                                <a:cubicBezTo>
                                  <a:pt x="279280" y="157144"/>
                                  <a:pt x="280570" y="158436"/>
                                  <a:pt x="279280" y="160949"/>
                                </a:cubicBezTo>
                                <a:cubicBezTo>
                                  <a:pt x="279280" y="163533"/>
                                  <a:pt x="227224" y="324774"/>
                                  <a:pt x="238696" y="489892"/>
                                </a:cubicBezTo>
                                <a:cubicBezTo>
                                  <a:pt x="239915" y="494989"/>
                                  <a:pt x="237406" y="498794"/>
                                  <a:pt x="233606" y="501307"/>
                                </a:cubicBezTo>
                                <a:cubicBezTo>
                                  <a:pt x="311044" y="607987"/>
                                  <a:pt x="434156" y="700740"/>
                                  <a:pt x="474811" y="727374"/>
                                </a:cubicBezTo>
                                <a:cubicBezTo>
                                  <a:pt x="477321" y="727374"/>
                                  <a:pt x="675362" y="676619"/>
                                  <a:pt x="809947" y="613084"/>
                                </a:cubicBezTo>
                                <a:cubicBezTo>
                                  <a:pt x="825148" y="519111"/>
                                  <a:pt x="841639" y="366700"/>
                                  <a:pt x="846730" y="318457"/>
                                </a:cubicBezTo>
                                <a:cubicBezTo>
                                  <a:pt x="649980" y="147022"/>
                                  <a:pt x="544577" y="59366"/>
                                  <a:pt x="543359" y="58074"/>
                                </a:cubicBezTo>
                                <a:cubicBezTo>
                                  <a:pt x="542068" y="58074"/>
                                  <a:pt x="542068" y="56853"/>
                                  <a:pt x="540777" y="55561"/>
                                </a:cubicBezTo>
                                <a:close/>
                                <a:moveTo>
                                  <a:pt x="42550" y="0"/>
                                </a:moveTo>
                                <a:lnTo>
                                  <a:pt x="68467" y="0"/>
                                </a:lnTo>
                                <a:lnTo>
                                  <a:pt x="40135" y="92721"/>
                                </a:lnTo>
                                <a:cubicBezTo>
                                  <a:pt x="30456" y="140668"/>
                                  <a:pt x="25383" y="190204"/>
                                  <a:pt x="25383" y="240995"/>
                                </a:cubicBezTo>
                                <a:cubicBezTo>
                                  <a:pt x="25383" y="351480"/>
                                  <a:pt x="49475" y="456869"/>
                                  <a:pt x="92639" y="552134"/>
                                </a:cubicBezTo>
                                <a:cubicBezTo>
                                  <a:pt x="156167" y="531818"/>
                                  <a:pt x="198041" y="510209"/>
                                  <a:pt x="217114" y="498794"/>
                                </a:cubicBezTo>
                                <a:cubicBezTo>
                                  <a:pt x="215823" y="496281"/>
                                  <a:pt x="214533" y="494989"/>
                                  <a:pt x="214533" y="492476"/>
                                </a:cubicBezTo>
                                <a:cubicBezTo>
                                  <a:pt x="203132" y="322262"/>
                                  <a:pt x="253897" y="160949"/>
                                  <a:pt x="257697" y="155924"/>
                                </a:cubicBezTo>
                                <a:cubicBezTo>
                                  <a:pt x="257697" y="153339"/>
                                  <a:pt x="258988" y="152119"/>
                                  <a:pt x="260279" y="150827"/>
                                </a:cubicBezTo>
                                <a:cubicBezTo>
                                  <a:pt x="223460" y="95584"/>
                                  <a:pt x="199009" y="48597"/>
                                  <a:pt x="182814" y="11769"/>
                                </a:cubicBezTo>
                                <a:lnTo>
                                  <a:pt x="178190" y="0"/>
                                </a:lnTo>
                                <a:lnTo>
                                  <a:pt x="565623" y="0"/>
                                </a:lnTo>
                                <a:lnTo>
                                  <a:pt x="565622" y="3"/>
                                </a:lnTo>
                                <a:cubicBezTo>
                                  <a:pt x="562463" y="16911"/>
                                  <a:pt x="560155" y="30165"/>
                                  <a:pt x="558559" y="39049"/>
                                </a:cubicBezTo>
                                <a:cubicBezTo>
                                  <a:pt x="559850" y="39049"/>
                                  <a:pt x="559850" y="39049"/>
                                  <a:pt x="561141" y="40341"/>
                                </a:cubicBezTo>
                                <a:cubicBezTo>
                                  <a:pt x="562360" y="41562"/>
                                  <a:pt x="667762" y="129218"/>
                                  <a:pt x="864512" y="301945"/>
                                </a:cubicBezTo>
                                <a:cubicBezTo>
                                  <a:pt x="1006697" y="268922"/>
                                  <a:pt x="1137482" y="223191"/>
                                  <a:pt x="1179356" y="207972"/>
                                </a:cubicBezTo>
                                <a:cubicBezTo>
                                  <a:pt x="1196484" y="124623"/>
                                  <a:pt x="1206120" y="56993"/>
                                  <a:pt x="1211474" y="4946"/>
                                </a:cubicBezTo>
                                <a:lnTo>
                                  <a:pt x="1211901" y="0"/>
                                </a:lnTo>
                                <a:lnTo>
                                  <a:pt x="1238568" y="0"/>
                                </a:lnTo>
                                <a:lnTo>
                                  <a:pt x="1236503" y="20910"/>
                                </a:lnTo>
                                <a:cubicBezTo>
                                  <a:pt x="1230689" y="71842"/>
                                  <a:pt x="1220925" y="136190"/>
                                  <a:pt x="1204739" y="214289"/>
                                </a:cubicBezTo>
                                <a:cubicBezTo>
                                  <a:pt x="1203448" y="214289"/>
                                  <a:pt x="1203448" y="215581"/>
                                  <a:pt x="1203448" y="215581"/>
                                </a:cubicBezTo>
                                <a:cubicBezTo>
                                  <a:pt x="1297378" y="332456"/>
                                  <a:pt x="1324051" y="436552"/>
                                  <a:pt x="1331651" y="470868"/>
                                </a:cubicBezTo>
                                <a:cubicBezTo>
                                  <a:pt x="1343124" y="470868"/>
                                  <a:pt x="1405289" y="470868"/>
                                  <a:pt x="1496709" y="431455"/>
                                </a:cubicBezTo>
                                <a:cubicBezTo>
                                  <a:pt x="1513201" y="370505"/>
                                  <a:pt x="1522092" y="305750"/>
                                  <a:pt x="1522092" y="239703"/>
                                </a:cubicBezTo>
                                <a:cubicBezTo>
                                  <a:pt x="1522092" y="196557"/>
                                  <a:pt x="1518292" y="154631"/>
                                  <a:pt x="1511982" y="113998"/>
                                </a:cubicBezTo>
                                <a:cubicBezTo>
                                  <a:pt x="1498646" y="76219"/>
                                  <a:pt x="1482454" y="42087"/>
                                  <a:pt x="1465649" y="12121"/>
                                </a:cubicBezTo>
                                <a:lnTo>
                                  <a:pt x="1457763" y="0"/>
                                </a:lnTo>
                                <a:lnTo>
                                  <a:pt x="1508903" y="0"/>
                                </a:lnTo>
                                <a:lnTo>
                                  <a:pt x="1537365" y="107609"/>
                                </a:lnTo>
                                <a:cubicBezTo>
                                  <a:pt x="1538583" y="117803"/>
                                  <a:pt x="1539874" y="126705"/>
                                  <a:pt x="1541165" y="136827"/>
                                </a:cubicBezTo>
                                <a:cubicBezTo>
                                  <a:pt x="1541165" y="138120"/>
                                  <a:pt x="1541165" y="139412"/>
                                  <a:pt x="1541165" y="140632"/>
                                </a:cubicBezTo>
                                <a:cubicBezTo>
                                  <a:pt x="1541165" y="149534"/>
                                  <a:pt x="1542384" y="159729"/>
                                  <a:pt x="1543674" y="168559"/>
                                </a:cubicBezTo>
                                <a:cubicBezTo>
                                  <a:pt x="1546256" y="192752"/>
                                  <a:pt x="1547475" y="215581"/>
                                  <a:pt x="1548765" y="240995"/>
                                </a:cubicBezTo>
                                <a:cubicBezTo>
                                  <a:pt x="1548765" y="562328"/>
                                  <a:pt x="1352015" y="839152"/>
                                  <a:pt x="1071444" y="956026"/>
                                </a:cubicBezTo>
                                <a:cubicBezTo>
                                  <a:pt x="988915" y="990270"/>
                                  <a:pt x="898786" y="1010587"/>
                                  <a:pt x="804856" y="1014392"/>
                                </a:cubicBezTo>
                                <a:cubicBezTo>
                                  <a:pt x="794674" y="1015684"/>
                                  <a:pt x="784564" y="1015684"/>
                                  <a:pt x="774383" y="1015684"/>
                                </a:cubicBezTo>
                                <a:cubicBezTo>
                                  <a:pt x="773092" y="1015684"/>
                                  <a:pt x="770582" y="1015684"/>
                                  <a:pt x="769292" y="1015684"/>
                                </a:cubicBezTo>
                                <a:cubicBezTo>
                                  <a:pt x="345317" y="1013171"/>
                                  <a:pt x="0" y="666424"/>
                                  <a:pt x="0" y="240995"/>
                                </a:cubicBezTo>
                                <a:cubicBezTo>
                                  <a:pt x="0" y="170192"/>
                                  <a:pt x="9523" y="101534"/>
                                  <a:pt x="27358" y="362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occer ball - bottom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4A031E8-901B-464F-B599-ED0D1D8C3FD7}"/>
                            </a:ext>
                          </a:extLst>
                        </wps:cNvPr>
                        <wps:cNvSpPr/>
                        <wps:spPr>
                          <a:xfrm>
                            <a:off x="6466205" y="6157914"/>
                            <a:ext cx="1548765" cy="1160773"/>
                          </a:xfrm>
                          <a:custGeom>
                            <a:avLst/>
                            <a:gdLst>
                              <a:gd name="connsiteX0" fmla="*/ 154877 w 1548765"/>
                              <a:gd name="connsiteY0" fmla="*/ 468647 h 1160773"/>
                              <a:gd name="connsiteX1" fmla="*/ 82529 w 1548765"/>
                              <a:gd name="connsiteY1" fmla="*/ 488964 h 1160773"/>
                              <a:gd name="connsiteX2" fmla="*/ 25383 w 1548765"/>
                              <a:gd name="connsiteY2" fmla="*/ 775981 h 1160773"/>
                              <a:gd name="connsiteX3" fmla="*/ 92639 w 1548765"/>
                              <a:gd name="connsiteY3" fmla="*/ 1087120 h 1160773"/>
                              <a:gd name="connsiteX4" fmla="*/ 217114 w 1548765"/>
                              <a:gd name="connsiteY4" fmla="*/ 1033780 h 1160773"/>
                              <a:gd name="connsiteX5" fmla="*/ 214533 w 1548765"/>
                              <a:gd name="connsiteY5" fmla="*/ 1027463 h 1160773"/>
                              <a:gd name="connsiteX6" fmla="*/ 257698 w 1548765"/>
                              <a:gd name="connsiteY6" fmla="*/ 690910 h 1160773"/>
                              <a:gd name="connsiteX7" fmla="*/ 260279 w 1548765"/>
                              <a:gd name="connsiteY7" fmla="*/ 685813 h 1160773"/>
                              <a:gd name="connsiteX8" fmla="*/ 154877 w 1548765"/>
                              <a:gd name="connsiteY8" fmla="*/ 468647 h 1160773"/>
                              <a:gd name="connsiteX9" fmla="*/ 1355815 w 1548765"/>
                              <a:gd name="connsiteY9" fmla="*/ 400016 h 1160773"/>
                              <a:gd name="connsiteX10" fmla="*/ 1244103 w 1548765"/>
                              <a:gd name="connsiteY10" fmla="*/ 411502 h 1160773"/>
                              <a:gd name="connsiteX11" fmla="*/ 1204739 w 1548765"/>
                              <a:gd name="connsiteY11" fmla="*/ 749275 h 1160773"/>
                              <a:gd name="connsiteX12" fmla="*/ 1203448 w 1548765"/>
                              <a:gd name="connsiteY12" fmla="*/ 750568 h 1160773"/>
                              <a:gd name="connsiteX13" fmla="*/ 1331651 w 1548765"/>
                              <a:gd name="connsiteY13" fmla="*/ 1005854 h 1160773"/>
                              <a:gd name="connsiteX14" fmla="*/ 1496709 w 1548765"/>
                              <a:gd name="connsiteY14" fmla="*/ 966441 h 1160773"/>
                              <a:gd name="connsiteX15" fmla="*/ 1522092 w 1548765"/>
                              <a:gd name="connsiteY15" fmla="*/ 774689 h 1160773"/>
                              <a:gd name="connsiteX16" fmla="*/ 1511982 w 1548765"/>
                              <a:gd name="connsiteY16" fmla="*/ 648984 h 1160773"/>
                              <a:gd name="connsiteX17" fmla="*/ 1358324 w 1548765"/>
                              <a:gd name="connsiteY17" fmla="*/ 403892 h 1160773"/>
                              <a:gd name="connsiteX18" fmla="*/ 1355815 w 1548765"/>
                              <a:gd name="connsiteY18" fmla="*/ 400016 h 1160773"/>
                              <a:gd name="connsiteX19" fmla="*/ 1374816 w 1548765"/>
                              <a:gd name="connsiteY19" fmla="*/ 330236 h 1160773"/>
                              <a:gd name="connsiteX20" fmla="*/ 1371016 w 1548765"/>
                              <a:gd name="connsiteY20" fmla="*/ 383576 h 1160773"/>
                              <a:gd name="connsiteX21" fmla="*/ 1374816 w 1548765"/>
                              <a:gd name="connsiteY21" fmla="*/ 386088 h 1160773"/>
                              <a:gd name="connsiteX22" fmla="*/ 1475127 w 1548765"/>
                              <a:gd name="connsiteY22" fmla="*/ 514378 h 1160773"/>
                              <a:gd name="connsiteX23" fmla="*/ 1374816 w 1548765"/>
                              <a:gd name="connsiteY23" fmla="*/ 330236 h 1160773"/>
                              <a:gd name="connsiteX24" fmla="*/ 968624 w 1548765"/>
                              <a:gd name="connsiteY24" fmla="*/ 198141 h 1160773"/>
                              <a:gd name="connsiteX25" fmla="*/ 963533 w 1548765"/>
                              <a:gd name="connsiteY25" fmla="*/ 199362 h 1160773"/>
                              <a:gd name="connsiteX26" fmla="*/ 628397 w 1548765"/>
                              <a:gd name="connsiteY26" fmla="*/ 301017 h 1160773"/>
                              <a:gd name="connsiteX27" fmla="*/ 622016 w 1548765"/>
                              <a:gd name="connsiteY27" fmla="*/ 303530 h 1160773"/>
                              <a:gd name="connsiteX28" fmla="*/ 620797 w 1548765"/>
                              <a:gd name="connsiteY28" fmla="*/ 303530 h 1160773"/>
                              <a:gd name="connsiteX29" fmla="*/ 558559 w 1548765"/>
                              <a:gd name="connsiteY29" fmla="*/ 574035 h 1160773"/>
                              <a:gd name="connsiteX30" fmla="*/ 561141 w 1548765"/>
                              <a:gd name="connsiteY30" fmla="*/ 575328 h 1160773"/>
                              <a:gd name="connsiteX31" fmla="*/ 864512 w 1548765"/>
                              <a:gd name="connsiteY31" fmla="*/ 836931 h 1160773"/>
                              <a:gd name="connsiteX32" fmla="*/ 1179356 w 1548765"/>
                              <a:gd name="connsiteY32" fmla="*/ 742958 h 1160773"/>
                              <a:gd name="connsiteX33" fmla="*/ 1217430 w 1548765"/>
                              <a:gd name="connsiteY33" fmla="*/ 408918 h 1160773"/>
                              <a:gd name="connsiteX34" fmla="*/ 1221230 w 1548765"/>
                              <a:gd name="connsiteY34" fmla="*/ 400016 h 1160773"/>
                              <a:gd name="connsiteX35" fmla="*/ 968624 w 1548765"/>
                              <a:gd name="connsiteY35" fmla="*/ 198141 h 1160773"/>
                              <a:gd name="connsiteX36" fmla="*/ 370700 w 1548765"/>
                              <a:gd name="connsiteY36" fmla="*/ 142217 h 1160773"/>
                              <a:gd name="connsiteX37" fmla="*/ 95221 w 1548765"/>
                              <a:gd name="connsiteY37" fmla="*/ 454648 h 1160773"/>
                              <a:gd name="connsiteX38" fmla="*/ 152367 w 1548765"/>
                              <a:gd name="connsiteY38" fmla="*/ 440721 h 1160773"/>
                              <a:gd name="connsiteX39" fmla="*/ 158677 w 1548765"/>
                              <a:gd name="connsiteY39" fmla="*/ 441941 h 1160773"/>
                              <a:gd name="connsiteX40" fmla="*/ 363100 w 1548765"/>
                              <a:gd name="connsiteY40" fmla="*/ 219678 h 1160773"/>
                              <a:gd name="connsiteX41" fmla="*/ 370700 w 1548765"/>
                              <a:gd name="connsiteY41" fmla="*/ 142217 h 1160773"/>
                              <a:gd name="connsiteX42" fmla="*/ 771873 w 1548765"/>
                              <a:gd name="connsiteY42" fmla="*/ 25414 h 1160773"/>
                              <a:gd name="connsiteX43" fmla="*/ 399883 w 1548765"/>
                              <a:gd name="connsiteY43" fmla="*/ 124485 h 1160773"/>
                              <a:gd name="connsiteX44" fmla="*/ 387191 w 1548765"/>
                              <a:gd name="connsiteY44" fmla="*/ 213361 h 1160773"/>
                              <a:gd name="connsiteX45" fmla="*/ 611906 w 1548765"/>
                              <a:gd name="connsiteY45" fmla="*/ 280700 h 1160773"/>
                              <a:gd name="connsiteX46" fmla="*/ 613125 w 1548765"/>
                              <a:gd name="connsiteY46" fmla="*/ 279408 h 1160773"/>
                              <a:gd name="connsiteX47" fmla="*/ 952132 w 1548765"/>
                              <a:gd name="connsiteY47" fmla="*/ 175240 h 1160773"/>
                              <a:gd name="connsiteX48" fmla="*/ 980024 w 1548765"/>
                              <a:gd name="connsiteY48" fmla="*/ 54633 h 1160773"/>
                              <a:gd name="connsiteX49" fmla="*/ 771873 w 1548765"/>
                              <a:gd name="connsiteY49" fmla="*/ 25414 h 1160773"/>
                              <a:gd name="connsiteX50" fmla="*/ 774383 w 1548765"/>
                              <a:gd name="connsiteY50" fmla="*/ 0 h 1160773"/>
                              <a:gd name="connsiteX51" fmla="*/ 1537365 w 1548765"/>
                              <a:gd name="connsiteY51" fmla="*/ 642595 h 1160773"/>
                              <a:gd name="connsiteX52" fmla="*/ 1541165 w 1548765"/>
                              <a:gd name="connsiteY52" fmla="*/ 671814 h 1160773"/>
                              <a:gd name="connsiteX53" fmla="*/ 1541165 w 1548765"/>
                              <a:gd name="connsiteY53" fmla="*/ 675619 h 1160773"/>
                              <a:gd name="connsiteX54" fmla="*/ 1543674 w 1548765"/>
                              <a:gd name="connsiteY54" fmla="*/ 703545 h 1160773"/>
                              <a:gd name="connsiteX55" fmla="*/ 1548765 w 1548765"/>
                              <a:gd name="connsiteY55" fmla="*/ 775981 h 1160773"/>
                              <a:gd name="connsiteX56" fmla="*/ 1471716 w 1548765"/>
                              <a:gd name="connsiteY56" fmla="*/ 1112616 h 1160773"/>
                              <a:gd name="connsiteX57" fmla="*/ 1443876 w 1548765"/>
                              <a:gd name="connsiteY57" fmla="*/ 1160773 h 1160773"/>
                              <a:gd name="connsiteX58" fmla="*/ 1411106 w 1548765"/>
                              <a:gd name="connsiteY58" fmla="*/ 1160773 h 1160773"/>
                              <a:gd name="connsiteX59" fmla="*/ 1428144 w 1548765"/>
                              <a:gd name="connsiteY59" fmla="*/ 1136077 h 1160773"/>
                              <a:gd name="connsiteX60" fmla="*/ 1487818 w 1548765"/>
                              <a:gd name="connsiteY60" fmla="*/ 995660 h 1160773"/>
                              <a:gd name="connsiteX61" fmla="*/ 1335523 w 1548765"/>
                              <a:gd name="connsiteY61" fmla="*/ 1029975 h 1160773"/>
                              <a:gd name="connsiteX62" fmla="*/ 1329142 w 1548765"/>
                              <a:gd name="connsiteY62" fmla="*/ 1029975 h 1160773"/>
                              <a:gd name="connsiteX63" fmla="*/ 1280473 w 1548765"/>
                              <a:gd name="connsiteY63" fmla="*/ 1118311 h 1160773"/>
                              <a:gd name="connsiteX64" fmla="*/ 1247889 w 1548765"/>
                              <a:gd name="connsiteY64" fmla="*/ 1160773 h 1160773"/>
                              <a:gd name="connsiteX65" fmla="*/ 779004 w 1548765"/>
                              <a:gd name="connsiteY65" fmla="*/ 1160773 h 1160773"/>
                              <a:gd name="connsiteX66" fmla="*/ 809947 w 1548765"/>
                              <a:gd name="connsiteY66" fmla="*/ 1148070 h 1160773"/>
                              <a:gd name="connsiteX67" fmla="*/ 846730 w 1548765"/>
                              <a:gd name="connsiteY67" fmla="*/ 853443 h 1160773"/>
                              <a:gd name="connsiteX68" fmla="*/ 543359 w 1548765"/>
                              <a:gd name="connsiteY68" fmla="*/ 593060 h 1160773"/>
                              <a:gd name="connsiteX69" fmla="*/ 540777 w 1548765"/>
                              <a:gd name="connsiteY69" fmla="*/ 590547 h 1160773"/>
                              <a:gd name="connsiteX70" fmla="*/ 279280 w 1548765"/>
                              <a:gd name="connsiteY70" fmla="*/ 689618 h 1160773"/>
                              <a:gd name="connsiteX71" fmla="*/ 279280 w 1548765"/>
                              <a:gd name="connsiteY71" fmla="*/ 695935 h 1160773"/>
                              <a:gd name="connsiteX72" fmla="*/ 238696 w 1548765"/>
                              <a:gd name="connsiteY72" fmla="*/ 1024878 h 1160773"/>
                              <a:gd name="connsiteX73" fmla="*/ 233606 w 1548765"/>
                              <a:gd name="connsiteY73" fmla="*/ 1036293 h 1160773"/>
                              <a:gd name="connsiteX74" fmla="*/ 298246 w 1548765"/>
                              <a:gd name="connsiteY74" fmla="*/ 1112876 h 1160773"/>
                              <a:gd name="connsiteX75" fmla="*/ 348513 w 1548765"/>
                              <a:gd name="connsiteY75" fmla="*/ 1160773 h 1160773"/>
                              <a:gd name="connsiteX76" fmla="*/ 106385 w 1548765"/>
                              <a:gd name="connsiteY76" fmla="*/ 1160773 h 1160773"/>
                              <a:gd name="connsiteX77" fmla="*/ 60581 w 1548765"/>
                              <a:gd name="connsiteY77" fmla="*/ 1076151 h 1160773"/>
                              <a:gd name="connsiteX78" fmla="*/ 0 w 1548765"/>
                              <a:gd name="connsiteY78" fmla="*/ 775981 h 1160773"/>
                              <a:gd name="connsiteX79" fmla="*/ 379591 w 1548765"/>
                              <a:gd name="connsiteY79" fmla="*/ 109193 h 1160773"/>
                              <a:gd name="connsiteX80" fmla="*/ 412574 w 1548765"/>
                              <a:gd name="connsiteY80" fmla="*/ 90169 h 1160773"/>
                              <a:gd name="connsiteX81" fmla="*/ 774383 w 1548765"/>
                              <a:gd name="connsiteY81" fmla="*/ 0 h 1160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</a:cxnLst>
                            <a:rect l="l" t="t" r="r" b="b"/>
                            <a:pathLst>
                              <a:path w="1548765" h="1160773">
                                <a:moveTo>
                                  <a:pt x="154877" y="468647"/>
                                </a:moveTo>
                                <a:cubicBezTo>
                                  <a:pt x="145986" y="469868"/>
                                  <a:pt x="113003" y="477549"/>
                                  <a:pt x="82529" y="488964"/>
                                </a:cubicBezTo>
                                <a:cubicBezTo>
                                  <a:pt x="45674" y="577840"/>
                                  <a:pt x="25383" y="674398"/>
                                  <a:pt x="25383" y="775981"/>
                                </a:cubicBezTo>
                                <a:cubicBezTo>
                                  <a:pt x="25383" y="886467"/>
                                  <a:pt x="49475" y="991855"/>
                                  <a:pt x="92639" y="1087120"/>
                                </a:cubicBezTo>
                                <a:cubicBezTo>
                                  <a:pt x="156167" y="1066804"/>
                                  <a:pt x="198041" y="1045195"/>
                                  <a:pt x="217114" y="1033780"/>
                                </a:cubicBezTo>
                                <a:cubicBezTo>
                                  <a:pt x="215824" y="1031268"/>
                                  <a:pt x="214533" y="1029975"/>
                                  <a:pt x="214533" y="1027463"/>
                                </a:cubicBezTo>
                                <a:cubicBezTo>
                                  <a:pt x="203132" y="857248"/>
                                  <a:pt x="253897" y="695935"/>
                                  <a:pt x="257698" y="690910"/>
                                </a:cubicBezTo>
                                <a:cubicBezTo>
                                  <a:pt x="257698" y="688325"/>
                                  <a:pt x="258988" y="687105"/>
                                  <a:pt x="260279" y="685813"/>
                                </a:cubicBezTo>
                                <a:cubicBezTo>
                                  <a:pt x="186641" y="575328"/>
                                  <a:pt x="162477" y="497866"/>
                                  <a:pt x="154877" y="468647"/>
                                </a:cubicBezTo>
                                <a:close/>
                                <a:moveTo>
                                  <a:pt x="1355815" y="400016"/>
                                </a:moveTo>
                                <a:cubicBezTo>
                                  <a:pt x="1330432" y="403892"/>
                                  <a:pt x="1279667" y="408918"/>
                                  <a:pt x="1244103" y="411502"/>
                                </a:cubicBezTo>
                                <a:cubicBezTo>
                                  <a:pt x="1245394" y="430527"/>
                                  <a:pt x="1247903" y="541012"/>
                                  <a:pt x="1204739" y="749275"/>
                                </a:cubicBezTo>
                                <a:cubicBezTo>
                                  <a:pt x="1203448" y="749275"/>
                                  <a:pt x="1203448" y="750568"/>
                                  <a:pt x="1203448" y="750568"/>
                                </a:cubicBezTo>
                                <a:cubicBezTo>
                                  <a:pt x="1297378" y="867442"/>
                                  <a:pt x="1324051" y="971538"/>
                                  <a:pt x="1331651" y="1005854"/>
                                </a:cubicBezTo>
                                <a:cubicBezTo>
                                  <a:pt x="1343124" y="1005854"/>
                                  <a:pt x="1405289" y="1005854"/>
                                  <a:pt x="1496709" y="966441"/>
                                </a:cubicBezTo>
                                <a:cubicBezTo>
                                  <a:pt x="1513201" y="905491"/>
                                  <a:pt x="1522092" y="840736"/>
                                  <a:pt x="1522092" y="774689"/>
                                </a:cubicBezTo>
                                <a:cubicBezTo>
                                  <a:pt x="1522092" y="731543"/>
                                  <a:pt x="1518292" y="689618"/>
                                  <a:pt x="1511982" y="648984"/>
                                </a:cubicBezTo>
                                <a:cubicBezTo>
                                  <a:pt x="1458636" y="497866"/>
                                  <a:pt x="1359615" y="405113"/>
                                  <a:pt x="1358324" y="403892"/>
                                </a:cubicBezTo>
                                <a:cubicBezTo>
                                  <a:pt x="1357106" y="402600"/>
                                  <a:pt x="1357106" y="401308"/>
                                  <a:pt x="1355815" y="400016"/>
                                </a:cubicBezTo>
                                <a:close/>
                                <a:moveTo>
                                  <a:pt x="1374816" y="330236"/>
                                </a:moveTo>
                                <a:cubicBezTo>
                                  <a:pt x="1373597" y="342871"/>
                                  <a:pt x="1372306" y="363187"/>
                                  <a:pt x="1371016" y="383576"/>
                                </a:cubicBezTo>
                                <a:cubicBezTo>
                                  <a:pt x="1372306" y="384796"/>
                                  <a:pt x="1373597" y="384796"/>
                                  <a:pt x="1374816" y="386088"/>
                                </a:cubicBezTo>
                                <a:cubicBezTo>
                                  <a:pt x="1378688" y="388601"/>
                                  <a:pt x="1426872" y="434331"/>
                                  <a:pt x="1475127" y="514378"/>
                                </a:cubicBezTo>
                                <a:cubicBezTo>
                                  <a:pt x="1449745" y="448331"/>
                                  <a:pt x="1416762" y="386088"/>
                                  <a:pt x="1374816" y="330236"/>
                                </a:cubicBezTo>
                                <a:close/>
                                <a:moveTo>
                                  <a:pt x="968624" y="198141"/>
                                </a:moveTo>
                                <a:cubicBezTo>
                                  <a:pt x="967333" y="198141"/>
                                  <a:pt x="964823" y="199362"/>
                                  <a:pt x="963533" y="199362"/>
                                </a:cubicBezTo>
                                <a:cubicBezTo>
                                  <a:pt x="741400" y="228580"/>
                                  <a:pt x="629688" y="299725"/>
                                  <a:pt x="628397" y="301017"/>
                                </a:cubicBezTo>
                                <a:cubicBezTo>
                                  <a:pt x="627107" y="302237"/>
                                  <a:pt x="624597" y="303530"/>
                                  <a:pt x="622016" y="303530"/>
                                </a:cubicBezTo>
                                <a:cubicBezTo>
                                  <a:pt x="620797" y="303530"/>
                                  <a:pt x="620797" y="303530"/>
                                  <a:pt x="620797" y="303530"/>
                                </a:cubicBezTo>
                                <a:cubicBezTo>
                                  <a:pt x="582723" y="433039"/>
                                  <a:pt x="564941" y="538499"/>
                                  <a:pt x="558559" y="574035"/>
                                </a:cubicBezTo>
                                <a:cubicBezTo>
                                  <a:pt x="559850" y="574035"/>
                                  <a:pt x="559850" y="574035"/>
                                  <a:pt x="561141" y="575328"/>
                                </a:cubicBezTo>
                                <a:cubicBezTo>
                                  <a:pt x="562360" y="576548"/>
                                  <a:pt x="667762" y="664204"/>
                                  <a:pt x="864512" y="836931"/>
                                </a:cubicBezTo>
                                <a:cubicBezTo>
                                  <a:pt x="1006697" y="803908"/>
                                  <a:pt x="1137482" y="758177"/>
                                  <a:pt x="1179356" y="742958"/>
                                </a:cubicBezTo>
                                <a:cubicBezTo>
                                  <a:pt x="1225030" y="520695"/>
                                  <a:pt x="1217430" y="410210"/>
                                  <a:pt x="1217430" y="408918"/>
                                </a:cubicBezTo>
                                <a:cubicBezTo>
                                  <a:pt x="1217430" y="406405"/>
                                  <a:pt x="1218720" y="402600"/>
                                  <a:pt x="1221230" y="400016"/>
                                </a:cubicBezTo>
                                <a:cubicBezTo>
                                  <a:pt x="1192047" y="365772"/>
                                  <a:pt x="1098118" y="265409"/>
                                  <a:pt x="968624" y="198141"/>
                                </a:cubicBezTo>
                                <a:close/>
                                <a:moveTo>
                                  <a:pt x="370700" y="142217"/>
                                </a:moveTo>
                                <a:cubicBezTo>
                                  <a:pt x="252607" y="218458"/>
                                  <a:pt x="156167" y="327651"/>
                                  <a:pt x="95221" y="454648"/>
                                </a:cubicBezTo>
                                <a:cubicBezTo>
                                  <a:pt x="124403" y="445746"/>
                                  <a:pt x="151077" y="440721"/>
                                  <a:pt x="152367" y="440721"/>
                                </a:cubicBezTo>
                                <a:cubicBezTo>
                                  <a:pt x="154877" y="440721"/>
                                  <a:pt x="156167" y="440721"/>
                                  <a:pt x="158677" y="441941"/>
                                </a:cubicBezTo>
                                <a:cubicBezTo>
                                  <a:pt x="243716" y="302237"/>
                                  <a:pt x="331336" y="238775"/>
                                  <a:pt x="363100" y="219678"/>
                                </a:cubicBezTo>
                                <a:cubicBezTo>
                                  <a:pt x="363100" y="217166"/>
                                  <a:pt x="364319" y="180337"/>
                                  <a:pt x="370700" y="142217"/>
                                </a:cubicBezTo>
                                <a:close/>
                                <a:moveTo>
                                  <a:pt x="771873" y="25414"/>
                                </a:moveTo>
                                <a:cubicBezTo>
                                  <a:pt x="637288" y="25414"/>
                                  <a:pt x="509085" y="60950"/>
                                  <a:pt x="399883" y="124485"/>
                                </a:cubicBezTo>
                                <a:cubicBezTo>
                                  <a:pt x="392282" y="160021"/>
                                  <a:pt x="389701" y="199362"/>
                                  <a:pt x="387191" y="213361"/>
                                </a:cubicBezTo>
                                <a:cubicBezTo>
                                  <a:pt x="509085" y="227360"/>
                                  <a:pt x="583942" y="264188"/>
                                  <a:pt x="611906" y="280700"/>
                                </a:cubicBezTo>
                                <a:cubicBezTo>
                                  <a:pt x="611906" y="280700"/>
                                  <a:pt x="613125" y="279408"/>
                                  <a:pt x="613125" y="279408"/>
                                </a:cubicBezTo>
                                <a:cubicBezTo>
                                  <a:pt x="618216" y="276895"/>
                                  <a:pt x="729927" y="204459"/>
                                  <a:pt x="952132" y="175240"/>
                                </a:cubicBezTo>
                                <a:cubicBezTo>
                                  <a:pt x="957151" y="154924"/>
                                  <a:pt x="968624" y="111778"/>
                                  <a:pt x="980024" y="54633"/>
                                </a:cubicBezTo>
                                <a:cubicBezTo>
                                  <a:pt x="914058" y="35536"/>
                                  <a:pt x="844221" y="25414"/>
                                  <a:pt x="771873" y="25414"/>
                                </a:cubicBezTo>
                                <a:close/>
                                <a:moveTo>
                                  <a:pt x="774383" y="0"/>
                                </a:moveTo>
                                <a:cubicBezTo>
                                  <a:pt x="1156483" y="0"/>
                                  <a:pt x="1475127" y="278116"/>
                                  <a:pt x="1537365" y="642595"/>
                                </a:cubicBezTo>
                                <a:cubicBezTo>
                                  <a:pt x="1538583" y="652789"/>
                                  <a:pt x="1539874" y="661691"/>
                                  <a:pt x="1541165" y="671814"/>
                                </a:cubicBezTo>
                                <a:cubicBezTo>
                                  <a:pt x="1541165" y="673106"/>
                                  <a:pt x="1541165" y="674398"/>
                                  <a:pt x="1541165" y="675619"/>
                                </a:cubicBezTo>
                                <a:cubicBezTo>
                                  <a:pt x="1541165" y="684521"/>
                                  <a:pt x="1542384" y="694715"/>
                                  <a:pt x="1543674" y="703545"/>
                                </a:cubicBezTo>
                                <a:cubicBezTo>
                                  <a:pt x="1546256" y="727738"/>
                                  <a:pt x="1547475" y="750568"/>
                                  <a:pt x="1548765" y="775981"/>
                                </a:cubicBezTo>
                                <a:cubicBezTo>
                                  <a:pt x="1548765" y="896481"/>
                                  <a:pt x="1521097" y="1010722"/>
                                  <a:pt x="1471716" y="1112616"/>
                                </a:cubicBezTo>
                                <a:lnTo>
                                  <a:pt x="1443876" y="1160773"/>
                                </a:lnTo>
                                <a:lnTo>
                                  <a:pt x="1411106" y="1160773"/>
                                </a:lnTo>
                                <a:lnTo>
                                  <a:pt x="1428144" y="1136077"/>
                                </a:lnTo>
                                <a:cubicBezTo>
                                  <a:pt x="1452505" y="1091863"/>
                                  <a:pt x="1472582" y="1044872"/>
                                  <a:pt x="1487818" y="995660"/>
                                </a:cubicBezTo>
                                <a:cubicBezTo>
                                  <a:pt x="1410380" y="1026170"/>
                                  <a:pt x="1355815" y="1029975"/>
                                  <a:pt x="1335523" y="1029975"/>
                                </a:cubicBezTo>
                                <a:cubicBezTo>
                                  <a:pt x="1332942" y="1029975"/>
                                  <a:pt x="1330432" y="1029975"/>
                                  <a:pt x="1329142" y="1029975"/>
                                </a:cubicBezTo>
                                <a:cubicBezTo>
                                  <a:pt x="1315805" y="1061096"/>
                                  <a:pt x="1298901" y="1090786"/>
                                  <a:pt x="1280473" y="1118311"/>
                                </a:cubicBezTo>
                                <a:lnTo>
                                  <a:pt x="1247889" y="1160773"/>
                                </a:lnTo>
                                <a:lnTo>
                                  <a:pt x="779004" y="1160773"/>
                                </a:lnTo>
                                <a:lnTo>
                                  <a:pt x="809947" y="1148070"/>
                                </a:lnTo>
                                <a:cubicBezTo>
                                  <a:pt x="825148" y="1054097"/>
                                  <a:pt x="841639" y="901686"/>
                                  <a:pt x="846730" y="853443"/>
                                </a:cubicBezTo>
                                <a:cubicBezTo>
                                  <a:pt x="649980" y="682008"/>
                                  <a:pt x="544578" y="594352"/>
                                  <a:pt x="543359" y="593060"/>
                                </a:cubicBezTo>
                                <a:cubicBezTo>
                                  <a:pt x="542068" y="593060"/>
                                  <a:pt x="542068" y="591839"/>
                                  <a:pt x="540777" y="590547"/>
                                </a:cubicBezTo>
                                <a:cubicBezTo>
                                  <a:pt x="401173" y="636277"/>
                                  <a:pt x="311044" y="674398"/>
                                  <a:pt x="279280" y="689618"/>
                                </a:cubicBezTo>
                                <a:cubicBezTo>
                                  <a:pt x="279280" y="692130"/>
                                  <a:pt x="280570" y="693423"/>
                                  <a:pt x="279280" y="695935"/>
                                </a:cubicBezTo>
                                <a:cubicBezTo>
                                  <a:pt x="279280" y="698520"/>
                                  <a:pt x="227224" y="859761"/>
                                  <a:pt x="238696" y="1024878"/>
                                </a:cubicBezTo>
                                <a:cubicBezTo>
                                  <a:pt x="239915" y="1029975"/>
                                  <a:pt x="237406" y="1033780"/>
                                  <a:pt x="233606" y="1036293"/>
                                </a:cubicBezTo>
                                <a:cubicBezTo>
                                  <a:pt x="252965" y="1062963"/>
                                  <a:pt x="275179" y="1088763"/>
                                  <a:pt x="298246" y="1112876"/>
                                </a:cubicBezTo>
                                <a:lnTo>
                                  <a:pt x="348513" y="1160773"/>
                                </a:lnTo>
                                <a:lnTo>
                                  <a:pt x="106385" y="1160773"/>
                                </a:lnTo>
                                <a:lnTo>
                                  <a:pt x="60581" y="1076151"/>
                                </a:lnTo>
                                <a:cubicBezTo>
                                  <a:pt x="21583" y="983778"/>
                                  <a:pt x="0" y="882339"/>
                                  <a:pt x="0" y="775981"/>
                                </a:cubicBezTo>
                                <a:cubicBezTo>
                                  <a:pt x="0" y="492769"/>
                                  <a:pt x="152367" y="243872"/>
                                  <a:pt x="379591" y="109193"/>
                                </a:cubicBezTo>
                                <a:cubicBezTo>
                                  <a:pt x="389701" y="102876"/>
                                  <a:pt x="401173" y="96486"/>
                                  <a:pt x="412574" y="90169"/>
                                </a:cubicBezTo>
                                <a:cubicBezTo>
                                  <a:pt x="520486" y="33024"/>
                                  <a:pt x="643598" y="0"/>
                                  <a:pt x="77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occer player -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8A8D4E4-E8E3-4F31-AA1A-5962F4248A43}"/>
                            </a:ext>
                          </a:extLst>
                        </wps:cNvPr>
                        <wps:cNvSpPr/>
                        <wps:spPr>
                          <a:xfrm>
                            <a:off x="8748395" y="1385250"/>
                            <a:ext cx="865506" cy="1297932"/>
                          </a:xfrm>
                          <a:custGeom>
                            <a:avLst/>
                            <a:gdLst>
                              <a:gd name="connsiteX0" fmla="*/ 125780 w 865506"/>
                              <a:gd name="connsiteY0" fmla="*/ 728786 h 1297932"/>
                              <a:gd name="connsiteX1" fmla="*/ 251560 w 865506"/>
                              <a:gd name="connsiteY1" fmla="*/ 854567 h 1297932"/>
                              <a:gd name="connsiteX2" fmla="*/ 125780 w 865506"/>
                              <a:gd name="connsiteY2" fmla="*/ 980348 h 1297932"/>
                              <a:gd name="connsiteX3" fmla="*/ 0 w 865506"/>
                              <a:gd name="connsiteY3" fmla="*/ 854567 h 1297932"/>
                              <a:gd name="connsiteX4" fmla="*/ 125780 w 865506"/>
                              <a:gd name="connsiteY4" fmla="*/ 728786 h 1297932"/>
                              <a:gd name="connsiteX5" fmla="*/ 388630 w 865506"/>
                              <a:gd name="connsiteY5" fmla="*/ 429799 h 1297932"/>
                              <a:gd name="connsiteX6" fmla="*/ 448486 w 865506"/>
                              <a:gd name="connsiteY6" fmla="*/ 512435 h 1297932"/>
                              <a:gd name="connsiteX7" fmla="*/ 186864 w 865506"/>
                              <a:gd name="connsiteY7" fmla="*/ 647314 h 1297932"/>
                              <a:gd name="connsiteX8" fmla="*/ 612518 w 865506"/>
                              <a:gd name="connsiteY8" fmla="*/ 149740 h 1297932"/>
                              <a:gd name="connsiteX9" fmla="*/ 626757 w 865506"/>
                              <a:gd name="connsiteY9" fmla="*/ 150090 h 1297932"/>
                              <a:gd name="connsiteX10" fmla="*/ 711020 w 865506"/>
                              <a:gd name="connsiteY10" fmla="*/ 284676 h 1297932"/>
                              <a:gd name="connsiteX11" fmla="*/ 862990 w 865506"/>
                              <a:gd name="connsiteY11" fmla="*/ 202536 h 1297932"/>
                              <a:gd name="connsiteX12" fmla="*/ 865506 w 865506"/>
                              <a:gd name="connsiteY12" fmla="*/ 203302 h 1297932"/>
                              <a:gd name="connsiteX13" fmla="*/ 865506 w 865506"/>
                              <a:gd name="connsiteY13" fmla="*/ 338790 h 1297932"/>
                              <a:gd name="connsiteX14" fmla="*/ 849239 w 865506"/>
                              <a:gd name="connsiteY14" fmla="*/ 334487 h 1297932"/>
                              <a:gd name="connsiteX15" fmla="*/ 863375 w 865506"/>
                              <a:gd name="connsiteY15" fmla="*/ 378650 h 1297932"/>
                              <a:gd name="connsiteX16" fmla="*/ 656183 w 865506"/>
                              <a:gd name="connsiteY16" fmla="*/ 677354 h 1297932"/>
                              <a:gd name="connsiteX17" fmla="*/ 563010 w 865506"/>
                              <a:gd name="connsiteY17" fmla="*/ 971055 h 1297932"/>
                              <a:gd name="connsiteX18" fmla="*/ 380899 w 865506"/>
                              <a:gd name="connsiteY18" fmla="*/ 1277398 h 1297932"/>
                              <a:gd name="connsiteX19" fmla="*/ 314897 w 865506"/>
                              <a:gd name="connsiteY19" fmla="*/ 1292675 h 1297932"/>
                              <a:gd name="connsiteX20" fmla="*/ 295866 w 865506"/>
                              <a:gd name="connsiteY20" fmla="*/ 1210965 h 1297932"/>
                              <a:gd name="connsiteX21" fmla="*/ 447341 w 865506"/>
                              <a:gd name="connsiteY21" fmla="*/ 937005 h 1297932"/>
                              <a:gd name="connsiteX22" fmla="*/ 478142 w 865506"/>
                              <a:gd name="connsiteY22" fmla="*/ 682410 h 1297932"/>
                              <a:gd name="connsiteX23" fmla="*/ 286076 w 865506"/>
                              <a:gd name="connsiteY23" fmla="*/ 754330 h 1297932"/>
                              <a:gd name="connsiteX24" fmla="*/ 182178 w 865506"/>
                              <a:gd name="connsiteY24" fmla="*/ 673158 h 1297932"/>
                              <a:gd name="connsiteX25" fmla="*/ 452016 w 865506"/>
                              <a:gd name="connsiteY25" fmla="*/ 538357 h 1297932"/>
                              <a:gd name="connsiteX26" fmla="*/ 573680 w 865506"/>
                              <a:gd name="connsiteY26" fmla="*/ 293605 h 1297932"/>
                              <a:gd name="connsiteX27" fmla="*/ 373474 w 865506"/>
                              <a:gd name="connsiteY27" fmla="*/ 350571 h 1297932"/>
                              <a:gd name="connsiteX28" fmla="*/ 197908 w 865506"/>
                              <a:gd name="connsiteY28" fmla="*/ 460789 h 1297932"/>
                              <a:gd name="connsiteX29" fmla="*/ 138066 w 865506"/>
                              <a:gd name="connsiteY29" fmla="*/ 446588 h 1297932"/>
                              <a:gd name="connsiteX30" fmla="*/ 157592 w 865506"/>
                              <a:gd name="connsiteY30" fmla="*/ 377090 h 1297932"/>
                              <a:gd name="connsiteX31" fmla="*/ 346358 w 865506"/>
                              <a:gd name="connsiteY31" fmla="*/ 258318 h 1297932"/>
                              <a:gd name="connsiteX32" fmla="*/ 605911 w 865506"/>
                              <a:gd name="connsiteY32" fmla="*/ 150520 h 1297932"/>
                              <a:gd name="connsiteX33" fmla="*/ 612518 w 865506"/>
                              <a:gd name="connsiteY33" fmla="*/ 149740 h 1297932"/>
                              <a:gd name="connsiteX34" fmla="*/ 772601 w 865506"/>
                              <a:gd name="connsiteY34" fmla="*/ 22 h 1297932"/>
                              <a:gd name="connsiteX35" fmla="*/ 786213 w 865506"/>
                              <a:gd name="connsiteY35" fmla="*/ 1057 h 1297932"/>
                              <a:gd name="connsiteX36" fmla="*/ 847694 w 865506"/>
                              <a:gd name="connsiteY36" fmla="*/ 105896 h 1297932"/>
                              <a:gd name="connsiteX37" fmla="*/ 725950 w 865506"/>
                              <a:gd name="connsiteY37" fmla="*/ 232209 h 1297932"/>
                              <a:gd name="connsiteX38" fmla="*/ 681357 w 865506"/>
                              <a:gd name="connsiteY38" fmla="*/ 62538 h 1297932"/>
                              <a:gd name="connsiteX39" fmla="*/ 772601 w 865506"/>
                              <a:gd name="connsiteY39" fmla="*/ 22 h 12979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865506" h="1297932">
                                <a:moveTo>
                                  <a:pt x="125780" y="728786"/>
                                </a:moveTo>
                                <a:cubicBezTo>
                                  <a:pt x="195246" y="728786"/>
                                  <a:pt x="251560" y="785100"/>
                                  <a:pt x="251560" y="854567"/>
                                </a:cubicBezTo>
                                <a:cubicBezTo>
                                  <a:pt x="251560" y="924034"/>
                                  <a:pt x="195246" y="980348"/>
                                  <a:pt x="125780" y="980348"/>
                                </a:cubicBezTo>
                                <a:cubicBezTo>
                                  <a:pt x="56314" y="980348"/>
                                  <a:pt x="0" y="924034"/>
                                  <a:pt x="0" y="854567"/>
                                </a:cubicBezTo>
                                <a:cubicBezTo>
                                  <a:pt x="0" y="785100"/>
                                  <a:pt x="56314" y="728786"/>
                                  <a:pt x="125780" y="728786"/>
                                </a:cubicBezTo>
                                <a:close/>
                                <a:moveTo>
                                  <a:pt x="388630" y="429799"/>
                                </a:moveTo>
                                <a:cubicBezTo>
                                  <a:pt x="388630" y="429799"/>
                                  <a:pt x="458535" y="463756"/>
                                  <a:pt x="448486" y="512435"/>
                                </a:cubicBezTo>
                                <a:lnTo>
                                  <a:pt x="186864" y="647314"/>
                                </a:lnTo>
                                <a:close/>
                                <a:moveTo>
                                  <a:pt x="612518" y="149740"/>
                                </a:moveTo>
                                <a:cubicBezTo>
                                  <a:pt x="616458" y="149444"/>
                                  <a:pt x="621670" y="149337"/>
                                  <a:pt x="626757" y="150090"/>
                                </a:cubicBezTo>
                                <a:cubicBezTo>
                                  <a:pt x="626757" y="150090"/>
                                  <a:pt x="636382" y="262622"/>
                                  <a:pt x="711020" y="284676"/>
                                </a:cubicBezTo>
                                <a:cubicBezTo>
                                  <a:pt x="785547" y="306784"/>
                                  <a:pt x="862990" y="202536"/>
                                  <a:pt x="862990" y="202536"/>
                                </a:cubicBezTo>
                                <a:lnTo>
                                  <a:pt x="865506" y="203302"/>
                                </a:lnTo>
                                <a:lnTo>
                                  <a:pt x="865506" y="338790"/>
                                </a:lnTo>
                                <a:lnTo>
                                  <a:pt x="849239" y="334487"/>
                                </a:lnTo>
                                <a:cubicBezTo>
                                  <a:pt x="849239" y="334487"/>
                                  <a:pt x="837414" y="362082"/>
                                  <a:pt x="863375" y="378650"/>
                                </a:cubicBezTo>
                                <a:lnTo>
                                  <a:pt x="656183" y="677354"/>
                                </a:lnTo>
                                <a:lnTo>
                                  <a:pt x="563010" y="971055"/>
                                </a:lnTo>
                                <a:lnTo>
                                  <a:pt x="380899" y="1277398"/>
                                </a:lnTo>
                                <a:cubicBezTo>
                                  <a:pt x="380899" y="1277344"/>
                                  <a:pt x="357633" y="1310480"/>
                                  <a:pt x="314897" y="1292675"/>
                                </a:cubicBezTo>
                                <a:cubicBezTo>
                                  <a:pt x="314897" y="1292675"/>
                                  <a:pt x="265615" y="1270835"/>
                                  <a:pt x="295866" y="1210965"/>
                                </a:cubicBezTo>
                                <a:cubicBezTo>
                                  <a:pt x="326062" y="1151042"/>
                                  <a:pt x="447341" y="937005"/>
                                  <a:pt x="447341" y="937005"/>
                                </a:cubicBezTo>
                                <a:lnTo>
                                  <a:pt x="478142" y="682410"/>
                                </a:lnTo>
                                <a:lnTo>
                                  <a:pt x="286076" y="754330"/>
                                </a:lnTo>
                                <a:cubicBezTo>
                                  <a:pt x="286076" y="754330"/>
                                  <a:pt x="263360" y="692684"/>
                                  <a:pt x="182178" y="673158"/>
                                </a:cubicBezTo>
                                <a:lnTo>
                                  <a:pt x="452016" y="538357"/>
                                </a:lnTo>
                                <a:lnTo>
                                  <a:pt x="573680" y="293605"/>
                                </a:lnTo>
                                <a:lnTo>
                                  <a:pt x="373474" y="350571"/>
                                </a:lnTo>
                                <a:lnTo>
                                  <a:pt x="197908" y="460789"/>
                                </a:lnTo>
                                <a:cubicBezTo>
                                  <a:pt x="197908" y="460789"/>
                                  <a:pt x="155887" y="475636"/>
                                  <a:pt x="138066" y="446588"/>
                                </a:cubicBezTo>
                                <a:cubicBezTo>
                                  <a:pt x="120246" y="417595"/>
                                  <a:pt x="138396" y="386987"/>
                                  <a:pt x="157592" y="377090"/>
                                </a:cubicBezTo>
                                <a:cubicBezTo>
                                  <a:pt x="176732" y="367246"/>
                                  <a:pt x="346358" y="258318"/>
                                  <a:pt x="346358" y="258318"/>
                                </a:cubicBezTo>
                                <a:lnTo>
                                  <a:pt x="605911" y="150520"/>
                                </a:lnTo>
                                <a:cubicBezTo>
                                  <a:pt x="605911" y="150520"/>
                                  <a:pt x="608579" y="150036"/>
                                  <a:pt x="612518" y="149740"/>
                                </a:cubicBezTo>
                                <a:close/>
                                <a:moveTo>
                                  <a:pt x="772601" y="22"/>
                                </a:moveTo>
                                <a:cubicBezTo>
                                  <a:pt x="780892" y="170"/>
                                  <a:pt x="786213" y="1057"/>
                                  <a:pt x="786213" y="1057"/>
                                </a:cubicBezTo>
                                <a:cubicBezTo>
                                  <a:pt x="806540" y="6372"/>
                                  <a:pt x="865650" y="36921"/>
                                  <a:pt x="847694" y="105896"/>
                                </a:cubicBezTo>
                                <a:cubicBezTo>
                                  <a:pt x="829681" y="174906"/>
                                  <a:pt x="776493" y="245425"/>
                                  <a:pt x="725950" y="232209"/>
                                </a:cubicBezTo>
                                <a:cubicBezTo>
                                  <a:pt x="675359" y="219041"/>
                                  <a:pt x="661625" y="138240"/>
                                  <a:pt x="681357" y="62538"/>
                                </a:cubicBezTo>
                                <a:cubicBezTo>
                                  <a:pt x="696142" y="5780"/>
                                  <a:pt x="747731" y="-424"/>
                                  <a:pt x="772601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occer player -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CF327CF-3A16-4A26-AA8A-6946C7BC8B16}"/>
                            </a:ext>
                          </a:extLst>
                        </wps:cNvPr>
                        <wps:cNvSpPr/>
                        <wps:spPr>
                          <a:xfrm>
                            <a:off x="2104" y="4273864"/>
                            <a:ext cx="815776" cy="1243321"/>
                          </a:xfrm>
                          <a:custGeom>
                            <a:avLst/>
                            <a:gdLst>
                              <a:gd name="connsiteX0" fmla="*/ 695283 w 815776"/>
                              <a:gd name="connsiteY0" fmla="*/ 698123 h 1243321"/>
                              <a:gd name="connsiteX1" fmla="*/ 815776 w 815776"/>
                              <a:gd name="connsiteY1" fmla="*/ 818612 h 1243321"/>
                              <a:gd name="connsiteX2" fmla="*/ 695283 w 815776"/>
                              <a:gd name="connsiteY2" fmla="*/ 939101 h 1243321"/>
                              <a:gd name="connsiteX3" fmla="*/ 574790 w 815776"/>
                              <a:gd name="connsiteY3" fmla="*/ 818612 h 1243321"/>
                              <a:gd name="connsiteX4" fmla="*/ 695283 w 815776"/>
                              <a:gd name="connsiteY4" fmla="*/ 698123 h 1243321"/>
                              <a:gd name="connsiteX5" fmla="*/ 443480 w 815776"/>
                              <a:gd name="connsiteY5" fmla="*/ 411715 h 1243321"/>
                              <a:gd name="connsiteX6" fmla="*/ 636766 w 815776"/>
                              <a:gd name="connsiteY6" fmla="*/ 620078 h 1243321"/>
                              <a:gd name="connsiteX7" fmla="*/ 386140 w 815776"/>
                              <a:gd name="connsiteY7" fmla="*/ 490874 h 1243321"/>
                              <a:gd name="connsiteX8" fmla="*/ 443480 w 815776"/>
                              <a:gd name="connsiteY8" fmla="*/ 411715 h 1243321"/>
                              <a:gd name="connsiteX9" fmla="*/ 229002 w 815776"/>
                              <a:gd name="connsiteY9" fmla="*/ 143440 h 1243321"/>
                              <a:gd name="connsiteX10" fmla="*/ 235331 w 815776"/>
                              <a:gd name="connsiteY10" fmla="*/ 144187 h 1243321"/>
                              <a:gd name="connsiteX11" fmla="*/ 483976 w 815776"/>
                              <a:gd name="connsiteY11" fmla="*/ 247450 h 1243321"/>
                              <a:gd name="connsiteX12" fmla="*/ 664808 w 815776"/>
                              <a:gd name="connsiteY12" fmla="*/ 361224 h 1243321"/>
                              <a:gd name="connsiteX13" fmla="*/ 683513 w 815776"/>
                              <a:gd name="connsiteY13" fmla="*/ 427798 h 1243321"/>
                              <a:gd name="connsiteX14" fmla="*/ 626186 w 815776"/>
                              <a:gd name="connsiteY14" fmla="*/ 441402 h 1243321"/>
                              <a:gd name="connsiteX15" fmla="*/ 457999 w 815776"/>
                              <a:gd name="connsiteY15" fmla="*/ 335821 h 1243321"/>
                              <a:gd name="connsiteX16" fmla="*/ 266208 w 815776"/>
                              <a:gd name="connsiteY16" fmla="*/ 281252 h 1243321"/>
                              <a:gd name="connsiteX17" fmla="*/ 382758 w 815776"/>
                              <a:gd name="connsiteY17" fmla="*/ 515706 h 1243321"/>
                              <a:gd name="connsiteX18" fmla="*/ 641256 w 815776"/>
                              <a:gd name="connsiteY18" fmla="*/ 644835 h 1243321"/>
                              <a:gd name="connsiteX19" fmla="*/ 541724 w 815776"/>
                              <a:gd name="connsiteY19" fmla="*/ 722591 h 1243321"/>
                              <a:gd name="connsiteX20" fmla="*/ 357730 w 815776"/>
                              <a:gd name="connsiteY20" fmla="*/ 653698 h 1243321"/>
                              <a:gd name="connsiteX21" fmla="*/ 387237 w 815776"/>
                              <a:gd name="connsiteY21" fmla="*/ 897581 h 1243321"/>
                              <a:gd name="connsiteX22" fmla="*/ 532345 w 815776"/>
                              <a:gd name="connsiteY22" fmla="*/ 1160014 h 1243321"/>
                              <a:gd name="connsiteX23" fmla="*/ 514114 w 815776"/>
                              <a:gd name="connsiteY23" fmla="*/ 1238285 h 1243321"/>
                              <a:gd name="connsiteX24" fmla="*/ 450886 w 815776"/>
                              <a:gd name="connsiteY24" fmla="*/ 1223651 h 1243321"/>
                              <a:gd name="connsiteX25" fmla="*/ 276430 w 815776"/>
                              <a:gd name="connsiteY25" fmla="*/ 930198 h 1243321"/>
                              <a:gd name="connsiteX26" fmla="*/ 187173 w 815776"/>
                              <a:gd name="connsiteY26" fmla="*/ 648854 h 1243321"/>
                              <a:gd name="connsiteX27" fmla="*/ 0 w 815776"/>
                              <a:gd name="connsiteY27" fmla="*/ 379024 h 1243321"/>
                              <a:gd name="connsiteX28" fmla="*/ 0 w 815776"/>
                              <a:gd name="connsiteY28" fmla="*/ 350782 h 1243321"/>
                              <a:gd name="connsiteX29" fmla="*/ 1297 w 815776"/>
                              <a:gd name="connsiteY29" fmla="*/ 349413 h 1243321"/>
                              <a:gd name="connsiteX30" fmla="*/ 2230 w 815776"/>
                              <a:gd name="connsiteY30" fmla="*/ 320414 h 1243321"/>
                              <a:gd name="connsiteX31" fmla="*/ 0 w 815776"/>
                              <a:gd name="connsiteY31" fmla="*/ 321004 h 1243321"/>
                              <a:gd name="connsiteX32" fmla="*/ 0 w 815776"/>
                              <a:gd name="connsiteY32" fmla="*/ 207166 h 1243321"/>
                              <a:gd name="connsiteX33" fmla="*/ 1765 w 815776"/>
                              <a:gd name="connsiteY33" fmla="*/ 209288 h 1243321"/>
                              <a:gd name="connsiteX34" fmla="*/ 134641 w 815776"/>
                              <a:gd name="connsiteY34" fmla="*/ 272699 h 1243321"/>
                              <a:gd name="connsiteX35" fmla="*/ 215362 w 815776"/>
                              <a:gd name="connsiteY35" fmla="*/ 143775 h 1243321"/>
                              <a:gd name="connsiteX36" fmla="*/ 229002 w 815776"/>
                              <a:gd name="connsiteY36" fmla="*/ 143440 h 1243321"/>
                              <a:gd name="connsiteX37" fmla="*/ 75647 w 815776"/>
                              <a:gd name="connsiteY37" fmla="*/ 21 h 1243321"/>
                              <a:gd name="connsiteX38" fmla="*/ 163057 w 815776"/>
                              <a:gd name="connsiteY38" fmla="*/ 59907 h 1243321"/>
                              <a:gd name="connsiteX39" fmla="*/ 120338 w 815776"/>
                              <a:gd name="connsiteY39" fmla="*/ 222439 h 1243321"/>
                              <a:gd name="connsiteX40" fmla="*/ 3710 w 815776"/>
                              <a:gd name="connsiteY40" fmla="*/ 101440 h 1243321"/>
                              <a:gd name="connsiteX41" fmla="*/ 62608 w 815776"/>
                              <a:gd name="connsiteY41" fmla="*/ 1013 h 1243321"/>
                              <a:gd name="connsiteX42" fmla="*/ 75647 w 815776"/>
                              <a:gd name="connsiteY42" fmla="*/ 21 h 1243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</a:cxnLst>
                            <a:rect l="l" t="t" r="r" b="b"/>
                            <a:pathLst>
                              <a:path w="815776" h="1243321">
                                <a:moveTo>
                                  <a:pt x="695283" y="698123"/>
                                </a:moveTo>
                                <a:cubicBezTo>
                                  <a:pt x="761829" y="698123"/>
                                  <a:pt x="815776" y="752068"/>
                                  <a:pt x="815776" y="818612"/>
                                </a:cubicBezTo>
                                <a:cubicBezTo>
                                  <a:pt x="815776" y="885156"/>
                                  <a:pt x="761829" y="939101"/>
                                  <a:pt x="695283" y="939101"/>
                                </a:cubicBezTo>
                                <a:cubicBezTo>
                                  <a:pt x="628737" y="939101"/>
                                  <a:pt x="574790" y="885156"/>
                                  <a:pt x="574790" y="818612"/>
                                </a:cubicBezTo>
                                <a:cubicBezTo>
                                  <a:pt x="574790" y="752068"/>
                                  <a:pt x="628737" y="698123"/>
                                  <a:pt x="695283" y="698123"/>
                                </a:cubicBezTo>
                                <a:close/>
                                <a:moveTo>
                                  <a:pt x="443480" y="411715"/>
                                </a:moveTo>
                                <a:lnTo>
                                  <a:pt x="636766" y="620078"/>
                                </a:lnTo>
                                <a:lnTo>
                                  <a:pt x="386140" y="490874"/>
                                </a:lnTo>
                                <a:cubicBezTo>
                                  <a:pt x="376513" y="444243"/>
                                  <a:pt x="443480" y="411715"/>
                                  <a:pt x="443480" y="411715"/>
                                </a:cubicBezTo>
                                <a:close/>
                                <a:moveTo>
                                  <a:pt x="229002" y="143440"/>
                                </a:moveTo>
                                <a:cubicBezTo>
                                  <a:pt x="232776" y="143724"/>
                                  <a:pt x="235331" y="144187"/>
                                  <a:pt x="235331" y="144187"/>
                                </a:cubicBezTo>
                                <a:lnTo>
                                  <a:pt x="483976" y="247450"/>
                                </a:lnTo>
                                <a:cubicBezTo>
                                  <a:pt x="483976" y="247450"/>
                                  <a:pt x="646472" y="351794"/>
                                  <a:pt x="664808" y="361224"/>
                                </a:cubicBezTo>
                                <a:cubicBezTo>
                                  <a:pt x="683197" y="370705"/>
                                  <a:pt x="700585" y="400025"/>
                                  <a:pt x="683513" y="427798"/>
                                </a:cubicBezTo>
                                <a:cubicBezTo>
                                  <a:pt x="666441" y="455624"/>
                                  <a:pt x="626186" y="441402"/>
                                  <a:pt x="626186" y="441402"/>
                                </a:cubicBezTo>
                                <a:lnTo>
                                  <a:pt x="457999" y="335821"/>
                                </a:lnTo>
                                <a:lnTo>
                                  <a:pt x="266208" y="281252"/>
                                </a:lnTo>
                                <a:lnTo>
                                  <a:pt x="382758" y="515706"/>
                                </a:lnTo>
                                <a:lnTo>
                                  <a:pt x="641256" y="644835"/>
                                </a:lnTo>
                                <a:cubicBezTo>
                                  <a:pt x="563485" y="663540"/>
                                  <a:pt x="541724" y="722591"/>
                                  <a:pt x="541724" y="722591"/>
                                </a:cubicBezTo>
                                <a:lnTo>
                                  <a:pt x="357730" y="653698"/>
                                </a:lnTo>
                                <a:lnTo>
                                  <a:pt x="387237" y="897581"/>
                                </a:lnTo>
                                <a:cubicBezTo>
                                  <a:pt x="387237" y="897581"/>
                                  <a:pt x="503418" y="1102612"/>
                                  <a:pt x="532345" y="1160014"/>
                                </a:cubicBezTo>
                                <a:cubicBezTo>
                                  <a:pt x="561325" y="1217365"/>
                                  <a:pt x="514114" y="1238285"/>
                                  <a:pt x="514114" y="1238285"/>
                                </a:cubicBezTo>
                                <a:cubicBezTo>
                                  <a:pt x="473174" y="1255341"/>
                                  <a:pt x="450886" y="1223600"/>
                                  <a:pt x="450886" y="1223651"/>
                                </a:cubicBezTo>
                                <a:lnTo>
                                  <a:pt x="276430" y="930198"/>
                                </a:lnTo>
                                <a:lnTo>
                                  <a:pt x="187173" y="648854"/>
                                </a:lnTo>
                                <a:lnTo>
                                  <a:pt x="0" y="379024"/>
                                </a:lnTo>
                                <a:lnTo>
                                  <a:pt x="0" y="350782"/>
                                </a:lnTo>
                                <a:lnTo>
                                  <a:pt x="1297" y="349413"/>
                                </a:lnTo>
                                <a:cubicBezTo>
                                  <a:pt x="8603" y="335283"/>
                                  <a:pt x="2230" y="320414"/>
                                  <a:pt x="2230" y="320414"/>
                                </a:cubicBezTo>
                                <a:lnTo>
                                  <a:pt x="0" y="321004"/>
                                </a:lnTo>
                                <a:lnTo>
                                  <a:pt x="0" y="207166"/>
                                </a:lnTo>
                                <a:lnTo>
                                  <a:pt x="1765" y="209288"/>
                                </a:lnTo>
                                <a:cubicBezTo>
                                  <a:pt x="25977" y="236381"/>
                                  <a:pt x="81095" y="288583"/>
                                  <a:pt x="134641" y="272699"/>
                                </a:cubicBezTo>
                                <a:cubicBezTo>
                                  <a:pt x="206141" y="251572"/>
                                  <a:pt x="215362" y="143775"/>
                                  <a:pt x="215362" y="143775"/>
                                </a:cubicBezTo>
                                <a:cubicBezTo>
                                  <a:pt x="220236" y="143054"/>
                                  <a:pt x="225228" y="143157"/>
                                  <a:pt x="229002" y="143440"/>
                                </a:cubicBezTo>
                                <a:close/>
                                <a:moveTo>
                                  <a:pt x="75647" y="21"/>
                                </a:moveTo>
                                <a:cubicBezTo>
                                  <a:pt x="99472" y="-406"/>
                                  <a:pt x="148893" y="5537"/>
                                  <a:pt x="163057" y="59907"/>
                                </a:cubicBezTo>
                                <a:cubicBezTo>
                                  <a:pt x="181959" y="132424"/>
                                  <a:pt x="168802" y="209826"/>
                                  <a:pt x="120338" y="222439"/>
                                </a:cubicBezTo>
                                <a:cubicBezTo>
                                  <a:pt x="71919" y="235099"/>
                                  <a:pt x="20966" y="167547"/>
                                  <a:pt x="3710" y="101440"/>
                                </a:cubicBezTo>
                                <a:cubicBezTo>
                                  <a:pt x="-13491" y="35368"/>
                                  <a:pt x="43135" y="6105"/>
                                  <a:pt x="62608" y="1013"/>
                                </a:cubicBezTo>
                                <a:cubicBezTo>
                                  <a:pt x="62608" y="1013"/>
                                  <a:pt x="67706" y="163"/>
                                  <a:pt x="75647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E12C0" id="Group 3" o:spid="_x0000_s1026" style="position:absolute;margin-left:0;margin-top:0;width:757.45pt;height:576.7pt;z-index:-251657216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" o:allowoverlap="f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sNOb0A&#10;AADaAAAADwAAAGRycy9kb3ducmV2LnhtbESPzQrCMBCE74LvEFbwIprag0htFBFE8eYPeF2ata02&#10;m9pErW9vBMHjMDPfMOmiNZV4UuNKywrGowgEcWZ1ybmC03E9nIJwHlljZZkUvMnBYt7tpJho++I9&#10;PQ8+FwHCLkEFhfd1IqXLCjLoRrYmDt7FNgZ9kE0udYOvADeVjKNoIg2WHBYKrGlVUHY7PIyCazWI&#10;BxOWZO78kKVZbXbx+qxUv9cuZyA8tf4f/rW3WkEM3yvhBs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4sNOb0AAADaAAAADwAAAAAAAAAAAAAAAACYAgAAZHJzL2Rvd25yZXYu&#10;eG1sUEsFBgAAAAAEAAQA9QAAAIIDAAAAAA=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jWZsMA&#10;AADaAAAADwAAAGRycy9kb3ducmV2LnhtbESPwWrDMBBE74X8g9hAb7UcF0pxrYQ2EDA4UOrkAzbW&#10;xnJjrYylOM7fV4VCj8PMvGGKzWx7MdHoO8cKVkkKgrhxuuNWwfGwe3oF4QOyxt4xKbiTh8168VBg&#10;rt2Nv2iqQysihH2OCkwIQy6lbwxZ9IkbiKN3dqPFEOXYSj3iLcJtL7M0fZEWO44LBgfaGmou9dUq&#10;+JbDXGUfn+e6qfal2V6q3amslHpczu9vIALN4T/81y61gmf4vRJv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jWZsMAAADaAAAADwAAAAAAAAAAAAAAAACYAgAAZHJzL2Rv&#10;d25yZXYueG1sUEsFBgAAAAAEAAQA9QAAAIgDAAAAAA=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p2sEA&#10;AADaAAAADwAAAGRycy9kb3ducmV2LnhtbESPQWsCMRSE7wX/Q3iCt5pV7CqrUVphS69V8fzYPDeL&#10;m5c1ieu2v74pFHocZuYbZrMbbCt68qFxrGA2zUAQV043XCs4HcvnFYgQkTW2jknBFwXYbUdPGyy0&#10;e/An9YdYiwThUKACE2NXSBkqQxbD1HXEybs4bzEm6WupPT4S3LZynmW5tNhwWjDY0d5QdT3crYLe&#10;h/KYl+fs+y2/LZamnpOs3pWajIfXNYhIQ/wP/7U/tIIX+L2Sbo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GKdrBAAAA2gAAAA8AAAAAAAAAAAAAAAAAmAIAAGRycy9kb3du&#10;cmV2LnhtbFBLBQYAAAAABAAEAPUAAACGAwAAAAA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5djMQA&#10;AADaAAAADwAAAGRycy9kb3ducmV2LnhtbESPT2vCQBTE70K/w/KE3nRjKbZEV7GSgj3Vf+D1mX3J&#10;RrNvQ3Y16bfvCoUeh5n5DTNf9rYWd2p95VjBZJyAIM6drrhUcDx8jt5B+ICssXZMCn7Iw3LxNJhj&#10;ql3HO7rvQykihH2KCkwITSqlzw1Z9GPXEEevcK3FEGVbSt1iF+G2li9JMpUWK44LBhtaG8qv+5tV&#10;sNbF7rL5yLa3zpyK5Ov7LXvNzko9D/vVDESgPvyH/9obrWAKjyvx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eXYzEAAAA2gAAAA8AAAAAAAAAAAAAAAAAmAIAAGRycy9k&#10;b3ducmV2LnhtbFBLBQYAAAAABAAEAPUAAACJAwAAAAA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6D4cEA&#10;AADbAAAADwAAAGRycy9kb3ducmV2LnhtbERPS4vCMBC+L/gfwgje1lTBrlSjiCB4UfAFehuasS02&#10;k9qkWv31mwVhb/PxPWc6b00pHlS7wrKCQT8CQZxaXXCm4HhYfY9BOI+ssbRMCl7kYD7rfE0x0fbJ&#10;O3rsfSZCCLsEFeTeV4mULs3JoOvbijhwV1sb9AHWmdQ1PkO4KeUwimJpsODQkGNFy5zS274xCuTP&#10;/Xzb2ss7Hl02vnk3q9eAT0r1uu1iAsJT6//FH/dah/kx/P0SDp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eg+HBAAAA2wAAAA8AAAAAAAAAAAAAAAAAmAIAAGRycy9kb3du&#10;cmV2LnhtbFBLBQYAAAAABAAEAPUAAACGAwAAAAA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dnhsMA&#10;AADbAAAADwAAAGRycy9kb3ducmV2LnhtbERPzWrCQBC+F3yHZYReim4sbZXoJmhBkEIPah9gyI7Z&#10;aHY2ZlcTfXq3UOhtPr7fWeS9rcWVWl85VjAZJyCIC6crLhX87NejGQgfkDXWjknBjTzk2eBpgal2&#10;HW/puguliCHsU1RgQmhSKX1hyKIfu4Y4cgfXWgwRtqXULXYx3NbyNUk+pMWKY4PBhj4NFafdxSpY&#10;hxfjj9+rzVvX394vX+f95L48KvU87JdzEIH68C/+c290nD+F31/iA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dnhsMAAADbAAAADwAAAAAAAAAAAAAAAACYAgAAZHJzL2Rv&#10;d25yZXYueG1sUEsFBgAAAAAEAAQA9QAAAIgDAAAAAA==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3nfMAA&#10;AADaAAAADwAAAGRycy9kb3ducmV2LnhtbERP3WrCMBS+F3yHcITdaepgQ6ppkaJjsF1s1Qc4Nsem&#10;2JxkTWa7t18uBrv8+P535WR7cachdI4VrFcZCOLG6Y5bBefTcbkBESKyxt4xKfihAGUxn+0w127k&#10;T7rXsRUphEOOCkyMPpcyNIYshpXzxIm7usFiTHBopR5wTOG2l49Z9iwtdpwaDHqqDDW3+tsquLX+&#10;5c19HDLz7sfD5ThWT5uvSqmHxbTfgog0xX/xn/tVK0hb05V0A2T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3nfMAAAADaAAAADwAAAAAAAAAAAAAAAACYAgAAZHJzL2Rvd25y&#10;ZXYueG1sUEsFBgAAAAAEAAQA9QAAAIUDAAAAAA=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NA5MIA&#10;AADaAAAADwAAAGRycy9kb3ducmV2LnhtbESPQYvCMBSE7wv+h/AEb2uqgqzVKCoIorCLVfT6aJ5N&#10;sXkpTdT6783Cwh6HmfmGmS1aW4kHNb50rGDQT0AQ506XXCg4HTefXyB8QNZYOSYFL/KwmHc+Zphq&#10;9+QDPbJQiAhhn6ICE0KdSulzQxZ939XE0bu6xmKIsimkbvAZ4baSwyQZS4slxwWDNa0N5bfsbhVU&#10;r3123m3s6nw337mzu8vPOhkp1eu2yymIQG34D/+1t1rBBH6vx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0DkwgAAANoAAAAPAAAAAAAAAAAAAAAAAJgCAABkcnMvZG93&#10;bnJldi54bWxQSwUGAAAAAAQABAD1AAAAhwMAAAAA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itcQA&#10;AADbAAAADwAAAGRycy9kb3ducmV2LnhtbESPQWvCQBCF74X+h2UKvdVNPdSSuoq2lBYKharV65gd&#10;k2BmNmS3Jv5751DwNsN789430/nAjTlRF+sgDh5HGRiSIvhaSgeb9fvDM5iYUDw2QcjBmSLMZ7c3&#10;U8x96OWHTqtUGg2RmKODKqU2tzYWFTHGUWhJVDuEjjHp2pXWd9hrODd2nGVPlrEWbaiwpdeKiuPq&#10;jx1w6ntefp/3/PX2G8Yy+VhsNzvn7u+GxQuYREO6mv+vP73iK73+ogPY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zorX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HVmMAA&#10;AADbAAAADwAAAGRycy9kb3ducmV2LnhtbERPTWvCQBC9F/wPywjemk2CLZK6BlEKtbeqF2/T3WmS&#10;mp0Nu6vGf98tFHqbx/ucZT3aXlzJh86xgiLLQRBrZzpuFBwPr48LECEiG+wdk4I7BahXk4clVsbd&#10;+IOu+9iIFMKhQgVtjEMlZdAtWQyZG4gT9+W8xZigb6TxeEvhtpdlnj9Lix2nhhYH2rSkz/uLVRB2&#10;T/Ldf3OBp5IuxWfUc7nVSs2m4/oFRKQx/ov/3G8mzS/g95d0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HVmMAAAADbAAAADwAAAAAAAAAAAAAAAACYAgAAZHJzL2Rvd25y&#10;ZXYueG1sUEsFBgAAAAAEAAQA9QAAAIUDAAAAAA==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Soccer ball - top" o:spid="_x0000_s1038" style="position:absolute;left:18586;width:15488;height:10156;visibility:visible;mso-wrap-style:square;v-text-anchor:middle" coordsize="1548765,1015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SbcMA&#10;AADbAAAADwAAAGRycy9kb3ducmV2LnhtbERP204CMRB9N/EfmjHhTbpAFFgpxBgxJhIuix8w2Q67&#10;C9tpbQusf29NTHybk3Od2aIzrbiQD41lBYN+BoK4tLrhSsHnfnk/AREissbWMin4pgCL+e3NDHNt&#10;r7yjSxErkUI45KigjtHlUoayJoOhbx1x4g7WG4wJ+kpqj9cUblo5zLJHabDh1FCjo5eaylNxNgoc&#10;Pxy2XwNXrMLb9JXXI785jj+U6t11z08gInXxX/znftdp/hB+f0kHy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ESbcMAAADbAAAADwAAAAAAAAAAAAAAAACYAgAAZHJzL2Rv&#10;d25yZXYueG1sUEsFBgAAAAAEAAQA9QAAAIgDAAAAAA==&#10;" path="m481121,888687v-27892,3805,-66037,7610,-68547,7610c490012,939515,575051,968661,665180,981368,567450,943319,491303,897589,486212,895005v-2510,-2513,-3800,-3805,-5091,-6318xm818838,641011c696944,698156,526867,743886,490012,754080v-2509,57145,2510,97779,5091,118095c496394,872175,498903,872175,500194,873468v1219,1220,133294,78682,271679,115582c771873,989050,773092,989050,773092,989050v107912,,212023,-22901,304662,-64827c1100627,850566,1103208,782007,1103208,762982,966042,747691,853112,667717,818838,641011xm1487818,460673v-77438,30511,-132003,34316,-152295,34316c1332942,494989,1330432,494989,1329142,494989v-53347,124485,-163768,226068,-200551,257799c1128591,754080,1128591,754080,1128591,755301v,3876,1219,72436,-20363,153703c1288487,818835,1426872,657522,1487818,460673xm540777,55561c401173,101291,311044,139412,279280,154631v,2513,1290,3805,,6318c279280,163533,227224,324774,238696,489892v1219,5097,-1290,8902,-5090,11415c311044,607987,434156,700740,474811,727374v2510,,200551,-50755,335136,-114290c825148,519111,841639,366700,846730,318457,649980,147022,544577,59366,543359,58074v-1291,,-1291,-1221,-2582,-2513xm42550,l68467,,40135,92721c30456,140668,25383,190204,25383,240995v,110485,24092,215874,67256,311139c156167,531818,198041,510209,217114,498794v-1291,-2513,-2581,-3805,-2581,-6318c203132,322262,253897,160949,257697,155924v,-2585,1291,-3805,2582,-5097c223460,95584,199009,48597,182814,11769l178190,,565623,r-1,3c562463,16911,560155,30165,558559,39049v1291,,1291,,2582,1292c562360,41562,667762,129218,864512,301945v142185,-33023,272970,-78754,314844,-93973c1196484,124623,1206120,56993,1211474,4946l1211901,r26667,l1236503,20910v-5814,50932,-15578,115280,-31764,193379c1203448,214289,1203448,215581,1203448,215581v93930,116875,120603,220971,128203,255287c1343124,470868,1405289,470868,1496709,431455v16492,-60950,25383,-125705,25383,-191752c1522092,196557,1518292,154631,1511982,113998,1498646,76219,1482454,42087,1465649,12121l1457763,r51140,l1537365,107609v1218,10194,2509,19096,3800,29218c1541165,138120,1541165,139412,1541165,140632v,8902,1219,19097,2509,27927c1546256,192752,1547475,215581,1548765,240995v,321333,-196750,598157,-477321,715031c988915,990270,898786,1010587,804856,1014392v-10182,1292,-20292,1292,-30473,1292c773092,1015684,770582,1015684,769292,1015684,345317,1013171,,666424,,240995,,170192,9523,101534,27358,36268l42550,xe" fillcolor="#6b78e8 [3204]" stroked="f" strokeweight="1pt">
                  <v:stroke miterlimit="4" joinstyle="miter"/>
                  <v:path arrowok="t" o:connecttype="custom" o:connectlocs="481121,888687;412574,896297;665180,981368;486212,895005;481121,888687;818838,641011;490012,754080;495103,872175;500194,873468;771873,989050;773092,989050;1077754,924223;1103208,762982;818838,641011;1487818,460673;1335523,494989;1329142,494989;1128591,752788;1128591,755301;1108228,909004;1487818,460673;540777,55561;279280,154631;279280,160949;238696,489892;233606,501307;474811,727374;809947,613084;846730,318457;543359,58074;540777,55561;42550,0;68467,0;40135,92721;25383,240995;92639,552134;217114,498794;214533,492476;257697,155924;260279,150827;182814,11769;178190,0;565623,0;565622,3;558559,39049;561141,40341;864512,301945;1179356,207972;1211474,4946;1211901,0;1238568,0;1236503,20910;1204739,214289;1203448,215581;1331651,470868;1496709,431455;1522092,239703;1511982,113998;1465649,12121;1457763,0;1508903,0;1537365,107609;1541165,136827;1541165,140632;1543674,168559;1548765,240995;1071444,956026;804856,1014392;774383,1015684;769292,1015684;0,240995;27358,36268" o:connectangles="0,0,0,0,0,0,0,0,0,0,0,0,0,0,0,0,0,0,0,0,0,0,0,0,0,0,0,0,0,0,0,0,0,0,0,0,0,0,0,0,0,0,0,0,0,0,0,0,0,0,0,0,0,0,0,0,0,0,0,0,0,0,0,0,0,0,0,0,0,0,0,0"/>
                </v:shape>
                <v:shape id="Soccer ball - bottom" o:spid="_x0000_s1039" style="position:absolute;left:64662;top:61579;width:15487;height:11607;visibility:visible;mso-wrap-style:square;v-text-anchor:middle" coordsize="1548765,1160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TKcIA&#10;AADbAAAADwAAAGRycy9kb3ducmV2LnhtbERPS2vCQBC+C/0PyxS8SN34oLSpq4ggeNCDMb0Pu9Mk&#10;mJ1Ns2uS/vuuIHibj+85q81ga9FR6yvHCmbTBASxdqbiQkF+2b99gPAB2WDtmBT8kYfN+mW0wtS4&#10;ns/UZaEQMYR9igrKEJpUSq9LsuinriGO3I9rLYYI20KaFvsYbms5T5J3abHi2FBiQ7uS9DW7WQXf&#10;v7rIl5k+Tc6L7pgcr599F05KjV+H7ReIQEN4ih/ug4nzF3D/JR4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aBMpwgAAANsAAAAPAAAAAAAAAAAAAAAAAJgCAABkcnMvZG93&#10;bnJldi54bWxQSwUGAAAAAAQABAD1AAAAhwMAAAAA&#10;" path="m154877,468647v-8891,1221,-41874,8902,-72348,20317c45674,577840,25383,674398,25383,775981v,110486,24092,215874,67256,311139c156167,1066804,198041,1045195,217114,1033780v-1290,-2512,-2581,-3805,-2581,-6317c203132,857248,253897,695935,257698,690910v,-2585,1290,-3805,2581,-5097c186641,575328,162477,497866,154877,468647xm1355815,400016v-25383,3876,-76148,8902,-111712,11486c1245394,430527,1247903,541012,1204739,749275v-1291,,-1291,1293,-1291,1293c1297378,867442,1324051,971538,1331651,1005854v11473,,73638,,165058,-39413c1513201,905491,1522092,840736,1522092,774689v,-43146,-3800,-85071,-10110,-125705c1458636,497866,1359615,405113,1358324,403892v-1218,-1292,-1218,-2584,-2509,-3876xm1374816,330236v-1219,12635,-2510,32951,-3800,53340c1372306,384796,1373597,384796,1374816,386088v3872,2513,52056,48243,100311,128290c1449745,448331,1416762,386088,1374816,330236xm968624,198141v-1291,,-3801,1221,-5091,1221c741400,228580,629688,299725,628397,301017v-1290,1220,-3800,2513,-6381,2513c620797,303530,620797,303530,620797,303530,582723,433039,564941,538499,558559,574035v1291,,1291,,2582,1293c562360,576548,667762,664204,864512,836931v142185,-33023,272970,-78754,314844,-93973c1225030,520695,1217430,410210,1217430,408918v,-2513,1290,-6318,3800,-8902c1192047,365772,1098118,265409,968624,198141xm370700,142217c252607,218458,156167,327651,95221,454648v29182,-8902,55856,-13927,57146,-13927c154877,440721,156167,440721,158677,441941,243716,302237,331336,238775,363100,219678v,-2512,1219,-39341,7600,-77461xm771873,25414v-134585,,-262788,35536,-371990,99071c392282,160021,389701,199362,387191,213361v121894,13999,196751,50827,224715,67339c611906,280700,613125,279408,613125,279408v5091,-2513,116802,-74949,339007,-104168c957151,154924,968624,111778,980024,54633,914058,35536,844221,25414,771873,25414xm774383,v382100,,700744,278116,762982,642595c1538583,652789,1539874,661691,1541165,671814v,1292,,2584,,3805c1541165,684521,1542384,694715,1543674,703545v2582,24193,3801,47023,5091,72436c1548765,896481,1521097,1010722,1471716,1112616r-27840,48157l1411106,1160773r17038,-24696c1452505,1091863,1472582,1044872,1487818,995660v-77438,30510,-132003,34315,-152295,34315c1332942,1029975,1330432,1029975,1329142,1029975v-13337,31121,-30241,60811,-48669,88336l1247889,1160773r-468885,l809947,1148070v15201,-93973,31692,-246384,36783,-294627c649980,682008,544578,594352,543359,593060v-1291,,-1291,-1221,-2582,-2513c401173,636277,311044,674398,279280,689618v,2512,1290,3805,,6317c279280,698520,227224,859761,238696,1024878v1219,5097,-1290,8902,-5090,11415c252965,1062963,275179,1088763,298246,1112876r50267,47897l106385,1160773,60581,1076151c21583,983778,,882339,,775981,,492769,152367,243872,379591,109193v10110,-6317,21582,-12707,32983,-19024c520486,33024,643598,,774383,xe" fillcolor="#6b78e8 [3204]" stroked="f" strokeweight="1pt">
                  <v:stroke miterlimit="4" joinstyle="miter"/>
                  <v:path arrowok="t" o:connecttype="custom" o:connectlocs="154877,468647;82529,488964;25383,775981;92639,1087120;217114,1033780;214533,1027463;257698,690910;260279,685813;154877,468647;1355815,400016;1244103,411502;1204739,749275;1203448,750568;1331651,1005854;1496709,966441;1522092,774689;1511982,648984;1358324,403892;1355815,400016;1374816,330236;1371016,383576;1374816,386088;1475127,514378;1374816,330236;968624,198141;963533,199362;628397,301017;622016,303530;620797,303530;558559,574035;561141,575328;864512,836931;1179356,742958;1217430,408918;1221230,400016;968624,198141;370700,142217;95221,454648;152367,440721;158677,441941;363100,219678;370700,142217;771873,25414;399883,124485;387191,213361;611906,280700;613125,279408;952132,175240;980024,54633;771873,25414;774383,0;1537365,642595;1541165,671814;1541165,675619;1543674,703545;1548765,775981;1471716,1112616;1443876,1160773;1411106,1160773;1428144,1136077;1487818,995660;1335523,1029975;1329142,1029975;1280473,1118311;1247889,1160773;779004,1160773;809947,1148070;846730,853443;543359,593060;540777,590547;279280,689618;279280,695935;238696,1024878;233606,1036293;298246,1112876;348513,1160773;106385,1160773;60581,1076151;0,775981;379591,109193;412574,90169;774383,0" o:connectangles="0,0,0,0,0,0,0,0,0,0,0,0,0,0,0,0,0,0,0,0,0,0,0,0,0,0,0,0,0,0,0,0,0,0,0,0,0,0,0,0,0,0,0,0,0,0,0,0,0,0,0,0,0,0,0,0,0,0,0,0,0,0,0,0,0,0,0,0,0,0,0,0,0,0,0,0,0,0,0,0,0,0"/>
                </v:shape>
                <v:shape id="Soccer player - right" o:spid="_x0000_s1040" style="position:absolute;left:87483;top:13852;width:8656;height:12979;visibility:visible;mso-wrap-style:square;v-text-anchor:middle" coordsize="865506,129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9gjr8A&#10;AADbAAAADwAAAGRycy9kb3ducmV2LnhtbERPS4vCMBC+C/sfwgh7kTXdRaR0TYsIguxFfN2HZmyr&#10;zaQkUbv+eiMI3ubje86s6E0rruR8Y1nB9zgBQVxa3XClYL9bfqUgfEDW2FomBf/kocg/BjPMtL3x&#10;hq7bUIkYwj5DBXUIXSalL2sy6Me2I47c0TqDIUJXSe3wFsNNK3+SZCoNNhwbauxoUVN53l6MggMZ&#10;d0r/5KjHJfJkbXfzRXlX6nPYz39BBOrDW/xyr3ScP4HnL/EAm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r2COvwAAANsAAAAPAAAAAAAAAAAAAAAAAJgCAABkcnMvZG93bnJl&#10;di54bWxQSwUGAAAAAAQABAD1AAAAhAMAAAAA&#10;" path="m125780,728786v69466,,125780,56314,125780,125781c251560,924034,195246,980348,125780,980348,56314,980348,,924034,,854567,,785100,56314,728786,125780,728786xm388630,429799v,,69905,33957,59856,82636l186864,647314,388630,429799xm612518,149740v3940,-296,9152,-403,14239,350c626757,150090,636382,262622,711020,284676v74527,22108,151970,-82140,151970,-82140l865506,203302r,135488l849239,334487v,,-11825,27595,14136,44163l656183,677354,563010,971055,380899,1277398v,-54,-23266,33082,-66002,15277c314897,1292675,265615,1270835,295866,1210965,326062,1151042,447341,937005,447341,937005l478142,682410,286076,754330v,,-22716,-61646,-103898,-81172l452016,538357,573680,293605,373474,350571,197908,460789v,,-42021,14847,-59842,-14201c120246,417595,138396,386987,157592,377090,176732,367246,346358,258318,346358,258318l605911,150520v,,2668,-484,6607,-780xm772601,22v8291,148,13612,1035,13612,1035c806540,6372,865650,36921,847694,105896,829681,174906,776493,245425,725950,232209,675359,219041,661625,138240,681357,62538,696142,5780,747731,-424,772601,22xe" fillcolor="#6b78e8 [3204]" stroked="f" strokeweight="1pt">
                  <v:stroke miterlimit="4" joinstyle="miter"/>
                  <v:path arrowok="t" o:connecttype="custom" o:connectlocs="125780,728786;251560,854567;125780,980348;0,854567;125780,728786;388630,429799;448486,512435;186864,647314;612518,149740;626757,150090;711020,284676;862990,202536;865506,203302;865506,338790;849239,334487;863375,378650;656183,677354;563010,971055;380899,1277398;314897,1292675;295866,1210965;447341,937005;478142,682410;286076,754330;182178,673158;452016,538357;573680,293605;373474,350571;197908,460789;138066,446588;157592,377090;346358,258318;605911,150520;612518,149740;772601,22;786213,1057;847694,105896;725950,232209;681357,62538;772601,22" o:connectangles="0,0,0,0,0,0,0,0,0,0,0,0,0,0,0,0,0,0,0,0,0,0,0,0,0,0,0,0,0,0,0,0,0,0,0,0,0,0,0,0"/>
                </v:shape>
                <v:shape id="Soccer player - left" o:spid="_x0000_s1041" style="position:absolute;left:21;top:42738;width:8157;height:12433;visibility:visible;mso-wrap-style:square;v-text-anchor:middle" coordsize="815776,1243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Y6bL0A&#10;AADbAAAADwAAAGRycy9kb3ducmV2LnhtbERPy6rCMBDdC/5DGMGdpr1SkWoUEQRxZ1XcDs3YFptJ&#10;aXJr/XsjCO7mcJ6z2vSmFh21rrKsIJ5GIIhzqysuFFzO+8kChPPIGmvLpOBFDjbr4WCFqbZPPlGX&#10;+UKEEHYpKii9b1IpXV6SQTe1DXHg7rY16ANsC6lbfIZwU8u/KJpLgxWHhhIb2pWUP7J/o+CYHLRM&#10;Zrd94o9dFusrRjqeKzUe9dslCE+9/4m/7oMO8xP4/BIOkOs3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WY6bL0AAADbAAAADwAAAAAAAAAAAAAAAACYAgAAZHJzL2Rvd25yZXYu&#10;eG1sUEsFBgAAAAAEAAQA9QAAAIIDAAAAAA==&#10;" path="m695283,698123v66546,,120493,53945,120493,120489c815776,885156,761829,939101,695283,939101v-66546,,-120493,-53945,-120493,-120489c574790,752068,628737,698123,695283,698123xm443480,411715l636766,620078,386140,490874v-9627,-46631,57340,-79159,57340,-79159xm229002,143440v3774,284,6329,747,6329,747l483976,247450v,,162496,104344,180832,113774c683197,370705,700585,400025,683513,427798v-17072,27826,-57327,13604,-57327,13604l457999,335821,266208,281252,382758,515706,641256,644835v-77771,18705,-99532,77756,-99532,77756l357730,653698r29507,243883c387237,897581,503418,1102612,532345,1160014v28980,57351,-18231,78271,-18231,78271c473174,1255341,450886,1223600,450886,1223651l276430,930198,187173,648854,,379024,,350782r1297,-1369c8603,335283,2230,320414,2230,320414l,321004,,207166r1765,2122c25977,236381,81095,288583,134641,272699v71500,-21127,80721,-128924,80721,-128924c220236,143054,225228,143157,229002,143440xm75647,21v23825,-427,73246,5516,87410,59886c181959,132424,168802,209826,120338,222439,71919,235099,20966,167547,3710,101440,-13491,35368,43135,6105,62608,1013v,,5098,-850,13039,-992xe" fillcolor="#6b78e8 [3204]" stroked="f" strokeweight="1pt">
                  <v:stroke miterlimit="4" joinstyle="miter"/>
                  <v:path arrowok="t" o:connecttype="custom" o:connectlocs="695283,698123;815776,818612;695283,939101;574790,818612;695283,698123;443480,411715;636766,620078;386140,490874;443480,411715;229002,143440;235331,144187;483976,247450;664808,361224;683513,427798;626186,441402;457999,335821;266208,281252;382758,515706;641256,644835;541724,722591;357730,653698;387237,897581;532345,1160014;514114,1238285;450886,1223651;276430,930198;187173,648854;0,379024;0,350782;1297,349413;2230,320414;0,321004;0,207166;1765,209288;134641,272699;215362,143775;229002,143440;75647,21;163057,59907;120338,222439;3710,101440;62608,1013;75647,21" o:connectangles="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6F7055" w:rsidTr="006F7055">
        <w:trPr>
          <w:trHeight w:hRule="exact" w:val="1814"/>
        </w:trPr>
        <w:tc>
          <w:tcPr>
            <w:tcW w:w="15110" w:type="dxa"/>
            <w:vAlign w:val="bottom"/>
          </w:tcPr>
          <w:p w:rsidR="006F7055" w:rsidRDefault="00830946" w:rsidP="00830946">
            <w:pPr>
              <w:pStyle w:val="Title"/>
            </w:pPr>
            <w:r>
              <w:t>iNTER-BRANCH SPORTS,</w:t>
            </w:r>
            <w:r w:rsidR="004A0947">
              <w:t xml:space="preserve"> &lt;acadyear&gt;</w:t>
            </w:r>
          </w:p>
        </w:tc>
      </w:tr>
    </w:tbl>
    <w:sdt>
      <w:sdtPr>
        <w:id w:val="1210229227"/>
        <w:placeholder>
          <w:docPart w:val="23B8769CF55A41D4B2D00ED797C8D709"/>
        </w:placeholder>
        <w:temporary/>
        <w:showingPlcHdr/>
        <w15:appearance w15:val="hidden"/>
      </w:sdtPr>
      <w:sdtEndPr/>
      <w:sdtContent>
        <w:p w:rsidR="00126742" w:rsidRDefault="00541E87" w:rsidP="00541E87">
          <w:pPr>
            <w:pStyle w:val="Heading1"/>
          </w:pPr>
          <w:r w:rsidRPr="00541E87">
            <w:t>CERTIFICATE OF PARTICIPATION</w:t>
          </w:r>
        </w:p>
      </w:sdtContent>
    </w:sdt>
    <w:p w:rsidR="00E67602" w:rsidRPr="00E67602" w:rsidRDefault="00E67602" w:rsidP="00E67602"/>
    <w:p w:rsidR="00126742" w:rsidRDefault="00830946" w:rsidP="00830946">
      <w:r>
        <w:t>This</w:t>
      </w:r>
      <w:r w:rsidR="00184A51">
        <w:t xml:space="preserve"> is to certify that </w:t>
      </w:r>
      <w:bookmarkStart w:id="1" w:name="name"/>
      <w:r w:rsidR="00184A51">
        <w:t xml:space="preserve">&lt;name&gt; </w:t>
      </w:r>
      <w:bookmarkEnd w:id="1"/>
      <w:r w:rsidR="00184A51">
        <w:t>of &lt;s</w:t>
      </w:r>
      <w:r>
        <w:t>emester&gt;</w:t>
      </w:r>
      <w:r w:rsidR="00E67602">
        <w:t xml:space="preserve">, </w:t>
      </w:r>
    </w:p>
    <w:p w:rsidR="00FA614E" w:rsidRDefault="00E67602" w:rsidP="00E67602">
      <w:r>
        <w:lastRenderedPageBreak/>
        <w:t xml:space="preserve">&lt;branch&gt;, participated in the &lt;event&gt; </w:t>
      </w:r>
      <w:r w:rsidR="00F97517">
        <w:t xml:space="preserve">held </w:t>
      </w:r>
      <w:r>
        <w:t>on &lt;date&gt;.</w:t>
      </w:r>
    </w:p>
    <w:p w:rsidR="00E67602" w:rsidRPr="00FA614E" w:rsidRDefault="00E67602" w:rsidP="00E67602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9D1AF9" w:rsidRPr="009D1AF9" w:rsidTr="006F7055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</w:tr>
      <w:tr w:rsidR="009D1AF9" w:rsidRPr="009D1AF9" w:rsidTr="006F7055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p w:rsidR="009D1AF9" w:rsidRPr="009D1AF9" w:rsidRDefault="00E67602" w:rsidP="00E67602">
            <w:pPr>
              <w:pStyle w:val="Signature"/>
            </w:pPr>
            <w:r>
              <w:t>Principal</w:t>
            </w:r>
          </w:p>
        </w:tc>
        <w:tc>
          <w:tcPr>
            <w:tcW w:w="702" w:type="dxa"/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p w:rsidR="009D1AF9" w:rsidRPr="009D1AF9" w:rsidRDefault="00E67602" w:rsidP="00E67602">
            <w:pPr>
              <w:pStyle w:val="Signature"/>
            </w:pPr>
            <w:r>
              <w:t>&lt;coordinator&gt;</w:t>
            </w:r>
          </w:p>
        </w:tc>
      </w:tr>
    </w:tbl>
    <w:p w:rsidR="003A5821" w:rsidRDefault="003A5821" w:rsidP="003A5821">
      <w:pPr>
        <w:pStyle w:val="Title"/>
        <w:keepNext/>
        <w:keepLines/>
      </w:pPr>
      <w:r w:rsidRPr="003A5821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5997423B" wp14:editId="2BB9B97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277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278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2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284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85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286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4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Basketball - bottom">
                          <a:extLst/>
                        </wps:cNvPr>
                        <wps:cNvSpPr/>
                        <wps:spPr>
                          <a:xfrm>
                            <a:off x="6521630" y="6186668"/>
                            <a:ext cx="1472565" cy="1132018"/>
                          </a:xfrm>
                          <a:custGeom>
                            <a:avLst/>
                            <a:gdLst>
                              <a:gd name="connsiteX0" fmla="*/ 132599 w 1472565"/>
                              <a:gd name="connsiteY0" fmla="*/ 529919 h 1132018"/>
                              <a:gd name="connsiteX1" fmla="*/ 98785 w 1472565"/>
                              <a:gd name="connsiteY1" fmla="*/ 712285 h 1132018"/>
                              <a:gd name="connsiteX2" fmla="*/ 349189 w 1472565"/>
                              <a:gd name="connsiteY2" fmla="*/ 868473 h 1132018"/>
                              <a:gd name="connsiteX3" fmla="*/ 348303 w 1472565"/>
                              <a:gd name="connsiteY3" fmla="*/ 817274 h 1132018"/>
                              <a:gd name="connsiteX4" fmla="*/ 165187 w 1472565"/>
                              <a:gd name="connsiteY4" fmla="*/ 651610 h 1132018"/>
                              <a:gd name="connsiteX5" fmla="*/ 132599 w 1472565"/>
                              <a:gd name="connsiteY5" fmla="*/ 529919 h 1132018"/>
                              <a:gd name="connsiteX6" fmla="*/ 1156535 w 1472565"/>
                              <a:gd name="connsiteY6" fmla="*/ 296917 h 1132018"/>
                              <a:gd name="connsiteX7" fmla="*/ 1063451 w 1472565"/>
                              <a:gd name="connsiteY7" fmla="*/ 318102 h 1132018"/>
                              <a:gd name="connsiteX8" fmla="*/ 907741 w 1472565"/>
                              <a:gd name="connsiteY8" fmla="*/ 529306 h 1132018"/>
                              <a:gd name="connsiteX9" fmla="*/ 505035 w 1472565"/>
                              <a:gd name="connsiteY9" fmla="*/ 839158 h 1132018"/>
                              <a:gd name="connsiteX10" fmla="*/ 446542 w 1472565"/>
                              <a:gd name="connsiteY10" fmla="*/ 835954 h 1132018"/>
                              <a:gd name="connsiteX11" fmla="*/ 447565 w 1472565"/>
                              <a:gd name="connsiteY11" fmla="*/ 875563 h 1132018"/>
                              <a:gd name="connsiteX12" fmla="*/ 448724 w 1472565"/>
                              <a:gd name="connsiteY12" fmla="*/ 895674 h 1132018"/>
                              <a:gd name="connsiteX13" fmla="*/ 577028 w 1472565"/>
                              <a:gd name="connsiteY13" fmla="*/ 911627 h 1132018"/>
                              <a:gd name="connsiteX14" fmla="*/ 1348420 w 1472565"/>
                              <a:gd name="connsiteY14" fmla="*/ 556371 h 1132018"/>
                              <a:gd name="connsiteX15" fmla="*/ 1216639 w 1472565"/>
                              <a:gd name="connsiteY15" fmla="*/ 316943 h 1132018"/>
                              <a:gd name="connsiteX16" fmla="*/ 1156535 w 1472565"/>
                              <a:gd name="connsiteY16" fmla="*/ 296917 h 1132018"/>
                              <a:gd name="connsiteX17" fmla="*/ 617932 w 1472565"/>
                              <a:gd name="connsiteY17" fmla="*/ 109352 h 1132018"/>
                              <a:gd name="connsiteX18" fmla="*/ 254495 w 1472565"/>
                              <a:gd name="connsiteY18" fmla="*/ 318579 h 1132018"/>
                              <a:gd name="connsiteX19" fmla="*/ 248564 w 1472565"/>
                              <a:gd name="connsiteY19" fmla="*/ 334259 h 1132018"/>
                              <a:gd name="connsiteX20" fmla="*/ 254836 w 1472565"/>
                              <a:gd name="connsiteY20" fmla="*/ 611660 h 1132018"/>
                              <a:gd name="connsiteX21" fmla="*/ 351984 w 1472565"/>
                              <a:gd name="connsiteY21" fmla="*/ 713513 h 1132018"/>
                              <a:gd name="connsiteX22" fmla="*/ 617932 w 1472565"/>
                              <a:gd name="connsiteY22" fmla="*/ 109352 h 1132018"/>
                              <a:gd name="connsiteX23" fmla="*/ 807048 w 1472565"/>
                              <a:gd name="connsiteY23" fmla="*/ 102194 h 1132018"/>
                              <a:gd name="connsiteX24" fmla="*/ 448655 w 1472565"/>
                              <a:gd name="connsiteY24" fmla="*/ 737442 h 1132018"/>
                              <a:gd name="connsiteX25" fmla="*/ 821432 w 1472565"/>
                              <a:gd name="connsiteY25" fmla="*/ 482538 h 1132018"/>
                              <a:gd name="connsiteX26" fmla="*/ 1006321 w 1472565"/>
                              <a:gd name="connsiteY26" fmla="*/ 238201 h 1132018"/>
                              <a:gd name="connsiteX27" fmla="*/ 1085335 w 1472565"/>
                              <a:gd name="connsiteY27" fmla="*/ 202478 h 1132018"/>
                              <a:gd name="connsiteX28" fmla="*/ 807048 w 1472565"/>
                              <a:gd name="connsiteY28" fmla="*/ 102194 h 1132018"/>
                              <a:gd name="connsiteX29" fmla="*/ 736283 w 1472565"/>
                              <a:gd name="connsiteY29" fmla="*/ 0 h 1132018"/>
                              <a:gd name="connsiteX30" fmla="*/ 1472565 w 1472565"/>
                              <a:gd name="connsiteY30" fmla="*/ 736283 h 1132018"/>
                              <a:gd name="connsiteX31" fmla="*/ 1366350 w 1472565"/>
                              <a:gd name="connsiteY31" fmla="*/ 1117403 h 1132018"/>
                              <a:gd name="connsiteX32" fmla="*/ 1356112 w 1472565"/>
                              <a:gd name="connsiteY32" fmla="*/ 1132018 h 1132018"/>
                              <a:gd name="connsiteX33" fmla="*/ 1235846 w 1472565"/>
                              <a:gd name="connsiteY33" fmla="*/ 1132018 h 1132018"/>
                              <a:gd name="connsiteX34" fmla="*/ 1280552 w 1472565"/>
                              <a:gd name="connsiteY34" fmla="*/ 1068990 h 1132018"/>
                              <a:gd name="connsiteX35" fmla="*/ 1374394 w 1472565"/>
                              <a:gd name="connsiteY35" fmla="*/ 736283 h 1132018"/>
                              <a:gd name="connsiteX36" fmla="*/ 1373576 w 1472565"/>
                              <a:gd name="connsiteY36" fmla="*/ 703832 h 1132018"/>
                              <a:gd name="connsiteX37" fmla="*/ 636339 w 1472565"/>
                              <a:gd name="connsiteY37" fmla="*/ 1011025 h 1132018"/>
                              <a:gd name="connsiteX38" fmla="*/ 573005 w 1472565"/>
                              <a:gd name="connsiteY38" fmla="*/ 1009662 h 1132018"/>
                              <a:gd name="connsiteX39" fmla="*/ 461404 w 1472565"/>
                              <a:gd name="connsiteY39" fmla="*/ 998004 h 1132018"/>
                              <a:gd name="connsiteX40" fmla="*/ 471153 w 1472565"/>
                              <a:gd name="connsiteY40" fmla="*/ 1044158 h 1132018"/>
                              <a:gd name="connsiteX41" fmla="*/ 653221 w 1472565"/>
                              <a:gd name="connsiteY41" fmla="*/ 1091266 h 1132018"/>
                              <a:gd name="connsiteX42" fmla="*/ 709057 w 1472565"/>
                              <a:gd name="connsiteY42" fmla="*/ 1132018 h 1132018"/>
                              <a:gd name="connsiteX43" fmla="*/ 237943 w 1472565"/>
                              <a:gd name="connsiteY43" fmla="*/ 1132018 h 1132018"/>
                              <a:gd name="connsiteX44" fmla="*/ 259335 w 1472565"/>
                              <a:gd name="connsiteY44" fmla="*/ 1105310 h 1132018"/>
                              <a:gd name="connsiteX45" fmla="*/ 371823 w 1472565"/>
                              <a:gd name="connsiteY45" fmla="*/ 1049135 h 1132018"/>
                              <a:gd name="connsiteX46" fmla="*/ 358324 w 1472565"/>
                              <a:gd name="connsiteY46" fmla="*/ 974347 h 1132018"/>
                              <a:gd name="connsiteX47" fmla="*/ 208614 w 1472565"/>
                              <a:gd name="connsiteY47" fmla="*/ 915717 h 1132018"/>
                              <a:gd name="connsiteX48" fmla="*/ 109693 w 1472565"/>
                              <a:gd name="connsiteY48" fmla="*/ 856338 h 1132018"/>
                              <a:gd name="connsiteX49" fmla="*/ 193368 w 1472565"/>
                              <a:gd name="connsiteY49" fmla="*/ 1070943 h 1132018"/>
                              <a:gd name="connsiteX50" fmla="*/ 236379 w 1472565"/>
                              <a:gd name="connsiteY50" fmla="*/ 1132018 h 1132018"/>
                              <a:gd name="connsiteX51" fmla="*/ 117090 w 1472565"/>
                              <a:gd name="connsiteY51" fmla="*/ 1132018 h 1132018"/>
                              <a:gd name="connsiteX52" fmla="*/ 57858 w 1472565"/>
                              <a:gd name="connsiteY52" fmla="*/ 1022886 h 1132018"/>
                              <a:gd name="connsiteX53" fmla="*/ 0 w 1472565"/>
                              <a:gd name="connsiteY53" fmla="*/ 736283 h 1132018"/>
                              <a:gd name="connsiteX54" fmla="*/ 736283 w 1472565"/>
                              <a:gd name="connsiteY54" fmla="*/ 0 h 11320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</a:cxnLst>
                            <a:rect l="l" t="t" r="r" b="b"/>
                            <a:pathLst>
                              <a:path w="1472565" h="1132018">
                                <a:moveTo>
                                  <a:pt x="132599" y="529919"/>
                                </a:moveTo>
                                <a:cubicBezTo>
                                  <a:pt x="112897" y="587526"/>
                                  <a:pt x="101171" y="648679"/>
                                  <a:pt x="98785" y="712285"/>
                                </a:cubicBezTo>
                                <a:cubicBezTo>
                                  <a:pt x="128850" y="757417"/>
                                  <a:pt x="221226" y="824637"/>
                                  <a:pt x="349189" y="868473"/>
                                </a:cubicBezTo>
                                <a:cubicBezTo>
                                  <a:pt x="348575" y="851225"/>
                                  <a:pt x="348303" y="834113"/>
                                  <a:pt x="348303" y="817274"/>
                                </a:cubicBezTo>
                                <a:cubicBezTo>
                                  <a:pt x="264857" y="790822"/>
                                  <a:pt x="202001" y="734237"/>
                                  <a:pt x="165187" y="651610"/>
                                </a:cubicBezTo>
                                <a:cubicBezTo>
                                  <a:pt x="147802" y="612683"/>
                                  <a:pt x="137712" y="570960"/>
                                  <a:pt x="132599" y="529919"/>
                                </a:cubicBezTo>
                                <a:close/>
                                <a:moveTo>
                                  <a:pt x="1156535" y="296917"/>
                                </a:moveTo>
                                <a:cubicBezTo>
                                  <a:pt x="1128404" y="292877"/>
                                  <a:pt x="1094777" y="295707"/>
                                  <a:pt x="1063451" y="318102"/>
                                </a:cubicBezTo>
                                <a:cubicBezTo>
                                  <a:pt x="996231" y="366096"/>
                                  <a:pt x="953282" y="445383"/>
                                  <a:pt x="907741" y="529306"/>
                                </a:cubicBezTo>
                                <a:cubicBezTo>
                                  <a:pt x="828386" y="675744"/>
                                  <a:pt x="739760" y="839158"/>
                                  <a:pt x="505035" y="839158"/>
                                </a:cubicBezTo>
                                <a:cubicBezTo>
                                  <a:pt x="486492" y="839158"/>
                                  <a:pt x="466994" y="838067"/>
                                  <a:pt x="446542" y="835954"/>
                                </a:cubicBezTo>
                                <a:cubicBezTo>
                                  <a:pt x="446746" y="849043"/>
                                  <a:pt x="447087" y="862269"/>
                                  <a:pt x="447565" y="875563"/>
                                </a:cubicBezTo>
                                <a:cubicBezTo>
                                  <a:pt x="447905" y="882312"/>
                                  <a:pt x="448246" y="888993"/>
                                  <a:pt x="448724" y="895674"/>
                                </a:cubicBezTo>
                                <a:cubicBezTo>
                                  <a:pt x="489355" y="904128"/>
                                  <a:pt x="532305" y="909786"/>
                                  <a:pt x="577028" y="911627"/>
                                </a:cubicBezTo>
                                <a:cubicBezTo>
                                  <a:pt x="951850" y="926966"/>
                                  <a:pt x="1231910" y="797571"/>
                                  <a:pt x="1348420" y="556371"/>
                                </a:cubicBezTo>
                                <a:cubicBezTo>
                                  <a:pt x="1322036" y="466858"/>
                                  <a:pt x="1276564" y="385458"/>
                                  <a:pt x="1216639" y="316943"/>
                                </a:cubicBezTo>
                                <a:cubicBezTo>
                                  <a:pt x="1207299" y="311864"/>
                                  <a:pt x="1184665" y="300956"/>
                                  <a:pt x="1156535" y="296917"/>
                                </a:cubicBezTo>
                                <a:close/>
                                <a:moveTo>
                                  <a:pt x="617932" y="109352"/>
                                </a:moveTo>
                                <a:cubicBezTo>
                                  <a:pt x="473948" y="136485"/>
                                  <a:pt x="346939" y="212091"/>
                                  <a:pt x="254495" y="318579"/>
                                </a:cubicBezTo>
                                <a:cubicBezTo>
                                  <a:pt x="253404" y="323965"/>
                                  <a:pt x="251563" y="329282"/>
                                  <a:pt x="248564" y="334259"/>
                                </a:cubicBezTo>
                                <a:cubicBezTo>
                                  <a:pt x="231179" y="362960"/>
                                  <a:pt x="206296" y="502922"/>
                                  <a:pt x="254836" y="611660"/>
                                </a:cubicBezTo>
                                <a:cubicBezTo>
                                  <a:pt x="276311" y="659791"/>
                                  <a:pt x="308421" y="693333"/>
                                  <a:pt x="351984" y="713513"/>
                                </a:cubicBezTo>
                                <a:cubicBezTo>
                                  <a:pt x="371005" y="452746"/>
                                  <a:pt x="463517" y="243451"/>
                                  <a:pt x="617932" y="109352"/>
                                </a:cubicBezTo>
                                <a:close/>
                                <a:moveTo>
                                  <a:pt x="807048" y="102194"/>
                                </a:moveTo>
                                <a:cubicBezTo>
                                  <a:pt x="593935" y="202887"/>
                                  <a:pt x="467062" y="430180"/>
                                  <a:pt x="448655" y="737442"/>
                                </a:cubicBezTo>
                                <a:cubicBezTo>
                                  <a:pt x="668927" y="763825"/>
                                  <a:pt x="736828" y="638657"/>
                                  <a:pt x="821432" y="482538"/>
                                </a:cubicBezTo>
                                <a:cubicBezTo>
                                  <a:pt x="870245" y="392480"/>
                                  <a:pt x="920762" y="299354"/>
                                  <a:pt x="1006321" y="238201"/>
                                </a:cubicBezTo>
                                <a:cubicBezTo>
                                  <a:pt x="1032636" y="219453"/>
                                  <a:pt x="1059429" y="208341"/>
                                  <a:pt x="1085335" y="202478"/>
                                </a:cubicBezTo>
                                <a:cubicBezTo>
                                  <a:pt x="1003594" y="148893"/>
                                  <a:pt x="908900" y="113510"/>
                                  <a:pt x="807048" y="102194"/>
                                </a:cubicBezTo>
                                <a:close/>
                                <a:moveTo>
                                  <a:pt x="736283" y="0"/>
                                </a:moveTo>
                                <a:cubicBezTo>
                                  <a:pt x="1142942" y="0"/>
                                  <a:pt x="1472565" y="329623"/>
                                  <a:pt x="1472565" y="736283"/>
                                </a:cubicBezTo>
                                <a:cubicBezTo>
                                  <a:pt x="1472565" y="875801"/>
                                  <a:pt x="1433757" y="1006236"/>
                                  <a:pt x="1366350" y="1117403"/>
                                </a:cubicBezTo>
                                <a:lnTo>
                                  <a:pt x="1356112" y="1132018"/>
                                </a:lnTo>
                                <a:lnTo>
                                  <a:pt x="1235846" y="1132018"/>
                                </a:lnTo>
                                <a:lnTo>
                                  <a:pt x="1280552" y="1068990"/>
                                </a:lnTo>
                                <a:cubicBezTo>
                                  <a:pt x="1340052" y="972064"/>
                                  <a:pt x="1374394" y="858110"/>
                                  <a:pt x="1374394" y="736283"/>
                                </a:cubicBezTo>
                                <a:cubicBezTo>
                                  <a:pt x="1374394" y="725375"/>
                                  <a:pt x="1374121" y="714535"/>
                                  <a:pt x="1373576" y="703832"/>
                                </a:cubicBezTo>
                                <a:cubicBezTo>
                                  <a:pt x="1226183" y="901810"/>
                                  <a:pt x="966507" y="1011025"/>
                                  <a:pt x="636339" y="1011025"/>
                                </a:cubicBezTo>
                                <a:cubicBezTo>
                                  <a:pt x="615546" y="1011025"/>
                                  <a:pt x="594412" y="1010548"/>
                                  <a:pt x="573005" y="1009662"/>
                                </a:cubicBezTo>
                                <a:cubicBezTo>
                                  <a:pt x="533737" y="1008094"/>
                                  <a:pt x="496446" y="1003935"/>
                                  <a:pt x="461404" y="998004"/>
                                </a:cubicBezTo>
                                <a:cubicBezTo>
                                  <a:pt x="464267" y="1013752"/>
                                  <a:pt x="467540" y="1029091"/>
                                  <a:pt x="471153" y="1044158"/>
                                </a:cubicBezTo>
                                <a:cubicBezTo>
                                  <a:pt x="542566" y="1047396"/>
                                  <a:pt x="599508" y="1061184"/>
                                  <a:pt x="653221" y="1091266"/>
                                </a:cubicBezTo>
                                <a:lnTo>
                                  <a:pt x="709057" y="1132018"/>
                                </a:lnTo>
                                <a:lnTo>
                                  <a:pt x="237943" y="1132018"/>
                                </a:lnTo>
                                <a:lnTo>
                                  <a:pt x="259335" y="1105310"/>
                                </a:lnTo>
                                <a:cubicBezTo>
                                  <a:pt x="287764" y="1076472"/>
                                  <a:pt x="325601" y="1057793"/>
                                  <a:pt x="371823" y="1049135"/>
                                </a:cubicBezTo>
                                <a:cubicBezTo>
                                  <a:pt x="366437" y="1024660"/>
                                  <a:pt x="361869" y="999708"/>
                                  <a:pt x="358324" y="974347"/>
                                </a:cubicBezTo>
                                <a:cubicBezTo>
                                  <a:pt x="297854" y="956690"/>
                                  <a:pt x="247268" y="935147"/>
                                  <a:pt x="208614" y="915717"/>
                                </a:cubicBezTo>
                                <a:cubicBezTo>
                                  <a:pt x="172072" y="897447"/>
                                  <a:pt x="138667" y="877335"/>
                                  <a:pt x="109693" y="856338"/>
                                </a:cubicBezTo>
                                <a:cubicBezTo>
                                  <a:pt x="124470" y="933750"/>
                                  <a:pt x="153282" y="1006176"/>
                                  <a:pt x="193368" y="1070943"/>
                                </a:cubicBezTo>
                                <a:lnTo>
                                  <a:pt x="236379" y="1132018"/>
                                </a:lnTo>
                                <a:lnTo>
                                  <a:pt x="117090" y="1132018"/>
                                </a:lnTo>
                                <a:lnTo>
                                  <a:pt x="57858" y="1022886"/>
                                </a:lnTo>
                                <a:cubicBezTo>
                                  <a:pt x="20602" y="934798"/>
                                  <a:pt x="0" y="837948"/>
                                  <a:pt x="0" y="736283"/>
                                </a:cubicBezTo>
                                <a:cubicBezTo>
                                  <a:pt x="0" y="329623"/>
                                  <a:pt x="329623" y="0"/>
                                  <a:pt x="7362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Basketball player - right">
                          <a:extLst/>
                        </wps:cNvPr>
                        <wps:cNvSpPr/>
                        <wps:spPr>
                          <a:xfrm>
                            <a:off x="8546741" y="1388204"/>
                            <a:ext cx="1060811" cy="1389398"/>
                          </a:xfrm>
                          <a:custGeom>
                            <a:avLst/>
                            <a:gdLst>
                              <a:gd name="connsiteX0" fmla="*/ 634358 w 1060811"/>
                              <a:gd name="connsiteY0" fmla="*/ 657386 h 1389398"/>
                              <a:gd name="connsiteX1" fmla="*/ 634349 w 1060811"/>
                              <a:gd name="connsiteY1" fmla="*/ 657472 h 1389398"/>
                              <a:gd name="connsiteX2" fmla="*/ 634349 w 1060811"/>
                              <a:gd name="connsiteY2" fmla="*/ 657408 h 1389398"/>
                              <a:gd name="connsiteX3" fmla="*/ 576215 w 1060811"/>
                              <a:gd name="connsiteY3" fmla="*/ 233070 h 1389398"/>
                              <a:gd name="connsiteX4" fmla="*/ 681014 w 1060811"/>
                              <a:gd name="connsiteY4" fmla="*/ 337805 h 1389398"/>
                              <a:gd name="connsiteX5" fmla="*/ 576215 w 1060811"/>
                              <a:gd name="connsiteY5" fmla="*/ 442540 h 1389398"/>
                              <a:gd name="connsiteX6" fmla="*/ 471416 w 1060811"/>
                              <a:gd name="connsiteY6" fmla="*/ 337805 h 1389398"/>
                              <a:gd name="connsiteX7" fmla="*/ 576215 w 1060811"/>
                              <a:gd name="connsiteY7" fmla="*/ 233070 h 1389398"/>
                              <a:gd name="connsiteX8" fmla="*/ 911962 w 1060811"/>
                              <a:gd name="connsiteY8" fmla="*/ 4 h 1389398"/>
                              <a:gd name="connsiteX9" fmla="*/ 1039468 w 1060811"/>
                              <a:gd name="connsiteY9" fmla="*/ 129457 h 1389398"/>
                              <a:gd name="connsiteX10" fmla="*/ 1031845 w 1060811"/>
                              <a:gd name="connsiteY10" fmla="*/ 171619 h 1389398"/>
                              <a:gd name="connsiteX11" fmla="*/ 1042314 w 1060811"/>
                              <a:gd name="connsiteY11" fmla="*/ 176655 h 1389398"/>
                              <a:gd name="connsiteX12" fmla="*/ 1060811 w 1060811"/>
                              <a:gd name="connsiteY12" fmla="*/ 203652 h 1389398"/>
                              <a:gd name="connsiteX13" fmla="*/ 1060811 w 1060811"/>
                              <a:gd name="connsiteY13" fmla="*/ 220786 h 1389398"/>
                              <a:gd name="connsiteX14" fmla="*/ 1056487 w 1060811"/>
                              <a:gd name="connsiteY14" fmla="*/ 243867 h 1389398"/>
                              <a:gd name="connsiteX15" fmla="*/ 923827 w 1060811"/>
                              <a:gd name="connsiteY15" fmla="*/ 447054 h 1389398"/>
                              <a:gd name="connsiteX16" fmla="*/ 904070 w 1060811"/>
                              <a:gd name="connsiteY16" fmla="*/ 464358 h 1389398"/>
                              <a:gd name="connsiteX17" fmla="*/ 670211 w 1060811"/>
                              <a:gd name="connsiteY17" fmla="*/ 575991 h 1389398"/>
                              <a:gd name="connsiteX18" fmla="*/ 671500 w 1060811"/>
                              <a:gd name="connsiteY18" fmla="*/ 576637 h 1389398"/>
                              <a:gd name="connsiteX19" fmla="*/ 669621 w 1060811"/>
                              <a:gd name="connsiteY19" fmla="*/ 579736 h 1389398"/>
                              <a:gd name="connsiteX20" fmla="*/ 666077 w 1060811"/>
                              <a:gd name="connsiteY20" fmla="*/ 585353 h 1389398"/>
                              <a:gd name="connsiteX21" fmla="*/ 651743 w 1060811"/>
                              <a:gd name="connsiteY21" fmla="*/ 612599 h 1389398"/>
                              <a:gd name="connsiteX22" fmla="*/ 643636 w 1060811"/>
                              <a:gd name="connsiteY22" fmla="*/ 630742 h 1389398"/>
                              <a:gd name="connsiteX23" fmla="*/ 637033 w 1060811"/>
                              <a:gd name="connsiteY23" fmla="*/ 649208 h 1389398"/>
                              <a:gd name="connsiteX24" fmla="*/ 635637 w 1060811"/>
                              <a:gd name="connsiteY24" fmla="*/ 653598 h 1389398"/>
                              <a:gd name="connsiteX25" fmla="*/ 634885 w 1060811"/>
                              <a:gd name="connsiteY25" fmla="*/ 655858 h 1389398"/>
                              <a:gd name="connsiteX26" fmla="*/ 634510 w 1060811"/>
                              <a:gd name="connsiteY26" fmla="*/ 657020 h 1389398"/>
                              <a:gd name="connsiteX27" fmla="*/ 634402 w 1060811"/>
                              <a:gd name="connsiteY27" fmla="*/ 657279 h 1389398"/>
                              <a:gd name="connsiteX28" fmla="*/ 634358 w 1060811"/>
                              <a:gd name="connsiteY28" fmla="*/ 657386 h 1389398"/>
                              <a:gd name="connsiteX29" fmla="*/ 634671 w 1060811"/>
                              <a:gd name="connsiteY29" fmla="*/ 654373 h 1389398"/>
                              <a:gd name="connsiteX30" fmla="*/ 634510 w 1060811"/>
                              <a:gd name="connsiteY30" fmla="*/ 655342 h 1389398"/>
                              <a:gd name="connsiteX31" fmla="*/ 631664 w 1060811"/>
                              <a:gd name="connsiteY31" fmla="*/ 671870 h 1389398"/>
                              <a:gd name="connsiteX32" fmla="*/ 630107 w 1060811"/>
                              <a:gd name="connsiteY32" fmla="*/ 681491 h 1389398"/>
                              <a:gd name="connsiteX33" fmla="*/ 628711 w 1060811"/>
                              <a:gd name="connsiteY33" fmla="*/ 694081 h 1389398"/>
                              <a:gd name="connsiteX34" fmla="*/ 629409 w 1060811"/>
                              <a:gd name="connsiteY34" fmla="*/ 802873 h 1389398"/>
                              <a:gd name="connsiteX35" fmla="*/ 631235 w 1060811"/>
                              <a:gd name="connsiteY35" fmla="*/ 824438 h 1389398"/>
                              <a:gd name="connsiteX36" fmla="*/ 638214 w 1060811"/>
                              <a:gd name="connsiteY36" fmla="*/ 832121 h 1389398"/>
                              <a:gd name="connsiteX37" fmla="*/ 811890 w 1060811"/>
                              <a:gd name="connsiteY37" fmla="*/ 1068495 h 1389398"/>
                              <a:gd name="connsiteX38" fmla="*/ 1060811 w 1060811"/>
                              <a:gd name="connsiteY38" fmla="*/ 1002651 h 1389398"/>
                              <a:gd name="connsiteX39" fmla="*/ 1060811 w 1060811"/>
                              <a:gd name="connsiteY39" fmla="*/ 1107668 h 1389398"/>
                              <a:gd name="connsiteX40" fmla="*/ 805663 w 1060811"/>
                              <a:gd name="connsiteY40" fmla="*/ 1205309 h 1389398"/>
                              <a:gd name="connsiteX41" fmla="*/ 738930 w 1060811"/>
                              <a:gd name="connsiteY41" fmla="*/ 1188974 h 1389398"/>
                              <a:gd name="connsiteX42" fmla="*/ 734635 w 1060811"/>
                              <a:gd name="connsiteY42" fmla="*/ 1184131 h 1389398"/>
                              <a:gd name="connsiteX43" fmla="*/ 608311 w 1060811"/>
                              <a:gd name="connsiteY43" fmla="*/ 1041958 h 1389398"/>
                              <a:gd name="connsiteX44" fmla="*/ 624631 w 1060811"/>
                              <a:gd name="connsiteY44" fmla="*/ 1184841 h 1389398"/>
                              <a:gd name="connsiteX45" fmla="*/ 972950 w 1060811"/>
                              <a:gd name="connsiteY45" fmla="*/ 1296281 h 1389398"/>
                              <a:gd name="connsiteX46" fmla="*/ 1004894 w 1060811"/>
                              <a:gd name="connsiteY46" fmla="*/ 1352453 h 1389398"/>
                              <a:gd name="connsiteX47" fmla="*/ 947664 w 1060811"/>
                              <a:gd name="connsiteY47" fmla="*/ 1388157 h 1389398"/>
                              <a:gd name="connsiteX48" fmla="*/ 548235 w 1060811"/>
                              <a:gd name="connsiteY48" fmla="*/ 1295635 h 1389398"/>
                              <a:gd name="connsiteX49" fmla="*/ 502816 w 1060811"/>
                              <a:gd name="connsiteY49" fmla="*/ 1249213 h 1389398"/>
                              <a:gd name="connsiteX50" fmla="*/ 501635 w 1060811"/>
                              <a:gd name="connsiteY50" fmla="*/ 1243725 h 1389398"/>
                              <a:gd name="connsiteX51" fmla="*/ 428245 w 1060811"/>
                              <a:gd name="connsiteY51" fmla="*/ 890811 h 1389398"/>
                              <a:gd name="connsiteX52" fmla="*/ 427064 w 1060811"/>
                              <a:gd name="connsiteY52" fmla="*/ 883515 h 1389398"/>
                              <a:gd name="connsiteX53" fmla="*/ 426957 w 1060811"/>
                              <a:gd name="connsiteY53" fmla="*/ 876219 h 1389398"/>
                              <a:gd name="connsiteX54" fmla="*/ 417293 w 1060811"/>
                              <a:gd name="connsiteY54" fmla="*/ 835608 h 1389398"/>
                              <a:gd name="connsiteX55" fmla="*/ 396463 w 1060811"/>
                              <a:gd name="connsiteY55" fmla="*/ 693887 h 1389398"/>
                              <a:gd name="connsiteX56" fmla="*/ 395604 w 1060811"/>
                              <a:gd name="connsiteY56" fmla="*/ 672193 h 1389398"/>
                              <a:gd name="connsiteX57" fmla="*/ 395819 w 1060811"/>
                              <a:gd name="connsiteY57" fmla="*/ 647852 h 1389398"/>
                              <a:gd name="connsiteX58" fmla="*/ 396356 w 1060811"/>
                              <a:gd name="connsiteY58" fmla="*/ 631065 h 1389398"/>
                              <a:gd name="connsiteX59" fmla="*/ 399308 w 1060811"/>
                              <a:gd name="connsiteY59" fmla="*/ 604981 h 1389398"/>
                              <a:gd name="connsiteX60" fmla="*/ 406663 w 1060811"/>
                              <a:gd name="connsiteY60" fmla="*/ 563207 h 1389398"/>
                              <a:gd name="connsiteX61" fmla="*/ 412462 w 1060811"/>
                              <a:gd name="connsiteY61" fmla="*/ 540286 h 1389398"/>
                              <a:gd name="connsiteX62" fmla="*/ 210117 w 1060811"/>
                              <a:gd name="connsiteY62" fmla="*/ 583545 h 1389398"/>
                              <a:gd name="connsiteX63" fmla="*/ 85886 w 1060811"/>
                              <a:gd name="connsiteY63" fmla="*/ 732497 h 1389398"/>
                              <a:gd name="connsiteX64" fmla="*/ 48520 w 1060811"/>
                              <a:gd name="connsiteY64" fmla="*/ 749994 h 1389398"/>
                              <a:gd name="connsiteX65" fmla="*/ 17489 w 1060811"/>
                              <a:gd name="connsiteY65" fmla="*/ 738695 h 1389398"/>
                              <a:gd name="connsiteX66" fmla="*/ 11261 w 1060811"/>
                              <a:gd name="connsiteY66" fmla="*/ 670321 h 1389398"/>
                              <a:gd name="connsiteX67" fmla="*/ 146229 w 1060811"/>
                              <a:gd name="connsiteY67" fmla="*/ 508456 h 1389398"/>
                              <a:gd name="connsiteX68" fmla="*/ 173341 w 1060811"/>
                              <a:gd name="connsiteY68" fmla="*/ 492056 h 1389398"/>
                              <a:gd name="connsiteX69" fmla="*/ 448593 w 1060811"/>
                              <a:gd name="connsiteY69" fmla="*/ 433237 h 1389398"/>
                              <a:gd name="connsiteX70" fmla="*/ 472161 w 1060811"/>
                              <a:gd name="connsiteY70" fmla="*/ 434012 h 1389398"/>
                              <a:gd name="connsiteX71" fmla="*/ 640791 w 1060811"/>
                              <a:gd name="connsiteY71" fmla="*/ 482436 h 1389398"/>
                              <a:gd name="connsiteX72" fmla="*/ 849901 w 1060811"/>
                              <a:gd name="connsiteY72" fmla="*/ 382618 h 1389398"/>
                              <a:gd name="connsiteX73" fmla="*/ 933276 w 1060811"/>
                              <a:gd name="connsiteY73" fmla="*/ 254843 h 1389398"/>
                              <a:gd name="connsiteX74" fmla="*/ 909922 w 1060811"/>
                              <a:gd name="connsiteY74" fmla="*/ 256909 h 1389398"/>
                              <a:gd name="connsiteX75" fmla="*/ 782470 w 1060811"/>
                              <a:gd name="connsiteY75" fmla="*/ 127456 h 1389398"/>
                              <a:gd name="connsiteX76" fmla="*/ 911962 w 1060811"/>
                              <a:gd name="connsiteY76" fmla="*/ 4 h 1389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060811" h="1389398">
                                <a:moveTo>
                                  <a:pt x="634358" y="657386"/>
                                </a:moveTo>
                                <a:lnTo>
                                  <a:pt x="634349" y="657472"/>
                                </a:lnTo>
                                <a:lnTo>
                                  <a:pt x="634349" y="657408"/>
                                </a:lnTo>
                                <a:close/>
                                <a:moveTo>
                                  <a:pt x="576215" y="233070"/>
                                </a:moveTo>
                                <a:cubicBezTo>
                                  <a:pt x="634094" y="233070"/>
                                  <a:pt x="681014" y="279961"/>
                                  <a:pt x="681014" y="337805"/>
                                </a:cubicBezTo>
                                <a:cubicBezTo>
                                  <a:pt x="681014" y="395649"/>
                                  <a:pt x="634094" y="442540"/>
                                  <a:pt x="576215" y="442540"/>
                                </a:cubicBezTo>
                                <a:cubicBezTo>
                                  <a:pt x="518336" y="442540"/>
                                  <a:pt x="471416" y="395649"/>
                                  <a:pt x="471416" y="337805"/>
                                </a:cubicBezTo>
                                <a:cubicBezTo>
                                  <a:pt x="471416" y="279961"/>
                                  <a:pt x="518336" y="233070"/>
                                  <a:pt x="576215" y="233070"/>
                                </a:cubicBezTo>
                                <a:close/>
                                <a:moveTo>
                                  <a:pt x="911962" y="4"/>
                                </a:moveTo>
                                <a:cubicBezTo>
                                  <a:pt x="982936" y="585"/>
                                  <a:pt x="1040005" y="58500"/>
                                  <a:pt x="1039468" y="129457"/>
                                </a:cubicBezTo>
                                <a:cubicBezTo>
                                  <a:pt x="1039361" y="144307"/>
                                  <a:pt x="1036569" y="158447"/>
                                  <a:pt x="1031845" y="171619"/>
                                </a:cubicBezTo>
                                <a:cubicBezTo>
                                  <a:pt x="1035442" y="172910"/>
                                  <a:pt x="1038985" y="174459"/>
                                  <a:pt x="1042314" y="176655"/>
                                </a:cubicBezTo>
                                <a:lnTo>
                                  <a:pt x="1060811" y="203652"/>
                                </a:lnTo>
                                <a:lnTo>
                                  <a:pt x="1060811" y="220786"/>
                                </a:lnTo>
                                <a:lnTo>
                                  <a:pt x="1056487" y="243867"/>
                                </a:lnTo>
                                <a:lnTo>
                                  <a:pt x="923827" y="447054"/>
                                </a:lnTo>
                                <a:cubicBezTo>
                                  <a:pt x="918942" y="454544"/>
                                  <a:pt x="912123" y="460484"/>
                                  <a:pt x="904070" y="464358"/>
                                </a:cubicBezTo>
                                <a:lnTo>
                                  <a:pt x="670211" y="575991"/>
                                </a:lnTo>
                                <a:lnTo>
                                  <a:pt x="671500" y="576637"/>
                                </a:lnTo>
                                <a:cubicBezTo>
                                  <a:pt x="671500" y="576637"/>
                                  <a:pt x="670855" y="577734"/>
                                  <a:pt x="669621" y="579736"/>
                                </a:cubicBezTo>
                                <a:cubicBezTo>
                                  <a:pt x="668815" y="581092"/>
                                  <a:pt x="668010" y="581737"/>
                                  <a:pt x="666077" y="585353"/>
                                </a:cubicBezTo>
                                <a:cubicBezTo>
                                  <a:pt x="662427" y="591551"/>
                                  <a:pt x="657165" y="601171"/>
                                  <a:pt x="651743" y="612599"/>
                                </a:cubicBezTo>
                                <a:cubicBezTo>
                                  <a:pt x="648844" y="618346"/>
                                  <a:pt x="646589" y="624286"/>
                                  <a:pt x="643636" y="630742"/>
                                </a:cubicBezTo>
                                <a:cubicBezTo>
                                  <a:pt x="641757" y="636553"/>
                                  <a:pt x="638375" y="643720"/>
                                  <a:pt x="637033" y="649208"/>
                                </a:cubicBezTo>
                                <a:lnTo>
                                  <a:pt x="635637" y="653598"/>
                                </a:lnTo>
                                <a:lnTo>
                                  <a:pt x="634885" y="655858"/>
                                </a:lnTo>
                                <a:lnTo>
                                  <a:pt x="634510" y="657020"/>
                                </a:lnTo>
                                <a:lnTo>
                                  <a:pt x="634402" y="657279"/>
                                </a:lnTo>
                                <a:lnTo>
                                  <a:pt x="634358" y="657386"/>
                                </a:lnTo>
                                <a:lnTo>
                                  <a:pt x="634671" y="654373"/>
                                </a:lnTo>
                                <a:lnTo>
                                  <a:pt x="634510" y="655342"/>
                                </a:lnTo>
                                <a:cubicBezTo>
                                  <a:pt x="633543" y="660765"/>
                                  <a:pt x="632631" y="666318"/>
                                  <a:pt x="631664" y="671870"/>
                                </a:cubicBezTo>
                                <a:lnTo>
                                  <a:pt x="630107" y="681491"/>
                                </a:lnTo>
                                <a:cubicBezTo>
                                  <a:pt x="629517" y="684525"/>
                                  <a:pt x="629195" y="689884"/>
                                  <a:pt x="628711" y="694081"/>
                                </a:cubicBezTo>
                                <a:cubicBezTo>
                                  <a:pt x="625490" y="730237"/>
                                  <a:pt x="626993" y="772011"/>
                                  <a:pt x="629409" y="802873"/>
                                </a:cubicBezTo>
                                <a:cubicBezTo>
                                  <a:pt x="630000" y="810815"/>
                                  <a:pt x="630644" y="818046"/>
                                  <a:pt x="631235" y="824438"/>
                                </a:cubicBezTo>
                                <a:cubicBezTo>
                                  <a:pt x="633597" y="826892"/>
                                  <a:pt x="636120" y="829280"/>
                                  <a:pt x="638214" y="832121"/>
                                </a:cubicBezTo>
                                <a:lnTo>
                                  <a:pt x="811890" y="1068495"/>
                                </a:lnTo>
                                <a:lnTo>
                                  <a:pt x="1060811" y="1002651"/>
                                </a:lnTo>
                                <a:lnTo>
                                  <a:pt x="1060811" y="1107668"/>
                                </a:lnTo>
                                <a:lnTo>
                                  <a:pt x="805663" y="1205309"/>
                                </a:lnTo>
                                <a:cubicBezTo>
                                  <a:pt x="782900" y="1213896"/>
                                  <a:pt x="756056" y="1208279"/>
                                  <a:pt x="738930" y="1188974"/>
                                </a:cubicBezTo>
                                <a:lnTo>
                                  <a:pt x="734635" y="1184131"/>
                                </a:lnTo>
                                <a:lnTo>
                                  <a:pt x="608311" y="1041958"/>
                                </a:lnTo>
                                <a:lnTo>
                                  <a:pt x="624631" y="1184841"/>
                                </a:lnTo>
                                <a:lnTo>
                                  <a:pt x="972950" y="1296281"/>
                                </a:lnTo>
                                <a:cubicBezTo>
                                  <a:pt x="996304" y="1303835"/>
                                  <a:pt x="1010531" y="1328176"/>
                                  <a:pt x="1004894" y="1352453"/>
                                </a:cubicBezTo>
                                <a:cubicBezTo>
                                  <a:pt x="998988" y="1378150"/>
                                  <a:pt x="973326" y="1394097"/>
                                  <a:pt x="947664" y="1388157"/>
                                </a:cubicBezTo>
                                <a:lnTo>
                                  <a:pt x="548235" y="1295635"/>
                                </a:lnTo>
                                <a:cubicBezTo>
                                  <a:pt x="526063" y="1290470"/>
                                  <a:pt x="507755" y="1272973"/>
                                  <a:pt x="502816" y="1249213"/>
                                </a:cubicBezTo>
                                <a:lnTo>
                                  <a:pt x="501635" y="1243725"/>
                                </a:lnTo>
                                <a:lnTo>
                                  <a:pt x="428245" y="890811"/>
                                </a:lnTo>
                                <a:cubicBezTo>
                                  <a:pt x="427762" y="888487"/>
                                  <a:pt x="427333" y="885969"/>
                                  <a:pt x="427064" y="883515"/>
                                </a:cubicBezTo>
                                <a:cubicBezTo>
                                  <a:pt x="426796" y="881062"/>
                                  <a:pt x="427011" y="878673"/>
                                  <a:pt x="426957" y="876219"/>
                                </a:cubicBezTo>
                                <a:cubicBezTo>
                                  <a:pt x="424273" y="865760"/>
                                  <a:pt x="420944" y="852072"/>
                                  <a:pt x="417293" y="835608"/>
                                </a:cubicBezTo>
                                <a:cubicBezTo>
                                  <a:pt x="409240" y="798677"/>
                                  <a:pt x="399792" y="749284"/>
                                  <a:pt x="396463" y="693887"/>
                                </a:cubicBezTo>
                                <a:cubicBezTo>
                                  <a:pt x="396141" y="686591"/>
                                  <a:pt x="395604" y="680522"/>
                                  <a:pt x="395604" y="672193"/>
                                </a:cubicBezTo>
                                <a:cubicBezTo>
                                  <a:pt x="395658" y="664058"/>
                                  <a:pt x="395765" y="655923"/>
                                  <a:pt x="395819" y="647852"/>
                                </a:cubicBezTo>
                                <a:cubicBezTo>
                                  <a:pt x="395980" y="642170"/>
                                  <a:pt x="396141" y="636618"/>
                                  <a:pt x="396356" y="631065"/>
                                </a:cubicBezTo>
                                <a:cubicBezTo>
                                  <a:pt x="397322" y="622284"/>
                                  <a:pt x="398342" y="613568"/>
                                  <a:pt x="399308" y="604981"/>
                                </a:cubicBezTo>
                                <a:cubicBezTo>
                                  <a:pt x="400973" y="589162"/>
                                  <a:pt x="404194" y="576572"/>
                                  <a:pt x="406663" y="563207"/>
                                </a:cubicBezTo>
                                <a:cubicBezTo>
                                  <a:pt x="408650" y="555265"/>
                                  <a:pt x="410529" y="547647"/>
                                  <a:pt x="412462" y="540286"/>
                                </a:cubicBezTo>
                                <a:lnTo>
                                  <a:pt x="210117" y="583545"/>
                                </a:lnTo>
                                <a:lnTo>
                                  <a:pt x="85886" y="732497"/>
                                </a:lnTo>
                                <a:cubicBezTo>
                                  <a:pt x="76276" y="743990"/>
                                  <a:pt x="62478" y="749994"/>
                                  <a:pt x="48520" y="749994"/>
                                </a:cubicBezTo>
                                <a:cubicBezTo>
                                  <a:pt x="37568" y="749994"/>
                                  <a:pt x="26562" y="746250"/>
                                  <a:pt x="17489" y="738695"/>
                                </a:cubicBezTo>
                                <a:cubicBezTo>
                                  <a:pt x="-3127" y="721521"/>
                                  <a:pt x="-5919" y="690917"/>
                                  <a:pt x="11261" y="670321"/>
                                </a:cubicBezTo>
                                <a:lnTo>
                                  <a:pt x="146229" y="508456"/>
                                </a:lnTo>
                                <a:cubicBezTo>
                                  <a:pt x="153155" y="500127"/>
                                  <a:pt x="162765" y="494316"/>
                                  <a:pt x="173341" y="492056"/>
                                </a:cubicBezTo>
                                <a:lnTo>
                                  <a:pt x="448593" y="433237"/>
                                </a:lnTo>
                                <a:cubicBezTo>
                                  <a:pt x="456377" y="431558"/>
                                  <a:pt x="464484" y="431881"/>
                                  <a:pt x="472161" y="434012"/>
                                </a:cubicBezTo>
                                <a:lnTo>
                                  <a:pt x="640791" y="482436"/>
                                </a:lnTo>
                                <a:lnTo>
                                  <a:pt x="849901" y="382618"/>
                                </a:lnTo>
                                <a:lnTo>
                                  <a:pt x="933276" y="254843"/>
                                </a:lnTo>
                                <a:cubicBezTo>
                                  <a:pt x="925706" y="256199"/>
                                  <a:pt x="917922" y="256974"/>
                                  <a:pt x="909922" y="256909"/>
                                </a:cubicBezTo>
                                <a:cubicBezTo>
                                  <a:pt x="839002" y="256328"/>
                                  <a:pt x="781933" y="198413"/>
                                  <a:pt x="782470" y="127456"/>
                                </a:cubicBezTo>
                                <a:cubicBezTo>
                                  <a:pt x="783007" y="56499"/>
                                  <a:pt x="840989" y="-513"/>
                                  <a:pt x="9119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Basketball player - left">
                          <a:extLst/>
                        </wps:cNvPr>
                        <wps:cNvSpPr/>
                        <wps:spPr>
                          <a:xfrm>
                            <a:off x="25400" y="4234551"/>
                            <a:ext cx="1002002" cy="1389398"/>
                          </a:xfrm>
                          <a:custGeom>
                            <a:avLst/>
                            <a:gdLst>
                              <a:gd name="connsiteX0" fmla="*/ 367645 w 1002002"/>
                              <a:gd name="connsiteY0" fmla="*/ 657386 h 1389398"/>
                              <a:gd name="connsiteX1" fmla="*/ 367654 w 1002002"/>
                              <a:gd name="connsiteY1" fmla="*/ 657408 h 1389398"/>
                              <a:gd name="connsiteX2" fmla="*/ 367654 w 1002002"/>
                              <a:gd name="connsiteY2" fmla="*/ 657472 h 1389398"/>
                              <a:gd name="connsiteX3" fmla="*/ 425788 w 1002002"/>
                              <a:gd name="connsiteY3" fmla="*/ 233070 h 1389398"/>
                              <a:gd name="connsiteX4" fmla="*/ 530587 w 1002002"/>
                              <a:gd name="connsiteY4" fmla="*/ 337805 h 1389398"/>
                              <a:gd name="connsiteX5" fmla="*/ 425788 w 1002002"/>
                              <a:gd name="connsiteY5" fmla="*/ 442540 h 1389398"/>
                              <a:gd name="connsiteX6" fmla="*/ 320989 w 1002002"/>
                              <a:gd name="connsiteY6" fmla="*/ 337805 h 1389398"/>
                              <a:gd name="connsiteX7" fmla="*/ 425788 w 1002002"/>
                              <a:gd name="connsiteY7" fmla="*/ 233070 h 1389398"/>
                              <a:gd name="connsiteX8" fmla="*/ 90041 w 1002002"/>
                              <a:gd name="connsiteY8" fmla="*/ 4 h 1389398"/>
                              <a:gd name="connsiteX9" fmla="*/ 219533 w 1002002"/>
                              <a:gd name="connsiteY9" fmla="*/ 127456 h 1389398"/>
                              <a:gd name="connsiteX10" fmla="*/ 92081 w 1002002"/>
                              <a:gd name="connsiteY10" fmla="*/ 256909 h 1389398"/>
                              <a:gd name="connsiteX11" fmla="*/ 68727 w 1002002"/>
                              <a:gd name="connsiteY11" fmla="*/ 254843 h 1389398"/>
                              <a:gd name="connsiteX12" fmla="*/ 152103 w 1002002"/>
                              <a:gd name="connsiteY12" fmla="*/ 382618 h 1389398"/>
                              <a:gd name="connsiteX13" fmla="*/ 361212 w 1002002"/>
                              <a:gd name="connsiteY13" fmla="*/ 482436 h 1389398"/>
                              <a:gd name="connsiteX14" fmla="*/ 529842 w 1002002"/>
                              <a:gd name="connsiteY14" fmla="*/ 434012 h 1389398"/>
                              <a:gd name="connsiteX15" fmla="*/ 553410 w 1002002"/>
                              <a:gd name="connsiteY15" fmla="*/ 433237 h 1389398"/>
                              <a:gd name="connsiteX16" fmla="*/ 828662 w 1002002"/>
                              <a:gd name="connsiteY16" fmla="*/ 492056 h 1389398"/>
                              <a:gd name="connsiteX17" fmla="*/ 855774 w 1002002"/>
                              <a:gd name="connsiteY17" fmla="*/ 508456 h 1389398"/>
                              <a:gd name="connsiteX18" fmla="*/ 990742 w 1002002"/>
                              <a:gd name="connsiteY18" fmla="*/ 670321 h 1389398"/>
                              <a:gd name="connsiteX19" fmla="*/ 984514 w 1002002"/>
                              <a:gd name="connsiteY19" fmla="*/ 738695 h 1389398"/>
                              <a:gd name="connsiteX20" fmla="*/ 953483 w 1002002"/>
                              <a:gd name="connsiteY20" fmla="*/ 749994 h 1389398"/>
                              <a:gd name="connsiteX21" fmla="*/ 916117 w 1002002"/>
                              <a:gd name="connsiteY21" fmla="*/ 732497 h 1389398"/>
                              <a:gd name="connsiteX22" fmla="*/ 791886 w 1002002"/>
                              <a:gd name="connsiteY22" fmla="*/ 583545 h 1389398"/>
                              <a:gd name="connsiteX23" fmla="*/ 589541 w 1002002"/>
                              <a:gd name="connsiteY23" fmla="*/ 540286 h 1389398"/>
                              <a:gd name="connsiteX24" fmla="*/ 595340 w 1002002"/>
                              <a:gd name="connsiteY24" fmla="*/ 563207 h 1389398"/>
                              <a:gd name="connsiteX25" fmla="*/ 602695 w 1002002"/>
                              <a:gd name="connsiteY25" fmla="*/ 604981 h 1389398"/>
                              <a:gd name="connsiteX26" fmla="*/ 605647 w 1002002"/>
                              <a:gd name="connsiteY26" fmla="*/ 631065 h 1389398"/>
                              <a:gd name="connsiteX27" fmla="*/ 606184 w 1002002"/>
                              <a:gd name="connsiteY27" fmla="*/ 647852 h 1389398"/>
                              <a:gd name="connsiteX28" fmla="*/ 606399 w 1002002"/>
                              <a:gd name="connsiteY28" fmla="*/ 672193 h 1389398"/>
                              <a:gd name="connsiteX29" fmla="*/ 605540 w 1002002"/>
                              <a:gd name="connsiteY29" fmla="*/ 693887 h 1389398"/>
                              <a:gd name="connsiteX30" fmla="*/ 584710 w 1002002"/>
                              <a:gd name="connsiteY30" fmla="*/ 835608 h 1389398"/>
                              <a:gd name="connsiteX31" fmla="*/ 575046 w 1002002"/>
                              <a:gd name="connsiteY31" fmla="*/ 876219 h 1389398"/>
                              <a:gd name="connsiteX32" fmla="*/ 574939 w 1002002"/>
                              <a:gd name="connsiteY32" fmla="*/ 883515 h 1389398"/>
                              <a:gd name="connsiteX33" fmla="*/ 573758 w 1002002"/>
                              <a:gd name="connsiteY33" fmla="*/ 890811 h 1389398"/>
                              <a:gd name="connsiteX34" fmla="*/ 500368 w 1002002"/>
                              <a:gd name="connsiteY34" fmla="*/ 1243725 h 1389398"/>
                              <a:gd name="connsiteX35" fmla="*/ 499187 w 1002002"/>
                              <a:gd name="connsiteY35" fmla="*/ 1249213 h 1389398"/>
                              <a:gd name="connsiteX36" fmla="*/ 453768 w 1002002"/>
                              <a:gd name="connsiteY36" fmla="*/ 1295635 h 1389398"/>
                              <a:gd name="connsiteX37" fmla="*/ 54339 w 1002002"/>
                              <a:gd name="connsiteY37" fmla="*/ 1388157 h 1389398"/>
                              <a:gd name="connsiteX38" fmla="*/ 18316 w 1002002"/>
                              <a:gd name="connsiteY38" fmla="*/ 1382169 h 1389398"/>
                              <a:gd name="connsiteX39" fmla="*/ 0 w 1002002"/>
                              <a:gd name="connsiteY39" fmla="*/ 1356504 h 1389398"/>
                              <a:gd name="connsiteX40" fmla="*/ 0 w 1002002"/>
                              <a:gd name="connsiteY40" fmla="*/ 1332979 h 1389398"/>
                              <a:gd name="connsiteX41" fmla="*/ 2209 w 1002002"/>
                              <a:gd name="connsiteY41" fmla="*/ 1318096 h 1389398"/>
                              <a:gd name="connsiteX42" fmla="*/ 29053 w 1002002"/>
                              <a:gd name="connsiteY42" fmla="*/ 1296281 h 1389398"/>
                              <a:gd name="connsiteX43" fmla="*/ 377372 w 1002002"/>
                              <a:gd name="connsiteY43" fmla="*/ 1184841 h 1389398"/>
                              <a:gd name="connsiteX44" fmla="*/ 393692 w 1002002"/>
                              <a:gd name="connsiteY44" fmla="*/ 1041959 h 1389398"/>
                              <a:gd name="connsiteX45" fmla="*/ 267368 w 1002002"/>
                              <a:gd name="connsiteY45" fmla="*/ 1184131 h 1389398"/>
                              <a:gd name="connsiteX46" fmla="*/ 263073 w 1002002"/>
                              <a:gd name="connsiteY46" fmla="*/ 1188974 h 1389398"/>
                              <a:gd name="connsiteX47" fmla="*/ 196340 w 1002002"/>
                              <a:gd name="connsiteY47" fmla="*/ 1205309 h 1389398"/>
                              <a:gd name="connsiteX48" fmla="*/ 0 w 1002002"/>
                              <a:gd name="connsiteY48" fmla="*/ 1130173 h 1389398"/>
                              <a:gd name="connsiteX49" fmla="*/ 0 w 1002002"/>
                              <a:gd name="connsiteY49" fmla="*/ 1018207 h 1389398"/>
                              <a:gd name="connsiteX50" fmla="*/ 190113 w 1002002"/>
                              <a:gd name="connsiteY50" fmla="*/ 1068495 h 1389398"/>
                              <a:gd name="connsiteX51" fmla="*/ 363789 w 1002002"/>
                              <a:gd name="connsiteY51" fmla="*/ 832121 h 1389398"/>
                              <a:gd name="connsiteX52" fmla="*/ 370768 w 1002002"/>
                              <a:gd name="connsiteY52" fmla="*/ 824438 h 1389398"/>
                              <a:gd name="connsiteX53" fmla="*/ 372594 w 1002002"/>
                              <a:gd name="connsiteY53" fmla="*/ 802873 h 1389398"/>
                              <a:gd name="connsiteX54" fmla="*/ 373292 w 1002002"/>
                              <a:gd name="connsiteY54" fmla="*/ 694081 h 1389398"/>
                              <a:gd name="connsiteX55" fmla="*/ 371896 w 1002002"/>
                              <a:gd name="connsiteY55" fmla="*/ 681491 h 1389398"/>
                              <a:gd name="connsiteX56" fmla="*/ 370339 w 1002002"/>
                              <a:gd name="connsiteY56" fmla="*/ 671870 h 1389398"/>
                              <a:gd name="connsiteX57" fmla="*/ 367493 w 1002002"/>
                              <a:gd name="connsiteY57" fmla="*/ 655342 h 1389398"/>
                              <a:gd name="connsiteX58" fmla="*/ 367332 w 1002002"/>
                              <a:gd name="connsiteY58" fmla="*/ 654373 h 1389398"/>
                              <a:gd name="connsiteX59" fmla="*/ 367645 w 1002002"/>
                              <a:gd name="connsiteY59" fmla="*/ 657386 h 1389398"/>
                              <a:gd name="connsiteX60" fmla="*/ 367601 w 1002002"/>
                              <a:gd name="connsiteY60" fmla="*/ 657279 h 1389398"/>
                              <a:gd name="connsiteX61" fmla="*/ 367493 w 1002002"/>
                              <a:gd name="connsiteY61" fmla="*/ 657020 h 1389398"/>
                              <a:gd name="connsiteX62" fmla="*/ 367118 w 1002002"/>
                              <a:gd name="connsiteY62" fmla="*/ 655858 h 1389398"/>
                              <a:gd name="connsiteX63" fmla="*/ 366366 w 1002002"/>
                              <a:gd name="connsiteY63" fmla="*/ 653598 h 1389398"/>
                              <a:gd name="connsiteX64" fmla="*/ 364970 w 1002002"/>
                              <a:gd name="connsiteY64" fmla="*/ 649208 h 1389398"/>
                              <a:gd name="connsiteX65" fmla="*/ 358367 w 1002002"/>
                              <a:gd name="connsiteY65" fmla="*/ 630742 h 1389398"/>
                              <a:gd name="connsiteX66" fmla="*/ 350260 w 1002002"/>
                              <a:gd name="connsiteY66" fmla="*/ 612599 h 1389398"/>
                              <a:gd name="connsiteX67" fmla="*/ 335926 w 1002002"/>
                              <a:gd name="connsiteY67" fmla="*/ 585353 h 1389398"/>
                              <a:gd name="connsiteX68" fmla="*/ 332382 w 1002002"/>
                              <a:gd name="connsiteY68" fmla="*/ 579736 h 1389398"/>
                              <a:gd name="connsiteX69" fmla="*/ 330503 w 1002002"/>
                              <a:gd name="connsiteY69" fmla="*/ 576637 h 1389398"/>
                              <a:gd name="connsiteX70" fmla="*/ 331792 w 1002002"/>
                              <a:gd name="connsiteY70" fmla="*/ 575991 h 1389398"/>
                              <a:gd name="connsiteX71" fmla="*/ 97933 w 1002002"/>
                              <a:gd name="connsiteY71" fmla="*/ 464358 h 1389398"/>
                              <a:gd name="connsiteX72" fmla="*/ 78176 w 1002002"/>
                              <a:gd name="connsiteY72" fmla="*/ 447054 h 1389398"/>
                              <a:gd name="connsiteX73" fmla="*/ 0 w 1002002"/>
                              <a:gd name="connsiteY73" fmla="*/ 327317 h 1389398"/>
                              <a:gd name="connsiteX74" fmla="*/ 0 w 1002002"/>
                              <a:gd name="connsiteY74" fmla="*/ 37978 h 1389398"/>
                              <a:gd name="connsiteX75" fmla="*/ 40101 w 1002002"/>
                              <a:gd name="connsiteY75" fmla="*/ 10498 h 1389398"/>
                              <a:gd name="connsiteX76" fmla="*/ 90041 w 1002002"/>
                              <a:gd name="connsiteY76" fmla="*/ 4 h 1389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002002" h="1389398">
                                <a:moveTo>
                                  <a:pt x="367645" y="657386"/>
                                </a:moveTo>
                                <a:lnTo>
                                  <a:pt x="367654" y="657408"/>
                                </a:lnTo>
                                <a:lnTo>
                                  <a:pt x="367654" y="657472"/>
                                </a:lnTo>
                                <a:close/>
                                <a:moveTo>
                                  <a:pt x="425788" y="233070"/>
                                </a:moveTo>
                                <a:cubicBezTo>
                                  <a:pt x="483667" y="233070"/>
                                  <a:pt x="530587" y="279961"/>
                                  <a:pt x="530587" y="337805"/>
                                </a:cubicBezTo>
                                <a:cubicBezTo>
                                  <a:pt x="530587" y="395649"/>
                                  <a:pt x="483667" y="442540"/>
                                  <a:pt x="425788" y="442540"/>
                                </a:cubicBezTo>
                                <a:cubicBezTo>
                                  <a:pt x="367909" y="442540"/>
                                  <a:pt x="320989" y="395649"/>
                                  <a:pt x="320989" y="337805"/>
                                </a:cubicBezTo>
                                <a:cubicBezTo>
                                  <a:pt x="320989" y="279961"/>
                                  <a:pt x="367909" y="233070"/>
                                  <a:pt x="425788" y="233070"/>
                                </a:cubicBezTo>
                                <a:close/>
                                <a:moveTo>
                                  <a:pt x="90041" y="4"/>
                                </a:moveTo>
                                <a:cubicBezTo>
                                  <a:pt x="161015" y="-513"/>
                                  <a:pt x="218996" y="56499"/>
                                  <a:pt x="219533" y="127456"/>
                                </a:cubicBezTo>
                                <a:cubicBezTo>
                                  <a:pt x="220070" y="198413"/>
                                  <a:pt x="163001" y="256328"/>
                                  <a:pt x="92081" y="256909"/>
                                </a:cubicBezTo>
                                <a:cubicBezTo>
                                  <a:pt x="84081" y="256974"/>
                                  <a:pt x="76297" y="256199"/>
                                  <a:pt x="68727" y="254843"/>
                                </a:cubicBezTo>
                                <a:lnTo>
                                  <a:pt x="152103" y="382618"/>
                                </a:lnTo>
                                <a:lnTo>
                                  <a:pt x="361212" y="482436"/>
                                </a:lnTo>
                                <a:lnTo>
                                  <a:pt x="529842" y="434012"/>
                                </a:lnTo>
                                <a:cubicBezTo>
                                  <a:pt x="537519" y="431881"/>
                                  <a:pt x="545626" y="431558"/>
                                  <a:pt x="553410" y="433237"/>
                                </a:cubicBezTo>
                                <a:lnTo>
                                  <a:pt x="828662" y="492056"/>
                                </a:lnTo>
                                <a:cubicBezTo>
                                  <a:pt x="839238" y="494316"/>
                                  <a:pt x="848848" y="500127"/>
                                  <a:pt x="855774" y="508456"/>
                                </a:cubicBezTo>
                                <a:lnTo>
                                  <a:pt x="990742" y="670321"/>
                                </a:lnTo>
                                <a:cubicBezTo>
                                  <a:pt x="1007922" y="690917"/>
                                  <a:pt x="1005130" y="721521"/>
                                  <a:pt x="984514" y="738695"/>
                                </a:cubicBezTo>
                                <a:cubicBezTo>
                                  <a:pt x="975441" y="746250"/>
                                  <a:pt x="964435" y="749994"/>
                                  <a:pt x="953483" y="749994"/>
                                </a:cubicBezTo>
                                <a:cubicBezTo>
                                  <a:pt x="939525" y="749994"/>
                                  <a:pt x="925727" y="743990"/>
                                  <a:pt x="916117" y="732497"/>
                                </a:cubicBezTo>
                                <a:lnTo>
                                  <a:pt x="791886" y="583545"/>
                                </a:lnTo>
                                <a:lnTo>
                                  <a:pt x="589541" y="540286"/>
                                </a:lnTo>
                                <a:cubicBezTo>
                                  <a:pt x="591474" y="547647"/>
                                  <a:pt x="593353" y="555266"/>
                                  <a:pt x="595340" y="563207"/>
                                </a:cubicBezTo>
                                <a:cubicBezTo>
                                  <a:pt x="597809" y="576572"/>
                                  <a:pt x="601030" y="589162"/>
                                  <a:pt x="602695" y="604981"/>
                                </a:cubicBezTo>
                                <a:cubicBezTo>
                                  <a:pt x="603661" y="613568"/>
                                  <a:pt x="604681" y="622284"/>
                                  <a:pt x="605647" y="631065"/>
                                </a:cubicBezTo>
                                <a:cubicBezTo>
                                  <a:pt x="605862" y="636618"/>
                                  <a:pt x="606023" y="642170"/>
                                  <a:pt x="606184" y="647852"/>
                                </a:cubicBezTo>
                                <a:cubicBezTo>
                                  <a:pt x="606238" y="655923"/>
                                  <a:pt x="606345" y="664058"/>
                                  <a:pt x="606399" y="672193"/>
                                </a:cubicBezTo>
                                <a:cubicBezTo>
                                  <a:pt x="606399" y="680522"/>
                                  <a:pt x="605862" y="686591"/>
                                  <a:pt x="605540" y="693887"/>
                                </a:cubicBezTo>
                                <a:cubicBezTo>
                                  <a:pt x="602211" y="749284"/>
                                  <a:pt x="592763" y="798677"/>
                                  <a:pt x="584710" y="835608"/>
                                </a:cubicBezTo>
                                <a:cubicBezTo>
                                  <a:pt x="581059" y="852072"/>
                                  <a:pt x="577730" y="865760"/>
                                  <a:pt x="575046" y="876219"/>
                                </a:cubicBezTo>
                                <a:cubicBezTo>
                                  <a:pt x="574992" y="878673"/>
                                  <a:pt x="575207" y="881062"/>
                                  <a:pt x="574939" y="883515"/>
                                </a:cubicBezTo>
                                <a:cubicBezTo>
                                  <a:pt x="574670" y="885969"/>
                                  <a:pt x="574241" y="888487"/>
                                  <a:pt x="573758" y="890811"/>
                                </a:cubicBezTo>
                                <a:lnTo>
                                  <a:pt x="500368" y="1243725"/>
                                </a:lnTo>
                                <a:lnTo>
                                  <a:pt x="499187" y="1249213"/>
                                </a:lnTo>
                                <a:cubicBezTo>
                                  <a:pt x="494248" y="1272973"/>
                                  <a:pt x="475940" y="1290470"/>
                                  <a:pt x="453768" y="1295635"/>
                                </a:cubicBezTo>
                                <a:lnTo>
                                  <a:pt x="54339" y="1388157"/>
                                </a:lnTo>
                                <a:cubicBezTo>
                                  <a:pt x="41508" y="1391127"/>
                                  <a:pt x="28677" y="1388625"/>
                                  <a:pt x="18316" y="1382169"/>
                                </a:cubicBezTo>
                                <a:lnTo>
                                  <a:pt x="0" y="1356504"/>
                                </a:lnTo>
                                <a:lnTo>
                                  <a:pt x="0" y="1332979"/>
                                </a:lnTo>
                                <a:lnTo>
                                  <a:pt x="2209" y="1318096"/>
                                </a:lnTo>
                                <a:cubicBezTo>
                                  <a:pt x="7981" y="1308032"/>
                                  <a:pt x="17376" y="1300058"/>
                                  <a:pt x="29053" y="1296281"/>
                                </a:cubicBezTo>
                                <a:lnTo>
                                  <a:pt x="377372" y="1184841"/>
                                </a:lnTo>
                                <a:lnTo>
                                  <a:pt x="393692" y="1041959"/>
                                </a:lnTo>
                                <a:lnTo>
                                  <a:pt x="267368" y="1184131"/>
                                </a:lnTo>
                                <a:lnTo>
                                  <a:pt x="263073" y="1188974"/>
                                </a:lnTo>
                                <a:cubicBezTo>
                                  <a:pt x="245947" y="1208279"/>
                                  <a:pt x="219103" y="1213896"/>
                                  <a:pt x="196340" y="1205309"/>
                                </a:cubicBezTo>
                                <a:lnTo>
                                  <a:pt x="0" y="1130173"/>
                                </a:lnTo>
                                <a:lnTo>
                                  <a:pt x="0" y="1018207"/>
                                </a:lnTo>
                                <a:lnTo>
                                  <a:pt x="190113" y="1068495"/>
                                </a:lnTo>
                                <a:lnTo>
                                  <a:pt x="363789" y="832121"/>
                                </a:lnTo>
                                <a:cubicBezTo>
                                  <a:pt x="365883" y="829281"/>
                                  <a:pt x="368406" y="826892"/>
                                  <a:pt x="370768" y="824438"/>
                                </a:cubicBezTo>
                                <a:cubicBezTo>
                                  <a:pt x="371359" y="818046"/>
                                  <a:pt x="372003" y="810815"/>
                                  <a:pt x="372594" y="802873"/>
                                </a:cubicBezTo>
                                <a:cubicBezTo>
                                  <a:pt x="375010" y="772011"/>
                                  <a:pt x="376513" y="730237"/>
                                  <a:pt x="373292" y="694081"/>
                                </a:cubicBezTo>
                                <a:cubicBezTo>
                                  <a:pt x="372808" y="689884"/>
                                  <a:pt x="372486" y="684525"/>
                                  <a:pt x="371896" y="681491"/>
                                </a:cubicBezTo>
                                <a:lnTo>
                                  <a:pt x="370339" y="671870"/>
                                </a:lnTo>
                                <a:cubicBezTo>
                                  <a:pt x="369372" y="666318"/>
                                  <a:pt x="368460" y="660765"/>
                                  <a:pt x="367493" y="655342"/>
                                </a:cubicBezTo>
                                <a:lnTo>
                                  <a:pt x="367332" y="654373"/>
                                </a:lnTo>
                                <a:lnTo>
                                  <a:pt x="367645" y="657386"/>
                                </a:lnTo>
                                <a:lnTo>
                                  <a:pt x="367601" y="657279"/>
                                </a:lnTo>
                                <a:lnTo>
                                  <a:pt x="367493" y="657020"/>
                                </a:lnTo>
                                <a:lnTo>
                                  <a:pt x="367118" y="655858"/>
                                </a:lnTo>
                                <a:lnTo>
                                  <a:pt x="366366" y="653598"/>
                                </a:lnTo>
                                <a:lnTo>
                                  <a:pt x="364970" y="649208"/>
                                </a:lnTo>
                                <a:cubicBezTo>
                                  <a:pt x="363628" y="643720"/>
                                  <a:pt x="360246" y="636553"/>
                                  <a:pt x="358367" y="630742"/>
                                </a:cubicBezTo>
                                <a:cubicBezTo>
                                  <a:pt x="355414" y="624286"/>
                                  <a:pt x="353159" y="618346"/>
                                  <a:pt x="350260" y="612599"/>
                                </a:cubicBezTo>
                                <a:cubicBezTo>
                                  <a:pt x="344838" y="601171"/>
                                  <a:pt x="339576" y="591551"/>
                                  <a:pt x="335926" y="585353"/>
                                </a:cubicBezTo>
                                <a:cubicBezTo>
                                  <a:pt x="333993" y="581737"/>
                                  <a:pt x="333188" y="581092"/>
                                  <a:pt x="332382" y="579736"/>
                                </a:cubicBezTo>
                                <a:cubicBezTo>
                                  <a:pt x="331148" y="577734"/>
                                  <a:pt x="330503" y="576637"/>
                                  <a:pt x="330503" y="576637"/>
                                </a:cubicBezTo>
                                <a:lnTo>
                                  <a:pt x="331792" y="575991"/>
                                </a:lnTo>
                                <a:lnTo>
                                  <a:pt x="97933" y="464358"/>
                                </a:lnTo>
                                <a:cubicBezTo>
                                  <a:pt x="89880" y="460484"/>
                                  <a:pt x="83061" y="454544"/>
                                  <a:pt x="78176" y="447054"/>
                                </a:cubicBezTo>
                                <a:lnTo>
                                  <a:pt x="0" y="327317"/>
                                </a:lnTo>
                                <a:lnTo>
                                  <a:pt x="0" y="37978"/>
                                </a:lnTo>
                                <a:lnTo>
                                  <a:pt x="40101" y="10498"/>
                                </a:lnTo>
                                <a:cubicBezTo>
                                  <a:pt x="55423" y="3878"/>
                                  <a:pt x="72298" y="150"/>
                                  <a:pt x="90041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Basketball - top">
                          <a:extLst/>
                        </wps:cNvPr>
                        <wps:cNvSpPr/>
                        <wps:spPr>
                          <a:xfrm>
                            <a:off x="1905346" y="0"/>
                            <a:ext cx="1472565" cy="1045845"/>
                          </a:xfrm>
                          <a:custGeom>
                            <a:avLst/>
                            <a:gdLst>
                              <a:gd name="connsiteX0" fmla="*/ 501490 w 1472565"/>
                              <a:gd name="connsiteY0" fmla="*/ 718063 h 1045845"/>
                              <a:gd name="connsiteX1" fmla="*/ 641929 w 1472565"/>
                              <a:gd name="connsiteY1" fmla="*/ 940652 h 1045845"/>
                              <a:gd name="connsiteX2" fmla="*/ 736283 w 1472565"/>
                              <a:gd name="connsiteY2" fmla="*/ 947674 h 1045845"/>
                              <a:gd name="connsiteX3" fmla="*/ 823887 w 1472565"/>
                              <a:gd name="connsiteY3" fmla="*/ 941538 h 1045845"/>
                              <a:gd name="connsiteX4" fmla="*/ 741259 w 1472565"/>
                              <a:gd name="connsiteY4" fmla="*/ 873228 h 1045845"/>
                              <a:gd name="connsiteX5" fmla="*/ 501490 w 1472565"/>
                              <a:gd name="connsiteY5" fmla="*/ 718063 h 1045845"/>
                              <a:gd name="connsiteX6" fmla="*/ 397593 w 1472565"/>
                              <a:gd name="connsiteY6" fmla="*/ 717449 h 1045845"/>
                              <a:gd name="connsiteX7" fmla="*/ 308898 w 1472565"/>
                              <a:gd name="connsiteY7" fmla="*/ 782965 h 1045845"/>
                              <a:gd name="connsiteX8" fmla="*/ 474357 w 1472565"/>
                              <a:gd name="connsiteY8" fmla="*/ 891226 h 1045845"/>
                              <a:gd name="connsiteX9" fmla="*/ 397593 w 1472565"/>
                              <a:gd name="connsiteY9" fmla="*/ 717449 h 1045845"/>
                              <a:gd name="connsiteX10" fmla="*/ 109693 w 1472565"/>
                              <a:gd name="connsiteY10" fmla="*/ 429618 h 1045845"/>
                              <a:gd name="connsiteX11" fmla="*/ 237110 w 1472565"/>
                              <a:gd name="connsiteY11" fmla="*/ 706337 h 1045845"/>
                              <a:gd name="connsiteX12" fmla="*/ 259335 w 1472565"/>
                              <a:gd name="connsiteY12" fmla="*/ 678590 h 1045845"/>
                              <a:gd name="connsiteX13" fmla="*/ 371823 w 1472565"/>
                              <a:gd name="connsiteY13" fmla="*/ 622414 h 1045845"/>
                              <a:gd name="connsiteX14" fmla="*/ 358324 w 1472565"/>
                              <a:gd name="connsiteY14" fmla="*/ 547627 h 1045845"/>
                              <a:gd name="connsiteX15" fmla="*/ 208614 w 1472565"/>
                              <a:gd name="connsiteY15" fmla="*/ 488997 h 1045845"/>
                              <a:gd name="connsiteX16" fmla="*/ 109693 w 1472565"/>
                              <a:gd name="connsiteY16" fmla="*/ 429618 h 1045845"/>
                              <a:gd name="connsiteX17" fmla="*/ 1373576 w 1472565"/>
                              <a:gd name="connsiteY17" fmla="*/ 277112 h 1045845"/>
                              <a:gd name="connsiteX18" fmla="*/ 636339 w 1472565"/>
                              <a:gd name="connsiteY18" fmla="*/ 584305 h 1045845"/>
                              <a:gd name="connsiteX19" fmla="*/ 573005 w 1472565"/>
                              <a:gd name="connsiteY19" fmla="*/ 582942 h 1045845"/>
                              <a:gd name="connsiteX20" fmla="*/ 461404 w 1472565"/>
                              <a:gd name="connsiteY20" fmla="*/ 571284 h 1045845"/>
                              <a:gd name="connsiteX21" fmla="*/ 471153 w 1472565"/>
                              <a:gd name="connsiteY21" fmla="*/ 617438 h 1045845"/>
                              <a:gd name="connsiteX22" fmla="*/ 815910 w 1472565"/>
                              <a:gd name="connsiteY22" fmla="*/ 809417 h 1045845"/>
                              <a:gd name="connsiteX23" fmla="*/ 1035772 w 1472565"/>
                              <a:gd name="connsiteY23" fmla="*/ 872819 h 1045845"/>
                              <a:gd name="connsiteX24" fmla="*/ 1374394 w 1472565"/>
                              <a:gd name="connsiteY24" fmla="*/ 309563 h 1045845"/>
                              <a:gd name="connsiteX25" fmla="*/ 1373576 w 1472565"/>
                              <a:gd name="connsiteY25" fmla="*/ 277112 h 1045845"/>
                              <a:gd name="connsiteX26" fmla="*/ 132599 w 1472565"/>
                              <a:gd name="connsiteY26" fmla="*/ 103199 h 1045845"/>
                              <a:gd name="connsiteX27" fmla="*/ 98785 w 1472565"/>
                              <a:gd name="connsiteY27" fmla="*/ 285565 h 1045845"/>
                              <a:gd name="connsiteX28" fmla="*/ 349189 w 1472565"/>
                              <a:gd name="connsiteY28" fmla="*/ 441753 h 1045845"/>
                              <a:gd name="connsiteX29" fmla="*/ 348303 w 1472565"/>
                              <a:gd name="connsiteY29" fmla="*/ 390554 h 1045845"/>
                              <a:gd name="connsiteX30" fmla="*/ 165186 w 1472565"/>
                              <a:gd name="connsiteY30" fmla="*/ 224890 h 1045845"/>
                              <a:gd name="connsiteX31" fmla="*/ 132599 w 1472565"/>
                              <a:gd name="connsiteY31" fmla="*/ 103199 h 1045845"/>
                              <a:gd name="connsiteX32" fmla="*/ 70319 w 1472565"/>
                              <a:gd name="connsiteY32" fmla="*/ 0 h 1045845"/>
                              <a:gd name="connsiteX33" fmla="*/ 228968 w 1472565"/>
                              <a:gd name="connsiteY33" fmla="*/ 0 h 1045845"/>
                              <a:gd name="connsiteX34" fmla="*/ 226978 w 1472565"/>
                              <a:gd name="connsiteY34" fmla="*/ 16226 h 1045845"/>
                              <a:gd name="connsiteX35" fmla="*/ 254836 w 1472565"/>
                              <a:gd name="connsiteY35" fmla="*/ 184940 h 1045845"/>
                              <a:gd name="connsiteX36" fmla="*/ 351984 w 1472565"/>
                              <a:gd name="connsiteY36" fmla="*/ 286792 h 1045845"/>
                              <a:gd name="connsiteX37" fmla="*/ 379848 w 1472565"/>
                              <a:gd name="connsiteY37" fmla="*/ 101239 h 1045845"/>
                              <a:gd name="connsiteX38" fmla="*/ 413385 w 1472565"/>
                              <a:gd name="connsiteY38" fmla="*/ 0 h 1045845"/>
                              <a:gd name="connsiteX39" fmla="*/ 514546 w 1472565"/>
                              <a:gd name="connsiteY39" fmla="*/ 0 h 1045845"/>
                              <a:gd name="connsiteX40" fmla="*/ 513950 w 1472565"/>
                              <a:gd name="connsiteY40" fmla="*/ 1248 h 1045845"/>
                              <a:gd name="connsiteX41" fmla="*/ 448655 w 1472565"/>
                              <a:gd name="connsiteY41" fmla="*/ 310722 h 1045845"/>
                              <a:gd name="connsiteX42" fmla="*/ 821432 w 1472565"/>
                              <a:gd name="connsiteY42" fmla="*/ 55818 h 1045845"/>
                              <a:gd name="connsiteX43" fmla="*/ 854445 w 1472565"/>
                              <a:gd name="connsiteY43" fmla="*/ 0 h 1045845"/>
                              <a:gd name="connsiteX44" fmla="*/ 967811 w 1472565"/>
                              <a:gd name="connsiteY44" fmla="*/ 0 h 1045845"/>
                              <a:gd name="connsiteX45" fmla="*/ 907741 w 1472565"/>
                              <a:gd name="connsiteY45" fmla="*/ 102585 h 1045845"/>
                              <a:gd name="connsiteX46" fmla="*/ 505035 w 1472565"/>
                              <a:gd name="connsiteY46" fmla="*/ 412438 h 1045845"/>
                              <a:gd name="connsiteX47" fmla="*/ 446542 w 1472565"/>
                              <a:gd name="connsiteY47" fmla="*/ 409233 h 1045845"/>
                              <a:gd name="connsiteX48" fmla="*/ 447564 w 1472565"/>
                              <a:gd name="connsiteY48" fmla="*/ 448843 h 1045845"/>
                              <a:gd name="connsiteX49" fmla="*/ 448723 w 1472565"/>
                              <a:gd name="connsiteY49" fmla="*/ 468954 h 1045845"/>
                              <a:gd name="connsiteX50" fmla="*/ 577027 w 1472565"/>
                              <a:gd name="connsiteY50" fmla="*/ 484907 h 1045845"/>
                              <a:gd name="connsiteX51" fmla="*/ 1348420 w 1472565"/>
                              <a:gd name="connsiteY51" fmla="*/ 129651 h 1045845"/>
                              <a:gd name="connsiteX52" fmla="*/ 1295107 w 1472565"/>
                              <a:gd name="connsiteY52" fmla="*/ 2062 h 1045845"/>
                              <a:gd name="connsiteX53" fmla="*/ 1293660 w 1472565"/>
                              <a:gd name="connsiteY53" fmla="*/ 0 h 1045845"/>
                              <a:gd name="connsiteX54" fmla="*/ 1402246 w 1472565"/>
                              <a:gd name="connsiteY54" fmla="*/ 0 h 1045845"/>
                              <a:gd name="connsiteX55" fmla="*/ 1414708 w 1472565"/>
                              <a:gd name="connsiteY55" fmla="*/ 22959 h 1045845"/>
                              <a:gd name="connsiteX56" fmla="*/ 1472565 w 1472565"/>
                              <a:gd name="connsiteY56" fmla="*/ 309563 h 1045845"/>
                              <a:gd name="connsiteX57" fmla="*/ 1088539 w 1472565"/>
                              <a:gd name="connsiteY57" fmla="*/ 956196 h 1045845"/>
                              <a:gd name="connsiteX58" fmla="*/ 1075586 w 1472565"/>
                              <a:gd name="connsiteY58" fmla="*/ 963354 h 1045845"/>
                              <a:gd name="connsiteX59" fmla="*/ 1073405 w 1472565"/>
                              <a:gd name="connsiteY59" fmla="*/ 964036 h 1045845"/>
                              <a:gd name="connsiteX60" fmla="*/ 736283 w 1472565"/>
                              <a:gd name="connsiteY60" fmla="*/ 1045845 h 1045845"/>
                              <a:gd name="connsiteX61" fmla="*/ 0 w 1472565"/>
                              <a:gd name="connsiteY61" fmla="*/ 309563 h 1045845"/>
                              <a:gd name="connsiteX62" fmla="*/ 57858 w 1472565"/>
                              <a:gd name="connsiteY62" fmla="*/ 22959 h 10458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</a:cxnLst>
                            <a:rect l="l" t="t" r="r" b="b"/>
                            <a:pathLst>
                              <a:path w="1472565" h="1045845">
                                <a:moveTo>
                                  <a:pt x="501490" y="718063"/>
                                </a:moveTo>
                                <a:cubicBezTo>
                                  <a:pt x="544849" y="835936"/>
                                  <a:pt x="604161" y="918291"/>
                                  <a:pt x="641929" y="940652"/>
                                </a:cubicBezTo>
                                <a:cubicBezTo>
                                  <a:pt x="672744" y="945220"/>
                                  <a:pt x="704241" y="947674"/>
                                  <a:pt x="736283" y="947674"/>
                                </a:cubicBezTo>
                                <a:cubicBezTo>
                                  <a:pt x="766007" y="947674"/>
                                  <a:pt x="795253" y="945492"/>
                                  <a:pt x="823887" y="941538"/>
                                </a:cubicBezTo>
                                <a:cubicBezTo>
                                  <a:pt x="795390" y="925586"/>
                                  <a:pt x="767302" y="903633"/>
                                  <a:pt x="741259" y="873228"/>
                                </a:cubicBezTo>
                                <a:cubicBezTo>
                                  <a:pt x="651610" y="768376"/>
                                  <a:pt x="594957" y="728835"/>
                                  <a:pt x="501490" y="718063"/>
                                </a:cubicBezTo>
                                <a:close/>
                                <a:moveTo>
                                  <a:pt x="397593" y="717449"/>
                                </a:moveTo>
                                <a:cubicBezTo>
                                  <a:pt x="332895" y="727267"/>
                                  <a:pt x="314216" y="761763"/>
                                  <a:pt x="308898" y="782965"/>
                                </a:cubicBezTo>
                                <a:cubicBezTo>
                                  <a:pt x="357779" y="827142"/>
                                  <a:pt x="413614" y="863751"/>
                                  <a:pt x="474357" y="891226"/>
                                </a:cubicBezTo>
                                <a:cubicBezTo>
                                  <a:pt x="445315" y="841799"/>
                                  <a:pt x="418727" y="782624"/>
                                  <a:pt x="397593" y="717449"/>
                                </a:cubicBezTo>
                                <a:close/>
                                <a:moveTo>
                                  <a:pt x="109693" y="429618"/>
                                </a:moveTo>
                                <a:cubicBezTo>
                                  <a:pt x="129395" y="532833"/>
                                  <a:pt x="174049" y="627187"/>
                                  <a:pt x="237110" y="706337"/>
                                </a:cubicBezTo>
                                <a:cubicBezTo>
                                  <a:pt x="243178" y="696997"/>
                                  <a:pt x="250473" y="687657"/>
                                  <a:pt x="259335" y="678590"/>
                                </a:cubicBezTo>
                                <a:cubicBezTo>
                                  <a:pt x="287764" y="649752"/>
                                  <a:pt x="325601" y="631073"/>
                                  <a:pt x="371823" y="622414"/>
                                </a:cubicBezTo>
                                <a:cubicBezTo>
                                  <a:pt x="366437" y="597940"/>
                                  <a:pt x="361869" y="572988"/>
                                  <a:pt x="358324" y="547627"/>
                                </a:cubicBezTo>
                                <a:cubicBezTo>
                                  <a:pt x="297854" y="529970"/>
                                  <a:pt x="247268" y="508427"/>
                                  <a:pt x="208614" y="488997"/>
                                </a:cubicBezTo>
                                <a:cubicBezTo>
                                  <a:pt x="172072" y="470727"/>
                                  <a:pt x="138667" y="450615"/>
                                  <a:pt x="109693" y="429618"/>
                                </a:cubicBezTo>
                                <a:close/>
                                <a:moveTo>
                                  <a:pt x="1373576" y="277112"/>
                                </a:moveTo>
                                <a:cubicBezTo>
                                  <a:pt x="1226183" y="475090"/>
                                  <a:pt x="966507" y="584305"/>
                                  <a:pt x="636339" y="584305"/>
                                </a:cubicBezTo>
                                <a:cubicBezTo>
                                  <a:pt x="615546" y="584305"/>
                                  <a:pt x="594412" y="583828"/>
                                  <a:pt x="573005" y="582942"/>
                                </a:cubicBezTo>
                                <a:cubicBezTo>
                                  <a:pt x="533737" y="581374"/>
                                  <a:pt x="496445" y="577215"/>
                                  <a:pt x="461404" y="571284"/>
                                </a:cubicBezTo>
                                <a:cubicBezTo>
                                  <a:pt x="464267" y="587032"/>
                                  <a:pt x="467540" y="602371"/>
                                  <a:pt x="471153" y="617438"/>
                                </a:cubicBezTo>
                                <a:cubicBezTo>
                                  <a:pt x="613978" y="623914"/>
                                  <a:pt x="698923" y="672591"/>
                                  <a:pt x="815910" y="809417"/>
                                </a:cubicBezTo>
                                <a:cubicBezTo>
                                  <a:pt x="895129" y="902066"/>
                                  <a:pt x="1006389" y="880591"/>
                                  <a:pt x="1035772" y="872819"/>
                                </a:cubicBezTo>
                                <a:cubicBezTo>
                                  <a:pt x="1237023" y="765376"/>
                                  <a:pt x="1374394" y="553218"/>
                                  <a:pt x="1374394" y="309563"/>
                                </a:cubicBezTo>
                                <a:cubicBezTo>
                                  <a:pt x="1374394" y="298655"/>
                                  <a:pt x="1374121" y="287815"/>
                                  <a:pt x="1373576" y="277112"/>
                                </a:cubicBezTo>
                                <a:close/>
                                <a:moveTo>
                                  <a:pt x="132599" y="103199"/>
                                </a:moveTo>
                                <a:cubicBezTo>
                                  <a:pt x="112897" y="160806"/>
                                  <a:pt x="101171" y="221959"/>
                                  <a:pt x="98785" y="285565"/>
                                </a:cubicBezTo>
                                <a:cubicBezTo>
                                  <a:pt x="128850" y="330697"/>
                                  <a:pt x="221226" y="397916"/>
                                  <a:pt x="349189" y="441753"/>
                                </a:cubicBezTo>
                                <a:cubicBezTo>
                                  <a:pt x="348575" y="424504"/>
                                  <a:pt x="348303" y="407393"/>
                                  <a:pt x="348303" y="390554"/>
                                </a:cubicBezTo>
                                <a:cubicBezTo>
                                  <a:pt x="264857" y="364102"/>
                                  <a:pt x="202001" y="307517"/>
                                  <a:pt x="165186" y="224890"/>
                                </a:cubicBezTo>
                                <a:cubicBezTo>
                                  <a:pt x="147802" y="185963"/>
                                  <a:pt x="137712" y="144240"/>
                                  <a:pt x="132599" y="103199"/>
                                </a:cubicBezTo>
                                <a:close/>
                                <a:moveTo>
                                  <a:pt x="70319" y="0"/>
                                </a:moveTo>
                                <a:lnTo>
                                  <a:pt x="228968" y="0"/>
                                </a:lnTo>
                                <a:lnTo>
                                  <a:pt x="226978" y="16226"/>
                                </a:lnTo>
                                <a:cubicBezTo>
                                  <a:pt x="224652" y="68396"/>
                                  <a:pt x="230566" y="130571"/>
                                  <a:pt x="254836" y="184940"/>
                                </a:cubicBezTo>
                                <a:cubicBezTo>
                                  <a:pt x="276311" y="233071"/>
                                  <a:pt x="308421" y="266613"/>
                                  <a:pt x="351984" y="286792"/>
                                </a:cubicBezTo>
                                <a:cubicBezTo>
                                  <a:pt x="356739" y="221601"/>
                                  <a:pt x="366088" y="159626"/>
                                  <a:pt x="379848" y="101239"/>
                                </a:cubicBezTo>
                                <a:lnTo>
                                  <a:pt x="413385" y="0"/>
                                </a:lnTo>
                                <a:lnTo>
                                  <a:pt x="514546" y="0"/>
                                </a:lnTo>
                                <a:lnTo>
                                  <a:pt x="513950" y="1248"/>
                                </a:lnTo>
                                <a:cubicBezTo>
                                  <a:pt x="477713" y="91521"/>
                                  <a:pt x="455558" y="195498"/>
                                  <a:pt x="448655" y="310722"/>
                                </a:cubicBezTo>
                                <a:cubicBezTo>
                                  <a:pt x="668926" y="337105"/>
                                  <a:pt x="736828" y="211937"/>
                                  <a:pt x="821432" y="55818"/>
                                </a:cubicBezTo>
                                <a:lnTo>
                                  <a:pt x="854445" y="0"/>
                                </a:lnTo>
                                <a:lnTo>
                                  <a:pt x="967811" y="0"/>
                                </a:lnTo>
                                <a:lnTo>
                                  <a:pt x="907741" y="102585"/>
                                </a:lnTo>
                                <a:cubicBezTo>
                                  <a:pt x="828386" y="249024"/>
                                  <a:pt x="739760" y="412438"/>
                                  <a:pt x="505035" y="412438"/>
                                </a:cubicBezTo>
                                <a:cubicBezTo>
                                  <a:pt x="486492" y="412438"/>
                                  <a:pt x="466994" y="411347"/>
                                  <a:pt x="446542" y="409233"/>
                                </a:cubicBezTo>
                                <a:cubicBezTo>
                                  <a:pt x="446746" y="422323"/>
                                  <a:pt x="447087" y="435549"/>
                                  <a:pt x="447564" y="448843"/>
                                </a:cubicBezTo>
                                <a:cubicBezTo>
                                  <a:pt x="447905" y="455592"/>
                                  <a:pt x="448246" y="462273"/>
                                  <a:pt x="448723" y="468954"/>
                                </a:cubicBezTo>
                                <a:cubicBezTo>
                                  <a:pt x="489355" y="477408"/>
                                  <a:pt x="532305" y="483066"/>
                                  <a:pt x="577027" y="484907"/>
                                </a:cubicBezTo>
                                <a:cubicBezTo>
                                  <a:pt x="951850" y="500246"/>
                                  <a:pt x="1231910" y="370851"/>
                                  <a:pt x="1348420" y="129651"/>
                                </a:cubicBezTo>
                                <a:cubicBezTo>
                                  <a:pt x="1335228" y="84894"/>
                                  <a:pt x="1317264" y="42166"/>
                                  <a:pt x="1295107" y="2062"/>
                                </a:cubicBezTo>
                                <a:lnTo>
                                  <a:pt x="1293660" y="0"/>
                                </a:lnTo>
                                <a:lnTo>
                                  <a:pt x="1402246" y="0"/>
                                </a:lnTo>
                                <a:lnTo>
                                  <a:pt x="1414708" y="22959"/>
                                </a:lnTo>
                                <a:cubicBezTo>
                                  <a:pt x="1451964" y="111048"/>
                                  <a:pt x="1472565" y="207898"/>
                                  <a:pt x="1472565" y="309563"/>
                                </a:cubicBezTo>
                                <a:cubicBezTo>
                                  <a:pt x="1472565" y="588600"/>
                                  <a:pt x="1317332" y="831301"/>
                                  <a:pt x="1088539" y="956196"/>
                                </a:cubicBezTo>
                                <a:cubicBezTo>
                                  <a:pt x="1084653" y="959127"/>
                                  <a:pt x="1080427" y="961650"/>
                                  <a:pt x="1075586" y="963354"/>
                                </a:cubicBezTo>
                                <a:cubicBezTo>
                                  <a:pt x="1075314" y="963422"/>
                                  <a:pt x="1074291" y="963763"/>
                                  <a:pt x="1073405" y="964036"/>
                                </a:cubicBezTo>
                                <a:cubicBezTo>
                                  <a:pt x="972370" y="1016189"/>
                                  <a:pt x="857837" y="1045845"/>
                                  <a:pt x="736283" y="1045845"/>
                                </a:cubicBezTo>
                                <a:cubicBezTo>
                                  <a:pt x="329623" y="1045845"/>
                                  <a:pt x="0" y="716222"/>
                                  <a:pt x="0" y="309563"/>
                                </a:cubicBezTo>
                                <a:cubicBezTo>
                                  <a:pt x="0" y="207898"/>
                                  <a:pt x="20602" y="111048"/>
                                  <a:pt x="57858" y="229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E718C0" id="Group 4" o:spid="_x0000_s1026" style="position:absolute;margin-left:0;margin-top:0;width:757.45pt;height:576.7pt;z-index:-251655168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qMJr0A&#10;AADcAAAADwAAAGRycy9kb3ducmV2LnhtbERPuwrCMBTdBf8hXMFFNLWDSm0UEURx8wGul+baVpub&#10;2kStf28GwfFw3umyNZV4UeNKywrGowgEcWZ1ybmC82kznIFwHlljZZkUfMjBctHtpJho++YDvY4+&#10;FyGEXYIKCu/rREqXFWTQjWxNHLirbQz6AJtc6gbfIdxUMo6iiTRYcmgosKZ1Qdn9+DQKbtUgHkxY&#10;knnwU5Zmvd3Hm4tS/V67moPw1Pq/+OfeaQXxNKwNZ8IR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GqMJr0AAADcAAAADwAAAAAAAAAAAAAAAACYAgAAZHJzL2Rvd25yZXYu&#10;eG1sUEsFBgAAAAAEAAQA9QAAAIIDAAAAAA=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NW7MUA&#10;AADcAAAADwAAAGRycy9kb3ducmV2LnhtbESPwWrDMBBE74H8g9hAb4lcH9rUiRIag8HgQonbD9ha&#10;G8uJtTKWkrh/XxUKPQ4z84bZ7ifbixuNvnOs4HGVgCBunO64VfD5USzXIHxA1tg7JgXf5GG/m8+2&#10;mGl35yPd6tCKCGGfoQITwpBJ6RtDFv3KDcTRO7nRYohybKUe8R7htpdpkjxJix3HBYMD5YaaS321&#10;Cs5ymKr08H6qm+qtNPmlKr7KSqmHxfS6ARFoCv/hv3apFaTPL/B7Jh4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1bsxQAAANwAAAAPAAAAAAAAAAAAAAAAAJgCAABkcnMv&#10;ZG93bnJldi54bWxQSwUGAAAAAAQABAD1AAAAigMAAAAA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KNMAA&#10;AADcAAAADwAAAGRycy9kb3ducmV2LnhtbERPz2vCMBS+D/Y/hCd4m6lFOumMxQ0qu07Hzo/mrSk2&#10;L10S2+pfvxwGO358v3fVbHsxkg+dYwXrVQaCuHG641bB57l+2oIIEVlj75gU3ChAtX982GGp3cQf&#10;NJ5iK1IIhxIVmBiHUsrQGLIYVm4gTty38xZjgr6V2uOUwm0v8ywrpMWOU4PBgd4MNZfT1SoYfajP&#10;Rf2V3V+Ln82zaXOSzVGp5WI+vICINMd/8Z/7XSvIt2l+OpOO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VKNMAAAADcAAAADwAAAAAAAAAAAAAAAACYAgAAZHJzL2Rvd25y&#10;ZXYueG1sUEsFBgAAAAAEAAQA9QAAAIUDAAAAAA=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fWsYA&#10;AADcAAAADwAAAGRycy9kb3ducmV2LnhtbESPT2vCQBTE7wW/w/IEb3WjSJXUVapEsCf/tNDra/Yl&#10;mzb7NmRXk377riB4HGbmN8xy3dtaXKn1lWMFk3ECgjh3uuJSwefH7nkBwgdkjbVjUvBHHtarwdMS&#10;U+06PtH1HEoRIexTVGBCaFIpfW7Ioh+7hjh6hWsthijbUuoWuwi3tZwmyYu0WHFcMNjQ1lD+e75Y&#10;BVtdnH72m+x46cxXkbwf5tks+1ZqNOzfXkEE6sMjfG/vtYLpYgK3M/EI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nfWsYAAADcAAAADwAAAAAAAAAAAAAAAACYAgAAZHJz&#10;L2Rvd25yZXYueG1sUEsFBgAAAAAEAAQA9QAAAIsDAAAAAA=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lbB8YA&#10;AADcAAAADwAAAGRycy9kb3ducmV2LnhtbESPT2vCQBTE70K/w/IKvdWNUq1EVykFoReFxhbq7ZF9&#10;JsHs2zS7+fvp3ULB4zAzv2E2u96UoqXaFZYVzKYRCOLU6oIzBV+n/fMKhPPIGkvLpGAgB7vtw2SD&#10;sbYdf1Kb+EwECLsYFeTeV7GULs3JoJvaijh4F1sb9EHWmdQ1dgFuSjmPoqU0WHBYyLGi95zSa9IY&#10;BfL19+d6tOdxuTgffDM2+2HG30o9PfZvaxCeen8P/7c/tIL56gX+zoQj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lbB8YAAADcAAAADwAAAAAAAAAAAAAAAACYAgAAZHJz&#10;L2Rvd25yZXYueG1sUEsFBgAAAAAEAAQA9QAAAIsDAAAAAA=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62t8UA&#10;AADcAAAADwAAAGRycy9kb3ducmV2LnhtbESP3YrCMBSE74V9h3AW9kY0VVSkGkUXBFnYC38e4NAc&#10;m2pzUpto6z69WRC8HGbmG2a+bG0p7lT7wrGCQT8BQZw5XXCu4HjY9KYgfEDWWDomBQ/ysFx8dOaY&#10;atfwju77kIsIYZ+iAhNClUrpM0MWfd9VxNE7udpiiLLOpa6xiXBbymGSTKTFguOCwYq+DWWX/c0q&#10;2ISu8eff9XbUtI/x7ed6GPytzkp9fbarGYhAbXiHX+2tVjCcjuH/TDw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ra3xQAAANwAAAAPAAAAAAAAAAAAAAAAAJgCAABkcnMv&#10;ZG93bnJldi54bWxQSwUGAAAAAAQABAD1AAAAigMAAAAA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ajDcQA&#10;AADcAAAADwAAAGRycy9kb3ducmV2LnhtbESPUWvCMBSF3wf+h3CFvc1UQSmdUUbRIcwHp/6Au+au&#10;KTY3scls9+8XQdjj4ZzzHc5yPdhW3KgLjWMF00kGgrhyuuFawfm0fclBhIissXVMCn4pwHo1elpi&#10;oV3Pn3Q7xlokCIcCFZgYfSFlqAxZDBPniZP37TqLMcmulrrDPsFtK2dZtpAWG04LBj2VhqrL8ccq&#10;uNT+/cMdNpnZ+37zte3LeX4tlXoeD2+vICIN8T/8aO+0glm+gPu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2ow3EAAAA3AAAAA8AAAAAAAAAAAAAAAAAmAIAAGRycy9k&#10;b3ducmV2LnhtbFBLBQYAAAAABAAEAPUAAACJAwAAAAA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WPMQA&#10;AADbAAAADwAAAGRycy9kb3ducmV2LnhtbESPQWvCQBSE70L/w/KE3urGtkiJrmIFoaTQYip6fWSf&#10;2WD2bchuTPLvu4WCx2FmvmFWm8HW4katrxwrmM8SEMSF0xWXCo4/+6c3ED4ga6wdk4KRPGzWD5MV&#10;ptr1fKBbHkoRIexTVGBCaFIpfWHIop+5hjh6F9daDFG2pdQt9hFua/mcJAtpseK4YLChnaHimndW&#10;QT1+5qdsb99PnfkqnM3O37vkRanH6bBdggg0hHv4v/2hFSxe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FFjzEAAAA2wAAAA8AAAAAAAAAAAAAAAAAmAIAAGRycy9k&#10;b3ducmV2LnhtbFBLBQYAAAAABAAEAPUAAACJAwAAAAA=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sJ8QA&#10;AADbAAAADwAAAGRycy9kb3ducmV2LnhtbESPX2vCQBDE34V+h2OFvulFH9ISPUVbSoVCodY/r2tu&#10;TYLZvZA7Tfz2vUKhj8PM/IaZL3uu1Y1aXzkxMBknoEhyZyspDOy+30bPoHxAsVg7IQN38rBcPAzm&#10;mFnXyRfdtqFQESI+QwNlCE2mtc9LYvRj15BE7+xaxhBlW2jbYhfhXOtpkqSasZK4UGJDLyXll+2V&#10;DXDoOl5/3k/88bp3U3l6Xx12R2Meh/1qBipQH/7Df+2NNZCm8Psl/gC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Q7Cf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bCsMA&#10;AADbAAAADwAAAGRycy9kb3ducmV2LnhtbESPQWsCMRSE74X+h/AKvdXsirWyml2KItTetL14eybP&#10;3bWblyWJuv77piD0OMzMN8yiGmwnLuRD61hBPspAEGtnWq4VfH+tX2YgQkQ22DkmBTcKUJWPDwss&#10;jLvyli67WIsE4VCggibGvpAy6IYshpHriZN3dN5iTNLX0ni8Jrjt5DjLptJiy2mhwZ6WDemf3dkq&#10;CJtX+elPnON+TOf8EPVErrRSz0/D+xxEpCH+h+/tD6Ng+gZ/X9IPk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KbCsMAAADbAAAADwAAAAAAAAAAAAAAAACYAgAAZHJzL2Rv&#10;d25yZXYueG1sUEsFBgAAAAAEAAQA9QAAAIgDAAAAAA==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Basketball - bottom" o:spid="_x0000_s1038" style="position:absolute;left:65216;top:61866;width:14725;height:11320;visibility:visible;mso-wrap-style:square;v-text-anchor:middle" coordsize="1472565,1132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7rDMEA&#10;AADbAAAADwAAAGRycy9kb3ducmV2LnhtbERPPWvDMBDdC/kP4gLZGjkeTHCjhGAINe0Ut9B2O6yr&#10;7MY6GUuNlX8fDYWOj/e9O0Q7iCtNvnesYLPOQBC3TvdsFLy/nR63IHxA1jg4JgU38nDYLx52WGo3&#10;85muTTAihbAvUUEXwlhK6duOLPq1G4kT9+0miyHByUg94ZzC7SDzLCukxZ5TQ4cjVR21l+bXKngO&#10;L81Pbar8M26b2n29mo8izkqtlvH4BCJQDP/iP3etFRRpbPqSfoD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+6wzBAAAA2wAAAA8AAAAAAAAAAAAAAAAAmAIAAGRycy9kb3du&#10;cmV2LnhtbFBLBQYAAAAABAAEAPUAAACGAwAAAAA=&#10;" path="m132599,529919c112897,587526,101171,648679,98785,712285v30065,45132,122441,112352,250404,156188c348575,851225,348303,834113,348303,817274,264857,790822,202001,734237,165187,651610,147802,612683,137712,570960,132599,529919xm1156535,296917v-28131,-4040,-61758,-1210,-93084,21185c996231,366096,953282,445383,907741,529306,828386,675744,739760,839158,505035,839158v-18543,,-38041,-1091,-58493,-3204c446746,849043,447087,862269,447565,875563v340,6749,681,13430,1159,20111c489355,904128,532305,909786,577028,911627v374822,15339,654882,-114056,771392,-355256c1322036,466858,1276564,385458,1216639,316943v-9340,-5079,-31974,-15987,-60104,-20026xm617932,109352c473948,136485,346939,212091,254495,318579v-1091,5386,-2932,10703,-5931,15680c231179,362960,206296,502922,254836,611660v21475,48131,53585,81673,97148,101853c371005,452746,463517,243451,617932,109352xm807048,102194c593935,202887,467062,430180,448655,737442,668927,763825,736828,638657,821432,482538v48813,-90058,99330,-183184,184889,-244337c1032636,219453,1059429,208341,1085335,202478,1003594,148893,908900,113510,807048,102194xm736283,v406659,,736282,329623,736282,736283c1472565,875801,1433757,1006236,1366350,1117403r-10238,14615l1235846,1132018r44706,-63028c1340052,972064,1374394,858110,1374394,736283v,-10908,-273,-21748,-818,-32451c1226183,901810,966507,1011025,636339,1011025v-20793,,-41927,-477,-63334,-1363c533737,1008094,496446,1003935,461404,998004v2863,15748,6136,31087,9749,46154c542566,1047396,599508,1061184,653221,1091266r55836,40752l237943,1132018r21392,-26708c287764,1076472,325601,1057793,371823,1049135v-5386,-24475,-9954,-49427,-13499,-74788c297854,956690,247268,935147,208614,915717,172072,897447,138667,877335,109693,856338v14777,77412,43589,149838,83675,214605l236379,1132018r-119289,l57858,1022886c20602,934798,,837948,,736283,,329623,329623,,736283,xe" fillcolor="#6b78e8 [3204]" stroked="f" strokeweight="1pt">
                  <v:stroke miterlimit="4" joinstyle="miter"/>
                  <v:path arrowok="t" o:connecttype="custom" o:connectlocs="132599,529919;98785,712285;349189,868473;348303,817274;165187,651610;132599,529919;1156535,296917;1063451,318102;907741,529306;505035,839158;446542,835954;447565,875563;448724,895674;577028,911627;1348420,556371;1216639,316943;1156535,296917;617932,109352;254495,318579;248564,334259;254836,611660;351984,713513;617932,109352;807048,102194;448655,737442;821432,482538;1006321,238201;1085335,202478;807048,102194;736283,0;1472565,736283;1366350,1117403;1356112,1132018;1235846,1132018;1280552,1068990;1374394,736283;1373576,703832;636339,1011025;573005,1009662;461404,998004;471153,1044158;653221,1091266;709057,1132018;237943,1132018;259335,1105310;371823,1049135;358324,974347;208614,915717;109693,856338;193368,1070943;236379,1132018;117090,1132018;57858,1022886;0,736283;736283,0" o:connectangles="0,0,0,0,0,0,0,0,0,0,0,0,0,0,0,0,0,0,0,0,0,0,0,0,0,0,0,0,0,0,0,0,0,0,0,0,0,0,0,0,0,0,0,0,0,0,0,0,0,0,0,0,0,0,0"/>
                </v:shape>
                <v:shape id="Basketball player - right" o:spid="_x0000_s1039" style="position:absolute;left:85467;top:13882;width:10608;height:13894;visibility:visible;mso-wrap-style:square;v-text-anchor:middle" coordsize="1060811,1389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8SMQA&#10;AADbAAAADwAAAGRycy9kb3ducmV2LnhtbESPW2vCQBSE3wv+h+UIvhSzqYKX1FVKa0HwyXh5PmRP&#10;s8Hs2Zjdavz33YLg4zAz3zCLVWdrcaXWV44VvCUpCOLC6YpLBYf993AGwgdkjbVjUnAnD6tl72WB&#10;mXY33tE1D6WIEPYZKjAhNJmUvjBk0SeuIY7ej2sthijbUuoWbxFuazlK04m0WHFcMNjQp6HinP9a&#10;Bdjglsbu9Ss/Tk+X3fqy3pj0rNSg3328gwjUhWf40d5oBZM5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BvEjEAAAA2wAAAA8AAAAAAAAAAAAAAAAAmAIAAGRycy9k&#10;b3ducmV2LnhtbFBLBQYAAAAABAAEAPUAAACJAwAAAAA=&#10;" path="m634358,657386r-9,86l634349,657408r9,-22xm576215,233070v57879,,104799,46891,104799,104735c681014,395649,634094,442540,576215,442540v-57879,,-104799,-46891,-104799,-104735c471416,279961,518336,233070,576215,233070xm911962,4v70974,581,128043,58496,127506,129453c1039361,144307,1036569,158447,1031845,171619v3597,1291,7140,2840,10469,5036l1060811,203652r,17134l1056487,243867,923827,447054v-4885,7490,-11704,13430,-19757,17304l670211,575991r1289,646c671500,576637,670855,577734,669621,579736v-806,1356,-1611,2001,-3544,5617c662427,591551,657165,601171,651743,612599v-2899,5747,-5154,11687,-8107,18143c641757,636553,638375,643720,637033,649208r-1396,4390l634885,655858r-375,1162l634402,657279r-44,107l634671,654373r-161,969c633543,660765,632631,666318,631664,671870r-1557,9621c629517,684525,629195,689884,628711,694081v-3221,36156,-1718,77930,698,108792c630000,810815,630644,818046,631235,824438v2362,2454,4885,4842,6979,7683l811890,1068495r248921,-65844l1060811,1107668r-255148,97641c782900,1213896,756056,1208279,738930,1188974r-4295,-4843l608311,1041958r16320,142883l972950,1296281v23354,7554,37581,31895,31944,56172c998988,1378150,973326,1394097,947664,1388157l548235,1295635v-22172,-5165,-40480,-22662,-45419,-46422l501635,1243725,428245,890811v-483,-2324,-912,-4842,-1181,-7296c426796,881062,427011,878673,426957,876219v-2684,-10459,-6013,-24147,-9664,-40611c409240,798677,399792,749284,396463,693887v-322,-7296,-859,-13365,-859,-21694c395658,664058,395765,655923,395819,647852v161,-5682,322,-11234,537,-16787c397322,622284,398342,613568,399308,604981v1665,-15819,4886,-28409,7355,-41774c408650,555265,410529,547647,412462,540286l210117,583545,85886,732497v-9610,11493,-23408,17497,-37366,17497c37568,749994,26562,746250,17489,738695,-3127,721521,-5919,690917,11261,670321l146229,508456v6926,-8329,16536,-14140,27112,-16400l448593,433237v7784,-1679,15891,-1356,23568,775l640791,482436,849901,382618,933276,254843v-7570,1356,-15354,2131,-23354,2066c839002,256328,781933,198413,782470,127456,783007,56499,840989,-513,911962,4xe" fillcolor="#6b78e8 [3204]" stroked="f" strokeweight="1pt">
                  <v:stroke miterlimit="4" joinstyle="miter"/>
                  <v:path arrowok="t" o:connecttype="custom" o:connectlocs="634358,657386;634349,657472;634349,657408;576215,233070;681014,337805;576215,442540;471416,337805;576215,233070;911962,4;1039468,129457;1031845,171619;1042314,176655;1060811,203652;1060811,220786;1056487,243867;923827,447054;904070,464358;670211,575991;671500,576637;669621,579736;666077,585353;651743,612599;643636,630742;637033,649208;635637,653598;634885,655858;634510,657020;634402,657279;634358,657386;634671,654373;634510,655342;631664,671870;630107,681491;628711,694081;629409,802873;631235,824438;638214,832121;811890,1068495;1060811,1002651;1060811,1107668;805663,1205309;738930,1188974;734635,1184131;608311,1041958;624631,1184841;972950,1296281;1004894,1352453;947664,1388157;548235,1295635;502816,1249213;501635,1243725;428245,890811;427064,883515;426957,876219;417293,835608;396463,693887;395604,672193;395819,647852;396356,631065;399308,604981;406663,563207;412462,540286;210117,583545;85886,732497;48520,749994;17489,738695;11261,670321;146229,508456;173341,492056;448593,433237;472161,434012;640791,482436;849901,382618;933276,254843;909922,256909;782470,127456;911962,4" o:connectangles="0,0,0,0,0,0,0,0,0,0,0,0,0,0,0,0,0,0,0,0,0,0,0,0,0,0,0,0,0,0,0,0,0,0,0,0,0,0,0,0,0,0,0,0,0,0,0,0,0,0,0,0,0,0,0,0,0,0,0,0,0,0,0,0,0,0,0,0,0,0,0,0,0,0,0,0,0"/>
                </v:shape>
                <v:shape id="Basketball player - left" o:spid="_x0000_s1040" style="position:absolute;left:254;top:42345;width:10020;height:13894;visibility:visible;mso-wrap-style:square;v-text-anchor:middle" coordsize="1002002,1389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JasIA&#10;AADbAAAADwAAAGRycy9kb3ducmV2LnhtbERPzW6CQBC+N/EdNmPSW1nswVZkNURiQ3swUXmACTsC&#10;ys5SdkX69t1Dkx6/fP/pdjKdGGlwrWUFiygGQVxZ3XKtoDzvX95BOI+ssbNMCn7IwXYze0ox0fbB&#10;RxpPvhYhhF2CChrv+0RKVzVk0EW2Jw7cxQ4GfYBDLfWAjxBuOvkax0tpsOXQ0GBPu4aq2+luFBSr&#10;/GvsF4fP+KMssoO/fF/LfKnU83zK1iA8Tf5f/OcutIK3sD58C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I8lqwgAAANsAAAAPAAAAAAAAAAAAAAAAAJgCAABkcnMvZG93&#10;bnJldi54bWxQSwUGAAAAAAQABAD1AAAAhwMAAAAA&#10;" path="m367645,657386r9,22l367654,657472r-9,-86xm425788,233070v57879,,104799,46891,104799,104735c530587,395649,483667,442540,425788,442540v-57879,,-104799,-46891,-104799,-104735c320989,279961,367909,233070,425788,233070xm90041,4v70974,-517,128955,56495,129492,127452c220070,198413,163001,256328,92081,256909v-8000,65,-15784,-710,-23354,-2066l152103,382618r209109,99818l529842,434012v7677,-2131,15784,-2454,23568,-775l828662,492056v10576,2260,20186,8071,27112,16400l990742,670321v17180,20596,14388,51200,-6228,68374c975441,746250,964435,749994,953483,749994v-13958,,-27756,-6004,-37366,-17497l791886,583545,589541,540286v1933,7361,3812,14980,5799,22921c597809,576572,601030,589162,602695,604981v966,8587,1986,17303,2952,26084c605862,636618,606023,642170,606184,647852v54,8071,161,16206,215,24341c606399,680522,605862,686591,605540,693887v-3329,55397,-12777,104790,-20830,141721c581059,852072,577730,865760,575046,876219v-54,2454,161,4843,-107,7296c574670,885969,574241,888487,573758,890811r-73390,352914l499187,1249213v-4939,23760,-23247,41257,-45419,46422l54339,1388157v-12831,2970,-25662,468,-36023,-5988l,1356504r,-23525l2209,1318096v5772,-10064,15167,-18038,26844,-21815l377372,1184841r16320,-142882l267368,1184131r-4295,4843c245947,1208279,219103,1213896,196340,1205309l,1130173,,1018207r190113,50288l363789,832121v2094,-2840,4617,-5229,6979,-7683c371359,818046,372003,810815,372594,802873v2416,-30862,3919,-72636,698,-108792c372808,689884,372486,684525,371896,681491r-1557,-9621c369372,666318,368460,660765,367493,655342r-161,-969l367645,657386r-44,-107l367493,657020r-375,-1162l366366,653598r-1396,-4390c363628,643720,360246,636553,358367,630742v-2953,-6456,-5208,-12396,-8107,-18143c344838,601171,339576,591551,335926,585353v-1933,-3616,-2738,-4261,-3544,-5617c331148,577734,330503,576637,330503,576637r1289,-646l97933,464358c89880,460484,83061,454544,78176,447054l,327317,,37978,40101,10498c55423,3878,72298,150,90041,4xe" fillcolor="#6b78e8 [3204]" stroked="f" strokeweight="1pt">
                  <v:stroke miterlimit="4" joinstyle="miter"/>
                  <v:path arrowok="t" o:connecttype="custom" o:connectlocs="367645,657386;367654,657408;367654,657472;425788,233070;530587,337805;425788,442540;320989,337805;425788,233070;90041,4;219533,127456;92081,256909;68727,254843;152103,382618;361212,482436;529842,434012;553410,433237;828662,492056;855774,508456;990742,670321;984514,738695;953483,749994;916117,732497;791886,583545;589541,540286;595340,563207;602695,604981;605647,631065;606184,647852;606399,672193;605540,693887;584710,835608;575046,876219;574939,883515;573758,890811;500368,1243725;499187,1249213;453768,1295635;54339,1388157;18316,1382169;0,1356504;0,1332979;2209,1318096;29053,1296281;377372,1184841;393692,1041959;267368,1184131;263073,1188974;196340,1205309;0,1130173;0,1018207;190113,1068495;363789,832121;370768,824438;372594,802873;373292,694081;371896,681491;370339,671870;367493,655342;367332,654373;367645,657386;367601,657279;367493,657020;367118,655858;366366,653598;364970,649208;358367,630742;350260,612599;335926,585353;332382,579736;330503,576637;331792,575991;97933,464358;78176,447054;0,327317;0,37978;40101,10498;90041,4" o:connectangles="0,0,0,0,0,0,0,0,0,0,0,0,0,0,0,0,0,0,0,0,0,0,0,0,0,0,0,0,0,0,0,0,0,0,0,0,0,0,0,0,0,0,0,0,0,0,0,0,0,0,0,0,0,0,0,0,0,0,0,0,0,0,0,0,0,0,0,0,0,0,0,0,0,0,0,0,0"/>
                </v:shape>
                <v:shape id="Basketball - top" o:spid="_x0000_s1041" style="position:absolute;left:19053;width:14726;height:10458;visibility:visible;mso-wrap-style:square;v-text-anchor:middle" coordsize="1472565,1045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nP8MA&#10;AADbAAAADwAAAGRycy9kb3ducmV2LnhtbESPzarCMBSE94LvEI7g5qKpIveWahQVFRdywZ+Nu0Nz&#10;bIvNSWmi1rc3guBymJlvmMmsMaW4U+0KywoG/QgEcWp1wZmC03Hdi0E4j6yxtEwKnuRgNm23Jpho&#10;++A93Q8+EwHCLkEFufdVIqVLczLo+rYiDt7F1gZ9kHUmdY2PADelHEbRrzRYcFjIsaJlTun1cDMK&#10;Rma/2tAqsrt1ZuNLdf6P3eJHqW6nmY9BeGr8N/xpb7WCvwG8v4Qf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HnP8MAAADbAAAADwAAAAAAAAAAAAAAAACYAgAAZHJzL2Rv&#10;d25yZXYueG1sUEsFBgAAAAAEAAQA9QAAAIgDAAAAAA==&#10;" path="m501490,718063v43359,117873,102671,200228,140439,222589c672744,945220,704241,947674,736283,947674v29724,,58970,-2182,87604,-6136c795390,925586,767302,903633,741259,873228,651610,768376,594957,728835,501490,718063xm397593,717449v-64698,9818,-83377,44314,-88695,65516c357779,827142,413614,863751,474357,891226,445315,841799,418727,782624,397593,717449xm109693,429618v19702,103215,64356,197569,127417,276719c243178,696997,250473,687657,259335,678590v28429,-28838,66266,-47517,112488,-56176c366437,597940,361869,572988,358324,547627,297854,529970,247268,508427,208614,488997,172072,470727,138667,450615,109693,429618xm1373576,277112c1226183,475090,966507,584305,636339,584305v-20793,,-41927,-477,-63334,-1363c533737,581374,496445,577215,461404,571284v2863,15748,6136,31087,9749,46154c613978,623914,698923,672591,815910,809417v79219,92649,190479,71174,219862,63402c1237023,765376,1374394,553218,1374394,309563v,-10908,-273,-21748,-818,-32451xm132599,103199c112897,160806,101171,221959,98785,285565v30065,45132,122441,112351,250404,156188c348575,424504,348303,407393,348303,390554,264857,364102,202001,307517,165186,224890,147802,185963,137712,144240,132599,103199xm70319,l228968,r-1990,16226c224652,68396,230566,130571,254836,184940v21475,48131,53585,81673,97148,101852c356739,221601,366088,159626,379848,101239l413385,,514546,r-596,1248c477713,91521,455558,195498,448655,310722,668926,337105,736828,211937,821432,55818l854445,,967811,,907741,102585c828386,249024,739760,412438,505035,412438v-18543,,-38041,-1091,-58493,-3205c446746,422323,447087,435549,447564,448843v341,6749,682,13430,1159,20111c489355,477408,532305,483066,577027,484907v374823,15339,654883,-114056,771393,-355256c1335228,84894,1317264,42166,1295107,2062l1293660,r108586,l1414708,22959v37256,88089,57857,184939,57857,286604c1472565,588600,1317332,831301,1088539,956196v-3886,2931,-8112,5454,-12953,7158c1075314,963422,1074291,963763,1073405,964036v-101035,52153,-215568,81809,-337122,81809c329623,1045845,,716222,,309563,,207898,20602,111048,57858,22959l70319,xe" fillcolor="#6b78e8 [3204]" stroked="f" strokeweight="1pt">
                  <v:stroke miterlimit="4" joinstyle="miter"/>
                  <v:path arrowok="t" o:connecttype="custom" o:connectlocs="501490,718063;641929,940652;736283,947674;823887,941538;741259,873228;501490,718063;397593,717449;308898,782965;474357,891226;397593,717449;109693,429618;237110,706337;259335,678590;371823,622414;358324,547627;208614,488997;109693,429618;1373576,277112;636339,584305;573005,582942;461404,571284;471153,617438;815910,809417;1035772,872819;1374394,309563;1373576,277112;132599,103199;98785,285565;349189,441753;348303,390554;165186,224890;132599,103199;70319,0;228968,0;226978,16226;254836,184940;351984,286792;379848,101239;413385,0;514546,0;513950,1248;448655,310722;821432,55818;854445,0;967811,0;907741,102585;505035,412438;446542,409233;447564,448843;448723,468954;577027,484907;1348420,129651;1295107,2062;1293660,0;1402246,0;1414708,22959;1472565,309563;1088539,956196;1075586,963354;1073405,964036;736283,1045845;0,309563;57858,22959" o:connectangles="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1175461786"/>
                <w:placeholder>
                  <w:docPart w:val="63E6E3C364C049E5A898775869198BDA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1838214488"/>
        <w:placeholder>
          <w:docPart w:val="265313FBF95C43309074E5905228C479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214737264"/>
        <w:placeholder>
          <w:docPart w:val="EAD989BF8A5E433EB3792A5CD24E7518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229960862"/>
        <w:placeholder>
          <w:docPart w:val="172013FEF94547F9BB296BC74F880057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-636185349"/>
        <w:placeholder>
          <w:docPart w:val="C6D6E0C218204FA0B2A7B31461834855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-1339610427"/>
              <w:placeholder>
                <w:docPart w:val="A4860B26B1374738A05766DDB1B1738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628518598"/>
              <w:placeholder>
                <w:docPart w:val="6392370E6B714D16888714E402AE963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3A5821" w:rsidRDefault="004808EB" w:rsidP="003A5821">
      <w:pPr>
        <w:pStyle w:val="Title"/>
        <w:keepNext/>
        <w:keepLines/>
      </w:pPr>
      <w:r w:rsidRPr="004808E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712015EE" wp14:editId="0F0D080A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72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74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9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80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1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82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Baseball - bottom" descr="baseball">
                          <a:extLst/>
                        </wps:cNvPr>
                        <wps:cNvSpPr/>
                        <wps:spPr>
                          <a:xfrm>
                            <a:off x="6459249" y="6189594"/>
                            <a:ext cx="1547495" cy="1129092"/>
                          </a:xfrm>
                          <a:custGeom>
                            <a:avLst/>
                            <a:gdLst>
                              <a:gd name="connsiteX0" fmla="*/ 1213637 w 1547495"/>
                              <a:gd name="connsiteY0" fmla="*/ 1123980 h 1129092"/>
                              <a:gd name="connsiteX1" fmla="*/ 1216184 w 1547495"/>
                              <a:gd name="connsiteY1" fmla="*/ 1129092 h 1129092"/>
                              <a:gd name="connsiteX2" fmla="*/ 1192344 w 1547495"/>
                              <a:gd name="connsiteY2" fmla="*/ 1129092 h 1129092"/>
                              <a:gd name="connsiteX3" fmla="*/ 1195870 w 1547495"/>
                              <a:gd name="connsiteY3" fmla="*/ 1125198 h 1129092"/>
                              <a:gd name="connsiteX4" fmla="*/ 1213637 w 1547495"/>
                              <a:gd name="connsiteY4" fmla="*/ 1123980 h 1129092"/>
                              <a:gd name="connsiteX5" fmla="*/ 327553 w 1547495"/>
                              <a:gd name="connsiteY5" fmla="*/ 1121402 h 1129092"/>
                              <a:gd name="connsiteX6" fmla="*/ 345321 w 1547495"/>
                              <a:gd name="connsiteY6" fmla="*/ 1122691 h 1129092"/>
                              <a:gd name="connsiteX7" fmla="*/ 351126 w 1547495"/>
                              <a:gd name="connsiteY7" fmla="*/ 1129092 h 1129092"/>
                              <a:gd name="connsiteX8" fmla="*/ 324110 w 1547495"/>
                              <a:gd name="connsiteY8" fmla="*/ 1129092 h 1129092"/>
                              <a:gd name="connsiteX9" fmla="*/ 773103 w 1547495"/>
                              <a:gd name="connsiteY9" fmla="*/ 0 h 1129092"/>
                              <a:gd name="connsiteX10" fmla="*/ 1547495 w 1547495"/>
                              <a:gd name="connsiteY10" fmla="*/ 772141 h 1129092"/>
                              <a:gd name="connsiteX11" fmla="*/ 1486482 w 1547495"/>
                              <a:gd name="connsiteY11" fmla="*/ 1073225 h 1129092"/>
                              <a:gd name="connsiteX12" fmla="*/ 1456108 w 1547495"/>
                              <a:gd name="connsiteY12" fmla="*/ 1129092 h 1129092"/>
                              <a:gd name="connsiteX13" fmla="*/ 1428791 w 1547495"/>
                              <a:gd name="connsiteY13" fmla="*/ 1129092 h 1129092"/>
                              <a:gd name="connsiteX14" fmla="*/ 1465777 w 1547495"/>
                              <a:gd name="connsiteY14" fmla="*/ 1059349 h 1129092"/>
                              <a:gd name="connsiteX15" fmla="*/ 1522133 w 1547495"/>
                              <a:gd name="connsiteY15" fmla="*/ 776008 h 1129092"/>
                              <a:gd name="connsiteX16" fmla="*/ 1311359 w 1547495"/>
                              <a:gd name="connsiteY16" fmla="*/ 256521 h 1129092"/>
                              <a:gd name="connsiteX17" fmla="*/ 1301186 w 1547495"/>
                              <a:gd name="connsiteY17" fmla="*/ 262895 h 1129092"/>
                              <a:gd name="connsiteX18" fmla="*/ 1348184 w 1547495"/>
                              <a:gd name="connsiteY18" fmla="*/ 311163 h 1129092"/>
                              <a:gd name="connsiteX19" fmla="*/ 1348184 w 1547495"/>
                              <a:gd name="connsiteY19" fmla="*/ 328923 h 1129092"/>
                              <a:gd name="connsiteX20" fmla="*/ 1339300 w 1547495"/>
                              <a:gd name="connsiteY20" fmla="*/ 332718 h 1129092"/>
                              <a:gd name="connsiteX21" fmla="*/ 1330416 w 1547495"/>
                              <a:gd name="connsiteY21" fmla="*/ 328923 h 1129092"/>
                              <a:gd name="connsiteX22" fmla="*/ 1279621 w 1547495"/>
                              <a:gd name="connsiteY22" fmla="*/ 276860 h 1129092"/>
                              <a:gd name="connsiteX23" fmla="*/ 1263143 w 1547495"/>
                              <a:gd name="connsiteY23" fmla="*/ 289535 h 1129092"/>
                              <a:gd name="connsiteX24" fmla="*/ 1308851 w 1547495"/>
                              <a:gd name="connsiteY24" fmla="*/ 334007 h 1129092"/>
                              <a:gd name="connsiteX25" fmla="*/ 1308851 w 1547495"/>
                              <a:gd name="connsiteY25" fmla="*/ 351768 h 1129092"/>
                              <a:gd name="connsiteX26" fmla="*/ 1299968 w 1547495"/>
                              <a:gd name="connsiteY26" fmla="*/ 355635 h 1129092"/>
                              <a:gd name="connsiteX27" fmla="*/ 1291084 w 1547495"/>
                              <a:gd name="connsiteY27" fmla="*/ 351768 h 1129092"/>
                              <a:gd name="connsiteX28" fmla="*/ 1242796 w 1547495"/>
                              <a:gd name="connsiteY28" fmla="*/ 304789 h 1129092"/>
                              <a:gd name="connsiteX29" fmla="*/ 1226318 w 1547495"/>
                              <a:gd name="connsiteY29" fmla="*/ 318754 h 1129092"/>
                              <a:gd name="connsiteX30" fmla="*/ 1270737 w 1547495"/>
                              <a:gd name="connsiteY30" fmla="*/ 360648 h 1129092"/>
                              <a:gd name="connsiteX31" fmla="*/ 1270737 w 1547495"/>
                              <a:gd name="connsiteY31" fmla="*/ 378480 h 1129092"/>
                              <a:gd name="connsiteX32" fmla="*/ 1261853 w 1547495"/>
                              <a:gd name="connsiteY32" fmla="*/ 382275 h 1129092"/>
                              <a:gd name="connsiteX33" fmla="*/ 1252970 w 1547495"/>
                              <a:gd name="connsiteY33" fmla="*/ 378480 h 1129092"/>
                              <a:gd name="connsiteX34" fmla="*/ 1207261 w 1547495"/>
                              <a:gd name="connsiteY34" fmla="*/ 335296 h 1129092"/>
                              <a:gd name="connsiteX35" fmla="*/ 1188204 w 1547495"/>
                              <a:gd name="connsiteY35" fmla="*/ 354346 h 1129092"/>
                              <a:gd name="connsiteX36" fmla="*/ 1231405 w 1547495"/>
                              <a:gd name="connsiteY36" fmla="*/ 393733 h 1129092"/>
                              <a:gd name="connsiteX37" fmla="*/ 1232695 w 1547495"/>
                              <a:gd name="connsiteY37" fmla="*/ 411494 h 1129092"/>
                              <a:gd name="connsiteX38" fmla="*/ 1223811 w 1547495"/>
                              <a:gd name="connsiteY38" fmla="*/ 415289 h 1129092"/>
                              <a:gd name="connsiteX39" fmla="*/ 1214855 w 1547495"/>
                              <a:gd name="connsiteY39" fmla="*/ 411494 h 1129092"/>
                              <a:gd name="connsiteX40" fmla="*/ 1173016 w 1547495"/>
                              <a:gd name="connsiteY40" fmla="*/ 372106 h 1129092"/>
                              <a:gd name="connsiteX41" fmla="*/ 1148872 w 1547495"/>
                              <a:gd name="connsiteY41" fmla="*/ 401324 h 1129092"/>
                              <a:gd name="connsiteX42" fmla="*/ 1193291 w 1547495"/>
                              <a:gd name="connsiteY42" fmla="*/ 439423 h 1129092"/>
                              <a:gd name="connsiteX43" fmla="*/ 1194580 w 1547495"/>
                              <a:gd name="connsiteY43" fmla="*/ 457183 h 1129092"/>
                              <a:gd name="connsiteX44" fmla="*/ 1184407 w 1547495"/>
                              <a:gd name="connsiteY44" fmla="*/ 460979 h 1129092"/>
                              <a:gd name="connsiteX45" fmla="*/ 1175523 w 1547495"/>
                              <a:gd name="connsiteY45" fmla="*/ 458472 h 1129092"/>
                              <a:gd name="connsiteX46" fmla="*/ 1132394 w 1547495"/>
                              <a:gd name="connsiteY46" fmla="*/ 421663 h 1129092"/>
                              <a:gd name="connsiteX47" fmla="*/ 1113337 w 1547495"/>
                              <a:gd name="connsiteY47" fmla="*/ 449592 h 1129092"/>
                              <a:gd name="connsiteX48" fmla="*/ 1164132 w 1547495"/>
                              <a:gd name="connsiteY48" fmla="*/ 483895 h 1129092"/>
                              <a:gd name="connsiteX49" fmla="*/ 1167929 w 1547495"/>
                              <a:gd name="connsiteY49" fmla="*/ 501656 h 1129092"/>
                              <a:gd name="connsiteX50" fmla="*/ 1157756 w 1547495"/>
                              <a:gd name="connsiteY50" fmla="*/ 506740 h 1129092"/>
                              <a:gd name="connsiteX51" fmla="*/ 1150162 w 1547495"/>
                              <a:gd name="connsiteY51" fmla="*/ 504162 h 1129092"/>
                              <a:gd name="connsiteX52" fmla="*/ 1100656 w 1547495"/>
                              <a:gd name="connsiteY52" fmla="*/ 471148 h 1129092"/>
                              <a:gd name="connsiteX53" fmla="*/ 1084106 w 1547495"/>
                              <a:gd name="connsiteY53" fmla="*/ 501656 h 1129092"/>
                              <a:gd name="connsiteX54" fmla="*/ 1136191 w 1547495"/>
                              <a:gd name="connsiteY54" fmla="*/ 529585 h 1129092"/>
                              <a:gd name="connsiteX55" fmla="*/ 1141278 w 1547495"/>
                              <a:gd name="connsiteY55" fmla="*/ 547345 h 1129092"/>
                              <a:gd name="connsiteX56" fmla="*/ 1129815 w 1547495"/>
                              <a:gd name="connsiteY56" fmla="*/ 553719 h 1129092"/>
                              <a:gd name="connsiteX57" fmla="*/ 1123510 w 1547495"/>
                              <a:gd name="connsiteY57" fmla="*/ 552430 h 1129092"/>
                              <a:gd name="connsiteX58" fmla="*/ 1072715 w 1547495"/>
                              <a:gd name="connsiteY58" fmla="*/ 525789 h 1129092"/>
                              <a:gd name="connsiteX59" fmla="*/ 1060034 w 1547495"/>
                              <a:gd name="connsiteY59" fmla="*/ 555008 h 1129092"/>
                              <a:gd name="connsiteX60" fmla="*/ 1114626 w 1547495"/>
                              <a:gd name="connsiteY60" fmla="*/ 575346 h 1129092"/>
                              <a:gd name="connsiteX61" fmla="*/ 1122221 w 1547495"/>
                              <a:gd name="connsiteY61" fmla="*/ 591817 h 1129092"/>
                              <a:gd name="connsiteX62" fmla="*/ 1110758 w 1547495"/>
                              <a:gd name="connsiteY62" fmla="*/ 599408 h 1129092"/>
                              <a:gd name="connsiteX63" fmla="*/ 1105743 w 1547495"/>
                              <a:gd name="connsiteY63" fmla="*/ 598191 h 1129092"/>
                              <a:gd name="connsiteX64" fmla="*/ 1051150 w 1547495"/>
                              <a:gd name="connsiteY64" fmla="*/ 577853 h 1129092"/>
                              <a:gd name="connsiteX65" fmla="*/ 1042267 w 1547495"/>
                              <a:gd name="connsiteY65" fmla="*/ 607071 h 1129092"/>
                              <a:gd name="connsiteX66" fmla="*/ 1103164 w 1547495"/>
                              <a:gd name="connsiteY66" fmla="*/ 619747 h 1129092"/>
                              <a:gd name="connsiteX67" fmla="*/ 1113337 w 1547495"/>
                              <a:gd name="connsiteY67" fmla="*/ 635001 h 1129092"/>
                              <a:gd name="connsiteX68" fmla="*/ 1100656 w 1547495"/>
                              <a:gd name="connsiteY68" fmla="*/ 645170 h 1129092"/>
                              <a:gd name="connsiteX69" fmla="*/ 1098077 w 1547495"/>
                              <a:gd name="connsiteY69" fmla="*/ 645170 h 1129092"/>
                              <a:gd name="connsiteX70" fmla="*/ 1035891 w 1547495"/>
                              <a:gd name="connsiteY70" fmla="*/ 632494 h 1129092"/>
                              <a:gd name="connsiteX71" fmla="*/ 1029514 w 1547495"/>
                              <a:gd name="connsiteY71" fmla="*/ 662930 h 1129092"/>
                              <a:gd name="connsiteX72" fmla="*/ 1090483 w 1547495"/>
                              <a:gd name="connsiteY72" fmla="*/ 668015 h 1129092"/>
                              <a:gd name="connsiteX73" fmla="*/ 1101874 w 1547495"/>
                              <a:gd name="connsiteY73" fmla="*/ 681979 h 1129092"/>
                              <a:gd name="connsiteX74" fmla="*/ 1089193 w 1547495"/>
                              <a:gd name="connsiteY74" fmla="*/ 693438 h 1129092"/>
                              <a:gd name="connsiteX75" fmla="*/ 1087975 w 1547495"/>
                              <a:gd name="connsiteY75" fmla="*/ 693438 h 1129092"/>
                              <a:gd name="connsiteX76" fmla="*/ 1024499 w 1547495"/>
                              <a:gd name="connsiteY76" fmla="*/ 688353 h 1129092"/>
                              <a:gd name="connsiteX77" fmla="*/ 1020630 w 1547495"/>
                              <a:gd name="connsiteY77" fmla="*/ 725162 h 1129092"/>
                              <a:gd name="connsiteX78" fmla="*/ 1085396 w 1547495"/>
                              <a:gd name="connsiteY78" fmla="*/ 730247 h 1129092"/>
                              <a:gd name="connsiteX79" fmla="*/ 1096859 w 1547495"/>
                              <a:gd name="connsiteY79" fmla="*/ 744212 h 1129092"/>
                              <a:gd name="connsiteX80" fmla="*/ 1084106 w 1547495"/>
                              <a:gd name="connsiteY80" fmla="*/ 755670 h 1129092"/>
                              <a:gd name="connsiteX81" fmla="*/ 1082888 w 1547495"/>
                              <a:gd name="connsiteY81" fmla="*/ 755670 h 1129092"/>
                              <a:gd name="connsiteX82" fmla="*/ 1018123 w 1547495"/>
                              <a:gd name="connsiteY82" fmla="*/ 750585 h 1129092"/>
                              <a:gd name="connsiteX83" fmla="*/ 1016833 w 1547495"/>
                              <a:gd name="connsiteY83" fmla="*/ 775937 h 1129092"/>
                              <a:gd name="connsiteX84" fmla="*/ 1016833 w 1547495"/>
                              <a:gd name="connsiteY84" fmla="*/ 783599 h 1129092"/>
                              <a:gd name="connsiteX85" fmla="*/ 1082888 w 1547495"/>
                              <a:gd name="connsiteY85" fmla="*/ 783599 h 1129092"/>
                              <a:gd name="connsiteX86" fmla="*/ 1095569 w 1547495"/>
                              <a:gd name="connsiteY86" fmla="*/ 796275 h 1129092"/>
                              <a:gd name="connsiteX87" fmla="*/ 1082888 w 1547495"/>
                              <a:gd name="connsiteY87" fmla="*/ 809022 h 1129092"/>
                              <a:gd name="connsiteX88" fmla="*/ 1018123 w 1547495"/>
                              <a:gd name="connsiteY88" fmla="*/ 809022 h 1129092"/>
                              <a:gd name="connsiteX89" fmla="*/ 1020630 w 1547495"/>
                              <a:gd name="connsiteY89" fmla="*/ 843254 h 1129092"/>
                              <a:gd name="connsiteX90" fmla="*/ 1086686 w 1547495"/>
                              <a:gd name="connsiteY90" fmla="*/ 838169 h 1129092"/>
                              <a:gd name="connsiteX91" fmla="*/ 1100656 w 1547495"/>
                              <a:gd name="connsiteY91" fmla="*/ 849627 h 1129092"/>
                              <a:gd name="connsiteX92" fmla="*/ 1089193 w 1547495"/>
                              <a:gd name="connsiteY92" fmla="*/ 863592 h 1129092"/>
                              <a:gd name="connsiteX93" fmla="*/ 1024499 w 1547495"/>
                              <a:gd name="connsiteY93" fmla="*/ 868677 h 1129092"/>
                              <a:gd name="connsiteX94" fmla="*/ 1030804 w 1547495"/>
                              <a:gd name="connsiteY94" fmla="*/ 902980 h 1129092"/>
                              <a:gd name="connsiteX95" fmla="*/ 1095569 w 1547495"/>
                              <a:gd name="connsiteY95" fmla="*/ 892811 h 1129092"/>
                              <a:gd name="connsiteX96" fmla="*/ 1109540 w 1547495"/>
                              <a:gd name="connsiteY96" fmla="*/ 902980 h 1129092"/>
                              <a:gd name="connsiteX97" fmla="*/ 1099366 w 1547495"/>
                              <a:gd name="connsiteY97" fmla="*/ 916944 h 1129092"/>
                              <a:gd name="connsiteX98" fmla="*/ 1035891 w 1547495"/>
                              <a:gd name="connsiteY98" fmla="*/ 927114 h 1129092"/>
                              <a:gd name="connsiteX99" fmla="*/ 1044774 w 1547495"/>
                              <a:gd name="connsiteY99" fmla="*/ 955043 h 1129092"/>
                              <a:gd name="connsiteX100" fmla="*/ 1100656 w 1547495"/>
                              <a:gd name="connsiteY100" fmla="*/ 939789 h 1129092"/>
                              <a:gd name="connsiteX101" fmla="*/ 1115844 w 1547495"/>
                              <a:gd name="connsiteY101" fmla="*/ 948669 h 1129092"/>
                              <a:gd name="connsiteX102" fmla="*/ 1106961 w 1547495"/>
                              <a:gd name="connsiteY102" fmla="*/ 963923 h 1129092"/>
                              <a:gd name="connsiteX103" fmla="*/ 1052368 w 1547495"/>
                              <a:gd name="connsiteY103" fmla="*/ 977888 h 1129092"/>
                              <a:gd name="connsiteX104" fmla="*/ 1065121 w 1547495"/>
                              <a:gd name="connsiteY104" fmla="*/ 1009684 h 1129092"/>
                              <a:gd name="connsiteX105" fmla="*/ 1129815 w 1547495"/>
                              <a:gd name="connsiteY105" fmla="*/ 985551 h 1129092"/>
                              <a:gd name="connsiteX106" fmla="*/ 1146364 w 1547495"/>
                              <a:gd name="connsiteY106" fmla="*/ 993142 h 1129092"/>
                              <a:gd name="connsiteX107" fmla="*/ 1138699 w 1547495"/>
                              <a:gd name="connsiteY107" fmla="*/ 1009684 h 1129092"/>
                              <a:gd name="connsiteX108" fmla="*/ 1075223 w 1547495"/>
                              <a:gd name="connsiteY108" fmla="*/ 1033747 h 1129092"/>
                              <a:gd name="connsiteX109" fmla="*/ 1094280 w 1547495"/>
                              <a:gd name="connsiteY109" fmla="*/ 1070628 h 1129092"/>
                              <a:gd name="connsiteX110" fmla="*/ 1145075 w 1547495"/>
                              <a:gd name="connsiteY110" fmla="*/ 1042698 h 1129092"/>
                              <a:gd name="connsiteX111" fmla="*/ 1162842 w 1547495"/>
                              <a:gd name="connsiteY111" fmla="*/ 1047783 h 1129092"/>
                              <a:gd name="connsiteX112" fmla="*/ 1157756 w 1547495"/>
                              <a:gd name="connsiteY112" fmla="*/ 1065543 h 1129092"/>
                              <a:gd name="connsiteX113" fmla="*/ 1108250 w 1547495"/>
                              <a:gd name="connsiteY113" fmla="*/ 1093473 h 1129092"/>
                              <a:gd name="connsiteX114" fmla="*/ 1126018 w 1547495"/>
                              <a:gd name="connsiteY114" fmla="*/ 1121402 h 1129092"/>
                              <a:gd name="connsiteX115" fmla="*/ 1164132 w 1547495"/>
                              <a:gd name="connsiteY115" fmla="*/ 1085882 h 1129092"/>
                              <a:gd name="connsiteX116" fmla="*/ 1181899 w 1547495"/>
                              <a:gd name="connsiteY116" fmla="*/ 1087099 h 1129092"/>
                              <a:gd name="connsiteX117" fmla="*/ 1180610 w 1547495"/>
                              <a:gd name="connsiteY117" fmla="*/ 1104931 h 1129092"/>
                              <a:gd name="connsiteX118" fmla="*/ 1153946 w 1547495"/>
                              <a:gd name="connsiteY118" fmla="*/ 1129092 h 1129092"/>
                              <a:gd name="connsiteX119" fmla="*/ 1103109 w 1547495"/>
                              <a:gd name="connsiteY119" fmla="*/ 1129092 h 1129092"/>
                              <a:gd name="connsiteX120" fmla="*/ 1086686 w 1547495"/>
                              <a:gd name="connsiteY120" fmla="*/ 1104931 h 1129092"/>
                              <a:gd name="connsiteX121" fmla="*/ 1042501 w 1547495"/>
                              <a:gd name="connsiteY121" fmla="*/ 1129092 h 1129092"/>
                              <a:gd name="connsiteX122" fmla="*/ 1015665 w 1547495"/>
                              <a:gd name="connsiteY122" fmla="*/ 1129092 h 1129092"/>
                              <a:gd name="connsiteX123" fmla="*/ 1015615 w 1547495"/>
                              <a:gd name="connsiteY123" fmla="*/ 1129065 h 1129092"/>
                              <a:gd name="connsiteX124" fmla="*/ 1020630 w 1547495"/>
                              <a:gd name="connsiteY124" fmla="*/ 1111233 h 1129092"/>
                              <a:gd name="connsiteX125" fmla="*/ 1068918 w 1547495"/>
                              <a:gd name="connsiteY125" fmla="*/ 1078219 h 1129092"/>
                              <a:gd name="connsiteX126" fmla="*/ 1048571 w 1547495"/>
                              <a:gd name="connsiteY126" fmla="*/ 1037614 h 1129092"/>
                              <a:gd name="connsiteX127" fmla="*/ 1000355 w 1547495"/>
                              <a:gd name="connsiteY127" fmla="*/ 1055374 h 1129092"/>
                              <a:gd name="connsiteX128" fmla="*/ 995269 w 1547495"/>
                              <a:gd name="connsiteY128" fmla="*/ 1056663 h 1129092"/>
                              <a:gd name="connsiteX129" fmla="*/ 983877 w 1547495"/>
                              <a:gd name="connsiteY129" fmla="*/ 1047783 h 1129092"/>
                              <a:gd name="connsiteX130" fmla="*/ 991472 w 1547495"/>
                              <a:gd name="connsiteY130" fmla="*/ 1031240 h 1129092"/>
                              <a:gd name="connsiteX131" fmla="*/ 1037180 w 1547495"/>
                              <a:gd name="connsiteY131" fmla="*/ 1013480 h 1129092"/>
                              <a:gd name="connsiteX132" fmla="*/ 1024499 w 1547495"/>
                              <a:gd name="connsiteY132" fmla="*/ 979177 h 1129092"/>
                              <a:gd name="connsiteX133" fmla="*/ 964820 w 1547495"/>
                              <a:gd name="connsiteY133" fmla="*/ 994431 h 1129092"/>
                              <a:gd name="connsiteX134" fmla="*/ 961023 w 1547495"/>
                              <a:gd name="connsiteY134" fmla="*/ 994431 h 1129092"/>
                              <a:gd name="connsiteX135" fmla="*/ 948271 w 1547495"/>
                              <a:gd name="connsiteY135" fmla="*/ 985551 h 1129092"/>
                              <a:gd name="connsiteX136" fmla="*/ 957155 w 1547495"/>
                              <a:gd name="connsiteY136" fmla="*/ 970297 h 1129092"/>
                              <a:gd name="connsiteX137" fmla="*/ 1015615 w 1547495"/>
                              <a:gd name="connsiteY137" fmla="*/ 955043 h 1129092"/>
                              <a:gd name="connsiteX138" fmla="*/ 1006660 w 1547495"/>
                              <a:gd name="connsiteY138" fmla="*/ 924536 h 1129092"/>
                              <a:gd name="connsiteX139" fmla="*/ 953357 w 1547495"/>
                              <a:gd name="connsiteY139" fmla="*/ 933416 h 1129092"/>
                              <a:gd name="connsiteX140" fmla="*/ 950850 w 1547495"/>
                              <a:gd name="connsiteY140" fmla="*/ 933416 h 1129092"/>
                              <a:gd name="connsiteX141" fmla="*/ 938169 w 1547495"/>
                              <a:gd name="connsiteY141" fmla="*/ 923318 h 1129092"/>
                              <a:gd name="connsiteX142" fmla="*/ 948271 w 1547495"/>
                              <a:gd name="connsiteY142" fmla="*/ 909353 h 1129092"/>
                              <a:gd name="connsiteX143" fmla="*/ 1000355 w 1547495"/>
                              <a:gd name="connsiteY143" fmla="*/ 901691 h 1129092"/>
                              <a:gd name="connsiteX144" fmla="*/ 993979 w 1547495"/>
                              <a:gd name="connsiteY144" fmla="*/ 864881 h 1129092"/>
                              <a:gd name="connsiteX145" fmla="*/ 940677 w 1547495"/>
                              <a:gd name="connsiteY145" fmla="*/ 869966 h 1129092"/>
                              <a:gd name="connsiteX146" fmla="*/ 939387 w 1547495"/>
                              <a:gd name="connsiteY146" fmla="*/ 869966 h 1129092"/>
                              <a:gd name="connsiteX147" fmla="*/ 926706 w 1547495"/>
                              <a:gd name="connsiteY147" fmla="*/ 858508 h 1129092"/>
                              <a:gd name="connsiteX148" fmla="*/ 938169 w 1547495"/>
                              <a:gd name="connsiteY148" fmla="*/ 844543 h 1129092"/>
                              <a:gd name="connsiteX149" fmla="*/ 990182 w 1547495"/>
                              <a:gd name="connsiteY149" fmla="*/ 840747 h 1129092"/>
                              <a:gd name="connsiteX150" fmla="*/ 987675 w 1547495"/>
                              <a:gd name="connsiteY150" fmla="*/ 803938 h 1129092"/>
                              <a:gd name="connsiteX151" fmla="*/ 934300 w 1547495"/>
                              <a:gd name="connsiteY151" fmla="*/ 803938 h 1129092"/>
                              <a:gd name="connsiteX152" fmla="*/ 921619 w 1547495"/>
                              <a:gd name="connsiteY152" fmla="*/ 791190 h 1129092"/>
                              <a:gd name="connsiteX153" fmla="*/ 934300 w 1547495"/>
                              <a:gd name="connsiteY153" fmla="*/ 778515 h 1129092"/>
                              <a:gd name="connsiteX154" fmla="*/ 986385 w 1547495"/>
                              <a:gd name="connsiteY154" fmla="*/ 778515 h 1129092"/>
                              <a:gd name="connsiteX155" fmla="*/ 986385 w 1547495"/>
                              <a:gd name="connsiteY155" fmla="*/ 770924 h 1129092"/>
                              <a:gd name="connsiteX156" fmla="*/ 987675 w 1547495"/>
                              <a:gd name="connsiteY156" fmla="*/ 744212 h 1129092"/>
                              <a:gd name="connsiteX157" fmla="*/ 934300 w 1547495"/>
                              <a:gd name="connsiteY157" fmla="*/ 740416 h 1129092"/>
                              <a:gd name="connsiteX158" fmla="*/ 922909 w 1547495"/>
                              <a:gd name="connsiteY158" fmla="*/ 726452 h 1129092"/>
                              <a:gd name="connsiteX159" fmla="*/ 936879 w 1547495"/>
                              <a:gd name="connsiteY159" fmla="*/ 714993 h 1129092"/>
                              <a:gd name="connsiteX160" fmla="*/ 990182 w 1547495"/>
                              <a:gd name="connsiteY160" fmla="*/ 718789 h 1129092"/>
                              <a:gd name="connsiteX161" fmla="*/ 993979 w 1547495"/>
                              <a:gd name="connsiteY161" fmla="*/ 681979 h 1129092"/>
                              <a:gd name="connsiteX162" fmla="*/ 939387 w 1547495"/>
                              <a:gd name="connsiteY162" fmla="*/ 678184 h 1129092"/>
                              <a:gd name="connsiteX163" fmla="*/ 927996 w 1547495"/>
                              <a:gd name="connsiteY163" fmla="*/ 664219 h 1129092"/>
                              <a:gd name="connsiteX164" fmla="*/ 941966 w 1547495"/>
                              <a:gd name="connsiteY164" fmla="*/ 652761 h 1129092"/>
                              <a:gd name="connsiteX165" fmla="*/ 999066 w 1547495"/>
                              <a:gd name="connsiteY165" fmla="*/ 657845 h 1129092"/>
                              <a:gd name="connsiteX166" fmla="*/ 1006660 w 1547495"/>
                              <a:gd name="connsiteY166" fmla="*/ 623542 h 1129092"/>
                              <a:gd name="connsiteX167" fmla="*/ 952140 w 1547495"/>
                              <a:gd name="connsiteY167" fmla="*/ 612156 h 1129092"/>
                              <a:gd name="connsiteX168" fmla="*/ 941966 w 1547495"/>
                              <a:gd name="connsiteY168" fmla="*/ 596902 h 1129092"/>
                              <a:gd name="connsiteX169" fmla="*/ 957155 w 1547495"/>
                              <a:gd name="connsiteY169" fmla="*/ 586733 h 1129092"/>
                              <a:gd name="connsiteX170" fmla="*/ 1013036 w 1547495"/>
                              <a:gd name="connsiteY170" fmla="*/ 598191 h 1129092"/>
                              <a:gd name="connsiteX171" fmla="*/ 1023210 w 1547495"/>
                              <a:gd name="connsiteY171" fmla="*/ 565177 h 1129092"/>
                              <a:gd name="connsiteX172" fmla="*/ 967328 w 1547495"/>
                              <a:gd name="connsiteY172" fmla="*/ 543550 h 1129092"/>
                              <a:gd name="connsiteX173" fmla="*/ 959734 w 1547495"/>
                              <a:gd name="connsiteY173" fmla="*/ 527078 h 1129092"/>
                              <a:gd name="connsiteX174" fmla="*/ 976212 w 1547495"/>
                              <a:gd name="connsiteY174" fmla="*/ 519416 h 1129092"/>
                              <a:gd name="connsiteX175" fmla="*/ 1032093 w 1547495"/>
                              <a:gd name="connsiteY175" fmla="*/ 541043 h 1129092"/>
                              <a:gd name="connsiteX176" fmla="*/ 1046064 w 1547495"/>
                              <a:gd name="connsiteY176" fmla="*/ 509247 h 1129092"/>
                              <a:gd name="connsiteX177" fmla="*/ 991472 w 1547495"/>
                              <a:gd name="connsiteY177" fmla="*/ 480028 h 1129092"/>
                              <a:gd name="connsiteX178" fmla="*/ 986385 w 1547495"/>
                              <a:gd name="connsiteY178" fmla="*/ 462268 h 1129092"/>
                              <a:gd name="connsiteX179" fmla="*/ 1004153 w 1547495"/>
                              <a:gd name="connsiteY179" fmla="*/ 457183 h 1129092"/>
                              <a:gd name="connsiteX180" fmla="*/ 1057455 w 1547495"/>
                              <a:gd name="connsiteY180" fmla="*/ 485113 h 1129092"/>
                              <a:gd name="connsiteX181" fmla="*/ 1075223 w 1547495"/>
                              <a:gd name="connsiteY181" fmla="*/ 452099 h 1129092"/>
                              <a:gd name="connsiteX182" fmla="*/ 1027007 w 1547495"/>
                              <a:gd name="connsiteY182" fmla="*/ 419085 h 1129092"/>
                              <a:gd name="connsiteX183" fmla="*/ 1023210 w 1547495"/>
                              <a:gd name="connsiteY183" fmla="*/ 401324 h 1129092"/>
                              <a:gd name="connsiteX184" fmla="*/ 1040977 w 1547495"/>
                              <a:gd name="connsiteY184" fmla="*/ 397529 h 1129092"/>
                              <a:gd name="connsiteX185" fmla="*/ 1089193 w 1547495"/>
                              <a:gd name="connsiteY185" fmla="*/ 429254 h 1129092"/>
                              <a:gd name="connsiteX186" fmla="*/ 1110758 w 1547495"/>
                              <a:gd name="connsiteY186" fmla="*/ 397529 h 1129092"/>
                              <a:gd name="connsiteX187" fmla="*/ 1063831 w 1547495"/>
                              <a:gd name="connsiteY187" fmla="*/ 356852 h 1129092"/>
                              <a:gd name="connsiteX188" fmla="*/ 1062542 w 1547495"/>
                              <a:gd name="connsiteY188" fmla="*/ 339092 h 1129092"/>
                              <a:gd name="connsiteX189" fmla="*/ 1080309 w 1547495"/>
                              <a:gd name="connsiteY189" fmla="*/ 337803 h 1129092"/>
                              <a:gd name="connsiteX190" fmla="*/ 1126018 w 1547495"/>
                              <a:gd name="connsiteY190" fmla="*/ 377191 h 1129092"/>
                              <a:gd name="connsiteX191" fmla="*/ 1151379 w 1547495"/>
                              <a:gd name="connsiteY191" fmla="*/ 346683 h 1129092"/>
                              <a:gd name="connsiteX192" fmla="*/ 1106961 w 1547495"/>
                              <a:gd name="connsiteY192" fmla="*/ 306078 h 1129092"/>
                              <a:gd name="connsiteX193" fmla="*/ 1105743 w 1547495"/>
                              <a:gd name="connsiteY193" fmla="*/ 288318 h 1129092"/>
                              <a:gd name="connsiteX194" fmla="*/ 1123510 w 1547495"/>
                              <a:gd name="connsiteY194" fmla="*/ 287029 h 1129092"/>
                              <a:gd name="connsiteX195" fmla="*/ 1167929 w 1547495"/>
                              <a:gd name="connsiteY195" fmla="*/ 327634 h 1129092"/>
                              <a:gd name="connsiteX196" fmla="*/ 1186986 w 1547495"/>
                              <a:gd name="connsiteY196" fmla="*/ 308584 h 1129092"/>
                              <a:gd name="connsiteX197" fmla="*/ 1147582 w 1547495"/>
                              <a:gd name="connsiteY197" fmla="*/ 270486 h 1129092"/>
                              <a:gd name="connsiteX198" fmla="*/ 1147582 w 1547495"/>
                              <a:gd name="connsiteY198" fmla="*/ 252726 h 1129092"/>
                              <a:gd name="connsiteX199" fmla="*/ 1165350 w 1547495"/>
                              <a:gd name="connsiteY199" fmla="*/ 252726 h 1129092"/>
                              <a:gd name="connsiteX200" fmla="*/ 1205972 w 1547495"/>
                              <a:gd name="connsiteY200" fmla="*/ 292113 h 1129092"/>
                              <a:gd name="connsiteX201" fmla="*/ 1222521 w 1547495"/>
                              <a:gd name="connsiteY201" fmla="*/ 278149 h 1129092"/>
                              <a:gd name="connsiteX202" fmla="*/ 1186986 w 1547495"/>
                              <a:gd name="connsiteY202" fmla="*/ 242556 h 1129092"/>
                              <a:gd name="connsiteX203" fmla="*/ 1186986 w 1547495"/>
                              <a:gd name="connsiteY203" fmla="*/ 224796 h 1129092"/>
                              <a:gd name="connsiteX204" fmla="*/ 1204754 w 1547495"/>
                              <a:gd name="connsiteY204" fmla="*/ 224796 h 1129092"/>
                              <a:gd name="connsiteX205" fmla="*/ 1242796 w 1547495"/>
                              <a:gd name="connsiteY205" fmla="*/ 262895 h 1129092"/>
                              <a:gd name="connsiteX206" fmla="*/ 1260564 w 1547495"/>
                              <a:gd name="connsiteY206" fmla="*/ 250219 h 1129092"/>
                              <a:gd name="connsiteX207" fmla="*/ 1228826 w 1547495"/>
                              <a:gd name="connsiteY207" fmla="*/ 217205 h 1129092"/>
                              <a:gd name="connsiteX208" fmla="*/ 1228826 w 1547495"/>
                              <a:gd name="connsiteY208" fmla="*/ 199373 h 1129092"/>
                              <a:gd name="connsiteX209" fmla="*/ 1246593 w 1547495"/>
                              <a:gd name="connsiteY209" fmla="*/ 199373 h 1129092"/>
                              <a:gd name="connsiteX210" fmla="*/ 1282200 w 1547495"/>
                              <a:gd name="connsiteY210" fmla="*/ 236254 h 1129092"/>
                              <a:gd name="connsiteX211" fmla="*/ 1292302 w 1547495"/>
                              <a:gd name="connsiteY211" fmla="*/ 229881 h 1129092"/>
                              <a:gd name="connsiteX212" fmla="*/ 771813 w 1547495"/>
                              <a:gd name="connsiteY212" fmla="*/ 19050 h 1129092"/>
                              <a:gd name="connsiteX213" fmla="*/ 248817 w 1547495"/>
                              <a:gd name="connsiteY213" fmla="*/ 232387 h 1129092"/>
                              <a:gd name="connsiteX214" fmla="*/ 256412 w 1547495"/>
                              <a:gd name="connsiteY214" fmla="*/ 237472 h 1129092"/>
                              <a:gd name="connsiteX215" fmla="*/ 291947 w 1547495"/>
                              <a:gd name="connsiteY215" fmla="*/ 200662 h 1129092"/>
                              <a:gd name="connsiteX216" fmla="*/ 309786 w 1547495"/>
                              <a:gd name="connsiteY216" fmla="*/ 200662 h 1129092"/>
                              <a:gd name="connsiteX217" fmla="*/ 309786 w 1547495"/>
                              <a:gd name="connsiteY217" fmla="*/ 218423 h 1129092"/>
                              <a:gd name="connsiteX218" fmla="*/ 278048 w 1547495"/>
                              <a:gd name="connsiteY218" fmla="*/ 251437 h 1129092"/>
                              <a:gd name="connsiteX219" fmla="*/ 295815 w 1547495"/>
                              <a:gd name="connsiteY219" fmla="*/ 264184 h 1129092"/>
                              <a:gd name="connsiteX220" fmla="*/ 333858 w 1547495"/>
                              <a:gd name="connsiteY220" fmla="*/ 226085 h 1129092"/>
                              <a:gd name="connsiteX221" fmla="*/ 351625 w 1547495"/>
                              <a:gd name="connsiteY221" fmla="*/ 226085 h 1129092"/>
                              <a:gd name="connsiteX222" fmla="*/ 351625 w 1547495"/>
                              <a:gd name="connsiteY222" fmla="*/ 243846 h 1129092"/>
                              <a:gd name="connsiteX223" fmla="*/ 316090 w 1547495"/>
                              <a:gd name="connsiteY223" fmla="*/ 279366 h 1129092"/>
                              <a:gd name="connsiteX224" fmla="*/ 332568 w 1547495"/>
                              <a:gd name="connsiteY224" fmla="*/ 293402 h 1129092"/>
                              <a:gd name="connsiteX225" fmla="*/ 373262 w 1547495"/>
                              <a:gd name="connsiteY225" fmla="*/ 254015 h 1129092"/>
                              <a:gd name="connsiteX226" fmla="*/ 391029 w 1547495"/>
                              <a:gd name="connsiteY226" fmla="*/ 254015 h 1129092"/>
                              <a:gd name="connsiteX227" fmla="*/ 391029 w 1547495"/>
                              <a:gd name="connsiteY227" fmla="*/ 271775 h 1129092"/>
                              <a:gd name="connsiteX228" fmla="*/ 351625 w 1547495"/>
                              <a:gd name="connsiteY228" fmla="*/ 309874 h 1129092"/>
                              <a:gd name="connsiteX229" fmla="*/ 370683 w 1547495"/>
                              <a:gd name="connsiteY229" fmla="*/ 328923 h 1129092"/>
                              <a:gd name="connsiteX230" fmla="*/ 415101 w 1547495"/>
                              <a:gd name="connsiteY230" fmla="*/ 288318 h 1129092"/>
                              <a:gd name="connsiteX231" fmla="*/ 432869 w 1547495"/>
                              <a:gd name="connsiteY231" fmla="*/ 289535 h 1129092"/>
                              <a:gd name="connsiteX232" fmla="*/ 431651 w 1547495"/>
                              <a:gd name="connsiteY232" fmla="*/ 307367 h 1129092"/>
                              <a:gd name="connsiteX233" fmla="*/ 387161 w 1547495"/>
                              <a:gd name="connsiteY233" fmla="*/ 347972 h 1129092"/>
                              <a:gd name="connsiteX234" fmla="*/ 412594 w 1547495"/>
                              <a:gd name="connsiteY234" fmla="*/ 378480 h 1129092"/>
                              <a:gd name="connsiteX235" fmla="*/ 458302 w 1547495"/>
                              <a:gd name="connsiteY235" fmla="*/ 339092 h 1129092"/>
                              <a:gd name="connsiteX236" fmla="*/ 476070 w 1547495"/>
                              <a:gd name="connsiteY236" fmla="*/ 340381 h 1129092"/>
                              <a:gd name="connsiteX237" fmla="*/ 474780 w 1547495"/>
                              <a:gd name="connsiteY237" fmla="*/ 358141 h 1129092"/>
                              <a:gd name="connsiteX238" fmla="*/ 427782 w 1547495"/>
                              <a:gd name="connsiteY238" fmla="*/ 398746 h 1129092"/>
                              <a:gd name="connsiteX239" fmla="*/ 449419 w 1547495"/>
                              <a:gd name="connsiteY239" fmla="*/ 430543 h 1129092"/>
                              <a:gd name="connsiteX240" fmla="*/ 497635 w 1547495"/>
                              <a:gd name="connsiteY240" fmla="*/ 398746 h 1129092"/>
                              <a:gd name="connsiteX241" fmla="*/ 515402 w 1547495"/>
                              <a:gd name="connsiteY241" fmla="*/ 402614 h 1129092"/>
                              <a:gd name="connsiteX242" fmla="*/ 511605 w 1547495"/>
                              <a:gd name="connsiteY242" fmla="*/ 420374 h 1129092"/>
                              <a:gd name="connsiteX243" fmla="*/ 463389 w 1547495"/>
                              <a:gd name="connsiteY243" fmla="*/ 453388 h 1129092"/>
                              <a:gd name="connsiteX244" fmla="*/ 481157 w 1547495"/>
                              <a:gd name="connsiteY244" fmla="*/ 486402 h 1129092"/>
                              <a:gd name="connsiteX245" fmla="*/ 534459 w 1547495"/>
                              <a:gd name="connsiteY245" fmla="*/ 458472 h 1129092"/>
                              <a:gd name="connsiteX246" fmla="*/ 552227 w 1547495"/>
                              <a:gd name="connsiteY246" fmla="*/ 463557 h 1129092"/>
                              <a:gd name="connsiteX247" fmla="*/ 547140 w 1547495"/>
                              <a:gd name="connsiteY247" fmla="*/ 481317 h 1129092"/>
                              <a:gd name="connsiteX248" fmla="*/ 492548 w 1547495"/>
                              <a:gd name="connsiteY248" fmla="*/ 510536 h 1129092"/>
                              <a:gd name="connsiteX249" fmla="*/ 506518 w 1547495"/>
                              <a:gd name="connsiteY249" fmla="*/ 542261 h 1129092"/>
                              <a:gd name="connsiteX250" fmla="*/ 562400 w 1547495"/>
                              <a:gd name="connsiteY250" fmla="*/ 520705 h 1129092"/>
                              <a:gd name="connsiteX251" fmla="*/ 578878 w 1547495"/>
                              <a:gd name="connsiteY251" fmla="*/ 528296 h 1129092"/>
                              <a:gd name="connsiteX252" fmla="*/ 571284 w 1547495"/>
                              <a:gd name="connsiteY252" fmla="*/ 544839 h 1129092"/>
                              <a:gd name="connsiteX253" fmla="*/ 515402 w 1547495"/>
                              <a:gd name="connsiteY253" fmla="*/ 566394 h 1129092"/>
                              <a:gd name="connsiteX254" fmla="*/ 525575 w 1547495"/>
                              <a:gd name="connsiteY254" fmla="*/ 599408 h 1129092"/>
                              <a:gd name="connsiteX255" fmla="*/ 581457 w 1547495"/>
                              <a:gd name="connsiteY255" fmla="*/ 588022 h 1129092"/>
                              <a:gd name="connsiteX256" fmla="*/ 596646 w 1547495"/>
                              <a:gd name="connsiteY256" fmla="*/ 598191 h 1129092"/>
                              <a:gd name="connsiteX257" fmla="*/ 586472 w 1547495"/>
                              <a:gd name="connsiteY257" fmla="*/ 613445 h 1129092"/>
                              <a:gd name="connsiteX258" fmla="*/ 531880 w 1547495"/>
                              <a:gd name="connsiteY258" fmla="*/ 624831 h 1129092"/>
                              <a:gd name="connsiteX259" fmla="*/ 539546 w 1547495"/>
                              <a:gd name="connsiteY259" fmla="*/ 659134 h 1129092"/>
                              <a:gd name="connsiteX260" fmla="*/ 596646 w 1547495"/>
                              <a:gd name="connsiteY260" fmla="*/ 654050 h 1129092"/>
                              <a:gd name="connsiteX261" fmla="*/ 610616 w 1547495"/>
                              <a:gd name="connsiteY261" fmla="*/ 665508 h 1129092"/>
                              <a:gd name="connsiteX262" fmla="*/ 599225 w 1547495"/>
                              <a:gd name="connsiteY262" fmla="*/ 679473 h 1129092"/>
                              <a:gd name="connsiteX263" fmla="*/ 544632 w 1547495"/>
                              <a:gd name="connsiteY263" fmla="*/ 683268 h 1129092"/>
                              <a:gd name="connsiteX264" fmla="*/ 548430 w 1547495"/>
                              <a:gd name="connsiteY264" fmla="*/ 720078 h 1129092"/>
                              <a:gd name="connsiteX265" fmla="*/ 601732 w 1547495"/>
                              <a:gd name="connsiteY265" fmla="*/ 716282 h 1129092"/>
                              <a:gd name="connsiteX266" fmla="*/ 615703 w 1547495"/>
                              <a:gd name="connsiteY266" fmla="*/ 727741 h 1129092"/>
                              <a:gd name="connsiteX267" fmla="*/ 604240 w 1547495"/>
                              <a:gd name="connsiteY267" fmla="*/ 741705 h 1129092"/>
                              <a:gd name="connsiteX268" fmla="*/ 550937 w 1547495"/>
                              <a:gd name="connsiteY268" fmla="*/ 745501 h 1129092"/>
                              <a:gd name="connsiteX269" fmla="*/ 552227 w 1547495"/>
                              <a:gd name="connsiteY269" fmla="*/ 772141 h 1129092"/>
                              <a:gd name="connsiteX270" fmla="*/ 552227 w 1547495"/>
                              <a:gd name="connsiteY270" fmla="*/ 779804 h 1129092"/>
                              <a:gd name="connsiteX271" fmla="*/ 604240 w 1547495"/>
                              <a:gd name="connsiteY271" fmla="*/ 779804 h 1129092"/>
                              <a:gd name="connsiteX272" fmla="*/ 616992 w 1547495"/>
                              <a:gd name="connsiteY272" fmla="*/ 792480 h 1129092"/>
                              <a:gd name="connsiteX273" fmla="*/ 604240 w 1547495"/>
                              <a:gd name="connsiteY273" fmla="*/ 805155 h 1129092"/>
                              <a:gd name="connsiteX274" fmla="*/ 550937 w 1547495"/>
                              <a:gd name="connsiteY274" fmla="*/ 805155 h 1129092"/>
                              <a:gd name="connsiteX275" fmla="*/ 548430 w 1547495"/>
                              <a:gd name="connsiteY275" fmla="*/ 842036 h 1129092"/>
                              <a:gd name="connsiteX276" fmla="*/ 600443 w 1547495"/>
                              <a:gd name="connsiteY276" fmla="*/ 845832 h 1129092"/>
                              <a:gd name="connsiteX277" fmla="*/ 611906 w 1547495"/>
                              <a:gd name="connsiteY277" fmla="*/ 859797 h 1129092"/>
                              <a:gd name="connsiteX278" fmla="*/ 599225 w 1547495"/>
                              <a:gd name="connsiteY278" fmla="*/ 871255 h 1129092"/>
                              <a:gd name="connsiteX279" fmla="*/ 597935 w 1547495"/>
                              <a:gd name="connsiteY279" fmla="*/ 871255 h 1129092"/>
                              <a:gd name="connsiteX280" fmla="*/ 544632 w 1547495"/>
                              <a:gd name="connsiteY280" fmla="*/ 866170 h 1129092"/>
                              <a:gd name="connsiteX281" fmla="*/ 538256 w 1547495"/>
                              <a:gd name="connsiteY281" fmla="*/ 902980 h 1129092"/>
                              <a:gd name="connsiteX282" fmla="*/ 590341 w 1547495"/>
                              <a:gd name="connsiteY282" fmla="*/ 910571 h 1129092"/>
                              <a:gd name="connsiteX283" fmla="*/ 600443 w 1547495"/>
                              <a:gd name="connsiteY283" fmla="*/ 924536 h 1129092"/>
                              <a:gd name="connsiteX284" fmla="*/ 587762 w 1547495"/>
                              <a:gd name="connsiteY284" fmla="*/ 934705 h 1129092"/>
                              <a:gd name="connsiteX285" fmla="*/ 585254 w 1547495"/>
                              <a:gd name="connsiteY285" fmla="*/ 934705 h 1129092"/>
                              <a:gd name="connsiteX286" fmla="*/ 531880 w 1547495"/>
                              <a:gd name="connsiteY286" fmla="*/ 925825 h 1129092"/>
                              <a:gd name="connsiteX287" fmla="*/ 522996 w 1547495"/>
                              <a:gd name="connsiteY287" fmla="*/ 956332 h 1129092"/>
                              <a:gd name="connsiteX288" fmla="*/ 581457 w 1547495"/>
                              <a:gd name="connsiteY288" fmla="*/ 971514 h 1129092"/>
                              <a:gd name="connsiteX289" fmla="*/ 590341 w 1547495"/>
                              <a:gd name="connsiteY289" fmla="*/ 986768 h 1129092"/>
                              <a:gd name="connsiteX290" fmla="*/ 577588 w 1547495"/>
                              <a:gd name="connsiteY290" fmla="*/ 995648 h 1129092"/>
                              <a:gd name="connsiteX291" fmla="*/ 573791 w 1547495"/>
                              <a:gd name="connsiteY291" fmla="*/ 995648 h 1129092"/>
                              <a:gd name="connsiteX292" fmla="*/ 514112 w 1547495"/>
                              <a:gd name="connsiteY292" fmla="*/ 980466 h 1129092"/>
                              <a:gd name="connsiteX293" fmla="*/ 501432 w 1547495"/>
                              <a:gd name="connsiteY293" fmla="*/ 1014697 h 1129092"/>
                              <a:gd name="connsiteX294" fmla="*/ 547140 w 1547495"/>
                              <a:gd name="connsiteY294" fmla="*/ 1032529 h 1129092"/>
                              <a:gd name="connsiteX295" fmla="*/ 554734 w 1547495"/>
                              <a:gd name="connsiteY295" fmla="*/ 1049000 h 1129092"/>
                              <a:gd name="connsiteX296" fmla="*/ 543343 w 1547495"/>
                              <a:gd name="connsiteY296" fmla="*/ 1056663 h 1129092"/>
                              <a:gd name="connsiteX297" fmla="*/ 538256 w 1547495"/>
                              <a:gd name="connsiteY297" fmla="*/ 1055374 h 1129092"/>
                              <a:gd name="connsiteX298" fmla="*/ 490040 w 1547495"/>
                              <a:gd name="connsiteY298" fmla="*/ 1037614 h 1129092"/>
                              <a:gd name="connsiteX299" fmla="*/ 469694 w 1547495"/>
                              <a:gd name="connsiteY299" fmla="*/ 1078219 h 1129092"/>
                              <a:gd name="connsiteX300" fmla="*/ 522996 w 1547495"/>
                              <a:gd name="connsiteY300" fmla="*/ 1107437 h 1129092"/>
                              <a:gd name="connsiteX301" fmla="*/ 528083 w 1547495"/>
                              <a:gd name="connsiteY301" fmla="*/ 1125198 h 1129092"/>
                              <a:gd name="connsiteX302" fmla="*/ 521122 w 1547495"/>
                              <a:gd name="connsiteY302" fmla="*/ 1129092 h 1129092"/>
                              <a:gd name="connsiteX303" fmla="*/ 508144 w 1547495"/>
                              <a:gd name="connsiteY303" fmla="*/ 1129092 h 1129092"/>
                              <a:gd name="connsiteX304" fmla="*/ 457013 w 1547495"/>
                              <a:gd name="connsiteY304" fmla="*/ 1101064 h 1129092"/>
                              <a:gd name="connsiteX305" fmla="*/ 438004 w 1547495"/>
                              <a:gd name="connsiteY305" fmla="*/ 1129092 h 1129092"/>
                              <a:gd name="connsiteX306" fmla="*/ 390018 w 1547495"/>
                              <a:gd name="connsiteY306" fmla="*/ 1129092 h 1129092"/>
                              <a:gd name="connsiteX307" fmla="*/ 360509 w 1547495"/>
                              <a:gd name="connsiteY307" fmla="*/ 1102353 h 1129092"/>
                              <a:gd name="connsiteX308" fmla="*/ 359291 w 1547495"/>
                              <a:gd name="connsiteY308" fmla="*/ 1084593 h 1129092"/>
                              <a:gd name="connsiteX309" fmla="*/ 377059 w 1547495"/>
                              <a:gd name="connsiteY309" fmla="*/ 1083303 h 1129092"/>
                              <a:gd name="connsiteX310" fmla="*/ 415101 w 1547495"/>
                              <a:gd name="connsiteY310" fmla="*/ 1118896 h 1129092"/>
                              <a:gd name="connsiteX311" fmla="*/ 432869 w 1547495"/>
                              <a:gd name="connsiteY311" fmla="*/ 1090895 h 1129092"/>
                              <a:gd name="connsiteX312" fmla="*/ 383363 w 1547495"/>
                              <a:gd name="connsiteY312" fmla="*/ 1062965 h 1129092"/>
                              <a:gd name="connsiteX313" fmla="*/ 378277 w 1547495"/>
                              <a:gd name="connsiteY313" fmla="*/ 1045205 h 1129092"/>
                              <a:gd name="connsiteX314" fmla="*/ 396044 w 1547495"/>
                              <a:gd name="connsiteY314" fmla="*/ 1040120 h 1129092"/>
                              <a:gd name="connsiteX315" fmla="*/ 446839 w 1547495"/>
                              <a:gd name="connsiteY315" fmla="*/ 1068050 h 1129092"/>
                              <a:gd name="connsiteX316" fmla="*/ 465897 w 1547495"/>
                              <a:gd name="connsiteY316" fmla="*/ 1031240 h 1129092"/>
                              <a:gd name="connsiteX317" fmla="*/ 402421 w 1547495"/>
                              <a:gd name="connsiteY317" fmla="*/ 1007106 h 1129092"/>
                              <a:gd name="connsiteX318" fmla="*/ 394826 w 1547495"/>
                              <a:gd name="connsiteY318" fmla="*/ 990635 h 1129092"/>
                              <a:gd name="connsiteX319" fmla="*/ 411304 w 1547495"/>
                              <a:gd name="connsiteY319" fmla="*/ 982972 h 1129092"/>
                              <a:gd name="connsiteX320" fmla="*/ 476070 w 1547495"/>
                              <a:gd name="connsiteY320" fmla="*/ 1007106 h 1129092"/>
                              <a:gd name="connsiteX321" fmla="*/ 488751 w 1547495"/>
                              <a:gd name="connsiteY321" fmla="*/ 975381 h 1129092"/>
                              <a:gd name="connsiteX322" fmla="*/ 434159 w 1547495"/>
                              <a:gd name="connsiteY322" fmla="*/ 961417 h 1129092"/>
                              <a:gd name="connsiteX323" fmla="*/ 425275 w 1547495"/>
                              <a:gd name="connsiteY323" fmla="*/ 946163 h 1129092"/>
                              <a:gd name="connsiteX324" fmla="*/ 440535 w 1547495"/>
                              <a:gd name="connsiteY324" fmla="*/ 937283 h 1129092"/>
                              <a:gd name="connsiteX325" fmla="*/ 496345 w 1547495"/>
                              <a:gd name="connsiteY325" fmla="*/ 952465 h 1129092"/>
                              <a:gd name="connsiteX326" fmla="*/ 505229 w 1547495"/>
                              <a:gd name="connsiteY326" fmla="*/ 924536 h 1129092"/>
                              <a:gd name="connsiteX327" fmla="*/ 441753 w 1547495"/>
                              <a:gd name="connsiteY327" fmla="*/ 914366 h 1129092"/>
                              <a:gd name="connsiteX328" fmla="*/ 431651 w 1547495"/>
                              <a:gd name="connsiteY328" fmla="*/ 900402 h 1129092"/>
                              <a:gd name="connsiteX329" fmla="*/ 445621 w 1547495"/>
                              <a:gd name="connsiteY329" fmla="*/ 890304 h 1129092"/>
                              <a:gd name="connsiteX330" fmla="*/ 510315 w 1547495"/>
                              <a:gd name="connsiteY330" fmla="*/ 900402 h 1129092"/>
                              <a:gd name="connsiteX331" fmla="*/ 516692 w 1547495"/>
                              <a:gd name="connsiteY331" fmla="*/ 866170 h 1129092"/>
                              <a:gd name="connsiteX332" fmla="*/ 451926 w 1547495"/>
                              <a:gd name="connsiteY332" fmla="*/ 861086 h 1129092"/>
                              <a:gd name="connsiteX333" fmla="*/ 440535 w 1547495"/>
                              <a:gd name="connsiteY333" fmla="*/ 847121 h 1129092"/>
                              <a:gd name="connsiteX334" fmla="*/ 454505 w 1547495"/>
                              <a:gd name="connsiteY334" fmla="*/ 835663 h 1129092"/>
                              <a:gd name="connsiteX335" fmla="*/ 520489 w 1547495"/>
                              <a:gd name="connsiteY335" fmla="*/ 840747 h 1129092"/>
                              <a:gd name="connsiteX336" fmla="*/ 522996 w 1547495"/>
                              <a:gd name="connsiteY336" fmla="*/ 806444 h 1129092"/>
                              <a:gd name="connsiteX337" fmla="*/ 458302 w 1547495"/>
                              <a:gd name="connsiteY337" fmla="*/ 806444 h 1129092"/>
                              <a:gd name="connsiteX338" fmla="*/ 445621 w 1547495"/>
                              <a:gd name="connsiteY338" fmla="*/ 793769 h 1129092"/>
                              <a:gd name="connsiteX339" fmla="*/ 458302 w 1547495"/>
                              <a:gd name="connsiteY339" fmla="*/ 781021 h 1129092"/>
                              <a:gd name="connsiteX340" fmla="*/ 524286 w 1547495"/>
                              <a:gd name="connsiteY340" fmla="*/ 781021 h 1129092"/>
                              <a:gd name="connsiteX341" fmla="*/ 524286 w 1547495"/>
                              <a:gd name="connsiteY341" fmla="*/ 773430 h 1129092"/>
                              <a:gd name="connsiteX342" fmla="*/ 522996 w 1547495"/>
                              <a:gd name="connsiteY342" fmla="*/ 748007 h 1129092"/>
                              <a:gd name="connsiteX343" fmla="*/ 458302 w 1547495"/>
                              <a:gd name="connsiteY343" fmla="*/ 753092 h 1129092"/>
                              <a:gd name="connsiteX344" fmla="*/ 457013 w 1547495"/>
                              <a:gd name="connsiteY344" fmla="*/ 753092 h 1129092"/>
                              <a:gd name="connsiteX345" fmla="*/ 444332 w 1547495"/>
                              <a:gd name="connsiteY345" fmla="*/ 741705 h 1129092"/>
                              <a:gd name="connsiteX346" fmla="*/ 455723 w 1547495"/>
                              <a:gd name="connsiteY346" fmla="*/ 727741 h 1129092"/>
                              <a:gd name="connsiteX347" fmla="*/ 520489 w 1547495"/>
                              <a:gd name="connsiteY347" fmla="*/ 722656 h 1129092"/>
                              <a:gd name="connsiteX348" fmla="*/ 516692 w 1547495"/>
                              <a:gd name="connsiteY348" fmla="*/ 685775 h 1129092"/>
                              <a:gd name="connsiteX349" fmla="*/ 453216 w 1547495"/>
                              <a:gd name="connsiteY349" fmla="*/ 690859 h 1129092"/>
                              <a:gd name="connsiteX350" fmla="*/ 451926 w 1547495"/>
                              <a:gd name="connsiteY350" fmla="*/ 690859 h 1129092"/>
                              <a:gd name="connsiteX351" fmla="*/ 439245 w 1547495"/>
                              <a:gd name="connsiteY351" fmla="*/ 679473 h 1129092"/>
                              <a:gd name="connsiteX352" fmla="*/ 450637 w 1547495"/>
                              <a:gd name="connsiteY352" fmla="*/ 665508 h 1129092"/>
                              <a:gd name="connsiteX353" fmla="*/ 511605 w 1547495"/>
                              <a:gd name="connsiteY353" fmla="*/ 660424 h 1129092"/>
                              <a:gd name="connsiteX354" fmla="*/ 505229 w 1547495"/>
                              <a:gd name="connsiteY354" fmla="*/ 629916 h 1129092"/>
                              <a:gd name="connsiteX355" fmla="*/ 443042 w 1547495"/>
                              <a:gd name="connsiteY355" fmla="*/ 642592 h 1129092"/>
                              <a:gd name="connsiteX356" fmla="*/ 440535 w 1547495"/>
                              <a:gd name="connsiteY356" fmla="*/ 642592 h 1129092"/>
                              <a:gd name="connsiteX357" fmla="*/ 427782 w 1547495"/>
                              <a:gd name="connsiteY357" fmla="*/ 632494 h 1129092"/>
                              <a:gd name="connsiteX358" fmla="*/ 437956 w 1547495"/>
                              <a:gd name="connsiteY358" fmla="*/ 617240 h 1129092"/>
                              <a:gd name="connsiteX359" fmla="*/ 498924 w 1547495"/>
                              <a:gd name="connsiteY359" fmla="*/ 604493 h 1129092"/>
                              <a:gd name="connsiteX360" fmla="*/ 490040 w 1547495"/>
                              <a:gd name="connsiteY360" fmla="*/ 575275 h 1129092"/>
                              <a:gd name="connsiteX361" fmla="*/ 435448 w 1547495"/>
                              <a:gd name="connsiteY361" fmla="*/ 595613 h 1129092"/>
                              <a:gd name="connsiteX362" fmla="*/ 430361 w 1547495"/>
                              <a:gd name="connsiteY362" fmla="*/ 596902 h 1129092"/>
                              <a:gd name="connsiteX363" fmla="*/ 418899 w 1547495"/>
                              <a:gd name="connsiteY363" fmla="*/ 589311 h 1129092"/>
                              <a:gd name="connsiteX364" fmla="*/ 426564 w 1547495"/>
                              <a:gd name="connsiteY364" fmla="*/ 572768 h 1129092"/>
                              <a:gd name="connsiteX365" fmla="*/ 481157 w 1547495"/>
                              <a:gd name="connsiteY365" fmla="*/ 552430 h 1129092"/>
                              <a:gd name="connsiteX366" fmla="*/ 468404 w 1547495"/>
                              <a:gd name="connsiteY366" fmla="*/ 523211 h 1129092"/>
                              <a:gd name="connsiteX367" fmla="*/ 417681 w 1547495"/>
                              <a:gd name="connsiteY367" fmla="*/ 549923 h 1129092"/>
                              <a:gd name="connsiteX368" fmla="*/ 411304 w 1547495"/>
                              <a:gd name="connsiteY368" fmla="*/ 551212 h 1129092"/>
                              <a:gd name="connsiteX369" fmla="*/ 399913 w 1547495"/>
                              <a:gd name="connsiteY369" fmla="*/ 544839 h 1129092"/>
                              <a:gd name="connsiteX370" fmla="*/ 405000 w 1547495"/>
                              <a:gd name="connsiteY370" fmla="*/ 527078 h 1129092"/>
                              <a:gd name="connsiteX371" fmla="*/ 457013 w 1547495"/>
                              <a:gd name="connsiteY371" fmla="*/ 499077 h 1129092"/>
                              <a:gd name="connsiteX372" fmla="*/ 440535 w 1547495"/>
                              <a:gd name="connsiteY372" fmla="*/ 468642 h 1129092"/>
                              <a:gd name="connsiteX373" fmla="*/ 391029 w 1547495"/>
                              <a:gd name="connsiteY373" fmla="*/ 501656 h 1129092"/>
                              <a:gd name="connsiteX374" fmla="*/ 383363 w 1547495"/>
                              <a:gd name="connsiteY374" fmla="*/ 504162 h 1129092"/>
                              <a:gd name="connsiteX375" fmla="*/ 373262 w 1547495"/>
                              <a:gd name="connsiteY375" fmla="*/ 499077 h 1129092"/>
                              <a:gd name="connsiteX376" fmla="*/ 377059 w 1547495"/>
                              <a:gd name="connsiteY376" fmla="*/ 481317 h 1129092"/>
                              <a:gd name="connsiteX377" fmla="*/ 427782 w 1547495"/>
                              <a:gd name="connsiteY377" fmla="*/ 447014 h 1129092"/>
                              <a:gd name="connsiteX378" fmla="*/ 408797 w 1547495"/>
                              <a:gd name="connsiteY378" fmla="*/ 419085 h 1129092"/>
                              <a:gd name="connsiteX379" fmla="*/ 365596 w 1547495"/>
                              <a:gd name="connsiteY379" fmla="*/ 455894 h 1129092"/>
                              <a:gd name="connsiteX380" fmla="*/ 356712 w 1547495"/>
                              <a:gd name="connsiteY380" fmla="*/ 458472 h 1129092"/>
                              <a:gd name="connsiteX381" fmla="*/ 346539 w 1547495"/>
                              <a:gd name="connsiteY381" fmla="*/ 454677 h 1129092"/>
                              <a:gd name="connsiteX382" fmla="*/ 347828 w 1547495"/>
                              <a:gd name="connsiteY382" fmla="*/ 436845 h 1129092"/>
                              <a:gd name="connsiteX383" fmla="*/ 392247 w 1547495"/>
                              <a:gd name="connsiteY383" fmla="*/ 398746 h 1129092"/>
                              <a:gd name="connsiteX384" fmla="*/ 368175 w 1547495"/>
                              <a:gd name="connsiteY384" fmla="*/ 369600 h 1129092"/>
                              <a:gd name="connsiteX385" fmla="*/ 326264 w 1547495"/>
                              <a:gd name="connsiteY385" fmla="*/ 408916 h 1129092"/>
                              <a:gd name="connsiteX386" fmla="*/ 317380 w 1547495"/>
                              <a:gd name="connsiteY386" fmla="*/ 412783 h 1129092"/>
                              <a:gd name="connsiteX387" fmla="*/ 308496 w 1547495"/>
                              <a:gd name="connsiteY387" fmla="*/ 408916 h 1129092"/>
                              <a:gd name="connsiteX388" fmla="*/ 309786 w 1547495"/>
                              <a:gd name="connsiteY388" fmla="*/ 391155 h 1129092"/>
                              <a:gd name="connsiteX389" fmla="*/ 352915 w 1547495"/>
                              <a:gd name="connsiteY389" fmla="*/ 351768 h 1129092"/>
                              <a:gd name="connsiteX390" fmla="*/ 333858 w 1547495"/>
                              <a:gd name="connsiteY390" fmla="*/ 332718 h 1129092"/>
                              <a:gd name="connsiteX391" fmla="*/ 288150 w 1547495"/>
                              <a:gd name="connsiteY391" fmla="*/ 375902 h 1129092"/>
                              <a:gd name="connsiteX392" fmla="*/ 279266 w 1547495"/>
                              <a:gd name="connsiteY392" fmla="*/ 379697 h 1129092"/>
                              <a:gd name="connsiteX393" fmla="*/ 270382 w 1547495"/>
                              <a:gd name="connsiteY393" fmla="*/ 375902 h 1129092"/>
                              <a:gd name="connsiteX394" fmla="*/ 270382 w 1547495"/>
                              <a:gd name="connsiteY394" fmla="*/ 358141 h 1129092"/>
                              <a:gd name="connsiteX395" fmla="*/ 314801 w 1547495"/>
                              <a:gd name="connsiteY395" fmla="*/ 316247 h 1129092"/>
                              <a:gd name="connsiteX396" fmla="*/ 298323 w 1547495"/>
                              <a:gd name="connsiteY396" fmla="*/ 302282 h 1129092"/>
                              <a:gd name="connsiteX397" fmla="*/ 250107 w 1547495"/>
                              <a:gd name="connsiteY397" fmla="*/ 349261 h 1129092"/>
                              <a:gd name="connsiteX398" fmla="*/ 241223 w 1547495"/>
                              <a:gd name="connsiteY398" fmla="*/ 353057 h 1129092"/>
                              <a:gd name="connsiteX399" fmla="*/ 232339 w 1547495"/>
                              <a:gd name="connsiteY399" fmla="*/ 349261 h 1129092"/>
                              <a:gd name="connsiteX400" fmla="*/ 232339 w 1547495"/>
                              <a:gd name="connsiteY400" fmla="*/ 331501 h 1129092"/>
                              <a:gd name="connsiteX401" fmla="*/ 278048 w 1547495"/>
                              <a:gd name="connsiteY401" fmla="*/ 287029 h 1129092"/>
                              <a:gd name="connsiteX402" fmla="*/ 261498 w 1547495"/>
                              <a:gd name="connsiteY402" fmla="*/ 274353 h 1129092"/>
                              <a:gd name="connsiteX403" fmla="*/ 210703 w 1547495"/>
                              <a:gd name="connsiteY403" fmla="*/ 326416 h 1129092"/>
                              <a:gd name="connsiteX404" fmla="*/ 201819 w 1547495"/>
                              <a:gd name="connsiteY404" fmla="*/ 330212 h 1129092"/>
                              <a:gd name="connsiteX405" fmla="*/ 192936 w 1547495"/>
                              <a:gd name="connsiteY405" fmla="*/ 326416 h 1129092"/>
                              <a:gd name="connsiteX406" fmla="*/ 192936 w 1547495"/>
                              <a:gd name="connsiteY406" fmla="*/ 308584 h 1129092"/>
                              <a:gd name="connsiteX407" fmla="*/ 239934 w 1547495"/>
                              <a:gd name="connsiteY407" fmla="*/ 260317 h 1129092"/>
                              <a:gd name="connsiteX408" fmla="*/ 232339 w 1547495"/>
                              <a:gd name="connsiteY408" fmla="*/ 255304 h 1129092"/>
                              <a:gd name="connsiteX409" fmla="*/ 24144 w 1547495"/>
                              <a:gd name="connsiteY409" fmla="*/ 773430 h 1129092"/>
                              <a:gd name="connsiteX410" fmla="*/ 80151 w 1547495"/>
                              <a:gd name="connsiteY410" fmla="*/ 1057281 h 1129092"/>
                              <a:gd name="connsiteX411" fmla="*/ 117882 w 1547495"/>
                              <a:gd name="connsiteY411" fmla="*/ 1129092 h 1129092"/>
                              <a:gd name="connsiteX412" fmla="*/ 90572 w 1547495"/>
                              <a:gd name="connsiteY412" fmla="*/ 1129092 h 1129092"/>
                              <a:gd name="connsiteX413" fmla="*/ 58855 w 1547495"/>
                              <a:gd name="connsiteY413" fmla="*/ 1069491 h 1129092"/>
                              <a:gd name="connsiteX414" fmla="*/ 0 w 1547495"/>
                              <a:gd name="connsiteY414" fmla="*/ 773430 h 1129092"/>
                              <a:gd name="connsiteX415" fmla="*/ 219587 w 1547495"/>
                              <a:gd name="connsiteY415" fmla="*/ 233676 h 1129092"/>
                              <a:gd name="connsiteX416" fmla="*/ 223456 w 1547495"/>
                              <a:gd name="connsiteY416" fmla="*/ 229881 h 1129092"/>
                              <a:gd name="connsiteX417" fmla="*/ 773103 w 1547495"/>
                              <a:gd name="connsiteY417" fmla="*/ 0 h 11290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</a:cxnLst>
                            <a:rect l="l" t="t" r="r" b="b"/>
                            <a:pathLst>
                              <a:path w="1547495" h="1129092">
                                <a:moveTo>
                                  <a:pt x="1213637" y="1123980"/>
                                </a:moveTo>
                                <a:lnTo>
                                  <a:pt x="1216184" y="1129092"/>
                                </a:lnTo>
                                <a:lnTo>
                                  <a:pt x="1192344" y="1129092"/>
                                </a:lnTo>
                                <a:lnTo>
                                  <a:pt x="1195870" y="1125198"/>
                                </a:lnTo>
                                <a:cubicBezTo>
                                  <a:pt x="1200957" y="1120113"/>
                                  <a:pt x="1208551" y="1118896"/>
                                  <a:pt x="1213637" y="1123980"/>
                                </a:cubicBezTo>
                                <a:close/>
                                <a:moveTo>
                                  <a:pt x="327553" y="1121402"/>
                                </a:moveTo>
                                <a:cubicBezTo>
                                  <a:pt x="332568" y="1117607"/>
                                  <a:pt x="340234" y="1117607"/>
                                  <a:pt x="345321" y="1122691"/>
                                </a:cubicBezTo>
                                <a:lnTo>
                                  <a:pt x="351126" y="1129092"/>
                                </a:lnTo>
                                <a:lnTo>
                                  <a:pt x="324110" y="1129092"/>
                                </a:lnTo>
                                <a:close/>
                                <a:moveTo>
                                  <a:pt x="773103" y="0"/>
                                </a:moveTo>
                                <a:cubicBezTo>
                                  <a:pt x="1199667" y="0"/>
                                  <a:pt x="1547495" y="345466"/>
                                  <a:pt x="1547495" y="772141"/>
                                </a:cubicBezTo>
                                <a:cubicBezTo>
                                  <a:pt x="1547495" y="878828"/>
                                  <a:pt x="1525756" y="980591"/>
                                  <a:pt x="1486482" y="1073225"/>
                                </a:cubicBezTo>
                                <a:lnTo>
                                  <a:pt x="1456108" y="1129092"/>
                                </a:lnTo>
                                <a:lnTo>
                                  <a:pt x="1428791" y="1129092"/>
                                </a:lnTo>
                                <a:lnTo>
                                  <a:pt x="1465777" y="1059349"/>
                                </a:lnTo>
                                <a:cubicBezTo>
                                  <a:pt x="1502127" y="971568"/>
                                  <a:pt x="1522133" y="875695"/>
                                  <a:pt x="1522133" y="776008"/>
                                </a:cubicBezTo>
                                <a:cubicBezTo>
                                  <a:pt x="1522133" y="574057"/>
                                  <a:pt x="1440890" y="391155"/>
                                  <a:pt x="1311359" y="256521"/>
                                </a:cubicBezTo>
                                <a:cubicBezTo>
                                  <a:pt x="1308851" y="257810"/>
                                  <a:pt x="1305054" y="260388"/>
                                  <a:pt x="1301186" y="262895"/>
                                </a:cubicBezTo>
                                <a:lnTo>
                                  <a:pt x="1348184" y="311163"/>
                                </a:lnTo>
                                <a:cubicBezTo>
                                  <a:pt x="1353270" y="316247"/>
                                  <a:pt x="1353270" y="323838"/>
                                  <a:pt x="1348184" y="328923"/>
                                </a:cubicBezTo>
                                <a:cubicBezTo>
                                  <a:pt x="1345676" y="331501"/>
                                  <a:pt x="1343097" y="332718"/>
                                  <a:pt x="1339300" y="332718"/>
                                </a:cubicBezTo>
                                <a:cubicBezTo>
                                  <a:pt x="1336792" y="332718"/>
                                  <a:pt x="1332924" y="331501"/>
                                  <a:pt x="1330416" y="328923"/>
                                </a:cubicBezTo>
                                <a:lnTo>
                                  <a:pt x="1279621" y="276860"/>
                                </a:lnTo>
                                <a:cubicBezTo>
                                  <a:pt x="1274534" y="280655"/>
                                  <a:pt x="1268230" y="285740"/>
                                  <a:pt x="1263143" y="289535"/>
                                </a:cubicBezTo>
                                <a:lnTo>
                                  <a:pt x="1308851" y="334007"/>
                                </a:lnTo>
                                <a:cubicBezTo>
                                  <a:pt x="1313938" y="339092"/>
                                  <a:pt x="1313938" y="346683"/>
                                  <a:pt x="1308851" y="351768"/>
                                </a:cubicBezTo>
                                <a:cubicBezTo>
                                  <a:pt x="1306272" y="354346"/>
                                  <a:pt x="1303765" y="355635"/>
                                  <a:pt x="1299968" y="355635"/>
                                </a:cubicBezTo>
                                <a:cubicBezTo>
                                  <a:pt x="1296171" y="355635"/>
                                  <a:pt x="1293591" y="354346"/>
                                  <a:pt x="1291084" y="351768"/>
                                </a:cubicBezTo>
                                <a:lnTo>
                                  <a:pt x="1242796" y="304789"/>
                                </a:lnTo>
                                <a:cubicBezTo>
                                  <a:pt x="1237710" y="309874"/>
                                  <a:pt x="1231405" y="313669"/>
                                  <a:pt x="1226318" y="318754"/>
                                </a:cubicBezTo>
                                <a:lnTo>
                                  <a:pt x="1270737" y="360648"/>
                                </a:lnTo>
                                <a:cubicBezTo>
                                  <a:pt x="1275824" y="365732"/>
                                  <a:pt x="1275824" y="373395"/>
                                  <a:pt x="1270737" y="378480"/>
                                </a:cubicBezTo>
                                <a:cubicBezTo>
                                  <a:pt x="1268230" y="380986"/>
                                  <a:pt x="1265650" y="382275"/>
                                  <a:pt x="1261853" y="382275"/>
                                </a:cubicBezTo>
                                <a:cubicBezTo>
                                  <a:pt x="1258056" y="382275"/>
                                  <a:pt x="1255549" y="380986"/>
                                  <a:pt x="1252970" y="378480"/>
                                </a:cubicBezTo>
                                <a:lnTo>
                                  <a:pt x="1207261" y="335296"/>
                                </a:lnTo>
                                <a:cubicBezTo>
                                  <a:pt x="1200957" y="341598"/>
                                  <a:pt x="1194580" y="347972"/>
                                  <a:pt x="1188204" y="354346"/>
                                </a:cubicBezTo>
                                <a:lnTo>
                                  <a:pt x="1231405" y="393733"/>
                                </a:lnTo>
                                <a:cubicBezTo>
                                  <a:pt x="1237710" y="398746"/>
                                  <a:pt x="1237710" y="406409"/>
                                  <a:pt x="1232695" y="411494"/>
                                </a:cubicBezTo>
                                <a:cubicBezTo>
                                  <a:pt x="1230115" y="414000"/>
                                  <a:pt x="1227608" y="415289"/>
                                  <a:pt x="1223811" y="415289"/>
                                </a:cubicBezTo>
                                <a:cubicBezTo>
                                  <a:pt x="1219942" y="415289"/>
                                  <a:pt x="1217435" y="414000"/>
                                  <a:pt x="1214855" y="411494"/>
                                </a:cubicBezTo>
                                <a:lnTo>
                                  <a:pt x="1173016" y="372106"/>
                                </a:lnTo>
                                <a:cubicBezTo>
                                  <a:pt x="1165350" y="380986"/>
                                  <a:pt x="1156466" y="391155"/>
                                  <a:pt x="1148872" y="401324"/>
                                </a:cubicBezTo>
                                <a:lnTo>
                                  <a:pt x="1193291" y="439423"/>
                                </a:lnTo>
                                <a:cubicBezTo>
                                  <a:pt x="1198377" y="444508"/>
                                  <a:pt x="1199667" y="452099"/>
                                  <a:pt x="1194580" y="457183"/>
                                </a:cubicBezTo>
                                <a:cubicBezTo>
                                  <a:pt x="1192073" y="459761"/>
                                  <a:pt x="1188204" y="460979"/>
                                  <a:pt x="1184407" y="460979"/>
                                </a:cubicBezTo>
                                <a:cubicBezTo>
                                  <a:pt x="1180610" y="460979"/>
                                  <a:pt x="1178102" y="460979"/>
                                  <a:pt x="1175523" y="458472"/>
                                </a:cubicBezTo>
                                <a:lnTo>
                                  <a:pt x="1132394" y="421663"/>
                                </a:lnTo>
                                <a:cubicBezTo>
                                  <a:pt x="1126018" y="430543"/>
                                  <a:pt x="1119713" y="439423"/>
                                  <a:pt x="1113337" y="449592"/>
                                </a:cubicBezTo>
                                <a:lnTo>
                                  <a:pt x="1164132" y="483895"/>
                                </a:lnTo>
                                <a:cubicBezTo>
                                  <a:pt x="1170437" y="487691"/>
                                  <a:pt x="1171726" y="495282"/>
                                  <a:pt x="1167929" y="501656"/>
                                </a:cubicBezTo>
                                <a:cubicBezTo>
                                  <a:pt x="1165350" y="504162"/>
                                  <a:pt x="1161553" y="506740"/>
                                  <a:pt x="1157756" y="506740"/>
                                </a:cubicBezTo>
                                <a:cubicBezTo>
                                  <a:pt x="1155248" y="506740"/>
                                  <a:pt x="1152669" y="505451"/>
                                  <a:pt x="1150162" y="504162"/>
                                </a:cubicBezTo>
                                <a:lnTo>
                                  <a:pt x="1100656" y="471148"/>
                                </a:lnTo>
                                <a:cubicBezTo>
                                  <a:pt x="1094280" y="481317"/>
                                  <a:pt x="1089193" y="491486"/>
                                  <a:pt x="1084106" y="501656"/>
                                </a:cubicBezTo>
                                <a:lnTo>
                                  <a:pt x="1136191" y="529585"/>
                                </a:lnTo>
                                <a:cubicBezTo>
                                  <a:pt x="1142496" y="533380"/>
                                  <a:pt x="1145075" y="541043"/>
                                  <a:pt x="1141278" y="547345"/>
                                </a:cubicBezTo>
                                <a:cubicBezTo>
                                  <a:pt x="1138699" y="551212"/>
                                  <a:pt x="1134901" y="553719"/>
                                  <a:pt x="1129815" y="553719"/>
                                </a:cubicBezTo>
                                <a:cubicBezTo>
                                  <a:pt x="1127307" y="553719"/>
                                  <a:pt x="1124728" y="553719"/>
                                  <a:pt x="1123510" y="552430"/>
                                </a:cubicBezTo>
                                <a:lnTo>
                                  <a:pt x="1072715" y="525789"/>
                                </a:lnTo>
                                <a:cubicBezTo>
                                  <a:pt x="1067628" y="535959"/>
                                  <a:pt x="1063831" y="544839"/>
                                  <a:pt x="1060034" y="555008"/>
                                </a:cubicBezTo>
                                <a:lnTo>
                                  <a:pt x="1114626" y="575346"/>
                                </a:lnTo>
                                <a:cubicBezTo>
                                  <a:pt x="1120931" y="577853"/>
                                  <a:pt x="1124728" y="585444"/>
                                  <a:pt x="1122221" y="591817"/>
                                </a:cubicBezTo>
                                <a:cubicBezTo>
                                  <a:pt x="1120931" y="596902"/>
                                  <a:pt x="1115844" y="599408"/>
                                  <a:pt x="1110758" y="599408"/>
                                </a:cubicBezTo>
                                <a:cubicBezTo>
                                  <a:pt x="1108250" y="599408"/>
                                  <a:pt x="1106961" y="598191"/>
                                  <a:pt x="1105743" y="598191"/>
                                </a:cubicBezTo>
                                <a:lnTo>
                                  <a:pt x="1051150" y="577853"/>
                                </a:lnTo>
                                <a:cubicBezTo>
                                  <a:pt x="1047353" y="588022"/>
                                  <a:pt x="1044774" y="596902"/>
                                  <a:pt x="1042267" y="607071"/>
                                </a:cubicBezTo>
                                <a:lnTo>
                                  <a:pt x="1103164" y="619747"/>
                                </a:lnTo>
                                <a:cubicBezTo>
                                  <a:pt x="1110758" y="621036"/>
                                  <a:pt x="1114626" y="628627"/>
                                  <a:pt x="1113337" y="635001"/>
                                </a:cubicBezTo>
                                <a:cubicBezTo>
                                  <a:pt x="1112047" y="641374"/>
                                  <a:pt x="1106961" y="645170"/>
                                  <a:pt x="1100656" y="645170"/>
                                </a:cubicBezTo>
                                <a:cubicBezTo>
                                  <a:pt x="1099366" y="645170"/>
                                  <a:pt x="1099366" y="645170"/>
                                  <a:pt x="1098077" y="645170"/>
                                </a:cubicBezTo>
                                <a:lnTo>
                                  <a:pt x="1035891" y="632494"/>
                                </a:lnTo>
                                <a:cubicBezTo>
                                  <a:pt x="1033383" y="642592"/>
                                  <a:pt x="1032093" y="652761"/>
                                  <a:pt x="1029514" y="662930"/>
                                </a:cubicBezTo>
                                <a:lnTo>
                                  <a:pt x="1090483" y="668015"/>
                                </a:lnTo>
                                <a:cubicBezTo>
                                  <a:pt x="1096859" y="669304"/>
                                  <a:pt x="1101874" y="674388"/>
                                  <a:pt x="1101874" y="681979"/>
                                </a:cubicBezTo>
                                <a:cubicBezTo>
                                  <a:pt x="1101874" y="688353"/>
                                  <a:pt x="1095569" y="693438"/>
                                  <a:pt x="1089193" y="693438"/>
                                </a:cubicBezTo>
                                <a:cubicBezTo>
                                  <a:pt x="1089193" y="693438"/>
                                  <a:pt x="1087975" y="693438"/>
                                  <a:pt x="1087975" y="693438"/>
                                </a:cubicBezTo>
                                <a:lnTo>
                                  <a:pt x="1024499" y="688353"/>
                                </a:lnTo>
                                <a:cubicBezTo>
                                  <a:pt x="1023210" y="701029"/>
                                  <a:pt x="1021920" y="712487"/>
                                  <a:pt x="1020630" y="725162"/>
                                </a:cubicBezTo>
                                <a:lnTo>
                                  <a:pt x="1085396" y="730247"/>
                                </a:lnTo>
                                <a:cubicBezTo>
                                  <a:pt x="1091772" y="731536"/>
                                  <a:pt x="1096859" y="736621"/>
                                  <a:pt x="1096859" y="744212"/>
                                </a:cubicBezTo>
                                <a:cubicBezTo>
                                  <a:pt x="1096859" y="750585"/>
                                  <a:pt x="1090483" y="755670"/>
                                  <a:pt x="1084106" y="755670"/>
                                </a:cubicBezTo>
                                <a:cubicBezTo>
                                  <a:pt x="1084106" y="755670"/>
                                  <a:pt x="1082888" y="755670"/>
                                  <a:pt x="1082888" y="755670"/>
                                </a:cubicBezTo>
                                <a:lnTo>
                                  <a:pt x="1018123" y="750585"/>
                                </a:lnTo>
                                <a:cubicBezTo>
                                  <a:pt x="1016833" y="759466"/>
                                  <a:pt x="1016833" y="767057"/>
                                  <a:pt x="1016833" y="775937"/>
                                </a:cubicBezTo>
                                <a:cubicBezTo>
                                  <a:pt x="1016833" y="778515"/>
                                  <a:pt x="1016833" y="781021"/>
                                  <a:pt x="1016833" y="783599"/>
                                </a:cubicBezTo>
                                <a:lnTo>
                                  <a:pt x="1082888" y="783599"/>
                                </a:lnTo>
                                <a:cubicBezTo>
                                  <a:pt x="1089193" y="783599"/>
                                  <a:pt x="1095569" y="789973"/>
                                  <a:pt x="1095569" y="796275"/>
                                </a:cubicBezTo>
                                <a:cubicBezTo>
                                  <a:pt x="1095569" y="802649"/>
                                  <a:pt x="1090483" y="809022"/>
                                  <a:pt x="1082888" y="809022"/>
                                </a:cubicBezTo>
                                <a:lnTo>
                                  <a:pt x="1018123" y="809022"/>
                                </a:lnTo>
                                <a:cubicBezTo>
                                  <a:pt x="1018123" y="820409"/>
                                  <a:pt x="1019413" y="831867"/>
                                  <a:pt x="1020630" y="843254"/>
                                </a:cubicBezTo>
                                <a:lnTo>
                                  <a:pt x="1086686" y="838169"/>
                                </a:lnTo>
                                <a:cubicBezTo>
                                  <a:pt x="1094280" y="836952"/>
                                  <a:pt x="1100656" y="842036"/>
                                  <a:pt x="1100656" y="849627"/>
                                </a:cubicBezTo>
                                <a:cubicBezTo>
                                  <a:pt x="1101874" y="857218"/>
                                  <a:pt x="1096859" y="863592"/>
                                  <a:pt x="1089193" y="863592"/>
                                </a:cubicBezTo>
                                <a:lnTo>
                                  <a:pt x="1024499" y="868677"/>
                                </a:lnTo>
                                <a:cubicBezTo>
                                  <a:pt x="1025717" y="880135"/>
                                  <a:pt x="1028296" y="891522"/>
                                  <a:pt x="1030804" y="902980"/>
                                </a:cubicBezTo>
                                <a:lnTo>
                                  <a:pt x="1095569" y="892811"/>
                                </a:lnTo>
                                <a:cubicBezTo>
                                  <a:pt x="1101874" y="891522"/>
                                  <a:pt x="1108250" y="896606"/>
                                  <a:pt x="1109540" y="902980"/>
                                </a:cubicBezTo>
                                <a:cubicBezTo>
                                  <a:pt x="1110758" y="909353"/>
                                  <a:pt x="1105743" y="915655"/>
                                  <a:pt x="1099366" y="916944"/>
                                </a:cubicBezTo>
                                <a:lnTo>
                                  <a:pt x="1035891" y="927114"/>
                                </a:lnTo>
                                <a:cubicBezTo>
                                  <a:pt x="1038398" y="935994"/>
                                  <a:pt x="1042267" y="946163"/>
                                  <a:pt x="1044774" y="955043"/>
                                </a:cubicBezTo>
                                <a:lnTo>
                                  <a:pt x="1100656" y="939789"/>
                                </a:lnTo>
                                <a:cubicBezTo>
                                  <a:pt x="1106961" y="937283"/>
                                  <a:pt x="1114626" y="942367"/>
                                  <a:pt x="1115844" y="948669"/>
                                </a:cubicBezTo>
                                <a:cubicBezTo>
                                  <a:pt x="1118424" y="955043"/>
                                  <a:pt x="1113337" y="962634"/>
                                  <a:pt x="1106961" y="963923"/>
                                </a:cubicBezTo>
                                <a:lnTo>
                                  <a:pt x="1052368" y="977888"/>
                                </a:lnTo>
                                <a:cubicBezTo>
                                  <a:pt x="1056237" y="989346"/>
                                  <a:pt x="1061252" y="999515"/>
                                  <a:pt x="1065121" y="1009684"/>
                                </a:cubicBezTo>
                                <a:lnTo>
                                  <a:pt x="1129815" y="985551"/>
                                </a:lnTo>
                                <a:cubicBezTo>
                                  <a:pt x="1136191" y="982972"/>
                                  <a:pt x="1143785" y="986768"/>
                                  <a:pt x="1146364" y="993142"/>
                                </a:cubicBezTo>
                                <a:cubicBezTo>
                                  <a:pt x="1148872" y="999515"/>
                                  <a:pt x="1145075" y="1007106"/>
                                  <a:pt x="1138699" y="1009684"/>
                                </a:cubicBezTo>
                                <a:lnTo>
                                  <a:pt x="1075223" y="1033747"/>
                                </a:lnTo>
                                <a:cubicBezTo>
                                  <a:pt x="1081599" y="1046494"/>
                                  <a:pt x="1087975" y="1059170"/>
                                  <a:pt x="1094280" y="1070628"/>
                                </a:cubicBezTo>
                                <a:lnTo>
                                  <a:pt x="1145075" y="1042698"/>
                                </a:lnTo>
                                <a:cubicBezTo>
                                  <a:pt x="1151451" y="1038831"/>
                                  <a:pt x="1159045" y="1041409"/>
                                  <a:pt x="1162842" y="1047783"/>
                                </a:cubicBezTo>
                                <a:cubicBezTo>
                                  <a:pt x="1166639" y="1054085"/>
                                  <a:pt x="1164132" y="1061748"/>
                                  <a:pt x="1157756" y="1065543"/>
                                </a:cubicBezTo>
                                <a:lnTo>
                                  <a:pt x="1108250" y="1093473"/>
                                </a:lnTo>
                                <a:cubicBezTo>
                                  <a:pt x="1113337" y="1103642"/>
                                  <a:pt x="1119713" y="1112522"/>
                                  <a:pt x="1126018" y="1121402"/>
                                </a:cubicBezTo>
                                <a:lnTo>
                                  <a:pt x="1164132" y="1085882"/>
                                </a:lnTo>
                                <a:cubicBezTo>
                                  <a:pt x="1169219" y="1082014"/>
                                  <a:pt x="1176813" y="1082014"/>
                                  <a:pt x="1181899" y="1087099"/>
                                </a:cubicBezTo>
                                <a:cubicBezTo>
                                  <a:pt x="1185697" y="1092184"/>
                                  <a:pt x="1185697" y="1099846"/>
                                  <a:pt x="1180610" y="1104931"/>
                                </a:cubicBezTo>
                                <a:lnTo>
                                  <a:pt x="1153946" y="1129092"/>
                                </a:lnTo>
                                <a:lnTo>
                                  <a:pt x="1103109" y="1129092"/>
                                </a:lnTo>
                                <a:lnTo>
                                  <a:pt x="1086686" y="1104931"/>
                                </a:lnTo>
                                <a:lnTo>
                                  <a:pt x="1042501" y="1129092"/>
                                </a:lnTo>
                                <a:lnTo>
                                  <a:pt x="1015665" y="1129092"/>
                                </a:lnTo>
                                <a:lnTo>
                                  <a:pt x="1015615" y="1129065"/>
                                </a:lnTo>
                                <a:cubicBezTo>
                                  <a:pt x="1011747" y="1122691"/>
                                  <a:pt x="1014326" y="1115028"/>
                                  <a:pt x="1020630" y="1111233"/>
                                </a:cubicBezTo>
                                <a:lnTo>
                                  <a:pt x="1068918" y="1078219"/>
                                </a:lnTo>
                                <a:cubicBezTo>
                                  <a:pt x="1061252" y="1064254"/>
                                  <a:pt x="1054948" y="1051579"/>
                                  <a:pt x="1048571" y="1037614"/>
                                </a:cubicBezTo>
                                <a:lnTo>
                                  <a:pt x="1000355" y="1055374"/>
                                </a:lnTo>
                                <a:cubicBezTo>
                                  <a:pt x="997776" y="1056663"/>
                                  <a:pt x="996558" y="1056663"/>
                                  <a:pt x="995269" y="1056663"/>
                                </a:cubicBezTo>
                                <a:cubicBezTo>
                                  <a:pt x="990182" y="1056663"/>
                                  <a:pt x="986385" y="1052796"/>
                                  <a:pt x="983877" y="1047783"/>
                                </a:cubicBezTo>
                                <a:cubicBezTo>
                                  <a:pt x="981298" y="1041409"/>
                                  <a:pt x="985095" y="1033747"/>
                                  <a:pt x="991472" y="1031240"/>
                                </a:cubicBezTo>
                                <a:lnTo>
                                  <a:pt x="1037180" y="1013480"/>
                                </a:lnTo>
                                <a:cubicBezTo>
                                  <a:pt x="1033383" y="1002022"/>
                                  <a:pt x="1028296" y="990635"/>
                                  <a:pt x="1024499" y="979177"/>
                                </a:cubicBezTo>
                                <a:lnTo>
                                  <a:pt x="964820" y="994431"/>
                                </a:lnTo>
                                <a:cubicBezTo>
                                  <a:pt x="963531" y="994431"/>
                                  <a:pt x="962241" y="994431"/>
                                  <a:pt x="961023" y="994431"/>
                                </a:cubicBezTo>
                                <a:cubicBezTo>
                                  <a:pt x="954647" y="994431"/>
                                  <a:pt x="949560" y="990635"/>
                                  <a:pt x="948271" y="985551"/>
                                </a:cubicBezTo>
                                <a:cubicBezTo>
                                  <a:pt x="945763" y="979177"/>
                                  <a:pt x="950850" y="971586"/>
                                  <a:pt x="957155" y="970297"/>
                                </a:cubicBezTo>
                                <a:lnTo>
                                  <a:pt x="1015615" y="955043"/>
                                </a:lnTo>
                                <a:cubicBezTo>
                                  <a:pt x="1011747" y="944874"/>
                                  <a:pt x="1009239" y="934705"/>
                                  <a:pt x="1006660" y="924536"/>
                                </a:cubicBezTo>
                                <a:lnTo>
                                  <a:pt x="953357" y="933416"/>
                                </a:lnTo>
                                <a:cubicBezTo>
                                  <a:pt x="952140" y="933416"/>
                                  <a:pt x="952140" y="933416"/>
                                  <a:pt x="950850" y="933416"/>
                                </a:cubicBezTo>
                                <a:cubicBezTo>
                                  <a:pt x="944474" y="933416"/>
                                  <a:pt x="939387" y="929620"/>
                                  <a:pt x="938169" y="923318"/>
                                </a:cubicBezTo>
                                <a:cubicBezTo>
                                  <a:pt x="936879" y="916944"/>
                                  <a:pt x="941966" y="910571"/>
                                  <a:pt x="948271" y="909353"/>
                                </a:cubicBezTo>
                                <a:lnTo>
                                  <a:pt x="1000355" y="901691"/>
                                </a:lnTo>
                                <a:cubicBezTo>
                                  <a:pt x="997776" y="889015"/>
                                  <a:pt x="995269" y="877557"/>
                                  <a:pt x="993979" y="864881"/>
                                </a:cubicBezTo>
                                <a:lnTo>
                                  <a:pt x="940677" y="869966"/>
                                </a:lnTo>
                                <a:cubicBezTo>
                                  <a:pt x="940677" y="869966"/>
                                  <a:pt x="939387" y="869966"/>
                                  <a:pt x="939387" y="869966"/>
                                </a:cubicBezTo>
                                <a:cubicBezTo>
                                  <a:pt x="933082" y="869966"/>
                                  <a:pt x="926706" y="864881"/>
                                  <a:pt x="926706" y="858508"/>
                                </a:cubicBezTo>
                                <a:cubicBezTo>
                                  <a:pt x="925417" y="850916"/>
                                  <a:pt x="930503" y="844543"/>
                                  <a:pt x="938169" y="844543"/>
                                </a:cubicBezTo>
                                <a:lnTo>
                                  <a:pt x="990182" y="840747"/>
                                </a:lnTo>
                                <a:cubicBezTo>
                                  <a:pt x="988893" y="828072"/>
                                  <a:pt x="988893" y="816613"/>
                                  <a:pt x="987675" y="803938"/>
                                </a:cubicBezTo>
                                <a:lnTo>
                                  <a:pt x="934300" y="803938"/>
                                </a:lnTo>
                                <a:cubicBezTo>
                                  <a:pt x="927996" y="803938"/>
                                  <a:pt x="921619" y="797564"/>
                                  <a:pt x="921619" y="791190"/>
                                </a:cubicBezTo>
                                <a:cubicBezTo>
                                  <a:pt x="921619" y="784888"/>
                                  <a:pt x="926706" y="778515"/>
                                  <a:pt x="934300" y="778515"/>
                                </a:cubicBezTo>
                                <a:lnTo>
                                  <a:pt x="986385" y="778515"/>
                                </a:lnTo>
                                <a:cubicBezTo>
                                  <a:pt x="986385" y="775937"/>
                                  <a:pt x="986385" y="773430"/>
                                  <a:pt x="986385" y="770924"/>
                                </a:cubicBezTo>
                                <a:cubicBezTo>
                                  <a:pt x="986385" y="761972"/>
                                  <a:pt x="987675" y="753092"/>
                                  <a:pt x="987675" y="744212"/>
                                </a:cubicBezTo>
                                <a:lnTo>
                                  <a:pt x="934300" y="740416"/>
                                </a:lnTo>
                                <a:cubicBezTo>
                                  <a:pt x="927996" y="739127"/>
                                  <a:pt x="922909" y="734043"/>
                                  <a:pt x="922909" y="726452"/>
                                </a:cubicBezTo>
                                <a:cubicBezTo>
                                  <a:pt x="924199" y="720078"/>
                                  <a:pt x="930503" y="713776"/>
                                  <a:pt x="936879" y="714993"/>
                                </a:cubicBezTo>
                                <a:lnTo>
                                  <a:pt x="990182" y="718789"/>
                                </a:lnTo>
                                <a:cubicBezTo>
                                  <a:pt x="991472" y="706113"/>
                                  <a:pt x="992761" y="693438"/>
                                  <a:pt x="993979" y="681979"/>
                                </a:cubicBezTo>
                                <a:lnTo>
                                  <a:pt x="939387" y="678184"/>
                                </a:lnTo>
                                <a:cubicBezTo>
                                  <a:pt x="933082" y="676895"/>
                                  <a:pt x="927996" y="671810"/>
                                  <a:pt x="927996" y="664219"/>
                                </a:cubicBezTo>
                                <a:cubicBezTo>
                                  <a:pt x="929285" y="657845"/>
                                  <a:pt x="934300" y="651543"/>
                                  <a:pt x="941966" y="652761"/>
                                </a:cubicBezTo>
                                <a:lnTo>
                                  <a:pt x="999066" y="657845"/>
                                </a:lnTo>
                                <a:cubicBezTo>
                                  <a:pt x="1001645" y="646459"/>
                                  <a:pt x="1004153" y="635001"/>
                                  <a:pt x="1006660" y="623542"/>
                                </a:cubicBezTo>
                                <a:lnTo>
                                  <a:pt x="952140" y="612156"/>
                                </a:lnTo>
                                <a:cubicBezTo>
                                  <a:pt x="944474" y="610867"/>
                                  <a:pt x="940677" y="603276"/>
                                  <a:pt x="941966" y="596902"/>
                                </a:cubicBezTo>
                                <a:cubicBezTo>
                                  <a:pt x="943184" y="589311"/>
                                  <a:pt x="950850" y="585444"/>
                                  <a:pt x="957155" y="586733"/>
                                </a:cubicBezTo>
                                <a:lnTo>
                                  <a:pt x="1013036" y="598191"/>
                                </a:lnTo>
                                <a:cubicBezTo>
                                  <a:pt x="1016833" y="586733"/>
                                  <a:pt x="1019413" y="575275"/>
                                  <a:pt x="1023210" y="565177"/>
                                </a:cubicBezTo>
                                <a:lnTo>
                                  <a:pt x="967328" y="543550"/>
                                </a:lnTo>
                                <a:cubicBezTo>
                                  <a:pt x="961023" y="541043"/>
                                  <a:pt x="957155" y="533380"/>
                                  <a:pt x="959734" y="527078"/>
                                </a:cubicBezTo>
                                <a:cubicBezTo>
                                  <a:pt x="962241" y="520705"/>
                                  <a:pt x="969907" y="516909"/>
                                  <a:pt x="976212" y="519416"/>
                                </a:cubicBezTo>
                                <a:lnTo>
                                  <a:pt x="1032093" y="541043"/>
                                </a:lnTo>
                                <a:cubicBezTo>
                                  <a:pt x="1037180" y="529585"/>
                                  <a:pt x="1040977" y="519416"/>
                                  <a:pt x="1046064" y="509247"/>
                                </a:cubicBezTo>
                                <a:lnTo>
                                  <a:pt x="991472" y="480028"/>
                                </a:lnTo>
                                <a:cubicBezTo>
                                  <a:pt x="985095" y="476233"/>
                                  <a:pt x="982588" y="468642"/>
                                  <a:pt x="986385" y="462268"/>
                                </a:cubicBezTo>
                                <a:cubicBezTo>
                                  <a:pt x="990182" y="455966"/>
                                  <a:pt x="997776" y="453388"/>
                                  <a:pt x="1004153" y="457183"/>
                                </a:cubicBezTo>
                                <a:lnTo>
                                  <a:pt x="1057455" y="485113"/>
                                </a:lnTo>
                                <a:cubicBezTo>
                                  <a:pt x="1063831" y="473726"/>
                                  <a:pt x="1068918" y="462268"/>
                                  <a:pt x="1075223" y="452099"/>
                                </a:cubicBezTo>
                                <a:lnTo>
                                  <a:pt x="1027007" y="419085"/>
                                </a:lnTo>
                                <a:cubicBezTo>
                                  <a:pt x="1020630" y="415289"/>
                                  <a:pt x="1019413" y="407698"/>
                                  <a:pt x="1023210" y="401324"/>
                                </a:cubicBezTo>
                                <a:cubicBezTo>
                                  <a:pt x="1027007" y="394951"/>
                                  <a:pt x="1034601" y="393733"/>
                                  <a:pt x="1040977" y="397529"/>
                                </a:cubicBezTo>
                                <a:lnTo>
                                  <a:pt x="1089193" y="429254"/>
                                </a:lnTo>
                                <a:cubicBezTo>
                                  <a:pt x="1096859" y="417796"/>
                                  <a:pt x="1103164" y="407698"/>
                                  <a:pt x="1110758" y="397529"/>
                                </a:cubicBezTo>
                                <a:lnTo>
                                  <a:pt x="1063831" y="356852"/>
                                </a:lnTo>
                                <a:cubicBezTo>
                                  <a:pt x="1058745" y="351768"/>
                                  <a:pt x="1057455" y="344177"/>
                                  <a:pt x="1062542" y="339092"/>
                                </a:cubicBezTo>
                                <a:cubicBezTo>
                                  <a:pt x="1067628" y="334007"/>
                                  <a:pt x="1075223" y="332718"/>
                                  <a:pt x="1080309" y="337803"/>
                                </a:cubicBezTo>
                                <a:lnTo>
                                  <a:pt x="1126018" y="377191"/>
                                </a:lnTo>
                                <a:cubicBezTo>
                                  <a:pt x="1133612" y="367021"/>
                                  <a:pt x="1142496" y="356852"/>
                                  <a:pt x="1151379" y="346683"/>
                                </a:cubicBezTo>
                                <a:lnTo>
                                  <a:pt x="1106961" y="306078"/>
                                </a:lnTo>
                                <a:cubicBezTo>
                                  <a:pt x="1100656" y="300993"/>
                                  <a:pt x="1100656" y="293402"/>
                                  <a:pt x="1105743" y="288318"/>
                                </a:cubicBezTo>
                                <a:cubicBezTo>
                                  <a:pt x="1110758" y="281944"/>
                                  <a:pt x="1118424" y="281944"/>
                                  <a:pt x="1123510" y="287029"/>
                                </a:cubicBezTo>
                                <a:lnTo>
                                  <a:pt x="1167929" y="327634"/>
                                </a:lnTo>
                                <a:cubicBezTo>
                                  <a:pt x="1174234" y="321332"/>
                                  <a:pt x="1180610" y="314958"/>
                                  <a:pt x="1186986" y="308584"/>
                                </a:cubicBezTo>
                                <a:lnTo>
                                  <a:pt x="1147582" y="270486"/>
                                </a:lnTo>
                                <a:cubicBezTo>
                                  <a:pt x="1142496" y="265401"/>
                                  <a:pt x="1142496" y="257810"/>
                                  <a:pt x="1147582" y="252726"/>
                                </a:cubicBezTo>
                                <a:cubicBezTo>
                                  <a:pt x="1152669" y="247641"/>
                                  <a:pt x="1160335" y="247641"/>
                                  <a:pt x="1165350" y="252726"/>
                                </a:cubicBezTo>
                                <a:lnTo>
                                  <a:pt x="1205972" y="292113"/>
                                </a:lnTo>
                                <a:cubicBezTo>
                                  <a:pt x="1211058" y="287029"/>
                                  <a:pt x="1217435" y="283233"/>
                                  <a:pt x="1222521" y="278149"/>
                                </a:cubicBezTo>
                                <a:lnTo>
                                  <a:pt x="1186986" y="242556"/>
                                </a:lnTo>
                                <a:cubicBezTo>
                                  <a:pt x="1181899" y="237472"/>
                                  <a:pt x="1181899" y="229881"/>
                                  <a:pt x="1186986" y="224796"/>
                                </a:cubicBezTo>
                                <a:cubicBezTo>
                                  <a:pt x="1192073" y="219712"/>
                                  <a:pt x="1199667" y="219712"/>
                                  <a:pt x="1204754" y="224796"/>
                                </a:cubicBezTo>
                                <a:lnTo>
                                  <a:pt x="1242796" y="262895"/>
                                </a:lnTo>
                                <a:cubicBezTo>
                                  <a:pt x="1249173" y="259099"/>
                                  <a:pt x="1254259" y="254015"/>
                                  <a:pt x="1260564" y="250219"/>
                                </a:cubicBezTo>
                                <a:lnTo>
                                  <a:pt x="1228826" y="217205"/>
                                </a:lnTo>
                                <a:cubicBezTo>
                                  <a:pt x="1223811" y="212121"/>
                                  <a:pt x="1223811" y="204458"/>
                                  <a:pt x="1228826" y="199373"/>
                                </a:cubicBezTo>
                                <a:cubicBezTo>
                                  <a:pt x="1233913" y="194289"/>
                                  <a:pt x="1241578" y="194289"/>
                                  <a:pt x="1246593" y="199373"/>
                                </a:cubicBezTo>
                                <a:lnTo>
                                  <a:pt x="1282200" y="236254"/>
                                </a:lnTo>
                                <a:cubicBezTo>
                                  <a:pt x="1285997" y="233676"/>
                                  <a:pt x="1288505" y="232387"/>
                                  <a:pt x="1292302" y="229881"/>
                                </a:cubicBezTo>
                                <a:cubicBezTo>
                                  <a:pt x="1157756" y="99042"/>
                                  <a:pt x="973704" y="19050"/>
                                  <a:pt x="771813" y="19050"/>
                                </a:cubicBezTo>
                                <a:cubicBezTo>
                                  <a:pt x="568705" y="19050"/>
                                  <a:pt x="383363" y="100331"/>
                                  <a:pt x="248817" y="232387"/>
                                </a:cubicBezTo>
                                <a:cubicBezTo>
                                  <a:pt x="251325" y="234965"/>
                                  <a:pt x="253904" y="236254"/>
                                  <a:pt x="256412" y="237472"/>
                                </a:cubicBezTo>
                                <a:lnTo>
                                  <a:pt x="291947" y="200662"/>
                                </a:lnTo>
                                <a:cubicBezTo>
                                  <a:pt x="297033" y="195578"/>
                                  <a:pt x="304699" y="195578"/>
                                  <a:pt x="309786" y="200662"/>
                                </a:cubicBezTo>
                                <a:cubicBezTo>
                                  <a:pt x="314801" y="205747"/>
                                  <a:pt x="314801" y="213338"/>
                                  <a:pt x="309786" y="218423"/>
                                </a:cubicBezTo>
                                <a:lnTo>
                                  <a:pt x="278048" y="251437"/>
                                </a:lnTo>
                                <a:cubicBezTo>
                                  <a:pt x="284352" y="255304"/>
                                  <a:pt x="289439" y="260317"/>
                                  <a:pt x="295815" y="264184"/>
                                </a:cubicBezTo>
                                <a:lnTo>
                                  <a:pt x="333858" y="226085"/>
                                </a:lnTo>
                                <a:cubicBezTo>
                                  <a:pt x="338945" y="221001"/>
                                  <a:pt x="346539" y="221001"/>
                                  <a:pt x="351625" y="226085"/>
                                </a:cubicBezTo>
                                <a:cubicBezTo>
                                  <a:pt x="356712" y="231170"/>
                                  <a:pt x="356712" y="238761"/>
                                  <a:pt x="351625" y="243846"/>
                                </a:cubicBezTo>
                                <a:lnTo>
                                  <a:pt x="316090" y="279366"/>
                                </a:lnTo>
                                <a:cubicBezTo>
                                  <a:pt x="321177" y="284451"/>
                                  <a:pt x="327553" y="288318"/>
                                  <a:pt x="332568" y="293402"/>
                                </a:cubicBezTo>
                                <a:lnTo>
                                  <a:pt x="373262" y="254015"/>
                                </a:lnTo>
                                <a:cubicBezTo>
                                  <a:pt x="378277" y="248930"/>
                                  <a:pt x="385943" y="248930"/>
                                  <a:pt x="391029" y="254015"/>
                                </a:cubicBezTo>
                                <a:cubicBezTo>
                                  <a:pt x="396044" y="259099"/>
                                  <a:pt x="396044" y="266690"/>
                                  <a:pt x="391029" y="271775"/>
                                </a:cubicBezTo>
                                <a:lnTo>
                                  <a:pt x="351625" y="309874"/>
                                </a:lnTo>
                                <a:cubicBezTo>
                                  <a:pt x="358002" y="316247"/>
                                  <a:pt x="364306" y="322549"/>
                                  <a:pt x="370683" y="328923"/>
                                </a:cubicBezTo>
                                <a:lnTo>
                                  <a:pt x="415101" y="288318"/>
                                </a:lnTo>
                                <a:cubicBezTo>
                                  <a:pt x="420188" y="284451"/>
                                  <a:pt x="427782" y="284451"/>
                                  <a:pt x="432869" y="289535"/>
                                </a:cubicBezTo>
                                <a:cubicBezTo>
                                  <a:pt x="436738" y="294620"/>
                                  <a:pt x="436738" y="302282"/>
                                  <a:pt x="431651" y="307367"/>
                                </a:cubicBezTo>
                                <a:lnTo>
                                  <a:pt x="387161" y="347972"/>
                                </a:lnTo>
                                <a:cubicBezTo>
                                  <a:pt x="396044" y="358141"/>
                                  <a:pt x="405000" y="368310"/>
                                  <a:pt x="412594" y="378480"/>
                                </a:cubicBezTo>
                                <a:lnTo>
                                  <a:pt x="458302" y="339092"/>
                                </a:lnTo>
                                <a:cubicBezTo>
                                  <a:pt x="463389" y="334007"/>
                                  <a:pt x="470983" y="335296"/>
                                  <a:pt x="476070" y="340381"/>
                                </a:cubicBezTo>
                                <a:cubicBezTo>
                                  <a:pt x="481157" y="345466"/>
                                  <a:pt x="479867" y="353057"/>
                                  <a:pt x="474780" y="358141"/>
                                </a:cubicBezTo>
                                <a:lnTo>
                                  <a:pt x="427782" y="398746"/>
                                </a:lnTo>
                                <a:cubicBezTo>
                                  <a:pt x="435448" y="408916"/>
                                  <a:pt x="443042" y="420374"/>
                                  <a:pt x="449419" y="430543"/>
                                </a:cubicBezTo>
                                <a:lnTo>
                                  <a:pt x="497635" y="398746"/>
                                </a:lnTo>
                                <a:cubicBezTo>
                                  <a:pt x="504011" y="394951"/>
                                  <a:pt x="511605" y="396240"/>
                                  <a:pt x="515402" y="402614"/>
                                </a:cubicBezTo>
                                <a:cubicBezTo>
                                  <a:pt x="519199" y="408916"/>
                                  <a:pt x="517981" y="416578"/>
                                  <a:pt x="511605" y="420374"/>
                                </a:cubicBezTo>
                                <a:lnTo>
                                  <a:pt x="463389" y="453388"/>
                                </a:lnTo>
                                <a:cubicBezTo>
                                  <a:pt x="469694" y="464846"/>
                                  <a:pt x="476070" y="475015"/>
                                  <a:pt x="481157" y="486402"/>
                                </a:cubicBezTo>
                                <a:lnTo>
                                  <a:pt x="534459" y="458472"/>
                                </a:lnTo>
                                <a:cubicBezTo>
                                  <a:pt x="540835" y="454677"/>
                                  <a:pt x="548430" y="457183"/>
                                  <a:pt x="552227" y="463557"/>
                                </a:cubicBezTo>
                                <a:cubicBezTo>
                                  <a:pt x="556024" y="469931"/>
                                  <a:pt x="553516" y="477522"/>
                                  <a:pt x="547140" y="481317"/>
                                </a:cubicBezTo>
                                <a:lnTo>
                                  <a:pt x="492548" y="510536"/>
                                </a:lnTo>
                                <a:cubicBezTo>
                                  <a:pt x="497635" y="520705"/>
                                  <a:pt x="502721" y="532163"/>
                                  <a:pt x="506518" y="542261"/>
                                </a:cubicBezTo>
                                <a:lnTo>
                                  <a:pt x="562400" y="520705"/>
                                </a:lnTo>
                                <a:cubicBezTo>
                                  <a:pt x="568705" y="518127"/>
                                  <a:pt x="576370" y="521994"/>
                                  <a:pt x="578878" y="528296"/>
                                </a:cubicBezTo>
                                <a:cubicBezTo>
                                  <a:pt x="581457" y="534670"/>
                                  <a:pt x="577588" y="542261"/>
                                  <a:pt x="571284" y="544839"/>
                                </a:cubicBezTo>
                                <a:lnTo>
                                  <a:pt x="515402" y="566394"/>
                                </a:lnTo>
                                <a:cubicBezTo>
                                  <a:pt x="519199" y="577853"/>
                                  <a:pt x="522996" y="588022"/>
                                  <a:pt x="525575" y="599408"/>
                                </a:cubicBezTo>
                                <a:lnTo>
                                  <a:pt x="581457" y="588022"/>
                                </a:lnTo>
                                <a:cubicBezTo>
                                  <a:pt x="589051" y="586733"/>
                                  <a:pt x="595356" y="591817"/>
                                  <a:pt x="596646" y="598191"/>
                                </a:cubicBezTo>
                                <a:cubicBezTo>
                                  <a:pt x="597935" y="605782"/>
                                  <a:pt x="592848" y="612156"/>
                                  <a:pt x="586472" y="613445"/>
                                </a:cubicBezTo>
                                <a:lnTo>
                                  <a:pt x="531880" y="624831"/>
                                </a:lnTo>
                                <a:cubicBezTo>
                                  <a:pt x="534459" y="636290"/>
                                  <a:pt x="536967" y="647676"/>
                                  <a:pt x="539546" y="659134"/>
                                </a:cubicBezTo>
                                <a:lnTo>
                                  <a:pt x="596646" y="654050"/>
                                </a:lnTo>
                                <a:cubicBezTo>
                                  <a:pt x="604240" y="652761"/>
                                  <a:pt x="610616" y="657845"/>
                                  <a:pt x="610616" y="665508"/>
                                </a:cubicBezTo>
                                <a:cubicBezTo>
                                  <a:pt x="611906" y="673099"/>
                                  <a:pt x="606819" y="679473"/>
                                  <a:pt x="599225" y="679473"/>
                                </a:cubicBezTo>
                                <a:lnTo>
                                  <a:pt x="544632" y="683268"/>
                                </a:lnTo>
                                <a:cubicBezTo>
                                  <a:pt x="545850" y="695944"/>
                                  <a:pt x="547140" y="707402"/>
                                  <a:pt x="548430" y="720078"/>
                                </a:cubicBezTo>
                                <a:lnTo>
                                  <a:pt x="601732" y="716282"/>
                                </a:lnTo>
                                <a:cubicBezTo>
                                  <a:pt x="609326" y="714993"/>
                                  <a:pt x="615703" y="720078"/>
                                  <a:pt x="615703" y="727741"/>
                                </a:cubicBezTo>
                                <a:cubicBezTo>
                                  <a:pt x="616992" y="735332"/>
                                  <a:pt x="611906" y="741705"/>
                                  <a:pt x="604240" y="741705"/>
                                </a:cubicBezTo>
                                <a:lnTo>
                                  <a:pt x="550937" y="745501"/>
                                </a:lnTo>
                                <a:cubicBezTo>
                                  <a:pt x="552227" y="754381"/>
                                  <a:pt x="552227" y="763261"/>
                                  <a:pt x="552227" y="772141"/>
                                </a:cubicBezTo>
                                <a:cubicBezTo>
                                  <a:pt x="552227" y="774719"/>
                                  <a:pt x="552227" y="777226"/>
                                  <a:pt x="552227" y="779804"/>
                                </a:cubicBezTo>
                                <a:lnTo>
                                  <a:pt x="604240" y="779804"/>
                                </a:lnTo>
                                <a:cubicBezTo>
                                  <a:pt x="611906" y="779804"/>
                                  <a:pt x="616992" y="784888"/>
                                  <a:pt x="616992" y="792480"/>
                                </a:cubicBezTo>
                                <a:cubicBezTo>
                                  <a:pt x="616992" y="800071"/>
                                  <a:pt x="610616" y="805155"/>
                                  <a:pt x="604240" y="805155"/>
                                </a:cubicBezTo>
                                <a:lnTo>
                                  <a:pt x="550937" y="805155"/>
                                </a:lnTo>
                                <a:cubicBezTo>
                                  <a:pt x="550937" y="817902"/>
                                  <a:pt x="549719" y="830578"/>
                                  <a:pt x="548430" y="842036"/>
                                </a:cubicBezTo>
                                <a:lnTo>
                                  <a:pt x="600443" y="845832"/>
                                </a:lnTo>
                                <a:cubicBezTo>
                                  <a:pt x="606819" y="847121"/>
                                  <a:pt x="611906" y="852205"/>
                                  <a:pt x="611906" y="859797"/>
                                </a:cubicBezTo>
                                <a:cubicBezTo>
                                  <a:pt x="611906" y="866170"/>
                                  <a:pt x="605529" y="871255"/>
                                  <a:pt x="599225" y="871255"/>
                                </a:cubicBezTo>
                                <a:cubicBezTo>
                                  <a:pt x="599225" y="871255"/>
                                  <a:pt x="597935" y="871255"/>
                                  <a:pt x="597935" y="871255"/>
                                </a:cubicBezTo>
                                <a:lnTo>
                                  <a:pt x="544632" y="866170"/>
                                </a:lnTo>
                                <a:cubicBezTo>
                                  <a:pt x="543343" y="878846"/>
                                  <a:pt x="540835" y="890304"/>
                                  <a:pt x="538256" y="902980"/>
                                </a:cubicBezTo>
                                <a:lnTo>
                                  <a:pt x="590341" y="910571"/>
                                </a:lnTo>
                                <a:cubicBezTo>
                                  <a:pt x="596646" y="910571"/>
                                  <a:pt x="601732" y="918234"/>
                                  <a:pt x="600443" y="924536"/>
                                </a:cubicBezTo>
                                <a:cubicBezTo>
                                  <a:pt x="599225" y="929620"/>
                                  <a:pt x="594138" y="934705"/>
                                  <a:pt x="587762" y="934705"/>
                                </a:cubicBezTo>
                                <a:cubicBezTo>
                                  <a:pt x="586472" y="934705"/>
                                  <a:pt x="586472" y="934705"/>
                                  <a:pt x="585254" y="934705"/>
                                </a:cubicBezTo>
                                <a:lnTo>
                                  <a:pt x="531880" y="925825"/>
                                </a:lnTo>
                                <a:cubicBezTo>
                                  <a:pt x="529372" y="935994"/>
                                  <a:pt x="526865" y="946163"/>
                                  <a:pt x="522996" y="956332"/>
                                </a:cubicBezTo>
                                <a:lnTo>
                                  <a:pt x="581457" y="971514"/>
                                </a:lnTo>
                                <a:cubicBezTo>
                                  <a:pt x="587762" y="972803"/>
                                  <a:pt x="591559" y="980466"/>
                                  <a:pt x="590341" y="986768"/>
                                </a:cubicBezTo>
                                <a:cubicBezTo>
                                  <a:pt x="587762" y="991853"/>
                                  <a:pt x="582675" y="995648"/>
                                  <a:pt x="577588" y="995648"/>
                                </a:cubicBezTo>
                                <a:cubicBezTo>
                                  <a:pt x="576370" y="995648"/>
                                  <a:pt x="575081" y="995648"/>
                                  <a:pt x="573791" y="995648"/>
                                </a:cubicBezTo>
                                <a:lnTo>
                                  <a:pt x="514112" y="980466"/>
                                </a:lnTo>
                                <a:cubicBezTo>
                                  <a:pt x="510315" y="991853"/>
                                  <a:pt x="506518" y="1003311"/>
                                  <a:pt x="501432" y="1014697"/>
                                </a:cubicBezTo>
                                <a:lnTo>
                                  <a:pt x="547140" y="1032529"/>
                                </a:lnTo>
                                <a:cubicBezTo>
                                  <a:pt x="553516" y="1035036"/>
                                  <a:pt x="557313" y="1042698"/>
                                  <a:pt x="554734" y="1049000"/>
                                </a:cubicBezTo>
                                <a:cubicBezTo>
                                  <a:pt x="553516" y="1054085"/>
                                  <a:pt x="548430" y="1056663"/>
                                  <a:pt x="543343" y="1056663"/>
                                </a:cubicBezTo>
                                <a:cubicBezTo>
                                  <a:pt x="540764" y="1056663"/>
                                  <a:pt x="539546" y="1055374"/>
                                  <a:pt x="538256" y="1055374"/>
                                </a:cubicBezTo>
                                <a:lnTo>
                                  <a:pt x="490040" y="1037614"/>
                                </a:lnTo>
                                <a:cubicBezTo>
                                  <a:pt x="483664" y="1051579"/>
                                  <a:pt x="477288" y="1065543"/>
                                  <a:pt x="469694" y="1078219"/>
                                </a:cubicBezTo>
                                <a:lnTo>
                                  <a:pt x="522996" y="1107437"/>
                                </a:lnTo>
                                <a:cubicBezTo>
                                  <a:pt x="529372" y="1111233"/>
                                  <a:pt x="531880" y="1118896"/>
                                  <a:pt x="528083" y="1125198"/>
                                </a:cubicBezTo>
                                <a:lnTo>
                                  <a:pt x="521122" y="1129092"/>
                                </a:lnTo>
                                <a:lnTo>
                                  <a:pt x="508144" y="1129092"/>
                                </a:lnTo>
                                <a:lnTo>
                                  <a:pt x="457013" y="1101064"/>
                                </a:lnTo>
                                <a:lnTo>
                                  <a:pt x="438004" y="1129092"/>
                                </a:lnTo>
                                <a:lnTo>
                                  <a:pt x="390018" y="1129092"/>
                                </a:lnTo>
                                <a:lnTo>
                                  <a:pt x="360509" y="1102353"/>
                                </a:lnTo>
                                <a:cubicBezTo>
                                  <a:pt x="355423" y="1097268"/>
                                  <a:pt x="354205" y="1089677"/>
                                  <a:pt x="359291" y="1084593"/>
                                </a:cubicBezTo>
                                <a:cubicBezTo>
                                  <a:pt x="364306" y="1079508"/>
                                  <a:pt x="371972" y="1078219"/>
                                  <a:pt x="377059" y="1083303"/>
                                </a:cubicBezTo>
                                <a:lnTo>
                                  <a:pt x="415101" y="1118896"/>
                                </a:lnTo>
                                <a:cubicBezTo>
                                  <a:pt x="421478" y="1109944"/>
                                  <a:pt x="426564" y="1099846"/>
                                  <a:pt x="432869" y="1090895"/>
                                </a:cubicBezTo>
                                <a:lnTo>
                                  <a:pt x="383363" y="1062965"/>
                                </a:lnTo>
                                <a:cubicBezTo>
                                  <a:pt x="377059" y="1059170"/>
                                  <a:pt x="374480" y="1051579"/>
                                  <a:pt x="378277" y="1045205"/>
                                </a:cubicBezTo>
                                <a:cubicBezTo>
                                  <a:pt x="382146" y="1038831"/>
                                  <a:pt x="389740" y="1036325"/>
                                  <a:pt x="396044" y="1040120"/>
                                </a:cubicBezTo>
                                <a:lnTo>
                                  <a:pt x="446839" y="1068050"/>
                                </a:lnTo>
                                <a:cubicBezTo>
                                  <a:pt x="453216" y="1055374"/>
                                  <a:pt x="459520" y="1043916"/>
                                  <a:pt x="465897" y="1031240"/>
                                </a:cubicBezTo>
                                <a:lnTo>
                                  <a:pt x="402421" y="1007106"/>
                                </a:lnTo>
                                <a:cubicBezTo>
                                  <a:pt x="396044" y="1004600"/>
                                  <a:pt x="392247" y="996937"/>
                                  <a:pt x="394826" y="990635"/>
                                </a:cubicBezTo>
                                <a:cubicBezTo>
                                  <a:pt x="397334" y="984262"/>
                                  <a:pt x="405000" y="980466"/>
                                  <a:pt x="411304" y="982972"/>
                                </a:cubicBezTo>
                                <a:lnTo>
                                  <a:pt x="476070" y="1007106"/>
                                </a:lnTo>
                                <a:cubicBezTo>
                                  <a:pt x="481157" y="996937"/>
                                  <a:pt x="484954" y="985551"/>
                                  <a:pt x="488751" y="975381"/>
                                </a:cubicBezTo>
                                <a:lnTo>
                                  <a:pt x="434159" y="961417"/>
                                </a:lnTo>
                                <a:cubicBezTo>
                                  <a:pt x="427782" y="960128"/>
                                  <a:pt x="423985" y="952465"/>
                                  <a:pt x="425275" y="946163"/>
                                </a:cubicBezTo>
                                <a:cubicBezTo>
                                  <a:pt x="426564" y="939789"/>
                                  <a:pt x="434159" y="935994"/>
                                  <a:pt x="440535" y="937283"/>
                                </a:cubicBezTo>
                                <a:lnTo>
                                  <a:pt x="496345" y="952465"/>
                                </a:lnTo>
                                <a:cubicBezTo>
                                  <a:pt x="500142" y="943585"/>
                                  <a:pt x="502721" y="934705"/>
                                  <a:pt x="505229" y="924536"/>
                                </a:cubicBezTo>
                                <a:lnTo>
                                  <a:pt x="441753" y="914366"/>
                                </a:lnTo>
                                <a:cubicBezTo>
                                  <a:pt x="435448" y="914366"/>
                                  <a:pt x="430361" y="906775"/>
                                  <a:pt x="431651" y="900402"/>
                                </a:cubicBezTo>
                                <a:cubicBezTo>
                                  <a:pt x="431651" y="894100"/>
                                  <a:pt x="439245" y="889015"/>
                                  <a:pt x="445621" y="890304"/>
                                </a:cubicBezTo>
                                <a:lnTo>
                                  <a:pt x="510315" y="900402"/>
                                </a:lnTo>
                                <a:cubicBezTo>
                                  <a:pt x="512895" y="889015"/>
                                  <a:pt x="515402" y="877557"/>
                                  <a:pt x="516692" y="866170"/>
                                </a:cubicBezTo>
                                <a:lnTo>
                                  <a:pt x="451926" y="861086"/>
                                </a:lnTo>
                                <a:cubicBezTo>
                                  <a:pt x="445621" y="859797"/>
                                  <a:pt x="440535" y="854712"/>
                                  <a:pt x="440535" y="847121"/>
                                </a:cubicBezTo>
                                <a:cubicBezTo>
                                  <a:pt x="441753" y="840747"/>
                                  <a:pt x="446839" y="834374"/>
                                  <a:pt x="454505" y="835663"/>
                                </a:cubicBezTo>
                                <a:lnTo>
                                  <a:pt x="520489" y="840747"/>
                                </a:lnTo>
                                <a:cubicBezTo>
                                  <a:pt x="521778" y="829289"/>
                                  <a:pt x="521778" y="817902"/>
                                  <a:pt x="522996" y="806444"/>
                                </a:cubicBezTo>
                                <a:lnTo>
                                  <a:pt x="458302" y="806444"/>
                                </a:lnTo>
                                <a:cubicBezTo>
                                  <a:pt x="450637" y="806444"/>
                                  <a:pt x="445621" y="801360"/>
                                  <a:pt x="445621" y="793769"/>
                                </a:cubicBezTo>
                                <a:cubicBezTo>
                                  <a:pt x="445621" y="786106"/>
                                  <a:pt x="451926" y="781021"/>
                                  <a:pt x="458302" y="781021"/>
                                </a:cubicBezTo>
                                <a:lnTo>
                                  <a:pt x="524286" y="781021"/>
                                </a:lnTo>
                                <a:cubicBezTo>
                                  <a:pt x="524286" y="778515"/>
                                  <a:pt x="524286" y="775937"/>
                                  <a:pt x="524286" y="773430"/>
                                </a:cubicBezTo>
                                <a:cubicBezTo>
                                  <a:pt x="524286" y="764550"/>
                                  <a:pt x="522996" y="756887"/>
                                  <a:pt x="522996" y="748007"/>
                                </a:cubicBezTo>
                                <a:lnTo>
                                  <a:pt x="458302" y="753092"/>
                                </a:lnTo>
                                <a:cubicBezTo>
                                  <a:pt x="458302" y="753092"/>
                                  <a:pt x="457013" y="753092"/>
                                  <a:pt x="457013" y="753092"/>
                                </a:cubicBezTo>
                                <a:cubicBezTo>
                                  <a:pt x="450637" y="753092"/>
                                  <a:pt x="444332" y="748007"/>
                                  <a:pt x="444332" y="741705"/>
                                </a:cubicBezTo>
                                <a:cubicBezTo>
                                  <a:pt x="443042" y="734043"/>
                                  <a:pt x="448129" y="727741"/>
                                  <a:pt x="455723" y="727741"/>
                                </a:cubicBezTo>
                                <a:lnTo>
                                  <a:pt x="520489" y="722656"/>
                                </a:lnTo>
                                <a:cubicBezTo>
                                  <a:pt x="519199" y="709909"/>
                                  <a:pt x="517981" y="697233"/>
                                  <a:pt x="516692" y="685775"/>
                                </a:cubicBezTo>
                                <a:lnTo>
                                  <a:pt x="453216" y="690859"/>
                                </a:lnTo>
                                <a:cubicBezTo>
                                  <a:pt x="453216" y="690859"/>
                                  <a:pt x="451926" y="690859"/>
                                  <a:pt x="451926" y="690859"/>
                                </a:cubicBezTo>
                                <a:cubicBezTo>
                                  <a:pt x="445621" y="690859"/>
                                  <a:pt x="439245" y="685775"/>
                                  <a:pt x="439245" y="679473"/>
                                </a:cubicBezTo>
                                <a:cubicBezTo>
                                  <a:pt x="437956" y="671810"/>
                                  <a:pt x="443042" y="665508"/>
                                  <a:pt x="450637" y="665508"/>
                                </a:cubicBezTo>
                                <a:lnTo>
                                  <a:pt x="511605" y="660424"/>
                                </a:lnTo>
                                <a:cubicBezTo>
                                  <a:pt x="510315" y="650254"/>
                                  <a:pt x="507808" y="640085"/>
                                  <a:pt x="505229" y="629916"/>
                                </a:cubicBezTo>
                                <a:lnTo>
                                  <a:pt x="443042" y="642592"/>
                                </a:lnTo>
                                <a:cubicBezTo>
                                  <a:pt x="441753" y="642592"/>
                                  <a:pt x="441753" y="642592"/>
                                  <a:pt x="440535" y="642592"/>
                                </a:cubicBezTo>
                                <a:cubicBezTo>
                                  <a:pt x="434159" y="642592"/>
                                  <a:pt x="429072" y="638796"/>
                                  <a:pt x="427782" y="632494"/>
                                </a:cubicBezTo>
                                <a:cubicBezTo>
                                  <a:pt x="426564" y="624831"/>
                                  <a:pt x="431651" y="618458"/>
                                  <a:pt x="437956" y="617240"/>
                                </a:cubicBezTo>
                                <a:lnTo>
                                  <a:pt x="498924" y="604493"/>
                                </a:lnTo>
                                <a:cubicBezTo>
                                  <a:pt x="496345" y="594324"/>
                                  <a:pt x="493837" y="584226"/>
                                  <a:pt x="490040" y="575275"/>
                                </a:cubicBezTo>
                                <a:lnTo>
                                  <a:pt x="435448" y="595613"/>
                                </a:lnTo>
                                <a:cubicBezTo>
                                  <a:pt x="432869" y="596902"/>
                                  <a:pt x="431651" y="596902"/>
                                  <a:pt x="430361" y="596902"/>
                                </a:cubicBezTo>
                                <a:cubicBezTo>
                                  <a:pt x="425275" y="596902"/>
                                  <a:pt x="421478" y="594324"/>
                                  <a:pt x="418899" y="589311"/>
                                </a:cubicBezTo>
                                <a:cubicBezTo>
                                  <a:pt x="416391" y="582937"/>
                                  <a:pt x="420188" y="575275"/>
                                  <a:pt x="426564" y="572768"/>
                                </a:cubicBezTo>
                                <a:lnTo>
                                  <a:pt x="481157" y="552430"/>
                                </a:lnTo>
                                <a:cubicBezTo>
                                  <a:pt x="477359" y="542261"/>
                                  <a:pt x="472273" y="532163"/>
                                  <a:pt x="468404" y="523211"/>
                                </a:cubicBezTo>
                                <a:lnTo>
                                  <a:pt x="417681" y="549923"/>
                                </a:lnTo>
                                <a:cubicBezTo>
                                  <a:pt x="415101" y="551212"/>
                                  <a:pt x="413884" y="551212"/>
                                  <a:pt x="411304" y="551212"/>
                                </a:cubicBezTo>
                                <a:cubicBezTo>
                                  <a:pt x="406218" y="551212"/>
                                  <a:pt x="402421" y="548634"/>
                                  <a:pt x="399913" y="544839"/>
                                </a:cubicBezTo>
                                <a:cubicBezTo>
                                  <a:pt x="396044" y="538465"/>
                                  <a:pt x="398623" y="530874"/>
                                  <a:pt x="405000" y="527078"/>
                                </a:cubicBezTo>
                                <a:lnTo>
                                  <a:pt x="457013" y="499077"/>
                                </a:lnTo>
                                <a:cubicBezTo>
                                  <a:pt x="451926" y="488980"/>
                                  <a:pt x="445621" y="478811"/>
                                  <a:pt x="440535" y="468642"/>
                                </a:cubicBezTo>
                                <a:lnTo>
                                  <a:pt x="391029" y="501656"/>
                                </a:lnTo>
                                <a:cubicBezTo>
                                  <a:pt x="388450" y="502945"/>
                                  <a:pt x="385943" y="504162"/>
                                  <a:pt x="383363" y="504162"/>
                                </a:cubicBezTo>
                                <a:cubicBezTo>
                                  <a:pt x="379566" y="504162"/>
                                  <a:pt x="375769" y="502945"/>
                                  <a:pt x="373262" y="499077"/>
                                </a:cubicBezTo>
                                <a:cubicBezTo>
                                  <a:pt x="369393" y="492775"/>
                                  <a:pt x="370683" y="485113"/>
                                  <a:pt x="377059" y="481317"/>
                                </a:cubicBezTo>
                                <a:lnTo>
                                  <a:pt x="427782" y="447014"/>
                                </a:lnTo>
                                <a:cubicBezTo>
                                  <a:pt x="421478" y="438134"/>
                                  <a:pt x="415101" y="427965"/>
                                  <a:pt x="408797" y="419085"/>
                                </a:cubicBezTo>
                                <a:lnTo>
                                  <a:pt x="365596" y="455894"/>
                                </a:lnTo>
                                <a:cubicBezTo>
                                  <a:pt x="363088" y="457183"/>
                                  <a:pt x="359291" y="458472"/>
                                  <a:pt x="356712" y="458472"/>
                                </a:cubicBezTo>
                                <a:cubicBezTo>
                                  <a:pt x="352915" y="458472"/>
                                  <a:pt x="349118" y="457183"/>
                                  <a:pt x="346539" y="454677"/>
                                </a:cubicBezTo>
                                <a:cubicBezTo>
                                  <a:pt x="341524" y="449592"/>
                                  <a:pt x="342742" y="441930"/>
                                  <a:pt x="347828" y="436845"/>
                                </a:cubicBezTo>
                                <a:lnTo>
                                  <a:pt x="392247" y="398746"/>
                                </a:lnTo>
                                <a:cubicBezTo>
                                  <a:pt x="384653" y="388649"/>
                                  <a:pt x="377059" y="379697"/>
                                  <a:pt x="368175" y="369600"/>
                                </a:cubicBezTo>
                                <a:lnTo>
                                  <a:pt x="326264" y="408916"/>
                                </a:lnTo>
                                <a:cubicBezTo>
                                  <a:pt x="323685" y="411494"/>
                                  <a:pt x="319888" y="412783"/>
                                  <a:pt x="317380" y="412783"/>
                                </a:cubicBezTo>
                                <a:cubicBezTo>
                                  <a:pt x="314801" y="412783"/>
                                  <a:pt x="311004" y="411494"/>
                                  <a:pt x="308496" y="408916"/>
                                </a:cubicBezTo>
                                <a:cubicBezTo>
                                  <a:pt x="304699" y="403831"/>
                                  <a:pt x="304699" y="396240"/>
                                  <a:pt x="309786" y="391155"/>
                                </a:cubicBezTo>
                                <a:lnTo>
                                  <a:pt x="352915" y="351768"/>
                                </a:lnTo>
                                <a:cubicBezTo>
                                  <a:pt x="346539" y="345466"/>
                                  <a:pt x="340234" y="339092"/>
                                  <a:pt x="333858" y="332718"/>
                                </a:cubicBezTo>
                                <a:lnTo>
                                  <a:pt x="288150" y="375902"/>
                                </a:lnTo>
                                <a:cubicBezTo>
                                  <a:pt x="285642" y="378480"/>
                                  <a:pt x="281845" y="379697"/>
                                  <a:pt x="279266" y="379697"/>
                                </a:cubicBezTo>
                                <a:cubicBezTo>
                                  <a:pt x="276758" y="379697"/>
                                  <a:pt x="272961" y="378480"/>
                                  <a:pt x="270382" y="375902"/>
                                </a:cubicBezTo>
                                <a:cubicBezTo>
                                  <a:pt x="265295" y="370817"/>
                                  <a:pt x="265295" y="363226"/>
                                  <a:pt x="270382" y="358141"/>
                                </a:cubicBezTo>
                                <a:lnTo>
                                  <a:pt x="314801" y="316247"/>
                                </a:lnTo>
                                <a:cubicBezTo>
                                  <a:pt x="309786" y="311163"/>
                                  <a:pt x="303410" y="307367"/>
                                  <a:pt x="298323" y="302282"/>
                                </a:cubicBezTo>
                                <a:lnTo>
                                  <a:pt x="250107" y="349261"/>
                                </a:lnTo>
                                <a:cubicBezTo>
                                  <a:pt x="247528" y="351768"/>
                                  <a:pt x="245020" y="353057"/>
                                  <a:pt x="241223" y="353057"/>
                                </a:cubicBezTo>
                                <a:cubicBezTo>
                                  <a:pt x="238644" y="353057"/>
                                  <a:pt x="234847" y="351768"/>
                                  <a:pt x="232339" y="349261"/>
                                </a:cubicBezTo>
                                <a:cubicBezTo>
                                  <a:pt x="227253" y="344177"/>
                                  <a:pt x="227253" y="336586"/>
                                  <a:pt x="232339" y="331501"/>
                                </a:cubicBezTo>
                                <a:lnTo>
                                  <a:pt x="278048" y="287029"/>
                                </a:lnTo>
                                <a:cubicBezTo>
                                  <a:pt x="272961" y="281944"/>
                                  <a:pt x="267874" y="278149"/>
                                  <a:pt x="261498" y="274353"/>
                                </a:cubicBezTo>
                                <a:lnTo>
                                  <a:pt x="210703" y="326416"/>
                                </a:lnTo>
                                <a:cubicBezTo>
                                  <a:pt x="208196" y="328923"/>
                                  <a:pt x="205688" y="330212"/>
                                  <a:pt x="201819" y="330212"/>
                                </a:cubicBezTo>
                                <a:cubicBezTo>
                                  <a:pt x="198022" y="330212"/>
                                  <a:pt x="195515" y="328923"/>
                                  <a:pt x="192936" y="326416"/>
                                </a:cubicBezTo>
                                <a:cubicBezTo>
                                  <a:pt x="187849" y="321332"/>
                                  <a:pt x="187849" y="313669"/>
                                  <a:pt x="192936" y="308584"/>
                                </a:cubicBezTo>
                                <a:lnTo>
                                  <a:pt x="239934" y="260317"/>
                                </a:lnTo>
                                <a:cubicBezTo>
                                  <a:pt x="237426" y="257810"/>
                                  <a:pt x="234847" y="256521"/>
                                  <a:pt x="232339" y="255304"/>
                                </a:cubicBezTo>
                                <a:cubicBezTo>
                                  <a:pt x="104098" y="389866"/>
                                  <a:pt x="24144" y="572768"/>
                                  <a:pt x="24144" y="773430"/>
                                </a:cubicBezTo>
                                <a:cubicBezTo>
                                  <a:pt x="24144" y="873761"/>
                                  <a:pt x="44133" y="969652"/>
                                  <a:pt x="80151" y="1057281"/>
                                </a:cubicBezTo>
                                <a:lnTo>
                                  <a:pt x="117882" y="1129092"/>
                                </a:lnTo>
                                <a:lnTo>
                                  <a:pt x="90572" y="1129092"/>
                                </a:lnTo>
                                <a:lnTo>
                                  <a:pt x="58855" y="1069491"/>
                                </a:lnTo>
                                <a:cubicBezTo>
                                  <a:pt x="20938" y="978210"/>
                                  <a:pt x="0" y="878201"/>
                                  <a:pt x="0" y="773430"/>
                                </a:cubicBezTo>
                                <a:cubicBezTo>
                                  <a:pt x="0" y="563888"/>
                                  <a:pt x="83751" y="373395"/>
                                  <a:pt x="219587" y="233676"/>
                                </a:cubicBezTo>
                                <a:cubicBezTo>
                                  <a:pt x="220876" y="232387"/>
                                  <a:pt x="222166" y="231170"/>
                                  <a:pt x="223456" y="229881"/>
                                </a:cubicBezTo>
                                <a:cubicBezTo>
                                  <a:pt x="363088" y="87656"/>
                                  <a:pt x="558603" y="0"/>
                                  <a:pt x="7731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88" name="Baseball player - left">
                          <a:extLst/>
                        </wps:cNvPr>
                        <wps:cNvSpPr/>
                        <wps:spPr>
                          <a:xfrm>
                            <a:off x="25400" y="4310159"/>
                            <a:ext cx="754597" cy="1266150"/>
                          </a:xfrm>
                          <a:custGeom>
                            <a:avLst/>
                            <a:gdLst>
                              <a:gd name="connsiteX0" fmla="*/ 228489 w 754597"/>
                              <a:gd name="connsiteY0" fmla="*/ 543690 h 1266150"/>
                              <a:gd name="connsiteX1" fmla="*/ 186717 w 754597"/>
                              <a:gd name="connsiteY1" fmla="*/ 557073 h 1266150"/>
                              <a:gd name="connsiteX2" fmla="*/ 193413 w 754597"/>
                              <a:gd name="connsiteY2" fmla="*/ 555400 h 1266150"/>
                              <a:gd name="connsiteX3" fmla="*/ 126608 w 754597"/>
                              <a:gd name="connsiteY3" fmla="*/ 506946 h 1266150"/>
                              <a:gd name="connsiteX4" fmla="*/ 168342 w 754597"/>
                              <a:gd name="connsiteY4" fmla="*/ 558746 h 1266150"/>
                              <a:gd name="connsiteX5" fmla="*/ 129918 w 754597"/>
                              <a:gd name="connsiteY5" fmla="*/ 510292 h 1266150"/>
                              <a:gd name="connsiteX6" fmla="*/ 104885 w 754597"/>
                              <a:gd name="connsiteY6" fmla="*/ 416789 h 1266150"/>
                              <a:gd name="connsiteX7" fmla="*/ 71482 w 754597"/>
                              <a:gd name="connsiteY7" fmla="*/ 441883 h 1266150"/>
                              <a:gd name="connsiteX8" fmla="*/ 91531 w 754597"/>
                              <a:gd name="connsiteY8" fmla="*/ 455206 h 1266150"/>
                              <a:gd name="connsiteX9" fmla="*/ 123260 w 754597"/>
                              <a:gd name="connsiteY9" fmla="*/ 498641 h 1266150"/>
                              <a:gd name="connsiteX10" fmla="*/ 709286 w 754597"/>
                              <a:gd name="connsiteY10" fmla="*/ 240411 h 1266150"/>
                              <a:gd name="connsiteX11" fmla="*/ 752712 w 754597"/>
                              <a:gd name="connsiteY11" fmla="*/ 283819 h 1266150"/>
                              <a:gd name="connsiteX12" fmla="*/ 709286 w 754597"/>
                              <a:gd name="connsiteY12" fmla="*/ 327227 h 1266150"/>
                              <a:gd name="connsiteX13" fmla="*/ 665860 w 754597"/>
                              <a:gd name="connsiteY13" fmla="*/ 283819 h 1266150"/>
                              <a:gd name="connsiteX14" fmla="*/ 709286 w 754597"/>
                              <a:gd name="connsiteY14" fmla="*/ 240411 h 1266150"/>
                              <a:gd name="connsiteX15" fmla="*/ 566190 w 754597"/>
                              <a:gd name="connsiteY15" fmla="*/ 115 h 1266150"/>
                              <a:gd name="connsiteX16" fmla="*/ 602612 w 754597"/>
                              <a:gd name="connsiteY16" fmla="*/ 41166 h 1266150"/>
                              <a:gd name="connsiteX17" fmla="*/ 433926 w 754597"/>
                              <a:gd name="connsiteY17" fmla="*/ 178104 h 1266150"/>
                              <a:gd name="connsiteX18" fmla="*/ 382148 w 754597"/>
                              <a:gd name="connsiteY18" fmla="*/ 214788 h 1266150"/>
                              <a:gd name="connsiteX19" fmla="*/ 382148 w 754597"/>
                              <a:gd name="connsiteY19" fmla="*/ 259896 h 1266150"/>
                              <a:gd name="connsiteX20" fmla="*/ 260218 w 754597"/>
                              <a:gd name="connsiteY20" fmla="*/ 314982 h 1266150"/>
                              <a:gd name="connsiteX21" fmla="*/ 258544 w 754597"/>
                              <a:gd name="connsiteY21" fmla="*/ 314982 h 1266150"/>
                              <a:gd name="connsiteX22" fmla="*/ 248538 w 754597"/>
                              <a:gd name="connsiteY22" fmla="*/ 309963 h 1266150"/>
                              <a:gd name="connsiteX23" fmla="*/ 186717 w 754597"/>
                              <a:gd name="connsiteY23" fmla="*/ 353399 h 1266150"/>
                              <a:gd name="connsiteX24" fmla="*/ 151641 w 754597"/>
                              <a:gd name="connsiteY24" fmla="*/ 380105 h 1266150"/>
                              <a:gd name="connsiteX25" fmla="*/ 230163 w 754597"/>
                              <a:gd name="connsiteY25" fmla="*/ 540344 h 1266150"/>
                              <a:gd name="connsiteX26" fmla="*/ 241843 w 754597"/>
                              <a:gd name="connsiteY26" fmla="*/ 518656 h 1266150"/>
                              <a:gd name="connsiteX27" fmla="*/ 241843 w 754597"/>
                              <a:gd name="connsiteY27" fmla="*/ 363376 h 1266150"/>
                              <a:gd name="connsiteX28" fmla="*/ 295294 w 754597"/>
                              <a:gd name="connsiteY28" fmla="*/ 341689 h 1266150"/>
                              <a:gd name="connsiteX29" fmla="*/ 365447 w 754597"/>
                              <a:gd name="connsiteY29" fmla="*/ 345034 h 1266150"/>
                              <a:gd name="connsiteX30" fmla="*/ 420572 w 754597"/>
                              <a:gd name="connsiteY30" fmla="*/ 284930 h 1266150"/>
                              <a:gd name="connsiteX31" fmla="*/ 422208 w 754597"/>
                              <a:gd name="connsiteY31" fmla="*/ 279911 h 1266150"/>
                              <a:gd name="connsiteX32" fmla="*/ 510736 w 754597"/>
                              <a:gd name="connsiteY32" fmla="*/ 289949 h 1266150"/>
                              <a:gd name="connsiteX33" fmla="*/ 554182 w 754597"/>
                              <a:gd name="connsiteY33" fmla="*/ 380105 h 1266150"/>
                              <a:gd name="connsiteX34" fmla="*/ 552508 w 754597"/>
                              <a:gd name="connsiteY34" fmla="*/ 501987 h 1266150"/>
                              <a:gd name="connsiteX35" fmla="*/ 636014 w 754597"/>
                              <a:gd name="connsiteY35" fmla="*/ 937715 h 1266150"/>
                              <a:gd name="connsiteX36" fmla="*/ 647694 w 754597"/>
                              <a:gd name="connsiteY36" fmla="*/ 976072 h 1266150"/>
                              <a:gd name="connsiteX37" fmla="*/ 754597 w 754597"/>
                              <a:gd name="connsiteY37" fmla="*/ 1179746 h 1266150"/>
                              <a:gd name="connsiteX38" fmla="*/ 754597 w 754597"/>
                              <a:gd name="connsiteY38" fmla="*/ 1191456 h 1266150"/>
                              <a:gd name="connsiteX39" fmla="*/ 686118 w 754597"/>
                              <a:gd name="connsiteY39" fmla="*/ 1214817 h 1266150"/>
                              <a:gd name="connsiteX40" fmla="*/ 569209 w 754597"/>
                              <a:gd name="connsiteY40" fmla="*/ 1062883 h 1266150"/>
                              <a:gd name="connsiteX41" fmla="*/ 510736 w 754597"/>
                              <a:gd name="connsiteY41" fmla="*/ 977745 h 1266150"/>
                              <a:gd name="connsiteX42" fmla="*/ 453975 w 754597"/>
                              <a:gd name="connsiteY42" fmla="*/ 869246 h 1266150"/>
                              <a:gd name="connsiteX43" fmla="*/ 317017 w 754597"/>
                              <a:gd name="connsiteY43" fmla="*/ 1017834 h 1266150"/>
                              <a:gd name="connsiteX44" fmla="*/ 280267 w 754597"/>
                              <a:gd name="connsiteY44" fmla="*/ 1246542 h 1266150"/>
                              <a:gd name="connsiteX45" fmla="*/ 206766 w 754597"/>
                              <a:gd name="connsiteY45" fmla="*/ 1229873 h 1266150"/>
                              <a:gd name="connsiteX46" fmla="*/ 200070 w 754597"/>
                              <a:gd name="connsiteY46" fmla="*/ 1126333 h 1266150"/>
                              <a:gd name="connsiteX47" fmla="*/ 310321 w 754597"/>
                              <a:gd name="connsiteY47" fmla="*/ 794145 h 1266150"/>
                              <a:gd name="connsiteX48" fmla="*/ 352093 w 754597"/>
                              <a:gd name="connsiteY48" fmla="*/ 744018 h 1266150"/>
                              <a:gd name="connsiteX49" fmla="*/ 352093 w 754597"/>
                              <a:gd name="connsiteY49" fmla="*/ 718985 h 1266150"/>
                              <a:gd name="connsiteX50" fmla="*/ 328697 w 754597"/>
                              <a:gd name="connsiteY50" fmla="*/ 652189 h 1266150"/>
                              <a:gd name="connsiteX51" fmla="*/ 320327 w 754597"/>
                              <a:gd name="connsiteY51" fmla="*/ 610486 h 1266150"/>
                              <a:gd name="connsiteX52" fmla="*/ 210114 w 754597"/>
                              <a:gd name="connsiteY52" fmla="*/ 680568 h 1266150"/>
                              <a:gd name="connsiteX53" fmla="*/ 138287 w 754597"/>
                              <a:gd name="connsiteY53" fmla="*/ 647230 h 1266150"/>
                              <a:gd name="connsiteX54" fmla="*/ 26401 w 754597"/>
                              <a:gd name="connsiteY54" fmla="*/ 475221 h 1266150"/>
                              <a:gd name="connsiteX55" fmla="*/ 3004 w 754597"/>
                              <a:gd name="connsiteY55" fmla="*/ 493623 h 1266150"/>
                              <a:gd name="connsiteX56" fmla="*/ 0 w 754597"/>
                              <a:gd name="connsiteY56" fmla="*/ 499521 h 1266150"/>
                              <a:gd name="connsiteX57" fmla="*/ 0 w 754597"/>
                              <a:gd name="connsiteY57" fmla="*/ 455360 h 1266150"/>
                              <a:gd name="connsiteX58" fmla="*/ 99863 w 754597"/>
                              <a:gd name="connsiteY58" fmla="*/ 380105 h 1266150"/>
                              <a:gd name="connsiteX59" fmla="*/ 106559 w 754597"/>
                              <a:gd name="connsiteY59" fmla="*/ 360031 h 1266150"/>
                              <a:gd name="connsiteX60" fmla="*/ 134939 w 754597"/>
                              <a:gd name="connsiteY60" fmla="*/ 353399 h 1266150"/>
                              <a:gd name="connsiteX61" fmla="*/ 200070 w 754597"/>
                              <a:gd name="connsiteY61" fmla="*/ 303272 h 1266150"/>
                              <a:gd name="connsiteX62" fmla="*/ 215136 w 754597"/>
                              <a:gd name="connsiteY62" fmla="*/ 289949 h 1266150"/>
                              <a:gd name="connsiteX63" fmla="*/ 176712 w 754597"/>
                              <a:gd name="connsiteY63" fmla="*/ 173085 h 1266150"/>
                              <a:gd name="connsiteX64" fmla="*/ 213462 w 754597"/>
                              <a:gd name="connsiteY64" fmla="*/ 136341 h 1266150"/>
                              <a:gd name="connsiteX65" fmla="*/ 230163 w 754597"/>
                              <a:gd name="connsiteY65" fmla="*/ 126304 h 1266150"/>
                              <a:gd name="connsiteX66" fmla="*/ 358751 w 754597"/>
                              <a:gd name="connsiteY66" fmla="*/ 169739 h 1266150"/>
                              <a:gd name="connsiteX67" fmla="*/ 559166 w 754597"/>
                              <a:gd name="connsiteY67" fmla="*/ 1136 h 1266150"/>
                              <a:gd name="connsiteX68" fmla="*/ 566190 w 754597"/>
                              <a:gd name="connsiteY68" fmla="*/ 115 h 1266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</a:cxnLst>
                            <a:rect l="l" t="t" r="r" b="b"/>
                            <a:pathLst>
                              <a:path w="754597" h="1266150">
                                <a:moveTo>
                                  <a:pt x="228489" y="543690"/>
                                </a:moveTo>
                                <a:lnTo>
                                  <a:pt x="186717" y="557073"/>
                                </a:lnTo>
                                <a:lnTo>
                                  <a:pt x="193413" y="555400"/>
                                </a:lnTo>
                                <a:close/>
                                <a:moveTo>
                                  <a:pt x="126608" y="506946"/>
                                </a:moveTo>
                                <a:lnTo>
                                  <a:pt x="168342" y="558746"/>
                                </a:lnTo>
                                <a:lnTo>
                                  <a:pt x="129918" y="510292"/>
                                </a:lnTo>
                                <a:close/>
                                <a:moveTo>
                                  <a:pt x="104885" y="416789"/>
                                </a:moveTo>
                                <a:lnTo>
                                  <a:pt x="71482" y="441883"/>
                                </a:lnTo>
                                <a:cubicBezTo>
                                  <a:pt x="79814" y="443556"/>
                                  <a:pt x="86510" y="448514"/>
                                  <a:pt x="91531" y="455206"/>
                                </a:cubicBezTo>
                                <a:lnTo>
                                  <a:pt x="123260" y="498641"/>
                                </a:lnTo>
                                <a:close/>
                                <a:moveTo>
                                  <a:pt x="709286" y="240411"/>
                                </a:moveTo>
                                <a:cubicBezTo>
                                  <a:pt x="733270" y="240411"/>
                                  <a:pt x="752712" y="259845"/>
                                  <a:pt x="752712" y="283819"/>
                                </a:cubicBezTo>
                                <a:cubicBezTo>
                                  <a:pt x="752712" y="307793"/>
                                  <a:pt x="733270" y="327227"/>
                                  <a:pt x="709286" y="327227"/>
                                </a:cubicBezTo>
                                <a:cubicBezTo>
                                  <a:pt x="685302" y="327227"/>
                                  <a:pt x="665860" y="307793"/>
                                  <a:pt x="665860" y="283819"/>
                                </a:cubicBezTo>
                                <a:cubicBezTo>
                                  <a:pt x="665860" y="259845"/>
                                  <a:pt x="685302" y="240411"/>
                                  <a:pt x="709286" y="240411"/>
                                </a:cubicBezTo>
                                <a:close/>
                                <a:moveTo>
                                  <a:pt x="566190" y="115"/>
                                </a:moveTo>
                                <a:cubicBezTo>
                                  <a:pt x="578801" y="-754"/>
                                  <a:pt x="603867" y="2361"/>
                                  <a:pt x="602612" y="41166"/>
                                </a:cubicBezTo>
                                <a:lnTo>
                                  <a:pt x="433926" y="178104"/>
                                </a:lnTo>
                                <a:lnTo>
                                  <a:pt x="382148" y="214788"/>
                                </a:lnTo>
                                <a:cubicBezTo>
                                  <a:pt x="385496" y="229844"/>
                                  <a:pt x="385496" y="244840"/>
                                  <a:pt x="382148" y="259896"/>
                                </a:cubicBezTo>
                                <a:cubicBezTo>
                                  <a:pt x="367121" y="311636"/>
                                  <a:pt x="308647" y="338343"/>
                                  <a:pt x="260218" y="314982"/>
                                </a:cubicBezTo>
                                <a:lnTo>
                                  <a:pt x="258544" y="314982"/>
                                </a:lnTo>
                                <a:cubicBezTo>
                                  <a:pt x="255196" y="313309"/>
                                  <a:pt x="251848" y="311636"/>
                                  <a:pt x="248538" y="309963"/>
                                </a:cubicBezTo>
                                <a:lnTo>
                                  <a:pt x="186717" y="353399"/>
                                </a:lnTo>
                                <a:lnTo>
                                  <a:pt x="151641" y="380105"/>
                                </a:lnTo>
                                <a:lnTo>
                                  <a:pt x="230163" y="540344"/>
                                </a:lnTo>
                                <a:lnTo>
                                  <a:pt x="241843" y="518656"/>
                                </a:lnTo>
                                <a:lnTo>
                                  <a:pt x="241843" y="363376"/>
                                </a:lnTo>
                                <a:cubicBezTo>
                                  <a:pt x="251848" y="345034"/>
                                  <a:pt x="275245" y="336670"/>
                                  <a:pt x="295294" y="341689"/>
                                </a:cubicBezTo>
                                <a:cubicBezTo>
                                  <a:pt x="340376" y="355072"/>
                                  <a:pt x="365447" y="345034"/>
                                  <a:pt x="365447" y="345034"/>
                                </a:cubicBezTo>
                                <a:lnTo>
                                  <a:pt x="420572" y="284930"/>
                                </a:lnTo>
                                <a:lnTo>
                                  <a:pt x="422208" y="279911"/>
                                </a:lnTo>
                                <a:lnTo>
                                  <a:pt x="510736" y="289949"/>
                                </a:lnTo>
                                <a:cubicBezTo>
                                  <a:pt x="539155" y="311636"/>
                                  <a:pt x="555856" y="345034"/>
                                  <a:pt x="554182" y="380105"/>
                                </a:cubicBezTo>
                                <a:lnTo>
                                  <a:pt x="552508" y="501987"/>
                                </a:lnTo>
                                <a:lnTo>
                                  <a:pt x="636014" y="937715"/>
                                </a:lnTo>
                                <a:lnTo>
                                  <a:pt x="647694" y="976072"/>
                                </a:lnTo>
                                <a:lnTo>
                                  <a:pt x="754597" y="1179746"/>
                                </a:lnTo>
                                <a:lnTo>
                                  <a:pt x="754597" y="1191456"/>
                                </a:lnTo>
                                <a:cubicBezTo>
                                  <a:pt x="754597" y="1228200"/>
                                  <a:pt x="707841" y="1243196"/>
                                  <a:pt x="686118" y="1214817"/>
                                </a:cubicBezTo>
                                <a:lnTo>
                                  <a:pt x="569209" y="1062883"/>
                                </a:lnTo>
                                <a:lnTo>
                                  <a:pt x="510736" y="977745"/>
                                </a:lnTo>
                                <a:lnTo>
                                  <a:pt x="453975" y="869246"/>
                                </a:lnTo>
                                <a:lnTo>
                                  <a:pt x="317017" y="1017834"/>
                                </a:lnTo>
                                <a:lnTo>
                                  <a:pt x="280267" y="1246542"/>
                                </a:lnTo>
                                <a:cubicBezTo>
                                  <a:pt x="261892" y="1279940"/>
                                  <a:pt x="210114" y="1268230"/>
                                  <a:pt x="206766" y="1229873"/>
                                </a:cubicBezTo>
                                <a:lnTo>
                                  <a:pt x="200070" y="1126333"/>
                                </a:lnTo>
                                <a:cubicBezTo>
                                  <a:pt x="193413" y="1006124"/>
                                  <a:pt x="231837" y="885915"/>
                                  <a:pt x="310321" y="794145"/>
                                </a:cubicBezTo>
                                <a:lnTo>
                                  <a:pt x="352093" y="744018"/>
                                </a:lnTo>
                                <a:lnTo>
                                  <a:pt x="352093" y="718985"/>
                                </a:lnTo>
                                <a:lnTo>
                                  <a:pt x="328697" y="652189"/>
                                </a:lnTo>
                                <a:lnTo>
                                  <a:pt x="320327" y="610486"/>
                                </a:lnTo>
                                <a:lnTo>
                                  <a:pt x="210114" y="680568"/>
                                </a:lnTo>
                                <a:cubicBezTo>
                                  <a:pt x="181695" y="683914"/>
                                  <a:pt x="153315" y="672263"/>
                                  <a:pt x="138287" y="647230"/>
                                </a:cubicBezTo>
                                <a:lnTo>
                                  <a:pt x="26401" y="475221"/>
                                </a:lnTo>
                                <a:lnTo>
                                  <a:pt x="3004" y="493623"/>
                                </a:lnTo>
                                <a:lnTo>
                                  <a:pt x="0" y="499521"/>
                                </a:lnTo>
                                <a:lnTo>
                                  <a:pt x="0" y="455360"/>
                                </a:lnTo>
                                <a:lnTo>
                                  <a:pt x="99863" y="380105"/>
                                </a:lnTo>
                                <a:cubicBezTo>
                                  <a:pt x="99863" y="373414"/>
                                  <a:pt x="103211" y="365049"/>
                                  <a:pt x="106559" y="360031"/>
                                </a:cubicBezTo>
                                <a:cubicBezTo>
                                  <a:pt x="113216" y="351726"/>
                                  <a:pt x="124934" y="348380"/>
                                  <a:pt x="134939" y="353399"/>
                                </a:cubicBezTo>
                                <a:lnTo>
                                  <a:pt x="200070" y="303272"/>
                                </a:lnTo>
                                <a:lnTo>
                                  <a:pt x="215136" y="289949"/>
                                </a:lnTo>
                                <a:cubicBezTo>
                                  <a:pt x="176712" y="263242"/>
                                  <a:pt x="154989" y="229844"/>
                                  <a:pt x="176712" y="173085"/>
                                </a:cubicBezTo>
                                <a:cubicBezTo>
                                  <a:pt x="185043" y="158029"/>
                                  <a:pt x="198397" y="144706"/>
                                  <a:pt x="213462" y="136341"/>
                                </a:cubicBezTo>
                                <a:lnTo>
                                  <a:pt x="230163" y="126304"/>
                                </a:lnTo>
                                <a:cubicBezTo>
                                  <a:pt x="278593" y="111308"/>
                                  <a:pt x="330370" y="131322"/>
                                  <a:pt x="358751" y="169739"/>
                                </a:cubicBezTo>
                                <a:lnTo>
                                  <a:pt x="559166" y="1136"/>
                                </a:lnTo>
                                <a:cubicBezTo>
                                  <a:pt x="559166" y="1136"/>
                                  <a:pt x="561986" y="404"/>
                                  <a:pt x="566190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90" name="Baseball - top">
                          <a:extLst/>
                        </wps:cNvPr>
                        <wps:cNvSpPr/>
                        <wps:spPr>
                          <a:xfrm>
                            <a:off x="1864306" y="1"/>
                            <a:ext cx="1547495" cy="1069423"/>
                          </a:xfrm>
                          <a:custGeom>
                            <a:avLst/>
                            <a:gdLst>
                              <a:gd name="connsiteX0" fmla="*/ 252614 w 1547495"/>
                              <a:gd name="connsiteY0" fmla="*/ 831951 h 1069423"/>
                              <a:gd name="connsiteX1" fmla="*/ 250107 w 1547495"/>
                              <a:gd name="connsiteY1" fmla="*/ 833169 h 1069423"/>
                              <a:gd name="connsiteX2" fmla="*/ 276758 w 1547495"/>
                              <a:gd name="connsiteY2" fmla="*/ 858592 h 1069423"/>
                              <a:gd name="connsiteX3" fmla="*/ 1110087 w 1547495"/>
                              <a:gd name="connsiteY3" fmla="*/ 0 h 1069423"/>
                              <a:gd name="connsiteX4" fmla="*/ 1154569 w 1547495"/>
                              <a:gd name="connsiteY4" fmla="*/ 0 h 1069423"/>
                              <a:gd name="connsiteX5" fmla="*/ 1164132 w 1547495"/>
                              <a:gd name="connsiteY5" fmla="*/ 6458 h 1069423"/>
                              <a:gd name="connsiteX6" fmla="*/ 1167929 w 1547495"/>
                              <a:gd name="connsiteY6" fmla="*/ 24218 h 1069423"/>
                              <a:gd name="connsiteX7" fmla="*/ 1157756 w 1547495"/>
                              <a:gd name="connsiteY7" fmla="*/ 29303 h 1069423"/>
                              <a:gd name="connsiteX8" fmla="*/ 1150162 w 1547495"/>
                              <a:gd name="connsiteY8" fmla="*/ 26725 h 1069423"/>
                              <a:gd name="connsiteX9" fmla="*/ 382796 w 1547495"/>
                              <a:gd name="connsiteY9" fmla="*/ 0 h 1069423"/>
                              <a:gd name="connsiteX10" fmla="*/ 427345 w 1547495"/>
                              <a:gd name="connsiteY10" fmla="*/ 0 h 1069423"/>
                              <a:gd name="connsiteX11" fmla="*/ 391029 w 1547495"/>
                              <a:gd name="connsiteY11" fmla="*/ 24218 h 1069423"/>
                              <a:gd name="connsiteX12" fmla="*/ 383363 w 1547495"/>
                              <a:gd name="connsiteY12" fmla="*/ 26725 h 1069423"/>
                              <a:gd name="connsiteX13" fmla="*/ 373262 w 1547495"/>
                              <a:gd name="connsiteY13" fmla="*/ 21640 h 1069423"/>
                              <a:gd name="connsiteX14" fmla="*/ 377059 w 1547495"/>
                              <a:gd name="connsiteY14" fmla="*/ 3880 h 1069423"/>
                              <a:gd name="connsiteX15" fmla="*/ 58834 w 1547495"/>
                              <a:gd name="connsiteY15" fmla="*/ 0 h 1069423"/>
                              <a:gd name="connsiteX16" fmla="*/ 86531 w 1547495"/>
                              <a:gd name="connsiteY16" fmla="*/ 0 h 1069423"/>
                              <a:gd name="connsiteX17" fmla="*/ 80151 w 1547495"/>
                              <a:gd name="connsiteY17" fmla="*/ 12142 h 1069423"/>
                              <a:gd name="connsiteX18" fmla="*/ 24144 w 1547495"/>
                              <a:gd name="connsiteY18" fmla="*/ 295993 h 1069423"/>
                              <a:gd name="connsiteX19" fmla="*/ 232339 w 1547495"/>
                              <a:gd name="connsiteY19" fmla="*/ 814120 h 1069423"/>
                              <a:gd name="connsiteX20" fmla="*/ 237426 w 1547495"/>
                              <a:gd name="connsiteY20" fmla="*/ 809107 h 1069423"/>
                              <a:gd name="connsiteX21" fmla="*/ 198022 w 1547495"/>
                              <a:gd name="connsiteY21" fmla="*/ 764634 h 1069423"/>
                              <a:gd name="connsiteX22" fmla="*/ 199312 w 1547495"/>
                              <a:gd name="connsiteY22" fmla="*/ 746874 h 1069423"/>
                              <a:gd name="connsiteX23" fmla="*/ 217079 w 1547495"/>
                              <a:gd name="connsiteY23" fmla="*/ 748092 h 1069423"/>
                              <a:gd name="connsiteX24" fmla="*/ 260209 w 1547495"/>
                              <a:gd name="connsiteY24" fmla="*/ 795070 h 1069423"/>
                              <a:gd name="connsiteX25" fmla="*/ 276758 w 1547495"/>
                              <a:gd name="connsiteY25" fmla="*/ 783684 h 1069423"/>
                              <a:gd name="connsiteX26" fmla="*/ 242441 w 1547495"/>
                              <a:gd name="connsiteY26" fmla="*/ 736705 h 1069423"/>
                              <a:gd name="connsiteX27" fmla="*/ 245020 w 1547495"/>
                              <a:gd name="connsiteY27" fmla="*/ 718873 h 1069423"/>
                              <a:gd name="connsiteX28" fmla="*/ 262788 w 1547495"/>
                              <a:gd name="connsiteY28" fmla="*/ 721451 h 1069423"/>
                              <a:gd name="connsiteX29" fmla="*/ 297033 w 1547495"/>
                              <a:gd name="connsiteY29" fmla="*/ 768430 h 1069423"/>
                              <a:gd name="connsiteX30" fmla="*/ 321177 w 1547495"/>
                              <a:gd name="connsiteY30" fmla="*/ 748092 h 1069423"/>
                              <a:gd name="connsiteX31" fmla="*/ 286932 w 1547495"/>
                              <a:gd name="connsiteY31" fmla="*/ 698606 h 1069423"/>
                              <a:gd name="connsiteX32" fmla="*/ 290729 w 1547495"/>
                              <a:gd name="connsiteY32" fmla="*/ 680774 h 1069423"/>
                              <a:gd name="connsiteX33" fmla="*/ 308496 w 1547495"/>
                              <a:gd name="connsiteY33" fmla="*/ 684642 h 1069423"/>
                              <a:gd name="connsiteX34" fmla="*/ 340234 w 1547495"/>
                              <a:gd name="connsiteY34" fmla="*/ 731620 h 1069423"/>
                              <a:gd name="connsiteX35" fmla="*/ 365596 w 1547495"/>
                              <a:gd name="connsiteY35" fmla="*/ 704908 h 1069423"/>
                              <a:gd name="connsiteX36" fmla="*/ 326264 w 1547495"/>
                              <a:gd name="connsiteY36" fmla="*/ 661725 h 1069423"/>
                              <a:gd name="connsiteX37" fmla="*/ 327553 w 1547495"/>
                              <a:gd name="connsiteY37" fmla="*/ 643965 h 1069423"/>
                              <a:gd name="connsiteX38" fmla="*/ 345321 w 1547495"/>
                              <a:gd name="connsiteY38" fmla="*/ 645254 h 1069423"/>
                              <a:gd name="connsiteX39" fmla="*/ 382145 w 1547495"/>
                              <a:gd name="connsiteY39" fmla="*/ 685859 h 1069423"/>
                              <a:gd name="connsiteX40" fmla="*/ 401131 w 1547495"/>
                              <a:gd name="connsiteY40" fmla="*/ 661725 h 1069423"/>
                              <a:gd name="connsiteX41" fmla="*/ 360509 w 1547495"/>
                              <a:gd name="connsiteY41" fmla="*/ 624916 h 1069423"/>
                              <a:gd name="connsiteX42" fmla="*/ 359291 w 1547495"/>
                              <a:gd name="connsiteY42" fmla="*/ 607155 h 1069423"/>
                              <a:gd name="connsiteX43" fmla="*/ 377059 w 1547495"/>
                              <a:gd name="connsiteY43" fmla="*/ 605866 h 1069423"/>
                              <a:gd name="connsiteX44" fmla="*/ 415101 w 1547495"/>
                              <a:gd name="connsiteY44" fmla="*/ 641458 h 1069423"/>
                              <a:gd name="connsiteX45" fmla="*/ 432869 w 1547495"/>
                              <a:gd name="connsiteY45" fmla="*/ 613457 h 1069423"/>
                              <a:gd name="connsiteX46" fmla="*/ 383363 w 1547495"/>
                              <a:gd name="connsiteY46" fmla="*/ 585528 h 1069423"/>
                              <a:gd name="connsiteX47" fmla="*/ 378277 w 1547495"/>
                              <a:gd name="connsiteY47" fmla="*/ 567768 h 1069423"/>
                              <a:gd name="connsiteX48" fmla="*/ 396044 w 1547495"/>
                              <a:gd name="connsiteY48" fmla="*/ 562683 h 1069423"/>
                              <a:gd name="connsiteX49" fmla="*/ 446839 w 1547495"/>
                              <a:gd name="connsiteY49" fmla="*/ 590613 h 1069423"/>
                              <a:gd name="connsiteX50" fmla="*/ 465896 w 1547495"/>
                              <a:gd name="connsiteY50" fmla="*/ 553803 h 1069423"/>
                              <a:gd name="connsiteX51" fmla="*/ 402420 w 1547495"/>
                              <a:gd name="connsiteY51" fmla="*/ 529669 h 1069423"/>
                              <a:gd name="connsiteX52" fmla="*/ 394826 w 1547495"/>
                              <a:gd name="connsiteY52" fmla="*/ 513198 h 1069423"/>
                              <a:gd name="connsiteX53" fmla="*/ 411304 w 1547495"/>
                              <a:gd name="connsiteY53" fmla="*/ 505535 h 1069423"/>
                              <a:gd name="connsiteX54" fmla="*/ 476070 w 1547495"/>
                              <a:gd name="connsiteY54" fmla="*/ 529669 h 1069423"/>
                              <a:gd name="connsiteX55" fmla="*/ 488751 w 1547495"/>
                              <a:gd name="connsiteY55" fmla="*/ 497944 h 1069423"/>
                              <a:gd name="connsiteX56" fmla="*/ 434158 w 1547495"/>
                              <a:gd name="connsiteY56" fmla="*/ 483980 h 1069423"/>
                              <a:gd name="connsiteX57" fmla="*/ 425275 w 1547495"/>
                              <a:gd name="connsiteY57" fmla="*/ 468726 h 1069423"/>
                              <a:gd name="connsiteX58" fmla="*/ 440535 w 1547495"/>
                              <a:gd name="connsiteY58" fmla="*/ 459846 h 1069423"/>
                              <a:gd name="connsiteX59" fmla="*/ 496345 w 1547495"/>
                              <a:gd name="connsiteY59" fmla="*/ 475028 h 1069423"/>
                              <a:gd name="connsiteX60" fmla="*/ 505229 w 1547495"/>
                              <a:gd name="connsiteY60" fmla="*/ 447098 h 1069423"/>
                              <a:gd name="connsiteX61" fmla="*/ 441753 w 1547495"/>
                              <a:gd name="connsiteY61" fmla="*/ 436929 h 1069423"/>
                              <a:gd name="connsiteX62" fmla="*/ 431651 w 1547495"/>
                              <a:gd name="connsiteY62" fmla="*/ 422964 h 1069423"/>
                              <a:gd name="connsiteX63" fmla="*/ 445621 w 1547495"/>
                              <a:gd name="connsiteY63" fmla="*/ 412867 h 1069423"/>
                              <a:gd name="connsiteX64" fmla="*/ 510315 w 1547495"/>
                              <a:gd name="connsiteY64" fmla="*/ 422964 h 1069423"/>
                              <a:gd name="connsiteX65" fmla="*/ 516692 w 1547495"/>
                              <a:gd name="connsiteY65" fmla="*/ 388733 h 1069423"/>
                              <a:gd name="connsiteX66" fmla="*/ 451926 w 1547495"/>
                              <a:gd name="connsiteY66" fmla="*/ 383648 h 1069423"/>
                              <a:gd name="connsiteX67" fmla="*/ 440535 w 1547495"/>
                              <a:gd name="connsiteY67" fmla="*/ 369684 h 1069423"/>
                              <a:gd name="connsiteX68" fmla="*/ 454505 w 1547495"/>
                              <a:gd name="connsiteY68" fmla="*/ 358226 h 1069423"/>
                              <a:gd name="connsiteX69" fmla="*/ 520489 w 1547495"/>
                              <a:gd name="connsiteY69" fmla="*/ 363310 h 1069423"/>
                              <a:gd name="connsiteX70" fmla="*/ 522996 w 1547495"/>
                              <a:gd name="connsiteY70" fmla="*/ 329007 h 1069423"/>
                              <a:gd name="connsiteX71" fmla="*/ 458302 w 1547495"/>
                              <a:gd name="connsiteY71" fmla="*/ 329007 h 1069423"/>
                              <a:gd name="connsiteX72" fmla="*/ 445621 w 1547495"/>
                              <a:gd name="connsiteY72" fmla="*/ 316331 h 1069423"/>
                              <a:gd name="connsiteX73" fmla="*/ 458302 w 1547495"/>
                              <a:gd name="connsiteY73" fmla="*/ 303584 h 1069423"/>
                              <a:gd name="connsiteX74" fmla="*/ 524286 w 1547495"/>
                              <a:gd name="connsiteY74" fmla="*/ 303584 h 1069423"/>
                              <a:gd name="connsiteX75" fmla="*/ 524286 w 1547495"/>
                              <a:gd name="connsiteY75" fmla="*/ 295993 h 1069423"/>
                              <a:gd name="connsiteX76" fmla="*/ 522996 w 1547495"/>
                              <a:gd name="connsiteY76" fmla="*/ 270570 h 1069423"/>
                              <a:gd name="connsiteX77" fmla="*/ 458302 w 1547495"/>
                              <a:gd name="connsiteY77" fmla="*/ 275655 h 1069423"/>
                              <a:gd name="connsiteX78" fmla="*/ 457013 w 1547495"/>
                              <a:gd name="connsiteY78" fmla="*/ 275655 h 1069423"/>
                              <a:gd name="connsiteX79" fmla="*/ 444332 w 1547495"/>
                              <a:gd name="connsiteY79" fmla="*/ 264268 h 1069423"/>
                              <a:gd name="connsiteX80" fmla="*/ 455723 w 1547495"/>
                              <a:gd name="connsiteY80" fmla="*/ 250303 h 1069423"/>
                              <a:gd name="connsiteX81" fmla="*/ 520489 w 1547495"/>
                              <a:gd name="connsiteY81" fmla="*/ 245219 h 1069423"/>
                              <a:gd name="connsiteX82" fmla="*/ 516692 w 1547495"/>
                              <a:gd name="connsiteY82" fmla="*/ 208338 h 1069423"/>
                              <a:gd name="connsiteX83" fmla="*/ 453216 w 1547495"/>
                              <a:gd name="connsiteY83" fmla="*/ 213422 h 1069423"/>
                              <a:gd name="connsiteX84" fmla="*/ 451926 w 1547495"/>
                              <a:gd name="connsiteY84" fmla="*/ 213422 h 1069423"/>
                              <a:gd name="connsiteX85" fmla="*/ 439245 w 1547495"/>
                              <a:gd name="connsiteY85" fmla="*/ 202036 h 1069423"/>
                              <a:gd name="connsiteX86" fmla="*/ 450636 w 1547495"/>
                              <a:gd name="connsiteY86" fmla="*/ 188071 h 1069423"/>
                              <a:gd name="connsiteX87" fmla="*/ 511605 w 1547495"/>
                              <a:gd name="connsiteY87" fmla="*/ 182986 h 1069423"/>
                              <a:gd name="connsiteX88" fmla="*/ 505229 w 1547495"/>
                              <a:gd name="connsiteY88" fmla="*/ 152479 h 1069423"/>
                              <a:gd name="connsiteX89" fmla="*/ 443042 w 1547495"/>
                              <a:gd name="connsiteY89" fmla="*/ 165154 h 1069423"/>
                              <a:gd name="connsiteX90" fmla="*/ 440535 w 1547495"/>
                              <a:gd name="connsiteY90" fmla="*/ 165154 h 1069423"/>
                              <a:gd name="connsiteX91" fmla="*/ 427782 w 1547495"/>
                              <a:gd name="connsiteY91" fmla="*/ 155057 h 1069423"/>
                              <a:gd name="connsiteX92" fmla="*/ 437956 w 1547495"/>
                              <a:gd name="connsiteY92" fmla="*/ 139803 h 1069423"/>
                              <a:gd name="connsiteX93" fmla="*/ 498924 w 1547495"/>
                              <a:gd name="connsiteY93" fmla="*/ 127056 h 1069423"/>
                              <a:gd name="connsiteX94" fmla="*/ 490040 w 1547495"/>
                              <a:gd name="connsiteY94" fmla="*/ 97837 h 1069423"/>
                              <a:gd name="connsiteX95" fmla="*/ 435448 w 1547495"/>
                              <a:gd name="connsiteY95" fmla="*/ 118176 h 1069423"/>
                              <a:gd name="connsiteX96" fmla="*/ 430361 w 1547495"/>
                              <a:gd name="connsiteY96" fmla="*/ 119465 h 1069423"/>
                              <a:gd name="connsiteX97" fmla="*/ 418898 w 1547495"/>
                              <a:gd name="connsiteY97" fmla="*/ 111874 h 1069423"/>
                              <a:gd name="connsiteX98" fmla="*/ 426564 w 1547495"/>
                              <a:gd name="connsiteY98" fmla="*/ 95331 h 1069423"/>
                              <a:gd name="connsiteX99" fmla="*/ 481156 w 1547495"/>
                              <a:gd name="connsiteY99" fmla="*/ 74993 h 1069423"/>
                              <a:gd name="connsiteX100" fmla="*/ 468404 w 1547495"/>
                              <a:gd name="connsiteY100" fmla="*/ 45774 h 1069423"/>
                              <a:gd name="connsiteX101" fmla="*/ 417681 w 1547495"/>
                              <a:gd name="connsiteY101" fmla="*/ 72486 h 1069423"/>
                              <a:gd name="connsiteX102" fmla="*/ 411304 w 1547495"/>
                              <a:gd name="connsiteY102" fmla="*/ 73775 h 1069423"/>
                              <a:gd name="connsiteX103" fmla="*/ 399913 w 1547495"/>
                              <a:gd name="connsiteY103" fmla="*/ 67402 h 1069423"/>
                              <a:gd name="connsiteX104" fmla="*/ 405000 w 1547495"/>
                              <a:gd name="connsiteY104" fmla="*/ 49641 h 1069423"/>
                              <a:gd name="connsiteX105" fmla="*/ 457013 w 1547495"/>
                              <a:gd name="connsiteY105" fmla="*/ 21640 h 1069423"/>
                              <a:gd name="connsiteX106" fmla="*/ 445297 w 1547495"/>
                              <a:gd name="connsiteY106" fmla="*/ 0 h 1069423"/>
                              <a:gd name="connsiteX107" fmla="*/ 476332 w 1547495"/>
                              <a:gd name="connsiteY107" fmla="*/ 0 h 1069423"/>
                              <a:gd name="connsiteX108" fmla="*/ 481156 w 1547495"/>
                              <a:gd name="connsiteY108" fmla="*/ 8965 h 1069423"/>
                              <a:gd name="connsiteX109" fmla="*/ 498265 w 1547495"/>
                              <a:gd name="connsiteY109" fmla="*/ 0 h 1069423"/>
                              <a:gd name="connsiteX110" fmla="*/ 550257 w 1547495"/>
                              <a:gd name="connsiteY110" fmla="*/ 0 h 1069423"/>
                              <a:gd name="connsiteX111" fmla="*/ 547140 w 1547495"/>
                              <a:gd name="connsiteY111" fmla="*/ 3880 h 1069423"/>
                              <a:gd name="connsiteX112" fmla="*/ 492548 w 1547495"/>
                              <a:gd name="connsiteY112" fmla="*/ 33098 h 1069423"/>
                              <a:gd name="connsiteX113" fmla="*/ 506518 w 1547495"/>
                              <a:gd name="connsiteY113" fmla="*/ 64823 h 1069423"/>
                              <a:gd name="connsiteX114" fmla="*/ 562400 w 1547495"/>
                              <a:gd name="connsiteY114" fmla="*/ 43268 h 1069423"/>
                              <a:gd name="connsiteX115" fmla="*/ 578878 w 1547495"/>
                              <a:gd name="connsiteY115" fmla="*/ 50859 h 1069423"/>
                              <a:gd name="connsiteX116" fmla="*/ 571284 w 1547495"/>
                              <a:gd name="connsiteY116" fmla="*/ 67402 h 1069423"/>
                              <a:gd name="connsiteX117" fmla="*/ 515402 w 1547495"/>
                              <a:gd name="connsiteY117" fmla="*/ 88957 h 1069423"/>
                              <a:gd name="connsiteX118" fmla="*/ 525575 w 1547495"/>
                              <a:gd name="connsiteY118" fmla="*/ 121971 h 1069423"/>
                              <a:gd name="connsiteX119" fmla="*/ 581457 w 1547495"/>
                              <a:gd name="connsiteY119" fmla="*/ 110585 h 1069423"/>
                              <a:gd name="connsiteX120" fmla="*/ 596645 w 1547495"/>
                              <a:gd name="connsiteY120" fmla="*/ 120754 h 1069423"/>
                              <a:gd name="connsiteX121" fmla="*/ 586472 w 1547495"/>
                              <a:gd name="connsiteY121" fmla="*/ 136008 h 1069423"/>
                              <a:gd name="connsiteX122" fmla="*/ 531880 w 1547495"/>
                              <a:gd name="connsiteY122" fmla="*/ 147394 h 1069423"/>
                              <a:gd name="connsiteX123" fmla="*/ 539546 w 1547495"/>
                              <a:gd name="connsiteY123" fmla="*/ 181697 h 1069423"/>
                              <a:gd name="connsiteX124" fmla="*/ 596645 w 1547495"/>
                              <a:gd name="connsiteY124" fmla="*/ 176613 h 1069423"/>
                              <a:gd name="connsiteX125" fmla="*/ 610616 w 1547495"/>
                              <a:gd name="connsiteY125" fmla="*/ 188071 h 1069423"/>
                              <a:gd name="connsiteX126" fmla="*/ 599225 w 1547495"/>
                              <a:gd name="connsiteY126" fmla="*/ 202036 h 1069423"/>
                              <a:gd name="connsiteX127" fmla="*/ 544632 w 1547495"/>
                              <a:gd name="connsiteY127" fmla="*/ 205831 h 1069423"/>
                              <a:gd name="connsiteX128" fmla="*/ 548430 w 1547495"/>
                              <a:gd name="connsiteY128" fmla="*/ 242641 h 1069423"/>
                              <a:gd name="connsiteX129" fmla="*/ 601732 w 1547495"/>
                              <a:gd name="connsiteY129" fmla="*/ 238845 h 1069423"/>
                              <a:gd name="connsiteX130" fmla="*/ 615703 w 1547495"/>
                              <a:gd name="connsiteY130" fmla="*/ 250303 h 1069423"/>
                              <a:gd name="connsiteX131" fmla="*/ 604240 w 1547495"/>
                              <a:gd name="connsiteY131" fmla="*/ 264268 h 1069423"/>
                              <a:gd name="connsiteX132" fmla="*/ 550937 w 1547495"/>
                              <a:gd name="connsiteY132" fmla="*/ 268064 h 1069423"/>
                              <a:gd name="connsiteX133" fmla="*/ 552227 w 1547495"/>
                              <a:gd name="connsiteY133" fmla="*/ 294704 h 1069423"/>
                              <a:gd name="connsiteX134" fmla="*/ 552227 w 1547495"/>
                              <a:gd name="connsiteY134" fmla="*/ 302367 h 1069423"/>
                              <a:gd name="connsiteX135" fmla="*/ 604240 w 1547495"/>
                              <a:gd name="connsiteY135" fmla="*/ 302367 h 1069423"/>
                              <a:gd name="connsiteX136" fmla="*/ 616992 w 1547495"/>
                              <a:gd name="connsiteY136" fmla="*/ 315042 h 1069423"/>
                              <a:gd name="connsiteX137" fmla="*/ 604240 w 1547495"/>
                              <a:gd name="connsiteY137" fmla="*/ 327718 h 1069423"/>
                              <a:gd name="connsiteX138" fmla="*/ 550937 w 1547495"/>
                              <a:gd name="connsiteY138" fmla="*/ 327718 h 1069423"/>
                              <a:gd name="connsiteX139" fmla="*/ 548430 w 1547495"/>
                              <a:gd name="connsiteY139" fmla="*/ 364599 h 1069423"/>
                              <a:gd name="connsiteX140" fmla="*/ 600443 w 1547495"/>
                              <a:gd name="connsiteY140" fmla="*/ 368395 h 1069423"/>
                              <a:gd name="connsiteX141" fmla="*/ 611905 w 1547495"/>
                              <a:gd name="connsiteY141" fmla="*/ 382359 h 1069423"/>
                              <a:gd name="connsiteX142" fmla="*/ 599225 w 1547495"/>
                              <a:gd name="connsiteY142" fmla="*/ 393818 h 1069423"/>
                              <a:gd name="connsiteX143" fmla="*/ 597935 w 1547495"/>
                              <a:gd name="connsiteY143" fmla="*/ 393818 h 1069423"/>
                              <a:gd name="connsiteX144" fmla="*/ 544632 w 1547495"/>
                              <a:gd name="connsiteY144" fmla="*/ 388733 h 1069423"/>
                              <a:gd name="connsiteX145" fmla="*/ 538256 w 1547495"/>
                              <a:gd name="connsiteY145" fmla="*/ 425543 h 1069423"/>
                              <a:gd name="connsiteX146" fmla="*/ 590341 w 1547495"/>
                              <a:gd name="connsiteY146" fmla="*/ 433134 h 1069423"/>
                              <a:gd name="connsiteX147" fmla="*/ 600443 w 1547495"/>
                              <a:gd name="connsiteY147" fmla="*/ 447098 h 1069423"/>
                              <a:gd name="connsiteX148" fmla="*/ 587762 w 1547495"/>
                              <a:gd name="connsiteY148" fmla="*/ 457268 h 1069423"/>
                              <a:gd name="connsiteX149" fmla="*/ 585254 w 1547495"/>
                              <a:gd name="connsiteY149" fmla="*/ 457268 h 1069423"/>
                              <a:gd name="connsiteX150" fmla="*/ 531880 w 1547495"/>
                              <a:gd name="connsiteY150" fmla="*/ 448387 h 1069423"/>
                              <a:gd name="connsiteX151" fmla="*/ 522996 w 1547495"/>
                              <a:gd name="connsiteY151" fmla="*/ 478895 h 1069423"/>
                              <a:gd name="connsiteX152" fmla="*/ 581457 w 1547495"/>
                              <a:gd name="connsiteY152" fmla="*/ 494077 h 1069423"/>
                              <a:gd name="connsiteX153" fmla="*/ 590341 w 1547495"/>
                              <a:gd name="connsiteY153" fmla="*/ 509331 h 1069423"/>
                              <a:gd name="connsiteX154" fmla="*/ 577588 w 1547495"/>
                              <a:gd name="connsiteY154" fmla="*/ 518211 h 1069423"/>
                              <a:gd name="connsiteX155" fmla="*/ 573791 w 1547495"/>
                              <a:gd name="connsiteY155" fmla="*/ 518211 h 1069423"/>
                              <a:gd name="connsiteX156" fmla="*/ 514112 w 1547495"/>
                              <a:gd name="connsiteY156" fmla="*/ 503029 h 1069423"/>
                              <a:gd name="connsiteX157" fmla="*/ 501432 w 1547495"/>
                              <a:gd name="connsiteY157" fmla="*/ 537260 h 1069423"/>
                              <a:gd name="connsiteX158" fmla="*/ 547140 w 1547495"/>
                              <a:gd name="connsiteY158" fmla="*/ 555092 h 1069423"/>
                              <a:gd name="connsiteX159" fmla="*/ 554734 w 1547495"/>
                              <a:gd name="connsiteY159" fmla="*/ 571563 h 1069423"/>
                              <a:gd name="connsiteX160" fmla="*/ 543343 w 1547495"/>
                              <a:gd name="connsiteY160" fmla="*/ 579226 h 1069423"/>
                              <a:gd name="connsiteX161" fmla="*/ 538256 w 1547495"/>
                              <a:gd name="connsiteY161" fmla="*/ 577937 h 1069423"/>
                              <a:gd name="connsiteX162" fmla="*/ 490040 w 1547495"/>
                              <a:gd name="connsiteY162" fmla="*/ 560177 h 1069423"/>
                              <a:gd name="connsiteX163" fmla="*/ 469694 w 1547495"/>
                              <a:gd name="connsiteY163" fmla="*/ 600782 h 1069423"/>
                              <a:gd name="connsiteX164" fmla="*/ 522996 w 1547495"/>
                              <a:gd name="connsiteY164" fmla="*/ 630000 h 1069423"/>
                              <a:gd name="connsiteX165" fmla="*/ 528083 w 1547495"/>
                              <a:gd name="connsiteY165" fmla="*/ 647760 h 1069423"/>
                              <a:gd name="connsiteX166" fmla="*/ 516692 w 1547495"/>
                              <a:gd name="connsiteY166" fmla="*/ 654134 h 1069423"/>
                              <a:gd name="connsiteX167" fmla="*/ 510315 w 1547495"/>
                              <a:gd name="connsiteY167" fmla="*/ 652845 h 1069423"/>
                              <a:gd name="connsiteX168" fmla="*/ 457013 w 1547495"/>
                              <a:gd name="connsiteY168" fmla="*/ 623627 h 1069423"/>
                              <a:gd name="connsiteX169" fmla="*/ 435448 w 1547495"/>
                              <a:gd name="connsiteY169" fmla="*/ 655423 h 1069423"/>
                              <a:gd name="connsiteX170" fmla="*/ 484954 w 1547495"/>
                              <a:gd name="connsiteY170" fmla="*/ 699824 h 1069423"/>
                              <a:gd name="connsiteX171" fmla="*/ 486243 w 1547495"/>
                              <a:gd name="connsiteY171" fmla="*/ 717656 h 1069423"/>
                              <a:gd name="connsiteX172" fmla="*/ 477288 w 1547495"/>
                              <a:gd name="connsiteY172" fmla="*/ 721451 h 1069423"/>
                              <a:gd name="connsiteX173" fmla="*/ 468404 w 1547495"/>
                              <a:gd name="connsiteY173" fmla="*/ 717656 h 1069423"/>
                              <a:gd name="connsiteX174" fmla="*/ 421478 w 1547495"/>
                              <a:gd name="connsiteY174" fmla="*/ 675690 h 1069423"/>
                              <a:gd name="connsiteX175" fmla="*/ 399913 w 1547495"/>
                              <a:gd name="connsiteY175" fmla="*/ 702402 h 1069423"/>
                              <a:gd name="connsiteX176" fmla="*/ 441753 w 1547495"/>
                              <a:gd name="connsiteY176" fmla="*/ 749381 h 1069423"/>
                              <a:gd name="connsiteX177" fmla="*/ 440535 w 1547495"/>
                              <a:gd name="connsiteY177" fmla="*/ 767141 h 1069423"/>
                              <a:gd name="connsiteX178" fmla="*/ 431651 w 1547495"/>
                              <a:gd name="connsiteY178" fmla="*/ 771008 h 1069423"/>
                              <a:gd name="connsiteX179" fmla="*/ 422767 w 1547495"/>
                              <a:gd name="connsiteY179" fmla="*/ 767141 h 1069423"/>
                              <a:gd name="connsiteX180" fmla="*/ 382145 w 1547495"/>
                              <a:gd name="connsiteY180" fmla="*/ 722740 h 1069423"/>
                              <a:gd name="connsiteX181" fmla="*/ 354205 w 1547495"/>
                              <a:gd name="connsiteY181" fmla="*/ 751959 h 1069423"/>
                              <a:gd name="connsiteX182" fmla="*/ 388450 w 1547495"/>
                              <a:gd name="connsiteY182" fmla="*/ 802733 h 1069423"/>
                              <a:gd name="connsiteX183" fmla="*/ 384653 w 1547495"/>
                              <a:gd name="connsiteY183" fmla="*/ 820493 h 1069423"/>
                              <a:gd name="connsiteX184" fmla="*/ 377059 w 1547495"/>
                              <a:gd name="connsiteY184" fmla="*/ 823071 h 1069423"/>
                              <a:gd name="connsiteX185" fmla="*/ 366885 w 1547495"/>
                              <a:gd name="connsiteY185" fmla="*/ 817987 h 1069423"/>
                              <a:gd name="connsiteX186" fmla="*/ 333858 w 1547495"/>
                              <a:gd name="connsiteY186" fmla="*/ 771008 h 1069423"/>
                              <a:gd name="connsiteX187" fmla="*/ 309786 w 1547495"/>
                              <a:gd name="connsiteY187" fmla="*/ 791275 h 1069423"/>
                              <a:gd name="connsiteX188" fmla="*/ 345321 w 1547495"/>
                              <a:gd name="connsiteY188" fmla="*/ 839542 h 1069423"/>
                              <a:gd name="connsiteX189" fmla="*/ 342742 w 1547495"/>
                              <a:gd name="connsiteY189" fmla="*/ 857303 h 1069423"/>
                              <a:gd name="connsiteX190" fmla="*/ 335147 w 1547495"/>
                              <a:gd name="connsiteY190" fmla="*/ 859881 h 1069423"/>
                              <a:gd name="connsiteX191" fmla="*/ 324974 w 1547495"/>
                              <a:gd name="connsiteY191" fmla="*/ 854796 h 1069423"/>
                              <a:gd name="connsiteX192" fmla="*/ 289439 w 1547495"/>
                              <a:gd name="connsiteY192" fmla="*/ 806528 h 1069423"/>
                              <a:gd name="connsiteX193" fmla="*/ 275469 w 1547495"/>
                              <a:gd name="connsiteY193" fmla="*/ 816698 h 1069423"/>
                              <a:gd name="connsiteX194" fmla="*/ 312293 w 1547495"/>
                              <a:gd name="connsiteY194" fmla="*/ 857303 h 1069423"/>
                              <a:gd name="connsiteX195" fmla="*/ 311004 w 1547495"/>
                              <a:gd name="connsiteY195" fmla="*/ 875135 h 1069423"/>
                              <a:gd name="connsiteX196" fmla="*/ 302120 w 1547495"/>
                              <a:gd name="connsiteY196" fmla="*/ 878930 h 1069423"/>
                              <a:gd name="connsiteX197" fmla="*/ 773103 w 1547495"/>
                              <a:gd name="connsiteY197" fmla="*/ 1046578 h 1069423"/>
                              <a:gd name="connsiteX198" fmla="*/ 1184982 w 1547495"/>
                              <a:gd name="connsiteY198" fmla="*/ 924944 h 1069423"/>
                              <a:gd name="connsiteX199" fmla="*/ 1240531 w 1547495"/>
                              <a:gd name="connsiteY199" fmla="*/ 882278 h 1069423"/>
                              <a:gd name="connsiteX200" fmla="*/ 1241578 w 1547495"/>
                              <a:gd name="connsiteY200" fmla="*/ 882726 h 1069423"/>
                              <a:gd name="connsiteX201" fmla="*/ 1250462 w 1547495"/>
                              <a:gd name="connsiteY201" fmla="*/ 878930 h 1069423"/>
                              <a:gd name="connsiteX202" fmla="*/ 1263438 w 1547495"/>
                              <a:gd name="connsiteY202" fmla="*/ 864684 h 1069423"/>
                              <a:gd name="connsiteX203" fmla="*/ 1296171 w 1547495"/>
                              <a:gd name="connsiteY203" fmla="*/ 839542 h 1069423"/>
                              <a:gd name="connsiteX204" fmla="*/ 1289794 w 1547495"/>
                              <a:gd name="connsiteY204" fmla="*/ 835747 h 1069423"/>
                              <a:gd name="connsiteX205" fmla="*/ 1263438 w 1547495"/>
                              <a:gd name="connsiteY205" fmla="*/ 864684 h 1069423"/>
                              <a:gd name="connsiteX206" fmla="*/ 1240531 w 1547495"/>
                              <a:gd name="connsiteY206" fmla="*/ 882278 h 1069423"/>
                              <a:gd name="connsiteX207" fmla="*/ 1232695 w 1547495"/>
                              <a:gd name="connsiteY207" fmla="*/ 878930 h 1069423"/>
                              <a:gd name="connsiteX208" fmla="*/ 1231405 w 1547495"/>
                              <a:gd name="connsiteY208" fmla="*/ 861170 h 1069423"/>
                              <a:gd name="connsiteX209" fmla="*/ 1268230 w 1547495"/>
                              <a:gd name="connsiteY209" fmla="*/ 820493 h 1069423"/>
                              <a:gd name="connsiteX210" fmla="*/ 1254259 w 1547495"/>
                              <a:gd name="connsiteY210" fmla="*/ 810324 h 1069423"/>
                              <a:gd name="connsiteX211" fmla="*/ 1218724 w 1547495"/>
                              <a:gd name="connsiteY211" fmla="*/ 858592 h 1069423"/>
                              <a:gd name="connsiteX212" fmla="*/ 1208551 w 1547495"/>
                              <a:gd name="connsiteY212" fmla="*/ 863676 h 1069423"/>
                              <a:gd name="connsiteX213" fmla="*/ 1200957 w 1547495"/>
                              <a:gd name="connsiteY213" fmla="*/ 861170 h 1069423"/>
                              <a:gd name="connsiteX214" fmla="*/ 1198377 w 1547495"/>
                              <a:gd name="connsiteY214" fmla="*/ 843338 h 1069423"/>
                              <a:gd name="connsiteX215" fmla="*/ 1233913 w 1547495"/>
                              <a:gd name="connsiteY215" fmla="*/ 795070 h 1069423"/>
                              <a:gd name="connsiteX216" fmla="*/ 1209840 w 1547495"/>
                              <a:gd name="connsiteY216" fmla="*/ 774804 h 1069423"/>
                              <a:gd name="connsiteX217" fmla="*/ 1176813 w 1547495"/>
                              <a:gd name="connsiteY217" fmla="*/ 821782 h 1069423"/>
                              <a:gd name="connsiteX218" fmla="*/ 1166639 w 1547495"/>
                              <a:gd name="connsiteY218" fmla="*/ 826867 h 1069423"/>
                              <a:gd name="connsiteX219" fmla="*/ 1159045 w 1547495"/>
                              <a:gd name="connsiteY219" fmla="*/ 824289 h 1069423"/>
                              <a:gd name="connsiteX220" fmla="*/ 1155248 w 1547495"/>
                              <a:gd name="connsiteY220" fmla="*/ 806528 h 1069423"/>
                              <a:gd name="connsiteX221" fmla="*/ 1189494 w 1547495"/>
                              <a:gd name="connsiteY221" fmla="*/ 755754 h 1069423"/>
                              <a:gd name="connsiteX222" fmla="*/ 1161553 w 1547495"/>
                              <a:gd name="connsiteY222" fmla="*/ 726536 h 1069423"/>
                              <a:gd name="connsiteX223" fmla="*/ 1120931 w 1547495"/>
                              <a:gd name="connsiteY223" fmla="*/ 771008 h 1069423"/>
                              <a:gd name="connsiteX224" fmla="*/ 1112047 w 1547495"/>
                              <a:gd name="connsiteY224" fmla="*/ 774804 h 1069423"/>
                              <a:gd name="connsiteX225" fmla="*/ 1103164 w 1547495"/>
                              <a:gd name="connsiteY225" fmla="*/ 771008 h 1069423"/>
                              <a:gd name="connsiteX226" fmla="*/ 1101874 w 1547495"/>
                              <a:gd name="connsiteY226" fmla="*/ 753176 h 1069423"/>
                              <a:gd name="connsiteX227" fmla="*/ 1143785 w 1547495"/>
                              <a:gd name="connsiteY227" fmla="*/ 706197 h 1069423"/>
                              <a:gd name="connsiteX228" fmla="*/ 1122221 w 1547495"/>
                              <a:gd name="connsiteY228" fmla="*/ 679557 h 1069423"/>
                              <a:gd name="connsiteX229" fmla="*/ 1075223 w 1547495"/>
                              <a:gd name="connsiteY229" fmla="*/ 721451 h 1069423"/>
                              <a:gd name="connsiteX230" fmla="*/ 1066339 w 1547495"/>
                              <a:gd name="connsiteY230" fmla="*/ 725247 h 1069423"/>
                              <a:gd name="connsiteX231" fmla="*/ 1057455 w 1547495"/>
                              <a:gd name="connsiteY231" fmla="*/ 721451 h 1069423"/>
                              <a:gd name="connsiteX232" fmla="*/ 1058745 w 1547495"/>
                              <a:gd name="connsiteY232" fmla="*/ 703691 h 1069423"/>
                              <a:gd name="connsiteX233" fmla="*/ 1108250 w 1547495"/>
                              <a:gd name="connsiteY233" fmla="*/ 659219 h 1069423"/>
                              <a:gd name="connsiteX234" fmla="*/ 1086686 w 1547495"/>
                              <a:gd name="connsiteY234" fmla="*/ 627494 h 1069423"/>
                              <a:gd name="connsiteX235" fmla="*/ 1033383 w 1547495"/>
                              <a:gd name="connsiteY235" fmla="*/ 656641 h 1069423"/>
                              <a:gd name="connsiteX236" fmla="*/ 1027007 w 1547495"/>
                              <a:gd name="connsiteY236" fmla="*/ 657930 h 1069423"/>
                              <a:gd name="connsiteX237" fmla="*/ 1015615 w 1547495"/>
                              <a:gd name="connsiteY237" fmla="*/ 651628 h 1069423"/>
                              <a:gd name="connsiteX238" fmla="*/ 1020630 w 1547495"/>
                              <a:gd name="connsiteY238" fmla="*/ 633796 h 1069423"/>
                              <a:gd name="connsiteX239" fmla="*/ 1068918 w 1547495"/>
                              <a:gd name="connsiteY239" fmla="*/ 600782 h 1069423"/>
                              <a:gd name="connsiteX240" fmla="*/ 1048571 w 1547495"/>
                              <a:gd name="connsiteY240" fmla="*/ 560177 h 1069423"/>
                              <a:gd name="connsiteX241" fmla="*/ 1000355 w 1547495"/>
                              <a:gd name="connsiteY241" fmla="*/ 577937 h 1069423"/>
                              <a:gd name="connsiteX242" fmla="*/ 995269 w 1547495"/>
                              <a:gd name="connsiteY242" fmla="*/ 579226 h 1069423"/>
                              <a:gd name="connsiteX243" fmla="*/ 983877 w 1547495"/>
                              <a:gd name="connsiteY243" fmla="*/ 570346 h 1069423"/>
                              <a:gd name="connsiteX244" fmla="*/ 991472 w 1547495"/>
                              <a:gd name="connsiteY244" fmla="*/ 553803 h 1069423"/>
                              <a:gd name="connsiteX245" fmla="*/ 1037180 w 1547495"/>
                              <a:gd name="connsiteY245" fmla="*/ 536043 h 1069423"/>
                              <a:gd name="connsiteX246" fmla="*/ 1024499 w 1547495"/>
                              <a:gd name="connsiteY246" fmla="*/ 501740 h 1069423"/>
                              <a:gd name="connsiteX247" fmla="*/ 964820 w 1547495"/>
                              <a:gd name="connsiteY247" fmla="*/ 516994 h 1069423"/>
                              <a:gd name="connsiteX248" fmla="*/ 961023 w 1547495"/>
                              <a:gd name="connsiteY248" fmla="*/ 516994 h 1069423"/>
                              <a:gd name="connsiteX249" fmla="*/ 948271 w 1547495"/>
                              <a:gd name="connsiteY249" fmla="*/ 508113 h 1069423"/>
                              <a:gd name="connsiteX250" fmla="*/ 957154 w 1547495"/>
                              <a:gd name="connsiteY250" fmla="*/ 492860 h 1069423"/>
                              <a:gd name="connsiteX251" fmla="*/ 1015615 w 1547495"/>
                              <a:gd name="connsiteY251" fmla="*/ 477606 h 1069423"/>
                              <a:gd name="connsiteX252" fmla="*/ 1006660 w 1547495"/>
                              <a:gd name="connsiteY252" fmla="*/ 447098 h 1069423"/>
                              <a:gd name="connsiteX253" fmla="*/ 953357 w 1547495"/>
                              <a:gd name="connsiteY253" fmla="*/ 455979 h 1069423"/>
                              <a:gd name="connsiteX254" fmla="*/ 950850 w 1547495"/>
                              <a:gd name="connsiteY254" fmla="*/ 455979 h 1069423"/>
                              <a:gd name="connsiteX255" fmla="*/ 938169 w 1547495"/>
                              <a:gd name="connsiteY255" fmla="*/ 445881 h 1069423"/>
                              <a:gd name="connsiteX256" fmla="*/ 948271 w 1547495"/>
                              <a:gd name="connsiteY256" fmla="*/ 431916 h 1069423"/>
                              <a:gd name="connsiteX257" fmla="*/ 1000355 w 1547495"/>
                              <a:gd name="connsiteY257" fmla="*/ 424254 h 1069423"/>
                              <a:gd name="connsiteX258" fmla="*/ 993979 w 1547495"/>
                              <a:gd name="connsiteY258" fmla="*/ 387444 h 1069423"/>
                              <a:gd name="connsiteX259" fmla="*/ 940677 w 1547495"/>
                              <a:gd name="connsiteY259" fmla="*/ 392529 h 1069423"/>
                              <a:gd name="connsiteX260" fmla="*/ 939387 w 1547495"/>
                              <a:gd name="connsiteY260" fmla="*/ 392529 h 1069423"/>
                              <a:gd name="connsiteX261" fmla="*/ 926706 w 1547495"/>
                              <a:gd name="connsiteY261" fmla="*/ 381070 h 1069423"/>
                              <a:gd name="connsiteX262" fmla="*/ 938169 w 1547495"/>
                              <a:gd name="connsiteY262" fmla="*/ 367106 h 1069423"/>
                              <a:gd name="connsiteX263" fmla="*/ 990182 w 1547495"/>
                              <a:gd name="connsiteY263" fmla="*/ 363310 h 1069423"/>
                              <a:gd name="connsiteX264" fmla="*/ 987675 w 1547495"/>
                              <a:gd name="connsiteY264" fmla="*/ 326501 h 1069423"/>
                              <a:gd name="connsiteX265" fmla="*/ 934300 w 1547495"/>
                              <a:gd name="connsiteY265" fmla="*/ 326501 h 1069423"/>
                              <a:gd name="connsiteX266" fmla="*/ 921619 w 1547495"/>
                              <a:gd name="connsiteY266" fmla="*/ 313753 h 1069423"/>
                              <a:gd name="connsiteX267" fmla="*/ 934300 w 1547495"/>
                              <a:gd name="connsiteY267" fmla="*/ 301078 h 1069423"/>
                              <a:gd name="connsiteX268" fmla="*/ 986385 w 1547495"/>
                              <a:gd name="connsiteY268" fmla="*/ 301078 h 1069423"/>
                              <a:gd name="connsiteX269" fmla="*/ 986385 w 1547495"/>
                              <a:gd name="connsiteY269" fmla="*/ 293487 h 1069423"/>
                              <a:gd name="connsiteX270" fmla="*/ 987675 w 1547495"/>
                              <a:gd name="connsiteY270" fmla="*/ 266775 h 1069423"/>
                              <a:gd name="connsiteX271" fmla="*/ 934300 w 1547495"/>
                              <a:gd name="connsiteY271" fmla="*/ 262979 h 1069423"/>
                              <a:gd name="connsiteX272" fmla="*/ 922909 w 1547495"/>
                              <a:gd name="connsiteY272" fmla="*/ 249014 h 1069423"/>
                              <a:gd name="connsiteX273" fmla="*/ 936879 w 1547495"/>
                              <a:gd name="connsiteY273" fmla="*/ 237556 h 1069423"/>
                              <a:gd name="connsiteX274" fmla="*/ 990182 w 1547495"/>
                              <a:gd name="connsiteY274" fmla="*/ 241352 h 1069423"/>
                              <a:gd name="connsiteX275" fmla="*/ 993979 w 1547495"/>
                              <a:gd name="connsiteY275" fmla="*/ 204542 h 1069423"/>
                              <a:gd name="connsiteX276" fmla="*/ 939387 w 1547495"/>
                              <a:gd name="connsiteY276" fmla="*/ 200747 h 1069423"/>
                              <a:gd name="connsiteX277" fmla="*/ 927996 w 1547495"/>
                              <a:gd name="connsiteY277" fmla="*/ 186782 h 1069423"/>
                              <a:gd name="connsiteX278" fmla="*/ 941966 w 1547495"/>
                              <a:gd name="connsiteY278" fmla="*/ 175324 h 1069423"/>
                              <a:gd name="connsiteX279" fmla="*/ 999066 w 1547495"/>
                              <a:gd name="connsiteY279" fmla="*/ 180408 h 1069423"/>
                              <a:gd name="connsiteX280" fmla="*/ 1006660 w 1547495"/>
                              <a:gd name="connsiteY280" fmla="*/ 146105 h 1069423"/>
                              <a:gd name="connsiteX281" fmla="*/ 952139 w 1547495"/>
                              <a:gd name="connsiteY281" fmla="*/ 134719 h 1069423"/>
                              <a:gd name="connsiteX282" fmla="*/ 941966 w 1547495"/>
                              <a:gd name="connsiteY282" fmla="*/ 119465 h 1069423"/>
                              <a:gd name="connsiteX283" fmla="*/ 957154 w 1547495"/>
                              <a:gd name="connsiteY283" fmla="*/ 109296 h 1069423"/>
                              <a:gd name="connsiteX284" fmla="*/ 1013036 w 1547495"/>
                              <a:gd name="connsiteY284" fmla="*/ 120754 h 1069423"/>
                              <a:gd name="connsiteX285" fmla="*/ 1023210 w 1547495"/>
                              <a:gd name="connsiteY285" fmla="*/ 87740 h 1069423"/>
                              <a:gd name="connsiteX286" fmla="*/ 967328 w 1547495"/>
                              <a:gd name="connsiteY286" fmla="*/ 66112 h 1069423"/>
                              <a:gd name="connsiteX287" fmla="*/ 959734 w 1547495"/>
                              <a:gd name="connsiteY287" fmla="*/ 49641 h 1069423"/>
                              <a:gd name="connsiteX288" fmla="*/ 976212 w 1547495"/>
                              <a:gd name="connsiteY288" fmla="*/ 41979 h 1069423"/>
                              <a:gd name="connsiteX289" fmla="*/ 1032093 w 1547495"/>
                              <a:gd name="connsiteY289" fmla="*/ 63606 h 1069423"/>
                              <a:gd name="connsiteX290" fmla="*/ 1046064 w 1547495"/>
                              <a:gd name="connsiteY290" fmla="*/ 31809 h 1069423"/>
                              <a:gd name="connsiteX291" fmla="*/ 991472 w 1547495"/>
                              <a:gd name="connsiteY291" fmla="*/ 2591 h 1069423"/>
                              <a:gd name="connsiteX292" fmla="*/ 989390 w 1547495"/>
                              <a:gd name="connsiteY292" fmla="*/ 0 h 1069423"/>
                              <a:gd name="connsiteX293" fmla="*/ 1042807 w 1547495"/>
                              <a:gd name="connsiteY293" fmla="*/ 0 h 1069423"/>
                              <a:gd name="connsiteX294" fmla="*/ 1057455 w 1547495"/>
                              <a:gd name="connsiteY294" fmla="*/ 7676 h 1069423"/>
                              <a:gd name="connsiteX295" fmla="*/ 1061586 w 1547495"/>
                              <a:gd name="connsiteY295" fmla="*/ 0 h 1069423"/>
                              <a:gd name="connsiteX296" fmla="*/ 1097244 w 1547495"/>
                              <a:gd name="connsiteY296" fmla="*/ 0 h 1069423"/>
                              <a:gd name="connsiteX297" fmla="*/ 1084106 w 1547495"/>
                              <a:gd name="connsiteY297" fmla="*/ 24218 h 1069423"/>
                              <a:gd name="connsiteX298" fmla="*/ 1136191 w 1547495"/>
                              <a:gd name="connsiteY298" fmla="*/ 52148 h 1069423"/>
                              <a:gd name="connsiteX299" fmla="*/ 1141278 w 1547495"/>
                              <a:gd name="connsiteY299" fmla="*/ 69908 h 1069423"/>
                              <a:gd name="connsiteX300" fmla="*/ 1129815 w 1547495"/>
                              <a:gd name="connsiteY300" fmla="*/ 76282 h 1069423"/>
                              <a:gd name="connsiteX301" fmla="*/ 1123510 w 1547495"/>
                              <a:gd name="connsiteY301" fmla="*/ 74993 h 1069423"/>
                              <a:gd name="connsiteX302" fmla="*/ 1072715 w 1547495"/>
                              <a:gd name="connsiteY302" fmla="*/ 48352 h 1069423"/>
                              <a:gd name="connsiteX303" fmla="*/ 1060034 w 1547495"/>
                              <a:gd name="connsiteY303" fmla="*/ 77571 h 1069423"/>
                              <a:gd name="connsiteX304" fmla="*/ 1114626 w 1547495"/>
                              <a:gd name="connsiteY304" fmla="*/ 97909 h 1069423"/>
                              <a:gd name="connsiteX305" fmla="*/ 1122221 w 1547495"/>
                              <a:gd name="connsiteY305" fmla="*/ 114380 h 1069423"/>
                              <a:gd name="connsiteX306" fmla="*/ 1110758 w 1547495"/>
                              <a:gd name="connsiteY306" fmla="*/ 121971 h 1069423"/>
                              <a:gd name="connsiteX307" fmla="*/ 1105743 w 1547495"/>
                              <a:gd name="connsiteY307" fmla="*/ 120754 h 1069423"/>
                              <a:gd name="connsiteX308" fmla="*/ 1051150 w 1547495"/>
                              <a:gd name="connsiteY308" fmla="*/ 100416 h 1069423"/>
                              <a:gd name="connsiteX309" fmla="*/ 1042267 w 1547495"/>
                              <a:gd name="connsiteY309" fmla="*/ 129634 h 1069423"/>
                              <a:gd name="connsiteX310" fmla="*/ 1103164 w 1547495"/>
                              <a:gd name="connsiteY310" fmla="*/ 142310 h 1069423"/>
                              <a:gd name="connsiteX311" fmla="*/ 1113337 w 1547495"/>
                              <a:gd name="connsiteY311" fmla="*/ 157563 h 1069423"/>
                              <a:gd name="connsiteX312" fmla="*/ 1100656 w 1547495"/>
                              <a:gd name="connsiteY312" fmla="*/ 167733 h 1069423"/>
                              <a:gd name="connsiteX313" fmla="*/ 1098077 w 1547495"/>
                              <a:gd name="connsiteY313" fmla="*/ 167733 h 1069423"/>
                              <a:gd name="connsiteX314" fmla="*/ 1035890 w 1547495"/>
                              <a:gd name="connsiteY314" fmla="*/ 155057 h 1069423"/>
                              <a:gd name="connsiteX315" fmla="*/ 1029514 w 1547495"/>
                              <a:gd name="connsiteY315" fmla="*/ 185493 h 1069423"/>
                              <a:gd name="connsiteX316" fmla="*/ 1090483 w 1547495"/>
                              <a:gd name="connsiteY316" fmla="*/ 190577 h 1069423"/>
                              <a:gd name="connsiteX317" fmla="*/ 1101874 w 1547495"/>
                              <a:gd name="connsiteY317" fmla="*/ 204542 h 1069423"/>
                              <a:gd name="connsiteX318" fmla="*/ 1089193 w 1547495"/>
                              <a:gd name="connsiteY318" fmla="*/ 216000 h 1069423"/>
                              <a:gd name="connsiteX319" fmla="*/ 1087975 w 1547495"/>
                              <a:gd name="connsiteY319" fmla="*/ 216000 h 1069423"/>
                              <a:gd name="connsiteX320" fmla="*/ 1024499 w 1547495"/>
                              <a:gd name="connsiteY320" fmla="*/ 210916 h 1069423"/>
                              <a:gd name="connsiteX321" fmla="*/ 1020630 w 1547495"/>
                              <a:gd name="connsiteY321" fmla="*/ 247725 h 1069423"/>
                              <a:gd name="connsiteX322" fmla="*/ 1085396 w 1547495"/>
                              <a:gd name="connsiteY322" fmla="*/ 252810 h 1069423"/>
                              <a:gd name="connsiteX323" fmla="*/ 1096859 w 1547495"/>
                              <a:gd name="connsiteY323" fmla="*/ 266775 h 1069423"/>
                              <a:gd name="connsiteX324" fmla="*/ 1084106 w 1547495"/>
                              <a:gd name="connsiteY324" fmla="*/ 278233 h 1069423"/>
                              <a:gd name="connsiteX325" fmla="*/ 1082888 w 1547495"/>
                              <a:gd name="connsiteY325" fmla="*/ 278233 h 1069423"/>
                              <a:gd name="connsiteX326" fmla="*/ 1018123 w 1547495"/>
                              <a:gd name="connsiteY326" fmla="*/ 273148 h 1069423"/>
                              <a:gd name="connsiteX327" fmla="*/ 1016833 w 1547495"/>
                              <a:gd name="connsiteY327" fmla="*/ 298500 h 1069423"/>
                              <a:gd name="connsiteX328" fmla="*/ 1016833 w 1547495"/>
                              <a:gd name="connsiteY328" fmla="*/ 306162 h 1069423"/>
                              <a:gd name="connsiteX329" fmla="*/ 1082888 w 1547495"/>
                              <a:gd name="connsiteY329" fmla="*/ 306162 h 1069423"/>
                              <a:gd name="connsiteX330" fmla="*/ 1095569 w 1547495"/>
                              <a:gd name="connsiteY330" fmla="*/ 318838 h 1069423"/>
                              <a:gd name="connsiteX331" fmla="*/ 1082888 w 1547495"/>
                              <a:gd name="connsiteY331" fmla="*/ 331585 h 1069423"/>
                              <a:gd name="connsiteX332" fmla="*/ 1018123 w 1547495"/>
                              <a:gd name="connsiteY332" fmla="*/ 331585 h 1069423"/>
                              <a:gd name="connsiteX333" fmla="*/ 1020630 w 1547495"/>
                              <a:gd name="connsiteY333" fmla="*/ 365817 h 1069423"/>
                              <a:gd name="connsiteX334" fmla="*/ 1086686 w 1547495"/>
                              <a:gd name="connsiteY334" fmla="*/ 360732 h 1069423"/>
                              <a:gd name="connsiteX335" fmla="*/ 1100656 w 1547495"/>
                              <a:gd name="connsiteY335" fmla="*/ 372190 h 1069423"/>
                              <a:gd name="connsiteX336" fmla="*/ 1089193 w 1547495"/>
                              <a:gd name="connsiteY336" fmla="*/ 386155 h 1069423"/>
                              <a:gd name="connsiteX337" fmla="*/ 1024499 w 1547495"/>
                              <a:gd name="connsiteY337" fmla="*/ 391240 h 1069423"/>
                              <a:gd name="connsiteX338" fmla="*/ 1030804 w 1547495"/>
                              <a:gd name="connsiteY338" fmla="*/ 425543 h 1069423"/>
                              <a:gd name="connsiteX339" fmla="*/ 1095569 w 1547495"/>
                              <a:gd name="connsiteY339" fmla="*/ 415373 h 1069423"/>
                              <a:gd name="connsiteX340" fmla="*/ 1109540 w 1547495"/>
                              <a:gd name="connsiteY340" fmla="*/ 425543 h 1069423"/>
                              <a:gd name="connsiteX341" fmla="*/ 1099366 w 1547495"/>
                              <a:gd name="connsiteY341" fmla="*/ 439507 h 1069423"/>
                              <a:gd name="connsiteX342" fmla="*/ 1035890 w 1547495"/>
                              <a:gd name="connsiteY342" fmla="*/ 449676 h 1069423"/>
                              <a:gd name="connsiteX343" fmla="*/ 1044774 w 1547495"/>
                              <a:gd name="connsiteY343" fmla="*/ 477606 h 1069423"/>
                              <a:gd name="connsiteX344" fmla="*/ 1100656 w 1547495"/>
                              <a:gd name="connsiteY344" fmla="*/ 462352 h 1069423"/>
                              <a:gd name="connsiteX345" fmla="*/ 1115844 w 1547495"/>
                              <a:gd name="connsiteY345" fmla="*/ 471232 h 1069423"/>
                              <a:gd name="connsiteX346" fmla="*/ 1106961 w 1547495"/>
                              <a:gd name="connsiteY346" fmla="*/ 486486 h 1069423"/>
                              <a:gd name="connsiteX347" fmla="*/ 1052368 w 1547495"/>
                              <a:gd name="connsiteY347" fmla="*/ 500451 h 1069423"/>
                              <a:gd name="connsiteX348" fmla="*/ 1065121 w 1547495"/>
                              <a:gd name="connsiteY348" fmla="*/ 532247 h 1069423"/>
                              <a:gd name="connsiteX349" fmla="*/ 1129815 w 1547495"/>
                              <a:gd name="connsiteY349" fmla="*/ 508113 h 1069423"/>
                              <a:gd name="connsiteX350" fmla="*/ 1146364 w 1547495"/>
                              <a:gd name="connsiteY350" fmla="*/ 515705 h 1069423"/>
                              <a:gd name="connsiteX351" fmla="*/ 1138699 w 1547495"/>
                              <a:gd name="connsiteY351" fmla="*/ 532247 h 1069423"/>
                              <a:gd name="connsiteX352" fmla="*/ 1075223 w 1547495"/>
                              <a:gd name="connsiteY352" fmla="*/ 556310 h 1069423"/>
                              <a:gd name="connsiteX353" fmla="*/ 1094280 w 1547495"/>
                              <a:gd name="connsiteY353" fmla="*/ 593191 h 1069423"/>
                              <a:gd name="connsiteX354" fmla="*/ 1145075 w 1547495"/>
                              <a:gd name="connsiteY354" fmla="*/ 565261 h 1069423"/>
                              <a:gd name="connsiteX355" fmla="*/ 1162842 w 1547495"/>
                              <a:gd name="connsiteY355" fmla="*/ 570346 h 1069423"/>
                              <a:gd name="connsiteX356" fmla="*/ 1157756 w 1547495"/>
                              <a:gd name="connsiteY356" fmla="*/ 588106 h 1069423"/>
                              <a:gd name="connsiteX357" fmla="*/ 1108250 w 1547495"/>
                              <a:gd name="connsiteY357" fmla="*/ 616036 h 1069423"/>
                              <a:gd name="connsiteX358" fmla="*/ 1126018 w 1547495"/>
                              <a:gd name="connsiteY358" fmla="*/ 643965 h 1069423"/>
                              <a:gd name="connsiteX359" fmla="*/ 1164132 w 1547495"/>
                              <a:gd name="connsiteY359" fmla="*/ 608444 h 1069423"/>
                              <a:gd name="connsiteX360" fmla="*/ 1181899 w 1547495"/>
                              <a:gd name="connsiteY360" fmla="*/ 609662 h 1069423"/>
                              <a:gd name="connsiteX361" fmla="*/ 1180610 w 1547495"/>
                              <a:gd name="connsiteY361" fmla="*/ 627494 h 1069423"/>
                              <a:gd name="connsiteX362" fmla="*/ 1139988 w 1547495"/>
                              <a:gd name="connsiteY362" fmla="*/ 664303 h 1069423"/>
                              <a:gd name="connsiteX363" fmla="*/ 1159045 w 1547495"/>
                              <a:gd name="connsiteY363" fmla="*/ 688437 h 1069423"/>
                              <a:gd name="connsiteX364" fmla="*/ 1195870 w 1547495"/>
                              <a:gd name="connsiteY364" fmla="*/ 647760 h 1069423"/>
                              <a:gd name="connsiteX365" fmla="*/ 1213637 w 1547495"/>
                              <a:gd name="connsiteY365" fmla="*/ 646543 h 1069423"/>
                              <a:gd name="connsiteX366" fmla="*/ 1214855 w 1547495"/>
                              <a:gd name="connsiteY366" fmla="*/ 664303 h 1069423"/>
                              <a:gd name="connsiteX367" fmla="*/ 1175523 w 1547495"/>
                              <a:gd name="connsiteY367" fmla="*/ 707486 h 1069423"/>
                              <a:gd name="connsiteX368" fmla="*/ 1200957 w 1547495"/>
                              <a:gd name="connsiteY368" fmla="*/ 734127 h 1069423"/>
                              <a:gd name="connsiteX369" fmla="*/ 1232695 w 1547495"/>
                              <a:gd name="connsiteY369" fmla="*/ 687148 h 1069423"/>
                              <a:gd name="connsiteX370" fmla="*/ 1250462 w 1547495"/>
                              <a:gd name="connsiteY370" fmla="*/ 683353 h 1069423"/>
                              <a:gd name="connsiteX371" fmla="*/ 1254259 w 1547495"/>
                              <a:gd name="connsiteY371" fmla="*/ 701113 h 1069423"/>
                              <a:gd name="connsiteX372" fmla="*/ 1219942 w 1547495"/>
                              <a:gd name="connsiteY372" fmla="*/ 750670 h 1069423"/>
                              <a:gd name="connsiteX373" fmla="*/ 1244086 w 1547495"/>
                              <a:gd name="connsiteY373" fmla="*/ 771008 h 1069423"/>
                              <a:gd name="connsiteX374" fmla="*/ 1278331 w 1547495"/>
                              <a:gd name="connsiteY374" fmla="*/ 723958 h 1069423"/>
                              <a:gd name="connsiteX375" fmla="*/ 1296171 w 1547495"/>
                              <a:gd name="connsiteY375" fmla="*/ 721451 h 1069423"/>
                              <a:gd name="connsiteX376" fmla="*/ 1298678 w 1547495"/>
                              <a:gd name="connsiteY376" fmla="*/ 739211 h 1069423"/>
                              <a:gd name="connsiteX377" fmla="*/ 1264433 w 1547495"/>
                              <a:gd name="connsiteY377" fmla="*/ 786190 h 1069423"/>
                              <a:gd name="connsiteX378" fmla="*/ 1280911 w 1547495"/>
                              <a:gd name="connsiteY378" fmla="*/ 797648 h 1069423"/>
                              <a:gd name="connsiteX379" fmla="*/ 1324040 w 1547495"/>
                              <a:gd name="connsiteY379" fmla="*/ 750670 h 1069423"/>
                              <a:gd name="connsiteX380" fmla="*/ 1341807 w 1547495"/>
                              <a:gd name="connsiteY380" fmla="*/ 749381 h 1069423"/>
                              <a:gd name="connsiteX381" fmla="*/ 1343097 w 1547495"/>
                              <a:gd name="connsiteY381" fmla="*/ 767141 h 1069423"/>
                              <a:gd name="connsiteX382" fmla="*/ 1303765 w 1547495"/>
                              <a:gd name="connsiteY382" fmla="*/ 811613 h 1069423"/>
                              <a:gd name="connsiteX383" fmla="*/ 1311359 w 1547495"/>
                              <a:gd name="connsiteY383" fmla="*/ 816698 h 1069423"/>
                              <a:gd name="connsiteX384" fmla="*/ 1522133 w 1547495"/>
                              <a:gd name="connsiteY384" fmla="*/ 298571 h 1069423"/>
                              <a:gd name="connsiteX385" fmla="*/ 1465320 w 1547495"/>
                              <a:gd name="connsiteY385" fmla="*/ 13584 h 1069423"/>
                              <a:gd name="connsiteX386" fmla="*/ 1458103 w 1547495"/>
                              <a:gd name="connsiteY386" fmla="*/ 0 h 1069423"/>
                              <a:gd name="connsiteX387" fmla="*/ 1488337 w 1547495"/>
                              <a:gd name="connsiteY387" fmla="*/ 0 h 1069423"/>
                              <a:gd name="connsiteX388" fmla="*/ 1531716 w 1547495"/>
                              <a:gd name="connsiteY388" fmla="*/ 139024 h 1069423"/>
                              <a:gd name="connsiteX389" fmla="*/ 1547495 w 1547495"/>
                              <a:gd name="connsiteY389" fmla="*/ 294704 h 1069423"/>
                              <a:gd name="connsiteX390" fmla="*/ 773103 w 1547495"/>
                              <a:gd name="connsiteY390" fmla="*/ 1069423 h 1069423"/>
                              <a:gd name="connsiteX391" fmla="*/ 223456 w 1547495"/>
                              <a:gd name="connsiteY391" fmla="*/ 839542 h 1069423"/>
                              <a:gd name="connsiteX392" fmla="*/ 219587 w 1547495"/>
                              <a:gd name="connsiteY392" fmla="*/ 835747 h 1069423"/>
                              <a:gd name="connsiteX393" fmla="*/ 0 w 1547495"/>
                              <a:gd name="connsiteY393" fmla="*/ 295993 h 1069423"/>
                              <a:gd name="connsiteX394" fmla="*/ 15209 w 1547495"/>
                              <a:gd name="connsiteY394" fmla="*/ 142904 h 10694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</a:cxnLst>
                            <a:rect l="l" t="t" r="r" b="b"/>
                            <a:pathLst>
                              <a:path w="1547495" h="1069423">
                                <a:moveTo>
                                  <a:pt x="252614" y="831951"/>
                                </a:moveTo>
                                <a:cubicBezTo>
                                  <a:pt x="252614" y="831951"/>
                                  <a:pt x="251325" y="833169"/>
                                  <a:pt x="250107" y="833169"/>
                                </a:cubicBezTo>
                                <a:cubicBezTo>
                                  <a:pt x="258991" y="842121"/>
                                  <a:pt x="269164" y="849712"/>
                                  <a:pt x="276758" y="858592"/>
                                </a:cubicBezTo>
                                <a:close/>
                                <a:moveTo>
                                  <a:pt x="1110087" y="0"/>
                                </a:moveTo>
                                <a:lnTo>
                                  <a:pt x="1154569" y="0"/>
                                </a:lnTo>
                                <a:lnTo>
                                  <a:pt x="1164132" y="6458"/>
                                </a:lnTo>
                                <a:cubicBezTo>
                                  <a:pt x="1170437" y="10254"/>
                                  <a:pt x="1171726" y="17845"/>
                                  <a:pt x="1167929" y="24218"/>
                                </a:cubicBezTo>
                                <a:cubicBezTo>
                                  <a:pt x="1165350" y="26725"/>
                                  <a:pt x="1161553" y="29303"/>
                                  <a:pt x="1157756" y="29303"/>
                                </a:cubicBezTo>
                                <a:cubicBezTo>
                                  <a:pt x="1155248" y="29303"/>
                                  <a:pt x="1152669" y="28014"/>
                                  <a:pt x="1150162" y="26725"/>
                                </a:cubicBezTo>
                                <a:close/>
                                <a:moveTo>
                                  <a:pt x="382796" y="0"/>
                                </a:moveTo>
                                <a:lnTo>
                                  <a:pt x="427345" y="0"/>
                                </a:lnTo>
                                <a:lnTo>
                                  <a:pt x="391029" y="24218"/>
                                </a:lnTo>
                                <a:cubicBezTo>
                                  <a:pt x="388450" y="25507"/>
                                  <a:pt x="385943" y="26725"/>
                                  <a:pt x="383363" y="26725"/>
                                </a:cubicBezTo>
                                <a:cubicBezTo>
                                  <a:pt x="379566" y="26725"/>
                                  <a:pt x="375769" y="25507"/>
                                  <a:pt x="373262" y="21640"/>
                                </a:cubicBezTo>
                                <a:cubicBezTo>
                                  <a:pt x="369393" y="15338"/>
                                  <a:pt x="370683" y="7676"/>
                                  <a:pt x="377059" y="3880"/>
                                </a:cubicBezTo>
                                <a:close/>
                                <a:moveTo>
                                  <a:pt x="58834" y="0"/>
                                </a:moveTo>
                                <a:lnTo>
                                  <a:pt x="86531" y="0"/>
                                </a:lnTo>
                                <a:lnTo>
                                  <a:pt x="80151" y="12142"/>
                                </a:lnTo>
                                <a:cubicBezTo>
                                  <a:pt x="44132" y="99771"/>
                                  <a:pt x="24144" y="195662"/>
                                  <a:pt x="24144" y="295993"/>
                                </a:cubicBezTo>
                                <a:cubicBezTo>
                                  <a:pt x="24144" y="496655"/>
                                  <a:pt x="104098" y="679557"/>
                                  <a:pt x="232339" y="814120"/>
                                </a:cubicBezTo>
                                <a:cubicBezTo>
                                  <a:pt x="233557" y="814120"/>
                                  <a:pt x="234847" y="812902"/>
                                  <a:pt x="237426" y="809107"/>
                                </a:cubicBezTo>
                                <a:lnTo>
                                  <a:pt x="198022" y="764634"/>
                                </a:lnTo>
                                <a:cubicBezTo>
                                  <a:pt x="194225" y="759550"/>
                                  <a:pt x="194225" y="751887"/>
                                  <a:pt x="199312" y="746874"/>
                                </a:cubicBezTo>
                                <a:cubicBezTo>
                                  <a:pt x="204398" y="743007"/>
                                  <a:pt x="211993" y="743007"/>
                                  <a:pt x="217079" y="748092"/>
                                </a:cubicBezTo>
                                <a:lnTo>
                                  <a:pt x="260209" y="795070"/>
                                </a:lnTo>
                                <a:cubicBezTo>
                                  <a:pt x="266585" y="791275"/>
                                  <a:pt x="271671" y="787479"/>
                                  <a:pt x="276758" y="783684"/>
                                </a:cubicBezTo>
                                <a:lnTo>
                                  <a:pt x="242441" y="736705"/>
                                </a:lnTo>
                                <a:cubicBezTo>
                                  <a:pt x="238644" y="731620"/>
                                  <a:pt x="239934" y="722740"/>
                                  <a:pt x="245020" y="718873"/>
                                </a:cubicBezTo>
                                <a:cubicBezTo>
                                  <a:pt x="250107" y="715078"/>
                                  <a:pt x="258991" y="716367"/>
                                  <a:pt x="262788" y="721451"/>
                                </a:cubicBezTo>
                                <a:lnTo>
                                  <a:pt x="297033" y="768430"/>
                                </a:lnTo>
                                <a:cubicBezTo>
                                  <a:pt x="304699" y="762056"/>
                                  <a:pt x="313583" y="755754"/>
                                  <a:pt x="321177" y="748092"/>
                                </a:cubicBezTo>
                                <a:lnTo>
                                  <a:pt x="286932" y="698606"/>
                                </a:lnTo>
                                <a:cubicBezTo>
                                  <a:pt x="283063" y="692233"/>
                                  <a:pt x="284352" y="684642"/>
                                  <a:pt x="290729" y="680774"/>
                                </a:cubicBezTo>
                                <a:cubicBezTo>
                                  <a:pt x="297033" y="676979"/>
                                  <a:pt x="304699" y="678268"/>
                                  <a:pt x="308496" y="684642"/>
                                </a:cubicBezTo>
                                <a:lnTo>
                                  <a:pt x="340234" y="731620"/>
                                </a:lnTo>
                                <a:cubicBezTo>
                                  <a:pt x="349118" y="722740"/>
                                  <a:pt x="356712" y="713788"/>
                                  <a:pt x="365596" y="704908"/>
                                </a:cubicBezTo>
                                <a:lnTo>
                                  <a:pt x="326264" y="661725"/>
                                </a:lnTo>
                                <a:cubicBezTo>
                                  <a:pt x="322467" y="656641"/>
                                  <a:pt x="322467" y="649050"/>
                                  <a:pt x="327553" y="643965"/>
                                </a:cubicBezTo>
                                <a:cubicBezTo>
                                  <a:pt x="332568" y="640169"/>
                                  <a:pt x="340234" y="640169"/>
                                  <a:pt x="345321" y="645254"/>
                                </a:cubicBezTo>
                                <a:lnTo>
                                  <a:pt x="382145" y="685859"/>
                                </a:lnTo>
                                <a:cubicBezTo>
                                  <a:pt x="388450" y="678268"/>
                                  <a:pt x="394826" y="669388"/>
                                  <a:pt x="401131" y="661725"/>
                                </a:cubicBezTo>
                                <a:lnTo>
                                  <a:pt x="360509" y="624916"/>
                                </a:lnTo>
                                <a:cubicBezTo>
                                  <a:pt x="355422" y="619831"/>
                                  <a:pt x="354205" y="612240"/>
                                  <a:pt x="359291" y="607155"/>
                                </a:cubicBezTo>
                                <a:cubicBezTo>
                                  <a:pt x="364306" y="602071"/>
                                  <a:pt x="371972" y="600782"/>
                                  <a:pt x="377059" y="605866"/>
                                </a:cubicBezTo>
                                <a:lnTo>
                                  <a:pt x="415101" y="641458"/>
                                </a:lnTo>
                                <a:cubicBezTo>
                                  <a:pt x="421478" y="632507"/>
                                  <a:pt x="426564" y="622409"/>
                                  <a:pt x="432869" y="613457"/>
                                </a:cubicBezTo>
                                <a:lnTo>
                                  <a:pt x="383363" y="585528"/>
                                </a:lnTo>
                                <a:cubicBezTo>
                                  <a:pt x="377059" y="581732"/>
                                  <a:pt x="374480" y="574141"/>
                                  <a:pt x="378277" y="567768"/>
                                </a:cubicBezTo>
                                <a:cubicBezTo>
                                  <a:pt x="382145" y="561394"/>
                                  <a:pt x="389740" y="558888"/>
                                  <a:pt x="396044" y="562683"/>
                                </a:cubicBezTo>
                                <a:lnTo>
                                  <a:pt x="446839" y="590613"/>
                                </a:lnTo>
                                <a:cubicBezTo>
                                  <a:pt x="453216" y="577937"/>
                                  <a:pt x="459520" y="566479"/>
                                  <a:pt x="465896" y="553803"/>
                                </a:cubicBezTo>
                                <a:lnTo>
                                  <a:pt x="402420" y="529669"/>
                                </a:lnTo>
                                <a:cubicBezTo>
                                  <a:pt x="396044" y="527163"/>
                                  <a:pt x="392247" y="519500"/>
                                  <a:pt x="394826" y="513198"/>
                                </a:cubicBezTo>
                                <a:cubicBezTo>
                                  <a:pt x="397334" y="506824"/>
                                  <a:pt x="405000" y="503029"/>
                                  <a:pt x="411304" y="505535"/>
                                </a:cubicBezTo>
                                <a:lnTo>
                                  <a:pt x="476070" y="529669"/>
                                </a:lnTo>
                                <a:cubicBezTo>
                                  <a:pt x="481156" y="519500"/>
                                  <a:pt x="484954" y="508113"/>
                                  <a:pt x="488751" y="497944"/>
                                </a:cubicBezTo>
                                <a:lnTo>
                                  <a:pt x="434158" y="483980"/>
                                </a:lnTo>
                                <a:cubicBezTo>
                                  <a:pt x="427782" y="482691"/>
                                  <a:pt x="423985" y="475028"/>
                                  <a:pt x="425275" y="468726"/>
                                </a:cubicBezTo>
                                <a:cubicBezTo>
                                  <a:pt x="426564" y="462352"/>
                                  <a:pt x="434158" y="458557"/>
                                  <a:pt x="440535" y="459846"/>
                                </a:cubicBezTo>
                                <a:lnTo>
                                  <a:pt x="496345" y="475028"/>
                                </a:lnTo>
                                <a:cubicBezTo>
                                  <a:pt x="500142" y="466148"/>
                                  <a:pt x="502721" y="457268"/>
                                  <a:pt x="505229" y="447098"/>
                                </a:cubicBezTo>
                                <a:lnTo>
                                  <a:pt x="441753" y="436929"/>
                                </a:lnTo>
                                <a:cubicBezTo>
                                  <a:pt x="435448" y="436929"/>
                                  <a:pt x="430361" y="429338"/>
                                  <a:pt x="431651" y="422964"/>
                                </a:cubicBezTo>
                                <a:cubicBezTo>
                                  <a:pt x="431651" y="416662"/>
                                  <a:pt x="439245" y="411578"/>
                                  <a:pt x="445621" y="412867"/>
                                </a:cubicBezTo>
                                <a:lnTo>
                                  <a:pt x="510315" y="422964"/>
                                </a:lnTo>
                                <a:cubicBezTo>
                                  <a:pt x="512894" y="411578"/>
                                  <a:pt x="515402" y="400120"/>
                                  <a:pt x="516692" y="388733"/>
                                </a:cubicBezTo>
                                <a:lnTo>
                                  <a:pt x="451926" y="383648"/>
                                </a:lnTo>
                                <a:cubicBezTo>
                                  <a:pt x="445621" y="382359"/>
                                  <a:pt x="440535" y="377275"/>
                                  <a:pt x="440535" y="369684"/>
                                </a:cubicBezTo>
                                <a:cubicBezTo>
                                  <a:pt x="441753" y="363310"/>
                                  <a:pt x="446839" y="356936"/>
                                  <a:pt x="454505" y="358226"/>
                                </a:cubicBezTo>
                                <a:lnTo>
                                  <a:pt x="520489" y="363310"/>
                                </a:lnTo>
                                <a:cubicBezTo>
                                  <a:pt x="521778" y="351852"/>
                                  <a:pt x="521778" y="340465"/>
                                  <a:pt x="522996" y="329007"/>
                                </a:cubicBezTo>
                                <a:lnTo>
                                  <a:pt x="458302" y="329007"/>
                                </a:lnTo>
                                <a:cubicBezTo>
                                  <a:pt x="450636" y="329007"/>
                                  <a:pt x="445621" y="323923"/>
                                  <a:pt x="445621" y="316331"/>
                                </a:cubicBezTo>
                                <a:cubicBezTo>
                                  <a:pt x="445621" y="308669"/>
                                  <a:pt x="451926" y="303584"/>
                                  <a:pt x="458302" y="303584"/>
                                </a:cubicBezTo>
                                <a:lnTo>
                                  <a:pt x="524286" y="303584"/>
                                </a:lnTo>
                                <a:cubicBezTo>
                                  <a:pt x="524286" y="301078"/>
                                  <a:pt x="524286" y="298500"/>
                                  <a:pt x="524286" y="295993"/>
                                </a:cubicBezTo>
                                <a:cubicBezTo>
                                  <a:pt x="524286" y="287113"/>
                                  <a:pt x="522996" y="279450"/>
                                  <a:pt x="522996" y="270570"/>
                                </a:cubicBezTo>
                                <a:lnTo>
                                  <a:pt x="458302" y="275655"/>
                                </a:lnTo>
                                <a:cubicBezTo>
                                  <a:pt x="458302" y="275655"/>
                                  <a:pt x="457013" y="275655"/>
                                  <a:pt x="457013" y="275655"/>
                                </a:cubicBezTo>
                                <a:cubicBezTo>
                                  <a:pt x="450636" y="275655"/>
                                  <a:pt x="444332" y="270570"/>
                                  <a:pt x="444332" y="264268"/>
                                </a:cubicBezTo>
                                <a:cubicBezTo>
                                  <a:pt x="443042" y="256605"/>
                                  <a:pt x="448129" y="250303"/>
                                  <a:pt x="455723" y="250303"/>
                                </a:cubicBezTo>
                                <a:lnTo>
                                  <a:pt x="520489" y="245219"/>
                                </a:lnTo>
                                <a:cubicBezTo>
                                  <a:pt x="519199" y="232472"/>
                                  <a:pt x="517981" y="219796"/>
                                  <a:pt x="516692" y="208338"/>
                                </a:cubicBezTo>
                                <a:lnTo>
                                  <a:pt x="453216" y="213422"/>
                                </a:lnTo>
                                <a:cubicBezTo>
                                  <a:pt x="453216" y="213422"/>
                                  <a:pt x="451926" y="213422"/>
                                  <a:pt x="451926" y="213422"/>
                                </a:cubicBezTo>
                                <a:cubicBezTo>
                                  <a:pt x="445621" y="213422"/>
                                  <a:pt x="439245" y="208338"/>
                                  <a:pt x="439245" y="202036"/>
                                </a:cubicBezTo>
                                <a:cubicBezTo>
                                  <a:pt x="437956" y="194373"/>
                                  <a:pt x="443042" y="188071"/>
                                  <a:pt x="450636" y="188071"/>
                                </a:cubicBezTo>
                                <a:lnTo>
                                  <a:pt x="511605" y="182986"/>
                                </a:lnTo>
                                <a:cubicBezTo>
                                  <a:pt x="510315" y="172817"/>
                                  <a:pt x="507808" y="162648"/>
                                  <a:pt x="505229" y="152479"/>
                                </a:cubicBezTo>
                                <a:lnTo>
                                  <a:pt x="443042" y="165154"/>
                                </a:lnTo>
                                <a:cubicBezTo>
                                  <a:pt x="441753" y="165154"/>
                                  <a:pt x="441753" y="165154"/>
                                  <a:pt x="440535" y="165154"/>
                                </a:cubicBezTo>
                                <a:cubicBezTo>
                                  <a:pt x="434158" y="165154"/>
                                  <a:pt x="429072" y="161359"/>
                                  <a:pt x="427782" y="155057"/>
                                </a:cubicBezTo>
                                <a:cubicBezTo>
                                  <a:pt x="426564" y="147394"/>
                                  <a:pt x="431651" y="141021"/>
                                  <a:pt x="437956" y="139803"/>
                                </a:cubicBezTo>
                                <a:lnTo>
                                  <a:pt x="498924" y="127056"/>
                                </a:lnTo>
                                <a:cubicBezTo>
                                  <a:pt x="496345" y="116887"/>
                                  <a:pt x="493837" y="106789"/>
                                  <a:pt x="490040" y="97837"/>
                                </a:cubicBezTo>
                                <a:lnTo>
                                  <a:pt x="435448" y="118176"/>
                                </a:lnTo>
                                <a:cubicBezTo>
                                  <a:pt x="432869" y="119465"/>
                                  <a:pt x="431651" y="119465"/>
                                  <a:pt x="430361" y="119465"/>
                                </a:cubicBezTo>
                                <a:cubicBezTo>
                                  <a:pt x="425275" y="119465"/>
                                  <a:pt x="421478" y="116887"/>
                                  <a:pt x="418898" y="111874"/>
                                </a:cubicBezTo>
                                <a:cubicBezTo>
                                  <a:pt x="416391" y="105500"/>
                                  <a:pt x="420188" y="97837"/>
                                  <a:pt x="426564" y="95331"/>
                                </a:cubicBezTo>
                                <a:lnTo>
                                  <a:pt x="481156" y="74993"/>
                                </a:lnTo>
                                <a:cubicBezTo>
                                  <a:pt x="477359" y="64823"/>
                                  <a:pt x="472273" y="54726"/>
                                  <a:pt x="468404" y="45774"/>
                                </a:cubicBezTo>
                                <a:lnTo>
                                  <a:pt x="417681" y="72486"/>
                                </a:lnTo>
                                <a:cubicBezTo>
                                  <a:pt x="415101" y="73775"/>
                                  <a:pt x="413883" y="73775"/>
                                  <a:pt x="411304" y="73775"/>
                                </a:cubicBezTo>
                                <a:cubicBezTo>
                                  <a:pt x="406218" y="73775"/>
                                  <a:pt x="402420" y="71197"/>
                                  <a:pt x="399913" y="67402"/>
                                </a:cubicBezTo>
                                <a:cubicBezTo>
                                  <a:pt x="396044" y="61028"/>
                                  <a:pt x="398623" y="53437"/>
                                  <a:pt x="405000" y="49641"/>
                                </a:cubicBezTo>
                                <a:lnTo>
                                  <a:pt x="457013" y="21640"/>
                                </a:lnTo>
                                <a:lnTo>
                                  <a:pt x="445297" y="0"/>
                                </a:lnTo>
                                <a:lnTo>
                                  <a:pt x="476332" y="0"/>
                                </a:lnTo>
                                <a:lnTo>
                                  <a:pt x="481156" y="8965"/>
                                </a:lnTo>
                                <a:lnTo>
                                  <a:pt x="498265" y="0"/>
                                </a:lnTo>
                                <a:lnTo>
                                  <a:pt x="550257" y="0"/>
                                </a:lnTo>
                                <a:lnTo>
                                  <a:pt x="547140" y="3880"/>
                                </a:lnTo>
                                <a:lnTo>
                                  <a:pt x="492548" y="33098"/>
                                </a:lnTo>
                                <a:cubicBezTo>
                                  <a:pt x="497634" y="43268"/>
                                  <a:pt x="502721" y="54726"/>
                                  <a:pt x="506518" y="64823"/>
                                </a:cubicBezTo>
                                <a:lnTo>
                                  <a:pt x="562400" y="43268"/>
                                </a:lnTo>
                                <a:cubicBezTo>
                                  <a:pt x="568705" y="40690"/>
                                  <a:pt x="576370" y="44557"/>
                                  <a:pt x="578878" y="50859"/>
                                </a:cubicBezTo>
                                <a:cubicBezTo>
                                  <a:pt x="581457" y="57232"/>
                                  <a:pt x="577588" y="64823"/>
                                  <a:pt x="571284" y="67402"/>
                                </a:cubicBezTo>
                                <a:lnTo>
                                  <a:pt x="515402" y="88957"/>
                                </a:lnTo>
                                <a:cubicBezTo>
                                  <a:pt x="519199" y="100416"/>
                                  <a:pt x="522996" y="110585"/>
                                  <a:pt x="525575" y="121971"/>
                                </a:cubicBezTo>
                                <a:lnTo>
                                  <a:pt x="581457" y="110585"/>
                                </a:lnTo>
                                <a:cubicBezTo>
                                  <a:pt x="589051" y="109296"/>
                                  <a:pt x="595356" y="114380"/>
                                  <a:pt x="596645" y="120754"/>
                                </a:cubicBezTo>
                                <a:cubicBezTo>
                                  <a:pt x="597935" y="128345"/>
                                  <a:pt x="592848" y="134719"/>
                                  <a:pt x="586472" y="136008"/>
                                </a:cubicBezTo>
                                <a:lnTo>
                                  <a:pt x="531880" y="147394"/>
                                </a:lnTo>
                                <a:cubicBezTo>
                                  <a:pt x="534459" y="158852"/>
                                  <a:pt x="536967" y="170239"/>
                                  <a:pt x="539546" y="181697"/>
                                </a:cubicBezTo>
                                <a:lnTo>
                                  <a:pt x="596645" y="176613"/>
                                </a:lnTo>
                                <a:cubicBezTo>
                                  <a:pt x="604240" y="175324"/>
                                  <a:pt x="610616" y="180408"/>
                                  <a:pt x="610616" y="188071"/>
                                </a:cubicBezTo>
                                <a:cubicBezTo>
                                  <a:pt x="611905" y="195662"/>
                                  <a:pt x="606819" y="202036"/>
                                  <a:pt x="599225" y="202036"/>
                                </a:cubicBezTo>
                                <a:lnTo>
                                  <a:pt x="544632" y="205831"/>
                                </a:lnTo>
                                <a:cubicBezTo>
                                  <a:pt x="545850" y="218507"/>
                                  <a:pt x="547140" y="229965"/>
                                  <a:pt x="548430" y="242641"/>
                                </a:cubicBezTo>
                                <a:lnTo>
                                  <a:pt x="601732" y="238845"/>
                                </a:lnTo>
                                <a:cubicBezTo>
                                  <a:pt x="609326" y="237556"/>
                                  <a:pt x="615703" y="242641"/>
                                  <a:pt x="615703" y="250303"/>
                                </a:cubicBezTo>
                                <a:cubicBezTo>
                                  <a:pt x="616992" y="257894"/>
                                  <a:pt x="611905" y="264268"/>
                                  <a:pt x="604240" y="264268"/>
                                </a:cubicBezTo>
                                <a:lnTo>
                                  <a:pt x="550937" y="268064"/>
                                </a:lnTo>
                                <a:cubicBezTo>
                                  <a:pt x="552227" y="276944"/>
                                  <a:pt x="552227" y="285824"/>
                                  <a:pt x="552227" y="294704"/>
                                </a:cubicBezTo>
                                <a:cubicBezTo>
                                  <a:pt x="552227" y="297282"/>
                                  <a:pt x="552227" y="299789"/>
                                  <a:pt x="552227" y="302367"/>
                                </a:cubicBezTo>
                                <a:lnTo>
                                  <a:pt x="604240" y="302367"/>
                                </a:lnTo>
                                <a:cubicBezTo>
                                  <a:pt x="611905" y="302367"/>
                                  <a:pt x="616992" y="307451"/>
                                  <a:pt x="616992" y="315042"/>
                                </a:cubicBezTo>
                                <a:cubicBezTo>
                                  <a:pt x="616992" y="322633"/>
                                  <a:pt x="610616" y="327718"/>
                                  <a:pt x="604240" y="327718"/>
                                </a:cubicBezTo>
                                <a:lnTo>
                                  <a:pt x="550937" y="327718"/>
                                </a:lnTo>
                                <a:cubicBezTo>
                                  <a:pt x="550937" y="340465"/>
                                  <a:pt x="549719" y="353141"/>
                                  <a:pt x="548430" y="364599"/>
                                </a:cubicBezTo>
                                <a:lnTo>
                                  <a:pt x="600443" y="368395"/>
                                </a:lnTo>
                                <a:cubicBezTo>
                                  <a:pt x="606819" y="369684"/>
                                  <a:pt x="611905" y="374768"/>
                                  <a:pt x="611905" y="382359"/>
                                </a:cubicBezTo>
                                <a:cubicBezTo>
                                  <a:pt x="611905" y="388733"/>
                                  <a:pt x="605529" y="393818"/>
                                  <a:pt x="599225" y="393818"/>
                                </a:cubicBezTo>
                                <a:cubicBezTo>
                                  <a:pt x="599225" y="393818"/>
                                  <a:pt x="597935" y="393818"/>
                                  <a:pt x="597935" y="393818"/>
                                </a:cubicBezTo>
                                <a:lnTo>
                                  <a:pt x="544632" y="388733"/>
                                </a:lnTo>
                                <a:cubicBezTo>
                                  <a:pt x="543343" y="401409"/>
                                  <a:pt x="540835" y="412867"/>
                                  <a:pt x="538256" y="425543"/>
                                </a:cubicBezTo>
                                <a:lnTo>
                                  <a:pt x="590341" y="433134"/>
                                </a:lnTo>
                                <a:cubicBezTo>
                                  <a:pt x="596645" y="433134"/>
                                  <a:pt x="601732" y="440796"/>
                                  <a:pt x="600443" y="447098"/>
                                </a:cubicBezTo>
                                <a:cubicBezTo>
                                  <a:pt x="599225" y="452183"/>
                                  <a:pt x="594138" y="457268"/>
                                  <a:pt x="587762" y="457268"/>
                                </a:cubicBezTo>
                                <a:cubicBezTo>
                                  <a:pt x="586472" y="457268"/>
                                  <a:pt x="586472" y="457268"/>
                                  <a:pt x="585254" y="457268"/>
                                </a:cubicBezTo>
                                <a:lnTo>
                                  <a:pt x="531880" y="448387"/>
                                </a:lnTo>
                                <a:cubicBezTo>
                                  <a:pt x="529372" y="458557"/>
                                  <a:pt x="526865" y="468726"/>
                                  <a:pt x="522996" y="478895"/>
                                </a:cubicBezTo>
                                <a:lnTo>
                                  <a:pt x="581457" y="494077"/>
                                </a:lnTo>
                                <a:cubicBezTo>
                                  <a:pt x="587762" y="495366"/>
                                  <a:pt x="591559" y="503029"/>
                                  <a:pt x="590341" y="509331"/>
                                </a:cubicBezTo>
                                <a:cubicBezTo>
                                  <a:pt x="587762" y="514415"/>
                                  <a:pt x="582675" y="518211"/>
                                  <a:pt x="577588" y="518211"/>
                                </a:cubicBezTo>
                                <a:cubicBezTo>
                                  <a:pt x="576370" y="518211"/>
                                  <a:pt x="575081" y="518211"/>
                                  <a:pt x="573791" y="518211"/>
                                </a:cubicBezTo>
                                <a:lnTo>
                                  <a:pt x="514112" y="503029"/>
                                </a:lnTo>
                                <a:cubicBezTo>
                                  <a:pt x="510315" y="514415"/>
                                  <a:pt x="506518" y="525874"/>
                                  <a:pt x="501432" y="537260"/>
                                </a:cubicBezTo>
                                <a:lnTo>
                                  <a:pt x="547140" y="555092"/>
                                </a:lnTo>
                                <a:cubicBezTo>
                                  <a:pt x="553516" y="557599"/>
                                  <a:pt x="557313" y="565261"/>
                                  <a:pt x="554734" y="571563"/>
                                </a:cubicBezTo>
                                <a:cubicBezTo>
                                  <a:pt x="553516" y="576648"/>
                                  <a:pt x="548430" y="579226"/>
                                  <a:pt x="543343" y="579226"/>
                                </a:cubicBezTo>
                                <a:cubicBezTo>
                                  <a:pt x="540764" y="579226"/>
                                  <a:pt x="539546" y="577937"/>
                                  <a:pt x="538256" y="577937"/>
                                </a:cubicBezTo>
                                <a:lnTo>
                                  <a:pt x="490040" y="560177"/>
                                </a:lnTo>
                                <a:cubicBezTo>
                                  <a:pt x="483664" y="574141"/>
                                  <a:pt x="477288" y="588106"/>
                                  <a:pt x="469694" y="600782"/>
                                </a:cubicBezTo>
                                <a:lnTo>
                                  <a:pt x="522996" y="630000"/>
                                </a:lnTo>
                                <a:cubicBezTo>
                                  <a:pt x="529372" y="633796"/>
                                  <a:pt x="531880" y="641458"/>
                                  <a:pt x="528083" y="647760"/>
                                </a:cubicBezTo>
                                <a:cubicBezTo>
                                  <a:pt x="525575" y="651628"/>
                                  <a:pt x="521778" y="654134"/>
                                  <a:pt x="516692" y="654134"/>
                                </a:cubicBezTo>
                                <a:cubicBezTo>
                                  <a:pt x="514112" y="654134"/>
                                  <a:pt x="512894" y="654134"/>
                                  <a:pt x="510315" y="652845"/>
                                </a:cubicBezTo>
                                <a:lnTo>
                                  <a:pt x="457013" y="623627"/>
                                </a:lnTo>
                                <a:cubicBezTo>
                                  <a:pt x="449418" y="633796"/>
                                  <a:pt x="443042" y="645254"/>
                                  <a:pt x="435448" y="655423"/>
                                </a:cubicBezTo>
                                <a:lnTo>
                                  <a:pt x="484954" y="699824"/>
                                </a:lnTo>
                                <a:cubicBezTo>
                                  <a:pt x="490040" y="704908"/>
                                  <a:pt x="491258" y="712571"/>
                                  <a:pt x="486243" y="717656"/>
                                </a:cubicBezTo>
                                <a:cubicBezTo>
                                  <a:pt x="483664" y="720162"/>
                                  <a:pt x="481156" y="721451"/>
                                  <a:pt x="477288" y="721451"/>
                                </a:cubicBezTo>
                                <a:cubicBezTo>
                                  <a:pt x="473491" y="721451"/>
                                  <a:pt x="470983" y="720162"/>
                                  <a:pt x="468404" y="717656"/>
                                </a:cubicBezTo>
                                <a:lnTo>
                                  <a:pt x="421478" y="675690"/>
                                </a:lnTo>
                                <a:cubicBezTo>
                                  <a:pt x="413883" y="684642"/>
                                  <a:pt x="407507" y="693522"/>
                                  <a:pt x="399913" y="702402"/>
                                </a:cubicBezTo>
                                <a:lnTo>
                                  <a:pt x="441753" y="749381"/>
                                </a:lnTo>
                                <a:cubicBezTo>
                                  <a:pt x="445621" y="754465"/>
                                  <a:pt x="445621" y="762056"/>
                                  <a:pt x="440535" y="767141"/>
                                </a:cubicBezTo>
                                <a:cubicBezTo>
                                  <a:pt x="437956" y="769719"/>
                                  <a:pt x="434158" y="771008"/>
                                  <a:pt x="431651" y="771008"/>
                                </a:cubicBezTo>
                                <a:cubicBezTo>
                                  <a:pt x="429072" y="771008"/>
                                  <a:pt x="425275" y="769719"/>
                                  <a:pt x="422767" y="767141"/>
                                </a:cubicBezTo>
                                <a:lnTo>
                                  <a:pt x="382145" y="722740"/>
                                </a:lnTo>
                                <a:cubicBezTo>
                                  <a:pt x="373190" y="732838"/>
                                  <a:pt x="364306" y="743007"/>
                                  <a:pt x="354205" y="751959"/>
                                </a:cubicBezTo>
                                <a:lnTo>
                                  <a:pt x="388450" y="802733"/>
                                </a:lnTo>
                                <a:cubicBezTo>
                                  <a:pt x="392247" y="809107"/>
                                  <a:pt x="391029" y="816698"/>
                                  <a:pt x="384653" y="820493"/>
                                </a:cubicBezTo>
                                <a:cubicBezTo>
                                  <a:pt x="382145" y="821782"/>
                                  <a:pt x="379566" y="823071"/>
                                  <a:pt x="377059" y="823071"/>
                                </a:cubicBezTo>
                                <a:cubicBezTo>
                                  <a:pt x="373262" y="823071"/>
                                  <a:pt x="369393" y="821782"/>
                                  <a:pt x="366885" y="817987"/>
                                </a:cubicBezTo>
                                <a:lnTo>
                                  <a:pt x="333858" y="771008"/>
                                </a:lnTo>
                                <a:cubicBezTo>
                                  <a:pt x="326264" y="778599"/>
                                  <a:pt x="317380" y="784973"/>
                                  <a:pt x="309786" y="791275"/>
                                </a:cubicBezTo>
                                <a:lnTo>
                                  <a:pt x="345321" y="839542"/>
                                </a:lnTo>
                                <a:cubicBezTo>
                                  <a:pt x="349118" y="844627"/>
                                  <a:pt x="347828" y="853507"/>
                                  <a:pt x="342742" y="857303"/>
                                </a:cubicBezTo>
                                <a:cubicBezTo>
                                  <a:pt x="340234" y="858592"/>
                                  <a:pt x="337655" y="859881"/>
                                  <a:pt x="335147" y="859881"/>
                                </a:cubicBezTo>
                                <a:cubicBezTo>
                                  <a:pt x="331350" y="859881"/>
                                  <a:pt x="327553" y="858592"/>
                                  <a:pt x="324974" y="854796"/>
                                </a:cubicBezTo>
                                <a:lnTo>
                                  <a:pt x="289439" y="806528"/>
                                </a:lnTo>
                                <a:cubicBezTo>
                                  <a:pt x="285642" y="809107"/>
                                  <a:pt x="280555" y="812902"/>
                                  <a:pt x="275469" y="816698"/>
                                </a:cubicBezTo>
                                <a:lnTo>
                                  <a:pt x="312293" y="857303"/>
                                </a:lnTo>
                                <a:cubicBezTo>
                                  <a:pt x="316090" y="862387"/>
                                  <a:pt x="316090" y="870050"/>
                                  <a:pt x="311004" y="875135"/>
                                </a:cubicBezTo>
                                <a:cubicBezTo>
                                  <a:pt x="308496" y="877641"/>
                                  <a:pt x="304699" y="878930"/>
                                  <a:pt x="302120" y="878930"/>
                                </a:cubicBezTo>
                                <a:cubicBezTo>
                                  <a:pt x="430361" y="984346"/>
                                  <a:pt x="595356" y="1046578"/>
                                  <a:pt x="773103" y="1046578"/>
                                </a:cubicBezTo>
                                <a:cubicBezTo>
                                  <a:pt x="924521" y="1046578"/>
                                  <a:pt x="1065904" y="1000857"/>
                                  <a:pt x="1184982" y="924944"/>
                                </a:cubicBezTo>
                                <a:lnTo>
                                  <a:pt x="1240531" y="882278"/>
                                </a:lnTo>
                                <a:lnTo>
                                  <a:pt x="1241578" y="882726"/>
                                </a:lnTo>
                                <a:cubicBezTo>
                                  <a:pt x="1245375" y="882726"/>
                                  <a:pt x="1247883" y="881437"/>
                                  <a:pt x="1250462" y="878930"/>
                                </a:cubicBezTo>
                                <a:lnTo>
                                  <a:pt x="1263438" y="864684"/>
                                </a:lnTo>
                                <a:lnTo>
                                  <a:pt x="1296171" y="839542"/>
                                </a:lnTo>
                                <a:cubicBezTo>
                                  <a:pt x="1293591" y="838254"/>
                                  <a:pt x="1292302" y="837036"/>
                                  <a:pt x="1289794" y="835747"/>
                                </a:cubicBezTo>
                                <a:lnTo>
                                  <a:pt x="1263438" y="864684"/>
                                </a:lnTo>
                                <a:lnTo>
                                  <a:pt x="1240531" y="882278"/>
                                </a:lnTo>
                                <a:lnTo>
                                  <a:pt x="1232695" y="878930"/>
                                </a:lnTo>
                                <a:cubicBezTo>
                                  <a:pt x="1227608" y="873846"/>
                                  <a:pt x="1226318" y="866254"/>
                                  <a:pt x="1231405" y="861170"/>
                                </a:cubicBezTo>
                                <a:lnTo>
                                  <a:pt x="1268230" y="820493"/>
                                </a:lnTo>
                                <a:cubicBezTo>
                                  <a:pt x="1263143" y="817987"/>
                                  <a:pt x="1259346" y="814120"/>
                                  <a:pt x="1254259" y="810324"/>
                                </a:cubicBezTo>
                                <a:lnTo>
                                  <a:pt x="1218724" y="858592"/>
                                </a:lnTo>
                                <a:cubicBezTo>
                                  <a:pt x="1216145" y="862387"/>
                                  <a:pt x="1212348" y="863676"/>
                                  <a:pt x="1208551" y="863676"/>
                                </a:cubicBezTo>
                                <a:cubicBezTo>
                                  <a:pt x="1205972" y="863676"/>
                                  <a:pt x="1203464" y="862387"/>
                                  <a:pt x="1200957" y="861170"/>
                                </a:cubicBezTo>
                                <a:cubicBezTo>
                                  <a:pt x="1195870" y="857303"/>
                                  <a:pt x="1194580" y="848423"/>
                                  <a:pt x="1198377" y="843338"/>
                                </a:cubicBezTo>
                                <a:lnTo>
                                  <a:pt x="1233913" y="795070"/>
                                </a:lnTo>
                                <a:cubicBezTo>
                                  <a:pt x="1225029" y="788768"/>
                                  <a:pt x="1217435" y="781106"/>
                                  <a:pt x="1209840" y="774804"/>
                                </a:cubicBezTo>
                                <a:lnTo>
                                  <a:pt x="1176813" y="821782"/>
                                </a:lnTo>
                                <a:cubicBezTo>
                                  <a:pt x="1174234" y="824289"/>
                                  <a:pt x="1170437" y="826867"/>
                                  <a:pt x="1166639" y="826867"/>
                                </a:cubicBezTo>
                                <a:cubicBezTo>
                                  <a:pt x="1164132" y="826867"/>
                                  <a:pt x="1161553" y="825578"/>
                                  <a:pt x="1159045" y="824289"/>
                                </a:cubicBezTo>
                                <a:cubicBezTo>
                                  <a:pt x="1152669" y="820493"/>
                                  <a:pt x="1151451" y="812902"/>
                                  <a:pt x="1155248" y="806528"/>
                                </a:cubicBezTo>
                                <a:lnTo>
                                  <a:pt x="1189494" y="755754"/>
                                </a:lnTo>
                                <a:cubicBezTo>
                                  <a:pt x="1180610" y="745585"/>
                                  <a:pt x="1170437" y="736705"/>
                                  <a:pt x="1161553" y="726536"/>
                                </a:cubicBezTo>
                                <a:lnTo>
                                  <a:pt x="1120931" y="771008"/>
                                </a:lnTo>
                                <a:cubicBezTo>
                                  <a:pt x="1118424" y="773514"/>
                                  <a:pt x="1115844" y="774804"/>
                                  <a:pt x="1112047" y="774804"/>
                                </a:cubicBezTo>
                                <a:cubicBezTo>
                                  <a:pt x="1108250" y="774804"/>
                                  <a:pt x="1105743" y="773514"/>
                                  <a:pt x="1103164" y="771008"/>
                                </a:cubicBezTo>
                                <a:cubicBezTo>
                                  <a:pt x="1098077" y="765923"/>
                                  <a:pt x="1096859" y="758261"/>
                                  <a:pt x="1101874" y="753176"/>
                                </a:cubicBezTo>
                                <a:lnTo>
                                  <a:pt x="1143785" y="706197"/>
                                </a:lnTo>
                                <a:cubicBezTo>
                                  <a:pt x="1136191" y="697317"/>
                                  <a:pt x="1128597" y="688437"/>
                                  <a:pt x="1122221" y="679557"/>
                                </a:cubicBezTo>
                                <a:lnTo>
                                  <a:pt x="1075223" y="721451"/>
                                </a:lnTo>
                                <a:cubicBezTo>
                                  <a:pt x="1072715" y="723958"/>
                                  <a:pt x="1068918" y="725247"/>
                                  <a:pt x="1066339" y="725247"/>
                                </a:cubicBezTo>
                                <a:cubicBezTo>
                                  <a:pt x="1063831" y="725247"/>
                                  <a:pt x="1060034" y="723958"/>
                                  <a:pt x="1057455" y="721451"/>
                                </a:cubicBezTo>
                                <a:cubicBezTo>
                                  <a:pt x="1053658" y="716367"/>
                                  <a:pt x="1053658" y="708776"/>
                                  <a:pt x="1058745" y="703691"/>
                                </a:cubicBezTo>
                                <a:lnTo>
                                  <a:pt x="1108250" y="659219"/>
                                </a:lnTo>
                                <a:cubicBezTo>
                                  <a:pt x="1100656" y="649050"/>
                                  <a:pt x="1092990" y="638880"/>
                                  <a:pt x="1086686" y="627494"/>
                                </a:cubicBezTo>
                                <a:lnTo>
                                  <a:pt x="1033383" y="656641"/>
                                </a:lnTo>
                                <a:cubicBezTo>
                                  <a:pt x="1030804" y="657930"/>
                                  <a:pt x="1029514" y="657930"/>
                                  <a:pt x="1027007" y="657930"/>
                                </a:cubicBezTo>
                                <a:cubicBezTo>
                                  <a:pt x="1021920" y="657930"/>
                                  <a:pt x="1018123" y="655423"/>
                                  <a:pt x="1015615" y="651628"/>
                                </a:cubicBezTo>
                                <a:cubicBezTo>
                                  <a:pt x="1011747" y="645254"/>
                                  <a:pt x="1014326" y="637591"/>
                                  <a:pt x="1020630" y="633796"/>
                                </a:cubicBezTo>
                                <a:lnTo>
                                  <a:pt x="1068918" y="600782"/>
                                </a:lnTo>
                                <a:cubicBezTo>
                                  <a:pt x="1061252" y="586817"/>
                                  <a:pt x="1054948" y="574141"/>
                                  <a:pt x="1048571" y="560177"/>
                                </a:cubicBezTo>
                                <a:lnTo>
                                  <a:pt x="1000355" y="577937"/>
                                </a:lnTo>
                                <a:cubicBezTo>
                                  <a:pt x="997776" y="579226"/>
                                  <a:pt x="996558" y="579226"/>
                                  <a:pt x="995269" y="579226"/>
                                </a:cubicBezTo>
                                <a:cubicBezTo>
                                  <a:pt x="990182" y="579226"/>
                                  <a:pt x="986385" y="575359"/>
                                  <a:pt x="983877" y="570346"/>
                                </a:cubicBezTo>
                                <a:cubicBezTo>
                                  <a:pt x="981298" y="563972"/>
                                  <a:pt x="985095" y="556310"/>
                                  <a:pt x="991472" y="553803"/>
                                </a:cubicBezTo>
                                <a:lnTo>
                                  <a:pt x="1037180" y="536043"/>
                                </a:lnTo>
                                <a:cubicBezTo>
                                  <a:pt x="1033383" y="524585"/>
                                  <a:pt x="1028296" y="513198"/>
                                  <a:pt x="1024499" y="501740"/>
                                </a:cubicBezTo>
                                <a:lnTo>
                                  <a:pt x="964820" y="516994"/>
                                </a:lnTo>
                                <a:cubicBezTo>
                                  <a:pt x="963531" y="516994"/>
                                  <a:pt x="962241" y="516994"/>
                                  <a:pt x="961023" y="516994"/>
                                </a:cubicBezTo>
                                <a:cubicBezTo>
                                  <a:pt x="954647" y="516994"/>
                                  <a:pt x="949560" y="513198"/>
                                  <a:pt x="948271" y="508113"/>
                                </a:cubicBezTo>
                                <a:cubicBezTo>
                                  <a:pt x="945763" y="501740"/>
                                  <a:pt x="950850" y="494149"/>
                                  <a:pt x="957154" y="492860"/>
                                </a:cubicBezTo>
                                <a:lnTo>
                                  <a:pt x="1015615" y="477606"/>
                                </a:lnTo>
                                <a:cubicBezTo>
                                  <a:pt x="1011747" y="467437"/>
                                  <a:pt x="1009239" y="457268"/>
                                  <a:pt x="1006660" y="447098"/>
                                </a:cubicBezTo>
                                <a:lnTo>
                                  <a:pt x="953357" y="455979"/>
                                </a:lnTo>
                                <a:cubicBezTo>
                                  <a:pt x="952139" y="455979"/>
                                  <a:pt x="952139" y="455979"/>
                                  <a:pt x="950850" y="455979"/>
                                </a:cubicBezTo>
                                <a:cubicBezTo>
                                  <a:pt x="944474" y="455979"/>
                                  <a:pt x="939387" y="452183"/>
                                  <a:pt x="938169" y="445881"/>
                                </a:cubicBezTo>
                                <a:cubicBezTo>
                                  <a:pt x="936879" y="439507"/>
                                  <a:pt x="941966" y="433134"/>
                                  <a:pt x="948271" y="431916"/>
                                </a:cubicBezTo>
                                <a:lnTo>
                                  <a:pt x="1000355" y="424254"/>
                                </a:lnTo>
                                <a:cubicBezTo>
                                  <a:pt x="997776" y="411578"/>
                                  <a:pt x="995269" y="400120"/>
                                  <a:pt x="993979" y="387444"/>
                                </a:cubicBezTo>
                                <a:lnTo>
                                  <a:pt x="940677" y="392529"/>
                                </a:lnTo>
                                <a:cubicBezTo>
                                  <a:pt x="940677" y="392529"/>
                                  <a:pt x="939387" y="392529"/>
                                  <a:pt x="939387" y="392529"/>
                                </a:cubicBezTo>
                                <a:cubicBezTo>
                                  <a:pt x="933082" y="392529"/>
                                  <a:pt x="926706" y="387444"/>
                                  <a:pt x="926706" y="381070"/>
                                </a:cubicBezTo>
                                <a:cubicBezTo>
                                  <a:pt x="925416" y="373479"/>
                                  <a:pt x="930503" y="367106"/>
                                  <a:pt x="938169" y="367106"/>
                                </a:cubicBezTo>
                                <a:lnTo>
                                  <a:pt x="990182" y="363310"/>
                                </a:lnTo>
                                <a:cubicBezTo>
                                  <a:pt x="988892" y="350634"/>
                                  <a:pt x="988892" y="339176"/>
                                  <a:pt x="987675" y="326501"/>
                                </a:cubicBezTo>
                                <a:lnTo>
                                  <a:pt x="934300" y="326501"/>
                                </a:lnTo>
                                <a:cubicBezTo>
                                  <a:pt x="927996" y="326501"/>
                                  <a:pt x="921619" y="320127"/>
                                  <a:pt x="921619" y="313753"/>
                                </a:cubicBezTo>
                                <a:cubicBezTo>
                                  <a:pt x="921619" y="307451"/>
                                  <a:pt x="926706" y="301078"/>
                                  <a:pt x="934300" y="301078"/>
                                </a:cubicBezTo>
                                <a:lnTo>
                                  <a:pt x="986385" y="301078"/>
                                </a:lnTo>
                                <a:cubicBezTo>
                                  <a:pt x="986385" y="298500"/>
                                  <a:pt x="986385" y="295993"/>
                                  <a:pt x="986385" y="293487"/>
                                </a:cubicBezTo>
                                <a:cubicBezTo>
                                  <a:pt x="986385" y="284535"/>
                                  <a:pt x="987675" y="275655"/>
                                  <a:pt x="987675" y="266775"/>
                                </a:cubicBezTo>
                                <a:lnTo>
                                  <a:pt x="934300" y="262979"/>
                                </a:lnTo>
                                <a:cubicBezTo>
                                  <a:pt x="927996" y="261690"/>
                                  <a:pt x="922909" y="256605"/>
                                  <a:pt x="922909" y="249014"/>
                                </a:cubicBezTo>
                                <a:cubicBezTo>
                                  <a:pt x="924199" y="242641"/>
                                  <a:pt x="930503" y="236339"/>
                                  <a:pt x="936879" y="237556"/>
                                </a:cubicBezTo>
                                <a:lnTo>
                                  <a:pt x="990182" y="241352"/>
                                </a:lnTo>
                                <a:cubicBezTo>
                                  <a:pt x="991472" y="228676"/>
                                  <a:pt x="992761" y="216000"/>
                                  <a:pt x="993979" y="204542"/>
                                </a:cubicBezTo>
                                <a:lnTo>
                                  <a:pt x="939387" y="200747"/>
                                </a:lnTo>
                                <a:cubicBezTo>
                                  <a:pt x="933082" y="199458"/>
                                  <a:pt x="927996" y="194373"/>
                                  <a:pt x="927996" y="186782"/>
                                </a:cubicBezTo>
                                <a:cubicBezTo>
                                  <a:pt x="929285" y="180408"/>
                                  <a:pt x="934300" y="174106"/>
                                  <a:pt x="941966" y="175324"/>
                                </a:cubicBezTo>
                                <a:lnTo>
                                  <a:pt x="999066" y="180408"/>
                                </a:lnTo>
                                <a:cubicBezTo>
                                  <a:pt x="1001645" y="169022"/>
                                  <a:pt x="1004152" y="157563"/>
                                  <a:pt x="1006660" y="146105"/>
                                </a:cubicBezTo>
                                <a:lnTo>
                                  <a:pt x="952139" y="134719"/>
                                </a:lnTo>
                                <a:cubicBezTo>
                                  <a:pt x="944474" y="133430"/>
                                  <a:pt x="940677" y="125838"/>
                                  <a:pt x="941966" y="119465"/>
                                </a:cubicBezTo>
                                <a:cubicBezTo>
                                  <a:pt x="943184" y="111874"/>
                                  <a:pt x="950850" y="108007"/>
                                  <a:pt x="957154" y="109296"/>
                                </a:cubicBezTo>
                                <a:lnTo>
                                  <a:pt x="1013036" y="120754"/>
                                </a:lnTo>
                                <a:cubicBezTo>
                                  <a:pt x="1016833" y="109296"/>
                                  <a:pt x="1019412" y="97837"/>
                                  <a:pt x="1023210" y="87740"/>
                                </a:cubicBezTo>
                                <a:lnTo>
                                  <a:pt x="967328" y="66112"/>
                                </a:lnTo>
                                <a:cubicBezTo>
                                  <a:pt x="961023" y="63606"/>
                                  <a:pt x="957154" y="55943"/>
                                  <a:pt x="959734" y="49641"/>
                                </a:cubicBezTo>
                                <a:cubicBezTo>
                                  <a:pt x="962241" y="43268"/>
                                  <a:pt x="969907" y="39472"/>
                                  <a:pt x="976212" y="41979"/>
                                </a:cubicBezTo>
                                <a:lnTo>
                                  <a:pt x="1032093" y="63606"/>
                                </a:lnTo>
                                <a:cubicBezTo>
                                  <a:pt x="1037180" y="52148"/>
                                  <a:pt x="1040977" y="41979"/>
                                  <a:pt x="1046064" y="31809"/>
                                </a:cubicBezTo>
                                <a:lnTo>
                                  <a:pt x="991472" y="2591"/>
                                </a:lnTo>
                                <a:lnTo>
                                  <a:pt x="989390" y="0"/>
                                </a:lnTo>
                                <a:lnTo>
                                  <a:pt x="1042807" y="0"/>
                                </a:lnTo>
                                <a:lnTo>
                                  <a:pt x="1057455" y="7676"/>
                                </a:lnTo>
                                <a:lnTo>
                                  <a:pt x="1061586" y="0"/>
                                </a:lnTo>
                                <a:lnTo>
                                  <a:pt x="1097244" y="0"/>
                                </a:lnTo>
                                <a:lnTo>
                                  <a:pt x="1084106" y="24218"/>
                                </a:lnTo>
                                <a:lnTo>
                                  <a:pt x="1136191" y="52148"/>
                                </a:lnTo>
                                <a:cubicBezTo>
                                  <a:pt x="1142496" y="55943"/>
                                  <a:pt x="1145075" y="63606"/>
                                  <a:pt x="1141278" y="69908"/>
                                </a:cubicBezTo>
                                <a:cubicBezTo>
                                  <a:pt x="1138699" y="73775"/>
                                  <a:pt x="1134901" y="76282"/>
                                  <a:pt x="1129815" y="76282"/>
                                </a:cubicBezTo>
                                <a:cubicBezTo>
                                  <a:pt x="1127307" y="76282"/>
                                  <a:pt x="1124728" y="76282"/>
                                  <a:pt x="1123510" y="74993"/>
                                </a:cubicBezTo>
                                <a:lnTo>
                                  <a:pt x="1072715" y="48352"/>
                                </a:lnTo>
                                <a:cubicBezTo>
                                  <a:pt x="1067628" y="58521"/>
                                  <a:pt x="1063831" y="67402"/>
                                  <a:pt x="1060034" y="77571"/>
                                </a:cubicBezTo>
                                <a:lnTo>
                                  <a:pt x="1114626" y="97909"/>
                                </a:lnTo>
                                <a:cubicBezTo>
                                  <a:pt x="1120931" y="100416"/>
                                  <a:pt x="1124728" y="108007"/>
                                  <a:pt x="1122221" y="114380"/>
                                </a:cubicBezTo>
                                <a:cubicBezTo>
                                  <a:pt x="1120931" y="119465"/>
                                  <a:pt x="1115844" y="121971"/>
                                  <a:pt x="1110758" y="121971"/>
                                </a:cubicBezTo>
                                <a:cubicBezTo>
                                  <a:pt x="1108250" y="121971"/>
                                  <a:pt x="1106961" y="120754"/>
                                  <a:pt x="1105743" y="120754"/>
                                </a:cubicBezTo>
                                <a:lnTo>
                                  <a:pt x="1051150" y="100416"/>
                                </a:lnTo>
                                <a:cubicBezTo>
                                  <a:pt x="1047353" y="110585"/>
                                  <a:pt x="1044774" y="119465"/>
                                  <a:pt x="1042267" y="129634"/>
                                </a:cubicBezTo>
                                <a:lnTo>
                                  <a:pt x="1103164" y="142310"/>
                                </a:lnTo>
                                <a:cubicBezTo>
                                  <a:pt x="1110758" y="143599"/>
                                  <a:pt x="1114626" y="151190"/>
                                  <a:pt x="1113337" y="157563"/>
                                </a:cubicBezTo>
                                <a:cubicBezTo>
                                  <a:pt x="1112047" y="163937"/>
                                  <a:pt x="1106961" y="167733"/>
                                  <a:pt x="1100656" y="167733"/>
                                </a:cubicBezTo>
                                <a:cubicBezTo>
                                  <a:pt x="1099366" y="167733"/>
                                  <a:pt x="1099366" y="167733"/>
                                  <a:pt x="1098077" y="167733"/>
                                </a:cubicBezTo>
                                <a:lnTo>
                                  <a:pt x="1035890" y="155057"/>
                                </a:lnTo>
                                <a:cubicBezTo>
                                  <a:pt x="1033383" y="165154"/>
                                  <a:pt x="1032093" y="175324"/>
                                  <a:pt x="1029514" y="185493"/>
                                </a:cubicBezTo>
                                <a:lnTo>
                                  <a:pt x="1090483" y="190577"/>
                                </a:lnTo>
                                <a:cubicBezTo>
                                  <a:pt x="1096859" y="191866"/>
                                  <a:pt x="1101874" y="196951"/>
                                  <a:pt x="1101874" y="204542"/>
                                </a:cubicBezTo>
                                <a:cubicBezTo>
                                  <a:pt x="1101874" y="210916"/>
                                  <a:pt x="1095569" y="216000"/>
                                  <a:pt x="1089193" y="216000"/>
                                </a:cubicBezTo>
                                <a:cubicBezTo>
                                  <a:pt x="1089193" y="216000"/>
                                  <a:pt x="1087975" y="216000"/>
                                  <a:pt x="1087975" y="216000"/>
                                </a:cubicBezTo>
                                <a:lnTo>
                                  <a:pt x="1024499" y="210916"/>
                                </a:lnTo>
                                <a:cubicBezTo>
                                  <a:pt x="1023210" y="223591"/>
                                  <a:pt x="1021920" y="235050"/>
                                  <a:pt x="1020630" y="247725"/>
                                </a:cubicBezTo>
                                <a:lnTo>
                                  <a:pt x="1085396" y="252810"/>
                                </a:lnTo>
                                <a:cubicBezTo>
                                  <a:pt x="1091772" y="254099"/>
                                  <a:pt x="1096859" y="259184"/>
                                  <a:pt x="1096859" y="266775"/>
                                </a:cubicBezTo>
                                <a:cubicBezTo>
                                  <a:pt x="1096859" y="273148"/>
                                  <a:pt x="1090483" y="278233"/>
                                  <a:pt x="1084106" y="278233"/>
                                </a:cubicBezTo>
                                <a:cubicBezTo>
                                  <a:pt x="1084106" y="278233"/>
                                  <a:pt x="1082888" y="278233"/>
                                  <a:pt x="1082888" y="278233"/>
                                </a:cubicBezTo>
                                <a:lnTo>
                                  <a:pt x="1018123" y="273148"/>
                                </a:lnTo>
                                <a:cubicBezTo>
                                  <a:pt x="1016833" y="282028"/>
                                  <a:pt x="1016833" y="289619"/>
                                  <a:pt x="1016833" y="298500"/>
                                </a:cubicBezTo>
                                <a:cubicBezTo>
                                  <a:pt x="1016833" y="301078"/>
                                  <a:pt x="1016833" y="303584"/>
                                  <a:pt x="1016833" y="306162"/>
                                </a:cubicBezTo>
                                <a:lnTo>
                                  <a:pt x="1082888" y="306162"/>
                                </a:lnTo>
                                <a:cubicBezTo>
                                  <a:pt x="1089193" y="306162"/>
                                  <a:pt x="1095569" y="312536"/>
                                  <a:pt x="1095569" y="318838"/>
                                </a:cubicBezTo>
                                <a:cubicBezTo>
                                  <a:pt x="1095569" y="325212"/>
                                  <a:pt x="1090483" y="331585"/>
                                  <a:pt x="1082888" y="331585"/>
                                </a:cubicBezTo>
                                <a:lnTo>
                                  <a:pt x="1018123" y="331585"/>
                                </a:lnTo>
                                <a:cubicBezTo>
                                  <a:pt x="1018123" y="342972"/>
                                  <a:pt x="1019412" y="354430"/>
                                  <a:pt x="1020630" y="365817"/>
                                </a:cubicBezTo>
                                <a:lnTo>
                                  <a:pt x="1086686" y="360732"/>
                                </a:lnTo>
                                <a:cubicBezTo>
                                  <a:pt x="1094280" y="359515"/>
                                  <a:pt x="1100656" y="364599"/>
                                  <a:pt x="1100656" y="372190"/>
                                </a:cubicBezTo>
                                <a:cubicBezTo>
                                  <a:pt x="1101874" y="379781"/>
                                  <a:pt x="1096859" y="386155"/>
                                  <a:pt x="1089193" y="386155"/>
                                </a:cubicBezTo>
                                <a:lnTo>
                                  <a:pt x="1024499" y="391240"/>
                                </a:lnTo>
                                <a:cubicBezTo>
                                  <a:pt x="1025717" y="402698"/>
                                  <a:pt x="1028296" y="414084"/>
                                  <a:pt x="1030804" y="425543"/>
                                </a:cubicBezTo>
                                <a:lnTo>
                                  <a:pt x="1095569" y="415373"/>
                                </a:lnTo>
                                <a:cubicBezTo>
                                  <a:pt x="1101874" y="414084"/>
                                  <a:pt x="1108250" y="419169"/>
                                  <a:pt x="1109540" y="425543"/>
                                </a:cubicBezTo>
                                <a:cubicBezTo>
                                  <a:pt x="1110758" y="431916"/>
                                  <a:pt x="1105743" y="438218"/>
                                  <a:pt x="1099366" y="439507"/>
                                </a:cubicBezTo>
                                <a:lnTo>
                                  <a:pt x="1035890" y="449676"/>
                                </a:lnTo>
                                <a:cubicBezTo>
                                  <a:pt x="1038398" y="458557"/>
                                  <a:pt x="1042267" y="468726"/>
                                  <a:pt x="1044774" y="477606"/>
                                </a:cubicBezTo>
                                <a:lnTo>
                                  <a:pt x="1100656" y="462352"/>
                                </a:lnTo>
                                <a:cubicBezTo>
                                  <a:pt x="1106961" y="459846"/>
                                  <a:pt x="1114626" y="464930"/>
                                  <a:pt x="1115844" y="471232"/>
                                </a:cubicBezTo>
                                <a:cubicBezTo>
                                  <a:pt x="1118424" y="477606"/>
                                  <a:pt x="1113337" y="485197"/>
                                  <a:pt x="1106961" y="486486"/>
                                </a:cubicBezTo>
                                <a:lnTo>
                                  <a:pt x="1052368" y="500451"/>
                                </a:lnTo>
                                <a:cubicBezTo>
                                  <a:pt x="1056237" y="511909"/>
                                  <a:pt x="1061252" y="522078"/>
                                  <a:pt x="1065121" y="532247"/>
                                </a:cubicBezTo>
                                <a:lnTo>
                                  <a:pt x="1129815" y="508113"/>
                                </a:lnTo>
                                <a:cubicBezTo>
                                  <a:pt x="1136191" y="505535"/>
                                  <a:pt x="1143785" y="509331"/>
                                  <a:pt x="1146364" y="515705"/>
                                </a:cubicBezTo>
                                <a:cubicBezTo>
                                  <a:pt x="1148872" y="522078"/>
                                  <a:pt x="1145075" y="529669"/>
                                  <a:pt x="1138699" y="532247"/>
                                </a:cubicBezTo>
                                <a:lnTo>
                                  <a:pt x="1075223" y="556310"/>
                                </a:lnTo>
                                <a:cubicBezTo>
                                  <a:pt x="1081599" y="569057"/>
                                  <a:pt x="1087975" y="581732"/>
                                  <a:pt x="1094280" y="593191"/>
                                </a:cubicBezTo>
                                <a:lnTo>
                                  <a:pt x="1145075" y="565261"/>
                                </a:lnTo>
                                <a:cubicBezTo>
                                  <a:pt x="1151451" y="561394"/>
                                  <a:pt x="1159045" y="563972"/>
                                  <a:pt x="1162842" y="570346"/>
                                </a:cubicBezTo>
                                <a:cubicBezTo>
                                  <a:pt x="1166639" y="576648"/>
                                  <a:pt x="1164132" y="584311"/>
                                  <a:pt x="1157756" y="588106"/>
                                </a:cubicBezTo>
                                <a:lnTo>
                                  <a:pt x="1108250" y="616036"/>
                                </a:lnTo>
                                <a:cubicBezTo>
                                  <a:pt x="1113337" y="626205"/>
                                  <a:pt x="1119713" y="635085"/>
                                  <a:pt x="1126018" y="643965"/>
                                </a:cubicBezTo>
                                <a:lnTo>
                                  <a:pt x="1164132" y="608444"/>
                                </a:lnTo>
                                <a:cubicBezTo>
                                  <a:pt x="1169219" y="604577"/>
                                  <a:pt x="1176813" y="604577"/>
                                  <a:pt x="1181899" y="609662"/>
                                </a:cubicBezTo>
                                <a:cubicBezTo>
                                  <a:pt x="1185697" y="614746"/>
                                  <a:pt x="1185697" y="622409"/>
                                  <a:pt x="1180610" y="627494"/>
                                </a:cubicBezTo>
                                <a:lnTo>
                                  <a:pt x="1139988" y="664303"/>
                                </a:lnTo>
                                <a:cubicBezTo>
                                  <a:pt x="1146364" y="673183"/>
                                  <a:pt x="1152669" y="680774"/>
                                  <a:pt x="1159045" y="688437"/>
                                </a:cubicBezTo>
                                <a:lnTo>
                                  <a:pt x="1195870" y="647760"/>
                                </a:lnTo>
                                <a:cubicBezTo>
                                  <a:pt x="1200957" y="642676"/>
                                  <a:pt x="1208551" y="641458"/>
                                  <a:pt x="1213637" y="646543"/>
                                </a:cubicBezTo>
                                <a:cubicBezTo>
                                  <a:pt x="1218724" y="651628"/>
                                  <a:pt x="1219942" y="659219"/>
                                  <a:pt x="1214855" y="664303"/>
                                </a:cubicBezTo>
                                <a:lnTo>
                                  <a:pt x="1175523" y="707486"/>
                                </a:lnTo>
                                <a:cubicBezTo>
                                  <a:pt x="1183189" y="716367"/>
                                  <a:pt x="1192073" y="725247"/>
                                  <a:pt x="1200957" y="734127"/>
                                </a:cubicBezTo>
                                <a:lnTo>
                                  <a:pt x="1232695" y="687148"/>
                                </a:lnTo>
                                <a:cubicBezTo>
                                  <a:pt x="1236492" y="680774"/>
                                  <a:pt x="1244086" y="679557"/>
                                  <a:pt x="1250462" y="683353"/>
                                </a:cubicBezTo>
                                <a:cubicBezTo>
                                  <a:pt x="1256767" y="687148"/>
                                  <a:pt x="1258056" y="694739"/>
                                  <a:pt x="1254259" y="701113"/>
                                </a:cubicBezTo>
                                <a:lnTo>
                                  <a:pt x="1219942" y="750670"/>
                                </a:lnTo>
                                <a:cubicBezTo>
                                  <a:pt x="1227608" y="756972"/>
                                  <a:pt x="1235202" y="764634"/>
                                  <a:pt x="1244086" y="771008"/>
                                </a:cubicBezTo>
                                <a:lnTo>
                                  <a:pt x="1278331" y="723958"/>
                                </a:lnTo>
                                <a:cubicBezTo>
                                  <a:pt x="1282200" y="718873"/>
                                  <a:pt x="1291084" y="717656"/>
                                  <a:pt x="1296171" y="721451"/>
                                </a:cubicBezTo>
                                <a:cubicBezTo>
                                  <a:pt x="1301186" y="725247"/>
                                  <a:pt x="1302475" y="734127"/>
                                  <a:pt x="1298678" y="739211"/>
                                </a:cubicBezTo>
                                <a:lnTo>
                                  <a:pt x="1264433" y="786190"/>
                                </a:lnTo>
                                <a:cubicBezTo>
                                  <a:pt x="1269448" y="790057"/>
                                  <a:pt x="1275824" y="793853"/>
                                  <a:pt x="1280911" y="797648"/>
                                </a:cubicBezTo>
                                <a:lnTo>
                                  <a:pt x="1324040" y="750670"/>
                                </a:lnTo>
                                <a:cubicBezTo>
                                  <a:pt x="1329126" y="745585"/>
                                  <a:pt x="1336792" y="744296"/>
                                  <a:pt x="1341807" y="749381"/>
                                </a:cubicBezTo>
                                <a:cubicBezTo>
                                  <a:pt x="1346894" y="754465"/>
                                  <a:pt x="1348184" y="762056"/>
                                  <a:pt x="1343097" y="767141"/>
                                </a:cubicBezTo>
                                <a:lnTo>
                                  <a:pt x="1303765" y="811613"/>
                                </a:lnTo>
                                <a:cubicBezTo>
                                  <a:pt x="1306272" y="814120"/>
                                  <a:pt x="1308851" y="815409"/>
                                  <a:pt x="1311359" y="816698"/>
                                </a:cubicBezTo>
                                <a:cubicBezTo>
                                  <a:pt x="1442108" y="682064"/>
                                  <a:pt x="1522133" y="497944"/>
                                  <a:pt x="1522133" y="298571"/>
                                </a:cubicBezTo>
                                <a:cubicBezTo>
                                  <a:pt x="1522133" y="197596"/>
                                  <a:pt x="1501822" y="101382"/>
                                  <a:pt x="1465320" y="13584"/>
                                </a:cubicBezTo>
                                <a:lnTo>
                                  <a:pt x="1458103" y="0"/>
                                </a:lnTo>
                                <a:lnTo>
                                  <a:pt x="1488337" y="0"/>
                                </a:lnTo>
                                <a:lnTo>
                                  <a:pt x="1531716" y="139024"/>
                                </a:lnTo>
                                <a:cubicBezTo>
                                  <a:pt x="1542060" y="189304"/>
                                  <a:pt x="1547495" y="241370"/>
                                  <a:pt x="1547495" y="294704"/>
                                </a:cubicBezTo>
                                <a:cubicBezTo>
                                  <a:pt x="1547495" y="721451"/>
                                  <a:pt x="1199667" y="1069423"/>
                                  <a:pt x="773103" y="1069423"/>
                                </a:cubicBezTo>
                                <a:cubicBezTo>
                                  <a:pt x="558603" y="1069423"/>
                                  <a:pt x="364306" y="981768"/>
                                  <a:pt x="223456" y="839542"/>
                                </a:cubicBezTo>
                                <a:cubicBezTo>
                                  <a:pt x="222166" y="839542"/>
                                  <a:pt x="220876" y="837036"/>
                                  <a:pt x="219587" y="835747"/>
                                </a:cubicBezTo>
                                <a:cubicBezTo>
                                  <a:pt x="83751" y="696028"/>
                                  <a:pt x="0" y="505535"/>
                                  <a:pt x="0" y="295993"/>
                                </a:cubicBezTo>
                                <a:cubicBezTo>
                                  <a:pt x="0" y="243607"/>
                                  <a:pt x="5235" y="192413"/>
                                  <a:pt x="15209" y="1429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Baseball player - right">
                          <a:extLst/>
                        </wps:cNvPr>
                        <wps:cNvSpPr/>
                        <wps:spPr>
                          <a:xfrm>
                            <a:off x="8794127" y="1433526"/>
                            <a:ext cx="810274" cy="1266151"/>
                          </a:xfrm>
                          <a:custGeom>
                            <a:avLst/>
                            <a:gdLst>
                              <a:gd name="connsiteX0" fmla="*/ 284166 w 810274"/>
                              <a:gd name="connsiteY0" fmla="*/ 543691 h 1266151"/>
                              <a:gd name="connsiteX1" fmla="*/ 242394 w 810274"/>
                              <a:gd name="connsiteY1" fmla="*/ 557074 h 1266151"/>
                              <a:gd name="connsiteX2" fmla="*/ 249090 w 810274"/>
                              <a:gd name="connsiteY2" fmla="*/ 555401 h 1266151"/>
                              <a:gd name="connsiteX3" fmla="*/ 182285 w 810274"/>
                              <a:gd name="connsiteY3" fmla="*/ 506947 h 1266151"/>
                              <a:gd name="connsiteX4" fmla="*/ 224019 w 810274"/>
                              <a:gd name="connsiteY4" fmla="*/ 558747 h 1266151"/>
                              <a:gd name="connsiteX5" fmla="*/ 185595 w 810274"/>
                              <a:gd name="connsiteY5" fmla="*/ 510293 h 1266151"/>
                              <a:gd name="connsiteX6" fmla="*/ 160562 w 810274"/>
                              <a:gd name="connsiteY6" fmla="*/ 416790 h 1266151"/>
                              <a:gd name="connsiteX7" fmla="*/ 127159 w 810274"/>
                              <a:gd name="connsiteY7" fmla="*/ 441884 h 1266151"/>
                              <a:gd name="connsiteX8" fmla="*/ 147208 w 810274"/>
                              <a:gd name="connsiteY8" fmla="*/ 455207 h 1266151"/>
                              <a:gd name="connsiteX9" fmla="*/ 178937 w 810274"/>
                              <a:gd name="connsiteY9" fmla="*/ 498642 h 1266151"/>
                              <a:gd name="connsiteX10" fmla="*/ 764963 w 810274"/>
                              <a:gd name="connsiteY10" fmla="*/ 240412 h 1266151"/>
                              <a:gd name="connsiteX11" fmla="*/ 808389 w 810274"/>
                              <a:gd name="connsiteY11" fmla="*/ 283820 h 1266151"/>
                              <a:gd name="connsiteX12" fmla="*/ 764963 w 810274"/>
                              <a:gd name="connsiteY12" fmla="*/ 327228 h 1266151"/>
                              <a:gd name="connsiteX13" fmla="*/ 721537 w 810274"/>
                              <a:gd name="connsiteY13" fmla="*/ 283820 h 1266151"/>
                              <a:gd name="connsiteX14" fmla="*/ 764963 w 810274"/>
                              <a:gd name="connsiteY14" fmla="*/ 240412 h 1266151"/>
                              <a:gd name="connsiteX15" fmla="*/ 621867 w 810274"/>
                              <a:gd name="connsiteY15" fmla="*/ 116 h 1266151"/>
                              <a:gd name="connsiteX16" fmla="*/ 658289 w 810274"/>
                              <a:gd name="connsiteY16" fmla="*/ 41167 h 1266151"/>
                              <a:gd name="connsiteX17" fmla="*/ 489603 w 810274"/>
                              <a:gd name="connsiteY17" fmla="*/ 178105 h 1266151"/>
                              <a:gd name="connsiteX18" fmla="*/ 437825 w 810274"/>
                              <a:gd name="connsiteY18" fmla="*/ 214789 h 1266151"/>
                              <a:gd name="connsiteX19" fmla="*/ 437825 w 810274"/>
                              <a:gd name="connsiteY19" fmla="*/ 259897 h 1266151"/>
                              <a:gd name="connsiteX20" fmla="*/ 315895 w 810274"/>
                              <a:gd name="connsiteY20" fmla="*/ 314983 h 1266151"/>
                              <a:gd name="connsiteX21" fmla="*/ 314221 w 810274"/>
                              <a:gd name="connsiteY21" fmla="*/ 314983 h 1266151"/>
                              <a:gd name="connsiteX22" fmla="*/ 304215 w 810274"/>
                              <a:gd name="connsiteY22" fmla="*/ 309964 h 1266151"/>
                              <a:gd name="connsiteX23" fmla="*/ 242394 w 810274"/>
                              <a:gd name="connsiteY23" fmla="*/ 353400 h 1266151"/>
                              <a:gd name="connsiteX24" fmla="*/ 207318 w 810274"/>
                              <a:gd name="connsiteY24" fmla="*/ 380106 h 1266151"/>
                              <a:gd name="connsiteX25" fmla="*/ 285840 w 810274"/>
                              <a:gd name="connsiteY25" fmla="*/ 540345 h 1266151"/>
                              <a:gd name="connsiteX26" fmla="*/ 297520 w 810274"/>
                              <a:gd name="connsiteY26" fmla="*/ 518657 h 1266151"/>
                              <a:gd name="connsiteX27" fmla="*/ 297520 w 810274"/>
                              <a:gd name="connsiteY27" fmla="*/ 363377 h 1266151"/>
                              <a:gd name="connsiteX28" fmla="*/ 350971 w 810274"/>
                              <a:gd name="connsiteY28" fmla="*/ 341689 h 1266151"/>
                              <a:gd name="connsiteX29" fmla="*/ 421124 w 810274"/>
                              <a:gd name="connsiteY29" fmla="*/ 345035 h 1266151"/>
                              <a:gd name="connsiteX30" fmla="*/ 476249 w 810274"/>
                              <a:gd name="connsiteY30" fmla="*/ 284931 h 1266151"/>
                              <a:gd name="connsiteX31" fmla="*/ 477885 w 810274"/>
                              <a:gd name="connsiteY31" fmla="*/ 279912 h 1266151"/>
                              <a:gd name="connsiteX32" fmla="*/ 566413 w 810274"/>
                              <a:gd name="connsiteY32" fmla="*/ 289949 h 1266151"/>
                              <a:gd name="connsiteX33" fmla="*/ 609859 w 810274"/>
                              <a:gd name="connsiteY33" fmla="*/ 380106 h 1266151"/>
                              <a:gd name="connsiteX34" fmla="*/ 608185 w 810274"/>
                              <a:gd name="connsiteY34" fmla="*/ 501988 h 1266151"/>
                              <a:gd name="connsiteX35" fmla="*/ 691691 w 810274"/>
                              <a:gd name="connsiteY35" fmla="*/ 937716 h 1266151"/>
                              <a:gd name="connsiteX36" fmla="*/ 703371 w 810274"/>
                              <a:gd name="connsiteY36" fmla="*/ 976073 h 1266151"/>
                              <a:gd name="connsiteX37" fmla="*/ 810274 w 810274"/>
                              <a:gd name="connsiteY37" fmla="*/ 1179747 h 1266151"/>
                              <a:gd name="connsiteX38" fmla="*/ 810274 w 810274"/>
                              <a:gd name="connsiteY38" fmla="*/ 1191457 h 1266151"/>
                              <a:gd name="connsiteX39" fmla="*/ 741795 w 810274"/>
                              <a:gd name="connsiteY39" fmla="*/ 1214818 h 1266151"/>
                              <a:gd name="connsiteX40" fmla="*/ 624887 w 810274"/>
                              <a:gd name="connsiteY40" fmla="*/ 1062884 h 1266151"/>
                              <a:gd name="connsiteX41" fmla="*/ 566413 w 810274"/>
                              <a:gd name="connsiteY41" fmla="*/ 977745 h 1266151"/>
                              <a:gd name="connsiteX42" fmla="*/ 509652 w 810274"/>
                              <a:gd name="connsiteY42" fmla="*/ 869247 h 1266151"/>
                              <a:gd name="connsiteX43" fmla="*/ 372694 w 810274"/>
                              <a:gd name="connsiteY43" fmla="*/ 1017835 h 1266151"/>
                              <a:gd name="connsiteX44" fmla="*/ 335944 w 810274"/>
                              <a:gd name="connsiteY44" fmla="*/ 1246543 h 1266151"/>
                              <a:gd name="connsiteX45" fmla="*/ 262443 w 810274"/>
                              <a:gd name="connsiteY45" fmla="*/ 1229874 h 1266151"/>
                              <a:gd name="connsiteX46" fmla="*/ 255747 w 810274"/>
                              <a:gd name="connsiteY46" fmla="*/ 1126334 h 1266151"/>
                              <a:gd name="connsiteX47" fmla="*/ 365998 w 810274"/>
                              <a:gd name="connsiteY47" fmla="*/ 794146 h 1266151"/>
                              <a:gd name="connsiteX48" fmla="*/ 407771 w 810274"/>
                              <a:gd name="connsiteY48" fmla="*/ 744019 h 1266151"/>
                              <a:gd name="connsiteX49" fmla="*/ 407771 w 810274"/>
                              <a:gd name="connsiteY49" fmla="*/ 718986 h 1266151"/>
                              <a:gd name="connsiteX50" fmla="*/ 384374 w 810274"/>
                              <a:gd name="connsiteY50" fmla="*/ 652190 h 1266151"/>
                              <a:gd name="connsiteX51" fmla="*/ 376004 w 810274"/>
                              <a:gd name="connsiteY51" fmla="*/ 610487 h 1266151"/>
                              <a:gd name="connsiteX52" fmla="*/ 265791 w 810274"/>
                              <a:gd name="connsiteY52" fmla="*/ 680569 h 1266151"/>
                              <a:gd name="connsiteX53" fmla="*/ 193964 w 810274"/>
                              <a:gd name="connsiteY53" fmla="*/ 647231 h 1266151"/>
                              <a:gd name="connsiteX54" fmla="*/ 82077 w 810274"/>
                              <a:gd name="connsiteY54" fmla="*/ 475222 h 1266151"/>
                              <a:gd name="connsiteX55" fmla="*/ 58681 w 810274"/>
                              <a:gd name="connsiteY55" fmla="*/ 493624 h 1266151"/>
                              <a:gd name="connsiteX56" fmla="*/ 36958 w 810274"/>
                              <a:gd name="connsiteY56" fmla="*/ 525349 h 1266151"/>
                              <a:gd name="connsiteX57" fmla="*/ 3555 w 810274"/>
                              <a:gd name="connsiteY57" fmla="*/ 485259 h 1266151"/>
                              <a:gd name="connsiteX58" fmla="*/ 47001 w 810274"/>
                              <a:gd name="connsiteY58" fmla="*/ 461898 h 1266151"/>
                              <a:gd name="connsiteX59" fmla="*/ 155540 w 810274"/>
                              <a:gd name="connsiteY59" fmla="*/ 380106 h 1266151"/>
                              <a:gd name="connsiteX60" fmla="*/ 162236 w 810274"/>
                              <a:gd name="connsiteY60" fmla="*/ 360031 h 1266151"/>
                              <a:gd name="connsiteX61" fmla="*/ 190616 w 810274"/>
                              <a:gd name="connsiteY61" fmla="*/ 353400 h 1266151"/>
                              <a:gd name="connsiteX62" fmla="*/ 255747 w 810274"/>
                              <a:gd name="connsiteY62" fmla="*/ 303273 h 1266151"/>
                              <a:gd name="connsiteX63" fmla="*/ 270813 w 810274"/>
                              <a:gd name="connsiteY63" fmla="*/ 289949 h 1266151"/>
                              <a:gd name="connsiteX64" fmla="*/ 232389 w 810274"/>
                              <a:gd name="connsiteY64" fmla="*/ 173086 h 1266151"/>
                              <a:gd name="connsiteX65" fmla="*/ 269139 w 810274"/>
                              <a:gd name="connsiteY65" fmla="*/ 136342 h 1266151"/>
                              <a:gd name="connsiteX66" fmla="*/ 285840 w 810274"/>
                              <a:gd name="connsiteY66" fmla="*/ 126305 h 1266151"/>
                              <a:gd name="connsiteX67" fmla="*/ 414428 w 810274"/>
                              <a:gd name="connsiteY67" fmla="*/ 169740 h 1266151"/>
                              <a:gd name="connsiteX68" fmla="*/ 614843 w 810274"/>
                              <a:gd name="connsiteY68" fmla="*/ 1137 h 1266151"/>
                              <a:gd name="connsiteX69" fmla="*/ 621867 w 810274"/>
                              <a:gd name="connsiteY69" fmla="*/ 116 h 12661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</a:cxnLst>
                            <a:rect l="l" t="t" r="r" b="b"/>
                            <a:pathLst>
                              <a:path w="810274" h="1266151">
                                <a:moveTo>
                                  <a:pt x="284166" y="543691"/>
                                </a:moveTo>
                                <a:lnTo>
                                  <a:pt x="242394" y="557074"/>
                                </a:lnTo>
                                <a:lnTo>
                                  <a:pt x="249090" y="555401"/>
                                </a:lnTo>
                                <a:close/>
                                <a:moveTo>
                                  <a:pt x="182285" y="506947"/>
                                </a:moveTo>
                                <a:lnTo>
                                  <a:pt x="224019" y="558747"/>
                                </a:lnTo>
                                <a:lnTo>
                                  <a:pt x="185595" y="510293"/>
                                </a:lnTo>
                                <a:close/>
                                <a:moveTo>
                                  <a:pt x="160562" y="416790"/>
                                </a:moveTo>
                                <a:lnTo>
                                  <a:pt x="127159" y="441884"/>
                                </a:lnTo>
                                <a:cubicBezTo>
                                  <a:pt x="135491" y="443556"/>
                                  <a:pt x="142187" y="448515"/>
                                  <a:pt x="147208" y="455207"/>
                                </a:cubicBezTo>
                                <a:lnTo>
                                  <a:pt x="178937" y="498642"/>
                                </a:lnTo>
                                <a:close/>
                                <a:moveTo>
                                  <a:pt x="764963" y="240412"/>
                                </a:moveTo>
                                <a:cubicBezTo>
                                  <a:pt x="788947" y="240412"/>
                                  <a:pt x="808389" y="259846"/>
                                  <a:pt x="808389" y="283820"/>
                                </a:cubicBezTo>
                                <a:cubicBezTo>
                                  <a:pt x="808389" y="307794"/>
                                  <a:pt x="788947" y="327228"/>
                                  <a:pt x="764963" y="327228"/>
                                </a:cubicBezTo>
                                <a:cubicBezTo>
                                  <a:pt x="740979" y="327228"/>
                                  <a:pt x="721537" y="307794"/>
                                  <a:pt x="721537" y="283820"/>
                                </a:cubicBezTo>
                                <a:cubicBezTo>
                                  <a:pt x="721537" y="259846"/>
                                  <a:pt x="740979" y="240412"/>
                                  <a:pt x="764963" y="240412"/>
                                </a:cubicBezTo>
                                <a:close/>
                                <a:moveTo>
                                  <a:pt x="621867" y="116"/>
                                </a:moveTo>
                                <a:cubicBezTo>
                                  <a:pt x="634478" y="-752"/>
                                  <a:pt x="659544" y="2362"/>
                                  <a:pt x="658289" y="41167"/>
                                </a:cubicBezTo>
                                <a:lnTo>
                                  <a:pt x="489603" y="178105"/>
                                </a:lnTo>
                                <a:lnTo>
                                  <a:pt x="437825" y="214789"/>
                                </a:lnTo>
                                <a:cubicBezTo>
                                  <a:pt x="441173" y="229845"/>
                                  <a:pt x="441173" y="244841"/>
                                  <a:pt x="437825" y="259897"/>
                                </a:cubicBezTo>
                                <a:cubicBezTo>
                                  <a:pt x="422798" y="311637"/>
                                  <a:pt x="364325" y="338344"/>
                                  <a:pt x="315895" y="314983"/>
                                </a:cubicBezTo>
                                <a:lnTo>
                                  <a:pt x="314221" y="314983"/>
                                </a:lnTo>
                                <a:cubicBezTo>
                                  <a:pt x="310873" y="313310"/>
                                  <a:pt x="307525" y="311637"/>
                                  <a:pt x="304215" y="309964"/>
                                </a:cubicBezTo>
                                <a:lnTo>
                                  <a:pt x="242394" y="353400"/>
                                </a:lnTo>
                                <a:lnTo>
                                  <a:pt x="207318" y="380106"/>
                                </a:lnTo>
                                <a:lnTo>
                                  <a:pt x="285840" y="540345"/>
                                </a:lnTo>
                                <a:lnTo>
                                  <a:pt x="297520" y="518657"/>
                                </a:lnTo>
                                <a:lnTo>
                                  <a:pt x="297520" y="363377"/>
                                </a:lnTo>
                                <a:cubicBezTo>
                                  <a:pt x="307525" y="345035"/>
                                  <a:pt x="330922" y="336671"/>
                                  <a:pt x="350971" y="341689"/>
                                </a:cubicBezTo>
                                <a:cubicBezTo>
                                  <a:pt x="396053" y="355073"/>
                                  <a:pt x="421124" y="345035"/>
                                  <a:pt x="421124" y="345035"/>
                                </a:cubicBezTo>
                                <a:lnTo>
                                  <a:pt x="476249" y="284931"/>
                                </a:lnTo>
                                <a:lnTo>
                                  <a:pt x="477885" y="279912"/>
                                </a:lnTo>
                                <a:lnTo>
                                  <a:pt x="566413" y="289949"/>
                                </a:lnTo>
                                <a:cubicBezTo>
                                  <a:pt x="594832" y="311637"/>
                                  <a:pt x="611533" y="345035"/>
                                  <a:pt x="609859" y="380106"/>
                                </a:cubicBezTo>
                                <a:lnTo>
                                  <a:pt x="608185" y="501988"/>
                                </a:lnTo>
                                <a:lnTo>
                                  <a:pt x="691691" y="937716"/>
                                </a:lnTo>
                                <a:lnTo>
                                  <a:pt x="703371" y="976073"/>
                                </a:lnTo>
                                <a:lnTo>
                                  <a:pt x="810274" y="1179747"/>
                                </a:lnTo>
                                <a:lnTo>
                                  <a:pt x="810274" y="1191457"/>
                                </a:lnTo>
                                <a:cubicBezTo>
                                  <a:pt x="810274" y="1228201"/>
                                  <a:pt x="763518" y="1243197"/>
                                  <a:pt x="741795" y="1214818"/>
                                </a:cubicBezTo>
                                <a:lnTo>
                                  <a:pt x="624887" y="1062884"/>
                                </a:lnTo>
                                <a:lnTo>
                                  <a:pt x="566413" y="977745"/>
                                </a:lnTo>
                                <a:lnTo>
                                  <a:pt x="509652" y="869247"/>
                                </a:lnTo>
                                <a:lnTo>
                                  <a:pt x="372694" y="1017835"/>
                                </a:lnTo>
                                <a:lnTo>
                                  <a:pt x="335944" y="1246543"/>
                                </a:lnTo>
                                <a:cubicBezTo>
                                  <a:pt x="317569" y="1279941"/>
                                  <a:pt x="265791" y="1268231"/>
                                  <a:pt x="262443" y="1229874"/>
                                </a:cubicBezTo>
                                <a:lnTo>
                                  <a:pt x="255747" y="1126334"/>
                                </a:lnTo>
                                <a:cubicBezTo>
                                  <a:pt x="249090" y="1006125"/>
                                  <a:pt x="287514" y="885916"/>
                                  <a:pt x="365998" y="794146"/>
                                </a:cubicBezTo>
                                <a:lnTo>
                                  <a:pt x="407771" y="744019"/>
                                </a:lnTo>
                                <a:lnTo>
                                  <a:pt x="407771" y="718986"/>
                                </a:lnTo>
                                <a:lnTo>
                                  <a:pt x="384374" y="652190"/>
                                </a:lnTo>
                                <a:lnTo>
                                  <a:pt x="376004" y="610487"/>
                                </a:lnTo>
                                <a:lnTo>
                                  <a:pt x="265791" y="680569"/>
                                </a:lnTo>
                                <a:cubicBezTo>
                                  <a:pt x="237372" y="683915"/>
                                  <a:pt x="208992" y="672264"/>
                                  <a:pt x="193964" y="647231"/>
                                </a:cubicBezTo>
                                <a:lnTo>
                                  <a:pt x="82077" y="475222"/>
                                </a:lnTo>
                                <a:lnTo>
                                  <a:pt x="58681" y="493624"/>
                                </a:lnTo>
                                <a:cubicBezTo>
                                  <a:pt x="58681" y="493624"/>
                                  <a:pt x="48637" y="516984"/>
                                  <a:pt x="36958" y="525349"/>
                                </a:cubicBezTo>
                                <a:cubicBezTo>
                                  <a:pt x="25278" y="533653"/>
                                  <a:pt x="-11472" y="493624"/>
                                  <a:pt x="3555" y="485259"/>
                                </a:cubicBezTo>
                                <a:lnTo>
                                  <a:pt x="47001" y="461898"/>
                                </a:lnTo>
                                <a:lnTo>
                                  <a:pt x="155540" y="380106"/>
                                </a:lnTo>
                                <a:cubicBezTo>
                                  <a:pt x="155540" y="373415"/>
                                  <a:pt x="158888" y="365050"/>
                                  <a:pt x="162236" y="360031"/>
                                </a:cubicBezTo>
                                <a:cubicBezTo>
                                  <a:pt x="168893" y="351727"/>
                                  <a:pt x="180611" y="348381"/>
                                  <a:pt x="190616" y="353400"/>
                                </a:cubicBezTo>
                                <a:lnTo>
                                  <a:pt x="255747" y="303273"/>
                                </a:lnTo>
                                <a:lnTo>
                                  <a:pt x="270813" y="289949"/>
                                </a:lnTo>
                                <a:cubicBezTo>
                                  <a:pt x="232389" y="263243"/>
                                  <a:pt x="210666" y="229845"/>
                                  <a:pt x="232389" y="173086"/>
                                </a:cubicBezTo>
                                <a:cubicBezTo>
                                  <a:pt x="240720" y="158030"/>
                                  <a:pt x="254074" y="144707"/>
                                  <a:pt x="269139" y="136342"/>
                                </a:cubicBezTo>
                                <a:lnTo>
                                  <a:pt x="285840" y="126305"/>
                                </a:lnTo>
                                <a:cubicBezTo>
                                  <a:pt x="334270" y="111309"/>
                                  <a:pt x="386047" y="131324"/>
                                  <a:pt x="414428" y="169740"/>
                                </a:cubicBezTo>
                                <a:lnTo>
                                  <a:pt x="614843" y="1137"/>
                                </a:lnTo>
                                <a:cubicBezTo>
                                  <a:pt x="614843" y="1137"/>
                                  <a:pt x="617663" y="405"/>
                                  <a:pt x="621867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FAF3BA" id="Group 6" o:spid="_x0000_s1026" style="position:absolute;margin-left:0;margin-top:0;width:757.45pt;height:576.7pt;z-index:-251653120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EtsEA&#10;AADbAAAADwAAAGRycy9kb3ducmV2LnhtbESPT4vCMBTE74LfITzBi6ypRVS6RhFBXLz5B7w+mrdt&#10;1+alNrHtfnsjCB6HmfkNs1x3phQN1a6wrGAyjkAQp1YXnCm4nHdfCxDOI2ssLZOCf3KwXvV7S0y0&#10;bflIzclnIkDYJagg975KpHRpTgbd2FbEwfu1tUEfZJ1JXWMb4KaUcRTNpMGCw0KOFW1zSm+nh1Hw&#10;V47i0YwlmTs/ZGG2+0O8uyo1HHSbbxCeOv8Jv9s/WsF8Cq8v4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2RLbBAAAA2wAAAA8AAAAAAAAAAAAAAAAAmAIAAGRycy9kb3du&#10;cmV2LnhtbFBLBQYAAAAABAAEAPUAAACGAwAAAAA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f0jMQA&#10;AADbAAAADwAAAGRycy9kb3ducmV2LnhtbESP0WrCQBRE3wv+w3IF3+qmgq2kbkIVhEAKpdEPuGav&#10;2dTs3ZBdNf69Wyj0cZiZM8w6H20nrjT41rGCl3kCgrh2uuVGwWG/e16B8AFZY+eYFNzJQ55NntaY&#10;anfjb7pWoRERwj5FBSaEPpXS14Ys+rnriaN3coPFEOXQSD3gLcJtJxdJ8iotthwXDPa0NVSfq4tV&#10;8CP7sVxsvk5VXX4WZnsud8eiVGo2HT/eQQQaw3/4r11oBW9L+P0Sf4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X9IzEAAAA2wAAAA8AAAAAAAAAAAAAAAAAmAIAAGRycy9k&#10;b3ducmV2LnhtbFBLBQYAAAAABAAEAPUAAACJAwAAAAA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O48IA&#10;AADbAAAADwAAAGRycy9kb3ducmV2LnhtbESPT2sCMRTE7wW/Q3hCbzWrlLVsjWILW7z6h54fm9fN&#10;4uZlTdJ19dMbQfA4zMxvmMVqsK3oyYfGsYLpJANBXDndcK3gsC/fPkCEiKyxdUwKLhRgtRy9LLDQ&#10;7sxb6nexFgnCoUAFJsaukDJUhiyGieuIk/fnvMWYpK+l9nhOcNvKWZbl0mLDacFgR9+GquPu3yro&#10;fSj3efmbXb/y0/vc1DOS1Y9Sr+Nh/Qki0hCf4Ud7oxXMc7h/ST9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I7jwgAAANsAAAAPAAAAAAAAAAAAAAAAAJgCAABkcnMvZG93&#10;bnJldi54bWxQSwUGAAAAAAQABAD1AAAAhwMAAAAA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rNcEA&#10;AADbAAAADwAAAGRycy9kb3ducmV2LnhtbERPy2rCQBTdC/2H4Rbc6UQptURHUUlBVz5a6Paaucmk&#10;zdwJmdGkf+8sBJeH816seluLG7W+cqxgMk5AEOdOV1wq+P76HH2A8AFZY+2YFPyTh9XyZbDAVLuO&#10;T3Q7h1LEEPYpKjAhNKmUPjdk0Y9dQxy5wrUWQ4RtKXWLXQy3tZwmybu0WHFsMNjQ1lD+d75aBVtd&#10;nH53m+x47cxPkewPs+wtuyg1fO3XcxCB+vAUP9w7rWAWx8Yv8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/KzXBAAAA2wAAAA8AAAAAAAAAAAAAAAAAmAIAAGRycy9kb3du&#10;cmV2LnhtbFBLBQYAAAAABAAEAPUAAACGAwAAAAA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rib8A&#10;AADbAAAADwAAAGRycy9kb3ducmV2LnhtbERPy6rCMBDdX/AfwgjurqmCD6pRRBDcKPgC3Q3N2Bab&#10;SW1SrX69WQguD+c9nTemEA+qXG5ZQa8bgSBOrM45VXA8rP7HIJxH1lhYJgUvcjCftf6mGGv75B09&#10;9j4VIYRdjAoy78tYSpdkZNB1bUkcuKutDPoAq1TqCp8h3BSyH0VDaTDn0JBhScuMktu+Ngrk6H6+&#10;be3lPRxcNr5+16tXj09KddrNYgLCU+N/4q97rRWMw/rwJfwAOf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cSuJvwAAANsAAAAPAAAAAAAAAAAAAAAAAJgCAABkcnMvZG93bnJl&#10;di54bWxQSwUGAAAAAAQABAD1AAAAhAMAAAAA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jP7sUA&#10;AADbAAAADwAAAGRycy9kb3ducmV2LnhtbESP3WrCQBSE7wt9h+UUelPqJlJFoquoIEjBC38e4JA9&#10;zUazZ2N2NbFP7wqCl8PMfMNMZp2txJUaXzpWkPYSEMS50yUXCg771fcIhA/IGivHpOBGHmbT97cJ&#10;Ztq1vKXrLhQiQthnqMCEUGdS+tyQRd9zNXH0/lxjMUTZFFI32Ea4rWQ/SYbSYslxwWBNS0P5aXex&#10;Clbhy/jjZrH+abvb4PJ73qf/86NSnx/dfAwiUBde4Wd7rRWMUnh8i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WM/uxQAAANsAAAAPAAAAAAAAAAAAAAAAAJgCAABkcnMv&#10;ZG93bnJldi54bWxQSwUGAAAAAAQABAD1AAAAigMAAAAA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ytxcQA&#10;AADbAAAADwAAAGRycy9kb3ducmV2LnhtbESPUWvCMBSF3wf+h3CFvc10wqRUo4yiYzAfXPUH3DV3&#10;TbG5yZrMdv/eCMIeD+ec73BWm9F24kJ9aB0reJ5lIIhrp1tuFJyOu6ccRIjIGjvHpOCPAmzWk4cV&#10;FtoN/EmXKjYiQTgUqMDE6AspQ23IYpg5T5y8b9dbjEn2jdQ9DgluOznPsoW02HJaMOipNFSfq1+r&#10;4Nz4tw932GZm74ft124oX/KfUqnH6fi6BBFpjP/he/tdK8jncPu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crcXEAAAA2wAAAA8AAAAAAAAAAAAAAAAAmAIAAGRycy9k&#10;b3ducmV2LnhtbFBLBQYAAAAABAAEAPUAAACJAwAAAAA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BossIA&#10;AADbAAAADwAAAGRycy9kb3ducmV2LnhtbESPQYvCMBSE78L+h/AWvNl0VxDpGsUVhEVBsS56fTTP&#10;pti8lCZq/fdGEDwOM/MNM5l1thZXan3lWMFXkoIgLpyuuFTwv18OxiB8QNZYOyYFd/Iwm370Jphp&#10;d+MdXfNQighhn6ECE0KTSekLQxZ94hri6J1cazFE2ZZSt3iLcFvL7zQdSYsVxwWDDS0MFef8YhXU&#10;93V+WC3t7+FiNoWzq+N2kQ6V6n928x8QgbrwDr/af1rBeAjPL/E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GiywgAAANsAAAAPAAAAAAAAAAAAAAAAAJgCAABkcnMvZG93&#10;bnJldi54bWxQSwUGAAAAAAQABAD1AAAAhwMAAAAA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xMcMA&#10;AADbAAAADwAAAGRycy9kb3ducmV2LnhtbESPX2vCQBDE3wt+h2MF3+pFkVaip9iW0kKh4P/XNbcm&#10;wexeyF1N/Pa9QsHHYWZ+w8yXHVfqSo0vnRgYDRNQJJmzpeQGdtv3xykoH1AsVk7IwI08LBe9hzmm&#10;1rWypusm5CpCxKdooAihTrX2WUGMfuhqkuidXcMYomxybRtsI5wrPU6SJ81YSlwosKbXgrLL5ocN&#10;cGhbfvm+nfjrbe/G8vyxOuyOxgz63WoGKlAX7uH/9qc1MJ3A35f4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IxMcMAAADbAAAADwAAAAAAAAAAAAAAAACYAgAAZHJzL2Rv&#10;d25yZXYueG1sUEsFBgAAAAAEAAQA9QAAAIgDAAAAAA=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BGHMIA&#10;AADbAAAADwAAAGRycy9kb3ducmV2LnhtbESPT2sCMRTE70K/Q3gFb5pdUVlWo5SWgnrzz6W31+S5&#10;u+3mZUmibr99Iwgeh5n5DbNc97YVV/KhcawgH2cgiLUzDVcKTsfPUQEiRGSDrWNS8EcB1quXwRJL&#10;4268p+shViJBOJSooI6xK6UMuiaLYew64uSdnbcYk/SVNB5vCW5bOcmyubTYcFqosaP3mvTv4WIV&#10;hO1M7vwP5/g1oUv+HfVUfmilhq/92wJEpD4+w4/2xigoZnD/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8EYcwgAAANsAAAAPAAAAAAAAAAAAAAAAAJgCAABkcnMvZG93&#10;bnJldi54bWxQSwUGAAAAAAQABAD1AAAAhwMAAAAA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Baseball - bottom" o:spid="_x0000_s1038" alt="baseball" style="position:absolute;left:64592;top:61895;width:15475;height:11291;visibility:visible;mso-wrap-style:square;v-text-anchor:middle" coordsize="1547495,1129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B1H8IA&#10;AADbAAAADwAAAGRycy9kb3ducmV2LnhtbESP3YrCMBSE74V9h3AWvNPUvZBSjeIuyiqi4M8DHJpj&#10;09qclCZq9+03guDlMDPfMNN5Z2txp9aXjhWMhgkI4tzpkgsF59NqkILwAVlj7ZgU/JGH+eyjN8VM&#10;uwcf6H4MhYgQ9hkqMCE0mZQ+N2TRD11DHL2Lay2GKNtC6hYfEW5r+ZUkY2mx5LhgsKEfQ/n1eLMK&#10;9t+Vp93v1mxMWCyrZZXTaJUq1f/sFhMQgbrwDr/aa60gHcP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HUfwgAAANsAAAAPAAAAAAAAAAAAAAAAAJgCAABkcnMvZG93&#10;bnJldi54bWxQSwUGAAAAAAQABAD1AAAAhwMAAAAA&#10;" path="m1213637,1123980r2547,5112l1192344,1129092r3526,-3894c1200957,1120113,1208551,1118896,1213637,1123980xm327553,1121402v5015,-3795,12681,-3795,17768,1289l351126,1129092r-27016,l327553,1121402xm773103,v426564,,774392,345466,774392,772141c1547495,878828,1525756,980591,1486482,1073225r-30374,55867l1428791,1129092r36986,-69743c1502127,971568,1522133,875695,1522133,776008v,-201951,-81243,-384853,-210774,-519487c1308851,257810,1305054,260388,1301186,262895r46998,48268c1353270,316247,1353270,323838,1348184,328923v-2508,2578,-5087,3795,-8884,3795c1336792,332718,1332924,331501,1330416,328923r-50795,-52063c1274534,280655,1268230,285740,1263143,289535r45708,44472c1313938,339092,1313938,346683,1308851,351768v-2579,2578,-5086,3867,-8883,3867c1296171,355635,1293591,354346,1291084,351768r-48288,-46979c1237710,309874,1231405,313669,1226318,318754r44419,41894c1275824,365732,1275824,373395,1270737,378480v-2507,2506,-5087,3795,-8884,3795c1258056,382275,1255549,380986,1252970,378480r-45709,-43184c1200957,341598,1194580,347972,1188204,354346r43201,39387c1237710,398746,1237710,406409,1232695,411494v-2580,2506,-5087,3795,-8884,3795c1219942,415289,1217435,414000,1214855,411494r-41839,-39388c1165350,380986,1156466,391155,1148872,401324r44419,38099c1198377,444508,1199667,452099,1194580,457183v-2507,2578,-6376,3796,-10173,3796c1180610,460979,1178102,460979,1175523,458472r-43129,-36809c1126018,430543,1119713,439423,1113337,449592r50795,34303c1170437,487691,1171726,495282,1167929,501656v-2579,2506,-6376,5084,-10173,5084c1155248,506740,1152669,505451,1150162,504162r-49506,-33014c1094280,481317,1089193,491486,1084106,501656r52085,27929c1142496,533380,1145075,541043,1141278,547345v-2579,3867,-6377,6374,-11463,6374c1127307,553719,1124728,553719,1123510,552430r-50795,-26641c1067628,535959,1063831,544839,1060034,555008r54592,20338c1120931,577853,1124728,585444,1122221,591817v-1290,5085,-6377,7591,-11463,7591c1108250,599408,1106961,598191,1105743,598191r-54593,-20338c1047353,588022,1044774,596902,1042267,607071r60897,12676c1110758,621036,1114626,628627,1113337,635001v-1290,6373,-6376,10169,-12681,10169c1099366,645170,1099366,645170,1098077,645170r-62186,-12676c1033383,642592,1032093,652761,1029514,662930r60969,5085c1096859,669304,1101874,674388,1101874,681979v,6374,-6305,11459,-12681,11459c1089193,693438,1087975,693438,1087975,693438r-63476,-5085c1023210,701029,1021920,712487,1020630,725162r64766,5085c1091772,731536,1096859,736621,1096859,744212v,6373,-6376,11458,-12753,11458c1084106,755670,1082888,755670,1082888,755670r-64765,-5085c1016833,759466,1016833,767057,1016833,775937v,2578,,5084,,7662l1082888,783599v6305,,12681,6374,12681,12676c1095569,802649,1090483,809022,1082888,809022r-64765,c1018123,820409,1019413,831867,1020630,843254r66056,-5085c1094280,836952,1100656,842036,1100656,849627v1218,7591,-3797,13965,-11463,13965l1024499,868677v1218,11458,3797,22845,6305,34303l1095569,892811v6305,-1289,12681,3795,13971,10169c1110758,909353,1105743,915655,1099366,916944r-63475,10170c1038398,935994,1042267,946163,1044774,955043r55882,-15254c1106961,937283,1114626,942367,1115844,948669v2580,6374,-2507,13965,-8883,15254l1052368,977888v3869,11458,8884,21627,12753,31796l1129815,985551v6376,-2579,13970,1217,16549,7591c1148872,999515,1145075,1007106,1138699,1009684r-63476,24063c1081599,1046494,1087975,1059170,1094280,1070628r50795,-27930c1151451,1038831,1159045,1041409,1162842,1047783v3797,6302,1290,13965,-5086,17760l1108250,1093473v5087,10169,11463,19049,17768,27929l1164132,1085882v5087,-3868,12681,-3868,17767,1217c1185697,1092184,1185697,1099846,1180610,1104931r-26664,24161l1103109,1129092r-16423,-24161l1042501,1129092r-26836,l1015615,1129065v-3868,-6374,-1289,-14037,5015,-17832l1068918,1078219v-7666,-13965,-13970,-26640,-20347,-40605l1000355,1055374v-2579,1289,-3797,1289,-5086,1289c990182,1056663,986385,1052796,983877,1047783v-2579,-6374,1218,-14036,7595,-16543l1037180,1013480v-3797,-11458,-8884,-22845,-12681,-34303l964820,994431v-1289,,-2579,,-3797,c954647,994431,949560,990635,948271,985551v-2508,-6374,2579,-13965,8884,-15254l1015615,955043v-3868,-10169,-6376,-20338,-8955,-30507l953357,933416v-1217,,-1217,,-2507,c944474,933416,939387,929620,938169,923318v-1290,-6374,3797,-12747,10102,-13965l1000355,901691v-2579,-12676,-5086,-24134,-6376,-36810l940677,869966v,,-1290,,-1290,c933082,869966,926706,864881,926706,858508v-1289,-7592,3797,-13965,11463,-13965l990182,840747v-1289,-12675,-1289,-24134,-2507,-36809l934300,803938v-6304,,-12681,-6374,-12681,-12748c921619,784888,926706,778515,934300,778515r52085,c986385,775937,986385,773430,986385,770924v,-8952,1290,-17832,1290,-26712l934300,740416v-6304,-1289,-11391,-6373,-11391,-13964c924199,720078,930503,713776,936879,714993r53303,3796c991472,706113,992761,693438,993979,681979r-54592,-3795c933082,676895,927996,671810,927996,664219v1289,-6374,6304,-12676,13970,-11458l999066,657845v2579,-11386,5087,-22844,7594,-34303l952140,612156v-7666,-1289,-11463,-8880,-10174,-15254c943184,589311,950850,585444,957155,586733r55881,11458c1016833,586733,1019413,575275,1023210,565177l967328,543550v-6305,-2507,-10173,-10170,-7594,-16472c962241,520705,969907,516909,976212,519416r55881,21627c1037180,529585,1040977,519416,1046064,509247l991472,480028v-6377,-3795,-8884,-11386,-5087,-17760c990182,455966,997776,453388,1004153,457183r53302,27930c1063831,473726,1068918,462268,1075223,452099r-48216,-33014c1020630,415289,1019413,407698,1023210,401324v3797,-6373,11391,-7591,17767,-3795l1089193,429254v7666,-11458,13971,-21556,21565,-31725l1063831,356852v-5086,-5084,-6376,-12675,-1289,-17760c1067628,334007,1075223,332718,1080309,337803r45709,39388c1133612,367021,1142496,356852,1151379,346683r-44418,-40605c1100656,300993,1100656,293402,1105743,288318v5015,-6374,12681,-6374,17767,-1289l1167929,327634v6305,-6302,12681,-12676,19057,-19050l1147582,270486v-5086,-5085,-5086,-12676,,-17760c1152669,247641,1160335,247641,1165350,252726r40622,39387c1211058,287029,1217435,283233,1222521,278149r-35535,-35593c1181899,237472,1181899,229881,1186986,224796v5087,-5084,12681,-5084,17768,l1242796,262895v6377,-3796,11463,-8880,17768,-12676l1228826,217205v-5015,-5084,-5015,-12747,,-17832c1233913,194289,1241578,194289,1246593,199373r35607,36881c1285997,233676,1288505,232387,1292302,229881,1157756,99042,973704,19050,771813,19050v-203108,,-388450,81281,-522996,213337c251325,234965,253904,236254,256412,237472r35535,-36810c297033,195578,304699,195578,309786,200662v5015,5085,5015,12676,,17761l278048,251437v6304,3867,11391,8880,17767,12747l333858,226085v5087,-5084,12681,-5084,17767,c356712,231170,356712,238761,351625,243846r-35535,35520c321177,284451,327553,288318,332568,293402r40694,-39387c378277,248930,385943,248930,391029,254015v5015,5084,5015,12675,,17760l351625,309874v6377,6373,12681,12675,19058,19049l415101,288318v5087,-3867,12681,-3867,17768,1217c436738,294620,436738,302282,431651,307367r-44490,40605c396044,358141,405000,368310,412594,378480r45708,-39388c463389,334007,470983,335296,476070,340381v5087,5085,3797,12676,-1290,17760l427782,398746v7666,10170,15260,21628,21637,31797l497635,398746v6376,-3795,13970,-2506,17767,3868c519199,408916,517981,416578,511605,420374r-48216,33014c469694,464846,476070,475015,481157,486402r53302,-27930c540835,454677,548430,457183,552227,463557v3797,6374,1289,13965,-5087,17760l492548,510536v5087,10169,10173,21627,13970,31725l562400,520705v6305,-2578,13970,1289,16478,7591c581457,534670,577588,542261,571284,544839r-55882,21555c519199,577853,522996,588022,525575,599408r55882,-11386c589051,586733,595356,591817,596646,598191v1289,7591,-3798,13965,-10174,15254l531880,624831v2579,11459,5087,22845,7666,34303l596646,654050v7594,-1289,13970,3795,13970,11458c611906,673099,606819,679473,599225,679473r-54593,3795c545850,695944,547140,707402,548430,720078r53302,-3796c609326,714993,615703,720078,615703,727741v1289,7591,-3797,13964,-11463,13964l550937,745501v1290,8880,1290,17760,1290,26640c552227,774719,552227,777226,552227,779804r52013,c611906,779804,616992,784888,616992,792480v,7591,-6376,12675,-12752,12675l550937,805155v,12747,-1218,25423,-2507,36881l600443,845832v6376,1289,11463,6373,11463,13965c611906,866170,605529,871255,599225,871255v,,-1290,,-1290,l544632,866170v-1289,12676,-3797,24134,-6376,36810l590341,910571v6305,,11391,7663,10102,13965c599225,929620,594138,934705,587762,934705v-1290,,-1290,,-2508,l531880,925825v-2508,10169,-5015,20338,-8884,30507l581457,971514v6305,1289,10102,8952,8884,15254c587762,991853,582675,995648,577588,995648v-1218,,-2507,,-3797,l514112,980466v-3797,11387,-7594,22845,-12680,34231l547140,1032529v6376,2507,10173,10169,7594,16471c553516,1054085,548430,1056663,543343,1056663v-2579,,-3797,-1289,-5087,-1289l490040,1037614v-6376,13965,-12752,27929,-20346,40605l522996,1107437v6376,3796,8884,11459,5087,17761l521122,1129092r-12978,l457013,1101064r-19009,28028l390018,1129092r-29509,-26739c355423,1097268,354205,1089677,359291,1084593v5015,-5085,12681,-6374,17768,-1290l415101,1118896v6377,-8952,11463,-19050,17768,-28001l383363,1062965v-6304,-3795,-8883,-11386,-5086,-17760c382146,1038831,389740,1036325,396044,1040120r50795,27930c453216,1055374,459520,1043916,465897,1031240r-63476,-24134c396044,1004600,392247,996937,394826,990635v2508,-6373,10174,-10169,16478,-7663l476070,1007106v5087,-10169,8884,-21555,12681,-31725l434159,961417v-6377,-1289,-10174,-8952,-8884,-15254c426564,939789,434159,935994,440535,937283r55810,15182c500142,943585,502721,934705,505229,924536l441753,914366v-6305,,-11392,-7591,-10102,-13964c431651,894100,439245,889015,445621,890304r64694,10098c512895,889015,515402,877557,516692,866170r-64766,-5084c445621,859797,440535,854712,440535,847121v1218,-6374,6304,-12747,13970,-11458l520489,840747v1289,-11458,1289,-22845,2507,-34303l458302,806444v-7665,,-12681,-5084,-12681,-12675c445621,786106,451926,781021,458302,781021r65984,c524286,778515,524286,775937,524286,773430v,-8880,-1290,-16543,-1290,-25423l458302,753092v,,-1289,,-1289,c450637,753092,444332,748007,444332,741705v-1290,-7662,3797,-13964,11391,-13964l520489,722656v-1290,-12747,-2508,-25423,-3797,-36881l453216,690859v,,-1290,,-1290,c445621,690859,439245,685775,439245,679473v-1289,-7663,3797,-13965,11392,-13965l511605,660424v-1290,-10170,-3797,-20339,-6376,-30508l443042,642592v-1289,,-1289,,-2507,c434159,642592,429072,638796,427782,632494v-1218,-7663,3869,-14036,10174,-15254l498924,604493v-2579,-10169,-5087,-20267,-8884,-29218l435448,595613v-2579,1289,-3797,1289,-5087,1289c425275,596902,421478,594324,418899,589311v-2508,-6374,1289,-14036,7665,-16543l481157,552430v-3798,-10169,-8884,-20267,-12753,-29219l417681,549923v-2580,1289,-3797,1289,-6377,1289c406218,551212,402421,548634,399913,544839v-3869,-6374,-1290,-13965,5087,-17761l457013,499077v-5087,-10097,-11392,-20266,-16478,-30435l391029,501656v-2579,1289,-5086,2506,-7666,2506c379566,504162,375769,502945,373262,499077v-3869,-6302,-2579,-13964,3797,-17760l427782,447014v-6304,-8880,-12681,-19049,-18985,-27929l365596,455894v-2508,1289,-6305,2578,-8884,2578c352915,458472,349118,457183,346539,454677v-5015,-5085,-3797,-12747,1289,-17832l392247,398746v-7594,-10097,-15188,-19049,-24072,-29146l326264,408916v-2579,2578,-6376,3867,-8884,3867c314801,412783,311004,411494,308496,408916v-3797,-5085,-3797,-12676,1290,-17761l352915,351768v-6376,-6302,-12681,-12676,-19057,-19050l288150,375902v-2508,2578,-6305,3795,-8884,3795c276758,379697,272961,378480,270382,375902v-5087,-5085,-5087,-12676,,-17761l314801,316247v-5015,-5084,-11391,-8880,-16478,-13965l250107,349261v-2579,2507,-5087,3796,-8884,3796c238644,353057,234847,351768,232339,349261v-5086,-5084,-5086,-12675,,-17760l278048,287029v-5087,-5085,-10174,-8880,-16550,-12676l210703,326416v-2507,2507,-5015,3796,-8884,3796c198022,330212,195515,328923,192936,326416v-5087,-5084,-5087,-12747,,-17832l239934,260317v-2508,-2507,-5087,-3796,-7595,-5013c104098,389866,24144,572768,24144,773430v,100331,19989,196222,56007,283851l117882,1129092r-27310,l58855,1069491c20938,978210,,878201,,773430,,563888,83751,373395,219587,233676v1289,-1289,2579,-2506,3869,-3795c363088,87656,558603,,773103,xe" fillcolor="#6b78e8 [3204]" stroked="f" strokeweight="1pt">
                  <v:stroke miterlimit="4" joinstyle="miter"/>
                  <v:path arrowok="t" o:connecttype="custom" o:connectlocs="1213637,1123980;1216184,1129092;1192344,1129092;1195870,1125198;1213637,1123980;327553,1121402;345321,1122691;351126,1129092;324110,1129092;773103,0;1547495,772141;1486482,1073225;1456108,1129092;1428791,1129092;1465777,1059349;1522133,776008;1311359,256521;1301186,262895;1348184,311163;1348184,328923;1339300,332718;1330416,328923;1279621,276860;1263143,289535;1308851,334007;1308851,351768;1299968,355635;1291084,351768;1242796,304789;1226318,318754;1270737,360648;1270737,378480;1261853,382275;1252970,378480;1207261,335296;1188204,354346;1231405,393733;1232695,411494;1223811,415289;1214855,411494;1173016,372106;1148872,401324;1193291,439423;1194580,457183;1184407,460979;1175523,458472;1132394,421663;1113337,449592;1164132,483895;1167929,501656;1157756,506740;1150162,504162;1100656,471148;1084106,501656;1136191,529585;1141278,547345;1129815,553719;1123510,552430;1072715,525789;1060034,555008;1114626,575346;1122221,591817;1110758,599408;1105743,598191;1051150,577853;1042267,607071;1103164,619747;1113337,635001;1100656,645170;1098077,645170;1035891,632494;1029514,662930;1090483,668015;1101874,681979;1089193,693438;1087975,693438;1024499,688353;1020630,725162;1085396,730247;1096859,744212;1084106,755670;1082888,755670;1018123,750585;1016833,775937;1016833,783599;1082888,783599;1095569,796275;1082888,809022;1018123,809022;1020630,843254;1086686,838169;1100656,849627;1089193,863592;1024499,868677;1030804,902980;1095569,892811;1109540,902980;1099366,916944;1035891,927114;1044774,955043;1100656,939789;1115844,948669;1106961,963923;1052368,977888;1065121,1009684;1129815,985551;1146364,993142;1138699,1009684;1075223,1033747;1094280,1070628;1145075,1042698;1162842,1047783;1157756,1065543;1108250,1093473;1126018,1121402;1164132,1085882;1181899,1087099;1180610,1104931;1153946,1129092;1103109,1129092;1086686,1104931;1042501,1129092;1015665,1129092;1015615,1129065;1020630,1111233;1068918,1078219;1048571,1037614;1000355,1055374;995269,1056663;983877,1047783;991472,1031240;1037180,1013480;1024499,979177;964820,994431;961023,994431;948271,985551;957155,970297;1015615,955043;1006660,924536;953357,933416;950850,933416;938169,923318;948271,909353;1000355,901691;993979,864881;940677,869966;939387,869966;926706,858508;938169,844543;990182,840747;987675,803938;934300,803938;921619,791190;934300,778515;986385,778515;986385,770924;987675,744212;934300,740416;922909,726452;936879,714993;990182,718789;993979,681979;939387,678184;927996,664219;941966,652761;999066,657845;1006660,623542;952140,612156;941966,596902;957155,586733;1013036,598191;1023210,565177;967328,543550;959734,527078;976212,519416;1032093,541043;1046064,509247;991472,480028;986385,462268;1004153,457183;1057455,485113;1075223,452099;1027007,419085;1023210,401324;1040977,397529;1089193,429254;1110758,397529;1063831,356852;1062542,339092;1080309,337803;1126018,377191;1151379,346683;1106961,306078;1105743,288318;1123510,287029;1167929,327634;1186986,308584;1147582,270486;1147582,252726;1165350,252726;1205972,292113;1222521,278149;1186986,242556;1186986,224796;1204754,224796;1242796,262895;1260564,250219;1228826,217205;1228826,199373;1246593,199373;1282200,236254;1292302,229881;771813,19050;248817,232387;256412,237472;291947,200662;309786,200662;309786,218423;278048,251437;295815,264184;333858,226085;351625,226085;351625,243846;316090,279366;332568,293402;373262,254015;391029,254015;391029,271775;351625,309874;370683,328923;415101,288318;432869,289535;431651,307367;387161,347972;412594,378480;458302,339092;476070,340381;474780,358141;427782,398746;449419,430543;497635,398746;515402,402614;511605,420374;463389,453388;481157,486402;534459,458472;552227,463557;547140,481317;492548,510536;506518,542261;562400,520705;578878,528296;571284,544839;515402,566394;525575,599408;581457,588022;596646,598191;586472,613445;531880,624831;539546,659134;596646,654050;610616,665508;599225,679473;544632,683268;548430,720078;601732,716282;615703,727741;604240,741705;550937,745501;552227,772141;552227,779804;604240,779804;616992,792480;604240,805155;550937,805155;548430,842036;600443,845832;611906,859797;599225,871255;597935,871255;544632,866170;538256,902980;590341,910571;600443,924536;587762,934705;585254,934705;531880,925825;522996,956332;581457,971514;590341,986768;577588,995648;573791,995648;514112,980466;501432,1014697;547140,1032529;554734,1049000;543343,1056663;538256,1055374;490040,1037614;469694,1078219;522996,1107437;528083,1125198;521122,1129092;508144,1129092;457013,1101064;438004,1129092;390018,1129092;360509,1102353;359291,1084593;377059,1083303;415101,1118896;432869,1090895;383363,1062965;378277,1045205;396044,1040120;446839,1068050;465897,1031240;402421,1007106;394826,990635;411304,982972;476070,1007106;488751,975381;434159,961417;425275,946163;440535,937283;496345,952465;505229,924536;441753,914366;431651,900402;445621,890304;510315,900402;516692,866170;451926,861086;440535,847121;454505,835663;520489,840747;522996,806444;458302,806444;445621,793769;458302,781021;524286,781021;524286,773430;522996,748007;458302,753092;457013,753092;444332,741705;455723,727741;520489,722656;516692,685775;453216,690859;451926,690859;439245,679473;450637,665508;511605,660424;505229,629916;443042,642592;440535,642592;427782,632494;437956,617240;498924,604493;490040,575275;435448,595613;430361,596902;418899,589311;426564,572768;481157,552430;468404,523211;417681,549923;411304,551212;399913,544839;405000,527078;457013,499077;440535,468642;391029,501656;383363,504162;373262,499077;377059,481317;427782,447014;408797,419085;365596,455894;356712,458472;346539,454677;347828,436845;392247,398746;368175,369600;326264,408916;317380,412783;308496,408916;309786,391155;352915,351768;333858,332718;288150,375902;279266,379697;270382,375902;270382,358141;314801,316247;298323,302282;250107,349261;241223,353057;232339,349261;232339,331501;278048,287029;261498,274353;210703,326416;201819,330212;192936,326416;192936,308584;239934,260317;232339,255304;24144,773430;80151,1057281;117882,1129092;90572,1129092;58855,1069491;0,773430;219587,233676;223456,229881;77310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Baseball player - left" o:spid="_x0000_s1039" style="position:absolute;left:254;top:43101;width:7545;height:12662;visibility:visible;mso-wrap-style:square;v-text-anchor:middle" coordsize="754597,1266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YPJcEA&#10;AADbAAAADwAAAGRycy9kb3ducmV2LnhtbERPy4rCMBTdD/gP4QqzG1OFDlqNosKAIJbx8QGX5toU&#10;m5vSxFr9erMYmOXhvBer3taio9ZXjhWMRwkI4sLpiksFl/PP1xSED8gaa8ek4EkeVsvBxwIz7R58&#10;pO4UShFD2GeowITQZFL6wpBFP3INceSurrUYImxLqVt8xHBby0mSfEuLFccGgw1tDRW3090q+E1z&#10;o/f5K33KbrbZpPv77vDKlfoc9us5iEB9+Bf/uXdawTSOjV/iD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2DyXBAAAA2wAAAA8AAAAAAAAAAAAAAAAAmAIAAGRycy9kb3du&#10;cmV2LnhtbFBLBQYAAAAABAAEAPUAAACGAwAAAAA=&#10;" path="m228489,543690r-41772,13383l193413,555400r35076,-11710xm126608,506946r41734,51800l129918,510292r-3310,-3346xm104885,416789l71482,441883v8332,1673,15028,6631,20049,13323l123260,498641,104885,416789xm709286,240411v23984,,43426,19434,43426,43408c752712,307793,733270,327227,709286,327227v-23984,,-43426,-19434,-43426,-43408c665860,259845,685302,240411,709286,240411xm566190,115v12611,-869,37677,2246,36422,41051l433926,178104r-51778,36684c385496,229844,385496,244840,382148,259896v-15027,51740,-73501,78447,-121930,55086l258544,314982v-3348,-1673,-6696,-3346,-10006,-5019l186717,353399r-35076,26706l230163,540344r11680,-21688l241843,363376v10005,-18342,33402,-26706,53451,-21687c340376,355072,365447,345034,365447,345034r55125,-60104l422208,279911r88528,10038c539155,311636,555856,345034,554182,380105r-1674,121882l636014,937715r11680,38357l754597,1179746r,11710c754597,1228200,707841,1243196,686118,1214817l569209,1062883,510736,977745,453975,869246,317017,1017834r-36750,228708c261892,1279940,210114,1268230,206766,1229873r-6696,-103540c193413,1006124,231837,885915,310321,794145r41772,-50127l352093,718985,328697,652189r-8370,-41703l210114,680568v-28419,3346,-56799,-8305,-71827,-33338l26401,475221,3004,493623,,499521,,455360,99863,380105v,-6691,3348,-15056,6696,-20074c113216,351726,124934,348380,134939,353399r65131,-50127l215136,289949c176712,263242,154989,229844,176712,173085v8331,-15056,21685,-28379,36750,-36744l230163,126304v48430,-14996,100207,5018,128588,43435l559166,1136v,,2820,-732,7024,-1021xe" fillcolor="#6b78e8 [3204]" stroked="f" strokeweight="1pt">
                  <v:stroke miterlimit="4" joinstyle="miter"/>
                  <v:path arrowok="t" o:connecttype="custom" o:connectlocs="228489,543690;186717,557073;193413,555400;126608,506946;168342,558746;129918,510292;104885,416789;71482,441883;91531,455206;123260,498641;709286,240411;752712,283819;709286,327227;665860,283819;709286,240411;566190,115;602612,41166;433926,178104;382148,214788;382148,259896;260218,314982;258544,314982;248538,309963;186717,353399;151641,380105;230163,540344;241843,518656;241843,363376;295294,341689;365447,345034;420572,284930;422208,279911;510736,289949;554182,380105;552508,501987;636014,937715;647694,976072;754597,1179746;754597,1191456;686118,1214817;569209,1062883;510736,977745;453975,869246;317017,1017834;280267,1246542;206766,1229873;200070,1126333;310321,794145;352093,744018;352093,718985;328697,652189;320327,610486;210114,680568;138287,647230;26401,475221;3004,493623;0,499521;0,455360;99863,380105;106559,360031;134939,353399;200070,303272;215136,289949;176712,173085;213462,136341;230163,126304;358751,169739;559166,1136;566190,115" o:connectangles="0,0,0,0,0,0,0,0,0,0,0,0,0,0,0,0,0,0,0,0,0,0,0,0,0,0,0,0,0,0,0,0,0,0,0,0,0,0,0,0,0,0,0,0,0,0,0,0,0,0,0,0,0,0,0,0,0,0,0,0,0,0,0,0,0,0,0,0,0"/>
                </v:shape>
                <v:shape id="Baseball - top" o:spid="_x0000_s1040" style="position:absolute;left:18643;width:15475;height:10694;visibility:visible;mso-wrap-style:square;v-text-anchor:middle" coordsize="1547495,1069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Ity8IA&#10;AADbAAAADwAAAGRycy9kb3ducmV2LnhtbERPS27CMBDdI/UO1lTqBhUHFggCBhVKRSU2hHKAaTyN&#10;o8bjNHY+7enrBRLLp/dfbwdbiY4aXzpWMJ0kIIhzp0suFFw/3p4XIHxA1lg5JgW/5GG7eRitMdWu&#10;54y6SyhEDGGfogITQp1K6XNDFv3E1cSR+3KNxRBhU0jdYB/DbSVnSTKXFkuODQZr2hvKvy+tVfC6&#10;K8bd+dhmP/yHbWlOyWc/PSj19Di8rEAEGsJdfHO/awXLuD5+i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i3LwgAAANsAAAAPAAAAAAAAAAAAAAAAAJgCAABkcnMvZG93&#10;bnJldi54bWxQSwUGAAAAAAQABAD1AAAAhwMAAAAA&#10;" path="m252614,831951v,,-1289,1218,-2507,1218c258991,842121,269164,849712,276758,858592l252614,831951xm1110087,r44482,l1164132,6458v6305,3796,7594,11387,3797,17760c1165350,26725,1161553,29303,1157756,29303v-2508,,-5087,-1289,-7594,-2578l1110087,xm382796,r44549,l391029,24218v-2579,1289,-5086,2507,-7666,2507c379566,26725,375769,25507,373262,21640,369393,15338,370683,7676,377059,3880l382796,xm58834,l86531,,80151,12142c44132,99771,24144,195662,24144,295993v,200662,79954,383564,208195,518127c233557,814120,234847,812902,237426,809107l198022,764634v-3797,-5084,-3797,-12747,1290,-17760c204398,743007,211993,743007,217079,748092r43130,46978c266585,791275,271671,787479,276758,783684l242441,736705v-3797,-5085,-2507,-13965,2579,-17832c250107,715078,258991,716367,262788,721451r34245,46979c304699,762056,313583,755754,321177,748092l286932,698606v-3869,-6373,-2580,-13964,3797,-17832c297033,676979,304699,678268,308496,684642r31738,46978c349118,722740,356712,713788,365596,704908l326264,661725v-3797,-5084,-3797,-12675,1289,-17760c332568,640169,340234,640169,345321,645254r36824,40605c388450,678268,394826,669388,401131,661725l360509,624916v-5087,-5085,-6304,-12676,-1218,-17761c364306,602071,371972,600782,377059,605866r38042,35592c421478,632507,426564,622409,432869,613457l383363,585528v-6304,-3796,-8883,-11387,-5086,-17760c382145,561394,389740,558888,396044,562683r50795,27930c453216,577937,459520,566479,465896,553803l402420,529669v-6376,-2506,-10173,-10169,-7594,-16471c397334,506824,405000,503029,411304,505535r64766,24134c481156,519500,484954,508113,488751,497944l434158,483980v-6376,-1289,-10173,-8952,-8883,-15254c426564,462352,434158,458557,440535,459846r55810,15182c500142,466148,502721,457268,505229,447098l441753,436929v-6305,,-11392,-7591,-10102,-13965c431651,416662,439245,411578,445621,412867r64694,10097c512894,411578,515402,400120,516692,388733r-64766,-5085c445621,382359,440535,377275,440535,369684v1218,-6374,6304,-12748,13970,-11458l520489,363310v1289,-11458,1289,-22845,2507,-34303l458302,329007v-7666,,-12681,-5084,-12681,-12676c445621,308669,451926,303584,458302,303584r65984,c524286,301078,524286,298500,524286,295993v,-8880,-1290,-16543,-1290,-25423l458302,275655v,,-1289,,-1289,c450636,275655,444332,270570,444332,264268v-1290,-7663,3797,-13965,11391,-13965l520489,245219v-1290,-12747,-2508,-25423,-3797,-36881l453216,213422v,,-1290,,-1290,c445621,213422,439245,208338,439245,202036v-1289,-7663,3797,-13965,11391,-13965l511605,182986v-1290,-10169,-3797,-20338,-6376,-30507l443042,165154v-1289,,-1289,,-2507,c434158,165154,429072,161359,427782,155057v-1218,-7663,3869,-14036,10174,-15254l498924,127056v-2579,-10169,-5087,-20267,-8884,-29219l435448,118176v-2579,1289,-3797,1289,-5087,1289c425275,119465,421478,116887,418898,111874v-2507,-6374,1290,-14037,7666,-16543l481156,74993c477359,64823,472273,54726,468404,45774l417681,72486v-2580,1289,-3798,1289,-6377,1289c406218,73775,402420,71197,399913,67402v-3869,-6374,-1290,-13965,5087,-17761l457013,21640,445297,r31035,l481156,8965,498265,r51992,l547140,3880,492548,33098v5086,10170,10173,21628,13970,31725l562400,43268v6305,-2578,13970,1289,16478,7591c581457,57232,577588,64823,571284,67402l515402,88957v3797,11459,7594,21628,10173,33014l581457,110585v7594,-1289,13899,3795,15188,10169c597935,128345,592848,134719,586472,136008r-54592,11386c534459,158852,536967,170239,539546,181697r57099,-5084c604240,175324,610616,180408,610616,188071v1289,7591,-3797,13965,-11391,13965l544632,205831v1218,12676,2508,24134,3798,36810l601732,238845v7594,-1289,13971,3796,13971,11458c616992,257894,611905,264268,604240,264268r-53303,3796c552227,276944,552227,285824,552227,294704v,2578,,5085,,7663l604240,302367v7665,,12752,5084,12752,12675c616992,322633,610616,327718,604240,327718r-53303,c550937,340465,549719,353141,548430,364599r52013,3796c606819,369684,611905,374768,611905,382359v,6374,-6376,11459,-12680,11459c599225,393818,597935,393818,597935,393818r-53303,-5085c543343,401409,540835,412867,538256,425543r52085,7591c596645,433134,601732,440796,600443,447098v-1218,5085,-6305,10170,-12681,10170c586472,457268,586472,457268,585254,457268r-53374,-8881c529372,458557,526865,468726,522996,478895r58461,15182c587762,495366,591559,503029,590341,509331v-2579,5084,-7666,8880,-12753,8880c576370,518211,575081,518211,573791,518211l514112,503029v-3797,11386,-7594,22845,-12680,34231l547140,555092v6376,2507,10173,10169,7594,16471c553516,576648,548430,579226,543343,579226v-2579,,-3797,-1289,-5087,-1289l490040,560177v-6376,13964,-12752,27929,-20346,40605l522996,630000v6376,3796,8884,11458,5087,17760c525575,651628,521778,654134,516692,654134v-2580,,-3798,,-6377,-1289l457013,623627v-7595,10169,-13971,21627,-21565,31796l484954,699824v5086,5084,6304,12747,1289,17832c483664,720162,481156,721451,477288,721451v-3797,,-6305,-1289,-8884,-3795l421478,675690v-7595,8952,-13971,17832,-21565,26712l441753,749381v3868,5084,3868,12675,-1218,17760c437956,769719,434158,771008,431651,771008v-2579,,-6376,-1289,-8884,-3867l382145,722740v-8955,10098,-17839,20267,-27940,29219l388450,802733v3797,6374,2579,13965,-3797,17760c382145,821782,379566,823071,377059,823071v-3797,,-7666,-1289,-10174,-5084l333858,771008v-7594,7591,-16478,13965,-24072,20267l345321,839542v3797,5085,2507,13965,-2579,17761c340234,858592,337655,859881,335147,859881v-3797,,-7594,-1289,-10173,-5085l289439,806528v-3797,2579,-8884,6374,-13970,10170l312293,857303v3797,5084,3797,12747,-1289,17832c308496,877641,304699,878930,302120,878930v128241,105416,293236,167648,470983,167648c924521,1046578,1065904,1000857,1184982,924944r55549,-42666l1241578,882726v3797,,6305,-1289,8884,-3796l1263438,864684r32733,-25142c1293591,838254,1292302,837036,1289794,835747r-26356,28937l1240531,882278r-7836,-3348c1227608,873846,1226318,866254,1231405,861170r36825,-40677c1263143,817987,1259346,814120,1254259,810324r-35535,48268c1216145,862387,1212348,863676,1208551,863676v-2579,,-5087,-1289,-7594,-2506c1195870,857303,1194580,848423,1198377,843338r35536,-48268c1225029,788768,1217435,781106,1209840,774804r-33027,46978c1174234,824289,1170437,826867,1166639,826867v-2507,,-5086,-1289,-7594,-2578c1152669,820493,1151451,812902,1155248,806528r34246,-50774c1180610,745585,1170437,736705,1161553,726536r-40622,44472c1118424,773514,1115844,774804,1112047,774804v-3797,,-6304,-1290,-8883,-3796c1098077,765923,1096859,758261,1101874,753176r41911,-46979c1136191,697317,1128597,688437,1122221,679557r-46998,41894c1072715,723958,1068918,725247,1066339,725247v-2508,,-6305,-1289,-8884,-3796c1053658,716367,1053658,708776,1058745,703691r49505,-44472c1100656,649050,1092990,638880,1086686,627494r-53303,29147c1030804,657930,1029514,657930,1027007,657930v-5087,,-8884,-2507,-11392,-6302c1011747,645254,1014326,637591,1020630,633796r48288,-33014c1061252,586817,1054948,574141,1048571,560177r-48216,17760c997776,579226,996558,579226,995269,579226v-5087,,-8884,-3867,-11392,-8880c981298,563972,985095,556310,991472,553803r45708,-17760c1033383,524585,1028296,513198,1024499,501740r-59679,15254c963531,516994,962241,516994,961023,516994v-6376,,-11463,-3796,-12752,-8881c945763,501740,950850,494149,957154,492860r58461,-15254c1011747,467437,1009239,457268,1006660,447098r-53303,8881c952139,455979,952139,455979,950850,455979v-6376,,-11463,-3796,-12681,-10098c936879,439507,941966,433134,948271,431916r52084,-7662c997776,411578,995269,400120,993979,387444r-53302,5085c940677,392529,939387,392529,939387,392529v-6305,,-12681,-5085,-12681,-11459c925416,373479,930503,367106,938169,367106r52013,-3796c988892,350634,988892,339176,987675,326501r-53375,c927996,326501,921619,320127,921619,313753v,-6302,5087,-12675,12681,-12675l986385,301078v,-2578,,-5085,,-7591c986385,284535,987675,275655,987675,266775r-53375,-3796c927996,261690,922909,256605,922909,249014v1290,-6373,7594,-12675,13970,-11458l990182,241352v1290,-12676,2579,-25352,3797,-36810l939387,200747v-6305,-1289,-11391,-6374,-11391,-13965c929285,180408,934300,174106,941966,175324r57100,5084c1001645,169022,1004152,157563,1006660,146105l952139,134719v-7665,-1289,-11462,-8881,-10173,-15254c943184,111874,950850,108007,957154,109296r55882,11458c1016833,109296,1019412,97837,1023210,87740l967328,66112c961023,63606,957154,55943,959734,49641v2507,-6373,10173,-10169,16478,-7662l1032093,63606v5087,-11458,8884,-21627,13971,-31797l991472,2591,989390,r53417,l1057455,7676,1061586,r35658,l1084106,24218r52085,27930c1142496,55943,1145075,63606,1141278,69908v-2579,3867,-6377,6374,-11463,6374c1127307,76282,1124728,76282,1123510,74993l1072715,48352v-5087,10169,-8884,19050,-12681,29219l1114626,97909v6305,2507,10102,10098,7595,16471c1120931,119465,1115844,121971,1110758,121971v-2508,,-3797,-1217,-5015,-1217l1051150,100416v-3797,10169,-6376,19049,-8883,29218l1103164,142310v7594,1289,11462,8880,10173,15253c1112047,163937,1106961,167733,1100656,167733v-1290,,-1290,,-2579,l1035890,155057v-2507,10097,-3797,20267,-6376,30436l1090483,190577v6376,1289,11391,6374,11391,13965c1101874,210916,1095569,216000,1089193,216000v,,-1218,,-1218,l1024499,210916v-1289,12675,-2579,24134,-3869,36809l1085396,252810v6376,1289,11463,6374,11463,13965c1096859,273148,1090483,278233,1084106,278233v,,-1218,,-1218,l1018123,273148v-1290,8880,-1290,16471,-1290,25352c1016833,301078,1016833,303584,1016833,306162r66055,c1089193,306162,1095569,312536,1095569,318838v,6374,-5086,12747,-12681,12747l1018123,331585v,11387,1289,22845,2507,34232l1086686,360732v7594,-1217,13970,3867,13970,11458c1101874,379781,1096859,386155,1089193,386155r-64694,5085c1025717,402698,1028296,414084,1030804,425543r64765,-10170c1101874,414084,1108250,419169,1109540,425543v1218,6373,-3797,12675,-10174,13964l1035890,449676v2508,8881,6377,19050,8884,27930l1100656,462352v6305,-2506,13970,2578,15188,8880c1118424,477606,1113337,485197,1106961,486486r-54593,13965c1056237,511909,1061252,522078,1065121,532247r64694,-24134c1136191,505535,1143785,509331,1146364,515705v2508,6373,-1289,13964,-7665,16542l1075223,556310v6376,12747,12752,25422,19057,36881l1145075,565261v6376,-3867,13970,-1289,17767,5085c1166639,576648,1164132,584311,1157756,588106r-49506,27930c1113337,626205,1119713,635085,1126018,643965r38114,-35521c1169219,604577,1176813,604577,1181899,609662v3798,5084,3798,12747,-1289,17832l1139988,664303v6376,8880,12681,16471,19057,24134l1195870,647760v5087,-5084,12681,-6302,17767,-1217c1218724,651628,1219942,659219,1214855,664303r-39332,43183c1183189,716367,1192073,725247,1200957,734127r31738,-46979c1236492,680774,1244086,679557,1250462,683353v6305,3795,7594,11386,3797,17760l1219942,750670v7666,6302,15260,13964,24144,20338l1278331,723958v3869,-5085,12753,-6302,17840,-2507c1301186,725247,1302475,734127,1298678,739211r-34245,46979c1269448,790057,1275824,793853,1280911,797648r43129,-46978c1329126,745585,1336792,744296,1341807,749381v5087,5084,6377,12675,1290,17760l1303765,811613v2507,2507,5086,3796,7594,5085c1442108,682064,1522133,497944,1522133,298571v,-100975,-20311,-197189,-56813,-284987l1458103,r30234,l1531716,139024v10344,50280,15779,102346,15779,155680c1547495,721451,1199667,1069423,773103,1069423v-214500,,-408797,-87655,-549647,-229881c222166,839542,220876,837036,219587,835747,83751,696028,,505535,,295993,,243607,5235,192413,15209,142904l58834,xe" fillcolor="#6b78e8 [3204]" stroked="f" strokeweight="1pt">
                  <v:stroke miterlimit="4" joinstyle="miter"/>
                  <v:path arrowok="t" o:connecttype="custom" o:connectlocs="252614,831951;250107,833169;276758,858592;1110087,0;1154569,0;1164132,6458;1167929,24218;1157756,29303;1150162,26725;382796,0;427345,0;391029,24218;383363,26725;373262,21640;377059,3880;58834,0;86531,0;80151,12142;24144,295993;232339,814120;237426,809107;198022,764634;199312,746874;217079,748092;260209,795070;276758,783684;242441,736705;245020,718873;262788,721451;297033,768430;321177,748092;286932,698606;290729,680774;308496,684642;340234,731620;365596,704908;326264,661725;327553,643965;345321,645254;382145,685859;401131,661725;360509,624916;359291,607155;377059,605866;415101,641458;432869,613457;383363,585528;378277,567768;396044,562683;446839,590613;465896,553803;402420,529669;394826,513198;411304,505535;476070,529669;488751,497944;434158,483980;425275,468726;440535,459846;496345,475028;505229,447098;441753,436929;431651,422964;445621,412867;510315,422964;516692,388733;451926,383648;440535,369684;454505,358226;520489,363310;522996,329007;458302,329007;445621,316331;458302,303584;524286,303584;524286,295993;522996,270570;458302,275655;457013,275655;444332,264268;455723,250303;520489,245219;516692,208338;453216,213422;451926,213422;439245,202036;450636,188071;511605,182986;505229,152479;443042,165154;440535,165154;427782,155057;437956,139803;498924,127056;490040,97837;435448,118176;430361,119465;418898,111874;426564,95331;481156,74993;468404,45774;417681,72486;411304,73775;399913,67402;405000,49641;457013,21640;445297,0;476332,0;481156,8965;498265,0;550257,0;547140,3880;492548,33098;506518,64823;562400,43268;578878,50859;571284,67402;515402,88957;525575,121971;581457,110585;596645,120754;586472,136008;531880,147394;539546,181697;596645,176613;610616,188071;599225,202036;544632,205831;548430,242641;601732,238845;615703,250303;604240,264268;550937,268064;552227,294704;552227,302367;604240,302367;616992,315042;604240,327718;550937,327718;548430,364599;600443,368395;611905,382359;599225,393818;597935,393818;544632,388733;538256,425543;590341,433134;600443,447098;587762,457268;585254,457268;531880,448387;522996,478895;581457,494077;590341,509331;577588,518211;573791,518211;514112,503029;501432,537260;547140,555092;554734,571563;543343,579226;538256,577937;490040,560177;469694,600782;522996,630000;528083,647760;516692,654134;510315,652845;457013,623627;435448,655423;484954,699824;486243,717656;477288,721451;468404,717656;421478,675690;399913,702402;441753,749381;440535,767141;431651,771008;422767,767141;382145,722740;354205,751959;388450,802733;384653,820493;377059,823071;366885,817987;333858,771008;309786,791275;345321,839542;342742,857303;335147,859881;324974,854796;289439,806528;275469,816698;312293,857303;311004,875135;302120,878930;773103,1046578;1184982,924944;1240531,882278;1241578,882726;1250462,878930;1263438,864684;1296171,839542;1289794,835747;1263438,864684;1240531,882278;1232695,878930;1231405,861170;1268230,820493;1254259,810324;1218724,858592;1208551,863676;1200957,861170;1198377,843338;1233913,795070;1209840,774804;1176813,821782;1166639,826867;1159045,824289;1155248,806528;1189494,755754;1161553,726536;1120931,771008;1112047,774804;1103164,771008;1101874,753176;1143785,706197;1122221,679557;1075223,721451;1066339,725247;1057455,721451;1058745,703691;1108250,659219;1086686,627494;1033383,656641;1027007,657930;1015615,651628;1020630,633796;1068918,600782;1048571,560177;1000355,577937;995269,579226;983877,570346;991472,553803;1037180,536043;1024499,501740;964820,516994;961023,516994;948271,508113;957154,492860;1015615,477606;1006660,447098;953357,455979;950850,455979;938169,445881;948271,431916;1000355,424254;993979,387444;940677,392529;939387,392529;926706,381070;938169,367106;990182,363310;987675,326501;934300,326501;921619,313753;934300,301078;986385,301078;986385,293487;987675,266775;934300,262979;922909,249014;936879,237556;990182,241352;993979,204542;939387,200747;927996,186782;941966,175324;999066,180408;1006660,146105;952139,134719;941966,119465;957154,109296;1013036,120754;1023210,87740;967328,66112;959734,49641;976212,41979;1032093,63606;1046064,31809;991472,2591;989390,0;1042807,0;1057455,7676;1061586,0;1097244,0;1084106,24218;1136191,52148;1141278,69908;1129815,76282;1123510,74993;1072715,48352;1060034,77571;1114626,97909;1122221,114380;1110758,121971;1105743,120754;1051150,100416;1042267,129634;1103164,142310;1113337,157563;1100656,167733;1098077,167733;1035890,155057;1029514,185493;1090483,190577;1101874,204542;1089193,216000;1087975,216000;1024499,210916;1020630,247725;1085396,252810;1096859,266775;1084106,278233;1082888,278233;1018123,273148;1016833,298500;1016833,306162;1082888,306162;1095569,318838;1082888,331585;1018123,331585;1020630,365817;1086686,360732;1100656,372190;1089193,386155;1024499,391240;1030804,425543;1095569,415373;1109540,425543;1099366,439507;1035890,449676;1044774,477606;1100656,462352;1115844,471232;1106961,486486;1052368,500451;1065121,532247;1129815,508113;1146364,515705;1138699,532247;1075223,556310;1094280,593191;1145075,565261;1162842,570346;1157756,588106;1108250,616036;1126018,643965;1164132,608444;1181899,609662;1180610,627494;1139988,664303;1159045,688437;1195870,647760;1213637,646543;1214855,664303;1175523,707486;1200957,734127;1232695,687148;1250462,683353;1254259,701113;1219942,750670;1244086,771008;1278331,723958;1296171,721451;1298678,739211;1264433,786190;1280911,797648;1324040,750670;1341807,749381;1343097,767141;1303765,811613;1311359,816698;1522133,298571;1465320,13584;1458103,0;1488337,0;1531716,139024;1547495,294704;773103,1069423;223456,839542;219587,835747;0,295993;15209,14290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Baseball player - right" o:spid="_x0000_s1041" style="position:absolute;left:87941;top:14335;width:8103;height:12661;visibility:visible;mso-wrap-style:square;v-text-anchor:middle" coordsize="810274,1266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g8MQA&#10;AADbAAAADwAAAGRycy9kb3ducmV2LnhtbESPzWrDMBCE74G+g9hAb7EcF0LjRDF1IFAoPuQHSm+L&#10;tbFNpZVrqbH79lGh0OMwM98w22KyRtxo8J1jBcskBUFcO91xo+ByPiyeQfiArNE4JgU/5KHYPcy2&#10;mGs38pFup9CICGGfo4I2hD6X0tctWfSJ64mjd3WDxRDl0Eg94Bjh1sgsTVfSYsdxocWe9i3Vn6dv&#10;q+CDjqZ6y6aqfzJVSdXo3r9Kp9TjfHrZgAg0hf/wX/tVK1hn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R4PDEAAAA2wAAAA8AAAAAAAAAAAAAAAAAmAIAAGRycy9k&#10;b3ducmV2LnhtbFBLBQYAAAAABAAEAPUAAACJAwAAAAA=&#10;" path="m284166,543691r-41772,13383l249090,555401r35076,-11710xm182285,506947r41734,51800l185595,510293r-3310,-3346xm160562,416790r-33403,25094c135491,443556,142187,448515,147208,455207r31729,43435l160562,416790xm764963,240412v23984,,43426,19434,43426,43408c808389,307794,788947,327228,764963,327228v-23984,,-43426,-19434,-43426,-43408c721537,259846,740979,240412,764963,240412xm621867,116v12611,-868,37677,2246,36422,41051l489603,178105r-51778,36684c441173,229845,441173,244841,437825,259897v-15027,51740,-73500,78447,-121930,55086l314221,314983v-3348,-1673,-6696,-3346,-10006,-5019l242394,353400r-35076,26706l285840,540345r11680,-21688l297520,363377v10005,-18342,33402,-26706,53451,-21688c396053,355073,421124,345035,421124,345035r55125,-60104l477885,279912r88528,10037c594832,311637,611533,345035,609859,380106r-1674,121882l691691,937716r11680,38357l810274,1179747r,11710c810274,1228201,763518,1243197,741795,1214818l624887,1062884,566413,977745,509652,869247,372694,1017835r-36750,228708c317569,1279941,265791,1268231,262443,1229874r-6696,-103540c249090,1006125,287514,885916,365998,794146r41773,-50127l407771,718986,384374,652190r-8370,-41703l265791,680569v-28419,3346,-56799,-8305,-71827,-33338l82077,475222,58681,493624v,,-10044,23360,-21723,31725c25278,533653,-11472,493624,3555,485259l47001,461898,155540,380106v,-6691,3348,-15056,6696,-20075c168893,351727,180611,348381,190616,353400r65131,-50127l270813,289949c232389,263243,210666,229845,232389,173086v8331,-15056,21685,-28379,36750,-36744l285840,126305v48430,-14996,100207,5019,128588,43435l614843,1137v,,2820,-732,7024,-1021xe" fillcolor="#6b78e8 [3204]" stroked="f" strokeweight="1pt">
                  <v:stroke miterlimit="4" joinstyle="miter"/>
                  <v:path arrowok="t" o:connecttype="custom" o:connectlocs="284166,543691;242394,557074;249090,555401;182285,506947;224019,558747;185595,510293;160562,416790;127159,441884;147208,455207;178937,498642;764963,240412;808389,283820;764963,327228;721537,283820;764963,240412;621867,116;658289,41167;489603,178105;437825,214789;437825,259897;315895,314983;314221,314983;304215,309964;242394,353400;207318,380106;285840,540345;297520,518657;297520,363377;350971,341689;421124,345035;476249,284931;477885,279912;566413,289949;609859,380106;608185,501988;691691,937716;703371,976073;810274,1179747;810274,1191457;741795,1214818;624887,1062884;566413,977745;509652,869247;372694,1017835;335944,1246543;262443,1229874;255747,1126334;365998,794146;407771,744019;407771,718986;384374,652190;376004,610487;265791,680569;193964,647231;82077,475222;58681,493624;36958,525349;3555,485259;47001,461898;155540,380106;162236,360031;190616,353400;255747,303273;270813,289949;232389,173086;269139,136342;285840,126305;414428,169740;614843,1137;621867,116" o:connectangles="0,0,0,0,0,0,0,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1211458940"/>
                <w:placeholder>
                  <w:docPart w:val="C547B5C7836E4FB0892E180096936938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1604338654"/>
        <w:placeholder>
          <w:docPart w:val="83CC6251A1F1441EAC37616150F1713A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607662505"/>
        <w:placeholder>
          <w:docPart w:val="EC8F98D02DAE4EEEBD176276EBCF4D07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965243760"/>
        <w:placeholder>
          <w:docPart w:val="1FC87B066CCF4F1FBAB3468EAE104A4F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-94251027"/>
        <w:placeholder>
          <w:docPart w:val="58499C9F9E514C24A6AC96743F79796B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231201803"/>
              <w:placeholder>
                <w:docPart w:val="7E314FC021F8441FAC37E1B1D7986E7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163363795"/>
              <w:placeholder>
                <w:docPart w:val="D9FEE35F1A6244F99CC36D3BA0ED91AC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3A5821" w:rsidRDefault="00991BA9" w:rsidP="003A5821">
      <w:pPr>
        <w:pStyle w:val="Title"/>
        <w:keepNext/>
        <w:keepLines/>
      </w:pPr>
      <w:r w:rsidRPr="00991BA9"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591E5B1C" wp14:editId="01FA1A2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291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312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6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317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18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319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8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6" name="Volleyball - top" descr="volleyball">
                          <a:extLst/>
                        </wps:cNvPr>
                        <wps:cNvSpPr/>
                        <wps:spPr>
                          <a:xfrm>
                            <a:off x="1855181" y="0"/>
                            <a:ext cx="1548765" cy="1078948"/>
                          </a:xfrm>
                          <a:custGeom>
                            <a:avLst/>
                            <a:gdLst>
                              <a:gd name="connsiteX0" fmla="*/ 676653 w 1548765"/>
                              <a:gd name="connsiteY0" fmla="*/ 784275 h 1078948"/>
                              <a:gd name="connsiteX1" fmla="*/ 653780 w 1548765"/>
                              <a:gd name="connsiteY1" fmla="*/ 1043369 h 1078948"/>
                              <a:gd name="connsiteX2" fmla="*/ 774383 w 1548765"/>
                              <a:gd name="connsiteY2" fmla="*/ 1053555 h 1078948"/>
                              <a:gd name="connsiteX3" fmla="*/ 894986 w 1548765"/>
                              <a:gd name="connsiteY3" fmla="*/ 1043369 h 1078948"/>
                              <a:gd name="connsiteX4" fmla="*/ 872113 w 1548765"/>
                              <a:gd name="connsiteY4" fmla="*/ 784275 h 1078948"/>
                              <a:gd name="connsiteX5" fmla="*/ 774383 w 1548765"/>
                              <a:gd name="connsiteY5" fmla="*/ 786857 h 1078948"/>
                              <a:gd name="connsiteX6" fmla="*/ 676653 w 1548765"/>
                              <a:gd name="connsiteY6" fmla="*/ 784275 h 1078948"/>
                              <a:gd name="connsiteX7" fmla="*/ 1236503 w 1548765"/>
                              <a:gd name="connsiteY7" fmla="*/ 718282 h 1078948"/>
                              <a:gd name="connsiteX8" fmla="*/ 897495 w 1548765"/>
                              <a:gd name="connsiteY8" fmla="*/ 783056 h 1078948"/>
                              <a:gd name="connsiteX9" fmla="*/ 919077 w 1548765"/>
                              <a:gd name="connsiteY9" fmla="*/ 1039567 h 1078948"/>
                              <a:gd name="connsiteX10" fmla="*/ 1318960 w 1548765"/>
                              <a:gd name="connsiteY10" fmla="*/ 818563 h 1078948"/>
                              <a:gd name="connsiteX11" fmla="*/ 1236503 w 1548765"/>
                              <a:gd name="connsiteY11" fmla="*/ 718282 h 1078948"/>
                              <a:gd name="connsiteX12" fmla="*/ 312263 w 1548765"/>
                              <a:gd name="connsiteY12" fmla="*/ 718282 h 1078948"/>
                              <a:gd name="connsiteX13" fmla="*/ 229805 w 1548765"/>
                              <a:gd name="connsiteY13" fmla="*/ 818563 h 1078948"/>
                              <a:gd name="connsiteX14" fmla="*/ 628397 w 1548765"/>
                              <a:gd name="connsiteY14" fmla="*/ 1039567 h 1078948"/>
                              <a:gd name="connsiteX15" fmla="*/ 649980 w 1548765"/>
                              <a:gd name="connsiteY15" fmla="*/ 783056 h 1078948"/>
                              <a:gd name="connsiteX16" fmla="*/ 312263 w 1548765"/>
                              <a:gd name="connsiteY16" fmla="*/ 718282 h 1078948"/>
                              <a:gd name="connsiteX17" fmla="*/ 247516 w 1548765"/>
                              <a:gd name="connsiteY17" fmla="*/ 409693 h 1078948"/>
                              <a:gd name="connsiteX18" fmla="*/ 318644 w 1548765"/>
                              <a:gd name="connsiteY18" fmla="*/ 692889 h 1078948"/>
                              <a:gd name="connsiteX19" fmla="*/ 773092 w 1548765"/>
                              <a:gd name="connsiteY19" fmla="*/ 760173 h 1078948"/>
                              <a:gd name="connsiteX20" fmla="*/ 1227612 w 1548765"/>
                              <a:gd name="connsiteY20" fmla="*/ 692889 h 1078948"/>
                              <a:gd name="connsiteX21" fmla="*/ 1298668 w 1548765"/>
                              <a:gd name="connsiteY21" fmla="*/ 409693 h 1078948"/>
                              <a:gd name="connsiteX22" fmla="*/ 773092 w 1548765"/>
                              <a:gd name="connsiteY22" fmla="*/ 441399 h 1078948"/>
                              <a:gd name="connsiteX23" fmla="*/ 247516 w 1548765"/>
                              <a:gd name="connsiteY23" fmla="*/ 409693 h 1078948"/>
                              <a:gd name="connsiteX24" fmla="*/ 774383 w 1548765"/>
                              <a:gd name="connsiteY24" fmla="*/ 163296 h 1078948"/>
                              <a:gd name="connsiteX25" fmla="*/ 248806 w 1548765"/>
                              <a:gd name="connsiteY25" fmla="*/ 195001 h 1078948"/>
                              <a:gd name="connsiteX26" fmla="*/ 243716 w 1548765"/>
                              <a:gd name="connsiteY26" fmla="*/ 304248 h 1078948"/>
                              <a:gd name="connsiteX27" fmla="*/ 246297 w 1548765"/>
                              <a:gd name="connsiteY27" fmla="*/ 383009 h 1078948"/>
                              <a:gd name="connsiteX28" fmla="*/ 774383 w 1548765"/>
                              <a:gd name="connsiteY28" fmla="*/ 416006 h 1078948"/>
                              <a:gd name="connsiteX29" fmla="*/ 1301250 w 1548765"/>
                              <a:gd name="connsiteY29" fmla="*/ 384229 h 1078948"/>
                              <a:gd name="connsiteX30" fmla="*/ 1303759 w 1548765"/>
                              <a:gd name="connsiteY30" fmla="*/ 304248 h 1078948"/>
                              <a:gd name="connsiteX31" fmla="*/ 1298668 w 1548765"/>
                              <a:gd name="connsiteY31" fmla="*/ 195001 h 1078948"/>
                              <a:gd name="connsiteX32" fmla="*/ 774383 w 1548765"/>
                              <a:gd name="connsiteY32" fmla="*/ 163296 h 1078948"/>
                              <a:gd name="connsiteX33" fmla="*/ 64179 w 1548765"/>
                              <a:gd name="connsiteY33" fmla="*/ 0 h 1078948"/>
                              <a:gd name="connsiteX34" fmla="*/ 90995 w 1548765"/>
                              <a:gd name="connsiteY34" fmla="*/ 0 h 1078948"/>
                              <a:gd name="connsiteX35" fmla="*/ 74257 w 1548765"/>
                              <a:gd name="connsiteY35" fmla="*/ 33892 h 1078948"/>
                              <a:gd name="connsiteX36" fmla="*/ 24092 w 1548765"/>
                              <a:gd name="connsiteY36" fmla="*/ 302957 h 1078948"/>
                              <a:gd name="connsiteX37" fmla="*/ 212023 w 1548765"/>
                              <a:gd name="connsiteY37" fmla="*/ 798263 h 1078948"/>
                              <a:gd name="connsiteX38" fmla="*/ 294552 w 1548765"/>
                              <a:gd name="connsiteY38" fmla="*/ 697982 h 1078948"/>
                              <a:gd name="connsiteX39" fmla="*/ 218333 w 1548765"/>
                              <a:gd name="connsiteY39" fmla="*/ 302957 h 1078948"/>
                              <a:gd name="connsiteX40" fmla="*/ 249774 w 1548765"/>
                              <a:gd name="connsiteY40" fmla="*/ 32933 h 1078948"/>
                              <a:gd name="connsiteX41" fmla="*/ 260054 w 1548765"/>
                              <a:gd name="connsiteY41" fmla="*/ 0 h 1078948"/>
                              <a:gd name="connsiteX42" fmla="*/ 286767 w 1548765"/>
                              <a:gd name="connsiteY42" fmla="*/ 0 h 1078948"/>
                              <a:gd name="connsiteX43" fmla="*/ 268138 w 1548765"/>
                              <a:gd name="connsiteY43" fmla="*/ 69750 h 1078948"/>
                              <a:gd name="connsiteX44" fmla="*/ 251388 w 1548765"/>
                              <a:gd name="connsiteY44" fmla="*/ 169608 h 1078948"/>
                              <a:gd name="connsiteX45" fmla="*/ 774383 w 1548765"/>
                              <a:gd name="connsiteY45" fmla="*/ 137903 h 1078948"/>
                              <a:gd name="connsiteX46" fmla="*/ 1297378 w 1548765"/>
                              <a:gd name="connsiteY46" fmla="*/ 169608 h 1078948"/>
                              <a:gd name="connsiteX47" fmla="*/ 1280446 w 1548765"/>
                              <a:gd name="connsiteY47" fmla="*/ 69750 h 1078948"/>
                              <a:gd name="connsiteX48" fmla="*/ 1261540 w 1548765"/>
                              <a:gd name="connsiteY48" fmla="*/ 0 h 1078948"/>
                              <a:gd name="connsiteX49" fmla="*/ 1287276 w 1548765"/>
                              <a:gd name="connsiteY49" fmla="*/ 0 h 1078948"/>
                              <a:gd name="connsiteX50" fmla="*/ 1298193 w 1548765"/>
                              <a:gd name="connsiteY50" fmla="*/ 35192 h 1078948"/>
                              <a:gd name="connsiteX51" fmla="*/ 1329142 w 1548765"/>
                              <a:gd name="connsiteY51" fmla="*/ 304248 h 1078948"/>
                              <a:gd name="connsiteX52" fmla="*/ 1288487 w 1548765"/>
                              <a:gd name="connsiteY52" fmla="*/ 605233 h 1078948"/>
                              <a:gd name="connsiteX53" fmla="*/ 1260595 w 1548765"/>
                              <a:gd name="connsiteY53" fmla="*/ 682703 h 1078948"/>
                              <a:gd name="connsiteX54" fmla="*/ 1252994 w 1548765"/>
                              <a:gd name="connsiteY54" fmla="*/ 699202 h 1078948"/>
                              <a:gd name="connsiteX55" fmla="*/ 1335523 w 1548765"/>
                              <a:gd name="connsiteY55" fmla="*/ 797043 h 1078948"/>
                              <a:gd name="connsiteX56" fmla="*/ 1522092 w 1548765"/>
                              <a:gd name="connsiteY56" fmla="*/ 302957 h 1078948"/>
                              <a:gd name="connsiteX57" fmla="*/ 1472582 w 1548765"/>
                              <a:gd name="connsiteY57" fmla="*/ 34511 h 1078948"/>
                              <a:gd name="connsiteX58" fmla="*/ 1455609 w 1548765"/>
                              <a:gd name="connsiteY58" fmla="*/ 0 h 1078948"/>
                              <a:gd name="connsiteX59" fmla="*/ 1484793 w 1548765"/>
                              <a:gd name="connsiteY59" fmla="*/ 0 h 1078948"/>
                              <a:gd name="connsiteX60" fmla="*/ 1494334 w 1548765"/>
                              <a:gd name="connsiteY60" fmla="*/ 18811 h 1078948"/>
                              <a:gd name="connsiteX61" fmla="*/ 1548765 w 1548765"/>
                              <a:gd name="connsiteY61" fmla="*/ 304248 h 1078948"/>
                              <a:gd name="connsiteX62" fmla="*/ 774383 w 1548765"/>
                              <a:gd name="connsiteY62" fmla="*/ 1078948 h 1078948"/>
                              <a:gd name="connsiteX63" fmla="*/ 0 w 1548765"/>
                              <a:gd name="connsiteY63" fmla="*/ 304248 h 1078948"/>
                              <a:gd name="connsiteX64" fmla="*/ 54583 w 1548765"/>
                              <a:gd name="connsiteY64" fmla="*/ 18811 h 10789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</a:cxnLst>
                            <a:rect l="l" t="t" r="r" b="b"/>
                            <a:pathLst>
                              <a:path w="1548765" h="1078948">
                                <a:moveTo>
                                  <a:pt x="676653" y="784275"/>
                                </a:moveTo>
                                <a:cubicBezTo>
                                  <a:pt x="657580" y="908801"/>
                                  <a:pt x="653780" y="1015466"/>
                                  <a:pt x="653780" y="1043369"/>
                                </a:cubicBezTo>
                                <a:cubicBezTo>
                                  <a:pt x="693144" y="1049753"/>
                                  <a:pt x="733728" y="1053555"/>
                                  <a:pt x="774383" y="1053555"/>
                                </a:cubicBezTo>
                                <a:cubicBezTo>
                                  <a:pt x="815038" y="1053555"/>
                                  <a:pt x="854330" y="1049753"/>
                                  <a:pt x="894986" y="1043369"/>
                                </a:cubicBezTo>
                                <a:cubicBezTo>
                                  <a:pt x="893695" y="1015466"/>
                                  <a:pt x="891185" y="908801"/>
                                  <a:pt x="872113" y="784275"/>
                                </a:cubicBezTo>
                                <a:cubicBezTo>
                                  <a:pt x="841639" y="785566"/>
                                  <a:pt x="808656" y="786857"/>
                                  <a:pt x="774383" y="786857"/>
                                </a:cubicBezTo>
                                <a:cubicBezTo>
                                  <a:pt x="740109" y="786857"/>
                                  <a:pt x="707126" y="785566"/>
                                  <a:pt x="676653" y="784275"/>
                                </a:cubicBezTo>
                                <a:close/>
                                <a:moveTo>
                                  <a:pt x="1236503" y="718282"/>
                                </a:moveTo>
                                <a:cubicBezTo>
                                  <a:pt x="1209829" y="728396"/>
                                  <a:pt x="1095536" y="770359"/>
                                  <a:pt x="897495" y="783056"/>
                                </a:cubicBezTo>
                                <a:cubicBezTo>
                                  <a:pt x="915277" y="902417"/>
                                  <a:pt x="917859" y="1005280"/>
                                  <a:pt x="919077" y="1039567"/>
                                </a:cubicBezTo>
                                <a:cubicBezTo>
                                  <a:pt x="1075245" y="1007862"/>
                                  <a:pt x="1213630" y="929101"/>
                                  <a:pt x="1318960" y="818563"/>
                                </a:cubicBezTo>
                                <a:cubicBezTo>
                                  <a:pt x="1307559" y="799554"/>
                                  <a:pt x="1275795" y="752570"/>
                                  <a:pt x="1236503" y="718282"/>
                                </a:cubicBezTo>
                                <a:close/>
                                <a:moveTo>
                                  <a:pt x="312263" y="718282"/>
                                </a:moveTo>
                                <a:cubicBezTo>
                                  <a:pt x="272970" y="752570"/>
                                  <a:pt x="241206" y="799554"/>
                                  <a:pt x="229805" y="818563"/>
                                </a:cubicBezTo>
                                <a:cubicBezTo>
                                  <a:pt x="335136" y="930392"/>
                                  <a:pt x="473521" y="1009082"/>
                                  <a:pt x="628397" y="1039567"/>
                                </a:cubicBezTo>
                                <a:cubicBezTo>
                                  <a:pt x="628397" y="1005280"/>
                                  <a:pt x="632197" y="902417"/>
                                  <a:pt x="649980" y="783056"/>
                                </a:cubicBezTo>
                                <a:cubicBezTo>
                                  <a:pt x="454448" y="770359"/>
                                  <a:pt x="340227" y="729687"/>
                                  <a:pt x="312263" y="718282"/>
                                </a:cubicBezTo>
                                <a:close/>
                                <a:moveTo>
                                  <a:pt x="247516" y="409693"/>
                                </a:moveTo>
                                <a:cubicBezTo>
                                  <a:pt x="262788" y="576039"/>
                                  <a:pt x="308463" y="673809"/>
                                  <a:pt x="318644" y="692889"/>
                                </a:cubicBezTo>
                                <a:cubicBezTo>
                                  <a:pt x="345317" y="703003"/>
                                  <a:pt x="501413" y="760173"/>
                                  <a:pt x="773092" y="760173"/>
                                </a:cubicBezTo>
                                <a:cubicBezTo>
                                  <a:pt x="1044771" y="760173"/>
                                  <a:pt x="1200938" y="703003"/>
                                  <a:pt x="1227612" y="692889"/>
                                </a:cubicBezTo>
                                <a:cubicBezTo>
                                  <a:pt x="1237722" y="673809"/>
                                  <a:pt x="1283467" y="576039"/>
                                  <a:pt x="1298668" y="409693"/>
                                </a:cubicBezTo>
                                <a:cubicBezTo>
                                  <a:pt x="1251703" y="417297"/>
                                  <a:pt x="1072735" y="441399"/>
                                  <a:pt x="773092" y="441399"/>
                                </a:cubicBezTo>
                                <a:cubicBezTo>
                                  <a:pt x="472230" y="441399"/>
                                  <a:pt x="291971" y="417297"/>
                                  <a:pt x="247516" y="409693"/>
                                </a:cubicBezTo>
                                <a:close/>
                                <a:moveTo>
                                  <a:pt x="774383" y="163296"/>
                                </a:moveTo>
                                <a:cubicBezTo>
                                  <a:pt x="465920" y="163296"/>
                                  <a:pt x="285661" y="188689"/>
                                  <a:pt x="248806" y="195001"/>
                                </a:cubicBezTo>
                                <a:cubicBezTo>
                                  <a:pt x="246297" y="229289"/>
                                  <a:pt x="243716" y="264868"/>
                                  <a:pt x="243716" y="304248"/>
                                </a:cubicBezTo>
                                <a:cubicBezTo>
                                  <a:pt x="243716" y="330932"/>
                                  <a:pt x="245006" y="357616"/>
                                  <a:pt x="246297" y="383009"/>
                                </a:cubicBezTo>
                                <a:cubicBezTo>
                                  <a:pt x="276770" y="388102"/>
                                  <a:pt x="458248" y="416006"/>
                                  <a:pt x="774383" y="416006"/>
                                </a:cubicBezTo>
                                <a:cubicBezTo>
                                  <a:pt x="1086645" y="416006"/>
                                  <a:pt x="1268195" y="389322"/>
                                  <a:pt x="1301250" y="384229"/>
                                </a:cubicBezTo>
                                <a:cubicBezTo>
                                  <a:pt x="1302469" y="358836"/>
                                  <a:pt x="1303759" y="332223"/>
                                  <a:pt x="1303759" y="304248"/>
                                </a:cubicBezTo>
                                <a:cubicBezTo>
                                  <a:pt x="1303759" y="264868"/>
                                  <a:pt x="1301250" y="228069"/>
                                  <a:pt x="1298668" y="195001"/>
                                </a:cubicBezTo>
                                <a:cubicBezTo>
                                  <a:pt x="1260595" y="188689"/>
                                  <a:pt x="1080335" y="163296"/>
                                  <a:pt x="774383" y="163296"/>
                                </a:cubicBezTo>
                                <a:close/>
                                <a:moveTo>
                                  <a:pt x="64179" y="0"/>
                                </a:moveTo>
                                <a:lnTo>
                                  <a:pt x="90995" y="0"/>
                                </a:lnTo>
                                <a:lnTo>
                                  <a:pt x="74257" y="33892"/>
                                </a:lnTo>
                                <a:cubicBezTo>
                                  <a:pt x="41874" y="117549"/>
                                  <a:pt x="24092" y="208343"/>
                                  <a:pt x="24092" y="302957"/>
                                </a:cubicBezTo>
                                <a:cubicBezTo>
                                  <a:pt x="24092" y="493476"/>
                                  <a:pt x="95220" y="666205"/>
                                  <a:pt x="212023" y="798263"/>
                                </a:cubicBezTo>
                                <a:cubicBezTo>
                                  <a:pt x="225933" y="776672"/>
                                  <a:pt x="256407" y="733489"/>
                                  <a:pt x="294552" y="697982"/>
                                </a:cubicBezTo>
                                <a:cubicBezTo>
                                  <a:pt x="276770" y="662403"/>
                                  <a:pt x="218333" y="529055"/>
                                  <a:pt x="218333" y="302957"/>
                                </a:cubicBezTo>
                                <a:cubicBezTo>
                                  <a:pt x="218333" y="189298"/>
                                  <a:pt x="232942" y="99132"/>
                                  <a:pt x="249774" y="32933"/>
                                </a:cubicBezTo>
                                <a:lnTo>
                                  <a:pt x="260054" y="0"/>
                                </a:lnTo>
                                <a:lnTo>
                                  <a:pt x="286767" y="0"/>
                                </a:lnTo>
                                <a:lnTo>
                                  <a:pt x="268138" y="69750"/>
                                </a:lnTo>
                                <a:cubicBezTo>
                                  <a:pt x="261677" y="99136"/>
                                  <a:pt x="255815" y="132469"/>
                                  <a:pt x="251388" y="169608"/>
                                </a:cubicBezTo>
                                <a:cubicBezTo>
                                  <a:pt x="302153" y="162005"/>
                                  <a:pt x="481121" y="137903"/>
                                  <a:pt x="774383" y="137903"/>
                                </a:cubicBezTo>
                                <a:cubicBezTo>
                                  <a:pt x="1066354" y="137903"/>
                                  <a:pt x="1244103" y="160713"/>
                                  <a:pt x="1297378" y="169608"/>
                                </a:cubicBezTo>
                                <a:cubicBezTo>
                                  <a:pt x="1292950" y="132469"/>
                                  <a:pt x="1287008" y="99136"/>
                                  <a:pt x="1280446" y="69750"/>
                                </a:cubicBezTo>
                                <a:lnTo>
                                  <a:pt x="1261540" y="0"/>
                                </a:lnTo>
                                <a:lnTo>
                                  <a:pt x="1287276" y="0"/>
                                </a:lnTo>
                                <a:lnTo>
                                  <a:pt x="1298193" y="35192"/>
                                </a:lnTo>
                                <a:cubicBezTo>
                                  <a:pt x="1314855" y="101391"/>
                                  <a:pt x="1329142" y="191235"/>
                                  <a:pt x="1329142" y="304248"/>
                                </a:cubicBezTo>
                                <a:cubicBezTo>
                                  <a:pt x="1329142" y="441399"/>
                                  <a:pt x="1306269" y="543042"/>
                                  <a:pt x="1288487" y="605233"/>
                                </a:cubicBezTo>
                                <a:cubicBezTo>
                                  <a:pt x="1278377" y="640812"/>
                                  <a:pt x="1266904" y="667496"/>
                                  <a:pt x="1260595" y="682703"/>
                                </a:cubicBezTo>
                                <a:cubicBezTo>
                                  <a:pt x="1256794" y="689087"/>
                                  <a:pt x="1255504" y="695400"/>
                                  <a:pt x="1252994" y="699202"/>
                                </a:cubicBezTo>
                                <a:cubicBezTo>
                                  <a:pt x="1291068" y="732270"/>
                                  <a:pt x="1321541" y="775452"/>
                                  <a:pt x="1335523" y="797043"/>
                                </a:cubicBezTo>
                                <a:cubicBezTo>
                                  <a:pt x="1451035" y="664914"/>
                                  <a:pt x="1522092" y="492185"/>
                                  <a:pt x="1522092" y="302957"/>
                                </a:cubicBezTo>
                                <a:cubicBezTo>
                                  <a:pt x="1522092" y="208343"/>
                                  <a:pt x="1504633" y="117854"/>
                                  <a:pt x="1472582" y="34511"/>
                                </a:cubicBezTo>
                                <a:lnTo>
                                  <a:pt x="1455609" y="0"/>
                                </a:lnTo>
                                <a:lnTo>
                                  <a:pt x="1484793" y="0"/>
                                </a:lnTo>
                                <a:lnTo>
                                  <a:pt x="1494334" y="18811"/>
                                </a:lnTo>
                                <a:cubicBezTo>
                                  <a:pt x="1529406" y="107076"/>
                                  <a:pt x="1548765" y="203286"/>
                                  <a:pt x="1548765" y="304248"/>
                                </a:cubicBezTo>
                                <a:cubicBezTo>
                                  <a:pt x="1548765" y="730979"/>
                                  <a:pt x="1200938" y="1078948"/>
                                  <a:pt x="774383" y="1078948"/>
                                </a:cubicBezTo>
                                <a:cubicBezTo>
                                  <a:pt x="347827" y="1078948"/>
                                  <a:pt x="0" y="730979"/>
                                  <a:pt x="0" y="304248"/>
                                </a:cubicBezTo>
                                <a:cubicBezTo>
                                  <a:pt x="0" y="203286"/>
                                  <a:pt x="19360" y="107076"/>
                                  <a:pt x="54583" y="188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47" name="Volleyball player - right">
                          <a:extLst/>
                        </wps:cNvPr>
                        <wps:cNvSpPr/>
                        <wps:spPr>
                          <a:xfrm flipH="1">
                            <a:off x="8449018" y="1421632"/>
                            <a:ext cx="1158534" cy="1306103"/>
                          </a:xfrm>
                          <a:custGeom>
                            <a:avLst/>
                            <a:gdLst>
                              <a:gd name="connsiteX0" fmla="*/ 0 w 1158534"/>
                              <a:gd name="connsiteY0" fmla="*/ 635621 h 1306103"/>
                              <a:gd name="connsiteX1" fmla="*/ 0 w 1158534"/>
                              <a:gd name="connsiteY1" fmla="*/ 647695 h 1306103"/>
                              <a:gd name="connsiteX2" fmla="*/ 152739 w 1158534"/>
                              <a:gd name="connsiteY2" fmla="*/ 920445 h 1306103"/>
                              <a:gd name="connsiteX3" fmla="*/ 17578 w 1158534"/>
                              <a:gd name="connsiteY3" fmla="*/ 1121900 h 1306103"/>
                              <a:gd name="connsiteX4" fmla="*/ 0 w 1158534"/>
                              <a:gd name="connsiteY4" fmla="*/ 1148293 h 1306103"/>
                              <a:gd name="connsiteX5" fmla="*/ 0 w 1158534"/>
                              <a:gd name="connsiteY5" fmla="*/ 1305076 h 1306103"/>
                              <a:gd name="connsiteX6" fmla="*/ 37480 w 1158534"/>
                              <a:gd name="connsiteY6" fmla="*/ 1306103 h 1306103"/>
                              <a:gd name="connsiteX7" fmla="*/ 72398 w 1158534"/>
                              <a:gd name="connsiteY7" fmla="*/ 1280029 h 1306103"/>
                              <a:gd name="connsiteX8" fmla="*/ 288570 w 1158534"/>
                              <a:gd name="connsiteY8" fmla="*/ 958698 h 1306103"/>
                              <a:gd name="connsiteX9" fmla="*/ 290467 w 1158534"/>
                              <a:gd name="connsiteY9" fmla="*/ 895564 h 1306103"/>
                              <a:gd name="connsiteX10" fmla="*/ 267512 w 1158534"/>
                              <a:gd name="connsiteY10" fmla="*/ 842009 h 1306103"/>
                              <a:gd name="connsiteX11" fmla="*/ 472207 w 1158534"/>
                              <a:gd name="connsiteY11" fmla="*/ 897493 h 1306103"/>
                              <a:gd name="connsiteX12" fmla="*/ 344027 w 1158534"/>
                              <a:gd name="connsiteY12" fmla="*/ 1192046 h 1306103"/>
                              <a:gd name="connsiteX13" fmla="*/ 399517 w 1158534"/>
                              <a:gd name="connsiteY13" fmla="*/ 1270481 h 1306103"/>
                              <a:gd name="connsiteX14" fmla="*/ 472207 w 1158534"/>
                              <a:gd name="connsiteY14" fmla="*/ 1232228 h 1306103"/>
                              <a:gd name="connsiteX15" fmla="*/ 625237 w 1158534"/>
                              <a:gd name="connsiteY15" fmla="*/ 884088 h 1306103"/>
                              <a:gd name="connsiteX16" fmla="*/ 630992 w 1158534"/>
                              <a:gd name="connsiteY16" fmla="*/ 838184 h 1306103"/>
                              <a:gd name="connsiteX17" fmla="*/ 575502 w 1158534"/>
                              <a:gd name="connsiteY17" fmla="*/ 788454 h 1306103"/>
                              <a:gd name="connsiteX18" fmla="*/ 341288 w 1158534"/>
                              <a:gd name="connsiteY18" fmla="*/ 220349 h 1306103"/>
                              <a:gd name="connsiteX19" fmla="*/ 4586 w 1158534"/>
                              <a:gd name="connsiteY19" fmla="*/ 532132 h 1306103"/>
                              <a:gd name="connsiteX20" fmla="*/ 316392 w 1158534"/>
                              <a:gd name="connsiteY20" fmla="*/ 614377 h 1306103"/>
                              <a:gd name="connsiteX21" fmla="*/ 488571 w 1158534"/>
                              <a:gd name="connsiteY21" fmla="*/ 432666 h 1306103"/>
                              <a:gd name="connsiteX22" fmla="*/ 850128 w 1158534"/>
                              <a:gd name="connsiteY22" fmla="*/ 660297 h 1306103"/>
                              <a:gd name="connsiteX23" fmla="*/ 878831 w 1158534"/>
                              <a:gd name="connsiteY23" fmla="*/ 667943 h 1306103"/>
                              <a:gd name="connsiteX24" fmla="*/ 926657 w 1158534"/>
                              <a:gd name="connsiteY24" fmla="*/ 614377 h 1306103"/>
                              <a:gd name="connsiteX25" fmla="*/ 903728 w 1158534"/>
                              <a:gd name="connsiteY25" fmla="*/ 574218 h 1306103"/>
                              <a:gd name="connsiteX26" fmla="*/ 1036099 w 1158534"/>
                              <a:gd name="connsiteY26" fmla="*/ 165261 h 1306103"/>
                              <a:gd name="connsiteX27" fmla="*/ 913664 w 1158534"/>
                              <a:gd name="connsiteY27" fmla="*/ 287680 h 1306103"/>
                              <a:gd name="connsiteX28" fmla="*/ 1036099 w 1158534"/>
                              <a:gd name="connsiteY28" fmla="*/ 410099 h 1306103"/>
                              <a:gd name="connsiteX29" fmla="*/ 1158534 w 1158534"/>
                              <a:gd name="connsiteY29" fmla="*/ 287680 h 1306103"/>
                              <a:gd name="connsiteX30" fmla="*/ 1036099 w 1158534"/>
                              <a:gd name="connsiteY30" fmla="*/ 165261 h 1306103"/>
                              <a:gd name="connsiteX31" fmla="*/ 515439 w 1158534"/>
                              <a:gd name="connsiteY31" fmla="*/ 46 h 1306103"/>
                              <a:gd name="connsiteX32" fmla="*/ 417874 w 1158534"/>
                              <a:gd name="connsiteY32" fmla="*/ 128206 h 1306103"/>
                              <a:gd name="connsiteX33" fmla="*/ 503962 w 1158534"/>
                              <a:gd name="connsiteY33" fmla="*/ 265931 h 1306103"/>
                              <a:gd name="connsiteX34" fmla="*/ 601536 w 1158534"/>
                              <a:gd name="connsiteY34" fmla="*/ 137770 h 1306103"/>
                              <a:gd name="connsiteX35" fmla="*/ 515439 w 1158534"/>
                              <a:gd name="connsiteY35" fmla="*/ 46 h 13061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1158534" h="1306103">
                                <a:moveTo>
                                  <a:pt x="0" y="635621"/>
                                </a:moveTo>
                                <a:lnTo>
                                  <a:pt x="0" y="647695"/>
                                </a:lnTo>
                                <a:lnTo>
                                  <a:pt x="152739" y="920445"/>
                                </a:lnTo>
                                <a:cubicBezTo>
                                  <a:pt x="152739" y="920445"/>
                                  <a:pt x="75769" y="1034764"/>
                                  <a:pt x="17578" y="1121900"/>
                                </a:cubicBezTo>
                                <a:lnTo>
                                  <a:pt x="0" y="1148293"/>
                                </a:lnTo>
                                <a:lnTo>
                                  <a:pt x="0" y="1305076"/>
                                </a:lnTo>
                                <a:lnTo>
                                  <a:pt x="37480" y="1306103"/>
                                </a:lnTo>
                                <a:cubicBezTo>
                                  <a:pt x="51348" y="1301559"/>
                                  <a:pt x="63782" y="1292470"/>
                                  <a:pt x="72398" y="1280029"/>
                                </a:cubicBezTo>
                                <a:cubicBezTo>
                                  <a:pt x="72398" y="1280029"/>
                                  <a:pt x="286641" y="960595"/>
                                  <a:pt x="288570" y="958698"/>
                                </a:cubicBezTo>
                                <a:cubicBezTo>
                                  <a:pt x="300047" y="937643"/>
                                  <a:pt x="300047" y="914691"/>
                                  <a:pt x="290467" y="895564"/>
                                </a:cubicBezTo>
                                <a:lnTo>
                                  <a:pt x="267512" y="842009"/>
                                </a:lnTo>
                                <a:lnTo>
                                  <a:pt x="472207" y="897493"/>
                                </a:lnTo>
                                <a:cubicBezTo>
                                  <a:pt x="472207" y="897493"/>
                                  <a:pt x="345956" y="1186323"/>
                                  <a:pt x="344027" y="1192046"/>
                                </a:cubicBezTo>
                                <a:cubicBezTo>
                                  <a:pt x="338305" y="1228402"/>
                                  <a:pt x="361259" y="1262831"/>
                                  <a:pt x="399517" y="1270481"/>
                                </a:cubicBezTo>
                                <a:cubicBezTo>
                                  <a:pt x="430123" y="1276203"/>
                                  <a:pt x="460729" y="1259005"/>
                                  <a:pt x="472207" y="1232228"/>
                                </a:cubicBezTo>
                                <a:lnTo>
                                  <a:pt x="625237" y="884088"/>
                                </a:lnTo>
                                <a:cubicBezTo>
                                  <a:pt x="632889" y="870715"/>
                                  <a:pt x="634818" y="855382"/>
                                  <a:pt x="630992" y="838184"/>
                                </a:cubicBezTo>
                                <a:cubicBezTo>
                                  <a:pt x="625237" y="811406"/>
                                  <a:pt x="602283" y="792279"/>
                                  <a:pt x="575502" y="788454"/>
                                </a:cubicBezTo>
                                <a:close/>
                                <a:moveTo>
                                  <a:pt x="341288" y="220349"/>
                                </a:moveTo>
                                <a:lnTo>
                                  <a:pt x="4586" y="532132"/>
                                </a:lnTo>
                                <a:lnTo>
                                  <a:pt x="316392" y="614377"/>
                                </a:lnTo>
                                <a:lnTo>
                                  <a:pt x="488571" y="432666"/>
                                </a:lnTo>
                                <a:lnTo>
                                  <a:pt x="850128" y="660297"/>
                                </a:lnTo>
                                <a:cubicBezTo>
                                  <a:pt x="857785" y="666037"/>
                                  <a:pt x="869292" y="667943"/>
                                  <a:pt x="878831" y="667943"/>
                                </a:cubicBezTo>
                                <a:cubicBezTo>
                                  <a:pt x="905610" y="666037"/>
                                  <a:pt x="928582" y="643077"/>
                                  <a:pt x="926657" y="614377"/>
                                </a:cubicBezTo>
                                <a:cubicBezTo>
                                  <a:pt x="926657" y="597178"/>
                                  <a:pt x="917117" y="581864"/>
                                  <a:pt x="903728" y="574218"/>
                                </a:cubicBezTo>
                                <a:close/>
                                <a:moveTo>
                                  <a:pt x="1036099" y="165261"/>
                                </a:moveTo>
                                <a:cubicBezTo>
                                  <a:pt x="968480" y="165261"/>
                                  <a:pt x="913664" y="220070"/>
                                  <a:pt x="913664" y="287680"/>
                                </a:cubicBezTo>
                                <a:cubicBezTo>
                                  <a:pt x="913664" y="355290"/>
                                  <a:pt x="968480" y="410099"/>
                                  <a:pt x="1036099" y="410099"/>
                                </a:cubicBezTo>
                                <a:cubicBezTo>
                                  <a:pt x="1103718" y="410099"/>
                                  <a:pt x="1158534" y="355290"/>
                                  <a:pt x="1158534" y="287680"/>
                                </a:cubicBezTo>
                                <a:cubicBezTo>
                                  <a:pt x="1158534" y="220070"/>
                                  <a:pt x="1103718" y="165261"/>
                                  <a:pt x="1036099" y="165261"/>
                                </a:cubicBezTo>
                                <a:close/>
                                <a:moveTo>
                                  <a:pt x="515439" y="46"/>
                                </a:moveTo>
                                <a:cubicBezTo>
                                  <a:pt x="465705" y="-1865"/>
                                  <a:pt x="421706" y="55523"/>
                                  <a:pt x="417874" y="128206"/>
                                </a:cubicBezTo>
                                <a:cubicBezTo>
                                  <a:pt x="415963" y="200889"/>
                                  <a:pt x="454228" y="262097"/>
                                  <a:pt x="503962" y="265931"/>
                                </a:cubicBezTo>
                                <a:cubicBezTo>
                                  <a:pt x="553704" y="267841"/>
                                  <a:pt x="597704" y="210454"/>
                                  <a:pt x="601536" y="137770"/>
                                </a:cubicBezTo>
                                <a:cubicBezTo>
                                  <a:pt x="605359" y="65087"/>
                                  <a:pt x="567094" y="1956"/>
                                  <a:pt x="515439" y="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48" name="Volleyball player - left">
                          <a:extLst/>
                        </wps:cNvPr>
                        <wps:cNvSpPr/>
                        <wps:spPr>
                          <a:xfrm>
                            <a:off x="25400" y="4293736"/>
                            <a:ext cx="1086471" cy="1280280"/>
                          </a:xfrm>
                          <a:custGeom>
                            <a:avLst/>
                            <a:gdLst>
                              <a:gd name="connsiteX0" fmla="*/ 0 w 1086471"/>
                              <a:gd name="connsiteY0" fmla="*/ 654759 h 1280280"/>
                              <a:gd name="connsiteX1" fmla="*/ 503439 w 1086471"/>
                              <a:gd name="connsiteY1" fmla="*/ 788455 h 1280280"/>
                              <a:gd name="connsiteX2" fmla="*/ 558929 w 1086471"/>
                              <a:gd name="connsiteY2" fmla="*/ 838185 h 1280280"/>
                              <a:gd name="connsiteX3" fmla="*/ 553174 w 1086471"/>
                              <a:gd name="connsiteY3" fmla="*/ 884089 h 1280280"/>
                              <a:gd name="connsiteX4" fmla="*/ 400144 w 1086471"/>
                              <a:gd name="connsiteY4" fmla="*/ 1232229 h 1280280"/>
                              <a:gd name="connsiteX5" fmla="*/ 327454 w 1086471"/>
                              <a:gd name="connsiteY5" fmla="*/ 1270482 h 1280280"/>
                              <a:gd name="connsiteX6" fmla="*/ 271964 w 1086471"/>
                              <a:gd name="connsiteY6" fmla="*/ 1192047 h 1280280"/>
                              <a:gd name="connsiteX7" fmla="*/ 400144 w 1086471"/>
                              <a:gd name="connsiteY7" fmla="*/ 897494 h 1280280"/>
                              <a:gd name="connsiteX8" fmla="*/ 195449 w 1086471"/>
                              <a:gd name="connsiteY8" fmla="*/ 842010 h 1280280"/>
                              <a:gd name="connsiteX9" fmla="*/ 218404 w 1086471"/>
                              <a:gd name="connsiteY9" fmla="*/ 895565 h 1280280"/>
                              <a:gd name="connsiteX10" fmla="*/ 216507 w 1086471"/>
                              <a:gd name="connsiteY10" fmla="*/ 958700 h 1280280"/>
                              <a:gd name="connsiteX11" fmla="*/ 335 w 1086471"/>
                              <a:gd name="connsiteY11" fmla="*/ 1280030 h 1280280"/>
                              <a:gd name="connsiteX12" fmla="*/ 0 w 1086471"/>
                              <a:gd name="connsiteY12" fmla="*/ 1280280 h 1280280"/>
                              <a:gd name="connsiteX13" fmla="*/ 0 w 1086471"/>
                              <a:gd name="connsiteY13" fmla="*/ 1040528 h 1280280"/>
                              <a:gd name="connsiteX14" fmla="*/ 18230 w 1086471"/>
                              <a:gd name="connsiteY14" fmla="*/ 1013346 h 1280280"/>
                              <a:gd name="connsiteX15" fmla="*/ 80676 w 1086471"/>
                              <a:gd name="connsiteY15" fmla="*/ 920446 h 1280280"/>
                              <a:gd name="connsiteX16" fmla="*/ 0 w 1086471"/>
                              <a:gd name="connsiteY16" fmla="*/ 776381 h 1280280"/>
                              <a:gd name="connsiteX17" fmla="*/ 269226 w 1086471"/>
                              <a:gd name="connsiteY17" fmla="*/ 220350 h 1280280"/>
                              <a:gd name="connsiteX18" fmla="*/ 831666 w 1086471"/>
                              <a:gd name="connsiteY18" fmla="*/ 574219 h 1280280"/>
                              <a:gd name="connsiteX19" fmla="*/ 854595 w 1086471"/>
                              <a:gd name="connsiteY19" fmla="*/ 614378 h 1280280"/>
                              <a:gd name="connsiteX20" fmla="*/ 806769 w 1086471"/>
                              <a:gd name="connsiteY20" fmla="*/ 667944 h 1280280"/>
                              <a:gd name="connsiteX21" fmla="*/ 778066 w 1086471"/>
                              <a:gd name="connsiteY21" fmla="*/ 660298 h 1280280"/>
                              <a:gd name="connsiteX22" fmla="*/ 416509 w 1086471"/>
                              <a:gd name="connsiteY22" fmla="*/ 432667 h 1280280"/>
                              <a:gd name="connsiteX23" fmla="*/ 244330 w 1086471"/>
                              <a:gd name="connsiteY23" fmla="*/ 614378 h 1280280"/>
                              <a:gd name="connsiteX24" fmla="*/ 0 w 1086471"/>
                              <a:gd name="connsiteY24" fmla="*/ 549931 h 1280280"/>
                              <a:gd name="connsiteX25" fmla="*/ 0 w 1086471"/>
                              <a:gd name="connsiteY25" fmla="*/ 469651 h 1280280"/>
                              <a:gd name="connsiteX26" fmla="*/ 964036 w 1086471"/>
                              <a:gd name="connsiteY26" fmla="*/ 165262 h 1280280"/>
                              <a:gd name="connsiteX27" fmla="*/ 1086471 w 1086471"/>
                              <a:gd name="connsiteY27" fmla="*/ 287681 h 1280280"/>
                              <a:gd name="connsiteX28" fmla="*/ 964036 w 1086471"/>
                              <a:gd name="connsiteY28" fmla="*/ 410100 h 1280280"/>
                              <a:gd name="connsiteX29" fmla="*/ 841601 w 1086471"/>
                              <a:gd name="connsiteY29" fmla="*/ 287681 h 1280280"/>
                              <a:gd name="connsiteX30" fmla="*/ 964036 w 1086471"/>
                              <a:gd name="connsiteY30" fmla="*/ 165262 h 1280280"/>
                              <a:gd name="connsiteX31" fmla="*/ 443375 w 1086471"/>
                              <a:gd name="connsiteY31" fmla="*/ 47 h 1280280"/>
                              <a:gd name="connsiteX32" fmla="*/ 529472 w 1086471"/>
                              <a:gd name="connsiteY32" fmla="*/ 137771 h 1280280"/>
                              <a:gd name="connsiteX33" fmla="*/ 431898 w 1086471"/>
                              <a:gd name="connsiteY33" fmla="*/ 265932 h 1280280"/>
                              <a:gd name="connsiteX34" fmla="*/ 345810 w 1086471"/>
                              <a:gd name="connsiteY34" fmla="*/ 128207 h 1280280"/>
                              <a:gd name="connsiteX35" fmla="*/ 443375 w 1086471"/>
                              <a:gd name="connsiteY35" fmla="*/ 47 h 1280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1086471" h="1280280">
                                <a:moveTo>
                                  <a:pt x="0" y="654759"/>
                                </a:moveTo>
                                <a:lnTo>
                                  <a:pt x="503439" y="788455"/>
                                </a:lnTo>
                                <a:cubicBezTo>
                                  <a:pt x="530220" y="792281"/>
                                  <a:pt x="553174" y="811407"/>
                                  <a:pt x="558929" y="838185"/>
                                </a:cubicBezTo>
                                <a:cubicBezTo>
                                  <a:pt x="562755" y="855383"/>
                                  <a:pt x="560826" y="870716"/>
                                  <a:pt x="553174" y="884089"/>
                                </a:cubicBezTo>
                                <a:lnTo>
                                  <a:pt x="400144" y="1232229"/>
                                </a:lnTo>
                                <a:cubicBezTo>
                                  <a:pt x="388666" y="1259006"/>
                                  <a:pt x="358060" y="1276205"/>
                                  <a:pt x="327454" y="1270482"/>
                                </a:cubicBezTo>
                                <a:cubicBezTo>
                                  <a:pt x="289196" y="1262832"/>
                                  <a:pt x="266242" y="1228403"/>
                                  <a:pt x="271964" y="1192047"/>
                                </a:cubicBezTo>
                                <a:cubicBezTo>
                                  <a:pt x="273893" y="1186324"/>
                                  <a:pt x="400144" y="897494"/>
                                  <a:pt x="400144" y="897494"/>
                                </a:cubicBezTo>
                                <a:lnTo>
                                  <a:pt x="195449" y="842010"/>
                                </a:lnTo>
                                <a:lnTo>
                                  <a:pt x="218404" y="895565"/>
                                </a:lnTo>
                                <a:cubicBezTo>
                                  <a:pt x="227984" y="914692"/>
                                  <a:pt x="227984" y="937644"/>
                                  <a:pt x="216507" y="958700"/>
                                </a:cubicBezTo>
                                <a:cubicBezTo>
                                  <a:pt x="214578" y="960596"/>
                                  <a:pt x="335" y="1280030"/>
                                  <a:pt x="335" y="1280030"/>
                                </a:cubicBezTo>
                                <a:lnTo>
                                  <a:pt x="0" y="1280280"/>
                                </a:lnTo>
                                <a:lnTo>
                                  <a:pt x="0" y="1040528"/>
                                </a:lnTo>
                                <a:lnTo>
                                  <a:pt x="18230" y="1013346"/>
                                </a:lnTo>
                                <a:cubicBezTo>
                                  <a:pt x="52967" y="961601"/>
                                  <a:pt x="80676" y="920446"/>
                                  <a:pt x="80676" y="920446"/>
                                </a:cubicBezTo>
                                <a:lnTo>
                                  <a:pt x="0" y="776381"/>
                                </a:lnTo>
                                <a:close/>
                                <a:moveTo>
                                  <a:pt x="269226" y="220350"/>
                                </a:moveTo>
                                <a:lnTo>
                                  <a:pt x="831666" y="574219"/>
                                </a:lnTo>
                                <a:cubicBezTo>
                                  <a:pt x="845055" y="581865"/>
                                  <a:pt x="854595" y="597179"/>
                                  <a:pt x="854595" y="614378"/>
                                </a:cubicBezTo>
                                <a:cubicBezTo>
                                  <a:pt x="856520" y="643078"/>
                                  <a:pt x="833548" y="666038"/>
                                  <a:pt x="806769" y="667944"/>
                                </a:cubicBezTo>
                                <a:cubicBezTo>
                                  <a:pt x="797230" y="667944"/>
                                  <a:pt x="785723" y="666038"/>
                                  <a:pt x="778066" y="660298"/>
                                </a:cubicBezTo>
                                <a:lnTo>
                                  <a:pt x="416509" y="432667"/>
                                </a:lnTo>
                                <a:lnTo>
                                  <a:pt x="244330" y="614378"/>
                                </a:lnTo>
                                <a:lnTo>
                                  <a:pt x="0" y="549931"/>
                                </a:lnTo>
                                <a:lnTo>
                                  <a:pt x="0" y="469651"/>
                                </a:lnTo>
                                <a:close/>
                                <a:moveTo>
                                  <a:pt x="964036" y="165262"/>
                                </a:moveTo>
                                <a:cubicBezTo>
                                  <a:pt x="1031655" y="165262"/>
                                  <a:pt x="1086471" y="220071"/>
                                  <a:pt x="1086471" y="287681"/>
                                </a:cubicBezTo>
                                <a:cubicBezTo>
                                  <a:pt x="1086471" y="355291"/>
                                  <a:pt x="1031655" y="410100"/>
                                  <a:pt x="964036" y="410100"/>
                                </a:cubicBezTo>
                                <a:cubicBezTo>
                                  <a:pt x="896417" y="410100"/>
                                  <a:pt x="841601" y="355291"/>
                                  <a:pt x="841601" y="287681"/>
                                </a:cubicBezTo>
                                <a:cubicBezTo>
                                  <a:pt x="841601" y="220071"/>
                                  <a:pt x="896417" y="165262"/>
                                  <a:pt x="964036" y="165262"/>
                                </a:cubicBezTo>
                                <a:close/>
                                <a:moveTo>
                                  <a:pt x="443375" y="47"/>
                                </a:moveTo>
                                <a:cubicBezTo>
                                  <a:pt x="495030" y="1957"/>
                                  <a:pt x="533295" y="65088"/>
                                  <a:pt x="529472" y="137771"/>
                                </a:cubicBezTo>
                                <a:cubicBezTo>
                                  <a:pt x="525640" y="210455"/>
                                  <a:pt x="481640" y="267842"/>
                                  <a:pt x="431898" y="265932"/>
                                </a:cubicBezTo>
                                <a:cubicBezTo>
                                  <a:pt x="382164" y="262098"/>
                                  <a:pt x="343899" y="200890"/>
                                  <a:pt x="345810" y="128207"/>
                                </a:cubicBezTo>
                                <a:cubicBezTo>
                                  <a:pt x="349642" y="55524"/>
                                  <a:pt x="393641" y="-1864"/>
                                  <a:pt x="443375" y="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Volleyball - bottom">
                          <a:extLst/>
                        </wps:cNvPr>
                        <wps:cNvSpPr/>
                        <wps:spPr>
                          <a:xfrm>
                            <a:off x="6456391" y="6193322"/>
                            <a:ext cx="1548765" cy="1125365"/>
                          </a:xfrm>
                          <a:custGeom>
                            <a:avLst/>
                            <a:gdLst>
                              <a:gd name="connsiteX0" fmla="*/ 774383 w 1548765"/>
                              <a:gd name="connsiteY0" fmla="*/ 633748 h 1125365"/>
                              <a:gd name="connsiteX1" fmla="*/ 248806 w 1548765"/>
                              <a:gd name="connsiteY1" fmla="*/ 665453 h 1125365"/>
                              <a:gd name="connsiteX2" fmla="*/ 243716 w 1548765"/>
                              <a:gd name="connsiteY2" fmla="*/ 774700 h 1125365"/>
                              <a:gd name="connsiteX3" fmla="*/ 246297 w 1548765"/>
                              <a:gd name="connsiteY3" fmla="*/ 853461 h 1125365"/>
                              <a:gd name="connsiteX4" fmla="*/ 774383 w 1548765"/>
                              <a:gd name="connsiteY4" fmla="*/ 886458 h 1125365"/>
                              <a:gd name="connsiteX5" fmla="*/ 1301250 w 1548765"/>
                              <a:gd name="connsiteY5" fmla="*/ 854681 h 1125365"/>
                              <a:gd name="connsiteX6" fmla="*/ 1303759 w 1548765"/>
                              <a:gd name="connsiteY6" fmla="*/ 774700 h 1125365"/>
                              <a:gd name="connsiteX7" fmla="*/ 1298668 w 1548765"/>
                              <a:gd name="connsiteY7" fmla="*/ 665453 h 1125365"/>
                              <a:gd name="connsiteX8" fmla="*/ 774383 w 1548765"/>
                              <a:gd name="connsiteY8" fmla="*/ 633748 h 1125365"/>
                              <a:gd name="connsiteX9" fmla="*/ 774383 w 1548765"/>
                              <a:gd name="connsiteY9" fmla="*/ 318775 h 1125365"/>
                              <a:gd name="connsiteX10" fmla="*/ 319935 w 1548765"/>
                              <a:gd name="connsiteY10" fmla="*/ 386059 h 1125365"/>
                              <a:gd name="connsiteX11" fmla="*/ 251388 w 1548765"/>
                              <a:gd name="connsiteY11" fmla="*/ 640060 h 1125365"/>
                              <a:gd name="connsiteX12" fmla="*/ 774383 w 1548765"/>
                              <a:gd name="connsiteY12" fmla="*/ 608355 h 1125365"/>
                              <a:gd name="connsiteX13" fmla="*/ 1297378 w 1548765"/>
                              <a:gd name="connsiteY13" fmla="*/ 640060 h 1125365"/>
                              <a:gd name="connsiteX14" fmla="*/ 1228830 w 1548765"/>
                              <a:gd name="connsiteY14" fmla="*/ 386059 h 1125365"/>
                              <a:gd name="connsiteX15" fmla="*/ 774383 w 1548765"/>
                              <a:gd name="connsiteY15" fmla="*/ 318775 h 1125365"/>
                              <a:gd name="connsiteX16" fmla="*/ 919078 w 1548765"/>
                              <a:gd name="connsiteY16" fmla="*/ 39381 h 1125365"/>
                              <a:gd name="connsiteX17" fmla="*/ 897495 w 1548765"/>
                              <a:gd name="connsiteY17" fmla="*/ 295893 h 1125365"/>
                              <a:gd name="connsiteX18" fmla="*/ 1235212 w 1548765"/>
                              <a:gd name="connsiteY18" fmla="*/ 360666 h 1125365"/>
                              <a:gd name="connsiteX19" fmla="*/ 1317741 w 1548765"/>
                              <a:gd name="connsiteY19" fmla="*/ 260386 h 1125365"/>
                              <a:gd name="connsiteX20" fmla="*/ 919078 w 1548765"/>
                              <a:gd name="connsiteY20" fmla="*/ 39381 h 1125365"/>
                              <a:gd name="connsiteX21" fmla="*/ 628397 w 1548765"/>
                              <a:gd name="connsiteY21" fmla="*/ 39381 h 1125365"/>
                              <a:gd name="connsiteX22" fmla="*/ 231024 w 1548765"/>
                              <a:gd name="connsiteY22" fmla="*/ 260386 h 1125365"/>
                              <a:gd name="connsiteX23" fmla="*/ 313553 w 1548765"/>
                              <a:gd name="connsiteY23" fmla="*/ 360666 h 1125365"/>
                              <a:gd name="connsiteX24" fmla="*/ 651270 w 1548765"/>
                              <a:gd name="connsiteY24" fmla="*/ 295893 h 1125365"/>
                              <a:gd name="connsiteX25" fmla="*/ 628397 w 1548765"/>
                              <a:gd name="connsiteY25" fmla="*/ 39381 h 1125365"/>
                              <a:gd name="connsiteX26" fmla="*/ 774383 w 1548765"/>
                              <a:gd name="connsiteY26" fmla="*/ 25393 h 1125365"/>
                              <a:gd name="connsiteX27" fmla="*/ 653780 w 1548765"/>
                              <a:gd name="connsiteY27" fmla="*/ 35579 h 1125365"/>
                              <a:gd name="connsiteX28" fmla="*/ 676653 w 1548765"/>
                              <a:gd name="connsiteY28" fmla="*/ 294673 h 1125365"/>
                              <a:gd name="connsiteX29" fmla="*/ 774383 w 1548765"/>
                              <a:gd name="connsiteY29" fmla="*/ 292091 h 1125365"/>
                              <a:gd name="connsiteX30" fmla="*/ 872113 w 1548765"/>
                              <a:gd name="connsiteY30" fmla="*/ 294673 h 1125365"/>
                              <a:gd name="connsiteX31" fmla="*/ 894986 w 1548765"/>
                              <a:gd name="connsiteY31" fmla="*/ 35579 h 1125365"/>
                              <a:gd name="connsiteX32" fmla="*/ 774383 w 1548765"/>
                              <a:gd name="connsiteY32" fmla="*/ 25393 h 1125365"/>
                              <a:gd name="connsiteX33" fmla="*/ 774383 w 1548765"/>
                              <a:gd name="connsiteY33" fmla="*/ 0 h 1125365"/>
                              <a:gd name="connsiteX34" fmla="*/ 1341833 w 1548765"/>
                              <a:gd name="connsiteY34" fmla="*/ 247617 h 1125365"/>
                              <a:gd name="connsiteX35" fmla="*/ 1345633 w 1548765"/>
                              <a:gd name="connsiteY35" fmla="*/ 251491 h 1125365"/>
                              <a:gd name="connsiteX36" fmla="*/ 1548765 w 1548765"/>
                              <a:gd name="connsiteY36" fmla="*/ 774700 h 1125365"/>
                              <a:gd name="connsiteX37" fmla="*/ 1487752 w 1548765"/>
                              <a:gd name="connsiteY37" fmla="*/ 1075774 h 1125365"/>
                              <a:gd name="connsiteX38" fmla="*/ 1460790 w 1548765"/>
                              <a:gd name="connsiteY38" fmla="*/ 1125365 h 1125365"/>
                              <a:gd name="connsiteX39" fmla="*/ 1431026 w 1548765"/>
                              <a:gd name="connsiteY39" fmla="*/ 1125365 h 1125365"/>
                              <a:gd name="connsiteX40" fmla="*/ 1472125 w 1548765"/>
                              <a:gd name="connsiteY40" fmla="*/ 1041864 h 1125365"/>
                              <a:gd name="connsiteX41" fmla="*/ 1522092 w 1548765"/>
                              <a:gd name="connsiteY41" fmla="*/ 773409 h 1125365"/>
                              <a:gd name="connsiteX42" fmla="*/ 1335523 w 1548765"/>
                              <a:gd name="connsiteY42" fmla="*/ 279394 h 1125365"/>
                              <a:gd name="connsiteX43" fmla="*/ 1252994 w 1548765"/>
                              <a:gd name="connsiteY43" fmla="*/ 378456 h 1125365"/>
                              <a:gd name="connsiteX44" fmla="*/ 1329142 w 1548765"/>
                              <a:gd name="connsiteY44" fmla="*/ 774700 h 1125365"/>
                              <a:gd name="connsiteX45" fmla="*/ 1288487 w 1548765"/>
                              <a:gd name="connsiteY45" fmla="*/ 1075685 h 1125365"/>
                              <a:gd name="connsiteX46" fmla="*/ 1273116 w 1548765"/>
                              <a:gd name="connsiteY46" fmla="*/ 1122060 h 1125365"/>
                              <a:gd name="connsiteX47" fmla="*/ 1271785 w 1548765"/>
                              <a:gd name="connsiteY47" fmla="*/ 1125365 h 1125365"/>
                              <a:gd name="connsiteX48" fmla="*/ 1244060 w 1548765"/>
                              <a:gd name="connsiteY48" fmla="*/ 1125365 h 1125365"/>
                              <a:gd name="connsiteX49" fmla="*/ 1261231 w 1548765"/>
                              <a:gd name="connsiteY49" fmla="*/ 1076968 h 1125365"/>
                              <a:gd name="connsiteX50" fmla="*/ 1298668 w 1548765"/>
                              <a:gd name="connsiteY50" fmla="*/ 880145 h 1125365"/>
                              <a:gd name="connsiteX51" fmla="*/ 773092 w 1548765"/>
                              <a:gd name="connsiteY51" fmla="*/ 911851 h 1125365"/>
                              <a:gd name="connsiteX52" fmla="*/ 247516 w 1548765"/>
                              <a:gd name="connsiteY52" fmla="*/ 880145 h 1125365"/>
                              <a:gd name="connsiteX53" fmla="*/ 284989 w 1548765"/>
                              <a:gd name="connsiteY53" fmla="*/ 1076968 h 1125365"/>
                              <a:gd name="connsiteX54" fmla="*/ 302164 w 1548765"/>
                              <a:gd name="connsiteY54" fmla="*/ 1125365 h 1125365"/>
                              <a:gd name="connsiteX55" fmla="*/ 275948 w 1548765"/>
                              <a:gd name="connsiteY55" fmla="*/ 1125365 h 1125365"/>
                              <a:gd name="connsiteX56" fmla="*/ 275141 w 1548765"/>
                              <a:gd name="connsiteY56" fmla="*/ 1123497 h 1125365"/>
                              <a:gd name="connsiteX57" fmla="*/ 218333 w 1548765"/>
                              <a:gd name="connsiteY57" fmla="*/ 773409 h 1125365"/>
                              <a:gd name="connsiteX58" fmla="*/ 294552 w 1548765"/>
                              <a:gd name="connsiteY58" fmla="*/ 377164 h 1125365"/>
                              <a:gd name="connsiteX59" fmla="*/ 212023 w 1548765"/>
                              <a:gd name="connsiteY59" fmla="*/ 278103 h 1125365"/>
                              <a:gd name="connsiteX60" fmla="*/ 24092 w 1548765"/>
                              <a:gd name="connsiteY60" fmla="*/ 773409 h 1125365"/>
                              <a:gd name="connsiteX61" fmla="*/ 74257 w 1548765"/>
                              <a:gd name="connsiteY61" fmla="*/ 1042985 h 1125365"/>
                              <a:gd name="connsiteX62" fmla="*/ 115045 w 1548765"/>
                              <a:gd name="connsiteY62" fmla="*/ 1125365 h 1125365"/>
                              <a:gd name="connsiteX63" fmla="*/ 87976 w 1548765"/>
                              <a:gd name="connsiteY63" fmla="*/ 1125365 h 1125365"/>
                              <a:gd name="connsiteX64" fmla="*/ 61013 w 1548765"/>
                              <a:gd name="connsiteY64" fmla="*/ 1075774 h 1125365"/>
                              <a:gd name="connsiteX65" fmla="*/ 0 w 1548765"/>
                              <a:gd name="connsiteY65" fmla="*/ 774700 h 1125365"/>
                              <a:gd name="connsiteX66" fmla="*/ 204351 w 1548765"/>
                              <a:gd name="connsiteY66" fmla="*/ 251491 h 1125365"/>
                              <a:gd name="connsiteX67" fmla="*/ 208223 w 1548765"/>
                              <a:gd name="connsiteY67" fmla="*/ 247617 h 1125365"/>
                              <a:gd name="connsiteX68" fmla="*/ 774383 w 1548765"/>
                              <a:gd name="connsiteY68" fmla="*/ 0 h 11253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</a:cxnLst>
                            <a:rect l="l" t="t" r="r" b="b"/>
                            <a:pathLst>
                              <a:path w="1548765" h="1125365">
                                <a:moveTo>
                                  <a:pt x="774383" y="633748"/>
                                </a:moveTo>
                                <a:cubicBezTo>
                                  <a:pt x="465920" y="633748"/>
                                  <a:pt x="285661" y="659141"/>
                                  <a:pt x="248806" y="665453"/>
                                </a:cubicBezTo>
                                <a:cubicBezTo>
                                  <a:pt x="246297" y="699741"/>
                                  <a:pt x="243716" y="735320"/>
                                  <a:pt x="243716" y="774700"/>
                                </a:cubicBezTo>
                                <a:cubicBezTo>
                                  <a:pt x="243716" y="801384"/>
                                  <a:pt x="245006" y="828068"/>
                                  <a:pt x="246297" y="853461"/>
                                </a:cubicBezTo>
                                <a:cubicBezTo>
                                  <a:pt x="276770" y="858554"/>
                                  <a:pt x="458248" y="886458"/>
                                  <a:pt x="774383" y="886458"/>
                                </a:cubicBezTo>
                                <a:cubicBezTo>
                                  <a:pt x="1086645" y="886458"/>
                                  <a:pt x="1268195" y="859774"/>
                                  <a:pt x="1301250" y="854681"/>
                                </a:cubicBezTo>
                                <a:cubicBezTo>
                                  <a:pt x="1302469" y="829288"/>
                                  <a:pt x="1303759" y="802675"/>
                                  <a:pt x="1303759" y="774700"/>
                                </a:cubicBezTo>
                                <a:cubicBezTo>
                                  <a:pt x="1303759" y="735320"/>
                                  <a:pt x="1301250" y="698521"/>
                                  <a:pt x="1298668" y="665453"/>
                                </a:cubicBezTo>
                                <a:cubicBezTo>
                                  <a:pt x="1260595" y="659141"/>
                                  <a:pt x="1080335" y="633748"/>
                                  <a:pt x="774383" y="633748"/>
                                </a:cubicBezTo>
                                <a:close/>
                                <a:moveTo>
                                  <a:pt x="774383" y="318775"/>
                                </a:moveTo>
                                <a:cubicBezTo>
                                  <a:pt x="502704" y="318775"/>
                                  <a:pt x="346536" y="375945"/>
                                  <a:pt x="319935" y="386059"/>
                                </a:cubicBezTo>
                                <a:cubicBezTo>
                                  <a:pt x="309753" y="403848"/>
                                  <a:pt x="269098" y="491504"/>
                                  <a:pt x="251388" y="640060"/>
                                </a:cubicBezTo>
                                <a:cubicBezTo>
                                  <a:pt x="302153" y="632457"/>
                                  <a:pt x="481121" y="608355"/>
                                  <a:pt x="774383" y="608355"/>
                                </a:cubicBezTo>
                                <a:cubicBezTo>
                                  <a:pt x="1066354" y="608355"/>
                                  <a:pt x="1244103" y="631166"/>
                                  <a:pt x="1297378" y="640060"/>
                                </a:cubicBezTo>
                                <a:cubicBezTo>
                                  <a:pt x="1279667" y="491504"/>
                                  <a:pt x="1237722" y="403848"/>
                                  <a:pt x="1228830" y="386059"/>
                                </a:cubicBezTo>
                                <a:cubicBezTo>
                                  <a:pt x="1202229" y="375945"/>
                                  <a:pt x="1046062" y="318775"/>
                                  <a:pt x="774383" y="318775"/>
                                </a:cubicBezTo>
                                <a:close/>
                                <a:moveTo>
                                  <a:pt x="919078" y="39381"/>
                                </a:moveTo>
                                <a:cubicBezTo>
                                  <a:pt x="919078" y="74960"/>
                                  <a:pt x="915277" y="177823"/>
                                  <a:pt x="897495" y="295893"/>
                                </a:cubicBezTo>
                                <a:cubicBezTo>
                                  <a:pt x="1093027" y="308589"/>
                                  <a:pt x="1207248" y="349261"/>
                                  <a:pt x="1235212" y="360666"/>
                                </a:cubicBezTo>
                                <a:cubicBezTo>
                                  <a:pt x="1274576" y="326378"/>
                                  <a:pt x="1306269" y="279394"/>
                                  <a:pt x="1317741" y="260386"/>
                                </a:cubicBezTo>
                                <a:cubicBezTo>
                                  <a:pt x="1213630" y="149847"/>
                                  <a:pt x="1075245" y="69867"/>
                                  <a:pt x="919078" y="39381"/>
                                </a:cubicBezTo>
                                <a:close/>
                                <a:moveTo>
                                  <a:pt x="628397" y="39381"/>
                                </a:moveTo>
                                <a:cubicBezTo>
                                  <a:pt x="473521" y="69867"/>
                                  <a:pt x="335136" y="148556"/>
                                  <a:pt x="231024" y="260386"/>
                                </a:cubicBezTo>
                                <a:cubicBezTo>
                                  <a:pt x="242497" y="279394"/>
                                  <a:pt x="274189" y="326378"/>
                                  <a:pt x="313553" y="360666"/>
                                </a:cubicBezTo>
                                <a:cubicBezTo>
                                  <a:pt x="342736" y="349261"/>
                                  <a:pt x="457029" y="308589"/>
                                  <a:pt x="651270" y="295893"/>
                                </a:cubicBezTo>
                                <a:cubicBezTo>
                                  <a:pt x="632197" y="177823"/>
                                  <a:pt x="629688" y="74960"/>
                                  <a:pt x="628397" y="39381"/>
                                </a:cubicBezTo>
                                <a:close/>
                                <a:moveTo>
                                  <a:pt x="774383" y="25393"/>
                                </a:moveTo>
                                <a:cubicBezTo>
                                  <a:pt x="732509" y="25393"/>
                                  <a:pt x="693144" y="27976"/>
                                  <a:pt x="653780" y="35579"/>
                                </a:cubicBezTo>
                                <a:cubicBezTo>
                                  <a:pt x="655070" y="66065"/>
                                  <a:pt x="657580" y="171438"/>
                                  <a:pt x="676653" y="294673"/>
                                </a:cubicBezTo>
                                <a:cubicBezTo>
                                  <a:pt x="707126" y="293382"/>
                                  <a:pt x="740109" y="292091"/>
                                  <a:pt x="774383" y="292091"/>
                                </a:cubicBezTo>
                                <a:cubicBezTo>
                                  <a:pt x="808656" y="292091"/>
                                  <a:pt x="841639" y="293382"/>
                                  <a:pt x="872113" y="294673"/>
                                </a:cubicBezTo>
                                <a:cubicBezTo>
                                  <a:pt x="891185" y="171438"/>
                                  <a:pt x="894986" y="66065"/>
                                  <a:pt x="894986" y="35579"/>
                                </a:cubicBezTo>
                                <a:cubicBezTo>
                                  <a:pt x="855621" y="29195"/>
                                  <a:pt x="815038" y="25393"/>
                                  <a:pt x="774383" y="25393"/>
                                </a:cubicBezTo>
                                <a:close/>
                                <a:moveTo>
                                  <a:pt x="774383" y="0"/>
                                </a:moveTo>
                                <a:cubicBezTo>
                                  <a:pt x="999097" y="0"/>
                                  <a:pt x="1200938" y="95260"/>
                                  <a:pt x="1341833" y="247617"/>
                                </a:cubicBezTo>
                                <a:cubicBezTo>
                                  <a:pt x="1343124" y="248908"/>
                                  <a:pt x="1344414" y="250200"/>
                                  <a:pt x="1345633" y="251491"/>
                                </a:cubicBezTo>
                                <a:cubicBezTo>
                                  <a:pt x="1471327" y="389861"/>
                                  <a:pt x="1548765" y="572776"/>
                                  <a:pt x="1548765" y="774700"/>
                                </a:cubicBezTo>
                                <a:cubicBezTo>
                                  <a:pt x="1548765" y="881383"/>
                                  <a:pt x="1527026" y="983143"/>
                                  <a:pt x="1487752" y="1075774"/>
                                </a:cubicBezTo>
                                <a:lnTo>
                                  <a:pt x="1460790" y="1125365"/>
                                </a:lnTo>
                                <a:lnTo>
                                  <a:pt x="1431026" y="1125365"/>
                                </a:lnTo>
                                <a:lnTo>
                                  <a:pt x="1472125" y="1041864"/>
                                </a:lnTo>
                                <a:cubicBezTo>
                                  <a:pt x="1504328" y="958512"/>
                                  <a:pt x="1522092" y="868023"/>
                                  <a:pt x="1522092" y="773409"/>
                                </a:cubicBezTo>
                                <a:cubicBezTo>
                                  <a:pt x="1522092" y="584181"/>
                                  <a:pt x="1452254" y="411452"/>
                                  <a:pt x="1335523" y="279394"/>
                                </a:cubicBezTo>
                                <a:cubicBezTo>
                                  <a:pt x="1321541" y="302277"/>
                                  <a:pt x="1291068" y="345459"/>
                                  <a:pt x="1252994" y="378456"/>
                                </a:cubicBezTo>
                                <a:cubicBezTo>
                                  <a:pt x="1271995" y="415326"/>
                                  <a:pt x="1329142" y="548674"/>
                                  <a:pt x="1329142" y="774700"/>
                                </a:cubicBezTo>
                                <a:cubicBezTo>
                                  <a:pt x="1329142" y="911851"/>
                                  <a:pt x="1306269" y="1013494"/>
                                  <a:pt x="1288487" y="1075685"/>
                                </a:cubicBezTo>
                                <a:cubicBezTo>
                                  <a:pt x="1283432" y="1093475"/>
                                  <a:pt x="1278036" y="1109041"/>
                                  <a:pt x="1273116" y="1122060"/>
                                </a:cubicBezTo>
                                <a:lnTo>
                                  <a:pt x="1271785" y="1125365"/>
                                </a:lnTo>
                                <a:lnTo>
                                  <a:pt x="1244060" y="1125365"/>
                                </a:lnTo>
                                <a:lnTo>
                                  <a:pt x="1261231" y="1076968"/>
                                </a:lnTo>
                                <a:cubicBezTo>
                                  <a:pt x="1275831" y="1029347"/>
                                  <a:pt x="1291068" y="963318"/>
                                  <a:pt x="1298668" y="880145"/>
                                </a:cubicBezTo>
                                <a:cubicBezTo>
                                  <a:pt x="1251703" y="887749"/>
                                  <a:pt x="1072735" y="911851"/>
                                  <a:pt x="773092" y="911851"/>
                                </a:cubicBezTo>
                                <a:cubicBezTo>
                                  <a:pt x="472230" y="911851"/>
                                  <a:pt x="291971" y="887749"/>
                                  <a:pt x="247516" y="880145"/>
                                </a:cubicBezTo>
                                <a:cubicBezTo>
                                  <a:pt x="255152" y="963318"/>
                                  <a:pt x="270389" y="1029347"/>
                                  <a:pt x="284989" y="1076968"/>
                                </a:cubicBezTo>
                                <a:lnTo>
                                  <a:pt x="302164" y="1125365"/>
                                </a:lnTo>
                                <a:lnTo>
                                  <a:pt x="275948" y="1125365"/>
                                </a:lnTo>
                                <a:lnTo>
                                  <a:pt x="275141" y="1123497"/>
                                </a:lnTo>
                                <a:cubicBezTo>
                                  <a:pt x="251204" y="1060384"/>
                                  <a:pt x="218333" y="942982"/>
                                  <a:pt x="218333" y="773409"/>
                                </a:cubicBezTo>
                                <a:cubicBezTo>
                                  <a:pt x="218333" y="546092"/>
                                  <a:pt x="276770" y="412743"/>
                                  <a:pt x="294552" y="377164"/>
                                </a:cubicBezTo>
                                <a:cubicBezTo>
                                  <a:pt x="256407" y="344168"/>
                                  <a:pt x="225934" y="300986"/>
                                  <a:pt x="212023" y="278103"/>
                                </a:cubicBezTo>
                                <a:cubicBezTo>
                                  <a:pt x="95221" y="410233"/>
                                  <a:pt x="24092" y="584181"/>
                                  <a:pt x="24092" y="773409"/>
                                </a:cubicBezTo>
                                <a:cubicBezTo>
                                  <a:pt x="24092" y="868668"/>
                                  <a:pt x="41874" y="959480"/>
                                  <a:pt x="74257" y="1042985"/>
                                </a:cubicBezTo>
                                <a:lnTo>
                                  <a:pt x="115045" y="1125365"/>
                                </a:lnTo>
                                <a:lnTo>
                                  <a:pt x="87976" y="1125365"/>
                                </a:lnTo>
                                <a:lnTo>
                                  <a:pt x="61013" y="1075774"/>
                                </a:lnTo>
                                <a:cubicBezTo>
                                  <a:pt x="21739" y="983143"/>
                                  <a:pt x="0" y="881383"/>
                                  <a:pt x="0" y="774700"/>
                                </a:cubicBezTo>
                                <a:cubicBezTo>
                                  <a:pt x="0" y="572776"/>
                                  <a:pt x="77438" y="389861"/>
                                  <a:pt x="204351" y="251491"/>
                                </a:cubicBezTo>
                                <a:cubicBezTo>
                                  <a:pt x="205642" y="250200"/>
                                  <a:pt x="206932" y="248908"/>
                                  <a:pt x="208223" y="247617"/>
                                </a:cubicBezTo>
                                <a:cubicBezTo>
                                  <a:pt x="349118" y="95260"/>
                                  <a:pt x="550959" y="0"/>
                                  <a:pt x="77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559D6" id="Group 7" o:spid="_x0000_s1026" style="position:absolute;margin-left:0;margin-top:0;width:757.45pt;height:576.7pt;z-index:-251651072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R8b8A&#10;AADcAAAADwAAAGRycy9kb3ducmV2LnhtbESPzQrCMBCE74LvEFbwIppaQaQaRQRRvPkDXpdmbavN&#10;pjZR69sbQfA4zMw3zGzRmFI8qXaFZQXDQQSCOLW64EzB6bjuT0A4j6yxtEwK3uRgMW+3Zpho++I9&#10;PQ8+EwHCLkEFufdVIqVLczLoBrYiDt7F1gZ9kHUmdY2vADeljKNoLA0WHBZyrGiVU3o7PIyCa9mL&#10;e2OWZO78kIVZbXbx+qxUt9MspyA8Nf4f/rW3WsFoGMP3TDgC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vFHxvwAAANwAAAAPAAAAAAAAAAAAAAAAAJgCAABkcnMvZG93bnJl&#10;di54bWxQSwUGAAAAAAQABAD1AAAAhAMAAAAA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WLO8MA&#10;AADcAAAADwAAAGRycy9kb3ducmV2LnhtbESP0YrCMBRE3xf8h3AF39ZUBVmqUVQQChWWrX7Atbk2&#10;1eamNFHr32+EhX0cZuYMs1z3thEP6nztWMFknIAgLp2uuVJwOu4/v0D4gKyxcUwKXuRhvRp8LDHV&#10;7sk/9ChCJSKEfYoKTAhtKqUvDVn0Y9cSR+/iOoshyq6SusNnhNtGTpNkLi3WHBcMtrQzVN6Ku1Vw&#10;lW2fT7ffl6LMD5nZ3fL9OcuVGg37zQJEoD78h//amVYwm8zgfS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WLO8MAAADcAAAADwAAAAAAAAAAAAAAAACYAgAAZHJzL2Rv&#10;d25yZXYueG1sUEsFBgAAAAAEAAQA9QAAAIgDAAAAAA=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WLcMA&#10;AADcAAAADwAAAGRycy9kb3ducmV2LnhtbESPT2sCMRTE74V+h/AK3mpWK2vZGkULW7z6B8+Pzetm&#10;6eZlTeK69tMbodDjMDO/YRarwbaiJx8axwom4wwEceV0w7WC46F8fQcRIrLG1jEpuFGA1fL5aYGF&#10;dlfeUb+PtUgQDgUqMDF2hZShMmQxjF1HnLxv5y3GJH0ttcdrgttWTrMslxYbTgsGO/o0VP3sL1ZB&#10;70N5yMtT9rvJz7O5qackqy+lRi/D+gNEpCH+h//aW63gbTKDx5l0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XWLcMAAADcAAAADwAAAAAAAAAAAAAAAACYAgAAZHJzL2Rv&#10;d25yZXYueG1sUEsFBgAAAAAEAAQA9QAAAIgDAAAAAA=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lDQ8UA&#10;AADcAAAADwAAAGRycy9kb3ducmV2LnhtbESPS2vDMBCE74X8B7GB3ho5fQY3SmiDC8kpT8h1a60t&#10;J9bKWErs/vuoUOhxmJlvmOm8t7W4UusrxwrGowQEce50xaWCw/7rYQLCB2SNtWNS8EMe5rPB3RRT&#10;7Tre0nUXShEh7FNUYEJoUil9bsiiH7mGOHqFay2GKNtS6ha7CLe1fEySV2mx4rhgsKGFofy8u1gF&#10;C11sT8vPbHPpzLFIVuu37Dn7Vup+2H+8gwjUh//wX3upFTyNX+D3TDw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UNDxQAAANwAAAAPAAAAAAAAAAAAAAAAAJgCAABkcnMv&#10;ZG93bnJldi54bWxQSwUGAAAAAAQABAD1AAAAigMAAAAA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BfasYA&#10;AADcAAAADwAAAGRycy9kb3ducmV2LnhtbESPQWvCQBSE7wX/w/KE3uomLVWJboIUhF5a0FbQ2yP7&#10;TILZt2l2o0l+fVco9DjMzDfMOutNLa7UusqygngWgSDOra64UPD9tX1agnAeWWNtmRQM5CBLJw9r&#10;TLS98Y6ue1+IAGGXoILS+yaR0uUlGXQz2xAH72xbgz7ItpC6xVuAm1o+R9FcGqw4LJTY0FtJ+WXf&#10;GQVy8XO8fNrTOH89ffhu7LZDzAelHqf9ZgXCU+//w3/td63gJV7A/Uw4Aj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BfasYAAADcAAAADwAAAAAAAAAAAAAAAACYAgAAZHJz&#10;L2Rvd25yZXYueG1sUEsFBgAAAAAEAAQA9QAAAIsDAAAAAA=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SDM8MA&#10;AADcAAAADwAAAGRycy9kb3ducmV2LnhtbERP3WrCMBS+F3yHcITdyEy7ORldo6ggyGAXUx/g0Jw1&#10;rc1JbaKte/rlYuDlx/efrwbbiBt1vnKsIJ0lIIgLpysuFZyOu+d3ED4ga2wck4I7eVgtx6McM+16&#10;/qbbIZQihrDPUIEJoc2k9IUhi37mWuLI/bjOYoiwK6XusI/htpEvSbKQFiuODQZb2hoqzoerVbAL&#10;U+Prr81+3g/3t+vn5Zj+rmulnibD+gNEoCE8xP/uvVbwmsa18U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SDM8MAAADcAAAADwAAAAAAAAAAAAAAAACYAgAAZHJzL2Rv&#10;d25yZXYueG1sUEsFBgAAAAAEAAQA9QAAAIgDAAAAAA==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KtZcYA&#10;AADcAAAADwAAAGRycy9kb3ducmV2LnhtbESP3WoCMRSE7wu+QziCd5q10mK3RpFFpdBe+NMHON0c&#10;N4ubk3QT3e3bNwWhl8PMfMMsVr1txI3aUDtWMJ1kIIhLp2uuFHyetuM5iBCRNTaOScEPBVgtBw8L&#10;zLXr+EC3Y6xEgnDIUYGJ0edShtKQxTBxnjh5Z9dajEm2ldQtdgluG/mYZc/SYs1pwaCnwlB5OV6t&#10;gkvld+9uv8nMh+82X9uueJp/F0qNhv36FUSkPv6H7+03rWA2fYG/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KtZcYAAADcAAAADwAAAAAAAAAAAAAAAACYAgAAZHJz&#10;L2Rvd25yZXYueG1sUEsFBgAAAAAEAAQA9QAAAIsDAAAAAA=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5d98MA&#10;AADbAAAADwAAAGRycy9kb3ducmV2LnhtbESPQYvCMBSE74L/IbwFb5ruCqLVKKsgLAqKdXGvj+bZ&#10;lG1eShO1/nsjCB6HmfmGmS1aW4krNb50rOBzkIAgzp0uuVDwe1z3xyB8QNZYOSYFd/KwmHc7M0y1&#10;u/GBrlkoRISwT1GBCaFOpfS5IYt+4Gri6J1dYzFE2RRSN3iLcFvJryQZSYslxwWDNa0M5f/ZxSqo&#10;7tvstFnb5elidrmzm7/9Khkq1ftov6cgArXhHX61f7SCyQi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5d98MAAADbAAAADwAAAAAAAAAAAAAAAACYAgAAZHJzL2Rv&#10;d25yZXYueG1sUEsFBgAAAAAEAAQA9QAAAIgDAAAAAA==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k5m8QA&#10;AADbAAAADwAAAGRycy9kb3ducmV2LnhtbESPX2vCQBDE3wW/w7FC3/SiD7WNnmJbSgsFwf+va25N&#10;QrN7IXc18dv3hEIfh5n5DTNfdlypKzW+dGJgPEpAkWTOlpIb2O/eh0+gfECxWDkhAzfysFz0e3NM&#10;rWtlQ9dtyFWEiE/RQBFCnWrts4IY/cjVJNG7uIYxRNnk2jbYRjhXepIkj5qxlLhQYE2vBWXf2x82&#10;wKFt+WV9O/PX28FNZPqxOu5PxjwMutUMVKAu/If/2p/WwPMU7l/iD9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JOZv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/X78A&#10;AADbAAAADwAAAGRycy9kb3ducmV2LnhtbERPPW/CMBDdkfgP1iF1AyeooDbFiRAIqbBBu3S72tck&#10;bXyObAPpv8cDEuPT+15Vg+3EhXxoHSvIZxkIYu1My7WCz4/d9AVEiMgGO8ek4J8CVOV4tMLCuCsf&#10;6XKKtUghHApU0MTYF1IG3ZDFMHM9ceJ+nLcYE/S1NB6vKdx2cp5lS2mx5dTQYE+bhvTf6WwVhP1C&#10;Hvwv5/g1p3P+HfWz3GqlnibD+g1EpCE+xHf3u1HwmsamL+kHyPI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KH9fvwAAANsAAAAPAAAAAAAAAAAAAAAAAJgCAABkcnMvZG93bnJl&#10;di54bWxQSwUGAAAAAAQABAD1AAAAhAMAAAAA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Volleyball - top" o:spid="_x0000_s1038" alt="volleyball" style="position:absolute;left:18551;width:15488;height:10789;visibility:visible;mso-wrap-style:square;v-text-anchor:middle" coordsize="1548765,1078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jvzMAA&#10;AADcAAAADwAAAGRycy9kb3ducmV2LnhtbERPTYvCMBC9C/sfwix401QRXapRRKjoSdS156EZ22oz&#10;KUnU7r/fCAt7m8f7nMWqM414kvO1ZQWjYQKCuLC65lLB9zkbfIHwAVljY5kU/JCH1fKjt8BU2xcf&#10;6XkKpYgh7FNUUIXQplL6oiKDfmhb4shdrTMYInSl1A5fMdw0cpwkU2mw5thQYUubior76WEU+Ms+&#10;vzVZmx1GudweEjfDGTml+p/deg4iUBf+xX/unY7zJ1N4PxMvk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jvzMAAAADcAAAADwAAAAAAAAAAAAAAAACYAgAAZHJzL2Rvd25y&#10;ZXYueG1sUEsFBgAAAAAEAAQA9QAAAIUDAAAAAA==&#10;" path="m676653,784275v-19073,124526,-22873,231191,-22873,259094c693144,1049753,733728,1053555,774383,1053555v40655,,79947,-3802,120603,-10186c893695,1015466,891185,908801,872113,784275v-30474,1291,-63457,2582,-97730,2582c740109,786857,707126,785566,676653,784275xm1236503,718282v-26674,10114,-140967,52077,-339008,64774c915277,902417,917859,1005280,919077,1039567v156168,-31705,294553,-110466,399883,-221004c1307559,799554,1275795,752570,1236503,718282xm312263,718282v-39293,34288,-71057,81272,-82458,100281c335136,930392,473521,1009082,628397,1039567v,-34287,3800,-137150,21583,-256511c454448,770359,340227,729687,312263,718282xm247516,409693v15272,166346,60947,264116,71128,283196c345317,703003,501413,760173,773092,760173v271679,,427846,-57170,454520,-67284c1237722,673809,1283467,576039,1298668,409693v-46965,7604,-225933,31706,-525576,31706c472230,441399,291971,417297,247516,409693xm774383,163296v-308463,,-488722,25393,-525577,31705c246297,229289,243716,264868,243716,304248v,26684,1290,53368,2581,78761c276770,388102,458248,416006,774383,416006v312262,,493812,-26684,526867,-31777c1302469,358836,1303759,332223,1303759,304248v,-39380,-2509,-76179,-5091,-109247c1260595,188689,1080335,163296,774383,163296xm64179,l90995,,74257,33892c41874,117549,24092,208343,24092,302957v,190519,71128,363248,187931,495306c225933,776672,256407,733489,294552,697982,276770,662403,218333,529055,218333,302957v,-113659,14609,-203825,31441,-270024l260054,r26713,l268138,69750v-6461,29386,-12323,62719,-16750,99858c302153,162005,481121,137903,774383,137903v291971,,469720,22810,522995,31705c1292950,132469,1287008,99136,1280446,69750l1261540,r25736,l1298193,35192v16662,66199,30949,156043,30949,269056c1329142,441399,1306269,543042,1288487,605233v-10110,35579,-21583,62263,-27892,77470c1256794,689087,1255504,695400,1252994,699202v38074,33068,68547,76250,82529,97841c1451035,664914,1522092,492185,1522092,302957v,-94614,-17459,-185103,-49510,-268446l1455609,r29184,l1494334,18811v35072,88265,54431,184475,54431,285437c1548765,730979,1200938,1078948,774383,1078948,347827,1078948,,730979,,304248,,203286,19360,107076,54583,18811l64179,xe" fillcolor="#6b78e8 [3204]" stroked="f" strokeweight="1pt">
                  <v:stroke miterlimit="4" joinstyle="miter"/>
                  <v:path arrowok="t" o:connecttype="custom" o:connectlocs="676653,784275;653780,1043369;774383,1053555;894986,1043369;872113,784275;774383,786857;676653,784275;1236503,718282;897495,783056;919077,1039567;1318960,818563;1236503,718282;312263,718282;229805,818563;628397,1039567;649980,783056;312263,718282;247516,409693;318644,692889;773092,760173;1227612,692889;1298668,409693;773092,441399;247516,409693;774383,163296;248806,195001;243716,304248;246297,383009;774383,416006;1301250,384229;1303759,304248;1298668,195001;774383,163296;64179,0;90995,0;74257,33892;24092,302957;212023,798263;294552,697982;218333,302957;249774,32933;260054,0;286767,0;268138,69750;251388,169608;774383,137903;1297378,169608;1280446,69750;1261540,0;1287276,0;1298193,35192;1329142,304248;1288487,605233;1260595,682703;1252994,699202;1335523,797043;1522092,302957;1472582,34511;1455609,0;1484793,0;1494334,18811;1548765,304248;774383,1078948;0,304248;54583,18811" o:connectangles="0,0,0,0,0,0,0,0,0,0,0,0,0,0,0,0,0,0,0,0,0,0,0,0,0,0,0,0,0,0,0,0,0,0,0,0,0,0,0,0,0,0,0,0,0,0,0,0,0,0,0,0,0,0,0,0,0,0,0,0,0,0,0,0,0"/>
                </v:shape>
                <v:shape id="Volleyball player - right" o:spid="_x0000_s1039" style="position:absolute;left:84490;top:14216;width:11585;height:13061;flip:x;visibility:visible;mso-wrap-style:square;v-text-anchor:middle" coordsize="1158534,1306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2ejMQA&#10;AADcAAAADwAAAGRycy9kb3ducmV2LnhtbERPTWvCQBC9F/wPywi9iG5srbbRVUqgIFoQreB1mh2T&#10;aHY2ZLca/fWuIPQ2j/c5k1ljSnGi2hWWFfR7EQji1OqCMwXbn6/uOwjnkTWWlknBhRzMpq2nCcba&#10;nnlNp43PRAhhF6OC3PsqltKlORl0PVsRB25va4M+wDqTusZzCDelfImioTRYcGjIsaIkp/S4+TMK&#10;roe3j+9kRdvRbmk7ye/iFa/7nVLP7eZzDMJT4//FD/dch/mDEdyfCR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dnozEAAAA3AAAAA8AAAAAAAAAAAAAAAAAmAIAAGRycy9k&#10;b3ducmV2LnhtbFBLBQYAAAAABAAEAPUAAACJAwAAAAA=&#10;" path="m,635621r,12074l152739,920445v,,-76970,114319,-135161,201455l,1148293r,156783l37480,1306103v13868,-4544,26302,-13633,34918,-26074c72398,1280029,286641,960595,288570,958698v11477,-21055,11477,-44007,1897,-63134l267512,842009r204695,55484c472207,897493,345956,1186323,344027,1192046v-5722,36356,17232,70785,55490,78435c430123,1276203,460729,1259005,472207,1232228l625237,884088v7652,-13373,9581,-28706,5755,-45904c625237,811406,602283,792279,575502,788454l,635621xm341288,220349l4586,532132r311806,82245l488571,432666,850128,660297v7657,5740,19164,7646,28703,7646c905610,666037,928582,643077,926657,614377v,-17199,-9540,-32513,-22929,-40159l341288,220349xm1036099,165261v-67619,,-122435,54809,-122435,122419c913664,355290,968480,410099,1036099,410099v67619,,122435,-54809,122435,-122419c1158534,220070,1103718,165261,1036099,165261xm515439,46c465705,-1865,421706,55523,417874,128206v-1911,72683,36354,133891,86088,137725c553704,267841,597704,210454,601536,137770,605359,65087,567094,1956,515439,46xe" fillcolor="#6b78e8 [3204]" stroked="f" strokeweight="1pt">
                  <v:stroke miterlimit="4" joinstyle="miter"/>
                  <v:path arrowok="t" o:connecttype="custom" o:connectlocs="0,635621;0,647695;152739,920445;17578,1121900;0,1148293;0,1305076;37480,1306103;72398,1280029;288570,958698;290467,895564;267512,842009;472207,897493;344027,1192046;399517,1270481;472207,1232228;625237,884088;630992,838184;575502,788454;341288,220349;4586,532132;316392,614377;488571,432666;850128,660297;878831,667943;926657,614377;903728,574218;1036099,165261;913664,287680;1036099,410099;1158534,287680;1036099,165261;515439,46;417874,128206;503962,265931;601536,137770;515439,46" o:connectangles="0,0,0,0,0,0,0,0,0,0,0,0,0,0,0,0,0,0,0,0,0,0,0,0,0,0,0,0,0,0,0,0,0,0,0,0"/>
                </v:shape>
                <v:shape id="Volleyball player - left" o:spid="_x0000_s1040" style="position:absolute;left:254;top:42937;width:10864;height:12803;visibility:visible;mso-wrap-style:square;v-text-anchor:middle" coordsize="1086471,1280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ABMcQA&#10;AADcAAAADwAAAGRycy9kb3ducmV2LnhtbESPzW7CQAyE70h9h5WRuMEGVAFKWRBFFHHk71BuJmuS&#10;iKw3yi4Q3h4fKvVma8Yzn2eL1lXqQU0oPRsYDhJQxJm3JecGTsef/hRUiMgWK89k4EUBFvOPzgxT&#10;65+8p8ch5kpCOKRooIixTrUOWUEOw8DXxKJdfeMwytrk2jb4lHBX6VGSjLXDkqWhwJpWBWW3w90Z&#10;4NPwvFp+/+ZVvT7i5bVzk815ZEyv2y6/QEVq47/573prBf9TaOUZmUDP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QATHEAAAA3AAAAA8AAAAAAAAAAAAAAAAAmAIAAGRycy9k&#10;b3ducmV2LnhtbFBLBQYAAAAABAAEAPUAAACJAwAAAAA=&#10;" path="m,654759l503439,788455v26781,3826,49735,22952,55490,49730c562755,855383,560826,870716,553174,884089l400144,1232229v-11478,26777,-42084,43976,-72690,38253c289196,1262832,266242,1228403,271964,1192047v1929,-5723,128180,-294553,128180,-294553l195449,842010r22955,53555c227984,914692,227984,937644,216507,958700,214578,960596,335,1280030,335,1280030l,1280280,,1040528r18230,-27182c52967,961601,80676,920446,80676,920446l,776381,,654759xm269226,220350l831666,574219v13389,7646,22929,22960,22929,40159c856520,643078,833548,666038,806769,667944v-9539,,-21046,-1906,-28703,-7646l416509,432667,244330,614378,,549931,,469651,269226,220350xm964036,165262v67619,,122435,54809,122435,122419c1086471,355291,1031655,410100,964036,410100v-67619,,-122435,-54809,-122435,-122419c841601,220071,896417,165262,964036,165262xm443375,47v51655,1910,89920,65041,86097,137724c525640,210455,481640,267842,431898,265932,382164,262098,343899,200890,345810,128207,349642,55524,393641,-1864,443375,47xe" fillcolor="#6b78e8 [3204]" stroked="f" strokeweight="1pt">
                  <v:stroke miterlimit="4" joinstyle="miter"/>
                  <v:path arrowok="t" o:connecttype="custom" o:connectlocs="0,654759;503439,788455;558929,838185;553174,884089;400144,1232229;327454,1270482;271964,1192047;400144,897494;195449,842010;218404,895565;216507,958700;335,1280030;0,1280280;0,1040528;18230,1013346;80676,920446;0,776381;269226,220350;831666,574219;854595,614378;806769,667944;778066,660298;416509,432667;244330,614378;0,549931;0,469651;964036,165262;1086471,287681;964036,410100;841601,287681;964036,165262;443375,47;529472,137771;431898,265932;345810,128207;443375,47" o:connectangles="0,0,0,0,0,0,0,0,0,0,0,0,0,0,0,0,0,0,0,0,0,0,0,0,0,0,0,0,0,0,0,0,0,0,0,0"/>
                </v:shape>
                <v:shape id="Volleyball - bottom" o:spid="_x0000_s1041" style="position:absolute;left:64563;top:61933;width:15488;height:11253;visibility:visible;mso-wrap-style:square;v-text-anchor:middle" coordsize="1548765,1125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7A3MIA&#10;AADcAAAADwAAAGRycy9kb3ducmV2LnhtbERPTYvCMBC9L/gfwgje1lSRZVuNIooou+zBKngdm7Et&#10;NpPSRG3//UYQvM3jfc5s0ZpK3KlxpWUFo2EEgjizuuRcwfGw+fwG4TyyxsoyKejIwWLe+5hhou2D&#10;93RPfS5CCLsEFRTe14mULivIoBvamjhwF9sY9AE2udQNPkK4qeQ4ir6kwZJDQ4E1rQrKrunNKIjj&#10;zenYuXprb6d83V3a35+/61mpQb9dTkF4av1b/HLvdJg/ieH5TL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sDcwgAAANwAAAAPAAAAAAAAAAAAAAAAAJgCAABkcnMvZG93&#10;bnJldi54bWxQSwUGAAAAAAQABAD1AAAAhwMAAAAA&#10;" path="m774383,633748v-308463,,-488722,25393,-525577,31705c246297,699741,243716,735320,243716,774700v,26684,1290,53368,2581,78761c276770,858554,458248,886458,774383,886458v312262,,493812,-26684,526867,-31777c1302469,829288,1303759,802675,1303759,774700v,-39380,-2509,-76179,-5091,-109247c1260595,659141,1080335,633748,774383,633748xm774383,318775v-271679,,-427847,57170,-454448,67284c309753,403848,269098,491504,251388,640060v50765,-7603,229733,-31705,522995,-31705c1066354,608355,1244103,631166,1297378,640060,1279667,491504,1237722,403848,1228830,386059,1202229,375945,1046062,318775,774383,318775xm919078,39381v,35579,-3801,138442,-21583,256512c1093027,308589,1207248,349261,1235212,360666v39364,-34288,71057,-81272,82529,-100280c1213630,149847,1075245,69867,919078,39381xm628397,39381c473521,69867,335136,148556,231024,260386v11473,19008,43165,65992,82529,100280c342736,349261,457029,308589,651270,295893,632197,177823,629688,74960,628397,39381xm774383,25393v-41874,,-81239,2583,-120603,10186c655070,66065,657580,171438,676653,294673v30473,-1291,63456,-2582,97730,-2582c808656,292091,841639,293382,872113,294673,891185,171438,894986,66065,894986,35579,855621,29195,815038,25393,774383,25393xm774383,v224714,,426555,95260,567450,247617c1343124,248908,1344414,250200,1345633,251491v125694,138370,203132,321285,203132,523209c1548765,881383,1527026,983143,1487752,1075774r-26962,49591l1431026,1125365r41099,-83501c1504328,958512,1522092,868023,1522092,773409v,-189228,-69838,-361957,-186569,-494015c1321541,302277,1291068,345459,1252994,378456v19001,36870,76148,170218,76148,396244c1329142,911851,1306269,1013494,1288487,1075685v-5055,17790,-10451,33356,-15371,46375l1271785,1125365r-27725,l1261231,1076968v14600,-47621,29837,-113650,37437,-196823c1251703,887749,1072735,911851,773092,911851v-300862,,-481121,-24102,-525576,-31706c255152,963318,270389,1029347,284989,1076968r17175,48397l275948,1125365r-807,-1868c251204,1060384,218333,942982,218333,773409v,-227317,58437,-360666,76219,-396245c256407,344168,225934,300986,212023,278103,95221,410233,24092,584181,24092,773409v,95259,17782,186071,50165,269576l115045,1125365r-27069,l61013,1075774c21739,983143,,881383,,774700,,572776,77438,389861,204351,251491v1291,-1291,2581,-2583,3872,-3874c349118,95260,550959,,774383,xe" fillcolor="#6b78e8 [3204]" stroked="f" strokeweight="1pt">
                  <v:stroke miterlimit="4" joinstyle="miter"/>
                  <v:path arrowok="t" o:connecttype="custom" o:connectlocs="774383,633748;248806,665453;243716,774700;246297,853461;774383,886458;1301250,854681;1303759,774700;1298668,665453;774383,633748;774383,318775;319935,386059;251388,640060;774383,608355;1297378,640060;1228830,386059;774383,318775;919078,39381;897495,295893;1235212,360666;1317741,260386;919078,39381;628397,39381;231024,260386;313553,360666;651270,295893;628397,39381;774383,25393;653780,35579;676653,294673;774383,292091;872113,294673;894986,35579;774383,25393;774383,0;1341833,247617;1345633,251491;1548765,774700;1487752,1075774;1460790,1125365;1431026,1125365;1472125,1041864;1522092,773409;1335523,279394;1252994,378456;1329142,774700;1288487,1075685;1273116,1122060;1271785,1125365;1244060,1125365;1261231,1076968;1298668,880145;773092,911851;247516,880145;284989,1076968;302164,1125365;275948,1125365;275141,1123497;218333,773409;294552,377164;212023,278103;24092,773409;74257,1042985;115045,1125365;87976,1125365;61013,1075774;0,774700;204351,251491;208223,247617;774383,0" o:connectangles="0,0,0,0,0,0,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2057960781"/>
                <w:placeholder>
                  <w:docPart w:val="A96A15ACDA54472AB945ECF8579DA1C0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794212658"/>
        <w:placeholder>
          <w:docPart w:val="BD2C58F531F348B4AF1682E0B03E102F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1647273838"/>
        <w:placeholder>
          <w:docPart w:val="9EBFA5E1C0674787A1544BB2C7D666F1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-1961641617"/>
        <w:placeholder>
          <w:docPart w:val="9B191458E7244BCE9F05E9AA64C7DF93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917449365"/>
        <w:placeholder>
          <w:docPart w:val="B84D7BF87CE64A93BE28E33E17936EE0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-731695572"/>
              <w:placeholder>
                <w:docPart w:val="106000F06AA143CC9E61D13026D90ABA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2059965229"/>
              <w:placeholder>
                <w:docPart w:val="3B2B96850E00493CB0D5ED0D7B83941C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136207" w:rsidRPr="0057539F" w:rsidRDefault="00136207" w:rsidP="003C417F">
      <w:pPr>
        <w:pStyle w:val="Signature"/>
      </w:pPr>
    </w:p>
    <w:sectPr w:rsidR="00136207" w:rsidRPr="0057539F" w:rsidSect="00FC2263">
      <w:type w:val="continuous"/>
      <w:pgSz w:w="15840" w:h="12240" w:orient="landscape"/>
      <w:pgMar w:top="360" w:right="360" w:bottom="360" w:left="360" w:header="288" w:footer="288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80E" w:rsidRDefault="00C1680E" w:rsidP="00FA614E">
      <w:r>
        <w:separator/>
      </w:r>
    </w:p>
  </w:endnote>
  <w:endnote w:type="continuationSeparator" w:id="0">
    <w:p w:rsidR="00C1680E" w:rsidRDefault="00C1680E" w:rsidP="00FA6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80E" w:rsidRDefault="00C1680E" w:rsidP="00FA614E">
      <w:r>
        <w:separator/>
      </w:r>
    </w:p>
  </w:footnote>
  <w:footnote w:type="continuationSeparator" w:id="0">
    <w:p w:rsidR="00C1680E" w:rsidRDefault="00C1680E" w:rsidP="00FA6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50C58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movePersonalInformation/>
  <w:removeDateAndTime/>
  <w:embedSystemFonts/>
  <w:bordersDoNotSurroundHeader/>
  <w:bordersDoNotSurroundFooter/>
  <w:hideSpellingErrors/>
  <w:hideGrammatical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46"/>
    <w:rsid w:val="000E190C"/>
    <w:rsid w:val="00122884"/>
    <w:rsid w:val="00126742"/>
    <w:rsid w:val="00136207"/>
    <w:rsid w:val="0014259E"/>
    <w:rsid w:val="00161921"/>
    <w:rsid w:val="0016234D"/>
    <w:rsid w:val="00184A51"/>
    <w:rsid w:val="001C1EFA"/>
    <w:rsid w:val="001D1A6D"/>
    <w:rsid w:val="001E7577"/>
    <w:rsid w:val="001F4DAE"/>
    <w:rsid w:val="00253756"/>
    <w:rsid w:val="002E4573"/>
    <w:rsid w:val="003A5821"/>
    <w:rsid w:val="003C417F"/>
    <w:rsid w:val="003E35E6"/>
    <w:rsid w:val="0045647A"/>
    <w:rsid w:val="004808EB"/>
    <w:rsid w:val="004831F4"/>
    <w:rsid w:val="004A0947"/>
    <w:rsid w:val="004C3AC0"/>
    <w:rsid w:val="004D0195"/>
    <w:rsid w:val="00541E87"/>
    <w:rsid w:val="0057539F"/>
    <w:rsid w:val="005C3094"/>
    <w:rsid w:val="005D72BF"/>
    <w:rsid w:val="00643C08"/>
    <w:rsid w:val="00652CD8"/>
    <w:rsid w:val="00674085"/>
    <w:rsid w:val="006F4BEE"/>
    <w:rsid w:val="006F7055"/>
    <w:rsid w:val="007413F7"/>
    <w:rsid w:val="00746769"/>
    <w:rsid w:val="007A3F5F"/>
    <w:rsid w:val="00801307"/>
    <w:rsid w:val="00830946"/>
    <w:rsid w:val="0086483B"/>
    <w:rsid w:val="008E1030"/>
    <w:rsid w:val="008F2137"/>
    <w:rsid w:val="00991BA9"/>
    <w:rsid w:val="009C4FCD"/>
    <w:rsid w:val="009D1AF9"/>
    <w:rsid w:val="00A25C52"/>
    <w:rsid w:val="00A41D2D"/>
    <w:rsid w:val="00A6137E"/>
    <w:rsid w:val="00B757E9"/>
    <w:rsid w:val="00BF22A9"/>
    <w:rsid w:val="00C0199E"/>
    <w:rsid w:val="00C1680E"/>
    <w:rsid w:val="00C54242"/>
    <w:rsid w:val="00C976D0"/>
    <w:rsid w:val="00CA742D"/>
    <w:rsid w:val="00D316FE"/>
    <w:rsid w:val="00E52B3E"/>
    <w:rsid w:val="00E67602"/>
    <w:rsid w:val="00EE2432"/>
    <w:rsid w:val="00F97517"/>
    <w:rsid w:val="00FA614E"/>
    <w:rsid w:val="00FC2263"/>
    <w:rsid w:val="00FC247D"/>
    <w:rsid w:val="00FC2B07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/>
    <w:lsdException w:name="heading 1" w:uiPriority="1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6F7055"/>
    <w:pPr>
      <w:widowControl w:val="0"/>
      <w:kinsoku w:val="0"/>
      <w:overflowPunct w:val="0"/>
      <w:autoSpaceDE w:val="0"/>
      <w:autoSpaceDN w:val="0"/>
      <w:adjustRightInd w:val="0"/>
      <w:spacing w:before="240"/>
      <w:jc w:val="center"/>
    </w:pPr>
    <w:rPr>
      <w:color w:val="006EA0" w:themeColor="accent2"/>
      <w:sz w:val="28"/>
    </w:rPr>
  </w:style>
  <w:style w:type="paragraph" w:styleId="Heading1">
    <w:name w:val="heading 1"/>
    <w:basedOn w:val="BodyText"/>
    <w:next w:val="Normal"/>
    <w:link w:val="Heading1Char"/>
    <w:uiPriority w:val="1"/>
    <w:qFormat/>
    <w:rsid w:val="00FA614E"/>
    <w:pPr>
      <w:pBdr>
        <w:top w:val="single" w:sz="18" w:space="1" w:color="00B6E1" w:themeColor="accent3"/>
        <w:bottom w:val="single" w:sz="18" w:space="1" w:color="00B6E1" w:themeColor="accent3"/>
      </w:pBdr>
      <w:spacing w:before="2520" w:after="240"/>
      <w:ind w:left="1530" w:right="1332"/>
      <w:outlineLvl w:val="0"/>
    </w:pPr>
    <w:rPr>
      <w:b/>
      <w:bCs/>
      <w:sz w:val="60"/>
      <w:szCs w:val="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2E4573"/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sid w:val="00541E87"/>
    <w:rPr>
      <w:b/>
      <w:bCs/>
      <w:color w:val="006EA0" w:themeColor="accent2"/>
      <w:sz w:val="60"/>
      <w:szCs w:val="61"/>
    </w:rPr>
  </w:style>
  <w:style w:type="paragraph" w:styleId="ListParagraph">
    <w:name w:val="List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6F4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rsid w:val="006F4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paragraph" w:styleId="Title">
    <w:name w:val="Title"/>
    <w:basedOn w:val="BodyText"/>
    <w:next w:val="Normal"/>
    <w:link w:val="TitleChar"/>
    <w:uiPriority w:val="10"/>
    <w:qFormat/>
    <w:rsid w:val="00FA614E"/>
    <w:pPr>
      <w:spacing w:before="0"/>
    </w:pPr>
    <w:rPr>
      <w:b/>
      <w:bCs/>
      <w:caps/>
      <w:sz w:val="6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A614E"/>
    <w:rPr>
      <w:b/>
      <w:bCs/>
      <w:caps/>
      <w:color w:val="006EA0" w:themeColor="accent2"/>
      <w:sz w:val="60"/>
      <w:szCs w:val="40"/>
    </w:rPr>
  </w:style>
  <w:style w:type="table" w:styleId="TableGrid">
    <w:name w:val="Table Grid"/>
    <w:basedOn w:val="TableNormal"/>
    <w:uiPriority w:val="39"/>
    <w:rsid w:val="00C54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E35E6"/>
    <w:rPr>
      <w:color w:val="808080"/>
    </w:rPr>
  </w:style>
  <w:style w:type="paragraph" w:styleId="Signature">
    <w:name w:val="Signature"/>
    <w:basedOn w:val="BodyText"/>
    <w:link w:val="SignatureChar"/>
    <w:uiPriority w:val="99"/>
    <w:rsid w:val="009D1AF9"/>
    <w:pPr>
      <w:tabs>
        <w:tab w:val="center" w:pos="7470"/>
      </w:tabs>
      <w:spacing w:before="0"/>
    </w:pPr>
  </w:style>
  <w:style w:type="character" w:customStyle="1" w:styleId="SignatureChar">
    <w:name w:val="Signature Char"/>
    <w:basedOn w:val="DefaultParagraphFont"/>
    <w:link w:val="Signature"/>
    <w:uiPriority w:val="99"/>
    <w:rsid w:val="009D1AF9"/>
    <w:rPr>
      <w:color w:val="006EA0" w:themeColor="accen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Four%20sports%20awards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B8769CF55A41D4B2D00ED797C8D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DDF2A-10B7-414D-99F9-760533D8C7A0}"/>
      </w:docPartPr>
      <w:docPartBody>
        <w:p w:rsidR="00DC5DBB" w:rsidRDefault="00DF182C">
          <w:pPr>
            <w:pStyle w:val="23B8769CF55A41D4B2D00ED797C8D709"/>
          </w:pPr>
          <w:r w:rsidRPr="00541E87">
            <w:t>CERTIFICATE OF PARTICIPATION</w:t>
          </w:r>
        </w:p>
      </w:docPartBody>
    </w:docPart>
    <w:docPart>
      <w:docPartPr>
        <w:name w:val="63E6E3C364C049E5A898775869198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F00F2-2F09-46D8-B22D-BBAD5C051E69}"/>
      </w:docPartPr>
      <w:docPartBody>
        <w:p w:rsidR="00DC5DBB" w:rsidRDefault="00DF182C">
          <w:pPr>
            <w:pStyle w:val="63E6E3C364C049E5A898775869198BDA"/>
          </w:pPr>
          <w:r w:rsidRPr="003E35E6">
            <w:t>COMPETITION NAME</w:t>
          </w:r>
        </w:p>
      </w:docPartBody>
    </w:docPart>
    <w:docPart>
      <w:docPartPr>
        <w:name w:val="265313FBF95C43309074E5905228C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A4591-F486-4E70-BBDE-F10B0D3449F0}"/>
      </w:docPartPr>
      <w:docPartBody>
        <w:p w:rsidR="00DC5DBB" w:rsidRDefault="00DF182C">
          <w:pPr>
            <w:pStyle w:val="265313FBF95C43309074E5905228C479"/>
          </w:pPr>
          <w:r w:rsidRPr="00541E87">
            <w:t>CERTIFICATE OF PARTICIPATION</w:t>
          </w:r>
        </w:p>
      </w:docPartBody>
    </w:docPart>
    <w:docPart>
      <w:docPartPr>
        <w:name w:val="EAD989BF8A5E433EB3792A5CD24E7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14AB3-66A3-4DCE-A346-DF97E1595A27}"/>
      </w:docPartPr>
      <w:docPartBody>
        <w:p w:rsidR="00DC5DBB" w:rsidRDefault="00DF182C">
          <w:pPr>
            <w:pStyle w:val="EAD989BF8A5E433EB3792A5CD24E7518"/>
          </w:pPr>
          <w:r w:rsidRPr="00FA614E">
            <w:t>Recipient Name</w:t>
          </w:r>
        </w:p>
      </w:docPartBody>
    </w:docPart>
    <w:docPart>
      <w:docPartPr>
        <w:name w:val="172013FEF94547F9BB296BC74F880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70D18-02B8-4141-8764-6DF26C6F06A2}"/>
      </w:docPartPr>
      <w:docPartBody>
        <w:p w:rsidR="00DC5DBB" w:rsidRDefault="00DF182C">
          <w:pPr>
            <w:pStyle w:val="172013FEF94547F9BB296BC74F880057"/>
          </w:pPr>
          <w:r w:rsidRPr="003E35E6">
            <w:t>is thanked for their phenomenal participation on</w:t>
          </w:r>
        </w:p>
      </w:docPartBody>
    </w:docPart>
    <w:docPart>
      <w:docPartPr>
        <w:name w:val="C6D6E0C218204FA0B2A7B31461834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98C14-7CAD-4F95-84EA-B6498A4EDC7B}"/>
      </w:docPartPr>
      <w:docPartBody>
        <w:p w:rsidR="00DC5DBB" w:rsidRDefault="00DF182C">
          <w:pPr>
            <w:pStyle w:val="C6D6E0C218204FA0B2A7B31461834855"/>
          </w:pPr>
          <w:r w:rsidRPr="00FA614E">
            <w:t>TEAM NAME</w:t>
          </w:r>
        </w:p>
      </w:docPartBody>
    </w:docPart>
    <w:docPart>
      <w:docPartPr>
        <w:name w:val="A4860B26B1374738A05766DDB1B17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DEC07-B88F-4A37-8B6F-42D6C5D30999}"/>
      </w:docPartPr>
      <w:docPartBody>
        <w:p w:rsidR="00DC5DBB" w:rsidRDefault="00DF182C">
          <w:pPr>
            <w:pStyle w:val="A4860B26B1374738A05766DDB1B1738F"/>
          </w:pPr>
          <w:r w:rsidRPr="009D1AF9">
            <w:t>Signature</w:t>
          </w:r>
        </w:p>
      </w:docPartBody>
    </w:docPart>
    <w:docPart>
      <w:docPartPr>
        <w:name w:val="6392370E6B714D16888714E402AE9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8A3A-8A3E-49FE-9EC9-9F60DE7C55F5}"/>
      </w:docPartPr>
      <w:docPartBody>
        <w:p w:rsidR="00DC5DBB" w:rsidRDefault="00DF182C">
          <w:pPr>
            <w:pStyle w:val="6392370E6B714D16888714E402AE963F"/>
          </w:pPr>
          <w:r w:rsidRPr="009D1AF9">
            <w:t>Date</w:t>
          </w:r>
        </w:p>
      </w:docPartBody>
    </w:docPart>
    <w:docPart>
      <w:docPartPr>
        <w:name w:val="C547B5C7836E4FB0892E180096936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3D22F-495F-4825-AE01-EBC999B3A499}"/>
      </w:docPartPr>
      <w:docPartBody>
        <w:p w:rsidR="00DC5DBB" w:rsidRDefault="00DF182C">
          <w:pPr>
            <w:pStyle w:val="C547B5C7836E4FB0892E180096936938"/>
          </w:pPr>
          <w:r w:rsidRPr="003E35E6">
            <w:t>COMPETITION NAME</w:t>
          </w:r>
        </w:p>
      </w:docPartBody>
    </w:docPart>
    <w:docPart>
      <w:docPartPr>
        <w:name w:val="83CC6251A1F1441EAC37616150F17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4236B-F2A3-46FB-91D9-0C06CF8DD825}"/>
      </w:docPartPr>
      <w:docPartBody>
        <w:p w:rsidR="00DC5DBB" w:rsidRDefault="00DF182C">
          <w:pPr>
            <w:pStyle w:val="83CC6251A1F1441EAC37616150F1713A"/>
          </w:pPr>
          <w:r w:rsidRPr="00541E87">
            <w:t>CERTIFICATE OF PARTICIPATION</w:t>
          </w:r>
        </w:p>
      </w:docPartBody>
    </w:docPart>
    <w:docPart>
      <w:docPartPr>
        <w:name w:val="EC8F98D02DAE4EEEBD176276EBCF4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48A45-D2EC-43D2-8B85-E0782AF756E3}"/>
      </w:docPartPr>
      <w:docPartBody>
        <w:p w:rsidR="00DC5DBB" w:rsidRDefault="00DF182C">
          <w:pPr>
            <w:pStyle w:val="EC8F98D02DAE4EEEBD176276EBCF4D07"/>
          </w:pPr>
          <w:r w:rsidRPr="00FA614E">
            <w:t>Recipient Name</w:t>
          </w:r>
        </w:p>
      </w:docPartBody>
    </w:docPart>
    <w:docPart>
      <w:docPartPr>
        <w:name w:val="1FC87B066CCF4F1FBAB3468EAE10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1B0AB-72DC-4875-B1F7-B8952AC48B6D}"/>
      </w:docPartPr>
      <w:docPartBody>
        <w:p w:rsidR="00DC5DBB" w:rsidRDefault="00DF182C">
          <w:pPr>
            <w:pStyle w:val="1FC87B066CCF4F1FBAB3468EAE104A4F"/>
          </w:pPr>
          <w:r w:rsidRPr="003E35E6">
            <w:t>is thanked for their phenomenal participation on</w:t>
          </w:r>
        </w:p>
      </w:docPartBody>
    </w:docPart>
    <w:docPart>
      <w:docPartPr>
        <w:name w:val="58499C9F9E514C24A6AC96743F797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7D98C-E35B-4917-B7A4-E76D6293B31B}"/>
      </w:docPartPr>
      <w:docPartBody>
        <w:p w:rsidR="00DC5DBB" w:rsidRDefault="00DF182C">
          <w:pPr>
            <w:pStyle w:val="58499C9F9E514C24A6AC96743F79796B"/>
          </w:pPr>
          <w:r w:rsidRPr="00FA614E">
            <w:t>TEAM NAME</w:t>
          </w:r>
        </w:p>
      </w:docPartBody>
    </w:docPart>
    <w:docPart>
      <w:docPartPr>
        <w:name w:val="7E314FC021F8441FAC37E1B1D798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53597-72A8-4A8A-B595-302949D4249B}"/>
      </w:docPartPr>
      <w:docPartBody>
        <w:p w:rsidR="00DC5DBB" w:rsidRDefault="00DF182C">
          <w:pPr>
            <w:pStyle w:val="7E314FC021F8441FAC37E1B1D7986E7F"/>
          </w:pPr>
          <w:r w:rsidRPr="009D1AF9">
            <w:t>Signature</w:t>
          </w:r>
        </w:p>
      </w:docPartBody>
    </w:docPart>
    <w:docPart>
      <w:docPartPr>
        <w:name w:val="D9FEE35F1A6244F99CC36D3BA0ED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63B6A-15BE-4824-8D65-065F598A097E}"/>
      </w:docPartPr>
      <w:docPartBody>
        <w:p w:rsidR="00DC5DBB" w:rsidRDefault="00DF182C">
          <w:pPr>
            <w:pStyle w:val="D9FEE35F1A6244F99CC36D3BA0ED91AC"/>
          </w:pPr>
          <w:r w:rsidRPr="009D1AF9">
            <w:t>Date</w:t>
          </w:r>
        </w:p>
      </w:docPartBody>
    </w:docPart>
    <w:docPart>
      <w:docPartPr>
        <w:name w:val="A96A15ACDA54472AB945ECF8579DA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5F56A-90D5-46B9-B1AF-30F5A8AB39E1}"/>
      </w:docPartPr>
      <w:docPartBody>
        <w:p w:rsidR="00DC5DBB" w:rsidRDefault="00DF182C">
          <w:pPr>
            <w:pStyle w:val="A96A15ACDA54472AB945ECF8579DA1C0"/>
          </w:pPr>
          <w:r w:rsidRPr="003E35E6">
            <w:t>COMPETITION NAME</w:t>
          </w:r>
        </w:p>
      </w:docPartBody>
    </w:docPart>
    <w:docPart>
      <w:docPartPr>
        <w:name w:val="BD2C58F531F348B4AF1682E0B03E1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8B81E-2511-492D-AB98-AECB621EA9CD}"/>
      </w:docPartPr>
      <w:docPartBody>
        <w:p w:rsidR="00DC5DBB" w:rsidRDefault="00DF182C">
          <w:pPr>
            <w:pStyle w:val="BD2C58F531F348B4AF1682E0B03E102F"/>
          </w:pPr>
          <w:r w:rsidRPr="00541E87">
            <w:t>CERTIFICATE OF PARTICIPATION</w:t>
          </w:r>
        </w:p>
      </w:docPartBody>
    </w:docPart>
    <w:docPart>
      <w:docPartPr>
        <w:name w:val="9EBFA5E1C0674787A1544BB2C7D66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2619E-E8C7-4DA0-BDEB-D3ED4B06E92B}"/>
      </w:docPartPr>
      <w:docPartBody>
        <w:p w:rsidR="00DC5DBB" w:rsidRDefault="00DF182C">
          <w:pPr>
            <w:pStyle w:val="9EBFA5E1C0674787A1544BB2C7D666F1"/>
          </w:pPr>
          <w:r w:rsidRPr="00FA614E">
            <w:t>Recipient Name</w:t>
          </w:r>
        </w:p>
      </w:docPartBody>
    </w:docPart>
    <w:docPart>
      <w:docPartPr>
        <w:name w:val="9B191458E7244BCE9F05E9AA64C7D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B0A23-3333-41FC-A1A5-5E28E6EA8397}"/>
      </w:docPartPr>
      <w:docPartBody>
        <w:p w:rsidR="00DC5DBB" w:rsidRDefault="00DF182C">
          <w:pPr>
            <w:pStyle w:val="9B191458E7244BCE9F05E9AA64C7DF93"/>
          </w:pPr>
          <w:r w:rsidRPr="003E35E6">
            <w:t>is thanked for their phenomenal participation on</w:t>
          </w:r>
        </w:p>
      </w:docPartBody>
    </w:docPart>
    <w:docPart>
      <w:docPartPr>
        <w:name w:val="B84D7BF87CE64A93BE28E33E17936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0615-2385-42D3-A146-7977CBEB697E}"/>
      </w:docPartPr>
      <w:docPartBody>
        <w:p w:rsidR="00DC5DBB" w:rsidRDefault="00DF182C">
          <w:pPr>
            <w:pStyle w:val="B84D7BF87CE64A93BE28E33E17936EE0"/>
          </w:pPr>
          <w:r w:rsidRPr="00FA614E">
            <w:t>TEAM NAME</w:t>
          </w:r>
        </w:p>
      </w:docPartBody>
    </w:docPart>
    <w:docPart>
      <w:docPartPr>
        <w:name w:val="106000F06AA143CC9E61D13026D90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72D4F-B2C8-4EEA-9E29-21ED7B644196}"/>
      </w:docPartPr>
      <w:docPartBody>
        <w:p w:rsidR="00DC5DBB" w:rsidRDefault="00DF182C">
          <w:pPr>
            <w:pStyle w:val="106000F06AA143CC9E61D13026D90ABA"/>
          </w:pPr>
          <w:r w:rsidRPr="009D1AF9">
            <w:t>Signature</w:t>
          </w:r>
        </w:p>
      </w:docPartBody>
    </w:docPart>
    <w:docPart>
      <w:docPartPr>
        <w:name w:val="3B2B96850E00493CB0D5ED0D7B839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C1F3E-30E9-4FB9-BA0D-60719BE47DAE}"/>
      </w:docPartPr>
      <w:docPartBody>
        <w:p w:rsidR="00DC5DBB" w:rsidRDefault="00DF182C">
          <w:pPr>
            <w:pStyle w:val="3B2B96850E00493CB0D5ED0D7B83941C"/>
          </w:pPr>
          <w:r w:rsidRPr="009D1AF9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2C"/>
    <w:rsid w:val="000973F3"/>
    <w:rsid w:val="00DC5DBB"/>
    <w:rsid w:val="00DF182C"/>
    <w:rsid w:val="00E7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ECC8A6D4134A34B3691271725FFD87">
    <w:name w:val="9FECC8A6D4134A34B3691271725FFD87"/>
  </w:style>
  <w:style w:type="paragraph" w:customStyle="1" w:styleId="23B8769CF55A41D4B2D00ED797C8D709">
    <w:name w:val="23B8769CF55A41D4B2D00ED797C8D709"/>
  </w:style>
  <w:style w:type="paragraph" w:customStyle="1" w:styleId="F0CC4EEA7998420A965AB3C2D0112184">
    <w:name w:val="F0CC4EEA7998420A965AB3C2D0112184"/>
  </w:style>
  <w:style w:type="paragraph" w:customStyle="1" w:styleId="EA18D173428A4C6AA04CCA686EE42D0F">
    <w:name w:val="EA18D173428A4C6AA04CCA686EE42D0F"/>
  </w:style>
  <w:style w:type="paragraph" w:customStyle="1" w:styleId="3AFC613DC4A343F4A0F9A913453AC84C">
    <w:name w:val="3AFC613DC4A343F4A0F9A913453AC84C"/>
  </w:style>
  <w:style w:type="paragraph" w:customStyle="1" w:styleId="23771C0863994FFA8789134DF31A4300">
    <w:name w:val="23771C0863994FFA8789134DF31A4300"/>
  </w:style>
  <w:style w:type="paragraph" w:customStyle="1" w:styleId="87E6172B424B4F2E8332E6AE6714854E">
    <w:name w:val="87E6172B424B4F2E8332E6AE6714854E"/>
  </w:style>
  <w:style w:type="paragraph" w:customStyle="1" w:styleId="63E6E3C364C049E5A898775869198BDA">
    <w:name w:val="63E6E3C364C049E5A898775869198BDA"/>
  </w:style>
  <w:style w:type="paragraph" w:customStyle="1" w:styleId="265313FBF95C43309074E5905228C479">
    <w:name w:val="265313FBF95C43309074E5905228C479"/>
  </w:style>
  <w:style w:type="paragraph" w:customStyle="1" w:styleId="EAD989BF8A5E433EB3792A5CD24E7518">
    <w:name w:val="EAD989BF8A5E433EB3792A5CD24E7518"/>
  </w:style>
  <w:style w:type="paragraph" w:customStyle="1" w:styleId="172013FEF94547F9BB296BC74F880057">
    <w:name w:val="172013FEF94547F9BB296BC74F880057"/>
  </w:style>
  <w:style w:type="paragraph" w:customStyle="1" w:styleId="C6D6E0C218204FA0B2A7B31461834855">
    <w:name w:val="C6D6E0C218204FA0B2A7B31461834855"/>
  </w:style>
  <w:style w:type="paragraph" w:customStyle="1" w:styleId="A4860B26B1374738A05766DDB1B1738F">
    <w:name w:val="A4860B26B1374738A05766DDB1B1738F"/>
  </w:style>
  <w:style w:type="paragraph" w:customStyle="1" w:styleId="6392370E6B714D16888714E402AE963F">
    <w:name w:val="6392370E6B714D16888714E402AE963F"/>
  </w:style>
  <w:style w:type="paragraph" w:customStyle="1" w:styleId="C547B5C7836E4FB0892E180096936938">
    <w:name w:val="C547B5C7836E4FB0892E180096936938"/>
  </w:style>
  <w:style w:type="paragraph" w:customStyle="1" w:styleId="83CC6251A1F1441EAC37616150F1713A">
    <w:name w:val="83CC6251A1F1441EAC37616150F1713A"/>
  </w:style>
  <w:style w:type="paragraph" w:customStyle="1" w:styleId="EC8F98D02DAE4EEEBD176276EBCF4D07">
    <w:name w:val="EC8F98D02DAE4EEEBD176276EBCF4D07"/>
  </w:style>
  <w:style w:type="paragraph" w:customStyle="1" w:styleId="1FC87B066CCF4F1FBAB3468EAE104A4F">
    <w:name w:val="1FC87B066CCF4F1FBAB3468EAE104A4F"/>
  </w:style>
  <w:style w:type="paragraph" w:customStyle="1" w:styleId="58499C9F9E514C24A6AC96743F79796B">
    <w:name w:val="58499C9F9E514C24A6AC96743F79796B"/>
  </w:style>
  <w:style w:type="paragraph" w:customStyle="1" w:styleId="7E314FC021F8441FAC37E1B1D7986E7F">
    <w:name w:val="7E314FC021F8441FAC37E1B1D7986E7F"/>
  </w:style>
  <w:style w:type="paragraph" w:customStyle="1" w:styleId="D9FEE35F1A6244F99CC36D3BA0ED91AC">
    <w:name w:val="D9FEE35F1A6244F99CC36D3BA0ED91AC"/>
  </w:style>
  <w:style w:type="paragraph" w:customStyle="1" w:styleId="A96A15ACDA54472AB945ECF8579DA1C0">
    <w:name w:val="A96A15ACDA54472AB945ECF8579DA1C0"/>
  </w:style>
  <w:style w:type="paragraph" w:customStyle="1" w:styleId="BD2C58F531F348B4AF1682E0B03E102F">
    <w:name w:val="BD2C58F531F348B4AF1682E0B03E102F"/>
  </w:style>
  <w:style w:type="paragraph" w:customStyle="1" w:styleId="9EBFA5E1C0674787A1544BB2C7D666F1">
    <w:name w:val="9EBFA5E1C0674787A1544BB2C7D666F1"/>
  </w:style>
  <w:style w:type="paragraph" w:customStyle="1" w:styleId="9B191458E7244BCE9F05E9AA64C7DF93">
    <w:name w:val="9B191458E7244BCE9F05E9AA64C7DF93"/>
  </w:style>
  <w:style w:type="paragraph" w:customStyle="1" w:styleId="B84D7BF87CE64A93BE28E33E17936EE0">
    <w:name w:val="B84D7BF87CE64A93BE28E33E17936EE0"/>
  </w:style>
  <w:style w:type="paragraph" w:customStyle="1" w:styleId="106000F06AA143CC9E61D13026D90ABA">
    <w:name w:val="106000F06AA143CC9E61D13026D90ABA"/>
  </w:style>
  <w:style w:type="paragraph" w:customStyle="1" w:styleId="3B2B96850E00493CB0D5ED0D7B83941C">
    <w:name w:val="3B2B96850E00493CB0D5ED0D7B8394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ports">
  <a:themeElements>
    <a:clrScheme name="S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6B78E8"/>
      </a:accent1>
      <a:accent2>
        <a:srgbClr val="006EA0"/>
      </a:accent2>
      <a:accent3>
        <a:srgbClr val="00B6E1"/>
      </a:accent3>
      <a:accent4>
        <a:srgbClr val="940F94"/>
      </a:accent4>
      <a:accent5>
        <a:srgbClr val="FDB813"/>
      </a:accent5>
      <a:accent6>
        <a:srgbClr val="E6712E"/>
      </a:accent6>
      <a:hlink>
        <a:srgbClr val="0000FF"/>
      </a:hlink>
      <a:folHlink>
        <a:srgbClr val="FF00FF"/>
      </a:folHlink>
    </a:clrScheme>
    <a:fontScheme name="Custom 18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Sports" id="{F724FF0F-89F1-3F4B-B209-8466C9468769}" vid="{83886FA0-B46C-514B-9773-7EBECF075C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8A12B-C43B-47EC-99DB-845C6E86B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Four sports awards certificate</Template>
  <TotalTime>0</TotalTime>
  <Pages>6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2019-11-10T03:52:00Z</dcterms:created>
  <dcterms:modified xsi:type="dcterms:W3CDTF">2019-11-10T03:52:00Z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2019-03-05T23:17:01.8629219Z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11892937-f593-4bce-bb41-b2687d3fe872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