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&lt;acadyear&gt;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0" w:name="name"/>
      <w:r w:rsidR="00184A51">
        <w:t xml:space="preserve">&lt;name&gt; </w:t>
      </w:r>
      <w:bookmarkEnd w:id="0"/>
      <w:r w:rsidR="00184A51">
        <w:t>of &lt;s</w:t>
      </w:r>
      <w:r>
        <w:t>emester&gt;</w:t>
      </w:r>
      <w:r w:rsidR="00E67602">
        <w:t xml:space="preserve">, </w:t>
      </w:r>
    </w:p>
    <w:p w:rsidR="00FA614E" w:rsidRDefault="00E67602" w:rsidP="00E67602">
      <w:r>
        <w:t xml:space="preserve">&lt;branch&gt;, participated in the &lt;event&gt; </w:t>
      </w:r>
      <w:r w:rsidR="00F97517">
        <w:t xml:space="preserve">held </w:t>
      </w:r>
      <w:r>
        <w:t>on &lt;date&gt;.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</w:p>
    <w:p w:rsidR="003A5821" w:rsidRDefault="003A5821" w:rsidP="003A5821"/>
    <w:p w:rsidR="003A5821" w:rsidRPr="00FA614E" w:rsidRDefault="003A5821" w:rsidP="003A5821">
      <w:pPr>
        <w:pStyle w:val="Title"/>
        <w:spacing w:before="240"/>
      </w:pPr>
    </w:p>
    <w:p w:rsidR="003A5821" w:rsidRDefault="003A5821" w:rsidP="003A5821">
      <w:pPr>
        <w:pStyle w:val="Title"/>
        <w:keepNext/>
        <w:keepLines/>
      </w:pPr>
    </w:p>
    <w:p w:rsidR="003A5821" w:rsidRPr="00FA614E" w:rsidRDefault="003A5821" w:rsidP="003A5821">
      <w:pPr>
        <w:pStyle w:val="Title"/>
        <w:spacing w:before="240"/>
      </w:pPr>
    </w:p>
    <w:p w:rsidR="003A5821" w:rsidRDefault="003A5821" w:rsidP="003A5821">
      <w:pPr>
        <w:pStyle w:val="Title"/>
        <w:keepNext/>
        <w:keepLine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bookmarkStart w:id="1" w:name="_GoBack"/>
            <w:bookmarkEnd w:id="1"/>
          </w:p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42" w:rsidRDefault="00AA2D42" w:rsidP="00FA614E">
      <w:r>
        <w:separator/>
      </w:r>
    </w:p>
  </w:endnote>
  <w:endnote w:type="continuationSeparator" w:id="0">
    <w:p w:rsidR="00AA2D42" w:rsidRDefault="00AA2D42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42" w:rsidRDefault="00AA2D42" w:rsidP="00FA614E">
      <w:r>
        <w:separator/>
      </w:r>
    </w:p>
  </w:footnote>
  <w:footnote w:type="continuationSeparator" w:id="0">
    <w:p w:rsidR="00AA2D42" w:rsidRDefault="00AA2D42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removePersonalInformation/>
  <w:removeDateAndTime/>
  <w:embedSystemFont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AA2D42"/>
    <w:rsid w:val="00B757E9"/>
    <w:rsid w:val="00BF22A9"/>
    <w:rsid w:val="00C54242"/>
    <w:rsid w:val="00C976D0"/>
    <w:rsid w:val="00CA742D"/>
    <w:rsid w:val="00D316FE"/>
    <w:rsid w:val="00D80280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DC5DBB"/>
    <w:rsid w:val="00DF182C"/>
    <w:rsid w:val="00E25900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FA95F-CD87-44D3-89FB-CBCC1B6C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2019-11-09T21:14:00Z</dcterms:created>
  <dcterms:modified xsi:type="dcterms:W3CDTF">2019-11-11T15:47:00Z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