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0D0CBB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0D0CBB">
        <w:t>Ashwin</w:t>
      </w:r>
      <w:r w:rsidR="00184A51">
        <w:t xml:space="preserve"> </w:t>
      </w:r>
      <w:bookmarkEnd w:id="1"/>
      <w:r w:rsidR="00184A51">
        <w:t xml:space="preserve">of </w:t>
      </w:r>
      <w:r w:rsidR="000D0CBB">
        <w:t>3rd Semester</w:t>
      </w:r>
      <w:r w:rsidR="00E67602">
        <w:t xml:space="preserve">, </w:t>
      </w:r>
    </w:p>
    <w:p w:rsidR="00FA614E" w:rsidRDefault="000D0CBB" w:rsidP="00E67602">
      <w:r>
        <w:t>CVE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D0CBB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57DDD-3717-4295-A513-608B34125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2019-11-12T06:51:00Z</dcterms:created>
  <dcterms:modified xsi:type="dcterms:W3CDTF">2019-11-12T06:51:00Z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