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FE121-C6DC-45DC-9F18-E48D5AE97AF2}"/>
                    </a:ext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</w:t>
            </w:r>
            <w:r w:rsidR="000741BF">
              <w:t>2019-2020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1" w:name="name"/>
      <w:r w:rsidR="000741BF">
        <w:t>Aditya</w:t>
      </w:r>
      <w:r w:rsidR="00184A51">
        <w:t xml:space="preserve"> </w:t>
      </w:r>
      <w:bookmarkEnd w:id="1"/>
      <w:r w:rsidR="00184A51">
        <w:t xml:space="preserve">of </w:t>
      </w:r>
      <w:r w:rsidR="000741BF">
        <w:t>1st Semester</w:t>
      </w:r>
      <w:r w:rsidR="00E67602">
        <w:t xml:space="preserve">, </w:t>
      </w:r>
    </w:p>
    <w:p w:rsidR="00FA614E" w:rsidRDefault="000741BF" w:rsidP="00E67602">
      <w:r>
        <w:t>CSE</w:t>
      </w:r>
      <w:r w:rsidR="00E67602">
        <w:t xml:space="preserve">, participated in the </w:t>
      </w:r>
      <w:r>
        <w:t>chess tournament</w:t>
      </w:r>
      <w:r w:rsidR="00E67602">
        <w:t xml:space="preserve"> </w:t>
      </w:r>
      <w:r w:rsidR="00F97517">
        <w:t xml:space="preserve">held </w:t>
      </w:r>
      <w:r w:rsidR="00E67602">
        <w:t xml:space="preserve">on </w:t>
      </w:r>
      <w:r>
        <w:t>11/10/2019 12:00:00 AM</w:t>
      </w:r>
      <w:r w:rsidR="00E67602">
        <w:t>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  <w:r w:rsidRPr="003A582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997423B" wp14:editId="2BB9B9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77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278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284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5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86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Basketball - bottom">
                          <a:extLst/>
                        </wps:cNvPr>
                        <wps:cNvSpPr/>
                        <wps:spPr>
                          <a:xfrm>
                            <a:off x="6521630" y="6186668"/>
                            <a:ext cx="1472565" cy="1132018"/>
                          </a:xfrm>
                          <a:custGeom>
                            <a:avLst/>
                            <a:gdLst>
                              <a:gd name="connsiteX0" fmla="*/ 132599 w 1472565"/>
                              <a:gd name="connsiteY0" fmla="*/ 529919 h 1132018"/>
                              <a:gd name="connsiteX1" fmla="*/ 98785 w 1472565"/>
                              <a:gd name="connsiteY1" fmla="*/ 712285 h 1132018"/>
                              <a:gd name="connsiteX2" fmla="*/ 349189 w 1472565"/>
                              <a:gd name="connsiteY2" fmla="*/ 868473 h 1132018"/>
                              <a:gd name="connsiteX3" fmla="*/ 348303 w 1472565"/>
                              <a:gd name="connsiteY3" fmla="*/ 817274 h 1132018"/>
                              <a:gd name="connsiteX4" fmla="*/ 165187 w 1472565"/>
                              <a:gd name="connsiteY4" fmla="*/ 651610 h 1132018"/>
                              <a:gd name="connsiteX5" fmla="*/ 132599 w 1472565"/>
                              <a:gd name="connsiteY5" fmla="*/ 529919 h 1132018"/>
                              <a:gd name="connsiteX6" fmla="*/ 1156535 w 1472565"/>
                              <a:gd name="connsiteY6" fmla="*/ 296917 h 1132018"/>
                              <a:gd name="connsiteX7" fmla="*/ 1063451 w 1472565"/>
                              <a:gd name="connsiteY7" fmla="*/ 318102 h 1132018"/>
                              <a:gd name="connsiteX8" fmla="*/ 907741 w 1472565"/>
                              <a:gd name="connsiteY8" fmla="*/ 529306 h 1132018"/>
                              <a:gd name="connsiteX9" fmla="*/ 505035 w 1472565"/>
                              <a:gd name="connsiteY9" fmla="*/ 839158 h 1132018"/>
                              <a:gd name="connsiteX10" fmla="*/ 446542 w 1472565"/>
                              <a:gd name="connsiteY10" fmla="*/ 835954 h 1132018"/>
                              <a:gd name="connsiteX11" fmla="*/ 447565 w 1472565"/>
                              <a:gd name="connsiteY11" fmla="*/ 875563 h 1132018"/>
                              <a:gd name="connsiteX12" fmla="*/ 448724 w 1472565"/>
                              <a:gd name="connsiteY12" fmla="*/ 895674 h 1132018"/>
                              <a:gd name="connsiteX13" fmla="*/ 577028 w 1472565"/>
                              <a:gd name="connsiteY13" fmla="*/ 911627 h 1132018"/>
                              <a:gd name="connsiteX14" fmla="*/ 1348420 w 1472565"/>
                              <a:gd name="connsiteY14" fmla="*/ 556371 h 1132018"/>
                              <a:gd name="connsiteX15" fmla="*/ 1216639 w 1472565"/>
                              <a:gd name="connsiteY15" fmla="*/ 316943 h 1132018"/>
                              <a:gd name="connsiteX16" fmla="*/ 1156535 w 1472565"/>
                              <a:gd name="connsiteY16" fmla="*/ 296917 h 1132018"/>
                              <a:gd name="connsiteX17" fmla="*/ 617932 w 1472565"/>
                              <a:gd name="connsiteY17" fmla="*/ 109352 h 1132018"/>
                              <a:gd name="connsiteX18" fmla="*/ 254495 w 1472565"/>
                              <a:gd name="connsiteY18" fmla="*/ 318579 h 1132018"/>
                              <a:gd name="connsiteX19" fmla="*/ 248564 w 1472565"/>
                              <a:gd name="connsiteY19" fmla="*/ 334259 h 1132018"/>
                              <a:gd name="connsiteX20" fmla="*/ 254836 w 1472565"/>
                              <a:gd name="connsiteY20" fmla="*/ 611660 h 1132018"/>
                              <a:gd name="connsiteX21" fmla="*/ 351984 w 1472565"/>
                              <a:gd name="connsiteY21" fmla="*/ 713513 h 1132018"/>
                              <a:gd name="connsiteX22" fmla="*/ 617932 w 1472565"/>
                              <a:gd name="connsiteY22" fmla="*/ 109352 h 1132018"/>
                              <a:gd name="connsiteX23" fmla="*/ 807048 w 1472565"/>
                              <a:gd name="connsiteY23" fmla="*/ 102194 h 1132018"/>
                              <a:gd name="connsiteX24" fmla="*/ 448655 w 1472565"/>
                              <a:gd name="connsiteY24" fmla="*/ 737442 h 1132018"/>
                              <a:gd name="connsiteX25" fmla="*/ 821432 w 1472565"/>
                              <a:gd name="connsiteY25" fmla="*/ 482538 h 1132018"/>
                              <a:gd name="connsiteX26" fmla="*/ 1006321 w 1472565"/>
                              <a:gd name="connsiteY26" fmla="*/ 238201 h 1132018"/>
                              <a:gd name="connsiteX27" fmla="*/ 1085335 w 1472565"/>
                              <a:gd name="connsiteY27" fmla="*/ 202478 h 1132018"/>
                              <a:gd name="connsiteX28" fmla="*/ 807048 w 1472565"/>
                              <a:gd name="connsiteY28" fmla="*/ 102194 h 1132018"/>
                              <a:gd name="connsiteX29" fmla="*/ 736283 w 1472565"/>
                              <a:gd name="connsiteY29" fmla="*/ 0 h 1132018"/>
                              <a:gd name="connsiteX30" fmla="*/ 1472565 w 1472565"/>
                              <a:gd name="connsiteY30" fmla="*/ 736283 h 1132018"/>
                              <a:gd name="connsiteX31" fmla="*/ 1366350 w 1472565"/>
                              <a:gd name="connsiteY31" fmla="*/ 1117403 h 1132018"/>
                              <a:gd name="connsiteX32" fmla="*/ 1356112 w 1472565"/>
                              <a:gd name="connsiteY32" fmla="*/ 1132018 h 1132018"/>
                              <a:gd name="connsiteX33" fmla="*/ 1235846 w 1472565"/>
                              <a:gd name="connsiteY33" fmla="*/ 1132018 h 1132018"/>
                              <a:gd name="connsiteX34" fmla="*/ 1280552 w 1472565"/>
                              <a:gd name="connsiteY34" fmla="*/ 1068990 h 1132018"/>
                              <a:gd name="connsiteX35" fmla="*/ 1374394 w 1472565"/>
                              <a:gd name="connsiteY35" fmla="*/ 736283 h 1132018"/>
                              <a:gd name="connsiteX36" fmla="*/ 1373576 w 1472565"/>
                              <a:gd name="connsiteY36" fmla="*/ 703832 h 1132018"/>
                              <a:gd name="connsiteX37" fmla="*/ 636339 w 1472565"/>
                              <a:gd name="connsiteY37" fmla="*/ 1011025 h 1132018"/>
                              <a:gd name="connsiteX38" fmla="*/ 573005 w 1472565"/>
                              <a:gd name="connsiteY38" fmla="*/ 1009662 h 1132018"/>
                              <a:gd name="connsiteX39" fmla="*/ 461404 w 1472565"/>
                              <a:gd name="connsiteY39" fmla="*/ 998004 h 1132018"/>
                              <a:gd name="connsiteX40" fmla="*/ 471153 w 1472565"/>
                              <a:gd name="connsiteY40" fmla="*/ 1044158 h 1132018"/>
                              <a:gd name="connsiteX41" fmla="*/ 653221 w 1472565"/>
                              <a:gd name="connsiteY41" fmla="*/ 1091266 h 1132018"/>
                              <a:gd name="connsiteX42" fmla="*/ 709057 w 1472565"/>
                              <a:gd name="connsiteY42" fmla="*/ 1132018 h 1132018"/>
                              <a:gd name="connsiteX43" fmla="*/ 237943 w 1472565"/>
                              <a:gd name="connsiteY43" fmla="*/ 1132018 h 1132018"/>
                              <a:gd name="connsiteX44" fmla="*/ 259335 w 1472565"/>
                              <a:gd name="connsiteY44" fmla="*/ 1105310 h 1132018"/>
                              <a:gd name="connsiteX45" fmla="*/ 371823 w 1472565"/>
                              <a:gd name="connsiteY45" fmla="*/ 1049135 h 1132018"/>
                              <a:gd name="connsiteX46" fmla="*/ 358324 w 1472565"/>
                              <a:gd name="connsiteY46" fmla="*/ 974347 h 1132018"/>
                              <a:gd name="connsiteX47" fmla="*/ 208614 w 1472565"/>
                              <a:gd name="connsiteY47" fmla="*/ 915717 h 1132018"/>
                              <a:gd name="connsiteX48" fmla="*/ 109693 w 1472565"/>
                              <a:gd name="connsiteY48" fmla="*/ 856338 h 1132018"/>
                              <a:gd name="connsiteX49" fmla="*/ 193368 w 1472565"/>
                              <a:gd name="connsiteY49" fmla="*/ 1070943 h 1132018"/>
                              <a:gd name="connsiteX50" fmla="*/ 236379 w 1472565"/>
                              <a:gd name="connsiteY50" fmla="*/ 1132018 h 1132018"/>
                              <a:gd name="connsiteX51" fmla="*/ 117090 w 1472565"/>
                              <a:gd name="connsiteY51" fmla="*/ 1132018 h 1132018"/>
                              <a:gd name="connsiteX52" fmla="*/ 57858 w 1472565"/>
                              <a:gd name="connsiteY52" fmla="*/ 1022886 h 1132018"/>
                              <a:gd name="connsiteX53" fmla="*/ 0 w 1472565"/>
                              <a:gd name="connsiteY53" fmla="*/ 736283 h 1132018"/>
                              <a:gd name="connsiteX54" fmla="*/ 736283 w 1472565"/>
                              <a:gd name="connsiteY54" fmla="*/ 0 h 113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1472565" h="1132018">
                                <a:moveTo>
                                  <a:pt x="132599" y="529919"/>
                                </a:moveTo>
                                <a:cubicBezTo>
                                  <a:pt x="112897" y="587526"/>
                                  <a:pt x="101171" y="648679"/>
                                  <a:pt x="98785" y="712285"/>
                                </a:cubicBezTo>
                                <a:cubicBezTo>
                                  <a:pt x="128850" y="757417"/>
                                  <a:pt x="221226" y="824637"/>
                                  <a:pt x="349189" y="868473"/>
                                </a:cubicBezTo>
                                <a:cubicBezTo>
                                  <a:pt x="348575" y="851225"/>
                                  <a:pt x="348303" y="834113"/>
                                  <a:pt x="348303" y="817274"/>
                                </a:cubicBezTo>
                                <a:cubicBezTo>
                                  <a:pt x="264857" y="790822"/>
                                  <a:pt x="202001" y="734237"/>
                                  <a:pt x="165187" y="651610"/>
                                </a:cubicBezTo>
                                <a:cubicBezTo>
                                  <a:pt x="147802" y="612683"/>
                                  <a:pt x="137712" y="570960"/>
                                  <a:pt x="132599" y="529919"/>
                                </a:cubicBezTo>
                                <a:close/>
                                <a:moveTo>
                                  <a:pt x="1156535" y="296917"/>
                                </a:moveTo>
                                <a:cubicBezTo>
                                  <a:pt x="1128404" y="292877"/>
                                  <a:pt x="1094777" y="295707"/>
                                  <a:pt x="1063451" y="318102"/>
                                </a:cubicBezTo>
                                <a:cubicBezTo>
                                  <a:pt x="996231" y="366096"/>
                                  <a:pt x="953282" y="445383"/>
                                  <a:pt x="907741" y="529306"/>
                                </a:cubicBezTo>
                                <a:cubicBezTo>
                                  <a:pt x="828386" y="675744"/>
                                  <a:pt x="739760" y="839158"/>
                                  <a:pt x="505035" y="839158"/>
                                </a:cubicBezTo>
                                <a:cubicBezTo>
                                  <a:pt x="486492" y="839158"/>
                                  <a:pt x="466994" y="838067"/>
                                  <a:pt x="446542" y="835954"/>
                                </a:cubicBezTo>
                                <a:cubicBezTo>
                                  <a:pt x="446746" y="849043"/>
                                  <a:pt x="447087" y="862269"/>
                                  <a:pt x="447565" y="875563"/>
                                </a:cubicBezTo>
                                <a:cubicBezTo>
                                  <a:pt x="447905" y="882312"/>
                                  <a:pt x="448246" y="888993"/>
                                  <a:pt x="448724" y="895674"/>
                                </a:cubicBezTo>
                                <a:cubicBezTo>
                                  <a:pt x="489355" y="904128"/>
                                  <a:pt x="532305" y="909786"/>
                                  <a:pt x="577028" y="911627"/>
                                </a:cubicBezTo>
                                <a:cubicBezTo>
                                  <a:pt x="951850" y="926966"/>
                                  <a:pt x="1231910" y="797571"/>
                                  <a:pt x="1348420" y="556371"/>
                                </a:cubicBezTo>
                                <a:cubicBezTo>
                                  <a:pt x="1322036" y="466858"/>
                                  <a:pt x="1276564" y="385458"/>
                                  <a:pt x="1216639" y="316943"/>
                                </a:cubicBezTo>
                                <a:cubicBezTo>
                                  <a:pt x="1207299" y="311864"/>
                                  <a:pt x="1184665" y="300956"/>
                                  <a:pt x="1156535" y="296917"/>
                                </a:cubicBezTo>
                                <a:close/>
                                <a:moveTo>
                                  <a:pt x="617932" y="109352"/>
                                </a:moveTo>
                                <a:cubicBezTo>
                                  <a:pt x="473948" y="136485"/>
                                  <a:pt x="346939" y="212091"/>
                                  <a:pt x="254495" y="318579"/>
                                </a:cubicBezTo>
                                <a:cubicBezTo>
                                  <a:pt x="253404" y="323965"/>
                                  <a:pt x="251563" y="329282"/>
                                  <a:pt x="248564" y="334259"/>
                                </a:cubicBezTo>
                                <a:cubicBezTo>
                                  <a:pt x="231179" y="362960"/>
                                  <a:pt x="206296" y="502922"/>
                                  <a:pt x="254836" y="611660"/>
                                </a:cubicBezTo>
                                <a:cubicBezTo>
                                  <a:pt x="276311" y="659791"/>
                                  <a:pt x="308421" y="693333"/>
                                  <a:pt x="351984" y="713513"/>
                                </a:cubicBezTo>
                                <a:cubicBezTo>
                                  <a:pt x="371005" y="452746"/>
                                  <a:pt x="463517" y="243451"/>
                                  <a:pt x="617932" y="109352"/>
                                </a:cubicBezTo>
                                <a:close/>
                                <a:moveTo>
                                  <a:pt x="807048" y="102194"/>
                                </a:moveTo>
                                <a:cubicBezTo>
                                  <a:pt x="593935" y="202887"/>
                                  <a:pt x="467062" y="430180"/>
                                  <a:pt x="448655" y="737442"/>
                                </a:cubicBezTo>
                                <a:cubicBezTo>
                                  <a:pt x="668927" y="763825"/>
                                  <a:pt x="736828" y="638657"/>
                                  <a:pt x="821432" y="482538"/>
                                </a:cubicBezTo>
                                <a:cubicBezTo>
                                  <a:pt x="870245" y="392480"/>
                                  <a:pt x="920762" y="299354"/>
                                  <a:pt x="1006321" y="238201"/>
                                </a:cubicBezTo>
                                <a:cubicBezTo>
                                  <a:pt x="1032636" y="219453"/>
                                  <a:pt x="1059429" y="208341"/>
                                  <a:pt x="1085335" y="202478"/>
                                </a:cubicBezTo>
                                <a:cubicBezTo>
                                  <a:pt x="1003594" y="148893"/>
                                  <a:pt x="908900" y="113510"/>
                                  <a:pt x="807048" y="102194"/>
                                </a:cubicBezTo>
                                <a:close/>
                                <a:moveTo>
                                  <a:pt x="736283" y="0"/>
                                </a:moveTo>
                                <a:cubicBezTo>
                                  <a:pt x="1142942" y="0"/>
                                  <a:pt x="1472565" y="329623"/>
                                  <a:pt x="1472565" y="736283"/>
                                </a:cubicBezTo>
                                <a:cubicBezTo>
                                  <a:pt x="1472565" y="875801"/>
                                  <a:pt x="1433757" y="1006236"/>
                                  <a:pt x="1366350" y="1117403"/>
                                </a:cubicBezTo>
                                <a:lnTo>
                                  <a:pt x="1356112" y="1132018"/>
                                </a:lnTo>
                                <a:lnTo>
                                  <a:pt x="1235846" y="1132018"/>
                                </a:lnTo>
                                <a:lnTo>
                                  <a:pt x="1280552" y="1068990"/>
                                </a:lnTo>
                                <a:cubicBezTo>
                                  <a:pt x="1340052" y="972064"/>
                                  <a:pt x="1374394" y="858110"/>
                                  <a:pt x="1374394" y="736283"/>
                                </a:cubicBezTo>
                                <a:cubicBezTo>
                                  <a:pt x="1374394" y="725375"/>
                                  <a:pt x="1374121" y="714535"/>
                                  <a:pt x="1373576" y="703832"/>
                                </a:cubicBezTo>
                                <a:cubicBezTo>
                                  <a:pt x="1226183" y="901810"/>
                                  <a:pt x="966507" y="1011025"/>
                                  <a:pt x="636339" y="1011025"/>
                                </a:cubicBezTo>
                                <a:cubicBezTo>
                                  <a:pt x="615546" y="1011025"/>
                                  <a:pt x="594412" y="1010548"/>
                                  <a:pt x="573005" y="1009662"/>
                                </a:cubicBezTo>
                                <a:cubicBezTo>
                                  <a:pt x="533737" y="1008094"/>
                                  <a:pt x="496446" y="1003935"/>
                                  <a:pt x="461404" y="998004"/>
                                </a:cubicBezTo>
                                <a:cubicBezTo>
                                  <a:pt x="464267" y="1013752"/>
                                  <a:pt x="467540" y="1029091"/>
                                  <a:pt x="471153" y="1044158"/>
                                </a:cubicBezTo>
                                <a:cubicBezTo>
                                  <a:pt x="542566" y="1047396"/>
                                  <a:pt x="599508" y="1061184"/>
                                  <a:pt x="653221" y="1091266"/>
                                </a:cubicBezTo>
                                <a:lnTo>
                                  <a:pt x="709057" y="1132018"/>
                                </a:lnTo>
                                <a:lnTo>
                                  <a:pt x="237943" y="1132018"/>
                                </a:lnTo>
                                <a:lnTo>
                                  <a:pt x="259335" y="1105310"/>
                                </a:lnTo>
                                <a:cubicBezTo>
                                  <a:pt x="287764" y="1076472"/>
                                  <a:pt x="325601" y="1057793"/>
                                  <a:pt x="371823" y="1049135"/>
                                </a:cubicBezTo>
                                <a:cubicBezTo>
                                  <a:pt x="366437" y="1024660"/>
                                  <a:pt x="361869" y="999708"/>
                                  <a:pt x="358324" y="974347"/>
                                </a:cubicBezTo>
                                <a:cubicBezTo>
                                  <a:pt x="297854" y="956690"/>
                                  <a:pt x="247268" y="935147"/>
                                  <a:pt x="208614" y="915717"/>
                                </a:cubicBezTo>
                                <a:cubicBezTo>
                                  <a:pt x="172072" y="897447"/>
                                  <a:pt x="138667" y="877335"/>
                                  <a:pt x="109693" y="856338"/>
                                </a:cubicBezTo>
                                <a:cubicBezTo>
                                  <a:pt x="124470" y="933750"/>
                                  <a:pt x="153282" y="1006176"/>
                                  <a:pt x="193368" y="1070943"/>
                                </a:cubicBezTo>
                                <a:lnTo>
                                  <a:pt x="236379" y="1132018"/>
                                </a:lnTo>
                                <a:lnTo>
                                  <a:pt x="117090" y="1132018"/>
                                </a:lnTo>
                                <a:lnTo>
                                  <a:pt x="57858" y="1022886"/>
                                </a:lnTo>
                                <a:cubicBezTo>
                                  <a:pt x="20602" y="934798"/>
                                  <a:pt x="0" y="837948"/>
                                  <a:pt x="0" y="736283"/>
                                </a:cubicBezTo>
                                <a:cubicBezTo>
                                  <a:pt x="0" y="329623"/>
                                  <a:pt x="329623" y="0"/>
                                  <a:pt x="736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asketball player - right">
                          <a:extLst/>
                        </wps:cNvPr>
                        <wps:cNvSpPr/>
                        <wps:spPr>
                          <a:xfrm>
                            <a:off x="8546741" y="1388204"/>
                            <a:ext cx="1060811" cy="1389398"/>
                          </a:xfrm>
                          <a:custGeom>
                            <a:avLst/>
                            <a:gdLst>
                              <a:gd name="connsiteX0" fmla="*/ 634358 w 1060811"/>
                              <a:gd name="connsiteY0" fmla="*/ 657386 h 1389398"/>
                              <a:gd name="connsiteX1" fmla="*/ 634349 w 1060811"/>
                              <a:gd name="connsiteY1" fmla="*/ 657472 h 1389398"/>
                              <a:gd name="connsiteX2" fmla="*/ 634349 w 1060811"/>
                              <a:gd name="connsiteY2" fmla="*/ 657408 h 1389398"/>
                              <a:gd name="connsiteX3" fmla="*/ 576215 w 1060811"/>
                              <a:gd name="connsiteY3" fmla="*/ 233070 h 1389398"/>
                              <a:gd name="connsiteX4" fmla="*/ 681014 w 1060811"/>
                              <a:gd name="connsiteY4" fmla="*/ 337805 h 1389398"/>
                              <a:gd name="connsiteX5" fmla="*/ 576215 w 1060811"/>
                              <a:gd name="connsiteY5" fmla="*/ 442540 h 1389398"/>
                              <a:gd name="connsiteX6" fmla="*/ 471416 w 1060811"/>
                              <a:gd name="connsiteY6" fmla="*/ 337805 h 1389398"/>
                              <a:gd name="connsiteX7" fmla="*/ 576215 w 1060811"/>
                              <a:gd name="connsiteY7" fmla="*/ 233070 h 1389398"/>
                              <a:gd name="connsiteX8" fmla="*/ 911962 w 1060811"/>
                              <a:gd name="connsiteY8" fmla="*/ 4 h 1389398"/>
                              <a:gd name="connsiteX9" fmla="*/ 1039468 w 1060811"/>
                              <a:gd name="connsiteY9" fmla="*/ 129457 h 1389398"/>
                              <a:gd name="connsiteX10" fmla="*/ 1031845 w 1060811"/>
                              <a:gd name="connsiteY10" fmla="*/ 171619 h 1389398"/>
                              <a:gd name="connsiteX11" fmla="*/ 1042314 w 1060811"/>
                              <a:gd name="connsiteY11" fmla="*/ 176655 h 1389398"/>
                              <a:gd name="connsiteX12" fmla="*/ 1060811 w 1060811"/>
                              <a:gd name="connsiteY12" fmla="*/ 203652 h 1389398"/>
                              <a:gd name="connsiteX13" fmla="*/ 1060811 w 1060811"/>
                              <a:gd name="connsiteY13" fmla="*/ 220786 h 1389398"/>
                              <a:gd name="connsiteX14" fmla="*/ 1056487 w 1060811"/>
                              <a:gd name="connsiteY14" fmla="*/ 243867 h 1389398"/>
                              <a:gd name="connsiteX15" fmla="*/ 923827 w 1060811"/>
                              <a:gd name="connsiteY15" fmla="*/ 447054 h 1389398"/>
                              <a:gd name="connsiteX16" fmla="*/ 904070 w 1060811"/>
                              <a:gd name="connsiteY16" fmla="*/ 464358 h 1389398"/>
                              <a:gd name="connsiteX17" fmla="*/ 670211 w 1060811"/>
                              <a:gd name="connsiteY17" fmla="*/ 575991 h 1389398"/>
                              <a:gd name="connsiteX18" fmla="*/ 671500 w 1060811"/>
                              <a:gd name="connsiteY18" fmla="*/ 576637 h 1389398"/>
                              <a:gd name="connsiteX19" fmla="*/ 669621 w 1060811"/>
                              <a:gd name="connsiteY19" fmla="*/ 579736 h 1389398"/>
                              <a:gd name="connsiteX20" fmla="*/ 666077 w 1060811"/>
                              <a:gd name="connsiteY20" fmla="*/ 585353 h 1389398"/>
                              <a:gd name="connsiteX21" fmla="*/ 651743 w 1060811"/>
                              <a:gd name="connsiteY21" fmla="*/ 612599 h 1389398"/>
                              <a:gd name="connsiteX22" fmla="*/ 643636 w 1060811"/>
                              <a:gd name="connsiteY22" fmla="*/ 630742 h 1389398"/>
                              <a:gd name="connsiteX23" fmla="*/ 637033 w 1060811"/>
                              <a:gd name="connsiteY23" fmla="*/ 649208 h 1389398"/>
                              <a:gd name="connsiteX24" fmla="*/ 635637 w 1060811"/>
                              <a:gd name="connsiteY24" fmla="*/ 653598 h 1389398"/>
                              <a:gd name="connsiteX25" fmla="*/ 634885 w 1060811"/>
                              <a:gd name="connsiteY25" fmla="*/ 655858 h 1389398"/>
                              <a:gd name="connsiteX26" fmla="*/ 634510 w 1060811"/>
                              <a:gd name="connsiteY26" fmla="*/ 657020 h 1389398"/>
                              <a:gd name="connsiteX27" fmla="*/ 634402 w 1060811"/>
                              <a:gd name="connsiteY27" fmla="*/ 657279 h 1389398"/>
                              <a:gd name="connsiteX28" fmla="*/ 634358 w 1060811"/>
                              <a:gd name="connsiteY28" fmla="*/ 657386 h 1389398"/>
                              <a:gd name="connsiteX29" fmla="*/ 634671 w 1060811"/>
                              <a:gd name="connsiteY29" fmla="*/ 654373 h 1389398"/>
                              <a:gd name="connsiteX30" fmla="*/ 634510 w 1060811"/>
                              <a:gd name="connsiteY30" fmla="*/ 655342 h 1389398"/>
                              <a:gd name="connsiteX31" fmla="*/ 631664 w 1060811"/>
                              <a:gd name="connsiteY31" fmla="*/ 671870 h 1389398"/>
                              <a:gd name="connsiteX32" fmla="*/ 630107 w 1060811"/>
                              <a:gd name="connsiteY32" fmla="*/ 681491 h 1389398"/>
                              <a:gd name="connsiteX33" fmla="*/ 628711 w 1060811"/>
                              <a:gd name="connsiteY33" fmla="*/ 694081 h 1389398"/>
                              <a:gd name="connsiteX34" fmla="*/ 629409 w 1060811"/>
                              <a:gd name="connsiteY34" fmla="*/ 802873 h 1389398"/>
                              <a:gd name="connsiteX35" fmla="*/ 631235 w 1060811"/>
                              <a:gd name="connsiteY35" fmla="*/ 824438 h 1389398"/>
                              <a:gd name="connsiteX36" fmla="*/ 638214 w 1060811"/>
                              <a:gd name="connsiteY36" fmla="*/ 832121 h 1389398"/>
                              <a:gd name="connsiteX37" fmla="*/ 811890 w 1060811"/>
                              <a:gd name="connsiteY37" fmla="*/ 1068495 h 1389398"/>
                              <a:gd name="connsiteX38" fmla="*/ 1060811 w 1060811"/>
                              <a:gd name="connsiteY38" fmla="*/ 1002651 h 1389398"/>
                              <a:gd name="connsiteX39" fmla="*/ 1060811 w 1060811"/>
                              <a:gd name="connsiteY39" fmla="*/ 1107668 h 1389398"/>
                              <a:gd name="connsiteX40" fmla="*/ 805663 w 1060811"/>
                              <a:gd name="connsiteY40" fmla="*/ 1205309 h 1389398"/>
                              <a:gd name="connsiteX41" fmla="*/ 738930 w 1060811"/>
                              <a:gd name="connsiteY41" fmla="*/ 1188974 h 1389398"/>
                              <a:gd name="connsiteX42" fmla="*/ 734635 w 1060811"/>
                              <a:gd name="connsiteY42" fmla="*/ 1184131 h 1389398"/>
                              <a:gd name="connsiteX43" fmla="*/ 608311 w 1060811"/>
                              <a:gd name="connsiteY43" fmla="*/ 1041958 h 1389398"/>
                              <a:gd name="connsiteX44" fmla="*/ 624631 w 1060811"/>
                              <a:gd name="connsiteY44" fmla="*/ 1184841 h 1389398"/>
                              <a:gd name="connsiteX45" fmla="*/ 972950 w 1060811"/>
                              <a:gd name="connsiteY45" fmla="*/ 1296281 h 1389398"/>
                              <a:gd name="connsiteX46" fmla="*/ 1004894 w 1060811"/>
                              <a:gd name="connsiteY46" fmla="*/ 1352453 h 1389398"/>
                              <a:gd name="connsiteX47" fmla="*/ 947664 w 1060811"/>
                              <a:gd name="connsiteY47" fmla="*/ 1388157 h 1389398"/>
                              <a:gd name="connsiteX48" fmla="*/ 548235 w 1060811"/>
                              <a:gd name="connsiteY48" fmla="*/ 1295635 h 1389398"/>
                              <a:gd name="connsiteX49" fmla="*/ 502816 w 1060811"/>
                              <a:gd name="connsiteY49" fmla="*/ 1249213 h 1389398"/>
                              <a:gd name="connsiteX50" fmla="*/ 501635 w 1060811"/>
                              <a:gd name="connsiteY50" fmla="*/ 1243725 h 1389398"/>
                              <a:gd name="connsiteX51" fmla="*/ 428245 w 1060811"/>
                              <a:gd name="connsiteY51" fmla="*/ 890811 h 1389398"/>
                              <a:gd name="connsiteX52" fmla="*/ 427064 w 1060811"/>
                              <a:gd name="connsiteY52" fmla="*/ 883515 h 1389398"/>
                              <a:gd name="connsiteX53" fmla="*/ 426957 w 1060811"/>
                              <a:gd name="connsiteY53" fmla="*/ 876219 h 1389398"/>
                              <a:gd name="connsiteX54" fmla="*/ 417293 w 1060811"/>
                              <a:gd name="connsiteY54" fmla="*/ 835608 h 1389398"/>
                              <a:gd name="connsiteX55" fmla="*/ 396463 w 1060811"/>
                              <a:gd name="connsiteY55" fmla="*/ 693887 h 1389398"/>
                              <a:gd name="connsiteX56" fmla="*/ 395604 w 1060811"/>
                              <a:gd name="connsiteY56" fmla="*/ 672193 h 1389398"/>
                              <a:gd name="connsiteX57" fmla="*/ 395819 w 1060811"/>
                              <a:gd name="connsiteY57" fmla="*/ 647852 h 1389398"/>
                              <a:gd name="connsiteX58" fmla="*/ 396356 w 1060811"/>
                              <a:gd name="connsiteY58" fmla="*/ 631065 h 1389398"/>
                              <a:gd name="connsiteX59" fmla="*/ 399308 w 1060811"/>
                              <a:gd name="connsiteY59" fmla="*/ 604981 h 1389398"/>
                              <a:gd name="connsiteX60" fmla="*/ 406663 w 1060811"/>
                              <a:gd name="connsiteY60" fmla="*/ 563207 h 1389398"/>
                              <a:gd name="connsiteX61" fmla="*/ 412462 w 1060811"/>
                              <a:gd name="connsiteY61" fmla="*/ 540286 h 1389398"/>
                              <a:gd name="connsiteX62" fmla="*/ 210117 w 1060811"/>
                              <a:gd name="connsiteY62" fmla="*/ 583545 h 1389398"/>
                              <a:gd name="connsiteX63" fmla="*/ 85886 w 1060811"/>
                              <a:gd name="connsiteY63" fmla="*/ 732497 h 1389398"/>
                              <a:gd name="connsiteX64" fmla="*/ 48520 w 1060811"/>
                              <a:gd name="connsiteY64" fmla="*/ 749994 h 1389398"/>
                              <a:gd name="connsiteX65" fmla="*/ 17489 w 1060811"/>
                              <a:gd name="connsiteY65" fmla="*/ 738695 h 1389398"/>
                              <a:gd name="connsiteX66" fmla="*/ 11261 w 1060811"/>
                              <a:gd name="connsiteY66" fmla="*/ 670321 h 1389398"/>
                              <a:gd name="connsiteX67" fmla="*/ 146229 w 1060811"/>
                              <a:gd name="connsiteY67" fmla="*/ 508456 h 1389398"/>
                              <a:gd name="connsiteX68" fmla="*/ 173341 w 1060811"/>
                              <a:gd name="connsiteY68" fmla="*/ 492056 h 1389398"/>
                              <a:gd name="connsiteX69" fmla="*/ 448593 w 1060811"/>
                              <a:gd name="connsiteY69" fmla="*/ 433237 h 1389398"/>
                              <a:gd name="connsiteX70" fmla="*/ 472161 w 1060811"/>
                              <a:gd name="connsiteY70" fmla="*/ 434012 h 1389398"/>
                              <a:gd name="connsiteX71" fmla="*/ 640791 w 1060811"/>
                              <a:gd name="connsiteY71" fmla="*/ 482436 h 1389398"/>
                              <a:gd name="connsiteX72" fmla="*/ 849901 w 1060811"/>
                              <a:gd name="connsiteY72" fmla="*/ 382618 h 1389398"/>
                              <a:gd name="connsiteX73" fmla="*/ 933276 w 1060811"/>
                              <a:gd name="connsiteY73" fmla="*/ 254843 h 1389398"/>
                              <a:gd name="connsiteX74" fmla="*/ 909922 w 1060811"/>
                              <a:gd name="connsiteY74" fmla="*/ 256909 h 1389398"/>
                              <a:gd name="connsiteX75" fmla="*/ 782470 w 1060811"/>
                              <a:gd name="connsiteY75" fmla="*/ 127456 h 1389398"/>
                              <a:gd name="connsiteX76" fmla="*/ 911962 w 1060811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60811" h="1389398">
                                <a:moveTo>
                                  <a:pt x="634358" y="657386"/>
                                </a:moveTo>
                                <a:lnTo>
                                  <a:pt x="634349" y="657472"/>
                                </a:lnTo>
                                <a:lnTo>
                                  <a:pt x="634349" y="657408"/>
                                </a:lnTo>
                                <a:close/>
                                <a:moveTo>
                                  <a:pt x="576215" y="233070"/>
                                </a:moveTo>
                                <a:cubicBezTo>
                                  <a:pt x="634094" y="233070"/>
                                  <a:pt x="681014" y="279961"/>
                                  <a:pt x="681014" y="337805"/>
                                </a:cubicBezTo>
                                <a:cubicBezTo>
                                  <a:pt x="681014" y="395649"/>
                                  <a:pt x="634094" y="442540"/>
                                  <a:pt x="576215" y="442540"/>
                                </a:cubicBezTo>
                                <a:cubicBezTo>
                                  <a:pt x="518336" y="442540"/>
                                  <a:pt x="471416" y="395649"/>
                                  <a:pt x="471416" y="337805"/>
                                </a:cubicBezTo>
                                <a:cubicBezTo>
                                  <a:pt x="471416" y="279961"/>
                                  <a:pt x="518336" y="233070"/>
                                  <a:pt x="576215" y="233070"/>
                                </a:cubicBezTo>
                                <a:close/>
                                <a:moveTo>
                                  <a:pt x="911962" y="4"/>
                                </a:moveTo>
                                <a:cubicBezTo>
                                  <a:pt x="982936" y="585"/>
                                  <a:pt x="1040005" y="58500"/>
                                  <a:pt x="1039468" y="129457"/>
                                </a:cubicBezTo>
                                <a:cubicBezTo>
                                  <a:pt x="1039361" y="144307"/>
                                  <a:pt x="1036569" y="158447"/>
                                  <a:pt x="1031845" y="171619"/>
                                </a:cubicBezTo>
                                <a:cubicBezTo>
                                  <a:pt x="1035442" y="172910"/>
                                  <a:pt x="1038985" y="174459"/>
                                  <a:pt x="1042314" y="176655"/>
                                </a:cubicBezTo>
                                <a:lnTo>
                                  <a:pt x="1060811" y="203652"/>
                                </a:lnTo>
                                <a:lnTo>
                                  <a:pt x="1060811" y="220786"/>
                                </a:lnTo>
                                <a:lnTo>
                                  <a:pt x="1056487" y="243867"/>
                                </a:lnTo>
                                <a:lnTo>
                                  <a:pt x="923827" y="447054"/>
                                </a:lnTo>
                                <a:cubicBezTo>
                                  <a:pt x="918942" y="454544"/>
                                  <a:pt x="912123" y="460484"/>
                                  <a:pt x="904070" y="464358"/>
                                </a:cubicBezTo>
                                <a:lnTo>
                                  <a:pt x="670211" y="575991"/>
                                </a:lnTo>
                                <a:lnTo>
                                  <a:pt x="671500" y="576637"/>
                                </a:lnTo>
                                <a:cubicBezTo>
                                  <a:pt x="671500" y="576637"/>
                                  <a:pt x="670855" y="577734"/>
                                  <a:pt x="669621" y="579736"/>
                                </a:cubicBezTo>
                                <a:cubicBezTo>
                                  <a:pt x="668815" y="581092"/>
                                  <a:pt x="668010" y="581737"/>
                                  <a:pt x="666077" y="585353"/>
                                </a:cubicBezTo>
                                <a:cubicBezTo>
                                  <a:pt x="662427" y="591551"/>
                                  <a:pt x="657165" y="601171"/>
                                  <a:pt x="651743" y="612599"/>
                                </a:cubicBezTo>
                                <a:cubicBezTo>
                                  <a:pt x="648844" y="618346"/>
                                  <a:pt x="646589" y="624286"/>
                                  <a:pt x="643636" y="630742"/>
                                </a:cubicBezTo>
                                <a:cubicBezTo>
                                  <a:pt x="641757" y="636553"/>
                                  <a:pt x="638375" y="643720"/>
                                  <a:pt x="637033" y="649208"/>
                                </a:cubicBezTo>
                                <a:lnTo>
                                  <a:pt x="635637" y="653598"/>
                                </a:lnTo>
                                <a:lnTo>
                                  <a:pt x="634885" y="655858"/>
                                </a:lnTo>
                                <a:lnTo>
                                  <a:pt x="634510" y="657020"/>
                                </a:lnTo>
                                <a:lnTo>
                                  <a:pt x="634402" y="657279"/>
                                </a:lnTo>
                                <a:lnTo>
                                  <a:pt x="634358" y="657386"/>
                                </a:lnTo>
                                <a:lnTo>
                                  <a:pt x="634671" y="654373"/>
                                </a:lnTo>
                                <a:lnTo>
                                  <a:pt x="634510" y="655342"/>
                                </a:lnTo>
                                <a:cubicBezTo>
                                  <a:pt x="633543" y="660765"/>
                                  <a:pt x="632631" y="666318"/>
                                  <a:pt x="631664" y="671870"/>
                                </a:cubicBezTo>
                                <a:lnTo>
                                  <a:pt x="630107" y="681491"/>
                                </a:lnTo>
                                <a:cubicBezTo>
                                  <a:pt x="629517" y="684525"/>
                                  <a:pt x="629195" y="689884"/>
                                  <a:pt x="628711" y="694081"/>
                                </a:cubicBezTo>
                                <a:cubicBezTo>
                                  <a:pt x="625490" y="730237"/>
                                  <a:pt x="626993" y="772011"/>
                                  <a:pt x="629409" y="802873"/>
                                </a:cubicBezTo>
                                <a:cubicBezTo>
                                  <a:pt x="630000" y="810815"/>
                                  <a:pt x="630644" y="818046"/>
                                  <a:pt x="631235" y="824438"/>
                                </a:cubicBezTo>
                                <a:cubicBezTo>
                                  <a:pt x="633597" y="826892"/>
                                  <a:pt x="636120" y="829280"/>
                                  <a:pt x="638214" y="832121"/>
                                </a:cubicBezTo>
                                <a:lnTo>
                                  <a:pt x="811890" y="1068495"/>
                                </a:lnTo>
                                <a:lnTo>
                                  <a:pt x="1060811" y="1002651"/>
                                </a:lnTo>
                                <a:lnTo>
                                  <a:pt x="1060811" y="1107668"/>
                                </a:lnTo>
                                <a:lnTo>
                                  <a:pt x="805663" y="1205309"/>
                                </a:lnTo>
                                <a:cubicBezTo>
                                  <a:pt x="782900" y="1213896"/>
                                  <a:pt x="756056" y="1208279"/>
                                  <a:pt x="738930" y="1188974"/>
                                </a:cubicBezTo>
                                <a:lnTo>
                                  <a:pt x="734635" y="1184131"/>
                                </a:lnTo>
                                <a:lnTo>
                                  <a:pt x="608311" y="1041958"/>
                                </a:lnTo>
                                <a:lnTo>
                                  <a:pt x="624631" y="1184841"/>
                                </a:lnTo>
                                <a:lnTo>
                                  <a:pt x="972950" y="1296281"/>
                                </a:lnTo>
                                <a:cubicBezTo>
                                  <a:pt x="996304" y="1303835"/>
                                  <a:pt x="1010531" y="1328176"/>
                                  <a:pt x="1004894" y="1352453"/>
                                </a:cubicBezTo>
                                <a:cubicBezTo>
                                  <a:pt x="998988" y="1378150"/>
                                  <a:pt x="973326" y="1394097"/>
                                  <a:pt x="947664" y="1388157"/>
                                </a:cubicBezTo>
                                <a:lnTo>
                                  <a:pt x="548235" y="1295635"/>
                                </a:lnTo>
                                <a:cubicBezTo>
                                  <a:pt x="526063" y="1290470"/>
                                  <a:pt x="507755" y="1272973"/>
                                  <a:pt x="502816" y="1249213"/>
                                </a:cubicBezTo>
                                <a:lnTo>
                                  <a:pt x="501635" y="1243725"/>
                                </a:lnTo>
                                <a:lnTo>
                                  <a:pt x="428245" y="890811"/>
                                </a:lnTo>
                                <a:cubicBezTo>
                                  <a:pt x="427762" y="888487"/>
                                  <a:pt x="427333" y="885969"/>
                                  <a:pt x="427064" y="883515"/>
                                </a:cubicBezTo>
                                <a:cubicBezTo>
                                  <a:pt x="426796" y="881062"/>
                                  <a:pt x="427011" y="878673"/>
                                  <a:pt x="426957" y="876219"/>
                                </a:cubicBezTo>
                                <a:cubicBezTo>
                                  <a:pt x="424273" y="865760"/>
                                  <a:pt x="420944" y="852072"/>
                                  <a:pt x="417293" y="835608"/>
                                </a:cubicBezTo>
                                <a:cubicBezTo>
                                  <a:pt x="409240" y="798677"/>
                                  <a:pt x="399792" y="749284"/>
                                  <a:pt x="396463" y="693887"/>
                                </a:cubicBezTo>
                                <a:cubicBezTo>
                                  <a:pt x="396141" y="686591"/>
                                  <a:pt x="395604" y="680522"/>
                                  <a:pt x="395604" y="672193"/>
                                </a:cubicBezTo>
                                <a:cubicBezTo>
                                  <a:pt x="395658" y="664058"/>
                                  <a:pt x="395765" y="655923"/>
                                  <a:pt x="395819" y="647852"/>
                                </a:cubicBezTo>
                                <a:cubicBezTo>
                                  <a:pt x="395980" y="642170"/>
                                  <a:pt x="396141" y="636618"/>
                                  <a:pt x="396356" y="631065"/>
                                </a:cubicBezTo>
                                <a:cubicBezTo>
                                  <a:pt x="397322" y="622284"/>
                                  <a:pt x="398342" y="613568"/>
                                  <a:pt x="399308" y="604981"/>
                                </a:cubicBezTo>
                                <a:cubicBezTo>
                                  <a:pt x="400973" y="589162"/>
                                  <a:pt x="404194" y="576572"/>
                                  <a:pt x="406663" y="563207"/>
                                </a:cubicBezTo>
                                <a:cubicBezTo>
                                  <a:pt x="408650" y="555265"/>
                                  <a:pt x="410529" y="547647"/>
                                  <a:pt x="412462" y="540286"/>
                                </a:cubicBezTo>
                                <a:lnTo>
                                  <a:pt x="210117" y="583545"/>
                                </a:lnTo>
                                <a:lnTo>
                                  <a:pt x="85886" y="732497"/>
                                </a:lnTo>
                                <a:cubicBezTo>
                                  <a:pt x="76276" y="743990"/>
                                  <a:pt x="62478" y="749994"/>
                                  <a:pt x="48520" y="749994"/>
                                </a:cubicBezTo>
                                <a:cubicBezTo>
                                  <a:pt x="37568" y="749994"/>
                                  <a:pt x="26562" y="746250"/>
                                  <a:pt x="17489" y="738695"/>
                                </a:cubicBezTo>
                                <a:cubicBezTo>
                                  <a:pt x="-3127" y="721521"/>
                                  <a:pt x="-5919" y="690917"/>
                                  <a:pt x="11261" y="670321"/>
                                </a:cubicBezTo>
                                <a:lnTo>
                                  <a:pt x="146229" y="508456"/>
                                </a:lnTo>
                                <a:cubicBezTo>
                                  <a:pt x="153155" y="500127"/>
                                  <a:pt x="162765" y="494316"/>
                                  <a:pt x="173341" y="492056"/>
                                </a:cubicBezTo>
                                <a:lnTo>
                                  <a:pt x="448593" y="433237"/>
                                </a:lnTo>
                                <a:cubicBezTo>
                                  <a:pt x="456377" y="431558"/>
                                  <a:pt x="464484" y="431881"/>
                                  <a:pt x="472161" y="434012"/>
                                </a:cubicBezTo>
                                <a:lnTo>
                                  <a:pt x="640791" y="482436"/>
                                </a:lnTo>
                                <a:lnTo>
                                  <a:pt x="849901" y="382618"/>
                                </a:lnTo>
                                <a:lnTo>
                                  <a:pt x="933276" y="254843"/>
                                </a:lnTo>
                                <a:cubicBezTo>
                                  <a:pt x="925706" y="256199"/>
                                  <a:pt x="917922" y="256974"/>
                                  <a:pt x="909922" y="256909"/>
                                </a:cubicBezTo>
                                <a:cubicBezTo>
                                  <a:pt x="839002" y="256328"/>
                                  <a:pt x="781933" y="198413"/>
                                  <a:pt x="782470" y="127456"/>
                                </a:cubicBezTo>
                                <a:cubicBezTo>
                                  <a:pt x="783007" y="56499"/>
                                  <a:pt x="840989" y="-513"/>
                                  <a:pt x="9119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asketball player - left">
                          <a:extLst/>
                        </wps:cNvPr>
                        <wps:cNvSpPr/>
                        <wps:spPr>
                          <a:xfrm>
                            <a:off x="25400" y="4234551"/>
                            <a:ext cx="1002002" cy="1389398"/>
                          </a:xfrm>
                          <a:custGeom>
                            <a:avLst/>
                            <a:gdLst>
                              <a:gd name="connsiteX0" fmla="*/ 367645 w 1002002"/>
                              <a:gd name="connsiteY0" fmla="*/ 657386 h 1389398"/>
                              <a:gd name="connsiteX1" fmla="*/ 367654 w 1002002"/>
                              <a:gd name="connsiteY1" fmla="*/ 657408 h 1389398"/>
                              <a:gd name="connsiteX2" fmla="*/ 367654 w 1002002"/>
                              <a:gd name="connsiteY2" fmla="*/ 657472 h 1389398"/>
                              <a:gd name="connsiteX3" fmla="*/ 425788 w 1002002"/>
                              <a:gd name="connsiteY3" fmla="*/ 233070 h 1389398"/>
                              <a:gd name="connsiteX4" fmla="*/ 530587 w 1002002"/>
                              <a:gd name="connsiteY4" fmla="*/ 337805 h 1389398"/>
                              <a:gd name="connsiteX5" fmla="*/ 425788 w 1002002"/>
                              <a:gd name="connsiteY5" fmla="*/ 442540 h 1389398"/>
                              <a:gd name="connsiteX6" fmla="*/ 320989 w 1002002"/>
                              <a:gd name="connsiteY6" fmla="*/ 337805 h 1389398"/>
                              <a:gd name="connsiteX7" fmla="*/ 425788 w 1002002"/>
                              <a:gd name="connsiteY7" fmla="*/ 233070 h 1389398"/>
                              <a:gd name="connsiteX8" fmla="*/ 90041 w 1002002"/>
                              <a:gd name="connsiteY8" fmla="*/ 4 h 1389398"/>
                              <a:gd name="connsiteX9" fmla="*/ 219533 w 1002002"/>
                              <a:gd name="connsiteY9" fmla="*/ 127456 h 1389398"/>
                              <a:gd name="connsiteX10" fmla="*/ 92081 w 1002002"/>
                              <a:gd name="connsiteY10" fmla="*/ 256909 h 1389398"/>
                              <a:gd name="connsiteX11" fmla="*/ 68727 w 1002002"/>
                              <a:gd name="connsiteY11" fmla="*/ 254843 h 1389398"/>
                              <a:gd name="connsiteX12" fmla="*/ 152103 w 1002002"/>
                              <a:gd name="connsiteY12" fmla="*/ 382618 h 1389398"/>
                              <a:gd name="connsiteX13" fmla="*/ 361212 w 1002002"/>
                              <a:gd name="connsiteY13" fmla="*/ 482436 h 1389398"/>
                              <a:gd name="connsiteX14" fmla="*/ 529842 w 1002002"/>
                              <a:gd name="connsiteY14" fmla="*/ 434012 h 1389398"/>
                              <a:gd name="connsiteX15" fmla="*/ 553410 w 1002002"/>
                              <a:gd name="connsiteY15" fmla="*/ 433237 h 1389398"/>
                              <a:gd name="connsiteX16" fmla="*/ 828662 w 1002002"/>
                              <a:gd name="connsiteY16" fmla="*/ 492056 h 1389398"/>
                              <a:gd name="connsiteX17" fmla="*/ 855774 w 1002002"/>
                              <a:gd name="connsiteY17" fmla="*/ 508456 h 1389398"/>
                              <a:gd name="connsiteX18" fmla="*/ 990742 w 1002002"/>
                              <a:gd name="connsiteY18" fmla="*/ 670321 h 1389398"/>
                              <a:gd name="connsiteX19" fmla="*/ 984514 w 1002002"/>
                              <a:gd name="connsiteY19" fmla="*/ 738695 h 1389398"/>
                              <a:gd name="connsiteX20" fmla="*/ 953483 w 1002002"/>
                              <a:gd name="connsiteY20" fmla="*/ 749994 h 1389398"/>
                              <a:gd name="connsiteX21" fmla="*/ 916117 w 1002002"/>
                              <a:gd name="connsiteY21" fmla="*/ 732497 h 1389398"/>
                              <a:gd name="connsiteX22" fmla="*/ 791886 w 1002002"/>
                              <a:gd name="connsiteY22" fmla="*/ 583545 h 1389398"/>
                              <a:gd name="connsiteX23" fmla="*/ 589541 w 1002002"/>
                              <a:gd name="connsiteY23" fmla="*/ 540286 h 1389398"/>
                              <a:gd name="connsiteX24" fmla="*/ 595340 w 1002002"/>
                              <a:gd name="connsiteY24" fmla="*/ 563207 h 1389398"/>
                              <a:gd name="connsiteX25" fmla="*/ 602695 w 1002002"/>
                              <a:gd name="connsiteY25" fmla="*/ 604981 h 1389398"/>
                              <a:gd name="connsiteX26" fmla="*/ 605647 w 1002002"/>
                              <a:gd name="connsiteY26" fmla="*/ 631065 h 1389398"/>
                              <a:gd name="connsiteX27" fmla="*/ 606184 w 1002002"/>
                              <a:gd name="connsiteY27" fmla="*/ 647852 h 1389398"/>
                              <a:gd name="connsiteX28" fmla="*/ 606399 w 1002002"/>
                              <a:gd name="connsiteY28" fmla="*/ 672193 h 1389398"/>
                              <a:gd name="connsiteX29" fmla="*/ 605540 w 1002002"/>
                              <a:gd name="connsiteY29" fmla="*/ 693887 h 1389398"/>
                              <a:gd name="connsiteX30" fmla="*/ 584710 w 1002002"/>
                              <a:gd name="connsiteY30" fmla="*/ 835608 h 1389398"/>
                              <a:gd name="connsiteX31" fmla="*/ 575046 w 1002002"/>
                              <a:gd name="connsiteY31" fmla="*/ 876219 h 1389398"/>
                              <a:gd name="connsiteX32" fmla="*/ 574939 w 1002002"/>
                              <a:gd name="connsiteY32" fmla="*/ 883515 h 1389398"/>
                              <a:gd name="connsiteX33" fmla="*/ 573758 w 1002002"/>
                              <a:gd name="connsiteY33" fmla="*/ 890811 h 1389398"/>
                              <a:gd name="connsiteX34" fmla="*/ 500368 w 1002002"/>
                              <a:gd name="connsiteY34" fmla="*/ 1243725 h 1389398"/>
                              <a:gd name="connsiteX35" fmla="*/ 499187 w 1002002"/>
                              <a:gd name="connsiteY35" fmla="*/ 1249213 h 1389398"/>
                              <a:gd name="connsiteX36" fmla="*/ 453768 w 1002002"/>
                              <a:gd name="connsiteY36" fmla="*/ 1295635 h 1389398"/>
                              <a:gd name="connsiteX37" fmla="*/ 54339 w 1002002"/>
                              <a:gd name="connsiteY37" fmla="*/ 1388157 h 1389398"/>
                              <a:gd name="connsiteX38" fmla="*/ 18316 w 1002002"/>
                              <a:gd name="connsiteY38" fmla="*/ 1382169 h 1389398"/>
                              <a:gd name="connsiteX39" fmla="*/ 0 w 1002002"/>
                              <a:gd name="connsiteY39" fmla="*/ 1356504 h 1389398"/>
                              <a:gd name="connsiteX40" fmla="*/ 0 w 1002002"/>
                              <a:gd name="connsiteY40" fmla="*/ 1332979 h 1389398"/>
                              <a:gd name="connsiteX41" fmla="*/ 2209 w 1002002"/>
                              <a:gd name="connsiteY41" fmla="*/ 1318096 h 1389398"/>
                              <a:gd name="connsiteX42" fmla="*/ 29053 w 1002002"/>
                              <a:gd name="connsiteY42" fmla="*/ 1296281 h 1389398"/>
                              <a:gd name="connsiteX43" fmla="*/ 377372 w 1002002"/>
                              <a:gd name="connsiteY43" fmla="*/ 1184841 h 1389398"/>
                              <a:gd name="connsiteX44" fmla="*/ 393692 w 1002002"/>
                              <a:gd name="connsiteY44" fmla="*/ 1041959 h 1389398"/>
                              <a:gd name="connsiteX45" fmla="*/ 267368 w 1002002"/>
                              <a:gd name="connsiteY45" fmla="*/ 1184131 h 1389398"/>
                              <a:gd name="connsiteX46" fmla="*/ 263073 w 1002002"/>
                              <a:gd name="connsiteY46" fmla="*/ 1188974 h 1389398"/>
                              <a:gd name="connsiteX47" fmla="*/ 196340 w 1002002"/>
                              <a:gd name="connsiteY47" fmla="*/ 1205309 h 1389398"/>
                              <a:gd name="connsiteX48" fmla="*/ 0 w 1002002"/>
                              <a:gd name="connsiteY48" fmla="*/ 1130173 h 1389398"/>
                              <a:gd name="connsiteX49" fmla="*/ 0 w 1002002"/>
                              <a:gd name="connsiteY49" fmla="*/ 1018207 h 1389398"/>
                              <a:gd name="connsiteX50" fmla="*/ 190113 w 1002002"/>
                              <a:gd name="connsiteY50" fmla="*/ 1068495 h 1389398"/>
                              <a:gd name="connsiteX51" fmla="*/ 363789 w 1002002"/>
                              <a:gd name="connsiteY51" fmla="*/ 832121 h 1389398"/>
                              <a:gd name="connsiteX52" fmla="*/ 370768 w 1002002"/>
                              <a:gd name="connsiteY52" fmla="*/ 824438 h 1389398"/>
                              <a:gd name="connsiteX53" fmla="*/ 372594 w 1002002"/>
                              <a:gd name="connsiteY53" fmla="*/ 802873 h 1389398"/>
                              <a:gd name="connsiteX54" fmla="*/ 373292 w 1002002"/>
                              <a:gd name="connsiteY54" fmla="*/ 694081 h 1389398"/>
                              <a:gd name="connsiteX55" fmla="*/ 371896 w 1002002"/>
                              <a:gd name="connsiteY55" fmla="*/ 681491 h 1389398"/>
                              <a:gd name="connsiteX56" fmla="*/ 370339 w 1002002"/>
                              <a:gd name="connsiteY56" fmla="*/ 671870 h 1389398"/>
                              <a:gd name="connsiteX57" fmla="*/ 367493 w 1002002"/>
                              <a:gd name="connsiteY57" fmla="*/ 655342 h 1389398"/>
                              <a:gd name="connsiteX58" fmla="*/ 367332 w 1002002"/>
                              <a:gd name="connsiteY58" fmla="*/ 654373 h 1389398"/>
                              <a:gd name="connsiteX59" fmla="*/ 367645 w 1002002"/>
                              <a:gd name="connsiteY59" fmla="*/ 657386 h 1389398"/>
                              <a:gd name="connsiteX60" fmla="*/ 367601 w 1002002"/>
                              <a:gd name="connsiteY60" fmla="*/ 657279 h 1389398"/>
                              <a:gd name="connsiteX61" fmla="*/ 367493 w 1002002"/>
                              <a:gd name="connsiteY61" fmla="*/ 657020 h 1389398"/>
                              <a:gd name="connsiteX62" fmla="*/ 367118 w 1002002"/>
                              <a:gd name="connsiteY62" fmla="*/ 655858 h 1389398"/>
                              <a:gd name="connsiteX63" fmla="*/ 366366 w 1002002"/>
                              <a:gd name="connsiteY63" fmla="*/ 653598 h 1389398"/>
                              <a:gd name="connsiteX64" fmla="*/ 364970 w 1002002"/>
                              <a:gd name="connsiteY64" fmla="*/ 649208 h 1389398"/>
                              <a:gd name="connsiteX65" fmla="*/ 358367 w 1002002"/>
                              <a:gd name="connsiteY65" fmla="*/ 630742 h 1389398"/>
                              <a:gd name="connsiteX66" fmla="*/ 350260 w 1002002"/>
                              <a:gd name="connsiteY66" fmla="*/ 612599 h 1389398"/>
                              <a:gd name="connsiteX67" fmla="*/ 335926 w 1002002"/>
                              <a:gd name="connsiteY67" fmla="*/ 585353 h 1389398"/>
                              <a:gd name="connsiteX68" fmla="*/ 332382 w 1002002"/>
                              <a:gd name="connsiteY68" fmla="*/ 579736 h 1389398"/>
                              <a:gd name="connsiteX69" fmla="*/ 330503 w 1002002"/>
                              <a:gd name="connsiteY69" fmla="*/ 576637 h 1389398"/>
                              <a:gd name="connsiteX70" fmla="*/ 331792 w 1002002"/>
                              <a:gd name="connsiteY70" fmla="*/ 575991 h 1389398"/>
                              <a:gd name="connsiteX71" fmla="*/ 97933 w 1002002"/>
                              <a:gd name="connsiteY71" fmla="*/ 464358 h 1389398"/>
                              <a:gd name="connsiteX72" fmla="*/ 78176 w 1002002"/>
                              <a:gd name="connsiteY72" fmla="*/ 447054 h 1389398"/>
                              <a:gd name="connsiteX73" fmla="*/ 0 w 1002002"/>
                              <a:gd name="connsiteY73" fmla="*/ 327317 h 1389398"/>
                              <a:gd name="connsiteX74" fmla="*/ 0 w 1002002"/>
                              <a:gd name="connsiteY74" fmla="*/ 37978 h 1389398"/>
                              <a:gd name="connsiteX75" fmla="*/ 40101 w 1002002"/>
                              <a:gd name="connsiteY75" fmla="*/ 10498 h 1389398"/>
                              <a:gd name="connsiteX76" fmla="*/ 90041 w 1002002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02002" h="1389398">
                                <a:moveTo>
                                  <a:pt x="367645" y="657386"/>
                                </a:moveTo>
                                <a:lnTo>
                                  <a:pt x="367654" y="657408"/>
                                </a:lnTo>
                                <a:lnTo>
                                  <a:pt x="367654" y="657472"/>
                                </a:lnTo>
                                <a:close/>
                                <a:moveTo>
                                  <a:pt x="425788" y="233070"/>
                                </a:moveTo>
                                <a:cubicBezTo>
                                  <a:pt x="483667" y="233070"/>
                                  <a:pt x="530587" y="279961"/>
                                  <a:pt x="530587" y="337805"/>
                                </a:cubicBezTo>
                                <a:cubicBezTo>
                                  <a:pt x="530587" y="395649"/>
                                  <a:pt x="483667" y="442540"/>
                                  <a:pt x="425788" y="442540"/>
                                </a:cubicBezTo>
                                <a:cubicBezTo>
                                  <a:pt x="367909" y="442540"/>
                                  <a:pt x="320989" y="395649"/>
                                  <a:pt x="320989" y="337805"/>
                                </a:cubicBezTo>
                                <a:cubicBezTo>
                                  <a:pt x="320989" y="279961"/>
                                  <a:pt x="367909" y="233070"/>
                                  <a:pt x="425788" y="233070"/>
                                </a:cubicBezTo>
                                <a:close/>
                                <a:moveTo>
                                  <a:pt x="90041" y="4"/>
                                </a:moveTo>
                                <a:cubicBezTo>
                                  <a:pt x="161015" y="-513"/>
                                  <a:pt x="218996" y="56499"/>
                                  <a:pt x="219533" y="127456"/>
                                </a:cubicBezTo>
                                <a:cubicBezTo>
                                  <a:pt x="220070" y="198413"/>
                                  <a:pt x="163001" y="256328"/>
                                  <a:pt x="92081" y="256909"/>
                                </a:cubicBezTo>
                                <a:cubicBezTo>
                                  <a:pt x="84081" y="256974"/>
                                  <a:pt x="76297" y="256199"/>
                                  <a:pt x="68727" y="254843"/>
                                </a:cubicBezTo>
                                <a:lnTo>
                                  <a:pt x="152103" y="382618"/>
                                </a:lnTo>
                                <a:lnTo>
                                  <a:pt x="361212" y="482436"/>
                                </a:lnTo>
                                <a:lnTo>
                                  <a:pt x="529842" y="434012"/>
                                </a:lnTo>
                                <a:cubicBezTo>
                                  <a:pt x="537519" y="431881"/>
                                  <a:pt x="545626" y="431558"/>
                                  <a:pt x="553410" y="433237"/>
                                </a:cubicBezTo>
                                <a:lnTo>
                                  <a:pt x="828662" y="492056"/>
                                </a:lnTo>
                                <a:cubicBezTo>
                                  <a:pt x="839238" y="494316"/>
                                  <a:pt x="848848" y="500127"/>
                                  <a:pt x="855774" y="508456"/>
                                </a:cubicBezTo>
                                <a:lnTo>
                                  <a:pt x="990742" y="670321"/>
                                </a:lnTo>
                                <a:cubicBezTo>
                                  <a:pt x="1007922" y="690917"/>
                                  <a:pt x="1005130" y="721521"/>
                                  <a:pt x="984514" y="738695"/>
                                </a:cubicBezTo>
                                <a:cubicBezTo>
                                  <a:pt x="975441" y="746250"/>
                                  <a:pt x="964435" y="749994"/>
                                  <a:pt x="953483" y="749994"/>
                                </a:cubicBezTo>
                                <a:cubicBezTo>
                                  <a:pt x="939525" y="749994"/>
                                  <a:pt x="925727" y="743990"/>
                                  <a:pt x="916117" y="732497"/>
                                </a:cubicBezTo>
                                <a:lnTo>
                                  <a:pt x="791886" y="583545"/>
                                </a:lnTo>
                                <a:lnTo>
                                  <a:pt x="589541" y="540286"/>
                                </a:lnTo>
                                <a:cubicBezTo>
                                  <a:pt x="591474" y="547647"/>
                                  <a:pt x="593353" y="555266"/>
                                  <a:pt x="595340" y="563207"/>
                                </a:cubicBezTo>
                                <a:cubicBezTo>
                                  <a:pt x="597809" y="576572"/>
                                  <a:pt x="601030" y="589162"/>
                                  <a:pt x="602695" y="604981"/>
                                </a:cubicBezTo>
                                <a:cubicBezTo>
                                  <a:pt x="603661" y="613568"/>
                                  <a:pt x="604681" y="622284"/>
                                  <a:pt x="605647" y="631065"/>
                                </a:cubicBezTo>
                                <a:cubicBezTo>
                                  <a:pt x="605862" y="636618"/>
                                  <a:pt x="606023" y="642170"/>
                                  <a:pt x="606184" y="647852"/>
                                </a:cubicBezTo>
                                <a:cubicBezTo>
                                  <a:pt x="606238" y="655923"/>
                                  <a:pt x="606345" y="664058"/>
                                  <a:pt x="606399" y="672193"/>
                                </a:cubicBezTo>
                                <a:cubicBezTo>
                                  <a:pt x="606399" y="680522"/>
                                  <a:pt x="605862" y="686591"/>
                                  <a:pt x="605540" y="693887"/>
                                </a:cubicBezTo>
                                <a:cubicBezTo>
                                  <a:pt x="602211" y="749284"/>
                                  <a:pt x="592763" y="798677"/>
                                  <a:pt x="584710" y="835608"/>
                                </a:cubicBezTo>
                                <a:cubicBezTo>
                                  <a:pt x="581059" y="852072"/>
                                  <a:pt x="577730" y="865760"/>
                                  <a:pt x="575046" y="876219"/>
                                </a:cubicBezTo>
                                <a:cubicBezTo>
                                  <a:pt x="574992" y="878673"/>
                                  <a:pt x="575207" y="881062"/>
                                  <a:pt x="574939" y="883515"/>
                                </a:cubicBezTo>
                                <a:cubicBezTo>
                                  <a:pt x="574670" y="885969"/>
                                  <a:pt x="574241" y="888487"/>
                                  <a:pt x="573758" y="890811"/>
                                </a:cubicBezTo>
                                <a:lnTo>
                                  <a:pt x="500368" y="1243725"/>
                                </a:lnTo>
                                <a:lnTo>
                                  <a:pt x="499187" y="1249213"/>
                                </a:lnTo>
                                <a:cubicBezTo>
                                  <a:pt x="494248" y="1272973"/>
                                  <a:pt x="475940" y="1290470"/>
                                  <a:pt x="453768" y="1295635"/>
                                </a:cubicBezTo>
                                <a:lnTo>
                                  <a:pt x="54339" y="1388157"/>
                                </a:lnTo>
                                <a:cubicBezTo>
                                  <a:pt x="41508" y="1391127"/>
                                  <a:pt x="28677" y="1388625"/>
                                  <a:pt x="18316" y="1382169"/>
                                </a:cubicBezTo>
                                <a:lnTo>
                                  <a:pt x="0" y="1356504"/>
                                </a:lnTo>
                                <a:lnTo>
                                  <a:pt x="0" y="1332979"/>
                                </a:lnTo>
                                <a:lnTo>
                                  <a:pt x="2209" y="1318096"/>
                                </a:lnTo>
                                <a:cubicBezTo>
                                  <a:pt x="7981" y="1308032"/>
                                  <a:pt x="17376" y="1300058"/>
                                  <a:pt x="29053" y="1296281"/>
                                </a:cubicBezTo>
                                <a:lnTo>
                                  <a:pt x="377372" y="1184841"/>
                                </a:lnTo>
                                <a:lnTo>
                                  <a:pt x="393692" y="1041959"/>
                                </a:lnTo>
                                <a:lnTo>
                                  <a:pt x="267368" y="1184131"/>
                                </a:lnTo>
                                <a:lnTo>
                                  <a:pt x="263073" y="1188974"/>
                                </a:lnTo>
                                <a:cubicBezTo>
                                  <a:pt x="245947" y="1208279"/>
                                  <a:pt x="219103" y="1213896"/>
                                  <a:pt x="196340" y="1205309"/>
                                </a:cubicBezTo>
                                <a:lnTo>
                                  <a:pt x="0" y="1130173"/>
                                </a:lnTo>
                                <a:lnTo>
                                  <a:pt x="0" y="1018207"/>
                                </a:lnTo>
                                <a:lnTo>
                                  <a:pt x="190113" y="1068495"/>
                                </a:lnTo>
                                <a:lnTo>
                                  <a:pt x="363789" y="832121"/>
                                </a:lnTo>
                                <a:cubicBezTo>
                                  <a:pt x="365883" y="829281"/>
                                  <a:pt x="368406" y="826892"/>
                                  <a:pt x="370768" y="824438"/>
                                </a:cubicBezTo>
                                <a:cubicBezTo>
                                  <a:pt x="371359" y="818046"/>
                                  <a:pt x="372003" y="810815"/>
                                  <a:pt x="372594" y="802873"/>
                                </a:cubicBezTo>
                                <a:cubicBezTo>
                                  <a:pt x="375010" y="772011"/>
                                  <a:pt x="376513" y="730237"/>
                                  <a:pt x="373292" y="694081"/>
                                </a:cubicBezTo>
                                <a:cubicBezTo>
                                  <a:pt x="372808" y="689884"/>
                                  <a:pt x="372486" y="684525"/>
                                  <a:pt x="371896" y="681491"/>
                                </a:cubicBezTo>
                                <a:lnTo>
                                  <a:pt x="370339" y="671870"/>
                                </a:lnTo>
                                <a:cubicBezTo>
                                  <a:pt x="369372" y="666318"/>
                                  <a:pt x="368460" y="660765"/>
                                  <a:pt x="367493" y="655342"/>
                                </a:cubicBezTo>
                                <a:lnTo>
                                  <a:pt x="367332" y="654373"/>
                                </a:lnTo>
                                <a:lnTo>
                                  <a:pt x="367645" y="657386"/>
                                </a:lnTo>
                                <a:lnTo>
                                  <a:pt x="367601" y="657279"/>
                                </a:lnTo>
                                <a:lnTo>
                                  <a:pt x="367493" y="657020"/>
                                </a:lnTo>
                                <a:lnTo>
                                  <a:pt x="367118" y="655858"/>
                                </a:lnTo>
                                <a:lnTo>
                                  <a:pt x="366366" y="653598"/>
                                </a:lnTo>
                                <a:lnTo>
                                  <a:pt x="364970" y="649208"/>
                                </a:lnTo>
                                <a:cubicBezTo>
                                  <a:pt x="363628" y="643720"/>
                                  <a:pt x="360246" y="636553"/>
                                  <a:pt x="358367" y="630742"/>
                                </a:cubicBezTo>
                                <a:cubicBezTo>
                                  <a:pt x="355414" y="624286"/>
                                  <a:pt x="353159" y="618346"/>
                                  <a:pt x="350260" y="612599"/>
                                </a:cubicBezTo>
                                <a:cubicBezTo>
                                  <a:pt x="344838" y="601171"/>
                                  <a:pt x="339576" y="591551"/>
                                  <a:pt x="335926" y="585353"/>
                                </a:cubicBezTo>
                                <a:cubicBezTo>
                                  <a:pt x="333993" y="581737"/>
                                  <a:pt x="333188" y="581092"/>
                                  <a:pt x="332382" y="579736"/>
                                </a:cubicBezTo>
                                <a:cubicBezTo>
                                  <a:pt x="331148" y="577734"/>
                                  <a:pt x="330503" y="576637"/>
                                  <a:pt x="330503" y="576637"/>
                                </a:cubicBezTo>
                                <a:lnTo>
                                  <a:pt x="331792" y="575991"/>
                                </a:lnTo>
                                <a:lnTo>
                                  <a:pt x="97933" y="464358"/>
                                </a:lnTo>
                                <a:cubicBezTo>
                                  <a:pt x="89880" y="460484"/>
                                  <a:pt x="83061" y="454544"/>
                                  <a:pt x="78176" y="447054"/>
                                </a:cubicBezTo>
                                <a:lnTo>
                                  <a:pt x="0" y="327317"/>
                                </a:lnTo>
                                <a:lnTo>
                                  <a:pt x="0" y="37978"/>
                                </a:lnTo>
                                <a:lnTo>
                                  <a:pt x="40101" y="10498"/>
                                </a:lnTo>
                                <a:cubicBezTo>
                                  <a:pt x="55423" y="3878"/>
                                  <a:pt x="72298" y="150"/>
                                  <a:pt x="90041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asketball - top">
                          <a:extLst/>
                        </wps:cNvPr>
                        <wps:cNvSpPr/>
                        <wps:spPr>
                          <a:xfrm>
                            <a:off x="1905346" y="0"/>
                            <a:ext cx="1472565" cy="1045845"/>
                          </a:xfrm>
                          <a:custGeom>
                            <a:avLst/>
                            <a:gdLst>
                              <a:gd name="connsiteX0" fmla="*/ 501490 w 1472565"/>
                              <a:gd name="connsiteY0" fmla="*/ 718063 h 1045845"/>
                              <a:gd name="connsiteX1" fmla="*/ 641929 w 1472565"/>
                              <a:gd name="connsiteY1" fmla="*/ 940652 h 1045845"/>
                              <a:gd name="connsiteX2" fmla="*/ 736283 w 1472565"/>
                              <a:gd name="connsiteY2" fmla="*/ 947674 h 1045845"/>
                              <a:gd name="connsiteX3" fmla="*/ 823887 w 1472565"/>
                              <a:gd name="connsiteY3" fmla="*/ 941538 h 1045845"/>
                              <a:gd name="connsiteX4" fmla="*/ 741259 w 1472565"/>
                              <a:gd name="connsiteY4" fmla="*/ 873228 h 1045845"/>
                              <a:gd name="connsiteX5" fmla="*/ 501490 w 1472565"/>
                              <a:gd name="connsiteY5" fmla="*/ 718063 h 1045845"/>
                              <a:gd name="connsiteX6" fmla="*/ 397593 w 1472565"/>
                              <a:gd name="connsiteY6" fmla="*/ 717449 h 1045845"/>
                              <a:gd name="connsiteX7" fmla="*/ 308898 w 1472565"/>
                              <a:gd name="connsiteY7" fmla="*/ 782965 h 1045845"/>
                              <a:gd name="connsiteX8" fmla="*/ 474357 w 1472565"/>
                              <a:gd name="connsiteY8" fmla="*/ 891226 h 1045845"/>
                              <a:gd name="connsiteX9" fmla="*/ 397593 w 1472565"/>
                              <a:gd name="connsiteY9" fmla="*/ 717449 h 1045845"/>
                              <a:gd name="connsiteX10" fmla="*/ 109693 w 1472565"/>
                              <a:gd name="connsiteY10" fmla="*/ 429618 h 1045845"/>
                              <a:gd name="connsiteX11" fmla="*/ 237110 w 1472565"/>
                              <a:gd name="connsiteY11" fmla="*/ 706337 h 1045845"/>
                              <a:gd name="connsiteX12" fmla="*/ 259335 w 1472565"/>
                              <a:gd name="connsiteY12" fmla="*/ 678590 h 1045845"/>
                              <a:gd name="connsiteX13" fmla="*/ 371823 w 1472565"/>
                              <a:gd name="connsiteY13" fmla="*/ 622414 h 1045845"/>
                              <a:gd name="connsiteX14" fmla="*/ 358324 w 1472565"/>
                              <a:gd name="connsiteY14" fmla="*/ 547627 h 1045845"/>
                              <a:gd name="connsiteX15" fmla="*/ 208614 w 1472565"/>
                              <a:gd name="connsiteY15" fmla="*/ 488997 h 1045845"/>
                              <a:gd name="connsiteX16" fmla="*/ 109693 w 1472565"/>
                              <a:gd name="connsiteY16" fmla="*/ 429618 h 1045845"/>
                              <a:gd name="connsiteX17" fmla="*/ 1373576 w 1472565"/>
                              <a:gd name="connsiteY17" fmla="*/ 277112 h 1045845"/>
                              <a:gd name="connsiteX18" fmla="*/ 636339 w 1472565"/>
                              <a:gd name="connsiteY18" fmla="*/ 584305 h 1045845"/>
                              <a:gd name="connsiteX19" fmla="*/ 573005 w 1472565"/>
                              <a:gd name="connsiteY19" fmla="*/ 582942 h 1045845"/>
                              <a:gd name="connsiteX20" fmla="*/ 461404 w 1472565"/>
                              <a:gd name="connsiteY20" fmla="*/ 571284 h 1045845"/>
                              <a:gd name="connsiteX21" fmla="*/ 471153 w 1472565"/>
                              <a:gd name="connsiteY21" fmla="*/ 617438 h 1045845"/>
                              <a:gd name="connsiteX22" fmla="*/ 815910 w 1472565"/>
                              <a:gd name="connsiteY22" fmla="*/ 809417 h 1045845"/>
                              <a:gd name="connsiteX23" fmla="*/ 1035772 w 1472565"/>
                              <a:gd name="connsiteY23" fmla="*/ 872819 h 1045845"/>
                              <a:gd name="connsiteX24" fmla="*/ 1374394 w 1472565"/>
                              <a:gd name="connsiteY24" fmla="*/ 309563 h 1045845"/>
                              <a:gd name="connsiteX25" fmla="*/ 1373576 w 1472565"/>
                              <a:gd name="connsiteY25" fmla="*/ 277112 h 1045845"/>
                              <a:gd name="connsiteX26" fmla="*/ 132599 w 1472565"/>
                              <a:gd name="connsiteY26" fmla="*/ 103199 h 1045845"/>
                              <a:gd name="connsiteX27" fmla="*/ 98785 w 1472565"/>
                              <a:gd name="connsiteY27" fmla="*/ 285565 h 1045845"/>
                              <a:gd name="connsiteX28" fmla="*/ 349189 w 1472565"/>
                              <a:gd name="connsiteY28" fmla="*/ 441753 h 1045845"/>
                              <a:gd name="connsiteX29" fmla="*/ 348303 w 1472565"/>
                              <a:gd name="connsiteY29" fmla="*/ 390554 h 1045845"/>
                              <a:gd name="connsiteX30" fmla="*/ 165186 w 1472565"/>
                              <a:gd name="connsiteY30" fmla="*/ 224890 h 1045845"/>
                              <a:gd name="connsiteX31" fmla="*/ 132599 w 1472565"/>
                              <a:gd name="connsiteY31" fmla="*/ 103199 h 1045845"/>
                              <a:gd name="connsiteX32" fmla="*/ 70319 w 1472565"/>
                              <a:gd name="connsiteY32" fmla="*/ 0 h 1045845"/>
                              <a:gd name="connsiteX33" fmla="*/ 228968 w 1472565"/>
                              <a:gd name="connsiteY33" fmla="*/ 0 h 1045845"/>
                              <a:gd name="connsiteX34" fmla="*/ 226978 w 1472565"/>
                              <a:gd name="connsiteY34" fmla="*/ 16226 h 1045845"/>
                              <a:gd name="connsiteX35" fmla="*/ 254836 w 1472565"/>
                              <a:gd name="connsiteY35" fmla="*/ 184940 h 1045845"/>
                              <a:gd name="connsiteX36" fmla="*/ 351984 w 1472565"/>
                              <a:gd name="connsiteY36" fmla="*/ 286792 h 1045845"/>
                              <a:gd name="connsiteX37" fmla="*/ 379848 w 1472565"/>
                              <a:gd name="connsiteY37" fmla="*/ 101239 h 1045845"/>
                              <a:gd name="connsiteX38" fmla="*/ 413385 w 1472565"/>
                              <a:gd name="connsiteY38" fmla="*/ 0 h 1045845"/>
                              <a:gd name="connsiteX39" fmla="*/ 514546 w 1472565"/>
                              <a:gd name="connsiteY39" fmla="*/ 0 h 1045845"/>
                              <a:gd name="connsiteX40" fmla="*/ 513950 w 1472565"/>
                              <a:gd name="connsiteY40" fmla="*/ 1248 h 1045845"/>
                              <a:gd name="connsiteX41" fmla="*/ 448655 w 1472565"/>
                              <a:gd name="connsiteY41" fmla="*/ 310722 h 1045845"/>
                              <a:gd name="connsiteX42" fmla="*/ 821432 w 1472565"/>
                              <a:gd name="connsiteY42" fmla="*/ 55818 h 1045845"/>
                              <a:gd name="connsiteX43" fmla="*/ 854445 w 1472565"/>
                              <a:gd name="connsiteY43" fmla="*/ 0 h 1045845"/>
                              <a:gd name="connsiteX44" fmla="*/ 967811 w 1472565"/>
                              <a:gd name="connsiteY44" fmla="*/ 0 h 1045845"/>
                              <a:gd name="connsiteX45" fmla="*/ 907741 w 1472565"/>
                              <a:gd name="connsiteY45" fmla="*/ 102585 h 1045845"/>
                              <a:gd name="connsiteX46" fmla="*/ 505035 w 1472565"/>
                              <a:gd name="connsiteY46" fmla="*/ 412438 h 1045845"/>
                              <a:gd name="connsiteX47" fmla="*/ 446542 w 1472565"/>
                              <a:gd name="connsiteY47" fmla="*/ 409233 h 1045845"/>
                              <a:gd name="connsiteX48" fmla="*/ 447564 w 1472565"/>
                              <a:gd name="connsiteY48" fmla="*/ 448843 h 1045845"/>
                              <a:gd name="connsiteX49" fmla="*/ 448723 w 1472565"/>
                              <a:gd name="connsiteY49" fmla="*/ 468954 h 1045845"/>
                              <a:gd name="connsiteX50" fmla="*/ 577027 w 1472565"/>
                              <a:gd name="connsiteY50" fmla="*/ 484907 h 1045845"/>
                              <a:gd name="connsiteX51" fmla="*/ 1348420 w 1472565"/>
                              <a:gd name="connsiteY51" fmla="*/ 129651 h 1045845"/>
                              <a:gd name="connsiteX52" fmla="*/ 1295107 w 1472565"/>
                              <a:gd name="connsiteY52" fmla="*/ 2062 h 1045845"/>
                              <a:gd name="connsiteX53" fmla="*/ 1293660 w 1472565"/>
                              <a:gd name="connsiteY53" fmla="*/ 0 h 1045845"/>
                              <a:gd name="connsiteX54" fmla="*/ 1402246 w 1472565"/>
                              <a:gd name="connsiteY54" fmla="*/ 0 h 1045845"/>
                              <a:gd name="connsiteX55" fmla="*/ 1414708 w 1472565"/>
                              <a:gd name="connsiteY55" fmla="*/ 22959 h 1045845"/>
                              <a:gd name="connsiteX56" fmla="*/ 1472565 w 1472565"/>
                              <a:gd name="connsiteY56" fmla="*/ 309563 h 1045845"/>
                              <a:gd name="connsiteX57" fmla="*/ 1088539 w 1472565"/>
                              <a:gd name="connsiteY57" fmla="*/ 956196 h 1045845"/>
                              <a:gd name="connsiteX58" fmla="*/ 1075586 w 1472565"/>
                              <a:gd name="connsiteY58" fmla="*/ 963354 h 1045845"/>
                              <a:gd name="connsiteX59" fmla="*/ 1073405 w 1472565"/>
                              <a:gd name="connsiteY59" fmla="*/ 964036 h 1045845"/>
                              <a:gd name="connsiteX60" fmla="*/ 736283 w 1472565"/>
                              <a:gd name="connsiteY60" fmla="*/ 1045845 h 1045845"/>
                              <a:gd name="connsiteX61" fmla="*/ 0 w 1472565"/>
                              <a:gd name="connsiteY61" fmla="*/ 309563 h 1045845"/>
                              <a:gd name="connsiteX62" fmla="*/ 57858 w 1472565"/>
                              <a:gd name="connsiteY62" fmla="*/ 22959 h 10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472565" h="1045845">
                                <a:moveTo>
                                  <a:pt x="501490" y="718063"/>
                                </a:moveTo>
                                <a:cubicBezTo>
                                  <a:pt x="544849" y="835936"/>
                                  <a:pt x="604161" y="918291"/>
                                  <a:pt x="641929" y="940652"/>
                                </a:cubicBezTo>
                                <a:cubicBezTo>
                                  <a:pt x="672744" y="945220"/>
                                  <a:pt x="704241" y="947674"/>
                                  <a:pt x="736283" y="947674"/>
                                </a:cubicBezTo>
                                <a:cubicBezTo>
                                  <a:pt x="766007" y="947674"/>
                                  <a:pt x="795253" y="945492"/>
                                  <a:pt x="823887" y="941538"/>
                                </a:cubicBezTo>
                                <a:cubicBezTo>
                                  <a:pt x="795390" y="925586"/>
                                  <a:pt x="767302" y="903633"/>
                                  <a:pt x="741259" y="873228"/>
                                </a:cubicBezTo>
                                <a:cubicBezTo>
                                  <a:pt x="651610" y="768376"/>
                                  <a:pt x="594957" y="728835"/>
                                  <a:pt x="501490" y="718063"/>
                                </a:cubicBezTo>
                                <a:close/>
                                <a:moveTo>
                                  <a:pt x="397593" y="717449"/>
                                </a:moveTo>
                                <a:cubicBezTo>
                                  <a:pt x="332895" y="727267"/>
                                  <a:pt x="314216" y="761763"/>
                                  <a:pt x="308898" y="782965"/>
                                </a:cubicBezTo>
                                <a:cubicBezTo>
                                  <a:pt x="357779" y="827142"/>
                                  <a:pt x="413614" y="863751"/>
                                  <a:pt x="474357" y="891226"/>
                                </a:cubicBezTo>
                                <a:cubicBezTo>
                                  <a:pt x="445315" y="841799"/>
                                  <a:pt x="418727" y="782624"/>
                                  <a:pt x="397593" y="717449"/>
                                </a:cubicBezTo>
                                <a:close/>
                                <a:moveTo>
                                  <a:pt x="109693" y="429618"/>
                                </a:moveTo>
                                <a:cubicBezTo>
                                  <a:pt x="129395" y="532833"/>
                                  <a:pt x="174049" y="627187"/>
                                  <a:pt x="237110" y="706337"/>
                                </a:cubicBezTo>
                                <a:cubicBezTo>
                                  <a:pt x="243178" y="696997"/>
                                  <a:pt x="250473" y="687657"/>
                                  <a:pt x="259335" y="678590"/>
                                </a:cubicBezTo>
                                <a:cubicBezTo>
                                  <a:pt x="287764" y="649752"/>
                                  <a:pt x="325601" y="631073"/>
                                  <a:pt x="371823" y="622414"/>
                                </a:cubicBezTo>
                                <a:cubicBezTo>
                                  <a:pt x="366437" y="597940"/>
                                  <a:pt x="361869" y="572988"/>
                                  <a:pt x="358324" y="547627"/>
                                </a:cubicBezTo>
                                <a:cubicBezTo>
                                  <a:pt x="297854" y="529970"/>
                                  <a:pt x="247268" y="508427"/>
                                  <a:pt x="208614" y="488997"/>
                                </a:cubicBezTo>
                                <a:cubicBezTo>
                                  <a:pt x="172072" y="470727"/>
                                  <a:pt x="138667" y="450615"/>
                                  <a:pt x="109693" y="429618"/>
                                </a:cubicBezTo>
                                <a:close/>
                                <a:moveTo>
                                  <a:pt x="1373576" y="277112"/>
                                </a:moveTo>
                                <a:cubicBezTo>
                                  <a:pt x="1226183" y="475090"/>
                                  <a:pt x="966507" y="584305"/>
                                  <a:pt x="636339" y="584305"/>
                                </a:cubicBezTo>
                                <a:cubicBezTo>
                                  <a:pt x="615546" y="584305"/>
                                  <a:pt x="594412" y="583828"/>
                                  <a:pt x="573005" y="582942"/>
                                </a:cubicBezTo>
                                <a:cubicBezTo>
                                  <a:pt x="533737" y="581374"/>
                                  <a:pt x="496445" y="577215"/>
                                  <a:pt x="461404" y="571284"/>
                                </a:cubicBezTo>
                                <a:cubicBezTo>
                                  <a:pt x="464267" y="587032"/>
                                  <a:pt x="467540" y="602371"/>
                                  <a:pt x="471153" y="617438"/>
                                </a:cubicBezTo>
                                <a:cubicBezTo>
                                  <a:pt x="613978" y="623914"/>
                                  <a:pt x="698923" y="672591"/>
                                  <a:pt x="815910" y="809417"/>
                                </a:cubicBezTo>
                                <a:cubicBezTo>
                                  <a:pt x="895129" y="902066"/>
                                  <a:pt x="1006389" y="880591"/>
                                  <a:pt x="1035772" y="872819"/>
                                </a:cubicBezTo>
                                <a:cubicBezTo>
                                  <a:pt x="1237023" y="765376"/>
                                  <a:pt x="1374394" y="553218"/>
                                  <a:pt x="1374394" y="309563"/>
                                </a:cubicBezTo>
                                <a:cubicBezTo>
                                  <a:pt x="1374394" y="298655"/>
                                  <a:pt x="1374121" y="287815"/>
                                  <a:pt x="1373576" y="277112"/>
                                </a:cubicBezTo>
                                <a:close/>
                                <a:moveTo>
                                  <a:pt x="132599" y="103199"/>
                                </a:moveTo>
                                <a:cubicBezTo>
                                  <a:pt x="112897" y="160806"/>
                                  <a:pt x="101171" y="221959"/>
                                  <a:pt x="98785" y="285565"/>
                                </a:cubicBezTo>
                                <a:cubicBezTo>
                                  <a:pt x="128850" y="330697"/>
                                  <a:pt x="221226" y="397916"/>
                                  <a:pt x="349189" y="441753"/>
                                </a:cubicBezTo>
                                <a:cubicBezTo>
                                  <a:pt x="348575" y="424504"/>
                                  <a:pt x="348303" y="407393"/>
                                  <a:pt x="348303" y="390554"/>
                                </a:cubicBezTo>
                                <a:cubicBezTo>
                                  <a:pt x="264857" y="364102"/>
                                  <a:pt x="202001" y="307517"/>
                                  <a:pt x="165186" y="224890"/>
                                </a:cubicBezTo>
                                <a:cubicBezTo>
                                  <a:pt x="147802" y="185963"/>
                                  <a:pt x="137712" y="144240"/>
                                  <a:pt x="132599" y="103199"/>
                                </a:cubicBezTo>
                                <a:close/>
                                <a:moveTo>
                                  <a:pt x="70319" y="0"/>
                                </a:moveTo>
                                <a:lnTo>
                                  <a:pt x="228968" y="0"/>
                                </a:lnTo>
                                <a:lnTo>
                                  <a:pt x="226978" y="16226"/>
                                </a:lnTo>
                                <a:cubicBezTo>
                                  <a:pt x="224652" y="68396"/>
                                  <a:pt x="230566" y="130571"/>
                                  <a:pt x="254836" y="184940"/>
                                </a:cubicBezTo>
                                <a:cubicBezTo>
                                  <a:pt x="276311" y="233071"/>
                                  <a:pt x="308421" y="266613"/>
                                  <a:pt x="351984" y="286792"/>
                                </a:cubicBezTo>
                                <a:cubicBezTo>
                                  <a:pt x="356739" y="221601"/>
                                  <a:pt x="366088" y="159626"/>
                                  <a:pt x="379848" y="101239"/>
                                </a:cubicBezTo>
                                <a:lnTo>
                                  <a:pt x="413385" y="0"/>
                                </a:lnTo>
                                <a:lnTo>
                                  <a:pt x="514546" y="0"/>
                                </a:lnTo>
                                <a:lnTo>
                                  <a:pt x="513950" y="1248"/>
                                </a:lnTo>
                                <a:cubicBezTo>
                                  <a:pt x="477713" y="91521"/>
                                  <a:pt x="455558" y="195498"/>
                                  <a:pt x="448655" y="310722"/>
                                </a:cubicBezTo>
                                <a:cubicBezTo>
                                  <a:pt x="668926" y="337105"/>
                                  <a:pt x="736828" y="211937"/>
                                  <a:pt x="821432" y="55818"/>
                                </a:cubicBezTo>
                                <a:lnTo>
                                  <a:pt x="854445" y="0"/>
                                </a:lnTo>
                                <a:lnTo>
                                  <a:pt x="967811" y="0"/>
                                </a:lnTo>
                                <a:lnTo>
                                  <a:pt x="907741" y="102585"/>
                                </a:lnTo>
                                <a:cubicBezTo>
                                  <a:pt x="828386" y="249024"/>
                                  <a:pt x="739760" y="412438"/>
                                  <a:pt x="505035" y="412438"/>
                                </a:cubicBezTo>
                                <a:cubicBezTo>
                                  <a:pt x="486492" y="412438"/>
                                  <a:pt x="466994" y="411347"/>
                                  <a:pt x="446542" y="409233"/>
                                </a:cubicBezTo>
                                <a:cubicBezTo>
                                  <a:pt x="446746" y="422323"/>
                                  <a:pt x="447087" y="435549"/>
                                  <a:pt x="447564" y="448843"/>
                                </a:cubicBezTo>
                                <a:cubicBezTo>
                                  <a:pt x="447905" y="455592"/>
                                  <a:pt x="448246" y="462273"/>
                                  <a:pt x="448723" y="468954"/>
                                </a:cubicBezTo>
                                <a:cubicBezTo>
                                  <a:pt x="489355" y="477408"/>
                                  <a:pt x="532305" y="483066"/>
                                  <a:pt x="577027" y="484907"/>
                                </a:cubicBezTo>
                                <a:cubicBezTo>
                                  <a:pt x="951850" y="500246"/>
                                  <a:pt x="1231910" y="370851"/>
                                  <a:pt x="1348420" y="129651"/>
                                </a:cubicBezTo>
                                <a:cubicBezTo>
                                  <a:pt x="1335228" y="84894"/>
                                  <a:pt x="1317264" y="42166"/>
                                  <a:pt x="1295107" y="2062"/>
                                </a:cubicBezTo>
                                <a:lnTo>
                                  <a:pt x="1293660" y="0"/>
                                </a:lnTo>
                                <a:lnTo>
                                  <a:pt x="1402246" y="0"/>
                                </a:lnTo>
                                <a:lnTo>
                                  <a:pt x="1414708" y="22959"/>
                                </a:lnTo>
                                <a:cubicBezTo>
                                  <a:pt x="1451964" y="111048"/>
                                  <a:pt x="1472565" y="207898"/>
                                  <a:pt x="1472565" y="309563"/>
                                </a:cubicBezTo>
                                <a:cubicBezTo>
                                  <a:pt x="1472565" y="588600"/>
                                  <a:pt x="1317332" y="831301"/>
                                  <a:pt x="1088539" y="956196"/>
                                </a:cubicBezTo>
                                <a:cubicBezTo>
                                  <a:pt x="1084653" y="959127"/>
                                  <a:pt x="1080427" y="961650"/>
                                  <a:pt x="1075586" y="963354"/>
                                </a:cubicBezTo>
                                <a:cubicBezTo>
                                  <a:pt x="1075314" y="963422"/>
                                  <a:pt x="1074291" y="963763"/>
                                  <a:pt x="1073405" y="964036"/>
                                </a:cubicBezTo>
                                <a:cubicBezTo>
                                  <a:pt x="972370" y="1016189"/>
                                  <a:pt x="857837" y="1045845"/>
                                  <a:pt x="736283" y="1045845"/>
                                </a:cubicBezTo>
                                <a:cubicBezTo>
                                  <a:pt x="329623" y="1045845"/>
                                  <a:pt x="0" y="716222"/>
                                  <a:pt x="0" y="309563"/>
                                </a:cubicBezTo>
                                <a:cubicBezTo>
                                  <a:pt x="0" y="207898"/>
                                  <a:pt x="20602" y="111048"/>
                                  <a:pt x="57858" y="2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718C0" id="Group 4" o:spid="_x0000_s1026" style="position:absolute;margin-left:0;margin-top:0;width:757.45pt;height:576.7pt;z-index:-251655168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MJr0A&#10;AADcAAAADwAAAGRycy9kb3ducmV2LnhtbERPuwrCMBTdBf8hXMFFNLWDSm0UEURx8wGul+baVpub&#10;2kStf28GwfFw3umyNZV4UeNKywrGowgEcWZ1ybmC82kznIFwHlljZZkUfMjBctHtpJho++YDvY4+&#10;FyGEXYIKCu/rREqXFWTQjWxNHLirbQz6AJtc6gbfIdxUMo6iiTRYcmgosKZ1Qdn9+DQKbtUgHkxY&#10;knnwU5Zmvd3Hm4tS/V67moPw1Pq/+OfeaQXxNKwNZ8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GqMJr0AAADc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W7MUA&#10;AADcAAAADwAAAGRycy9kb3ducmV2LnhtbESPwWrDMBBE74H8g9hAb4lcH9rUiRIag8HgQonbD9ha&#10;G8uJtTKWkrh/XxUKPQ4z84bZ7ifbixuNvnOs4HGVgCBunO64VfD5USzXIHxA1tg7JgXf5GG/m8+2&#10;mGl35yPd6tCKCGGfoQITwpBJ6RtDFv3KDcTRO7nRYohybKUe8R7htpdpkjxJix3HBYMD5YaaS321&#10;Cs5ymKr08H6qm+qtNPmlKr7KSqmHxfS6ARFoCv/hv3apFaTPL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1bsxQAAANwAAAAPAAAAAAAAAAAAAAAAAJgCAABkcnMv&#10;ZG93bnJldi54bWxQSwUGAAAAAAQABAD1AAAAigMAAAAA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NMAA&#10;AADcAAAADwAAAGRycy9kb3ducmV2LnhtbERPz2vCMBS+D/Y/hCd4m6lFOumMxQ0qu07Hzo/mrSk2&#10;L10S2+pfvxwGO358v3fVbHsxkg+dYwXrVQaCuHG641bB57l+2oIIEVlj75gU3ChAtX982GGp3cQf&#10;NJ5iK1IIhxIVmBiHUsrQGLIYVm4gTty38xZjgr6V2uOUwm0v8ywrpMWOU4PBgd4MNZfT1SoYfajP&#10;Rf2V3V+Ln82zaXOSzVGp5WI+vICINMd/8Z/7XSvIt2l+OpOO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VKNMAAAADcAAAADwAAAAAAAAAAAAAAAACYAgAAZHJzL2Rvd25y&#10;ZXYueG1sUEsFBgAAAAAEAAQA9QAAAIU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fWsYA&#10;AADcAAAADwAAAGRycy9kb3ducmV2LnhtbESPT2vCQBTE7wW/w/IEb3WjSJXUVapEsCf/tNDra/Yl&#10;mzb7NmRXk377riB4HGbmN8xy3dtaXKn1lWMFk3ECgjh3uuJSwefH7nkBwgdkjbVjUvBHHtarwdMS&#10;U+06PtH1HEoRIexTVGBCaFIpfW7Ioh+7hjh6hWsthijbUuoWuwi3tZwmyYu0WHFcMNjQ1lD+e75Y&#10;BVtdnH72m+x46cxXkbwf5tks+1ZqNOzfXkEE6sMjfG/vtYLpYgK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fWsYAAADcAAAADwAAAAAAAAAAAAAAAACYAgAAZHJz&#10;L2Rvd25yZXYueG1sUEsFBgAAAAAEAAQA9QAAAIsDAAAAAA=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bB8YA&#10;AADcAAAADwAAAGRycy9kb3ducmV2LnhtbESPT2vCQBTE70K/w/IKvdWNUq1EVykFoReFxhbq7ZF9&#10;JsHs2zS7+fvp3ULB4zAzv2E2u96UoqXaFZYVzKYRCOLU6oIzBV+n/fMKhPPIGkvLpGAgB7vtw2SD&#10;sbYdf1Kb+EwECLsYFeTeV7GULs3JoJvaijh4F1sb9EHWmdQ1dgFuSjmPoqU0WHBYyLGi95zSa9IY&#10;BfL19+d6tOdxuTgffDM2+2HG30o9PfZvaxCeen8P/7c/tIL56gX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lbB8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2t8UA&#10;AADcAAAADwAAAGRycy9kb3ducmV2LnhtbESP3YrCMBSE74V9h3AW9kY0VVSkGkUXBFnYC38e4NAc&#10;m2pzUpto6z69WRC8HGbmG2a+bG0p7lT7wrGCQT8BQZw5XXCu4HjY9KYgfEDWWDomBQ/ysFx8dOaY&#10;atfwju77kIsIYZ+iAhNClUrpM0MWfd9VxNE7udpiiLLOpa6xiXBbymGSTKTFguOCwYq+DWWX/c0q&#10;2ISu8eff9XbUtI/x7ed6GPytzkp9fbarGYhAbXiHX+2tVjCcjuH/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ra3xQAAANw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jDcQA&#10;AADcAAAADwAAAGRycy9kb3ducmV2LnhtbESPUWvCMBSF3wf+h3CFvc1UQSmdUUbRIcwHp/6Au+au&#10;KTY3scls9+8XQdjj4ZzzHc5yPdhW3KgLjWMF00kGgrhyuuFawfm0fclBhIissXVMCn4pwHo1elpi&#10;oV3Pn3Q7xlokCIcCFZgYfSFlqAxZDBPniZP37TqLMcmulrrDPsFtK2dZtpAWG04LBj2VhqrL8ccq&#10;uNT+/cMdNpnZ+37zte3LeX4tlXoeD2+vICIN8T/8aO+0glm+gP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ow3EAAAA3A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WPMQA&#10;AADbAAAADwAAAGRycy9kb3ducmV2LnhtbESPQWvCQBSE70L/w/KE3urGtkiJrmIFoaTQYip6fWSf&#10;2WD2bchuTPLvu4WCx2FmvmFWm8HW4katrxwrmM8SEMSF0xWXCo4/+6c3ED4ga6wdk4KRPGzWD5MV&#10;ptr1fKBbHkoRIexTVGBCaFIpfWHIop+5hjh6F9daDFG2pdQt9hFua/mcJAtpseK4YLChnaHimndW&#10;QT1+5qdsb99PnfkqnM3O37vkRanH6bBdggg0hHv4v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FjzEAAAA2wAAAA8AAAAAAAAAAAAAAAAAmAIAAGRycy9k&#10;b3ducmV2LnhtbFBLBQYAAAAABAAEAPUAAACJAwAAAAA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J8QA&#10;AADbAAAADwAAAGRycy9kb3ducmV2LnhtbESPX2vCQBDE34V+h2OFvulFH9ISPUVbSoVCodY/r2tu&#10;TYLZvZA7Tfz2vUKhj8PM/IaZL3uu1Y1aXzkxMBknoEhyZyspDOy+30bPoHxAsVg7IQN38rBcPAzm&#10;mFnXyRfdtqFQESI+QwNlCE2mtc9LYvRj15BE7+xaxhBlW2jbYhfhXOtpkqSasZK4UGJDLyXll+2V&#10;DXDoOl5/3k/88bp3U3l6Xx12R2Meh/1qBipQH/7Df+2NNZCm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7Cf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bCsMA&#10;AADbAAAADwAAAGRycy9kb3ducmV2LnhtbESPQWsCMRSE74X+h/AKvdXsirWyml2KItTetL14eybP&#10;3bWblyWJuv77piD0OMzMN8yiGmwnLuRD61hBPspAEGtnWq4VfH+tX2YgQkQ22DkmBTcKUJWPDwss&#10;jLvyli67WIsE4VCggibGvpAy6IYshpHriZN3dN5iTNLX0ni8Jrjt5DjLptJiy2mhwZ6WDemf3dkq&#10;CJtX+elPnON+TOf8EPVErrRSz0/D+xxEpCH+h+/tD6Ng+gZ/X9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bCsMAAADbAAAADwAAAAAAAAAAAAAAAACYAgAAZHJzL2Rv&#10;d25yZXYueG1sUEsFBgAAAAAEAAQA9QAAAIg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ketball - bottom" o:spid="_x0000_s1038" style="position:absolute;left:65216;top:61866;width:14725;height:11320;visibility:visible;mso-wrap-style:square;v-text-anchor:middle" coordsize="1472565,113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rDMEA&#10;AADbAAAADwAAAGRycy9kb3ducmV2LnhtbERPPWvDMBDdC/kP4gLZGjkeTHCjhGAINe0Ut9B2O6yr&#10;7MY6GUuNlX8fDYWOj/e9O0Q7iCtNvnesYLPOQBC3TvdsFLy/nR63IHxA1jg4JgU38nDYLx52WGo3&#10;85muTTAihbAvUUEXwlhK6duOLPq1G4kT9+0miyHByUg94ZzC7SDzLCukxZ5TQ4cjVR21l+bXKngO&#10;L81Pbar8M26b2n29mo8izkqtlvH4BCJQDP/iP3etFRRpbP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+6wzBAAAA2wAAAA8AAAAAAAAAAAAAAAAAmAIAAGRycy9kb3du&#10;cmV2LnhtbFBLBQYAAAAABAAEAPUAAACGAwAAAAA=&#10;" path="m132599,529919c112897,587526,101171,648679,98785,712285v30065,45132,122441,112352,250404,156188c348575,851225,348303,834113,348303,817274,264857,790822,202001,734237,165187,651610,147802,612683,137712,570960,132599,529919xm1156535,296917v-28131,-4040,-61758,-1210,-93084,21185c996231,366096,953282,445383,907741,529306,828386,675744,739760,839158,505035,839158v-18543,,-38041,-1091,-58493,-3204c446746,849043,447087,862269,447565,875563v340,6749,681,13430,1159,20111c489355,904128,532305,909786,577028,911627v374822,15339,654882,-114056,771392,-355256c1322036,466858,1276564,385458,1216639,316943v-9340,-5079,-31974,-15987,-60104,-20026xm617932,109352c473948,136485,346939,212091,254495,318579v-1091,5386,-2932,10703,-5931,15680c231179,362960,206296,502922,254836,611660v21475,48131,53585,81673,97148,101853c371005,452746,463517,243451,617932,109352xm807048,102194c593935,202887,467062,430180,448655,737442,668927,763825,736828,638657,821432,482538v48813,-90058,99330,-183184,184889,-244337c1032636,219453,1059429,208341,1085335,202478,1003594,148893,908900,113510,807048,102194xm736283,v406659,,736282,329623,736282,736283c1472565,875801,1433757,1006236,1366350,1117403r-10238,14615l1235846,1132018r44706,-63028c1340052,972064,1374394,858110,1374394,736283v,-10908,-273,-21748,-818,-32451c1226183,901810,966507,1011025,636339,1011025v-20793,,-41927,-477,-63334,-1363c533737,1008094,496446,1003935,461404,998004v2863,15748,6136,31087,9749,46154c542566,1047396,599508,1061184,653221,1091266r55836,40752l237943,1132018r21392,-26708c287764,1076472,325601,1057793,371823,1049135v-5386,-24475,-9954,-49427,-13499,-74788c297854,956690,247268,935147,208614,915717,172072,897447,138667,877335,109693,856338v14777,77412,43589,149838,83675,214605l236379,1132018r-119289,l57858,1022886c20602,934798,,837948,,736283,,329623,329623,,736283,xe" fillcolor="#6b78e8 [3204]" stroked="f" strokeweight="1pt">
                  <v:stroke miterlimit="4" joinstyle="miter"/>
                  <v:path arrowok="t" o:connecttype="custom" o:connectlocs="132599,529919;98785,712285;349189,868473;348303,817274;165187,651610;132599,529919;1156535,296917;1063451,318102;907741,529306;505035,839158;446542,835954;447565,875563;448724,895674;577028,911627;1348420,556371;1216639,316943;1156535,296917;617932,109352;254495,318579;248564,334259;254836,611660;351984,713513;617932,109352;807048,102194;448655,737442;821432,482538;1006321,238201;1085335,202478;807048,102194;736283,0;1472565,736283;1366350,1117403;1356112,1132018;1235846,1132018;1280552,1068990;1374394,736283;1373576,703832;636339,1011025;573005,1009662;461404,998004;471153,1044158;653221,1091266;709057,1132018;237943,1132018;259335,1105310;371823,1049135;358324,974347;208614,915717;109693,856338;193368,1070943;236379,1132018;117090,1132018;57858,1022886;0,736283;736283,0" o:connectangles="0,0,0,0,0,0,0,0,0,0,0,0,0,0,0,0,0,0,0,0,0,0,0,0,0,0,0,0,0,0,0,0,0,0,0,0,0,0,0,0,0,0,0,0,0,0,0,0,0,0,0,0,0,0,0"/>
                </v:shape>
                <v:shape id="Basketball player - right" o:spid="_x0000_s1039" style="position:absolute;left:85467;top:13882;width:10608;height:13894;visibility:visible;mso-wrap-style:square;v-text-anchor:middle" coordsize="1060811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8SMQA&#10;AADbAAAADwAAAGRycy9kb3ducmV2LnhtbESPW2vCQBSE3wv+h+UIvhSzqYKX1FVKa0HwyXh5PmRP&#10;s8Hs2Zjdavz33YLg4zAz3zCLVWdrcaXWV44VvCUpCOLC6YpLBYf993AGwgdkjbVjUnAnD6tl72WB&#10;mXY33tE1D6WIEPYZKjAhNJmUvjBk0SeuIY7ej2sthijbUuoWbxFuazlK04m0WHFcMNjQp6HinP9a&#10;Bdjglsbu9Ss/Tk+X3fqy3pj0rNSg3328gwjUhWf40d5oBZM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vEjEAAAA2wAAAA8AAAAAAAAAAAAAAAAAmAIAAGRycy9k&#10;b3ducmV2LnhtbFBLBQYAAAAABAAEAPUAAACJAwAAAAA=&#10;" path="m634358,657386r-9,86l634349,657408r9,-22xm576215,233070v57879,,104799,46891,104799,104735c681014,395649,634094,442540,576215,442540v-57879,,-104799,-46891,-104799,-104735c471416,279961,518336,233070,576215,233070xm911962,4v70974,581,128043,58496,127506,129453c1039361,144307,1036569,158447,1031845,171619v3597,1291,7140,2840,10469,5036l1060811,203652r,17134l1056487,243867,923827,447054v-4885,7490,-11704,13430,-19757,17304l670211,575991r1289,646c671500,576637,670855,577734,669621,579736v-806,1356,-1611,2001,-3544,5617c662427,591551,657165,601171,651743,612599v-2899,5747,-5154,11687,-8107,18143c641757,636553,638375,643720,637033,649208r-1396,4390l634885,655858r-375,1162l634402,657279r-44,107l634671,654373r-161,969c633543,660765,632631,666318,631664,671870r-1557,9621c629517,684525,629195,689884,628711,694081v-3221,36156,-1718,77930,698,108792c630000,810815,630644,818046,631235,824438v2362,2454,4885,4842,6979,7683l811890,1068495r248921,-65844l1060811,1107668r-255148,97641c782900,1213896,756056,1208279,738930,1188974r-4295,-4843l608311,1041958r16320,142883l972950,1296281v23354,7554,37581,31895,31944,56172c998988,1378150,973326,1394097,947664,1388157l548235,1295635v-22172,-5165,-40480,-22662,-45419,-46422l501635,1243725,428245,890811v-483,-2324,-912,-4842,-1181,-7296c426796,881062,427011,878673,426957,876219v-2684,-10459,-6013,-24147,-9664,-40611c409240,798677,399792,749284,396463,693887v-322,-7296,-859,-13365,-859,-21694c395658,664058,395765,655923,395819,647852v161,-5682,322,-11234,537,-16787c397322,622284,398342,613568,399308,604981v1665,-15819,4886,-28409,7355,-41774c408650,555265,410529,547647,412462,540286l210117,583545,85886,732497v-9610,11493,-23408,17497,-37366,17497c37568,749994,26562,746250,17489,738695,-3127,721521,-5919,690917,11261,670321l146229,508456v6926,-8329,16536,-14140,27112,-16400l448593,433237v7784,-1679,15891,-1356,23568,775l640791,482436,849901,382618,933276,254843v-7570,1356,-15354,2131,-23354,2066c839002,256328,781933,198413,782470,127456,783007,56499,840989,-513,911962,4xe" fillcolor="#6b78e8 [3204]" stroked="f" strokeweight="1pt">
                  <v:stroke miterlimit="4" joinstyle="miter"/>
                  <v:path arrowok="t" o:connecttype="custom" o:connectlocs="634358,657386;634349,657472;634349,657408;576215,233070;681014,337805;576215,442540;471416,337805;576215,233070;911962,4;1039468,129457;1031845,171619;1042314,176655;1060811,203652;1060811,220786;1056487,243867;923827,447054;904070,464358;670211,575991;671500,576637;669621,579736;666077,585353;651743,612599;643636,630742;637033,649208;635637,653598;634885,655858;634510,657020;634402,657279;634358,657386;634671,654373;634510,655342;631664,671870;630107,681491;628711,694081;629409,802873;631235,824438;638214,832121;811890,1068495;1060811,1002651;1060811,1107668;805663,1205309;738930,1188974;734635,1184131;608311,1041958;624631,1184841;972950,1296281;1004894,1352453;947664,1388157;548235,1295635;502816,1249213;501635,1243725;428245,890811;427064,883515;426957,876219;417293,835608;396463,693887;395604,672193;395819,647852;396356,631065;399308,604981;406663,563207;412462,540286;210117,583545;85886,732497;48520,749994;17489,738695;11261,670321;146229,508456;173341,492056;448593,433237;472161,434012;640791,482436;849901,382618;933276,254843;909922,256909;782470,127456;911962,4" o:connectangles="0,0,0,0,0,0,0,0,0,0,0,0,0,0,0,0,0,0,0,0,0,0,0,0,0,0,0,0,0,0,0,0,0,0,0,0,0,0,0,0,0,0,0,0,0,0,0,0,0,0,0,0,0,0,0,0,0,0,0,0,0,0,0,0,0,0,0,0,0,0,0,0,0,0,0,0,0"/>
                </v:shape>
                <v:shape id="Basketball player - left" o:spid="_x0000_s1040" style="position:absolute;left:254;top:42345;width:10020;height:13894;visibility:visible;mso-wrap-style:square;v-text-anchor:middle" coordsize="1002002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JasIA&#10;AADbAAAADwAAAGRycy9kb3ducmV2LnhtbERPzW6CQBC+N/EdNmPSW1nswVZkNURiQ3swUXmACTsC&#10;ys5SdkX69t1Dkx6/fP/pdjKdGGlwrWUFiygGQVxZ3XKtoDzvX95BOI+ssbNMCn7IwXYze0ox0fbB&#10;RxpPvhYhhF2CChrv+0RKVzVk0EW2Jw7cxQ4GfYBDLfWAjxBuOvkax0tpsOXQ0GBPu4aq2+luFBSr&#10;/GvsF4fP+KMssoO/fF/LfKnU83zK1iA8Tf5f/OcutIK3sD58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8lqwgAAANsAAAAPAAAAAAAAAAAAAAAAAJgCAABkcnMvZG93&#10;bnJldi54bWxQSwUGAAAAAAQABAD1AAAAhwMAAAAA&#10;" path="m367645,657386r9,22l367654,657472r-9,-86xm425788,233070v57879,,104799,46891,104799,104735c530587,395649,483667,442540,425788,442540v-57879,,-104799,-46891,-104799,-104735c320989,279961,367909,233070,425788,233070xm90041,4v70974,-517,128955,56495,129492,127452c220070,198413,163001,256328,92081,256909v-8000,65,-15784,-710,-23354,-2066l152103,382618r209109,99818l529842,434012v7677,-2131,15784,-2454,23568,-775l828662,492056v10576,2260,20186,8071,27112,16400l990742,670321v17180,20596,14388,51200,-6228,68374c975441,746250,964435,749994,953483,749994v-13958,,-27756,-6004,-37366,-17497l791886,583545,589541,540286v1933,7361,3812,14980,5799,22921c597809,576572,601030,589162,602695,604981v966,8587,1986,17303,2952,26084c605862,636618,606023,642170,606184,647852v54,8071,161,16206,215,24341c606399,680522,605862,686591,605540,693887v-3329,55397,-12777,104790,-20830,141721c581059,852072,577730,865760,575046,876219v-54,2454,161,4843,-107,7296c574670,885969,574241,888487,573758,890811r-73390,352914l499187,1249213v-4939,23760,-23247,41257,-45419,46422l54339,1388157v-12831,2970,-25662,468,-36023,-5988l,1356504r,-23525l2209,1318096v5772,-10064,15167,-18038,26844,-21815l377372,1184841r16320,-142882l267368,1184131r-4295,4843c245947,1208279,219103,1213896,196340,1205309l,1130173,,1018207r190113,50288l363789,832121v2094,-2840,4617,-5229,6979,-7683c371359,818046,372003,810815,372594,802873v2416,-30862,3919,-72636,698,-108792c372808,689884,372486,684525,371896,681491r-1557,-9621c369372,666318,368460,660765,367493,655342r-161,-969l367645,657386r-44,-107l367493,657020r-375,-1162l366366,653598r-1396,-4390c363628,643720,360246,636553,358367,630742v-2953,-6456,-5208,-12396,-8107,-18143c344838,601171,339576,591551,335926,585353v-1933,-3616,-2738,-4261,-3544,-5617c331148,577734,330503,576637,330503,576637r1289,-646l97933,464358c89880,460484,83061,454544,78176,447054l,327317,,37978,40101,10498c55423,3878,72298,150,90041,4xe" fillcolor="#6b78e8 [3204]" stroked="f" strokeweight="1pt">
                  <v:stroke miterlimit="4" joinstyle="miter"/>
                  <v:path arrowok="t" o:connecttype="custom" o:connectlocs="367645,657386;367654,657408;367654,657472;425788,233070;530587,337805;425788,442540;320989,337805;425788,233070;90041,4;219533,127456;92081,256909;68727,254843;152103,382618;361212,482436;529842,434012;553410,433237;828662,492056;855774,508456;990742,670321;984514,738695;953483,749994;916117,732497;791886,583545;589541,540286;595340,563207;602695,604981;605647,631065;606184,647852;606399,672193;605540,693887;584710,835608;575046,876219;574939,883515;573758,890811;500368,1243725;499187,1249213;453768,1295635;54339,1388157;18316,1382169;0,1356504;0,1332979;2209,1318096;29053,1296281;377372,1184841;393692,1041959;267368,1184131;263073,1188974;196340,1205309;0,1130173;0,1018207;190113,1068495;363789,832121;370768,824438;372594,802873;373292,694081;371896,681491;370339,671870;367493,655342;367332,654373;367645,657386;367601,657279;367493,657020;367118,655858;366366,653598;364970,649208;358367,630742;350260,612599;335926,585353;332382,579736;330503,576637;331792,575991;97933,464358;78176,447054;0,327317;0,37978;40101,10498;90041,4" o:connectangles="0,0,0,0,0,0,0,0,0,0,0,0,0,0,0,0,0,0,0,0,0,0,0,0,0,0,0,0,0,0,0,0,0,0,0,0,0,0,0,0,0,0,0,0,0,0,0,0,0,0,0,0,0,0,0,0,0,0,0,0,0,0,0,0,0,0,0,0,0,0,0,0,0,0,0,0,0"/>
                </v:shape>
                <v:shape id="Basketball - top" o:spid="_x0000_s1041" style="position:absolute;left:19053;width:14726;height:10458;visibility:visible;mso-wrap-style:square;v-text-anchor:middle" coordsize="1472565,104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P8MA&#10;AADbAAAADwAAAGRycy9kb3ducmV2LnhtbESPzarCMBSE94LvEI7g5qKpIveWahQVFRdywZ+Nu0Nz&#10;bIvNSWmi1rc3guBymJlvmMmsMaW4U+0KywoG/QgEcWp1wZmC03Hdi0E4j6yxtEwKnuRgNm23Jpho&#10;++A93Q8+EwHCLkEFufdVIqVLczLo+rYiDt7F1gZ9kHUmdY2PADelHEbRrzRYcFjIsaJlTun1cDMK&#10;Rma/2tAqsrt1ZuNLdf6P3eJHqW6nmY9BeGr8N/xpb7WCvw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nP8MAAADbAAAADwAAAAAAAAAAAAAAAACYAgAAZHJzL2Rv&#10;d25yZXYueG1sUEsFBgAAAAAEAAQA9QAAAIgDAAAAAA==&#10;" path="m501490,718063v43359,117873,102671,200228,140439,222589c672744,945220,704241,947674,736283,947674v29724,,58970,-2182,87604,-6136c795390,925586,767302,903633,741259,873228,651610,768376,594957,728835,501490,718063xm397593,717449v-64698,9818,-83377,44314,-88695,65516c357779,827142,413614,863751,474357,891226,445315,841799,418727,782624,397593,717449xm109693,429618v19702,103215,64356,197569,127417,276719c243178,696997,250473,687657,259335,678590v28429,-28838,66266,-47517,112488,-56176c366437,597940,361869,572988,358324,547627,297854,529970,247268,508427,208614,488997,172072,470727,138667,450615,109693,429618xm1373576,277112c1226183,475090,966507,584305,636339,584305v-20793,,-41927,-477,-63334,-1363c533737,581374,496445,577215,461404,571284v2863,15748,6136,31087,9749,46154c613978,623914,698923,672591,815910,809417v79219,92649,190479,71174,219862,63402c1237023,765376,1374394,553218,1374394,309563v,-10908,-273,-21748,-818,-32451xm132599,103199c112897,160806,101171,221959,98785,285565v30065,45132,122441,112351,250404,156188c348575,424504,348303,407393,348303,390554,264857,364102,202001,307517,165186,224890,147802,185963,137712,144240,132599,103199xm70319,l228968,r-1990,16226c224652,68396,230566,130571,254836,184940v21475,48131,53585,81673,97148,101852c356739,221601,366088,159626,379848,101239l413385,,514546,r-596,1248c477713,91521,455558,195498,448655,310722,668926,337105,736828,211937,821432,55818l854445,,967811,,907741,102585c828386,249024,739760,412438,505035,412438v-18543,,-38041,-1091,-58493,-3205c446746,422323,447087,435549,447564,448843v341,6749,682,13430,1159,20111c489355,477408,532305,483066,577027,484907v374823,15339,654883,-114056,771393,-355256c1335228,84894,1317264,42166,1295107,2062l1293660,r108586,l1414708,22959v37256,88089,57857,184939,57857,286604c1472565,588600,1317332,831301,1088539,956196v-3886,2931,-8112,5454,-12953,7158c1075314,963422,1074291,963763,1073405,964036v-101035,52153,-215568,81809,-337122,81809c329623,1045845,,716222,,309563,,207898,20602,111048,57858,22959l70319,xe" fillcolor="#6b78e8 [3204]" stroked="f" strokeweight="1pt">
                  <v:stroke miterlimit="4" joinstyle="miter"/>
                  <v:path arrowok="t" o:connecttype="custom" o:connectlocs="501490,718063;641929,940652;736283,947674;823887,941538;741259,873228;501490,718063;397593,717449;308898,782965;474357,891226;397593,717449;109693,429618;237110,706337;259335,678590;371823,622414;358324,547627;208614,488997;109693,429618;1373576,277112;636339,584305;573005,582942;461404,571284;471153,617438;815910,809417;1035772,872819;1374394,309563;1373576,277112;132599,103199;98785,285565;349189,441753;348303,390554;165186,224890;132599,103199;70319,0;228968,0;226978,16226;254836,184940;351984,286792;379848,101239;413385,0;514546,0;513950,1248;448655,310722;821432,55818;854445,0;967811,0;907741,102585;505035,412438;446542,409233;447564,448843;448723,468954;577027,484907;1348420,129651;1295107,2062;1293660,0;1402246,0;1414708,22959;1472565,309563;1088539,956196;1075586,963354;1073405,964036;736283,1045845;0,309563;57858,22959" o:connectangles="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175461786"/>
                <w:placeholder>
                  <w:docPart w:val="63E6E3C364C049E5A898775869198BDA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838214488"/>
        <w:placeholder>
          <w:docPart w:val="265313FBF95C43309074E5905228C479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214737264"/>
        <w:placeholder>
          <w:docPart w:val="EAD989BF8A5E433EB3792A5CD24E7518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229960862"/>
        <w:placeholder>
          <w:docPart w:val="172013FEF94547F9BB296BC74F880057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636185349"/>
        <w:placeholder>
          <w:docPart w:val="C6D6E0C218204FA0B2A7B31461834855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1339610427"/>
              <w:placeholder>
                <w:docPart w:val="A4860B26B1374738A05766DDB1B1738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628518598"/>
              <w:placeholder>
                <w:docPart w:val="6392370E6B714D16888714E402AE963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4808EB" w:rsidP="003A5821">
      <w:pPr>
        <w:pStyle w:val="Title"/>
        <w:keepNext/>
        <w:keepLines/>
      </w:pPr>
      <w:r w:rsidRPr="004808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12015EE" wp14:editId="0F0D08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72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74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80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2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Baseball - bottom" descr="baseball">
                          <a:extLst/>
                        </wps:cNvPr>
                        <wps:cNvSpPr/>
                        <wps:spPr>
                          <a:xfrm>
                            <a:off x="6459249" y="6189594"/>
                            <a:ext cx="1547495" cy="1129092"/>
                          </a:xfrm>
                          <a:custGeom>
                            <a:avLst/>
                            <a:gdLst>
                              <a:gd name="connsiteX0" fmla="*/ 1213637 w 1547495"/>
                              <a:gd name="connsiteY0" fmla="*/ 1123980 h 1129092"/>
                              <a:gd name="connsiteX1" fmla="*/ 1216184 w 1547495"/>
                              <a:gd name="connsiteY1" fmla="*/ 1129092 h 1129092"/>
                              <a:gd name="connsiteX2" fmla="*/ 1192344 w 1547495"/>
                              <a:gd name="connsiteY2" fmla="*/ 1129092 h 1129092"/>
                              <a:gd name="connsiteX3" fmla="*/ 1195870 w 1547495"/>
                              <a:gd name="connsiteY3" fmla="*/ 1125198 h 1129092"/>
                              <a:gd name="connsiteX4" fmla="*/ 1213637 w 1547495"/>
                              <a:gd name="connsiteY4" fmla="*/ 1123980 h 1129092"/>
                              <a:gd name="connsiteX5" fmla="*/ 327553 w 1547495"/>
                              <a:gd name="connsiteY5" fmla="*/ 1121402 h 1129092"/>
                              <a:gd name="connsiteX6" fmla="*/ 345321 w 1547495"/>
                              <a:gd name="connsiteY6" fmla="*/ 1122691 h 1129092"/>
                              <a:gd name="connsiteX7" fmla="*/ 351126 w 1547495"/>
                              <a:gd name="connsiteY7" fmla="*/ 1129092 h 1129092"/>
                              <a:gd name="connsiteX8" fmla="*/ 324110 w 1547495"/>
                              <a:gd name="connsiteY8" fmla="*/ 1129092 h 1129092"/>
                              <a:gd name="connsiteX9" fmla="*/ 773103 w 1547495"/>
                              <a:gd name="connsiteY9" fmla="*/ 0 h 1129092"/>
                              <a:gd name="connsiteX10" fmla="*/ 1547495 w 1547495"/>
                              <a:gd name="connsiteY10" fmla="*/ 772141 h 1129092"/>
                              <a:gd name="connsiteX11" fmla="*/ 1486482 w 1547495"/>
                              <a:gd name="connsiteY11" fmla="*/ 1073225 h 1129092"/>
                              <a:gd name="connsiteX12" fmla="*/ 1456108 w 1547495"/>
                              <a:gd name="connsiteY12" fmla="*/ 1129092 h 1129092"/>
                              <a:gd name="connsiteX13" fmla="*/ 1428791 w 1547495"/>
                              <a:gd name="connsiteY13" fmla="*/ 1129092 h 1129092"/>
                              <a:gd name="connsiteX14" fmla="*/ 1465777 w 1547495"/>
                              <a:gd name="connsiteY14" fmla="*/ 1059349 h 1129092"/>
                              <a:gd name="connsiteX15" fmla="*/ 1522133 w 1547495"/>
                              <a:gd name="connsiteY15" fmla="*/ 776008 h 1129092"/>
                              <a:gd name="connsiteX16" fmla="*/ 1311359 w 1547495"/>
                              <a:gd name="connsiteY16" fmla="*/ 256521 h 1129092"/>
                              <a:gd name="connsiteX17" fmla="*/ 1301186 w 1547495"/>
                              <a:gd name="connsiteY17" fmla="*/ 262895 h 1129092"/>
                              <a:gd name="connsiteX18" fmla="*/ 1348184 w 1547495"/>
                              <a:gd name="connsiteY18" fmla="*/ 311163 h 1129092"/>
                              <a:gd name="connsiteX19" fmla="*/ 1348184 w 1547495"/>
                              <a:gd name="connsiteY19" fmla="*/ 328923 h 1129092"/>
                              <a:gd name="connsiteX20" fmla="*/ 1339300 w 1547495"/>
                              <a:gd name="connsiteY20" fmla="*/ 332718 h 1129092"/>
                              <a:gd name="connsiteX21" fmla="*/ 1330416 w 1547495"/>
                              <a:gd name="connsiteY21" fmla="*/ 328923 h 1129092"/>
                              <a:gd name="connsiteX22" fmla="*/ 1279621 w 1547495"/>
                              <a:gd name="connsiteY22" fmla="*/ 276860 h 1129092"/>
                              <a:gd name="connsiteX23" fmla="*/ 1263143 w 1547495"/>
                              <a:gd name="connsiteY23" fmla="*/ 289535 h 1129092"/>
                              <a:gd name="connsiteX24" fmla="*/ 1308851 w 1547495"/>
                              <a:gd name="connsiteY24" fmla="*/ 334007 h 1129092"/>
                              <a:gd name="connsiteX25" fmla="*/ 1308851 w 1547495"/>
                              <a:gd name="connsiteY25" fmla="*/ 351768 h 1129092"/>
                              <a:gd name="connsiteX26" fmla="*/ 1299968 w 1547495"/>
                              <a:gd name="connsiteY26" fmla="*/ 355635 h 1129092"/>
                              <a:gd name="connsiteX27" fmla="*/ 1291084 w 1547495"/>
                              <a:gd name="connsiteY27" fmla="*/ 351768 h 1129092"/>
                              <a:gd name="connsiteX28" fmla="*/ 1242796 w 1547495"/>
                              <a:gd name="connsiteY28" fmla="*/ 304789 h 1129092"/>
                              <a:gd name="connsiteX29" fmla="*/ 1226318 w 1547495"/>
                              <a:gd name="connsiteY29" fmla="*/ 318754 h 1129092"/>
                              <a:gd name="connsiteX30" fmla="*/ 1270737 w 1547495"/>
                              <a:gd name="connsiteY30" fmla="*/ 360648 h 1129092"/>
                              <a:gd name="connsiteX31" fmla="*/ 1270737 w 1547495"/>
                              <a:gd name="connsiteY31" fmla="*/ 378480 h 1129092"/>
                              <a:gd name="connsiteX32" fmla="*/ 1261853 w 1547495"/>
                              <a:gd name="connsiteY32" fmla="*/ 382275 h 1129092"/>
                              <a:gd name="connsiteX33" fmla="*/ 1252970 w 1547495"/>
                              <a:gd name="connsiteY33" fmla="*/ 378480 h 1129092"/>
                              <a:gd name="connsiteX34" fmla="*/ 1207261 w 1547495"/>
                              <a:gd name="connsiteY34" fmla="*/ 335296 h 1129092"/>
                              <a:gd name="connsiteX35" fmla="*/ 1188204 w 1547495"/>
                              <a:gd name="connsiteY35" fmla="*/ 354346 h 1129092"/>
                              <a:gd name="connsiteX36" fmla="*/ 1231405 w 1547495"/>
                              <a:gd name="connsiteY36" fmla="*/ 393733 h 1129092"/>
                              <a:gd name="connsiteX37" fmla="*/ 1232695 w 1547495"/>
                              <a:gd name="connsiteY37" fmla="*/ 411494 h 1129092"/>
                              <a:gd name="connsiteX38" fmla="*/ 1223811 w 1547495"/>
                              <a:gd name="connsiteY38" fmla="*/ 415289 h 1129092"/>
                              <a:gd name="connsiteX39" fmla="*/ 1214855 w 1547495"/>
                              <a:gd name="connsiteY39" fmla="*/ 411494 h 1129092"/>
                              <a:gd name="connsiteX40" fmla="*/ 1173016 w 1547495"/>
                              <a:gd name="connsiteY40" fmla="*/ 372106 h 1129092"/>
                              <a:gd name="connsiteX41" fmla="*/ 1148872 w 1547495"/>
                              <a:gd name="connsiteY41" fmla="*/ 401324 h 1129092"/>
                              <a:gd name="connsiteX42" fmla="*/ 1193291 w 1547495"/>
                              <a:gd name="connsiteY42" fmla="*/ 439423 h 1129092"/>
                              <a:gd name="connsiteX43" fmla="*/ 1194580 w 1547495"/>
                              <a:gd name="connsiteY43" fmla="*/ 457183 h 1129092"/>
                              <a:gd name="connsiteX44" fmla="*/ 1184407 w 1547495"/>
                              <a:gd name="connsiteY44" fmla="*/ 460979 h 1129092"/>
                              <a:gd name="connsiteX45" fmla="*/ 1175523 w 1547495"/>
                              <a:gd name="connsiteY45" fmla="*/ 458472 h 1129092"/>
                              <a:gd name="connsiteX46" fmla="*/ 1132394 w 1547495"/>
                              <a:gd name="connsiteY46" fmla="*/ 421663 h 1129092"/>
                              <a:gd name="connsiteX47" fmla="*/ 1113337 w 1547495"/>
                              <a:gd name="connsiteY47" fmla="*/ 449592 h 1129092"/>
                              <a:gd name="connsiteX48" fmla="*/ 1164132 w 1547495"/>
                              <a:gd name="connsiteY48" fmla="*/ 483895 h 1129092"/>
                              <a:gd name="connsiteX49" fmla="*/ 1167929 w 1547495"/>
                              <a:gd name="connsiteY49" fmla="*/ 501656 h 1129092"/>
                              <a:gd name="connsiteX50" fmla="*/ 1157756 w 1547495"/>
                              <a:gd name="connsiteY50" fmla="*/ 506740 h 1129092"/>
                              <a:gd name="connsiteX51" fmla="*/ 1150162 w 1547495"/>
                              <a:gd name="connsiteY51" fmla="*/ 504162 h 1129092"/>
                              <a:gd name="connsiteX52" fmla="*/ 1100656 w 1547495"/>
                              <a:gd name="connsiteY52" fmla="*/ 471148 h 1129092"/>
                              <a:gd name="connsiteX53" fmla="*/ 1084106 w 1547495"/>
                              <a:gd name="connsiteY53" fmla="*/ 501656 h 1129092"/>
                              <a:gd name="connsiteX54" fmla="*/ 1136191 w 1547495"/>
                              <a:gd name="connsiteY54" fmla="*/ 529585 h 1129092"/>
                              <a:gd name="connsiteX55" fmla="*/ 1141278 w 1547495"/>
                              <a:gd name="connsiteY55" fmla="*/ 547345 h 1129092"/>
                              <a:gd name="connsiteX56" fmla="*/ 1129815 w 1547495"/>
                              <a:gd name="connsiteY56" fmla="*/ 553719 h 1129092"/>
                              <a:gd name="connsiteX57" fmla="*/ 1123510 w 1547495"/>
                              <a:gd name="connsiteY57" fmla="*/ 552430 h 1129092"/>
                              <a:gd name="connsiteX58" fmla="*/ 1072715 w 1547495"/>
                              <a:gd name="connsiteY58" fmla="*/ 525789 h 1129092"/>
                              <a:gd name="connsiteX59" fmla="*/ 1060034 w 1547495"/>
                              <a:gd name="connsiteY59" fmla="*/ 555008 h 1129092"/>
                              <a:gd name="connsiteX60" fmla="*/ 1114626 w 1547495"/>
                              <a:gd name="connsiteY60" fmla="*/ 575346 h 1129092"/>
                              <a:gd name="connsiteX61" fmla="*/ 1122221 w 1547495"/>
                              <a:gd name="connsiteY61" fmla="*/ 591817 h 1129092"/>
                              <a:gd name="connsiteX62" fmla="*/ 1110758 w 1547495"/>
                              <a:gd name="connsiteY62" fmla="*/ 599408 h 1129092"/>
                              <a:gd name="connsiteX63" fmla="*/ 1105743 w 1547495"/>
                              <a:gd name="connsiteY63" fmla="*/ 598191 h 1129092"/>
                              <a:gd name="connsiteX64" fmla="*/ 1051150 w 1547495"/>
                              <a:gd name="connsiteY64" fmla="*/ 577853 h 1129092"/>
                              <a:gd name="connsiteX65" fmla="*/ 1042267 w 1547495"/>
                              <a:gd name="connsiteY65" fmla="*/ 607071 h 1129092"/>
                              <a:gd name="connsiteX66" fmla="*/ 1103164 w 1547495"/>
                              <a:gd name="connsiteY66" fmla="*/ 619747 h 1129092"/>
                              <a:gd name="connsiteX67" fmla="*/ 1113337 w 1547495"/>
                              <a:gd name="connsiteY67" fmla="*/ 635001 h 1129092"/>
                              <a:gd name="connsiteX68" fmla="*/ 1100656 w 1547495"/>
                              <a:gd name="connsiteY68" fmla="*/ 645170 h 1129092"/>
                              <a:gd name="connsiteX69" fmla="*/ 1098077 w 1547495"/>
                              <a:gd name="connsiteY69" fmla="*/ 645170 h 1129092"/>
                              <a:gd name="connsiteX70" fmla="*/ 1035891 w 1547495"/>
                              <a:gd name="connsiteY70" fmla="*/ 632494 h 1129092"/>
                              <a:gd name="connsiteX71" fmla="*/ 1029514 w 1547495"/>
                              <a:gd name="connsiteY71" fmla="*/ 662930 h 1129092"/>
                              <a:gd name="connsiteX72" fmla="*/ 1090483 w 1547495"/>
                              <a:gd name="connsiteY72" fmla="*/ 668015 h 1129092"/>
                              <a:gd name="connsiteX73" fmla="*/ 1101874 w 1547495"/>
                              <a:gd name="connsiteY73" fmla="*/ 681979 h 1129092"/>
                              <a:gd name="connsiteX74" fmla="*/ 1089193 w 1547495"/>
                              <a:gd name="connsiteY74" fmla="*/ 693438 h 1129092"/>
                              <a:gd name="connsiteX75" fmla="*/ 1087975 w 1547495"/>
                              <a:gd name="connsiteY75" fmla="*/ 693438 h 1129092"/>
                              <a:gd name="connsiteX76" fmla="*/ 1024499 w 1547495"/>
                              <a:gd name="connsiteY76" fmla="*/ 688353 h 1129092"/>
                              <a:gd name="connsiteX77" fmla="*/ 1020630 w 1547495"/>
                              <a:gd name="connsiteY77" fmla="*/ 725162 h 1129092"/>
                              <a:gd name="connsiteX78" fmla="*/ 1085396 w 1547495"/>
                              <a:gd name="connsiteY78" fmla="*/ 730247 h 1129092"/>
                              <a:gd name="connsiteX79" fmla="*/ 1096859 w 1547495"/>
                              <a:gd name="connsiteY79" fmla="*/ 744212 h 1129092"/>
                              <a:gd name="connsiteX80" fmla="*/ 1084106 w 1547495"/>
                              <a:gd name="connsiteY80" fmla="*/ 755670 h 1129092"/>
                              <a:gd name="connsiteX81" fmla="*/ 1082888 w 1547495"/>
                              <a:gd name="connsiteY81" fmla="*/ 755670 h 1129092"/>
                              <a:gd name="connsiteX82" fmla="*/ 1018123 w 1547495"/>
                              <a:gd name="connsiteY82" fmla="*/ 750585 h 1129092"/>
                              <a:gd name="connsiteX83" fmla="*/ 1016833 w 1547495"/>
                              <a:gd name="connsiteY83" fmla="*/ 775937 h 1129092"/>
                              <a:gd name="connsiteX84" fmla="*/ 1016833 w 1547495"/>
                              <a:gd name="connsiteY84" fmla="*/ 783599 h 1129092"/>
                              <a:gd name="connsiteX85" fmla="*/ 1082888 w 1547495"/>
                              <a:gd name="connsiteY85" fmla="*/ 783599 h 1129092"/>
                              <a:gd name="connsiteX86" fmla="*/ 1095569 w 1547495"/>
                              <a:gd name="connsiteY86" fmla="*/ 796275 h 1129092"/>
                              <a:gd name="connsiteX87" fmla="*/ 1082888 w 1547495"/>
                              <a:gd name="connsiteY87" fmla="*/ 809022 h 1129092"/>
                              <a:gd name="connsiteX88" fmla="*/ 1018123 w 1547495"/>
                              <a:gd name="connsiteY88" fmla="*/ 809022 h 1129092"/>
                              <a:gd name="connsiteX89" fmla="*/ 1020630 w 1547495"/>
                              <a:gd name="connsiteY89" fmla="*/ 843254 h 1129092"/>
                              <a:gd name="connsiteX90" fmla="*/ 1086686 w 1547495"/>
                              <a:gd name="connsiteY90" fmla="*/ 838169 h 1129092"/>
                              <a:gd name="connsiteX91" fmla="*/ 1100656 w 1547495"/>
                              <a:gd name="connsiteY91" fmla="*/ 849627 h 1129092"/>
                              <a:gd name="connsiteX92" fmla="*/ 1089193 w 1547495"/>
                              <a:gd name="connsiteY92" fmla="*/ 863592 h 1129092"/>
                              <a:gd name="connsiteX93" fmla="*/ 1024499 w 1547495"/>
                              <a:gd name="connsiteY93" fmla="*/ 868677 h 1129092"/>
                              <a:gd name="connsiteX94" fmla="*/ 1030804 w 1547495"/>
                              <a:gd name="connsiteY94" fmla="*/ 902980 h 1129092"/>
                              <a:gd name="connsiteX95" fmla="*/ 1095569 w 1547495"/>
                              <a:gd name="connsiteY95" fmla="*/ 892811 h 1129092"/>
                              <a:gd name="connsiteX96" fmla="*/ 1109540 w 1547495"/>
                              <a:gd name="connsiteY96" fmla="*/ 902980 h 1129092"/>
                              <a:gd name="connsiteX97" fmla="*/ 1099366 w 1547495"/>
                              <a:gd name="connsiteY97" fmla="*/ 916944 h 1129092"/>
                              <a:gd name="connsiteX98" fmla="*/ 1035891 w 1547495"/>
                              <a:gd name="connsiteY98" fmla="*/ 927114 h 1129092"/>
                              <a:gd name="connsiteX99" fmla="*/ 1044774 w 1547495"/>
                              <a:gd name="connsiteY99" fmla="*/ 955043 h 1129092"/>
                              <a:gd name="connsiteX100" fmla="*/ 1100656 w 1547495"/>
                              <a:gd name="connsiteY100" fmla="*/ 939789 h 1129092"/>
                              <a:gd name="connsiteX101" fmla="*/ 1115844 w 1547495"/>
                              <a:gd name="connsiteY101" fmla="*/ 948669 h 1129092"/>
                              <a:gd name="connsiteX102" fmla="*/ 1106961 w 1547495"/>
                              <a:gd name="connsiteY102" fmla="*/ 963923 h 1129092"/>
                              <a:gd name="connsiteX103" fmla="*/ 1052368 w 1547495"/>
                              <a:gd name="connsiteY103" fmla="*/ 977888 h 1129092"/>
                              <a:gd name="connsiteX104" fmla="*/ 1065121 w 1547495"/>
                              <a:gd name="connsiteY104" fmla="*/ 1009684 h 1129092"/>
                              <a:gd name="connsiteX105" fmla="*/ 1129815 w 1547495"/>
                              <a:gd name="connsiteY105" fmla="*/ 985551 h 1129092"/>
                              <a:gd name="connsiteX106" fmla="*/ 1146364 w 1547495"/>
                              <a:gd name="connsiteY106" fmla="*/ 993142 h 1129092"/>
                              <a:gd name="connsiteX107" fmla="*/ 1138699 w 1547495"/>
                              <a:gd name="connsiteY107" fmla="*/ 1009684 h 1129092"/>
                              <a:gd name="connsiteX108" fmla="*/ 1075223 w 1547495"/>
                              <a:gd name="connsiteY108" fmla="*/ 1033747 h 1129092"/>
                              <a:gd name="connsiteX109" fmla="*/ 1094280 w 1547495"/>
                              <a:gd name="connsiteY109" fmla="*/ 1070628 h 1129092"/>
                              <a:gd name="connsiteX110" fmla="*/ 1145075 w 1547495"/>
                              <a:gd name="connsiteY110" fmla="*/ 1042698 h 1129092"/>
                              <a:gd name="connsiteX111" fmla="*/ 1162842 w 1547495"/>
                              <a:gd name="connsiteY111" fmla="*/ 1047783 h 1129092"/>
                              <a:gd name="connsiteX112" fmla="*/ 1157756 w 1547495"/>
                              <a:gd name="connsiteY112" fmla="*/ 1065543 h 1129092"/>
                              <a:gd name="connsiteX113" fmla="*/ 1108250 w 1547495"/>
                              <a:gd name="connsiteY113" fmla="*/ 1093473 h 1129092"/>
                              <a:gd name="connsiteX114" fmla="*/ 1126018 w 1547495"/>
                              <a:gd name="connsiteY114" fmla="*/ 1121402 h 1129092"/>
                              <a:gd name="connsiteX115" fmla="*/ 1164132 w 1547495"/>
                              <a:gd name="connsiteY115" fmla="*/ 1085882 h 1129092"/>
                              <a:gd name="connsiteX116" fmla="*/ 1181899 w 1547495"/>
                              <a:gd name="connsiteY116" fmla="*/ 1087099 h 1129092"/>
                              <a:gd name="connsiteX117" fmla="*/ 1180610 w 1547495"/>
                              <a:gd name="connsiteY117" fmla="*/ 1104931 h 1129092"/>
                              <a:gd name="connsiteX118" fmla="*/ 1153946 w 1547495"/>
                              <a:gd name="connsiteY118" fmla="*/ 1129092 h 1129092"/>
                              <a:gd name="connsiteX119" fmla="*/ 1103109 w 1547495"/>
                              <a:gd name="connsiteY119" fmla="*/ 1129092 h 1129092"/>
                              <a:gd name="connsiteX120" fmla="*/ 1086686 w 1547495"/>
                              <a:gd name="connsiteY120" fmla="*/ 1104931 h 1129092"/>
                              <a:gd name="connsiteX121" fmla="*/ 1042501 w 1547495"/>
                              <a:gd name="connsiteY121" fmla="*/ 1129092 h 1129092"/>
                              <a:gd name="connsiteX122" fmla="*/ 1015665 w 1547495"/>
                              <a:gd name="connsiteY122" fmla="*/ 1129092 h 1129092"/>
                              <a:gd name="connsiteX123" fmla="*/ 1015615 w 1547495"/>
                              <a:gd name="connsiteY123" fmla="*/ 1129065 h 1129092"/>
                              <a:gd name="connsiteX124" fmla="*/ 1020630 w 1547495"/>
                              <a:gd name="connsiteY124" fmla="*/ 1111233 h 1129092"/>
                              <a:gd name="connsiteX125" fmla="*/ 1068918 w 1547495"/>
                              <a:gd name="connsiteY125" fmla="*/ 1078219 h 1129092"/>
                              <a:gd name="connsiteX126" fmla="*/ 1048571 w 1547495"/>
                              <a:gd name="connsiteY126" fmla="*/ 1037614 h 1129092"/>
                              <a:gd name="connsiteX127" fmla="*/ 1000355 w 1547495"/>
                              <a:gd name="connsiteY127" fmla="*/ 1055374 h 1129092"/>
                              <a:gd name="connsiteX128" fmla="*/ 995269 w 1547495"/>
                              <a:gd name="connsiteY128" fmla="*/ 1056663 h 1129092"/>
                              <a:gd name="connsiteX129" fmla="*/ 983877 w 1547495"/>
                              <a:gd name="connsiteY129" fmla="*/ 1047783 h 1129092"/>
                              <a:gd name="connsiteX130" fmla="*/ 991472 w 1547495"/>
                              <a:gd name="connsiteY130" fmla="*/ 1031240 h 1129092"/>
                              <a:gd name="connsiteX131" fmla="*/ 1037180 w 1547495"/>
                              <a:gd name="connsiteY131" fmla="*/ 1013480 h 1129092"/>
                              <a:gd name="connsiteX132" fmla="*/ 1024499 w 1547495"/>
                              <a:gd name="connsiteY132" fmla="*/ 979177 h 1129092"/>
                              <a:gd name="connsiteX133" fmla="*/ 964820 w 1547495"/>
                              <a:gd name="connsiteY133" fmla="*/ 994431 h 1129092"/>
                              <a:gd name="connsiteX134" fmla="*/ 961023 w 1547495"/>
                              <a:gd name="connsiteY134" fmla="*/ 994431 h 1129092"/>
                              <a:gd name="connsiteX135" fmla="*/ 948271 w 1547495"/>
                              <a:gd name="connsiteY135" fmla="*/ 985551 h 1129092"/>
                              <a:gd name="connsiteX136" fmla="*/ 957155 w 1547495"/>
                              <a:gd name="connsiteY136" fmla="*/ 970297 h 1129092"/>
                              <a:gd name="connsiteX137" fmla="*/ 1015615 w 1547495"/>
                              <a:gd name="connsiteY137" fmla="*/ 955043 h 1129092"/>
                              <a:gd name="connsiteX138" fmla="*/ 1006660 w 1547495"/>
                              <a:gd name="connsiteY138" fmla="*/ 924536 h 1129092"/>
                              <a:gd name="connsiteX139" fmla="*/ 953357 w 1547495"/>
                              <a:gd name="connsiteY139" fmla="*/ 933416 h 1129092"/>
                              <a:gd name="connsiteX140" fmla="*/ 950850 w 1547495"/>
                              <a:gd name="connsiteY140" fmla="*/ 933416 h 1129092"/>
                              <a:gd name="connsiteX141" fmla="*/ 938169 w 1547495"/>
                              <a:gd name="connsiteY141" fmla="*/ 923318 h 1129092"/>
                              <a:gd name="connsiteX142" fmla="*/ 948271 w 1547495"/>
                              <a:gd name="connsiteY142" fmla="*/ 909353 h 1129092"/>
                              <a:gd name="connsiteX143" fmla="*/ 1000355 w 1547495"/>
                              <a:gd name="connsiteY143" fmla="*/ 901691 h 1129092"/>
                              <a:gd name="connsiteX144" fmla="*/ 993979 w 1547495"/>
                              <a:gd name="connsiteY144" fmla="*/ 864881 h 1129092"/>
                              <a:gd name="connsiteX145" fmla="*/ 940677 w 1547495"/>
                              <a:gd name="connsiteY145" fmla="*/ 869966 h 1129092"/>
                              <a:gd name="connsiteX146" fmla="*/ 939387 w 1547495"/>
                              <a:gd name="connsiteY146" fmla="*/ 869966 h 1129092"/>
                              <a:gd name="connsiteX147" fmla="*/ 926706 w 1547495"/>
                              <a:gd name="connsiteY147" fmla="*/ 858508 h 1129092"/>
                              <a:gd name="connsiteX148" fmla="*/ 938169 w 1547495"/>
                              <a:gd name="connsiteY148" fmla="*/ 844543 h 1129092"/>
                              <a:gd name="connsiteX149" fmla="*/ 990182 w 1547495"/>
                              <a:gd name="connsiteY149" fmla="*/ 840747 h 1129092"/>
                              <a:gd name="connsiteX150" fmla="*/ 987675 w 1547495"/>
                              <a:gd name="connsiteY150" fmla="*/ 803938 h 1129092"/>
                              <a:gd name="connsiteX151" fmla="*/ 934300 w 1547495"/>
                              <a:gd name="connsiteY151" fmla="*/ 803938 h 1129092"/>
                              <a:gd name="connsiteX152" fmla="*/ 921619 w 1547495"/>
                              <a:gd name="connsiteY152" fmla="*/ 791190 h 1129092"/>
                              <a:gd name="connsiteX153" fmla="*/ 934300 w 1547495"/>
                              <a:gd name="connsiteY153" fmla="*/ 778515 h 1129092"/>
                              <a:gd name="connsiteX154" fmla="*/ 986385 w 1547495"/>
                              <a:gd name="connsiteY154" fmla="*/ 778515 h 1129092"/>
                              <a:gd name="connsiteX155" fmla="*/ 986385 w 1547495"/>
                              <a:gd name="connsiteY155" fmla="*/ 770924 h 1129092"/>
                              <a:gd name="connsiteX156" fmla="*/ 987675 w 1547495"/>
                              <a:gd name="connsiteY156" fmla="*/ 744212 h 1129092"/>
                              <a:gd name="connsiteX157" fmla="*/ 934300 w 1547495"/>
                              <a:gd name="connsiteY157" fmla="*/ 740416 h 1129092"/>
                              <a:gd name="connsiteX158" fmla="*/ 922909 w 1547495"/>
                              <a:gd name="connsiteY158" fmla="*/ 726452 h 1129092"/>
                              <a:gd name="connsiteX159" fmla="*/ 936879 w 1547495"/>
                              <a:gd name="connsiteY159" fmla="*/ 714993 h 1129092"/>
                              <a:gd name="connsiteX160" fmla="*/ 990182 w 1547495"/>
                              <a:gd name="connsiteY160" fmla="*/ 718789 h 1129092"/>
                              <a:gd name="connsiteX161" fmla="*/ 993979 w 1547495"/>
                              <a:gd name="connsiteY161" fmla="*/ 681979 h 1129092"/>
                              <a:gd name="connsiteX162" fmla="*/ 939387 w 1547495"/>
                              <a:gd name="connsiteY162" fmla="*/ 678184 h 1129092"/>
                              <a:gd name="connsiteX163" fmla="*/ 927996 w 1547495"/>
                              <a:gd name="connsiteY163" fmla="*/ 664219 h 1129092"/>
                              <a:gd name="connsiteX164" fmla="*/ 941966 w 1547495"/>
                              <a:gd name="connsiteY164" fmla="*/ 652761 h 1129092"/>
                              <a:gd name="connsiteX165" fmla="*/ 999066 w 1547495"/>
                              <a:gd name="connsiteY165" fmla="*/ 657845 h 1129092"/>
                              <a:gd name="connsiteX166" fmla="*/ 1006660 w 1547495"/>
                              <a:gd name="connsiteY166" fmla="*/ 623542 h 1129092"/>
                              <a:gd name="connsiteX167" fmla="*/ 952140 w 1547495"/>
                              <a:gd name="connsiteY167" fmla="*/ 612156 h 1129092"/>
                              <a:gd name="connsiteX168" fmla="*/ 941966 w 1547495"/>
                              <a:gd name="connsiteY168" fmla="*/ 596902 h 1129092"/>
                              <a:gd name="connsiteX169" fmla="*/ 957155 w 1547495"/>
                              <a:gd name="connsiteY169" fmla="*/ 586733 h 1129092"/>
                              <a:gd name="connsiteX170" fmla="*/ 1013036 w 1547495"/>
                              <a:gd name="connsiteY170" fmla="*/ 598191 h 1129092"/>
                              <a:gd name="connsiteX171" fmla="*/ 1023210 w 1547495"/>
                              <a:gd name="connsiteY171" fmla="*/ 565177 h 1129092"/>
                              <a:gd name="connsiteX172" fmla="*/ 967328 w 1547495"/>
                              <a:gd name="connsiteY172" fmla="*/ 543550 h 1129092"/>
                              <a:gd name="connsiteX173" fmla="*/ 959734 w 1547495"/>
                              <a:gd name="connsiteY173" fmla="*/ 527078 h 1129092"/>
                              <a:gd name="connsiteX174" fmla="*/ 976212 w 1547495"/>
                              <a:gd name="connsiteY174" fmla="*/ 519416 h 1129092"/>
                              <a:gd name="connsiteX175" fmla="*/ 1032093 w 1547495"/>
                              <a:gd name="connsiteY175" fmla="*/ 541043 h 1129092"/>
                              <a:gd name="connsiteX176" fmla="*/ 1046064 w 1547495"/>
                              <a:gd name="connsiteY176" fmla="*/ 509247 h 1129092"/>
                              <a:gd name="connsiteX177" fmla="*/ 991472 w 1547495"/>
                              <a:gd name="connsiteY177" fmla="*/ 480028 h 1129092"/>
                              <a:gd name="connsiteX178" fmla="*/ 986385 w 1547495"/>
                              <a:gd name="connsiteY178" fmla="*/ 462268 h 1129092"/>
                              <a:gd name="connsiteX179" fmla="*/ 1004153 w 1547495"/>
                              <a:gd name="connsiteY179" fmla="*/ 457183 h 1129092"/>
                              <a:gd name="connsiteX180" fmla="*/ 1057455 w 1547495"/>
                              <a:gd name="connsiteY180" fmla="*/ 485113 h 1129092"/>
                              <a:gd name="connsiteX181" fmla="*/ 1075223 w 1547495"/>
                              <a:gd name="connsiteY181" fmla="*/ 452099 h 1129092"/>
                              <a:gd name="connsiteX182" fmla="*/ 1027007 w 1547495"/>
                              <a:gd name="connsiteY182" fmla="*/ 419085 h 1129092"/>
                              <a:gd name="connsiteX183" fmla="*/ 1023210 w 1547495"/>
                              <a:gd name="connsiteY183" fmla="*/ 401324 h 1129092"/>
                              <a:gd name="connsiteX184" fmla="*/ 1040977 w 1547495"/>
                              <a:gd name="connsiteY184" fmla="*/ 397529 h 1129092"/>
                              <a:gd name="connsiteX185" fmla="*/ 1089193 w 1547495"/>
                              <a:gd name="connsiteY185" fmla="*/ 429254 h 1129092"/>
                              <a:gd name="connsiteX186" fmla="*/ 1110758 w 1547495"/>
                              <a:gd name="connsiteY186" fmla="*/ 397529 h 1129092"/>
                              <a:gd name="connsiteX187" fmla="*/ 1063831 w 1547495"/>
                              <a:gd name="connsiteY187" fmla="*/ 356852 h 1129092"/>
                              <a:gd name="connsiteX188" fmla="*/ 1062542 w 1547495"/>
                              <a:gd name="connsiteY188" fmla="*/ 339092 h 1129092"/>
                              <a:gd name="connsiteX189" fmla="*/ 1080309 w 1547495"/>
                              <a:gd name="connsiteY189" fmla="*/ 337803 h 1129092"/>
                              <a:gd name="connsiteX190" fmla="*/ 1126018 w 1547495"/>
                              <a:gd name="connsiteY190" fmla="*/ 377191 h 1129092"/>
                              <a:gd name="connsiteX191" fmla="*/ 1151379 w 1547495"/>
                              <a:gd name="connsiteY191" fmla="*/ 346683 h 1129092"/>
                              <a:gd name="connsiteX192" fmla="*/ 1106961 w 1547495"/>
                              <a:gd name="connsiteY192" fmla="*/ 306078 h 1129092"/>
                              <a:gd name="connsiteX193" fmla="*/ 1105743 w 1547495"/>
                              <a:gd name="connsiteY193" fmla="*/ 288318 h 1129092"/>
                              <a:gd name="connsiteX194" fmla="*/ 1123510 w 1547495"/>
                              <a:gd name="connsiteY194" fmla="*/ 287029 h 1129092"/>
                              <a:gd name="connsiteX195" fmla="*/ 1167929 w 1547495"/>
                              <a:gd name="connsiteY195" fmla="*/ 327634 h 1129092"/>
                              <a:gd name="connsiteX196" fmla="*/ 1186986 w 1547495"/>
                              <a:gd name="connsiteY196" fmla="*/ 308584 h 1129092"/>
                              <a:gd name="connsiteX197" fmla="*/ 1147582 w 1547495"/>
                              <a:gd name="connsiteY197" fmla="*/ 270486 h 1129092"/>
                              <a:gd name="connsiteX198" fmla="*/ 1147582 w 1547495"/>
                              <a:gd name="connsiteY198" fmla="*/ 252726 h 1129092"/>
                              <a:gd name="connsiteX199" fmla="*/ 1165350 w 1547495"/>
                              <a:gd name="connsiteY199" fmla="*/ 252726 h 1129092"/>
                              <a:gd name="connsiteX200" fmla="*/ 1205972 w 1547495"/>
                              <a:gd name="connsiteY200" fmla="*/ 292113 h 1129092"/>
                              <a:gd name="connsiteX201" fmla="*/ 1222521 w 1547495"/>
                              <a:gd name="connsiteY201" fmla="*/ 278149 h 1129092"/>
                              <a:gd name="connsiteX202" fmla="*/ 1186986 w 1547495"/>
                              <a:gd name="connsiteY202" fmla="*/ 242556 h 1129092"/>
                              <a:gd name="connsiteX203" fmla="*/ 1186986 w 1547495"/>
                              <a:gd name="connsiteY203" fmla="*/ 224796 h 1129092"/>
                              <a:gd name="connsiteX204" fmla="*/ 1204754 w 1547495"/>
                              <a:gd name="connsiteY204" fmla="*/ 224796 h 1129092"/>
                              <a:gd name="connsiteX205" fmla="*/ 1242796 w 1547495"/>
                              <a:gd name="connsiteY205" fmla="*/ 262895 h 1129092"/>
                              <a:gd name="connsiteX206" fmla="*/ 1260564 w 1547495"/>
                              <a:gd name="connsiteY206" fmla="*/ 250219 h 1129092"/>
                              <a:gd name="connsiteX207" fmla="*/ 1228826 w 1547495"/>
                              <a:gd name="connsiteY207" fmla="*/ 217205 h 1129092"/>
                              <a:gd name="connsiteX208" fmla="*/ 1228826 w 1547495"/>
                              <a:gd name="connsiteY208" fmla="*/ 199373 h 1129092"/>
                              <a:gd name="connsiteX209" fmla="*/ 1246593 w 1547495"/>
                              <a:gd name="connsiteY209" fmla="*/ 199373 h 1129092"/>
                              <a:gd name="connsiteX210" fmla="*/ 1282200 w 1547495"/>
                              <a:gd name="connsiteY210" fmla="*/ 236254 h 1129092"/>
                              <a:gd name="connsiteX211" fmla="*/ 1292302 w 1547495"/>
                              <a:gd name="connsiteY211" fmla="*/ 229881 h 1129092"/>
                              <a:gd name="connsiteX212" fmla="*/ 771813 w 1547495"/>
                              <a:gd name="connsiteY212" fmla="*/ 19050 h 1129092"/>
                              <a:gd name="connsiteX213" fmla="*/ 248817 w 1547495"/>
                              <a:gd name="connsiteY213" fmla="*/ 232387 h 1129092"/>
                              <a:gd name="connsiteX214" fmla="*/ 256412 w 1547495"/>
                              <a:gd name="connsiteY214" fmla="*/ 237472 h 1129092"/>
                              <a:gd name="connsiteX215" fmla="*/ 291947 w 1547495"/>
                              <a:gd name="connsiteY215" fmla="*/ 200662 h 1129092"/>
                              <a:gd name="connsiteX216" fmla="*/ 309786 w 1547495"/>
                              <a:gd name="connsiteY216" fmla="*/ 200662 h 1129092"/>
                              <a:gd name="connsiteX217" fmla="*/ 309786 w 1547495"/>
                              <a:gd name="connsiteY217" fmla="*/ 218423 h 1129092"/>
                              <a:gd name="connsiteX218" fmla="*/ 278048 w 1547495"/>
                              <a:gd name="connsiteY218" fmla="*/ 251437 h 1129092"/>
                              <a:gd name="connsiteX219" fmla="*/ 295815 w 1547495"/>
                              <a:gd name="connsiteY219" fmla="*/ 264184 h 1129092"/>
                              <a:gd name="connsiteX220" fmla="*/ 333858 w 1547495"/>
                              <a:gd name="connsiteY220" fmla="*/ 226085 h 1129092"/>
                              <a:gd name="connsiteX221" fmla="*/ 351625 w 1547495"/>
                              <a:gd name="connsiteY221" fmla="*/ 226085 h 1129092"/>
                              <a:gd name="connsiteX222" fmla="*/ 351625 w 1547495"/>
                              <a:gd name="connsiteY222" fmla="*/ 243846 h 1129092"/>
                              <a:gd name="connsiteX223" fmla="*/ 316090 w 1547495"/>
                              <a:gd name="connsiteY223" fmla="*/ 279366 h 1129092"/>
                              <a:gd name="connsiteX224" fmla="*/ 332568 w 1547495"/>
                              <a:gd name="connsiteY224" fmla="*/ 293402 h 1129092"/>
                              <a:gd name="connsiteX225" fmla="*/ 373262 w 1547495"/>
                              <a:gd name="connsiteY225" fmla="*/ 254015 h 1129092"/>
                              <a:gd name="connsiteX226" fmla="*/ 391029 w 1547495"/>
                              <a:gd name="connsiteY226" fmla="*/ 254015 h 1129092"/>
                              <a:gd name="connsiteX227" fmla="*/ 391029 w 1547495"/>
                              <a:gd name="connsiteY227" fmla="*/ 271775 h 1129092"/>
                              <a:gd name="connsiteX228" fmla="*/ 351625 w 1547495"/>
                              <a:gd name="connsiteY228" fmla="*/ 309874 h 1129092"/>
                              <a:gd name="connsiteX229" fmla="*/ 370683 w 1547495"/>
                              <a:gd name="connsiteY229" fmla="*/ 328923 h 1129092"/>
                              <a:gd name="connsiteX230" fmla="*/ 415101 w 1547495"/>
                              <a:gd name="connsiteY230" fmla="*/ 288318 h 1129092"/>
                              <a:gd name="connsiteX231" fmla="*/ 432869 w 1547495"/>
                              <a:gd name="connsiteY231" fmla="*/ 289535 h 1129092"/>
                              <a:gd name="connsiteX232" fmla="*/ 431651 w 1547495"/>
                              <a:gd name="connsiteY232" fmla="*/ 307367 h 1129092"/>
                              <a:gd name="connsiteX233" fmla="*/ 387161 w 1547495"/>
                              <a:gd name="connsiteY233" fmla="*/ 347972 h 1129092"/>
                              <a:gd name="connsiteX234" fmla="*/ 412594 w 1547495"/>
                              <a:gd name="connsiteY234" fmla="*/ 378480 h 1129092"/>
                              <a:gd name="connsiteX235" fmla="*/ 458302 w 1547495"/>
                              <a:gd name="connsiteY235" fmla="*/ 339092 h 1129092"/>
                              <a:gd name="connsiteX236" fmla="*/ 476070 w 1547495"/>
                              <a:gd name="connsiteY236" fmla="*/ 340381 h 1129092"/>
                              <a:gd name="connsiteX237" fmla="*/ 474780 w 1547495"/>
                              <a:gd name="connsiteY237" fmla="*/ 358141 h 1129092"/>
                              <a:gd name="connsiteX238" fmla="*/ 427782 w 1547495"/>
                              <a:gd name="connsiteY238" fmla="*/ 398746 h 1129092"/>
                              <a:gd name="connsiteX239" fmla="*/ 449419 w 1547495"/>
                              <a:gd name="connsiteY239" fmla="*/ 430543 h 1129092"/>
                              <a:gd name="connsiteX240" fmla="*/ 497635 w 1547495"/>
                              <a:gd name="connsiteY240" fmla="*/ 398746 h 1129092"/>
                              <a:gd name="connsiteX241" fmla="*/ 515402 w 1547495"/>
                              <a:gd name="connsiteY241" fmla="*/ 402614 h 1129092"/>
                              <a:gd name="connsiteX242" fmla="*/ 511605 w 1547495"/>
                              <a:gd name="connsiteY242" fmla="*/ 420374 h 1129092"/>
                              <a:gd name="connsiteX243" fmla="*/ 463389 w 1547495"/>
                              <a:gd name="connsiteY243" fmla="*/ 453388 h 1129092"/>
                              <a:gd name="connsiteX244" fmla="*/ 481157 w 1547495"/>
                              <a:gd name="connsiteY244" fmla="*/ 486402 h 1129092"/>
                              <a:gd name="connsiteX245" fmla="*/ 534459 w 1547495"/>
                              <a:gd name="connsiteY245" fmla="*/ 458472 h 1129092"/>
                              <a:gd name="connsiteX246" fmla="*/ 552227 w 1547495"/>
                              <a:gd name="connsiteY246" fmla="*/ 463557 h 1129092"/>
                              <a:gd name="connsiteX247" fmla="*/ 547140 w 1547495"/>
                              <a:gd name="connsiteY247" fmla="*/ 481317 h 1129092"/>
                              <a:gd name="connsiteX248" fmla="*/ 492548 w 1547495"/>
                              <a:gd name="connsiteY248" fmla="*/ 510536 h 1129092"/>
                              <a:gd name="connsiteX249" fmla="*/ 506518 w 1547495"/>
                              <a:gd name="connsiteY249" fmla="*/ 542261 h 1129092"/>
                              <a:gd name="connsiteX250" fmla="*/ 562400 w 1547495"/>
                              <a:gd name="connsiteY250" fmla="*/ 520705 h 1129092"/>
                              <a:gd name="connsiteX251" fmla="*/ 578878 w 1547495"/>
                              <a:gd name="connsiteY251" fmla="*/ 528296 h 1129092"/>
                              <a:gd name="connsiteX252" fmla="*/ 571284 w 1547495"/>
                              <a:gd name="connsiteY252" fmla="*/ 544839 h 1129092"/>
                              <a:gd name="connsiteX253" fmla="*/ 515402 w 1547495"/>
                              <a:gd name="connsiteY253" fmla="*/ 566394 h 1129092"/>
                              <a:gd name="connsiteX254" fmla="*/ 525575 w 1547495"/>
                              <a:gd name="connsiteY254" fmla="*/ 599408 h 1129092"/>
                              <a:gd name="connsiteX255" fmla="*/ 581457 w 1547495"/>
                              <a:gd name="connsiteY255" fmla="*/ 588022 h 1129092"/>
                              <a:gd name="connsiteX256" fmla="*/ 596646 w 1547495"/>
                              <a:gd name="connsiteY256" fmla="*/ 598191 h 1129092"/>
                              <a:gd name="connsiteX257" fmla="*/ 586472 w 1547495"/>
                              <a:gd name="connsiteY257" fmla="*/ 613445 h 1129092"/>
                              <a:gd name="connsiteX258" fmla="*/ 531880 w 1547495"/>
                              <a:gd name="connsiteY258" fmla="*/ 624831 h 1129092"/>
                              <a:gd name="connsiteX259" fmla="*/ 539546 w 1547495"/>
                              <a:gd name="connsiteY259" fmla="*/ 659134 h 1129092"/>
                              <a:gd name="connsiteX260" fmla="*/ 596646 w 1547495"/>
                              <a:gd name="connsiteY260" fmla="*/ 654050 h 1129092"/>
                              <a:gd name="connsiteX261" fmla="*/ 610616 w 1547495"/>
                              <a:gd name="connsiteY261" fmla="*/ 665508 h 1129092"/>
                              <a:gd name="connsiteX262" fmla="*/ 599225 w 1547495"/>
                              <a:gd name="connsiteY262" fmla="*/ 679473 h 1129092"/>
                              <a:gd name="connsiteX263" fmla="*/ 544632 w 1547495"/>
                              <a:gd name="connsiteY263" fmla="*/ 683268 h 1129092"/>
                              <a:gd name="connsiteX264" fmla="*/ 548430 w 1547495"/>
                              <a:gd name="connsiteY264" fmla="*/ 720078 h 1129092"/>
                              <a:gd name="connsiteX265" fmla="*/ 601732 w 1547495"/>
                              <a:gd name="connsiteY265" fmla="*/ 716282 h 1129092"/>
                              <a:gd name="connsiteX266" fmla="*/ 615703 w 1547495"/>
                              <a:gd name="connsiteY266" fmla="*/ 727741 h 1129092"/>
                              <a:gd name="connsiteX267" fmla="*/ 604240 w 1547495"/>
                              <a:gd name="connsiteY267" fmla="*/ 741705 h 1129092"/>
                              <a:gd name="connsiteX268" fmla="*/ 550937 w 1547495"/>
                              <a:gd name="connsiteY268" fmla="*/ 745501 h 1129092"/>
                              <a:gd name="connsiteX269" fmla="*/ 552227 w 1547495"/>
                              <a:gd name="connsiteY269" fmla="*/ 772141 h 1129092"/>
                              <a:gd name="connsiteX270" fmla="*/ 552227 w 1547495"/>
                              <a:gd name="connsiteY270" fmla="*/ 779804 h 1129092"/>
                              <a:gd name="connsiteX271" fmla="*/ 604240 w 1547495"/>
                              <a:gd name="connsiteY271" fmla="*/ 779804 h 1129092"/>
                              <a:gd name="connsiteX272" fmla="*/ 616992 w 1547495"/>
                              <a:gd name="connsiteY272" fmla="*/ 792480 h 1129092"/>
                              <a:gd name="connsiteX273" fmla="*/ 604240 w 1547495"/>
                              <a:gd name="connsiteY273" fmla="*/ 805155 h 1129092"/>
                              <a:gd name="connsiteX274" fmla="*/ 550937 w 1547495"/>
                              <a:gd name="connsiteY274" fmla="*/ 805155 h 1129092"/>
                              <a:gd name="connsiteX275" fmla="*/ 548430 w 1547495"/>
                              <a:gd name="connsiteY275" fmla="*/ 842036 h 1129092"/>
                              <a:gd name="connsiteX276" fmla="*/ 600443 w 1547495"/>
                              <a:gd name="connsiteY276" fmla="*/ 845832 h 1129092"/>
                              <a:gd name="connsiteX277" fmla="*/ 611906 w 1547495"/>
                              <a:gd name="connsiteY277" fmla="*/ 859797 h 1129092"/>
                              <a:gd name="connsiteX278" fmla="*/ 599225 w 1547495"/>
                              <a:gd name="connsiteY278" fmla="*/ 871255 h 1129092"/>
                              <a:gd name="connsiteX279" fmla="*/ 597935 w 1547495"/>
                              <a:gd name="connsiteY279" fmla="*/ 871255 h 1129092"/>
                              <a:gd name="connsiteX280" fmla="*/ 544632 w 1547495"/>
                              <a:gd name="connsiteY280" fmla="*/ 866170 h 1129092"/>
                              <a:gd name="connsiteX281" fmla="*/ 538256 w 1547495"/>
                              <a:gd name="connsiteY281" fmla="*/ 902980 h 1129092"/>
                              <a:gd name="connsiteX282" fmla="*/ 590341 w 1547495"/>
                              <a:gd name="connsiteY282" fmla="*/ 910571 h 1129092"/>
                              <a:gd name="connsiteX283" fmla="*/ 600443 w 1547495"/>
                              <a:gd name="connsiteY283" fmla="*/ 924536 h 1129092"/>
                              <a:gd name="connsiteX284" fmla="*/ 587762 w 1547495"/>
                              <a:gd name="connsiteY284" fmla="*/ 934705 h 1129092"/>
                              <a:gd name="connsiteX285" fmla="*/ 585254 w 1547495"/>
                              <a:gd name="connsiteY285" fmla="*/ 934705 h 1129092"/>
                              <a:gd name="connsiteX286" fmla="*/ 531880 w 1547495"/>
                              <a:gd name="connsiteY286" fmla="*/ 925825 h 1129092"/>
                              <a:gd name="connsiteX287" fmla="*/ 522996 w 1547495"/>
                              <a:gd name="connsiteY287" fmla="*/ 956332 h 1129092"/>
                              <a:gd name="connsiteX288" fmla="*/ 581457 w 1547495"/>
                              <a:gd name="connsiteY288" fmla="*/ 971514 h 1129092"/>
                              <a:gd name="connsiteX289" fmla="*/ 590341 w 1547495"/>
                              <a:gd name="connsiteY289" fmla="*/ 986768 h 1129092"/>
                              <a:gd name="connsiteX290" fmla="*/ 577588 w 1547495"/>
                              <a:gd name="connsiteY290" fmla="*/ 995648 h 1129092"/>
                              <a:gd name="connsiteX291" fmla="*/ 573791 w 1547495"/>
                              <a:gd name="connsiteY291" fmla="*/ 995648 h 1129092"/>
                              <a:gd name="connsiteX292" fmla="*/ 514112 w 1547495"/>
                              <a:gd name="connsiteY292" fmla="*/ 980466 h 1129092"/>
                              <a:gd name="connsiteX293" fmla="*/ 501432 w 1547495"/>
                              <a:gd name="connsiteY293" fmla="*/ 1014697 h 1129092"/>
                              <a:gd name="connsiteX294" fmla="*/ 547140 w 1547495"/>
                              <a:gd name="connsiteY294" fmla="*/ 1032529 h 1129092"/>
                              <a:gd name="connsiteX295" fmla="*/ 554734 w 1547495"/>
                              <a:gd name="connsiteY295" fmla="*/ 1049000 h 1129092"/>
                              <a:gd name="connsiteX296" fmla="*/ 543343 w 1547495"/>
                              <a:gd name="connsiteY296" fmla="*/ 1056663 h 1129092"/>
                              <a:gd name="connsiteX297" fmla="*/ 538256 w 1547495"/>
                              <a:gd name="connsiteY297" fmla="*/ 1055374 h 1129092"/>
                              <a:gd name="connsiteX298" fmla="*/ 490040 w 1547495"/>
                              <a:gd name="connsiteY298" fmla="*/ 1037614 h 1129092"/>
                              <a:gd name="connsiteX299" fmla="*/ 469694 w 1547495"/>
                              <a:gd name="connsiteY299" fmla="*/ 1078219 h 1129092"/>
                              <a:gd name="connsiteX300" fmla="*/ 522996 w 1547495"/>
                              <a:gd name="connsiteY300" fmla="*/ 1107437 h 1129092"/>
                              <a:gd name="connsiteX301" fmla="*/ 528083 w 1547495"/>
                              <a:gd name="connsiteY301" fmla="*/ 1125198 h 1129092"/>
                              <a:gd name="connsiteX302" fmla="*/ 521122 w 1547495"/>
                              <a:gd name="connsiteY302" fmla="*/ 1129092 h 1129092"/>
                              <a:gd name="connsiteX303" fmla="*/ 508144 w 1547495"/>
                              <a:gd name="connsiteY303" fmla="*/ 1129092 h 1129092"/>
                              <a:gd name="connsiteX304" fmla="*/ 457013 w 1547495"/>
                              <a:gd name="connsiteY304" fmla="*/ 1101064 h 1129092"/>
                              <a:gd name="connsiteX305" fmla="*/ 438004 w 1547495"/>
                              <a:gd name="connsiteY305" fmla="*/ 1129092 h 1129092"/>
                              <a:gd name="connsiteX306" fmla="*/ 390018 w 1547495"/>
                              <a:gd name="connsiteY306" fmla="*/ 1129092 h 1129092"/>
                              <a:gd name="connsiteX307" fmla="*/ 360509 w 1547495"/>
                              <a:gd name="connsiteY307" fmla="*/ 1102353 h 1129092"/>
                              <a:gd name="connsiteX308" fmla="*/ 359291 w 1547495"/>
                              <a:gd name="connsiteY308" fmla="*/ 1084593 h 1129092"/>
                              <a:gd name="connsiteX309" fmla="*/ 377059 w 1547495"/>
                              <a:gd name="connsiteY309" fmla="*/ 1083303 h 1129092"/>
                              <a:gd name="connsiteX310" fmla="*/ 415101 w 1547495"/>
                              <a:gd name="connsiteY310" fmla="*/ 1118896 h 1129092"/>
                              <a:gd name="connsiteX311" fmla="*/ 432869 w 1547495"/>
                              <a:gd name="connsiteY311" fmla="*/ 1090895 h 1129092"/>
                              <a:gd name="connsiteX312" fmla="*/ 383363 w 1547495"/>
                              <a:gd name="connsiteY312" fmla="*/ 1062965 h 1129092"/>
                              <a:gd name="connsiteX313" fmla="*/ 378277 w 1547495"/>
                              <a:gd name="connsiteY313" fmla="*/ 1045205 h 1129092"/>
                              <a:gd name="connsiteX314" fmla="*/ 396044 w 1547495"/>
                              <a:gd name="connsiteY314" fmla="*/ 1040120 h 1129092"/>
                              <a:gd name="connsiteX315" fmla="*/ 446839 w 1547495"/>
                              <a:gd name="connsiteY315" fmla="*/ 1068050 h 1129092"/>
                              <a:gd name="connsiteX316" fmla="*/ 465897 w 1547495"/>
                              <a:gd name="connsiteY316" fmla="*/ 1031240 h 1129092"/>
                              <a:gd name="connsiteX317" fmla="*/ 402421 w 1547495"/>
                              <a:gd name="connsiteY317" fmla="*/ 1007106 h 1129092"/>
                              <a:gd name="connsiteX318" fmla="*/ 394826 w 1547495"/>
                              <a:gd name="connsiteY318" fmla="*/ 990635 h 1129092"/>
                              <a:gd name="connsiteX319" fmla="*/ 411304 w 1547495"/>
                              <a:gd name="connsiteY319" fmla="*/ 982972 h 1129092"/>
                              <a:gd name="connsiteX320" fmla="*/ 476070 w 1547495"/>
                              <a:gd name="connsiteY320" fmla="*/ 1007106 h 1129092"/>
                              <a:gd name="connsiteX321" fmla="*/ 488751 w 1547495"/>
                              <a:gd name="connsiteY321" fmla="*/ 975381 h 1129092"/>
                              <a:gd name="connsiteX322" fmla="*/ 434159 w 1547495"/>
                              <a:gd name="connsiteY322" fmla="*/ 961417 h 1129092"/>
                              <a:gd name="connsiteX323" fmla="*/ 425275 w 1547495"/>
                              <a:gd name="connsiteY323" fmla="*/ 946163 h 1129092"/>
                              <a:gd name="connsiteX324" fmla="*/ 440535 w 1547495"/>
                              <a:gd name="connsiteY324" fmla="*/ 937283 h 1129092"/>
                              <a:gd name="connsiteX325" fmla="*/ 496345 w 1547495"/>
                              <a:gd name="connsiteY325" fmla="*/ 952465 h 1129092"/>
                              <a:gd name="connsiteX326" fmla="*/ 505229 w 1547495"/>
                              <a:gd name="connsiteY326" fmla="*/ 924536 h 1129092"/>
                              <a:gd name="connsiteX327" fmla="*/ 441753 w 1547495"/>
                              <a:gd name="connsiteY327" fmla="*/ 914366 h 1129092"/>
                              <a:gd name="connsiteX328" fmla="*/ 431651 w 1547495"/>
                              <a:gd name="connsiteY328" fmla="*/ 900402 h 1129092"/>
                              <a:gd name="connsiteX329" fmla="*/ 445621 w 1547495"/>
                              <a:gd name="connsiteY329" fmla="*/ 890304 h 1129092"/>
                              <a:gd name="connsiteX330" fmla="*/ 510315 w 1547495"/>
                              <a:gd name="connsiteY330" fmla="*/ 900402 h 1129092"/>
                              <a:gd name="connsiteX331" fmla="*/ 516692 w 1547495"/>
                              <a:gd name="connsiteY331" fmla="*/ 866170 h 1129092"/>
                              <a:gd name="connsiteX332" fmla="*/ 451926 w 1547495"/>
                              <a:gd name="connsiteY332" fmla="*/ 861086 h 1129092"/>
                              <a:gd name="connsiteX333" fmla="*/ 440535 w 1547495"/>
                              <a:gd name="connsiteY333" fmla="*/ 847121 h 1129092"/>
                              <a:gd name="connsiteX334" fmla="*/ 454505 w 1547495"/>
                              <a:gd name="connsiteY334" fmla="*/ 835663 h 1129092"/>
                              <a:gd name="connsiteX335" fmla="*/ 520489 w 1547495"/>
                              <a:gd name="connsiteY335" fmla="*/ 840747 h 1129092"/>
                              <a:gd name="connsiteX336" fmla="*/ 522996 w 1547495"/>
                              <a:gd name="connsiteY336" fmla="*/ 806444 h 1129092"/>
                              <a:gd name="connsiteX337" fmla="*/ 458302 w 1547495"/>
                              <a:gd name="connsiteY337" fmla="*/ 806444 h 1129092"/>
                              <a:gd name="connsiteX338" fmla="*/ 445621 w 1547495"/>
                              <a:gd name="connsiteY338" fmla="*/ 793769 h 1129092"/>
                              <a:gd name="connsiteX339" fmla="*/ 458302 w 1547495"/>
                              <a:gd name="connsiteY339" fmla="*/ 781021 h 1129092"/>
                              <a:gd name="connsiteX340" fmla="*/ 524286 w 1547495"/>
                              <a:gd name="connsiteY340" fmla="*/ 781021 h 1129092"/>
                              <a:gd name="connsiteX341" fmla="*/ 524286 w 1547495"/>
                              <a:gd name="connsiteY341" fmla="*/ 773430 h 1129092"/>
                              <a:gd name="connsiteX342" fmla="*/ 522996 w 1547495"/>
                              <a:gd name="connsiteY342" fmla="*/ 748007 h 1129092"/>
                              <a:gd name="connsiteX343" fmla="*/ 458302 w 1547495"/>
                              <a:gd name="connsiteY343" fmla="*/ 753092 h 1129092"/>
                              <a:gd name="connsiteX344" fmla="*/ 457013 w 1547495"/>
                              <a:gd name="connsiteY344" fmla="*/ 753092 h 1129092"/>
                              <a:gd name="connsiteX345" fmla="*/ 444332 w 1547495"/>
                              <a:gd name="connsiteY345" fmla="*/ 741705 h 1129092"/>
                              <a:gd name="connsiteX346" fmla="*/ 455723 w 1547495"/>
                              <a:gd name="connsiteY346" fmla="*/ 727741 h 1129092"/>
                              <a:gd name="connsiteX347" fmla="*/ 520489 w 1547495"/>
                              <a:gd name="connsiteY347" fmla="*/ 722656 h 1129092"/>
                              <a:gd name="connsiteX348" fmla="*/ 516692 w 1547495"/>
                              <a:gd name="connsiteY348" fmla="*/ 685775 h 1129092"/>
                              <a:gd name="connsiteX349" fmla="*/ 453216 w 1547495"/>
                              <a:gd name="connsiteY349" fmla="*/ 690859 h 1129092"/>
                              <a:gd name="connsiteX350" fmla="*/ 451926 w 1547495"/>
                              <a:gd name="connsiteY350" fmla="*/ 690859 h 1129092"/>
                              <a:gd name="connsiteX351" fmla="*/ 439245 w 1547495"/>
                              <a:gd name="connsiteY351" fmla="*/ 679473 h 1129092"/>
                              <a:gd name="connsiteX352" fmla="*/ 450637 w 1547495"/>
                              <a:gd name="connsiteY352" fmla="*/ 665508 h 1129092"/>
                              <a:gd name="connsiteX353" fmla="*/ 511605 w 1547495"/>
                              <a:gd name="connsiteY353" fmla="*/ 660424 h 1129092"/>
                              <a:gd name="connsiteX354" fmla="*/ 505229 w 1547495"/>
                              <a:gd name="connsiteY354" fmla="*/ 629916 h 1129092"/>
                              <a:gd name="connsiteX355" fmla="*/ 443042 w 1547495"/>
                              <a:gd name="connsiteY355" fmla="*/ 642592 h 1129092"/>
                              <a:gd name="connsiteX356" fmla="*/ 440535 w 1547495"/>
                              <a:gd name="connsiteY356" fmla="*/ 642592 h 1129092"/>
                              <a:gd name="connsiteX357" fmla="*/ 427782 w 1547495"/>
                              <a:gd name="connsiteY357" fmla="*/ 632494 h 1129092"/>
                              <a:gd name="connsiteX358" fmla="*/ 437956 w 1547495"/>
                              <a:gd name="connsiteY358" fmla="*/ 617240 h 1129092"/>
                              <a:gd name="connsiteX359" fmla="*/ 498924 w 1547495"/>
                              <a:gd name="connsiteY359" fmla="*/ 604493 h 1129092"/>
                              <a:gd name="connsiteX360" fmla="*/ 490040 w 1547495"/>
                              <a:gd name="connsiteY360" fmla="*/ 575275 h 1129092"/>
                              <a:gd name="connsiteX361" fmla="*/ 435448 w 1547495"/>
                              <a:gd name="connsiteY361" fmla="*/ 595613 h 1129092"/>
                              <a:gd name="connsiteX362" fmla="*/ 430361 w 1547495"/>
                              <a:gd name="connsiteY362" fmla="*/ 596902 h 1129092"/>
                              <a:gd name="connsiteX363" fmla="*/ 418899 w 1547495"/>
                              <a:gd name="connsiteY363" fmla="*/ 589311 h 1129092"/>
                              <a:gd name="connsiteX364" fmla="*/ 426564 w 1547495"/>
                              <a:gd name="connsiteY364" fmla="*/ 572768 h 1129092"/>
                              <a:gd name="connsiteX365" fmla="*/ 481157 w 1547495"/>
                              <a:gd name="connsiteY365" fmla="*/ 552430 h 1129092"/>
                              <a:gd name="connsiteX366" fmla="*/ 468404 w 1547495"/>
                              <a:gd name="connsiteY366" fmla="*/ 523211 h 1129092"/>
                              <a:gd name="connsiteX367" fmla="*/ 417681 w 1547495"/>
                              <a:gd name="connsiteY367" fmla="*/ 549923 h 1129092"/>
                              <a:gd name="connsiteX368" fmla="*/ 411304 w 1547495"/>
                              <a:gd name="connsiteY368" fmla="*/ 551212 h 1129092"/>
                              <a:gd name="connsiteX369" fmla="*/ 399913 w 1547495"/>
                              <a:gd name="connsiteY369" fmla="*/ 544839 h 1129092"/>
                              <a:gd name="connsiteX370" fmla="*/ 405000 w 1547495"/>
                              <a:gd name="connsiteY370" fmla="*/ 527078 h 1129092"/>
                              <a:gd name="connsiteX371" fmla="*/ 457013 w 1547495"/>
                              <a:gd name="connsiteY371" fmla="*/ 499077 h 1129092"/>
                              <a:gd name="connsiteX372" fmla="*/ 440535 w 1547495"/>
                              <a:gd name="connsiteY372" fmla="*/ 468642 h 1129092"/>
                              <a:gd name="connsiteX373" fmla="*/ 391029 w 1547495"/>
                              <a:gd name="connsiteY373" fmla="*/ 501656 h 1129092"/>
                              <a:gd name="connsiteX374" fmla="*/ 383363 w 1547495"/>
                              <a:gd name="connsiteY374" fmla="*/ 504162 h 1129092"/>
                              <a:gd name="connsiteX375" fmla="*/ 373262 w 1547495"/>
                              <a:gd name="connsiteY375" fmla="*/ 499077 h 1129092"/>
                              <a:gd name="connsiteX376" fmla="*/ 377059 w 1547495"/>
                              <a:gd name="connsiteY376" fmla="*/ 481317 h 1129092"/>
                              <a:gd name="connsiteX377" fmla="*/ 427782 w 1547495"/>
                              <a:gd name="connsiteY377" fmla="*/ 447014 h 1129092"/>
                              <a:gd name="connsiteX378" fmla="*/ 408797 w 1547495"/>
                              <a:gd name="connsiteY378" fmla="*/ 419085 h 1129092"/>
                              <a:gd name="connsiteX379" fmla="*/ 365596 w 1547495"/>
                              <a:gd name="connsiteY379" fmla="*/ 455894 h 1129092"/>
                              <a:gd name="connsiteX380" fmla="*/ 356712 w 1547495"/>
                              <a:gd name="connsiteY380" fmla="*/ 458472 h 1129092"/>
                              <a:gd name="connsiteX381" fmla="*/ 346539 w 1547495"/>
                              <a:gd name="connsiteY381" fmla="*/ 454677 h 1129092"/>
                              <a:gd name="connsiteX382" fmla="*/ 347828 w 1547495"/>
                              <a:gd name="connsiteY382" fmla="*/ 436845 h 1129092"/>
                              <a:gd name="connsiteX383" fmla="*/ 392247 w 1547495"/>
                              <a:gd name="connsiteY383" fmla="*/ 398746 h 1129092"/>
                              <a:gd name="connsiteX384" fmla="*/ 368175 w 1547495"/>
                              <a:gd name="connsiteY384" fmla="*/ 369600 h 1129092"/>
                              <a:gd name="connsiteX385" fmla="*/ 326264 w 1547495"/>
                              <a:gd name="connsiteY385" fmla="*/ 408916 h 1129092"/>
                              <a:gd name="connsiteX386" fmla="*/ 317380 w 1547495"/>
                              <a:gd name="connsiteY386" fmla="*/ 412783 h 1129092"/>
                              <a:gd name="connsiteX387" fmla="*/ 308496 w 1547495"/>
                              <a:gd name="connsiteY387" fmla="*/ 408916 h 1129092"/>
                              <a:gd name="connsiteX388" fmla="*/ 309786 w 1547495"/>
                              <a:gd name="connsiteY388" fmla="*/ 391155 h 1129092"/>
                              <a:gd name="connsiteX389" fmla="*/ 352915 w 1547495"/>
                              <a:gd name="connsiteY389" fmla="*/ 351768 h 1129092"/>
                              <a:gd name="connsiteX390" fmla="*/ 333858 w 1547495"/>
                              <a:gd name="connsiteY390" fmla="*/ 332718 h 1129092"/>
                              <a:gd name="connsiteX391" fmla="*/ 288150 w 1547495"/>
                              <a:gd name="connsiteY391" fmla="*/ 375902 h 1129092"/>
                              <a:gd name="connsiteX392" fmla="*/ 279266 w 1547495"/>
                              <a:gd name="connsiteY392" fmla="*/ 379697 h 1129092"/>
                              <a:gd name="connsiteX393" fmla="*/ 270382 w 1547495"/>
                              <a:gd name="connsiteY393" fmla="*/ 375902 h 1129092"/>
                              <a:gd name="connsiteX394" fmla="*/ 270382 w 1547495"/>
                              <a:gd name="connsiteY394" fmla="*/ 358141 h 1129092"/>
                              <a:gd name="connsiteX395" fmla="*/ 314801 w 1547495"/>
                              <a:gd name="connsiteY395" fmla="*/ 316247 h 1129092"/>
                              <a:gd name="connsiteX396" fmla="*/ 298323 w 1547495"/>
                              <a:gd name="connsiteY396" fmla="*/ 302282 h 1129092"/>
                              <a:gd name="connsiteX397" fmla="*/ 250107 w 1547495"/>
                              <a:gd name="connsiteY397" fmla="*/ 349261 h 1129092"/>
                              <a:gd name="connsiteX398" fmla="*/ 241223 w 1547495"/>
                              <a:gd name="connsiteY398" fmla="*/ 353057 h 1129092"/>
                              <a:gd name="connsiteX399" fmla="*/ 232339 w 1547495"/>
                              <a:gd name="connsiteY399" fmla="*/ 349261 h 1129092"/>
                              <a:gd name="connsiteX400" fmla="*/ 232339 w 1547495"/>
                              <a:gd name="connsiteY400" fmla="*/ 331501 h 1129092"/>
                              <a:gd name="connsiteX401" fmla="*/ 278048 w 1547495"/>
                              <a:gd name="connsiteY401" fmla="*/ 287029 h 1129092"/>
                              <a:gd name="connsiteX402" fmla="*/ 261498 w 1547495"/>
                              <a:gd name="connsiteY402" fmla="*/ 274353 h 1129092"/>
                              <a:gd name="connsiteX403" fmla="*/ 210703 w 1547495"/>
                              <a:gd name="connsiteY403" fmla="*/ 326416 h 1129092"/>
                              <a:gd name="connsiteX404" fmla="*/ 201819 w 1547495"/>
                              <a:gd name="connsiteY404" fmla="*/ 330212 h 1129092"/>
                              <a:gd name="connsiteX405" fmla="*/ 192936 w 1547495"/>
                              <a:gd name="connsiteY405" fmla="*/ 326416 h 1129092"/>
                              <a:gd name="connsiteX406" fmla="*/ 192936 w 1547495"/>
                              <a:gd name="connsiteY406" fmla="*/ 308584 h 1129092"/>
                              <a:gd name="connsiteX407" fmla="*/ 239934 w 1547495"/>
                              <a:gd name="connsiteY407" fmla="*/ 260317 h 1129092"/>
                              <a:gd name="connsiteX408" fmla="*/ 232339 w 1547495"/>
                              <a:gd name="connsiteY408" fmla="*/ 255304 h 1129092"/>
                              <a:gd name="connsiteX409" fmla="*/ 24144 w 1547495"/>
                              <a:gd name="connsiteY409" fmla="*/ 773430 h 1129092"/>
                              <a:gd name="connsiteX410" fmla="*/ 80151 w 1547495"/>
                              <a:gd name="connsiteY410" fmla="*/ 1057281 h 1129092"/>
                              <a:gd name="connsiteX411" fmla="*/ 117882 w 1547495"/>
                              <a:gd name="connsiteY411" fmla="*/ 1129092 h 1129092"/>
                              <a:gd name="connsiteX412" fmla="*/ 90572 w 1547495"/>
                              <a:gd name="connsiteY412" fmla="*/ 1129092 h 1129092"/>
                              <a:gd name="connsiteX413" fmla="*/ 58855 w 1547495"/>
                              <a:gd name="connsiteY413" fmla="*/ 1069491 h 1129092"/>
                              <a:gd name="connsiteX414" fmla="*/ 0 w 1547495"/>
                              <a:gd name="connsiteY414" fmla="*/ 773430 h 1129092"/>
                              <a:gd name="connsiteX415" fmla="*/ 219587 w 1547495"/>
                              <a:gd name="connsiteY415" fmla="*/ 233676 h 1129092"/>
                              <a:gd name="connsiteX416" fmla="*/ 223456 w 1547495"/>
                              <a:gd name="connsiteY416" fmla="*/ 229881 h 1129092"/>
                              <a:gd name="connsiteX417" fmla="*/ 773103 w 1547495"/>
                              <a:gd name="connsiteY417" fmla="*/ 0 h 1129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</a:cxnLst>
                            <a:rect l="l" t="t" r="r" b="b"/>
                            <a:pathLst>
                              <a:path w="1547495" h="1129092">
                                <a:moveTo>
                                  <a:pt x="1213637" y="1123980"/>
                                </a:moveTo>
                                <a:lnTo>
                                  <a:pt x="1216184" y="1129092"/>
                                </a:lnTo>
                                <a:lnTo>
                                  <a:pt x="1192344" y="1129092"/>
                                </a:lnTo>
                                <a:lnTo>
                                  <a:pt x="1195870" y="1125198"/>
                                </a:lnTo>
                                <a:cubicBezTo>
                                  <a:pt x="1200957" y="1120113"/>
                                  <a:pt x="1208551" y="1118896"/>
                                  <a:pt x="1213637" y="1123980"/>
                                </a:cubicBezTo>
                                <a:close/>
                                <a:moveTo>
                                  <a:pt x="327553" y="1121402"/>
                                </a:moveTo>
                                <a:cubicBezTo>
                                  <a:pt x="332568" y="1117607"/>
                                  <a:pt x="340234" y="1117607"/>
                                  <a:pt x="345321" y="1122691"/>
                                </a:cubicBezTo>
                                <a:lnTo>
                                  <a:pt x="351126" y="1129092"/>
                                </a:lnTo>
                                <a:lnTo>
                                  <a:pt x="324110" y="1129092"/>
                                </a:lnTo>
                                <a:close/>
                                <a:moveTo>
                                  <a:pt x="773103" y="0"/>
                                </a:moveTo>
                                <a:cubicBezTo>
                                  <a:pt x="1199667" y="0"/>
                                  <a:pt x="1547495" y="345466"/>
                                  <a:pt x="1547495" y="772141"/>
                                </a:cubicBezTo>
                                <a:cubicBezTo>
                                  <a:pt x="1547495" y="878828"/>
                                  <a:pt x="1525756" y="980591"/>
                                  <a:pt x="1486482" y="1073225"/>
                                </a:cubicBezTo>
                                <a:lnTo>
                                  <a:pt x="1456108" y="1129092"/>
                                </a:lnTo>
                                <a:lnTo>
                                  <a:pt x="1428791" y="1129092"/>
                                </a:lnTo>
                                <a:lnTo>
                                  <a:pt x="1465777" y="1059349"/>
                                </a:lnTo>
                                <a:cubicBezTo>
                                  <a:pt x="1502127" y="971568"/>
                                  <a:pt x="1522133" y="875695"/>
                                  <a:pt x="1522133" y="776008"/>
                                </a:cubicBezTo>
                                <a:cubicBezTo>
                                  <a:pt x="1522133" y="574057"/>
                                  <a:pt x="1440890" y="391155"/>
                                  <a:pt x="1311359" y="256521"/>
                                </a:cubicBezTo>
                                <a:cubicBezTo>
                                  <a:pt x="1308851" y="257810"/>
                                  <a:pt x="1305054" y="260388"/>
                                  <a:pt x="1301186" y="262895"/>
                                </a:cubicBezTo>
                                <a:lnTo>
                                  <a:pt x="1348184" y="311163"/>
                                </a:lnTo>
                                <a:cubicBezTo>
                                  <a:pt x="1353270" y="316247"/>
                                  <a:pt x="1353270" y="323838"/>
                                  <a:pt x="1348184" y="328923"/>
                                </a:cubicBezTo>
                                <a:cubicBezTo>
                                  <a:pt x="1345676" y="331501"/>
                                  <a:pt x="1343097" y="332718"/>
                                  <a:pt x="1339300" y="332718"/>
                                </a:cubicBezTo>
                                <a:cubicBezTo>
                                  <a:pt x="1336792" y="332718"/>
                                  <a:pt x="1332924" y="331501"/>
                                  <a:pt x="1330416" y="328923"/>
                                </a:cubicBezTo>
                                <a:lnTo>
                                  <a:pt x="1279621" y="276860"/>
                                </a:lnTo>
                                <a:cubicBezTo>
                                  <a:pt x="1274534" y="280655"/>
                                  <a:pt x="1268230" y="285740"/>
                                  <a:pt x="1263143" y="289535"/>
                                </a:cubicBezTo>
                                <a:lnTo>
                                  <a:pt x="1308851" y="334007"/>
                                </a:lnTo>
                                <a:cubicBezTo>
                                  <a:pt x="1313938" y="339092"/>
                                  <a:pt x="1313938" y="346683"/>
                                  <a:pt x="1308851" y="351768"/>
                                </a:cubicBezTo>
                                <a:cubicBezTo>
                                  <a:pt x="1306272" y="354346"/>
                                  <a:pt x="1303765" y="355635"/>
                                  <a:pt x="1299968" y="355635"/>
                                </a:cubicBezTo>
                                <a:cubicBezTo>
                                  <a:pt x="1296171" y="355635"/>
                                  <a:pt x="1293591" y="354346"/>
                                  <a:pt x="1291084" y="351768"/>
                                </a:cubicBezTo>
                                <a:lnTo>
                                  <a:pt x="1242796" y="304789"/>
                                </a:lnTo>
                                <a:cubicBezTo>
                                  <a:pt x="1237710" y="309874"/>
                                  <a:pt x="1231405" y="313669"/>
                                  <a:pt x="1226318" y="318754"/>
                                </a:cubicBezTo>
                                <a:lnTo>
                                  <a:pt x="1270737" y="360648"/>
                                </a:lnTo>
                                <a:cubicBezTo>
                                  <a:pt x="1275824" y="365732"/>
                                  <a:pt x="1275824" y="373395"/>
                                  <a:pt x="1270737" y="378480"/>
                                </a:cubicBezTo>
                                <a:cubicBezTo>
                                  <a:pt x="1268230" y="380986"/>
                                  <a:pt x="1265650" y="382275"/>
                                  <a:pt x="1261853" y="382275"/>
                                </a:cubicBezTo>
                                <a:cubicBezTo>
                                  <a:pt x="1258056" y="382275"/>
                                  <a:pt x="1255549" y="380986"/>
                                  <a:pt x="1252970" y="378480"/>
                                </a:cubicBezTo>
                                <a:lnTo>
                                  <a:pt x="1207261" y="335296"/>
                                </a:lnTo>
                                <a:cubicBezTo>
                                  <a:pt x="1200957" y="341598"/>
                                  <a:pt x="1194580" y="347972"/>
                                  <a:pt x="1188204" y="354346"/>
                                </a:cubicBezTo>
                                <a:lnTo>
                                  <a:pt x="1231405" y="393733"/>
                                </a:lnTo>
                                <a:cubicBezTo>
                                  <a:pt x="1237710" y="398746"/>
                                  <a:pt x="1237710" y="406409"/>
                                  <a:pt x="1232695" y="411494"/>
                                </a:cubicBezTo>
                                <a:cubicBezTo>
                                  <a:pt x="1230115" y="414000"/>
                                  <a:pt x="1227608" y="415289"/>
                                  <a:pt x="1223811" y="415289"/>
                                </a:cubicBezTo>
                                <a:cubicBezTo>
                                  <a:pt x="1219942" y="415289"/>
                                  <a:pt x="1217435" y="414000"/>
                                  <a:pt x="1214855" y="411494"/>
                                </a:cubicBezTo>
                                <a:lnTo>
                                  <a:pt x="1173016" y="372106"/>
                                </a:lnTo>
                                <a:cubicBezTo>
                                  <a:pt x="1165350" y="380986"/>
                                  <a:pt x="1156466" y="391155"/>
                                  <a:pt x="1148872" y="401324"/>
                                </a:cubicBezTo>
                                <a:lnTo>
                                  <a:pt x="1193291" y="439423"/>
                                </a:lnTo>
                                <a:cubicBezTo>
                                  <a:pt x="1198377" y="444508"/>
                                  <a:pt x="1199667" y="452099"/>
                                  <a:pt x="1194580" y="457183"/>
                                </a:cubicBezTo>
                                <a:cubicBezTo>
                                  <a:pt x="1192073" y="459761"/>
                                  <a:pt x="1188204" y="460979"/>
                                  <a:pt x="1184407" y="460979"/>
                                </a:cubicBezTo>
                                <a:cubicBezTo>
                                  <a:pt x="1180610" y="460979"/>
                                  <a:pt x="1178102" y="460979"/>
                                  <a:pt x="1175523" y="458472"/>
                                </a:cubicBezTo>
                                <a:lnTo>
                                  <a:pt x="1132394" y="421663"/>
                                </a:lnTo>
                                <a:cubicBezTo>
                                  <a:pt x="1126018" y="430543"/>
                                  <a:pt x="1119713" y="439423"/>
                                  <a:pt x="1113337" y="449592"/>
                                </a:cubicBezTo>
                                <a:lnTo>
                                  <a:pt x="1164132" y="483895"/>
                                </a:lnTo>
                                <a:cubicBezTo>
                                  <a:pt x="1170437" y="487691"/>
                                  <a:pt x="1171726" y="495282"/>
                                  <a:pt x="1167929" y="501656"/>
                                </a:cubicBezTo>
                                <a:cubicBezTo>
                                  <a:pt x="1165350" y="504162"/>
                                  <a:pt x="1161553" y="506740"/>
                                  <a:pt x="1157756" y="506740"/>
                                </a:cubicBezTo>
                                <a:cubicBezTo>
                                  <a:pt x="1155248" y="506740"/>
                                  <a:pt x="1152669" y="505451"/>
                                  <a:pt x="1150162" y="504162"/>
                                </a:cubicBezTo>
                                <a:lnTo>
                                  <a:pt x="1100656" y="471148"/>
                                </a:lnTo>
                                <a:cubicBezTo>
                                  <a:pt x="1094280" y="481317"/>
                                  <a:pt x="1089193" y="491486"/>
                                  <a:pt x="1084106" y="501656"/>
                                </a:cubicBezTo>
                                <a:lnTo>
                                  <a:pt x="1136191" y="529585"/>
                                </a:lnTo>
                                <a:cubicBezTo>
                                  <a:pt x="1142496" y="533380"/>
                                  <a:pt x="1145075" y="541043"/>
                                  <a:pt x="1141278" y="547345"/>
                                </a:cubicBezTo>
                                <a:cubicBezTo>
                                  <a:pt x="1138699" y="551212"/>
                                  <a:pt x="1134901" y="553719"/>
                                  <a:pt x="1129815" y="553719"/>
                                </a:cubicBezTo>
                                <a:cubicBezTo>
                                  <a:pt x="1127307" y="553719"/>
                                  <a:pt x="1124728" y="553719"/>
                                  <a:pt x="1123510" y="552430"/>
                                </a:cubicBezTo>
                                <a:lnTo>
                                  <a:pt x="1072715" y="525789"/>
                                </a:lnTo>
                                <a:cubicBezTo>
                                  <a:pt x="1067628" y="535959"/>
                                  <a:pt x="1063831" y="544839"/>
                                  <a:pt x="1060034" y="555008"/>
                                </a:cubicBezTo>
                                <a:lnTo>
                                  <a:pt x="1114626" y="575346"/>
                                </a:lnTo>
                                <a:cubicBezTo>
                                  <a:pt x="1120931" y="577853"/>
                                  <a:pt x="1124728" y="585444"/>
                                  <a:pt x="1122221" y="591817"/>
                                </a:cubicBezTo>
                                <a:cubicBezTo>
                                  <a:pt x="1120931" y="596902"/>
                                  <a:pt x="1115844" y="599408"/>
                                  <a:pt x="1110758" y="599408"/>
                                </a:cubicBezTo>
                                <a:cubicBezTo>
                                  <a:pt x="1108250" y="599408"/>
                                  <a:pt x="1106961" y="598191"/>
                                  <a:pt x="1105743" y="598191"/>
                                </a:cubicBezTo>
                                <a:lnTo>
                                  <a:pt x="1051150" y="577853"/>
                                </a:lnTo>
                                <a:cubicBezTo>
                                  <a:pt x="1047353" y="588022"/>
                                  <a:pt x="1044774" y="596902"/>
                                  <a:pt x="1042267" y="607071"/>
                                </a:cubicBezTo>
                                <a:lnTo>
                                  <a:pt x="1103164" y="619747"/>
                                </a:lnTo>
                                <a:cubicBezTo>
                                  <a:pt x="1110758" y="621036"/>
                                  <a:pt x="1114626" y="628627"/>
                                  <a:pt x="1113337" y="635001"/>
                                </a:cubicBezTo>
                                <a:cubicBezTo>
                                  <a:pt x="1112047" y="641374"/>
                                  <a:pt x="1106961" y="645170"/>
                                  <a:pt x="1100656" y="645170"/>
                                </a:cubicBezTo>
                                <a:cubicBezTo>
                                  <a:pt x="1099366" y="645170"/>
                                  <a:pt x="1099366" y="645170"/>
                                  <a:pt x="1098077" y="645170"/>
                                </a:cubicBezTo>
                                <a:lnTo>
                                  <a:pt x="1035891" y="632494"/>
                                </a:lnTo>
                                <a:cubicBezTo>
                                  <a:pt x="1033383" y="642592"/>
                                  <a:pt x="1032093" y="652761"/>
                                  <a:pt x="1029514" y="662930"/>
                                </a:cubicBezTo>
                                <a:lnTo>
                                  <a:pt x="1090483" y="668015"/>
                                </a:lnTo>
                                <a:cubicBezTo>
                                  <a:pt x="1096859" y="669304"/>
                                  <a:pt x="1101874" y="674388"/>
                                  <a:pt x="1101874" y="681979"/>
                                </a:cubicBezTo>
                                <a:cubicBezTo>
                                  <a:pt x="1101874" y="688353"/>
                                  <a:pt x="1095569" y="693438"/>
                                  <a:pt x="1089193" y="693438"/>
                                </a:cubicBezTo>
                                <a:cubicBezTo>
                                  <a:pt x="1089193" y="693438"/>
                                  <a:pt x="1087975" y="693438"/>
                                  <a:pt x="1087975" y="693438"/>
                                </a:cubicBezTo>
                                <a:lnTo>
                                  <a:pt x="1024499" y="688353"/>
                                </a:lnTo>
                                <a:cubicBezTo>
                                  <a:pt x="1023210" y="701029"/>
                                  <a:pt x="1021920" y="712487"/>
                                  <a:pt x="1020630" y="725162"/>
                                </a:cubicBezTo>
                                <a:lnTo>
                                  <a:pt x="1085396" y="730247"/>
                                </a:lnTo>
                                <a:cubicBezTo>
                                  <a:pt x="1091772" y="731536"/>
                                  <a:pt x="1096859" y="736621"/>
                                  <a:pt x="1096859" y="744212"/>
                                </a:cubicBezTo>
                                <a:cubicBezTo>
                                  <a:pt x="1096859" y="750585"/>
                                  <a:pt x="1090483" y="755670"/>
                                  <a:pt x="1084106" y="755670"/>
                                </a:cubicBezTo>
                                <a:cubicBezTo>
                                  <a:pt x="1084106" y="755670"/>
                                  <a:pt x="1082888" y="755670"/>
                                  <a:pt x="1082888" y="755670"/>
                                </a:cubicBezTo>
                                <a:lnTo>
                                  <a:pt x="1018123" y="750585"/>
                                </a:lnTo>
                                <a:cubicBezTo>
                                  <a:pt x="1016833" y="759466"/>
                                  <a:pt x="1016833" y="767057"/>
                                  <a:pt x="1016833" y="775937"/>
                                </a:cubicBezTo>
                                <a:cubicBezTo>
                                  <a:pt x="1016833" y="778515"/>
                                  <a:pt x="1016833" y="781021"/>
                                  <a:pt x="1016833" y="783599"/>
                                </a:cubicBezTo>
                                <a:lnTo>
                                  <a:pt x="1082888" y="783599"/>
                                </a:lnTo>
                                <a:cubicBezTo>
                                  <a:pt x="1089193" y="783599"/>
                                  <a:pt x="1095569" y="789973"/>
                                  <a:pt x="1095569" y="796275"/>
                                </a:cubicBezTo>
                                <a:cubicBezTo>
                                  <a:pt x="1095569" y="802649"/>
                                  <a:pt x="1090483" y="809022"/>
                                  <a:pt x="1082888" y="809022"/>
                                </a:cubicBezTo>
                                <a:lnTo>
                                  <a:pt x="1018123" y="809022"/>
                                </a:lnTo>
                                <a:cubicBezTo>
                                  <a:pt x="1018123" y="820409"/>
                                  <a:pt x="1019413" y="831867"/>
                                  <a:pt x="1020630" y="843254"/>
                                </a:cubicBezTo>
                                <a:lnTo>
                                  <a:pt x="1086686" y="838169"/>
                                </a:lnTo>
                                <a:cubicBezTo>
                                  <a:pt x="1094280" y="836952"/>
                                  <a:pt x="1100656" y="842036"/>
                                  <a:pt x="1100656" y="849627"/>
                                </a:cubicBezTo>
                                <a:cubicBezTo>
                                  <a:pt x="1101874" y="857218"/>
                                  <a:pt x="1096859" y="863592"/>
                                  <a:pt x="1089193" y="863592"/>
                                </a:cubicBezTo>
                                <a:lnTo>
                                  <a:pt x="1024499" y="868677"/>
                                </a:lnTo>
                                <a:cubicBezTo>
                                  <a:pt x="1025717" y="880135"/>
                                  <a:pt x="1028296" y="891522"/>
                                  <a:pt x="1030804" y="902980"/>
                                </a:cubicBezTo>
                                <a:lnTo>
                                  <a:pt x="1095569" y="892811"/>
                                </a:lnTo>
                                <a:cubicBezTo>
                                  <a:pt x="1101874" y="891522"/>
                                  <a:pt x="1108250" y="896606"/>
                                  <a:pt x="1109540" y="902980"/>
                                </a:cubicBezTo>
                                <a:cubicBezTo>
                                  <a:pt x="1110758" y="909353"/>
                                  <a:pt x="1105743" y="915655"/>
                                  <a:pt x="1099366" y="916944"/>
                                </a:cubicBezTo>
                                <a:lnTo>
                                  <a:pt x="1035891" y="927114"/>
                                </a:lnTo>
                                <a:cubicBezTo>
                                  <a:pt x="1038398" y="935994"/>
                                  <a:pt x="1042267" y="946163"/>
                                  <a:pt x="1044774" y="955043"/>
                                </a:cubicBezTo>
                                <a:lnTo>
                                  <a:pt x="1100656" y="939789"/>
                                </a:lnTo>
                                <a:cubicBezTo>
                                  <a:pt x="1106961" y="937283"/>
                                  <a:pt x="1114626" y="942367"/>
                                  <a:pt x="1115844" y="948669"/>
                                </a:cubicBezTo>
                                <a:cubicBezTo>
                                  <a:pt x="1118424" y="955043"/>
                                  <a:pt x="1113337" y="962634"/>
                                  <a:pt x="1106961" y="963923"/>
                                </a:cubicBezTo>
                                <a:lnTo>
                                  <a:pt x="1052368" y="977888"/>
                                </a:lnTo>
                                <a:cubicBezTo>
                                  <a:pt x="1056237" y="989346"/>
                                  <a:pt x="1061252" y="999515"/>
                                  <a:pt x="1065121" y="1009684"/>
                                </a:cubicBezTo>
                                <a:lnTo>
                                  <a:pt x="1129815" y="985551"/>
                                </a:lnTo>
                                <a:cubicBezTo>
                                  <a:pt x="1136191" y="982972"/>
                                  <a:pt x="1143785" y="986768"/>
                                  <a:pt x="1146364" y="993142"/>
                                </a:cubicBezTo>
                                <a:cubicBezTo>
                                  <a:pt x="1148872" y="999515"/>
                                  <a:pt x="1145075" y="1007106"/>
                                  <a:pt x="1138699" y="1009684"/>
                                </a:cubicBezTo>
                                <a:lnTo>
                                  <a:pt x="1075223" y="1033747"/>
                                </a:lnTo>
                                <a:cubicBezTo>
                                  <a:pt x="1081599" y="1046494"/>
                                  <a:pt x="1087975" y="1059170"/>
                                  <a:pt x="1094280" y="1070628"/>
                                </a:cubicBezTo>
                                <a:lnTo>
                                  <a:pt x="1145075" y="1042698"/>
                                </a:lnTo>
                                <a:cubicBezTo>
                                  <a:pt x="1151451" y="1038831"/>
                                  <a:pt x="1159045" y="1041409"/>
                                  <a:pt x="1162842" y="1047783"/>
                                </a:cubicBezTo>
                                <a:cubicBezTo>
                                  <a:pt x="1166639" y="1054085"/>
                                  <a:pt x="1164132" y="1061748"/>
                                  <a:pt x="1157756" y="1065543"/>
                                </a:cubicBezTo>
                                <a:lnTo>
                                  <a:pt x="1108250" y="1093473"/>
                                </a:lnTo>
                                <a:cubicBezTo>
                                  <a:pt x="1113337" y="1103642"/>
                                  <a:pt x="1119713" y="1112522"/>
                                  <a:pt x="1126018" y="1121402"/>
                                </a:cubicBezTo>
                                <a:lnTo>
                                  <a:pt x="1164132" y="1085882"/>
                                </a:lnTo>
                                <a:cubicBezTo>
                                  <a:pt x="1169219" y="1082014"/>
                                  <a:pt x="1176813" y="1082014"/>
                                  <a:pt x="1181899" y="1087099"/>
                                </a:cubicBezTo>
                                <a:cubicBezTo>
                                  <a:pt x="1185697" y="1092184"/>
                                  <a:pt x="1185697" y="1099846"/>
                                  <a:pt x="1180610" y="1104931"/>
                                </a:cubicBezTo>
                                <a:lnTo>
                                  <a:pt x="1153946" y="1129092"/>
                                </a:lnTo>
                                <a:lnTo>
                                  <a:pt x="1103109" y="1129092"/>
                                </a:lnTo>
                                <a:lnTo>
                                  <a:pt x="1086686" y="1104931"/>
                                </a:lnTo>
                                <a:lnTo>
                                  <a:pt x="1042501" y="1129092"/>
                                </a:lnTo>
                                <a:lnTo>
                                  <a:pt x="1015665" y="1129092"/>
                                </a:lnTo>
                                <a:lnTo>
                                  <a:pt x="1015615" y="1129065"/>
                                </a:lnTo>
                                <a:cubicBezTo>
                                  <a:pt x="1011747" y="1122691"/>
                                  <a:pt x="1014326" y="1115028"/>
                                  <a:pt x="1020630" y="1111233"/>
                                </a:cubicBezTo>
                                <a:lnTo>
                                  <a:pt x="1068918" y="1078219"/>
                                </a:lnTo>
                                <a:cubicBezTo>
                                  <a:pt x="1061252" y="1064254"/>
                                  <a:pt x="1054948" y="1051579"/>
                                  <a:pt x="1048571" y="1037614"/>
                                </a:cubicBezTo>
                                <a:lnTo>
                                  <a:pt x="1000355" y="1055374"/>
                                </a:lnTo>
                                <a:cubicBezTo>
                                  <a:pt x="997776" y="1056663"/>
                                  <a:pt x="996558" y="1056663"/>
                                  <a:pt x="995269" y="1056663"/>
                                </a:cubicBezTo>
                                <a:cubicBezTo>
                                  <a:pt x="990182" y="1056663"/>
                                  <a:pt x="986385" y="1052796"/>
                                  <a:pt x="983877" y="1047783"/>
                                </a:cubicBezTo>
                                <a:cubicBezTo>
                                  <a:pt x="981298" y="1041409"/>
                                  <a:pt x="985095" y="1033747"/>
                                  <a:pt x="991472" y="1031240"/>
                                </a:cubicBezTo>
                                <a:lnTo>
                                  <a:pt x="1037180" y="1013480"/>
                                </a:lnTo>
                                <a:cubicBezTo>
                                  <a:pt x="1033383" y="1002022"/>
                                  <a:pt x="1028296" y="990635"/>
                                  <a:pt x="1024499" y="979177"/>
                                </a:cubicBezTo>
                                <a:lnTo>
                                  <a:pt x="964820" y="994431"/>
                                </a:lnTo>
                                <a:cubicBezTo>
                                  <a:pt x="963531" y="994431"/>
                                  <a:pt x="962241" y="994431"/>
                                  <a:pt x="961023" y="994431"/>
                                </a:cubicBezTo>
                                <a:cubicBezTo>
                                  <a:pt x="954647" y="994431"/>
                                  <a:pt x="949560" y="990635"/>
                                  <a:pt x="948271" y="985551"/>
                                </a:cubicBezTo>
                                <a:cubicBezTo>
                                  <a:pt x="945763" y="979177"/>
                                  <a:pt x="950850" y="971586"/>
                                  <a:pt x="957155" y="970297"/>
                                </a:cubicBezTo>
                                <a:lnTo>
                                  <a:pt x="1015615" y="955043"/>
                                </a:lnTo>
                                <a:cubicBezTo>
                                  <a:pt x="1011747" y="944874"/>
                                  <a:pt x="1009239" y="934705"/>
                                  <a:pt x="1006660" y="924536"/>
                                </a:cubicBezTo>
                                <a:lnTo>
                                  <a:pt x="953357" y="933416"/>
                                </a:lnTo>
                                <a:cubicBezTo>
                                  <a:pt x="952140" y="933416"/>
                                  <a:pt x="952140" y="933416"/>
                                  <a:pt x="950850" y="933416"/>
                                </a:cubicBezTo>
                                <a:cubicBezTo>
                                  <a:pt x="944474" y="933416"/>
                                  <a:pt x="939387" y="929620"/>
                                  <a:pt x="938169" y="923318"/>
                                </a:cubicBezTo>
                                <a:cubicBezTo>
                                  <a:pt x="936879" y="916944"/>
                                  <a:pt x="941966" y="910571"/>
                                  <a:pt x="948271" y="909353"/>
                                </a:cubicBezTo>
                                <a:lnTo>
                                  <a:pt x="1000355" y="901691"/>
                                </a:lnTo>
                                <a:cubicBezTo>
                                  <a:pt x="997776" y="889015"/>
                                  <a:pt x="995269" y="877557"/>
                                  <a:pt x="993979" y="864881"/>
                                </a:cubicBezTo>
                                <a:lnTo>
                                  <a:pt x="940677" y="869966"/>
                                </a:lnTo>
                                <a:cubicBezTo>
                                  <a:pt x="940677" y="869966"/>
                                  <a:pt x="939387" y="869966"/>
                                  <a:pt x="939387" y="869966"/>
                                </a:cubicBezTo>
                                <a:cubicBezTo>
                                  <a:pt x="933082" y="869966"/>
                                  <a:pt x="926706" y="864881"/>
                                  <a:pt x="926706" y="858508"/>
                                </a:cubicBezTo>
                                <a:cubicBezTo>
                                  <a:pt x="925417" y="850916"/>
                                  <a:pt x="930503" y="844543"/>
                                  <a:pt x="938169" y="844543"/>
                                </a:cubicBezTo>
                                <a:lnTo>
                                  <a:pt x="990182" y="840747"/>
                                </a:lnTo>
                                <a:cubicBezTo>
                                  <a:pt x="988893" y="828072"/>
                                  <a:pt x="988893" y="816613"/>
                                  <a:pt x="987675" y="803938"/>
                                </a:cubicBezTo>
                                <a:lnTo>
                                  <a:pt x="934300" y="803938"/>
                                </a:lnTo>
                                <a:cubicBezTo>
                                  <a:pt x="927996" y="803938"/>
                                  <a:pt x="921619" y="797564"/>
                                  <a:pt x="921619" y="791190"/>
                                </a:cubicBezTo>
                                <a:cubicBezTo>
                                  <a:pt x="921619" y="784888"/>
                                  <a:pt x="926706" y="778515"/>
                                  <a:pt x="934300" y="778515"/>
                                </a:cubicBezTo>
                                <a:lnTo>
                                  <a:pt x="986385" y="778515"/>
                                </a:lnTo>
                                <a:cubicBezTo>
                                  <a:pt x="986385" y="775937"/>
                                  <a:pt x="986385" y="773430"/>
                                  <a:pt x="986385" y="770924"/>
                                </a:cubicBezTo>
                                <a:cubicBezTo>
                                  <a:pt x="986385" y="761972"/>
                                  <a:pt x="987675" y="753092"/>
                                  <a:pt x="987675" y="744212"/>
                                </a:cubicBezTo>
                                <a:lnTo>
                                  <a:pt x="934300" y="740416"/>
                                </a:lnTo>
                                <a:cubicBezTo>
                                  <a:pt x="927996" y="739127"/>
                                  <a:pt x="922909" y="734043"/>
                                  <a:pt x="922909" y="726452"/>
                                </a:cubicBezTo>
                                <a:cubicBezTo>
                                  <a:pt x="924199" y="720078"/>
                                  <a:pt x="930503" y="713776"/>
                                  <a:pt x="936879" y="714993"/>
                                </a:cubicBezTo>
                                <a:lnTo>
                                  <a:pt x="990182" y="718789"/>
                                </a:lnTo>
                                <a:cubicBezTo>
                                  <a:pt x="991472" y="706113"/>
                                  <a:pt x="992761" y="693438"/>
                                  <a:pt x="993979" y="681979"/>
                                </a:cubicBezTo>
                                <a:lnTo>
                                  <a:pt x="939387" y="678184"/>
                                </a:lnTo>
                                <a:cubicBezTo>
                                  <a:pt x="933082" y="676895"/>
                                  <a:pt x="927996" y="671810"/>
                                  <a:pt x="927996" y="664219"/>
                                </a:cubicBezTo>
                                <a:cubicBezTo>
                                  <a:pt x="929285" y="657845"/>
                                  <a:pt x="934300" y="651543"/>
                                  <a:pt x="941966" y="652761"/>
                                </a:cubicBezTo>
                                <a:lnTo>
                                  <a:pt x="999066" y="657845"/>
                                </a:lnTo>
                                <a:cubicBezTo>
                                  <a:pt x="1001645" y="646459"/>
                                  <a:pt x="1004153" y="635001"/>
                                  <a:pt x="1006660" y="623542"/>
                                </a:cubicBezTo>
                                <a:lnTo>
                                  <a:pt x="952140" y="612156"/>
                                </a:lnTo>
                                <a:cubicBezTo>
                                  <a:pt x="944474" y="610867"/>
                                  <a:pt x="940677" y="603276"/>
                                  <a:pt x="941966" y="596902"/>
                                </a:cubicBezTo>
                                <a:cubicBezTo>
                                  <a:pt x="943184" y="589311"/>
                                  <a:pt x="950850" y="585444"/>
                                  <a:pt x="957155" y="586733"/>
                                </a:cubicBezTo>
                                <a:lnTo>
                                  <a:pt x="1013036" y="598191"/>
                                </a:lnTo>
                                <a:cubicBezTo>
                                  <a:pt x="1016833" y="586733"/>
                                  <a:pt x="1019413" y="575275"/>
                                  <a:pt x="1023210" y="565177"/>
                                </a:cubicBezTo>
                                <a:lnTo>
                                  <a:pt x="967328" y="543550"/>
                                </a:lnTo>
                                <a:cubicBezTo>
                                  <a:pt x="961023" y="541043"/>
                                  <a:pt x="957155" y="533380"/>
                                  <a:pt x="959734" y="527078"/>
                                </a:cubicBezTo>
                                <a:cubicBezTo>
                                  <a:pt x="962241" y="520705"/>
                                  <a:pt x="969907" y="516909"/>
                                  <a:pt x="976212" y="519416"/>
                                </a:cubicBezTo>
                                <a:lnTo>
                                  <a:pt x="1032093" y="541043"/>
                                </a:lnTo>
                                <a:cubicBezTo>
                                  <a:pt x="1037180" y="529585"/>
                                  <a:pt x="1040977" y="519416"/>
                                  <a:pt x="1046064" y="509247"/>
                                </a:cubicBezTo>
                                <a:lnTo>
                                  <a:pt x="991472" y="480028"/>
                                </a:lnTo>
                                <a:cubicBezTo>
                                  <a:pt x="985095" y="476233"/>
                                  <a:pt x="982588" y="468642"/>
                                  <a:pt x="986385" y="462268"/>
                                </a:cubicBezTo>
                                <a:cubicBezTo>
                                  <a:pt x="990182" y="455966"/>
                                  <a:pt x="997776" y="453388"/>
                                  <a:pt x="1004153" y="457183"/>
                                </a:cubicBezTo>
                                <a:lnTo>
                                  <a:pt x="1057455" y="485113"/>
                                </a:lnTo>
                                <a:cubicBezTo>
                                  <a:pt x="1063831" y="473726"/>
                                  <a:pt x="1068918" y="462268"/>
                                  <a:pt x="1075223" y="452099"/>
                                </a:cubicBezTo>
                                <a:lnTo>
                                  <a:pt x="1027007" y="419085"/>
                                </a:lnTo>
                                <a:cubicBezTo>
                                  <a:pt x="1020630" y="415289"/>
                                  <a:pt x="1019413" y="407698"/>
                                  <a:pt x="1023210" y="401324"/>
                                </a:cubicBezTo>
                                <a:cubicBezTo>
                                  <a:pt x="1027007" y="394951"/>
                                  <a:pt x="1034601" y="393733"/>
                                  <a:pt x="1040977" y="397529"/>
                                </a:cubicBezTo>
                                <a:lnTo>
                                  <a:pt x="1089193" y="429254"/>
                                </a:lnTo>
                                <a:cubicBezTo>
                                  <a:pt x="1096859" y="417796"/>
                                  <a:pt x="1103164" y="407698"/>
                                  <a:pt x="1110758" y="397529"/>
                                </a:cubicBezTo>
                                <a:lnTo>
                                  <a:pt x="1063831" y="356852"/>
                                </a:lnTo>
                                <a:cubicBezTo>
                                  <a:pt x="1058745" y="351768"/>
                                  <a:pt x="1057455" y="344177"/>
                                  <a:pt x="1062542" y="339092"/>
                                </a:cubicBezTo>
                                <a:cubicBezTo>
                                  <a:pt x="1067628" y="334007"/>
                                  <a:pt x="1075223" y="332718"/>
                                  <a:pt x="1080309" y="337803"/>
                                </a:cubicBezTo>
                                <a:lnTo>
                                  <a:pt x="1126018" y="377191"/>
                                </a:lnTo>
                                <a:cubicBezTo>
                                  <a:pt x="1133612" y="367021"/>
                                  <a:pt x="1142496" y="356852"/>
                                  <a:pt x="1151379" y="346683"/>
                                </a:cubicBezTo>
                                <a:lnTo>
                                  <a:pt x="1106961" y="306078"/>
                                </a:lnTo>
                                <a:cubicBezTo>
                                  <a:pt x="1100656" y="300993"/>
                                  <a:pt x="1100656" y="293402"/>
                                  <a:pt x="1105743" y="288318"/>
                                </a:cubicBezTo>
                                <a:cubicBezTo>
                                  <a:pt x="1110758" y="281944"/>
                                  <a:pt x="1118424" y="281944"/>
                                  <a:pt x="1123510" y="287029"/>
                                </a:cubicBezTo>
                                <a:lnTo>
                                  <a:pt x="1167929" y="327634"/>
                                </a:lnTo>
                                <a:cubicBezTo>
                                  <a:pt x="1174234" y="321332"/>
                                  <a:pt x="1180610" y="314958"/>
                                  <a:pt x="1186986" y="308584"/>
                                </a:cubicBezTo>
                                <a:lnTo>
                                  <a:pt x="1147582" y="270486"/>
                                </a:lnTo>
                                <a:cubicBezTo>
                                  <a:pt x="1142496" y="265401"/>
                                  <a:pt x="1142496" y="257810"/>
                                  <a:pt x="1147582" y="252726"/>
                                </a:cubicBezTo>
                                <a:cubicBezTo>
                                  <a:pt x="1152669" y="247641"/>
                                  <a:pt x="1160335" y="247641"/>
                                  <a:pt x="1165350" y="252726"/>
                                </a:cubicBezTo>
                                <a:lnTo>
                                  <a:pt x="1205972" y="292113"/>
                                </a:lnTo>
                                <a:cubicBezTo>
                                  <a:pt x="1211058" y="287029"/>
                                  <a:pt x="1217435" y="283233"/>
                                  <a:pt x="1222521" y="278149"/>
                                </a:cubicBezTo>
                                <a:lnTo>
                                  <a:pt x="1186986" y="242556"/>
                                </a:lnTo>
                                <a:cubicBezTo>
                                  <a:pt x="1181899" y="237472"/>
                                  <a:pt x="1181899" y="229881"/>
                                  <a:pt x="1186986" y="224796"/>
                                </a:cubicBezTo>
                                <a:cubicBezTo>
                                  <a:pt x="1192073" y="219712"/>
                                  <a:pt x="1199667" y="219712"/>
                                  <a:pt x="1204754" y="224796"/>
                                </a:cubicBezTo>
                                <a:lnTo>
                                  <a:pt x="1242796" y="262895"/>
                                </a:lnTo>
                                <a:cubicBezTo>
                                  <a:pt x="1249173" y="259099"/>
                                  <a:pt x="1254259" y="254015"/>
                                  <a:pt x="1260564" y="250219"/>
                                </a:cubicBezTo>
                                <a:lnTo>
                                  <a:pt x="1228826" y="217205"/>
                                </a:lnTo>
                                <a:cubicBezTo>
                                  <a:pt x="1223811" y="212121"/>
                                  <a:pt x="1223811" y="204458"/>
                                  <a:pt x="1228826" y="199373"/>
                                </a:cubicBezTo>
                                <a:cubicBezTo>
                                  <a:pt x="1233913" y="194289"/>
                                  <a:pt x="1241578" y="194289"/>
                                  <a:pt x="1246593" y="199373"/>
                                </a:cubicBezTo>
                                <a:lnTo>
                                  <a:pt x="1282200" y="236254"/>
                                </a:lnTo>
                                <a:cubicBezTo>
                                  <a:pt x="1285997" y="233676"/>
                                  <a:pt x="1288505" y="232387"/>
                                  <a:pt x="1292302" y="229881"/>
                                </a:cubicBezTo>
                                <a:cubicBezTo>
                                  <a:pt x="1157756" y="99042"/>
                                  <a:pt x="973704" y="19050"/>
                                  <a:pt x="771813" y="19050"/>
                                </a:cubicBezTo>
                                <a:cubicBezTo>
                                  <a:pt x="568705" y="19050"/>
                                  <a:pt x="383363" y="100331"/>
                                  <a:pt x="248817" y="232387"/>
                                </a:cubicBezTo>
                                <a:cubicBezTo>
                                  <a:pt x="251325" y="234965"/>
                                  <a:pt x="253904" y="236254"/>
                                  <a:pt x="256412" y="237472"/>
                                </a:cubicBezTo>
                                <a:lnTo>
                                  <a:pt x="291947" y="200662"/>
                                </a:lnTo>
                                <a:cubicBezTo>
                                  <a:pt x="297033" y="195578"/>
                                  <a:pt x="304699" y="195578"/>
                                  <a:pt x="309786" y="200662"/>
                                </a:cubicBezTo>
                                <a:cubicBezTo>
                                  <a:pt x="314801" y="205747"/>
                                  <a:pt x="314801" y="213338"/>
                                  <a:pt x="309786" y="218423"/>
                                </a:cubicBezTo>
                                <a:lnTo>
                                  <a:pt x="278048" y="251437"/>
                                </a:lnTo>
                                <a:cubicBezTo>
                                  <a:pt x="284352" y="255304"/>
                                  <a:pt x="289439" y="260317"/>
                                  <a:pt x="295815" y="264184"/>
                                </a:cubicBezTo>
                                <a:lnTo>
                                  <a:pt x="333858" y="226085"/>
                                </a:lnTo>
                                <a:cubicBezTo>
                                  <a:pt x="338945" y="221001"/>
                                  <a:pt x="346539" y="221001"/>
                                  <a:pt x="351625" y="226085"/>
                                </a:cubicBezTo>
                                <a:cubicBezTo>
                                  <a:pt x="356712" y="231170"/>
                                  <a:pt x="356712" y="238761"/>
                                  <a:pt x="351625" y="243846"/>
                                </a:cubicBezTo>
                                <a:lnTo>
                                  <a:pt x="316090" y="279366"/>
                                </a:lnTo>
                                <a:cubicBezTo>
                                  <a:pt x="321177" y="284451"/>
                                  <a:pt x="327553" y="288318"/>
                                  <a:pt x="332568" y="293402"/>
                                </a:cubicBezTo>
                                <a:lnTo>
                                  <a:pt x="373262" y="254015"/>
                                </a:lnTo>
                                <a:cubicBezTo>
                                  <a:pt x="378277" y="248930"/>
                                  <a:pt x="385943" y="248930"/>
                                  <a:pt x="391029" y="254015"/>
                                </a:cubicBezTo>
                                <a:cubicBezTo>
                                  <a:pt x="396044" y="259099"/>
                                  <a:pt x="396044" y="266690"/>
                                  <a:pt x="391029" y="271775"/>
                                </a:cubicBezTo>
                                <a:lnTo>
                                  <a:pt x="351625" y="309874"/>
                                </a:lnTo>
                                <a:cubicBezTo>
                                  <a:pt x="358002" y="316247"/>
                                  <a:pt x="364306" y="322549"/>
                                  <a:pt x="370683" y="328923"/>
                                </a:cubicBezTo>
                                <a:lnTo>
                                  <a:pt x="415101" y="288318"/>
                                </a:lnTo>
                                <a:cubicBezTo>
                                  <a:pt x="420188" y="284451"/>
                                  <a:pt x="427782" y="284451"/>
                                  <a:pt x="432869" y="289535"/>
                                </a:cubicBezTo>
                                <a:cubicBezTo>
                                  <a:pt x="436738" y="294620"/>
                                  <a:pt x="436738" y="302282"/>
                                  <a:pt x="431651" y="307367"/>
                                </a:cubicBezTo>
                                <a:lnTo>
                                  <a:pt x="387161" y="347972"/>
                                </a:lnTo>
                                <a:cubicBezTo>
                                  <a:pt x="396044" y="358141"/>
                                  <a:pt x="405000" y="368310"/>
                                  <a:pt x="412594" y="378480"/>
                                </a:cubicBezTo>
                                <a:lnTo>
                                  <a:pt x="458302" y="339092"/>
                                </a:lnTo>
                                <a:cubicBezTo>
                                  <a:pt x="463389" y="334007"/>
                                  <a:pt x="470983" y="335296"/>
                                  <a:pt x="476070" y="340381"/>
                                </a:cubicBezTo>
                                <a:cubicBezTo>
                                  <a:pt x="481157" y="345466"/>
                                  <a:pt x="479867" y="353057"/>
                                  <a:pt x="474780" y="358141"/>
                                </a:cubicBezTo>
                                <a:lnTo>
                                  <a:pt x="427782" y="398746"/>
                                </a:lnTo>
                                <a:cubicBezTo>
                                  <a:pt x="435448" y="408916"/>
                                  <a:pt x="443042" y="420374"/>
                                  <a:pt x="449419" y="430543"/>
                                </a:cubicBezTo>
                                <a:lnTo>
                                  <a:pt x="497635" y="398746"/>
                                </a:lnTo>
                                <a:cubicBezTo>
                                  <a:pt x="504011" y="394951"/>
                                  <a:pt x="511605" y="396240"/>
                                  <a:pt x="515402" y="402614"/>
                                </a:cubicBezTo>
                                <a:cubicBezTo>
                                  <a:pt x="519199" y="408916"/>
                                  <a:pt x="517981" y="416578"/>
                                  <a:pt x="511605" y="420374"/>
                                </a:cubicBezTo>
                                <a:lnTo>
                                  <a:pt x="463389" y="453388"/>
                                </a:lnTo>
                                <a:cubicBezTo>
                                  <a:pt x="469694" y="464846"/>
                                  <a:pt x="476070" y="475015"/>
                                  <a:pt x="481157" y="486402"/>
                                </a:cubicBezTo>
                                <a:lnTo>
                                  <a:pt x="534459" y="458472"/>
                                </a:lnTo>
                                <a:cubicBezTo>
                                  <a:pt x="540835" y="454677"/>
                                  <a:pt x="548430" y="457183"/>
                                  <a:pt x="552227" y="463557"/>
                                </a:cubicBezTo>
                                <a:cubicBezTo>
                                  <a:pt x="556024" y="469931"/>
                                  <a:pt x="553516" y="477522"/>
                                  <a:pt x="547140" y="481317"/>
                                </a:cubicBezTo>
                                <a:lnTo>
                                  <a:pt x="492548" y="510536"/>
                                </a:lnTo>
                                <a:cubicBezTo>
                                  <a:pt x="497635" y="520705"/>
                                  <a:pt x="502721" y="532163"/>
                                  <a:pt x="506518" y="542261"/>
                                </a:cubicBezTo>
                                <a:lnTo>
                                  <a:pt x="562400" y="520705"/>
                                </a:lnTo>
                                <a:cubicBezTo>
                                  <a:pt x="568705" y="518127"/>
                                  <a:pt x="576370" y="521994"/>
                                  <a:pt x="578878" y="528296"/>
                                </a:cubicBezTo>
                                <a:cubicBezTo>
                                  <a:pt x="581457" y="534670"/>
                                  <a:pt x="577588" y="542261"/>
                                  <a:pt x="571284" y="544839"/>
                                </a:cubicBezTo>
                                <a:lnTo>
                                  <a:pt x="515402" y="566394"/>
                                </a:lnTo>
                                <a:cubicBezTo>
                                  <a:pt x="519199" y="577853"/>
                                  <a:pt x="522996" y="588022"/>
                                  <a:pt x="525575" y="599408"/>
                                </a:cubicBezTo>
                                <a:lnTo>
                                  <a:pt x="581457" y="588022"/>
                                </a:lnTo>
                                <a:cubicBezTo>
                                  <a:pt x="589051" y="586733"/>
                                  <a:pt x="595356" y="591817"/>
                                  <a:pt x="596646" y="598191"/>
                                </a:cubicBezTo>
                                <a:cubicBezTo>
                                  <a:pt x="597935" y="605782"/>
                                  <a:pt x="592848" y="612156"/>
                                  <a:pt x="586472" y="613445"/>
                                </a:cubicBezTo>
                                <a:lnTo>
                                  <a:pt x="531880" y="624831"/>
                                </a:lnTo>
                                <a:cubicBezTo>
                                  <a:pt x="534459" y="636290"/>
                                  <a:pt x="536967" y="647676"/>
                                  <a:pt x="539546" y="659134"/>
                                </a:cubicBezTo>
                                <a:lnTo>
                                  <a:pt x="596646" y="654050"/>
                                </a:lnTo>
                                <a:cubicBezTo>
                                  <a:pt x="604240" y="652761"/>
                                  <a:pt x="610616" y="657845"/>
                                  <a:pt x="610616" y="665508"/>
                                </a:cubicBezTo>
                                <a:cubicBezTo>
                                  <a:pt x="611906" y="673099"/>
                                  <a:pt x="606819" y="679473"/>
                                  <a:pt x="599225" y="679473"/>
                                </a:cubicBezTo>
                                <a:lnTo>
                                  <a:pt x="544632" y="683268"/>
                                </a:lnTo>
                                <a:cubicBezTo>
                                  <a:pt x="545850" y="695944"/>
                                  <a:pt x="547140" y="707402"/>
                                  <a:pt x="548430" y="720078"/>
                                </a:cubicBezTo>
                                <a:lnTo>
                                  <a:pt x="601732" y="716282"/>
                                </a:lnTo>
                                <a:cubicBezTo>
                                  <a:pt x="609326" y="714993"/>
                                  <a:pt x="615703" y="720078"/>
                                  <a:pt x="615703" y="727741"/>
                                </a:cubicBezTo>
                                <a:cubicBezTo>
                                  <a:pt x="616992" y="735332"/>
                                  <a:pt x="611906" y="741705"/>
                                  <a:pt x="604240" y="741705"/>
                                </a:cubicBezTo>
                                <a:lnTo>
                                  <a:pt x="550937" y="745501"/>
                                </a:lnTo>
                                <a:cubicBezTo>
                                  <a:pt x="552227" y="754381"/>
                                  <a:pt x="552227" y="763261"/>
                                  <a:pt x="552227" y="772141"/>
                                </a:cubicBezTo>
                                <a:cubicBezTo>
                                  <a:pt x="552227" y="774719"/>
                                  <a:pt x="552227" y="777226"/>
                                  <a:pt x="552227" y="779804"/>
                                </a:cubicBezTo>
                                <a:lnTo>
                                  <a:pt x="604240" y="779804"/>
                                </a:lnTo>
                                <a:cubicBezTo>
                                  <a:pt x="611906" y="779804"/>
                                  <a:pt x="616992" y="784888"/>
                                  <a:pt x="616992" y="792480"/>
                                </a:cubicBezTo>
                                <a:cubicBezTo>
                                  <a:pt x="616992" y="800071"/>
                                  <a:pt x="610616" y="805155"/>
                                  <a:pt x="604240" y="805155"/>
                                </a:cubicBezTo>
                                <a:lnTo>
                                  <a:pt x="550937" y="805155"/>
                                </a:lnTo>
                                <a:cubicBezTo>
                                  <a:pt x="550937" y="817902"/>
                                  <a:pt x="549719" y="830578"/>
                                  <a:pt x="548430" y="842036"/>
                                </a:cubicBezTo>
                                <a:lnTo>
                                  <a:pt x="600443" y="845832"/>
                                </a:lnTo>
                                <a:cubicBezTo>
                                  <a:pt x="606819" y="847121"/>
                                  <a:pt x="611906" y="852205"/>
                                  <a:pt x="611906" y="859797"/>
                                </a:cubicBezTo>
                                <a:cubicBezTo>
                                  <a:pt x="611906" y="866170"/>
                                  <a:pt x="605529" y="871255"/>
                                  <a:pt x="599225" y="871255"/>
                                </a:cubicBezTo>
                                <a:cubicBezTo>
                                  <a:pt x="599225" y="871255"/>
                                  <a:pt x="597935" y="871255"/>
                                  <a:pt x="597935" y="871255"/>
                                </a:cubicBezTo>
                                <a:lnTo>
                                  <a:pt x="544632" y="866170"/>
                                </a:lnTo>
                                <a:cubicBezTo>
                                  <a:pt x="543343" y="878846"/>
                                  <a:pt x="540835" y="890304"/>
                                  <a:pt x="538256" y="902980"/>
                                </a:cubicBezTo>
                                <a:lnTo>
                                  <a:pt x="590341" y="910571"/>
                                </a:lnTo>
                                <a:cubicBezTo>
                                  <a:pt x="596646" y="910571"/>
                                  <a:pt x="601732" y="918234"/>
                                  <a:pt x="600443" y="924536"/>
                                </a:cubicBezTo>
                                <a:cubicBezTo>
                                  <a:pt x="599225" y="929620"/>
                                  <a:pt x="594138" y="934705"/>
                                  <a:pt x="587762" y="934705"/>
                                </a:cubicBezTo>
                                <a:cubicBezTo>
                                  <a:pt x="586472" y="934705"/>
                                  <a:pt x="586472" y="934705"/>
                                  <a:pt x="585254" y="934705"/>
                                </a:cubicBezTo>
                                <a:lnTo>
                                  <a:pt x="531880" y="925825"/>
                                </a:lnTo>
                                <a:cubicBezTo>
                                  <a:pt x="529372" y="935994"/>
                                  <a:pt x="526865" y="946163"/>
                                  <a:pt x="522996" y="956332"/>
                                </a:cubicBezTo>
                                <a:lnTo>
                                  <a:pt x="581457" y="971514"/>
                                </a:lnTo>
                                <a:cubicBezTo>
                                  <a:pt x="587762" y="972803"/>
                                  <a:pt x="591559" y="980466"/>
                                  <a:pt x="590341" y="986768"/>
                                </a:cubicBezTo>
                                <a:cubicBezTo>
                                  <a:pt x="587762" y="991853"/>
                                  <a:pt x="582675" y="995648"/>
                                  <a:pt x="577588" y="995648"/>
                                </a:cubicBezTo>
                                <a:cubicBezTo>
                                  <a:pt x="576370" y="995648"/>
                                  <a:pt x="575081" y="995648"/>
                                  <a:pt x="573791" y="995648"/>
                                </a:cubicBezTo>
                                <a:lnTo>
                                  <a:pt x="514112" y="980466"/>
                                </a:lnTo>
                                <a:cubicBezTo>
                                  <a:pt x="510315" y="991853"/>
                                  <a:pt x="506518" y="1003311"/>
                                  <a:pt x="501432" y="1014697"/>
                                </a:cubicBezTo>
                                <a:lnTo>
                                  <a:pt x="547140" y="1032529"/>
                                </a:lnTo>
                                <a:cubicBezTo>
                                  <a:pt x="553516" y="1035036"/>
                                  <a:pt x="557313" y="1042698"/>
                                  <a:pt x="554734" y="1049000"/>
                                </a:cubicBezTo>
                                <a:cubicBezTo>
                                  <a:pt x="553516" y="1054085"/>
                                  <a:pt x="548430" y="1056663"/>
                                  <a:pt x="543343" y="1056663"/>
                                </a:cubicBezTo>
                                <a:cubicBezTo>
                                  <a:pt x="540764" y="1056663"/>
                                  <a:pt x="539546" y="1055374"/>
                                  <a:pt x="538256" y="1055374"/>
                                </a:cubicBezTo>
                                <a:lnTo>
                                  <a:pt x="490040" y="1037614"/>
                                </a:lnTo>
                                <a:cubicBezTo>
                                  <a:pt x="483664" y="1051579"/>
                                  <a:pt x="477288" y="1065543"/>
                                  <a:pt x="469694" y="1078219"/>
                                </a:cubicBezTo>
                                <a:lnTo>
                                  <a:pt x="522996" y="1107437"/>
                                </a:lnTo>
                                <a:cubicBezTo>
                                  <a:pt x="529372" y="1111233"/>
                                  <a:pt x="531880" y="1118896"/>
                                  <a:pt x="528083" y="1125198"/>
                                </a:cubicBezTo>
                                <a:lnTo>
                                  <a:pt x="521122" y="1129092"/>
                                </a:lnTo>
                                <a:lnTo>
                                  <a:pt x="508144" y="1129092"/>
                                </a:lnTo>
                                <a:lnTo>
                                  <a:pt x="457013" y="1101064"/>
                                </a:lnTo>
                                <a:lnTo>
                                  <a:pt x="438004" y="1129092"/>
                                </a:lnTo>
                                <a:lnTo>
                                  <a:pt x="390018" y="1129092"/>
                                </a:lnTo>
                                <a:lnTo>
                                  <a:pt x="360509" y="1102353"/>
                                </a:lnTo>
                                <a:cubicBezTo>
                                  <a:pt x="355423" y="1097268"/>
                                  <a:pt x="354205" y="1089677"/>
                                  <a:pt x="359291" y="1084593"/>
                                </a:cubicBezTo>
                                <a:cubicBezTo>
                                  <a:pt x="364306" y="1079508"/>
                                  <a:pt x="371972" y="1078219"/>
                                  <a:pt x="377059" y="1083303"/>
                                </a:cubicBezTo>
                                <a:lnTo>
                                  <a:pt x="415101" y="1118896"/>
                                </a:lnTo>
                                <a:cubicBezTo>
                                  <a:pt x="421478" y="1109944"/>
                                  <a:pt x="426564" y="1099846"/>
                                  <a:pt x="432869" y="1090895"/>
                                </a:cubicBezTo>
                                <a:lnTo>
                                  <a:pt x="383363" y="1062965"/>
                                </a:lnTo>
                                <a:cubicBezTo>
                                  <a:pt x="377059" y="1059170"/>
                                  <a:pt x="374480" y="1051579"/>
                                  <a:pt x="378277" y="1045205"/>
                                </a:cubicBezTo>
                                <a:cubicBezTo>
                                  <a:pt x="382146" y="1038831"/>
                                  <a:pt x="389740" y="1036325"/>
                                  <a:pt x="396044" y="1040120"/>
                                </a:cubicBezTo>
                                <a:lnTo>
                                  <a:pt x="446839" y="1068050"/>
                                </a:lnTo>
                                <a:cubicBezTo>
                                  <a:pt x="453216" y="1055374"/>
                                  <a:pt x="459520" y="1043916"/>
                                  <a:pt x="465897" y="1031240"/>
                                </a:cubicBezTo>
                                <a:lnTo>
                                  <a:pt x="402421" y="1007106"/>
                                </a:lnTo>
                                <a:cubicBezTo>
                                  <a:pt x="396044" y="1004600"/>
                                  <a:pt x="392247" y="996937"/>
                                  <a:pt x="394826" y="990635"/>
                                </a:cubicBezTo>
                                <a:cubicBezTo>
                                  <a:pt x="397334" y="984262"/>
                                  <a:pt x="405000" y="980466"/>
                                  <a:pt x="411304" y="982972"/>
                                </a:cubicBezTo>
                                <a:lnTo>
                                  <a:pt x="476070" y="1007106"/>
                                </a:lnTo>
                                <a:cubicBezTo>
                                  <a:pt x="481157" y="996937"/>
                                  <a:pt x="484954" y="985551"/>
                                  <a:pt x="488751" y="975381"/>
                                </a:cubicBezTo>
                                <a:lnTo>
                                  <a:pt x="434159" y="961417"/>
                                </a:lnTo>
                                <a:cubicBezTo>
                                  <a:pt x="427782" y="960128"/>
                                  <a:pt x="423985" y="952465"/>
                                  <a:pt x="425275" y="946163"/>
                                </a:cubicBezTo>
                                <a:cubicBezTo>
                                  <a:pt x="426564" y="939789"/>
                                  <a:pt x="434159" y="935994"/>
                                  <a:pt x="440535" y="937283"/>
                                </a:cubicBezTo>
                                <a:lnTo>
                                  <a:pt x="496345" y="952465"/>
                                </a:lnTo>
                                <a:cubicBezTo>
                                  <a:pt x="500142" y="943585"/>
                                  <a:pt x="502721" y="934705"/>
                                  <a:pt x="505229" y="924536"/>
                                </a:cubicBezTo>
                                <a:lnTo>
                                  <a:pt x="441753" y="914366"/>
                                </a:lnTo>
                                <a:cubicBezTo>
                                  <a:pt x="435448" y="914366"/>
                                  <a:pt x="430361" y="906775"/>
                                  <a:pt x="431651" y="900402"/>
                                </a:cubicBezTo>
                                <a:cubicBezTo>
                                  <a:pt x="431651" y="894100"/>
                                  <a:pt x="439245" y="889015"/>
                                  <a:pt x="445621" y="890304"/>
                                </a:cubicBezTo>
                                <a:lnTo>
                                  <a:pt x="510315" y="900402"/>
                                </a:lnTo>
                                <a:cubicBezTo>
                                  <a:pt x="512895" y="889015"/>
                                  <a:pt x="515402" y="877557"/>
                                  <a:pt x="516692" y="866170"/>
                                </a:cubicBezTo>
                                <a:lnTo>
                                  <a:pt x="451926" y="861086"/>
                                </a:lnTo>
                                <a:cubicBezTo>
                                  <a:pt x="445621" y="859797"/>
                                  <a:pt x="440535" y="854712"/>
                                  <a:pt x="440535" y="847121"/>
                                </a:cubicBezTo>
                                <a:cubicBezTo>
                                  <a:pt x="441753" y="840747"/>
                                  <a:pt x="446839" y="834374"/>
                                  <a:pt x="454505" y="835663"/>
                                </a:cubicBezTo>
                                <a:lnTo>
                                  <a:pt x="520489" y="840747"/>
                                </a:lnTo>
                                <a:cubicBezTo>
                                  <a:pt x="521778" y="829289"/>
                                  <a:pt x="521778" y="817902"/>
                                  <a:pt x="522996" y="806444"/>
                                </a:cubicBezTo>
                                <a:lnTo>
                                  <a:pt x="458302" y="806444"/>
                                </a:lnTo>
                                <a:cubicBezTo>
                                  <a:pt x="450637" y="806444"/>
                                  <a:pt x="445621" y="801360"/>
                                  <a:pt x="445621" y="793769"/>
                                </a:cubicBezTo>
                                <a:cubicBezTo>
                                  <a:pt x="445621" y="786106"/>
                                  <a:pt x="451926" y="781021"/>
                                  <a:pt x="458302" y="781021"/>
                                </a:cubicBezTo>
                                <a:lnTo>
                                  <a:pt x="524286" y="781021"/>
                                </a:lnTo>
                                <a:cubicBezTo>
                                  <a:pt x="524286" y="778515"/>
                                  <a:pt x="524286" y="775937"/>
                                  <a:pt x="524286" y="773430"/>
                                </a:cubicBezTo>
                                <a:cubicBezTo>
                                  <a:pt x="524286" y="764550"/>
                                  <a:pt x="522996" y="756887"/>
                                  <a:pt x="522996" y="748007"/>
                                </a:cubicBezTo>
                                <a:lnTo>
                                  <a:pt x="458302" y="753092"/>
                                </a:lnTo>
                                <a:cubicBezTo>
                                  <a:pt x="458302" y="753092"/>
                                  <a:pt x="457013" y="753092"/>
                                  <a:pt x="457013" y="753092"/>
                                </a:cubicBezTo>
                                <a:cubicBezTo>
                                  <a:pt x="450637" y="753092"/>
                                  <a:pt x="444332" y="748007"/>
                                  <a:pt x="444332" y="741705"/>
                                </a:cubicBezTo>
                                <a:cubicBezTo>
                                  <a:pt x="443042" y="734043"/>
                                  <a:pt x="448129" y="727741"/>
                                  <a:pt x="455723" y="727741"/>
                                </a:cubicBezTo>
                                <a:lnTo>
                                  <a:pt x="520489" y="722656"/>
                                </a:lnTo>
                                <a:cubicBezTo>
                                  <a:pt x="519199" y="709909"/>
                                  <a:pt x="517981" y="697233"/>
                                  <a:pt x="516692" y="685775"/>
                                </a:cubicBezTo>
                                <a:lnTo>
                                  <a:pt x="453216" y="690859"/>
                                </a:lnTo>
                                <a:cubicBezTo>
                                  <a:pt x="453216" y="690859"/>
                                  <a:pt x="451926" y="690859"/>
                                  <a:pt x="451926" y="690859"/>
                                </a:cubicBezTo>
                                <a:cubicBezTo>
                                  <a:pt x="445621" y="690859"/>
                                  <a:pt x="439245" y="685775"/>
                                  <a:pt x="439245" y="679473"/>
                                </a:cubicBezTo>
                                <a:cubicBezTo>
                                  <a:pt x="437956" y="671810"/>
                                  <a:pt x="443042" y="665508"/>
                                  <a:pt x="450637" y="665508"/>
                                </a:cubicBezTo>
                                <a:lnTo>
                                  <a:pt x="511605" y="660424"/>
                                </a:lnTo>
                                <a:cubicBezTo>
                                  <a:pt x="510315" y="650254"/>
                                  <a:pt x="507808" y="640085"/>
                                  <a:pt x="505229" y="629916"/>
                                </a:cubicBezTo>
                                <a:lnTo>
                                  <a:pt x="443042" y="642592"/>
                                </a:lnTo>
                                <a:cubicBezTo>
                                  <a:pt x="441753" y="642592"/>
                                  <a:pt x="441753" y="642592"/>
                                  <a:pt x="440535" y="642592"/>
                                </a:cubicBezTo>
                                <a:cubicBezTo>
                                  <a:pt x="434159" y="642592"/>
                                  <a:pt x="429072" y="638796"/>
                                  <a:pt x="427782" y="632494"/>
                                </a:cubicBezTo>
                                <a:cubicBezTo>
                                  <a:pt x="426564" y="624831"/>
                                  <a:pt x="431651" y="618458"/>
                                  <a:pt x="437956" y="617240"/>
                                </a:cubicBezTo>
                                <a:lnTo>
                                  <a:pt x="498924" y="604493"/>
                                </a:lnTo>
                                <a:cubicBezTo>
                                  <a:pt x="496345" y="594324"/>
                                  <a:pt x="493837" y="584226"/>
                                  <a:pt x="490040" y="575275"/>
                                </a:cubicBezTo>
                                <a:lnTo>
                                  <a:pt x="435448" y="595613"/>
                                </a:lnTo>
                                <a:cubicBezTo>
                                  <a:pt x="432869" y="596902"/>
                                  <a:pt x="431651" y="596902"/>
                                  <a:pt x="430361" y="596902"/>
                                </a:cubicBezTo>
                                <a:cubicBezTo>
                                  <a:pt x="425275" y="596902"/>
                                  <a:pt x="421478" y="594324"/>
                                  <a:pt x="418899" y="589311"/>
                                </a:cubicBezTo>
                                <a:cubicBezTo>
                                  <a:pt x="416391" y="582937"/>
                                  <a:pt x="420188" y="575275"/>
                                  <a:pt x="426564" y="572768"/>
                                </a:cubicBezTo>
                                <a:lnTo>
                                  <a:pt x="481157" y="552430"/>
                                </a:lnTo>
                                <a:cubicBezTo>
                                  <a:pt x="477359" y="542261"/>
                                  <a:pt x="472273" y="532163"/>
                                  <a:pt x="468404" y="523211"/>
                                </a:cubicBezTo>
                                <a:lnTo>
                                  <a:pt x="417681" y="549923"/>
                                </a:lnTo>
                                <a:cubicBezTo>
                                  <a:pt x="415101" y="551212"/>
                                  <a:pt x="413884" y="551212"/>
                                  <a:pt x="411304" y="551212"/>
                                </a:cubicBezTo>
                                <a:cubicBezTo>
                                  <a:pt x="406218" y="551212"/>
                                  <a:pt x="402421" y="548634"/>
                                  <a:pt x="399913" y="544839"/>
                                </a:cubicBezTo>
                                <a:cubicBezTo>
                                  <a:pt x="396044" y="538465"/>
                                  <a:pt x="398623" y="530874"/>
                                  <a:pt x="405000" y="527078"/>
                                </a:cubicBezTo>
                                <a:lnTo>
                                  <a:pt x="457013" y="499077"/>
                                </a:lnTo>
                                <a:cubicBezTo>
                                  <a:pt x="451926" y="488980"/>
                                  <a:pt x="445621" y="478811"/>
                                  <a:pt x="440535" y="468642"/>
                                </a:cubicBezTo>
                                <a:lnTo>
                                  <a:pt x="391029" y="501656"/>
                                </a:lnTo>
                                <a:cubicBezTo>
                                  <a:pt x="388450" y="502945"/>
                                  <a:pt x="385943" y="504162"/>
                                  <a:pt x="383363" y="504162"/>
                                </a:cubicBezTo>
                                <a:cubicBezTo>
                                  <a:pt x="379566" y="504162"/>
                                  <a:pt x="375769" y="502945"/>
                                  <a:pt x="373262" y="499077"/>
                                </a:cubicBezTo>
                                <a:cubicBezTo>
                                  <a:pt x="369393" y="492775"/>
                                  <a:pt x="370683" y="485113"/>
                                  <a:pt x="377059" y="481317"/>
                                </a:cubicBezTo>
                                <a:lnTo>
                                  <a:pt x="427782" y="447014"/>
                                </a:lnTo>
                                <a:cubicBezTo>
                                  <a:pt x="421478" y="438134"/>
                                  <a:pt x="415101" y="427965"/>
                                  <a:pt x="408797" y="419085"/>
                                </a:cubicBezTo>
                                <a:lnTo>
                                  <a:pt x="365596" y="455894"/>
                                </a:lnTo>
                                <a:cubicBezTo>
                                  <a:pt x="363088" y="457183"/>
                                  <a:pt x="359291" y="458472"/>
                                  <a:pt x="356712" y="458472"/>
                                </a:cubicBezTo>
                                <a:cubicBezTo>
                                  <a:pt x="352915" y="458472"/>
                                  <a:pt x="349118" y="457183"/>
                                  <a:pt x="346539" y="454677"/>
                                </a:cubicBezTo>
                                <a:cubicBezTo>
                                  <a:pt x="341524" y="449592"/>
                                  <a:pt x="342742" y="441930"/>
                                  <a:pt x="347828" y="436845"/>
                                </a:cubicBezTo>
                                <a:lnTo>
                                  <a:pt x="392247" y="398746"/>
                                </a:lnTo>
                                <a:cubicBezTo>
                                  <a:pt x="384653" y="388649"/>
                                  <a:pt x="377059" y="379697"/>
                                  <a:pt x="368175" y="369600"/>
                                </a:cubicBezTo>
                                <a:lnTo>
                                  <a:pt x="326264" y="408916"/>
                                </a:lnTo>
                                <a:cubicBezTo>
                                  <a:pt x="323685" y="411494"/>
                                  <a:pt x="319888" y="412783"/>
                                  <a:pt x="317380" y="412783"/>
                                </a:cubicBezTo>
                                <a:cubicBezTo>
                                  <a:pt x="314801" y="412783"/>
                                  <a:pt x="311004" y="411494"/>
                                  <a:pt x="308496" y="408916"/>
                                </a:cubicBezTo>
                                <a:cubicBezTo>
                                  <a:pt x="304699" y="403831"/>
                                  <a:pt x="304699" y="396240"/>
                                  <a:pt x="309786" y="391155"/>
                                </a:cubicBezTo>
                                <a:lnTo>
                                  <a:pt x="352915" y="351768"/>
                                </a:lnTo>
                                <a:cubicBezTo>
                                  <a:pt x="346539" y="345466"/>
                                  <a:pt x="340234" y="339092"/>
                                  <a:pt x="333858" y="332718"/>
                                </a:cubicBezTo>
                                <a:lnTo>
                                  <a:pt x="288150" y="375902"/>
                                </a:lnTo>
                                <a:cubicBezTo>
                                  <a:pt x="285642" y="378480"/>
                                  <a:pt x="281845" y="379697"/>
                                  <a:pt x="279266" y="379697"/>
                                </a:cubicBezTo>
                                <a:cubicBezTo>
                                  <a:pt x="276758" y="379697"/>
                                  <a:pt x="272961" y="378480"/>
                                  <a:pt x="270382" y="375902"/>
                                </a:cubicBezTo>
                                <a:cubicBezTo>
                                  <a:pt x="265295" y="370817"/>
                                  <a:pt x="265295" y="363226"/>
                                  <a:pt x="270382" y="358141"/>
                                </a:cubicBezTo>
                                <a:lnTo>
                                  <a:pt x="314801" y="316247"/>
                                </a:lnTo>
                                <a:cubicBezTo>
                                  <a:pt x="309786" y="311163"/>
                                  <a:pt x="303410" y="307367"/>
                                  <a:pt x="298323" y="302282"/>
                                </a:cubicBezTo>
                                <a:lnTo>
                                  <a:pt x="250107" y="349261"/>
                                </a:lnTo>
                                <a:cubicBezTo>
                                  <a:pt x="247528" y="351768"/>
                                  <a:pt x="245020" y="353057"/>
                                  <a:pt x="241223" y="353057"/>
                                </a:cubicBezTo>
                                <a:cubicBezTo>
                                  <a:pt x="238644" y="353057"/>
                                  <a:pt x="234847" y="351768"/>
                                  <a:pt x="232339" y="349261"/>
                                </a:cubicBezTo>
                                <a:cubicBezTo>
                                  <a:pt x="227253" y="344177"/>
                                  <a:pt x="227253" y="336586"/>
                                  <a:pt x="232339" y="331501"/>
                                </a:cubicBezTo>
                                <a:lnTo>
                                  <a:pt x="278048" y="287029"/>
                                </a:lnTo>
                                <a:cubicBezTo>
                                  <a:pt x="272961" y="281944"/>
                                  <a:pt x="267874" y="278149"/>
                                  <a:pt x="261498" y="274353"/>
                                </a:cubicBezTo>
                                <a:lnTo>
                                  <a:pt x="210703" y="326416"/>
                                </a:lnTo>
                                <a:cubicBezTo>
                                  <a:pt x="208196" y="328923"/>
                                  <a:pt x="205688" y="330212"/>
                                  <a:pt x="201819" y="330212"/>
                                </a:cubicBezTo>
                                <a:cubicBezTo>
                                  <a:pt x="198022" y="330212"/>
                                  <a:pt x="195515" y="328923"/>
                                  <a:pt x="192936" y="326416"/>
                                </a:cubicBezTo>
                                <a:cubicBezTo>
                                  <a:pt x="187849" y="321332"/>
                                  <a:pt x="187849" y="313669"/>
                                  <a:pt x="192936" y="308584"/>
                                </a:cubicBezTo>
                                <a:lnTo>
                                  <a:pt x="239934" y="260317"/>
                                </a:lnTo>
                                <a:cubicBezTo>
                                  <a:pt x="237426" y="257810"/>
                                  <a:pt x="234847" y="256521"/>
                                  <a:pt x="232339" y="255304"/>
                                </a:cubicBezTo>
                                <a:cubicBezTo>
                                  <a:pt x="104098" y="389866"/>
                                  <a:pt x="24144" y="572768"/>
                                  <a:pt x="24144" y="773430"/>
                                </a:cubicBezTo>
                                <a:cubicBezTo>
                                  <a:pt x="24144" y="873761"/>
                                  <a:pt x="44133" y="969652"/>
                                  <a:pt x="80151" y="1057281"/>
                                </a:cubicBezTo>
                                <a:lnTo>
                                  <a:pt x="117882" y="1129092"/>
                                </a:lnTo>
                                <a:lnTo>
                                  <a:pt x="90572" y="1129092"/>
                                </a:lnTo>
                                <a:lnTo>
                                  <a:pt x="58855" y="1069491"/>
                                </a:lnTo>
                                <a:cubicBezTo>
                                  <a:pt x="20938" y="978210"/>
                                  <a:pt x="0" y="878201"/>
                                  <a:pt x="0" y="773430"/>
                                </a:cubicBezTo>
                                <a:cubicBezTo>
                                  <a:pt x="0" y="563888"/>
                                  <a:pt x="83751" y="373395"/>
                                  <a:pt x="219587" y="233676"/>
                                </a:cubicBezTo>
                                <a:cubicBezTo>
                                  <a:pt x="220876" y="232387"/>
                                  <a:pt x="222166" y="231170"/>
                                  <a:pt x="223456" y="229881"/>
                                </a:cubicBezTo>
                                <a:cubicBezTo>
                                  <a:pt x="363088" y="87656"/>
                                  <a:pt x="558603" y="0"/>
                                  <a:pt x="773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88" name="Baseball player - left">
                          <a:extLst/>
                        </wps:cNvPr>
                        <wps:cNvSpPr/>
                        <wps:spPr>
                          <a:xfrm>
                            <a:off x="25400" y="4310159"/>
                            <a:ext cx="754597" cy="1266150"/>
                          </a:xfrm>
                          <a:custGeom>
                            <a:avLst/>
                            <a:gdLst>
                              <a:gd name="connsiteX0" fmla="*/ 228489 w 754597"/>
                              <a:gd name="connsiteY0" fmla="*/ 543690 h 1266150"/>
                              <a:gd name="connsiteX1" fmla="*/ 186717 w 754597"/>
                              <a:gd name="connsiteY1" fmla="*/ 557073 h 1266150"/>
                              <a:gd name="connsiteX2" fmla="*/ 193413 w 754597"/>
                              <a:gd name="connsiteY2" fmla="*/ 555400 h 1266150"/>
                              <a:gd name="connsiteX3" fmla="*/ 126608 w 754597"/>
                              <a:gd name="connsiteY3" fmla="*/ 506946 h 1266150"/>
                              <a:gd name="connsiteX4" fmla="*/ 168342 w 754597"/>
                              <a:gd name="connsiteY4" fmla="*/ 558746 h 1266150"/>
                              <a:gd name="connsiteX5" fmla="*/ 129918 w 754597"/>
                              <a:gd name="connsiteY5" fmla="*/ 510292 h 1266150"/>
                              <a:gd name="connsiteX6" fmla="*/ 104885 w 754597"/>
                              <a:gd name="connsiteY6" fmla="*/ 416789 h 1266150"/>
                              <a:gd name="connsiteX7" fmla="*/ 71482 w 754597"/>
                              <a:gd name="connsiteY7" fmla="*/ 441883 h 1266150"/>
                              <a:gd name="connsiteX8" fmla="*/ 91531 w 754597"/>
                              <a:gd name="connsiteY8" fmla="*/ 455206 h 1266150"/>
                              <a:gd name="connsiteX9" fmla="*/ 123260 w 754597"/>
                              <a:gd name="connsiteY9" fmla="*/ 498641 h 1266150"/>
                              <a:gd name="connsiteX10" fmla="*/ 709286 w 754597"/>
                              <a:gd name="connsiteY10" fmla="*/ 240411 h 1266150"/>
                              <a:gd name="connsiteX11" fmla="*/ 752712 w 754597"/>
                              <a:gd name="connsiteY11" fmla="*/ 283819 h 1266150"/>
                              <a:gd name="connsiteX12" fmla="*/ 709286 w 754597"/>
                              <a:gd name="connsiteY12" fmla="*/ 327227 h 1266150"/>
                              <a:gd name="connsiteX13" fmla="*/ 665860 w 754597"/>
                              <a:gd name="connsiteY13" fmla="*/ 283819 h 1266150"/>
                              <a:gd name="connsiteX14" fmla="*/ 709286 w 754597"/>
                              <a:gd name="connsiteY14" fmla="*/ 240411 h 1266150"/>
                              <a:gd name="connsiteX15" fmla="*/ 566190 w 754597"/>
                              <a:gd name="connsiteY15" fmla="*/ 115 h 1266150"/>
                              <a:gd name="connsiteX16" fmla="*/ 602612 w 754597"/>
                              <a:gd name="connsiteY16" fmla="*/ 41166 h 1266150"/>
                              <a:gd name="connsiteX17" fmla="*/ 433926 w 754597"/>
                              <a:gd name="connsiteY17" fmla="*/ 178104 h 1266150"/>
                              <a:gd name="connsiteX18" fmla="*/ 382148 w 754597"/>
                              <a:gd name="connsiteY18" fmla="*/ 214788 h 1266150"/>
                              <a:gd name="connsiteX19" fmla="*/ 382148 w 754597"/>
                              <a:gd name="connsiteY19" fmla="*/ 259896 h 1266150"/>
                              <a:gd name="connsiteX20" fmla="*/ 260218 w 754597"/>
                              <a:gd name="connsiteY20" fmla="*/ 314982 h 1266150"/>
                              <a:gd name="connsiteX21" fmla="*/ 258544 w 754597"/>
                              <a:gd name="connsiteY21" fmla="*/ 314982 h 1266150"/>
                              <a:gd name="connsiteX22" fmla="*/ 248538 w 754597"/>
                              <a:gd name="connsiteY22" fmla="*/ 309963 h 1266150"/>
                              <a:gd name="connsiteX23" fmla="*/ 186717 w 754597"/>
                              <a:gd name="connsiteY23" fmla="*/ 353399 h 1266150"/>
                              <a:gd name="connsiteX24" fmla="*/ 151641 w 754597"/>
                              <a:gd name="connsiteY24" fmla="*/ 380105 h 1266150"/>
                              <a:gd name="connsiteX25" fmla="*/ 230163 w 754597"/>
                              <a:gd name="connsiteY25" fmla="*/ 540344 h 1266150"/>
                              <a:gd name="connsiteX26" fmla="*/ 241843 w 754597"/>
                              <a:gd name="connsiteY26" fmla="*/ 518656 h 1266150"/>
                              <a:gd name="connsiteX27" fmla="*/ 241843 w 754597"/>
                              <a:gd name="connsiteY27" fmla="*/ 363376 h 1266150"/>
                              <a:gd name="connsiteX28" fmla="*/ 295294 w 754597"/>
                              <a:gd name="connsiteY28" fmla="*/ 341689 h 1266150"/>
                              <a:gd name="connsiteX29" fmla="*/ 365447 w 754597"/>
                              <a:gd name="connsiteY29" fmla="*/ 345034 h 1266150"/>
                              <a:gd name="connsiteX30" fmla="*/ 420572 w 754597"/>
                              <a:gd name="connsiteY30" fmla="*/ 284930 h 1266150"/>
                              <a:gd name="connsiteX31" fmla="*/ 422208 w 754597"/>
                              <a:gd name="connsiteY31" fmla="*/ 279911 h 1266150"/>
                              <a:gd name="connsiteX32" fmla="*/ 510736 w 754597"/>
                              <a:gd name="connsiteY32" fmla="*/ 289949 h 1266150"/>
                              <a:gd name="connsiteX33" fmla="*/ 554182 w 754597"/>
                              <a:gd name="connsiteY33" fmla="*/ 380105 h 1266150"/>
                              <a:gd name="connsiteX34" fmla="*/ 552508 w 754597"/>
                              <a:gd name="connsiteY34" fmla="*/ 501987 h 1266150"/>
                              <a:gd name="connsiteX35" fmla="*/ 636014 w 754597"/>
                              <a:gd name="connsiteY35" fmla="*/ 937715 h 1266150"/>
                              <a:gd name="connsiteX36" fmla="*/ 647694 w 754597"/>
                              <a:gd name="connsiteY36" fmla="*/ 976072 h 1266150"/>
                              <a:gd name="connsiteX37" fmla="*/ 754597 w 754597"/>
                              <a:gd name="connsiteY37" fmla="*/ 1179746 h 1266150"/>
                              <a:gd name="connsiteX38" fmla="*/ 754597 w 754597"/>
                              <a:gd name="connsiteY38" fmla="*/ 1191456 h 1266150"/>
                              <a:gd name="connsiteX39" fmla="*/ 686118 w 754597"/>
                              <a:gd name="connsiteY39" fmla="*/ 1214817 h 1266150"/>
                              <a:gd name="connsiteX40" fmla="*/ 569209 w 754597"/>
                              <a:gd name="connsiteY40" fmla="*/ 1062883 h 1266150"/>
                              <a:gd name="connsiteX41" fmla="*/ 510736 w 754597"/>
                              <a:gd name="connsiteY41" fmla="*/ 977745 h 1266150"/>
                              <a:gd name="connsiteX42" fmla="*/ 453975 w 754597"/>
                              <a:gd name="connsiteY42" fmla="*/ 869246 h 1266150"/>
                              <a:gd name="connsiteX43" fmla="*/ 317017 w 754597"/>
                              <a:gd name="connsiteY43" fmla="*/ 1017834 h 1266150"/>
                              <a:gd name="connsiteX44" fmla="*/ 280267 w 754597"/>
                              <a:gd name="connsiteY44" fmla="*/ 1246542 h 1266150"/>
                              <a:gd name="connsiteX45" fmla="*/ 206766 w 754597"/>
                              <a:gd name="connsiteY45" fmla="*/ 1229873 h 1266150"/>
                              <a:gd name="connsiteX46" fmla="*/ 200070 w 754597"/>
                              <a:gd name="connsiteY46" fmla="*/ 1126333 h 1266150"/>
                              <a:gd name="connsiteX47" fmla="*/ 310321 w 754597"/>
                              <a:gd name="connsiteY47" fmla="*/ 794145 h 1266150"/>
                              <a:gd name="connsiteX48" fmla="*/ 352093 w 754597"/>
                              <a:gd name="connsiteY48" fmla="*/ 744018 h 1266150"/>
                              <a:gd name="connsiteX49" fmla="*/ 352093 w 754597"/>
                              <a:gd name="connsiteY49" fmla="*/ 718985 h 1266150"/>
                              <a:gd name="connsiteX50" fmla="*/ 328697 w 754597"/>
                              <a:gd name="connsiteY50" fmla="*/ 652189 h 1266150"/>
                              <a:gd name="connsiteX51" fmla="*/ 320327 w 754597"/>
                              <a:gd name="connsiteY51" fmla="*/ 610486 h 1266150"/>
                              <a:gd name="connsiteX52" fmla="*/ 210114 w 754597"/>
                              <a:gd name="connsiteY52" fmla="*/ 680568 h 1266150"/>
                              <a:gd name="connsiteX53" fmla="*/ 138287 w 754597"/>
                              <a:gd name="connsiteY53" fmla="*/ 647230 h 1266150"/>
                              <a:gd name="connsiteX54" fmla="*/ 26401 w 754597"/>
                              <a:gd name="connsiteY54" fmla="*/ 475221 h 1266150"/>
                              <a:gd name="connsiteX55" fmla="*/ 3004 w 754597"/>
                              <a:gd name="connsiteY55" fmla="*/ 493623 h 1266150"/>
                              <a:gd name="connsiteX56" fmla="*/ 0 w 754597"/>
                              <a:gd name="connsiteY56" fmla="*/ 499521 h 1266150"/>
                              <a:gd name="connsiteX57" fmla="*/ 0 w 754597"/>
                              <a:gd name="connsiteY57" fmla="*/ 455360 h 1266150"/>
                              <a:gd name="connsiteX58" fmla="*/ 99863 w 754597"/>
                              <a:gd name="connsiteY58" fmla="*/ 380105 h 1266150"/>
                              <a:gd name="connsiteX59" fmla="*/ 106559 w 754597"/>
                              <a:gd name="connsiteY59" fmla="*/ 360031 h 1266150"/>
                              <a:gd name="connsiteX60" fmla="*/ 134939 w 754597"/>
                              <a:gd name="connsiteY60" fmla="*/ 353399 h 1266150"/>
                              <a:gd name="connsiteX61" fmla="*/ 200070 w 754597"/>
                              <a:gd name="connsiteY61" fmla="*/ 303272 h 1266150"/>
                              <a:gd name="connsiteX62" fmla="*/ 215136 w 754597"/>
                              <a:gd name="connsiteY62" fmla="*/ 289949 h 1266150"/>
                              <a:gd name="connsiteX63" fmla="*/ 176712 w 754597"/>
                              <a:gd name="connsiteY63" fmla="*/ 173085 h 1266150"/>
                              <a:gd name="connsiteX64" fmla="*/ 213462 w 754597"/>
                              <a:gd name="connsiteY64" fmla="*/ 136341 h 1266150"/>
                              <a:gd name="connsiteX65" fmla="*/ 230163 w 754597"/>
                              <a:gd name="connsiteY65" fmla="*/ 126304 h 1266150"/>
                              <a:gd name="connsiteX66" fmla="*/ 358751 w 754597"/>
                              <a:gd name="connsiteY66" fmla="*/ 169739 h 1266150"/>
                              <a:gd name="connsiteX67" fmla="*/ 559166 w 754597"/>
                              <a:gd name="connsiteY67" fmla="*/ 1136 h 1266150"/>
                              <a:gd name="connsiteX68" fmla="*/ 566190 w 754597"/>
                              <a:gd name="connsiteY68" fmla="*/ 115 h 1266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754597" h="1266150">
                                <a:moveTo>
                                  <a:pt x="228489" y="543690"/>
                                </a:moveTo>
                                <a:lnTo>
                                  <a:pt x="186717" y="557073"/>
                                </a:lnTo>
                                <a:lnTo>
                                  <a:pt x="193413" y="555400"/>
                                </a:lnTo>
                                <a:close/>
                                <a:moveTo>
                                  <a:pt x="126608" y="506946"/>
                                </a:moveTo>
                                <a:lnTo>
                                  <a:pt x="168342" y="558746"/>
                                </a:lnTo>
                                <a:lnTo>
                                  <a:pt x="129918" y="510292"/>
                                </a:lnTo>
                                <a:close/>
                                <a:moveTo>
                                  <a:pt x="104885" y="416789"/>
                                </a:moveTo>
                                <a:lnTo>
                                  <a:pt x="71482" y="441883"/>
                                </a:lnTo>
                                <a:cubicBezTo>
                                  <a:pt x="79814" y="443556"/>
                                  <a:pt x="86510" y="448514"/>
                                  <a:pt x="91531" y="455206"/>
                                </a:cubicBezTo>
                                <a:lnTo>
                                  <a:pt x="123260" y="498641"/>
                                </a:lnTo>
                                <a:close/>
                                <a:moveTo>
                                  <a:pt x="709286" y="240411"/>
                                </a:moveTo>
                                <a:cubicBezTo>
                                  <a:pt x="733270" y="240411"/>
                                  <a:pt x="752712" y="259845"/>
                                  <a:pt x="752712" y="283819"/>
                                </a:cubicBezTo>
                                <a:cubicBezTo>
                                  <a:pt x="752712" y="307793"/>
                                  <a:pt x="733270" y="327227"/>
                                  <a:pt x="709286" y="327227"/>
                                </a:cubicBezTo>
                                <a:cubicBezTo>
                                  <a:pt x="685302" y="327227"/>
                                  <a:pt x="665860" y="307793"/>
                                  <a:pt x="665860" y="283819"/>
                                </a:cubicBezTo>
                                <a:cubicBezTo>
                                  <a:pt x="665860" y="259845"/>
                                  <a:pt x="685302" y="240411"/>
                                  <a:pt x="709286" y="240411"/>
                                </a:cubicBezTo>
                                <a:close/>
                                <a:moveTo>
                                  <a:pt x="566190" y="115"/>
                                </a:moveTo>
                                <a:cubicBezTo>
                                  <a:pt x="578801" y="-754"/>
                                  <a:pt x="603867" y="2361"/>
                                  <a:pt x="602612" y="41166"/>
                                </a:cubicBezTo>
                                <a:lnTo>
                                  <a:pt x="433926" y="178104"/>
                                </a:lnTo>
                                <a:lnTo>
                                  <a:pt x="382148" y="214788"/>
                                </a:lnTo>
                                <a:cubicBezTo>
                                  <a:pt x="385496" y="229844"/>
                                  <a:pt x="385496" y="244840"/>
                                  <a:pt x="382148" y="259896"/>
                                </a:cubicBezTo>
                                <a:cubicBezTo>
                                  <a:pt x="367121" y="311636"/>
                                  <a:pt x="308647" y="338343"/>
                                  <a:pt x="260218" y="314982"/>
                                </a:cubicBezTo>
                                <a:lnTo>
                                  <a:pt x="258544" y="314982"/>
                                </a:lnTo>
                                <a:cubicBezTo>
                                  <a:pt x="255196" y="313309"/>
                                  <a:pt x="251848" y="311636"/>
                                  <a:pt x="248538" y="309963"/>
                                </a:cubicBezTo>
                                <a:lnTo>
                                  <a:pt x="186717" y="353399"/>
                                </a:lnTo>
                                <a:lnTo>
                                  <a:pt x="151641" y="380105"/>
                                </a:lnTo>
                                <a:lnTo>
                                  <a:pt x="230163" y="540344"/>
                                </a:lnTo>
                                <a:lnTo>
                                  <a:pt x="241843" y="518656"/>
                                </a:lnTo>
                                <a:lnTo>
                                  <a:pt x="241843" y="363376"/>
                                </a:lnTo>
                                <a:cubicBezTo>
                                  <a:pt x="251848" y="345034"/>
                                  <a:pt x="275245" y="336670"/>
                                  <a:pt x="295294" y="341689"/>
                                </a:cubicBezTo>
                                <a:cubicBezTo>
                                  <a:pt x="340376" y="355072"/>
                                  <a:pt x="365447" y="345034"/>
                                  <a:pt x="365447" y="345034"/>
                                </a:cubicBezTo>
                                <a:lnTo>
                                  <a:pt x="420572" y="284930"/>
                                </a:lnTo>
                                <a:lnTo>
                                  <a:pt x="422208" y="279911"/>
                                </a:lnTo>
                                <a:lnTo>
                                  <a:pt x="510736" y="289949"/>
                                </a:lnTo>
                                <a:cubicBezTo>
                                  <a:pt x="539155" y="311636"/>
                                  <a:pt x="555856" y="345034"/>
                                  <a:pt x="554182" y="380105"/>
                                </a:cubicBezTo>
                                <a:lnTo>
                                  <a:pt x="552508" y="501987"/>
                                </a:lnTo>
                                <a:lnTo>
                                  <a:pt x="636014" y="937715"/>
                                </a:lnTo>
                                <a:lnTo>
                                  <a:pt x="647694" y="976072"/>
                                </a:lnTo>
                                <a:lnTo>
                                  <a:pt x="754597" y="1179746"/>
                                </a:lnTo>
                                <a:lnTo>
                                  <a:pt x="754597" y="1191456"/>
                                </a:lnTo>
                                <a:cubicBezTo>
                                  <a:pt x="754597" y="1228200"/>
                                  <a:pt x="707841" y="1243196"/>
                                  <a:pt x="686118" y="1214817"/>
                                </a:cubicBezTo>
                                <a:lnTo>
                                  <a:pt x="569209" y="1062883"/>
                                </a:lnTo>
                                <a:lnTo>
                                  <a:pt x="510736" y="977745"/>
                                </a:lnTo>
                                <a:lnTo>
                                  <a:pt x="453975" y="869246"/>
                                </a:lnTo>
                                <a:lnTo>
                                  <a:pt x="317017" y="1017834"/>
                                </a:lnTo>
                                <a:lnTo>
                                  <a:pt x="280267" y="1246542"/>
                                </a:lnTo>
                                <a:cubicBezTo>
                                  <a:pt x="261892" y="1279940"/>
                                  <a:pt x="210114" y="1268230"/>
                                  <a:pt x="206766" y="1229873"/>
                                </a:cubicBezTo>
                                <a:lnTo>
                                  <a:pt x="200070" y="1126333"/>
                                </a:lnTo>
                                <a:cubicBezTo>
                                  <a:pt x="193413" y="1006124"/>
                                  <a:pt x="231837" y="885915"/>
                                  <a:pt x="310321" y="794145"/>
                                </a:cubicBezTo>
                                <a:lnTo>
                                  <a:pt x="352093" y="744018"/>
                                </a:lnTo>
                                <a:lnTo>
                                  <a:pt x="352093" y="718985"/>
                                </a:lnTo>
                                <a:lnTo>
                                  <a:pt x="328697" y="652189"/>
                                </a:lnTo>
                                <a:lnTo>
                                  <a:pt x="320327" y="610486"/>
                                </a:lnTo>
                                <a:lnTo>
                                  <a:pt x="210114" y="680568"/>
                                </a:lnTo>
                                <a:cubicBezTo>
                                  <a:pt x="181695" y="683914"/>
                                  <a:pt x="153315" y="672263"/>
                                  <a:pt x="138287" y="647230"/>
                                </a:cubicBezTo>
                                <a:lnTo>
                                  <a:pt x="26401" y="475221"/>
                                </a:lnTo>
                                <a:lnTo>
                                  <a:pt x="3004" y="493623"/>
                                </a:lnTo>
                                <a:lnTo>
                                  <a:pt x="0" y="499521"/>
                                </a:lnTo>
                                <a:lnTo>
                                  <a:pt x="0" y="455360"/>
                                </a:lnTo>
                                <a:lnTo>
                                  <a:pt x="99863" y="380105"/>
                                </a:lnTo>
                                <a:cubicBezTo>
                                  <a:pt x="99863" y="373414"/>
                                  <a:pt x="103211" y="365049"/>
                                  <a:pt x="106559" y="360031"/>
                                </a:cubicBezTo>
                                <a:cubicBezTo>
                                  <a:pt x="113216" y="351726"/>
                                  <a:pt x="124934" y="348380"/>
                                  <a:pt x="134939" y="353399"/>
                                </a:cubicBezTo>
                                <a:lnTo>
                                  <a:pt x="200070" y="303272"/>
                                </a:lnTo>
                                <a:lnTo>
                                  <a:pt x="215136" y="289949"/>
                                </a:lnTo>
                                <a:cubicBezTo>
                                  <a:pt x="176712" y="263242"/>
                                  <a:pt x="154989" y="229844"/>
                                  <a:pt x="176712" y="173085"/>
                                </a:cubicBezTo>
                                <a:cubicBezTo>
                                  <a:pt x="185043" y="158029"/>
                                  <a:pt x="198397" y="144706"/>
                                  <a:pt x="213462" y="136341"/>
                                </a:cubicBezTo>
                                <a:lnTo>
                                  <a:pt x="230163" y="126304"/>
                                </a:lnTo>
                                <a:cubicBezTo>
                                  <a:pt x="278593" y="111308"/>
                                  <a:pt x="330370" y="131322"/>
                                  <a:pt x="358751" y="169739"/>
                                </a:cubicBezTo>
                                <a:lnTo>
                                  <a:pt x="559166" y="1136"/>
                                </a:lnTo>
                                <a:cubicBezTo>
                                  <a:pt x="559166" y="1136"/>
                                  <a:pt x="561986" y="404"/>
                                  <a:pt x="56619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0" name="Baseball - top">
                          <a:extLst/>
                        </wps:cNvPr>
                        <wps:cNvSpPr/>
                        <wps:spPr>
                          <a:xfrm>
                            <a:off x="1864306" y="1"/>
                            <a:ext cx="1547495" cy="1069423"/>
                          </a:xfrm>
                          <a:custGeom>
                            <a:avLst/>
                            <a:gdLst>
                              <a:gd name="connsiteX0" fmla="*/ 252614 w 1547495"/>
                              <a:gd name="connsiteY0" fmla="*/ 831951 h 1069423"/>
                              <a:gd name="connsiteX1" fmla="*/ 250107 w 1547495"/>
                              <a:gd name="connsiteY1" fmla="*/ 833169 h 1069423"/>
                              <a:gd name="connsiteX2" fmla="*/ 276758 w 1547495"/>
                              <a:gd name="connsiteY2" fmla="*/ 858592 h 1069423"/>
                              <a:gd name="connsiteX3" fmla="*/ 1110087 w 1547495"/>
                              <a:gd name="connsiteY3" fmla="*/ 0 h 1069423"/>
                              <a:gd name="connsiteX4" fmla="*/ 1154569 w 1547495"/>
                              <a:gd name="connsiteY4" fmla="*/ 0 h 1069423"/>
                              <a:gd name="connsiteX5" fmla="*/ 1164132 w 1547495"/>
                              <a:gd name="connsiteY5" fmla="*/ 6458 h 1069423"/>
                              <a:gd name="connsiteX6" fmla="*/ 1167929 w 1547495"/>
                              <a:gd name="connsiteY6" fmla="*/ 24218 h 1069423"/>
                              <a:gd name="connsiteX7" fmla="*/ 1157756 w 1547495"/>
                              <a:gd name="connsiteY7" fmla="*/ 29303 h 1069423"/>
                              <a:gd name="connsiteX8" fmla="*/ 1150162 w 1547495"/>
                              <a:gd name="connsiteY8" fmla="*/ 26725 h 1069423"/>
                              <a:gd name="connsiteX9" fmla="*/ 382796 w 1547495"/>
                              <a:gd name="connsiteY9" fmla="*/ 0 h 1069423"/>
                              <a:gd name="connsiteX10" fmla="*/ 427345 w 1547495"/>
                              <a:gd name="connsiteY10" fmla="*/ 0 h 1069423"/>
                              <a:gd name="connsiteX11" fmla="*/ 391029 w 1547495"/>
                              <a:gd name="connsiteY11" fmla="*/ 24218 h 1069423"/>
                              <a:gd name="connsiteX12" fmla="*/ 383363 w 1547495"/>
                              <a:gd name="connsiteY12" fmla="*/ 26725 h 1069423"/>
                              <a:gd name="connsiteX13" fmla="*/ 373262 w 1547495"/>
                              <a:gd name="connsiteY13" fmla="*/ 21640 h 1069423"/>
                              <a:gd name="connsiteX14" fmla="*/ 377059 w 1547495"/>
                              <a:gd name="connsiteY14" fmla="*/ 3880 h 1069423"/>
                              <a:gd name="connsiteX15" fmla="*/ 58834 w 1547495"/>
                              <a:gd name="connsiteY15" fmla="*/ 0 h 1069423"/>
                              <a:gd name="connsiteX16" fmla="*/ 86531 w 1547495"/>
                              <a:gd name="connsiteY16" fmla="*/ 0 h 1069423"/>
                              <a:gd name="connsiteX17" fmla="*/ 80151 w 1547495"/>
                              <a:gd name="connsiteY17" fmla="*/ 12142 h 1069423"/>
                              <a:gd name="connsiteX18" fmla="*/ 24144 w 1547495"/>
                              <a:gd name="connsiteY18" fmla="*/ 295993 h 1069423"/>
                              <a:gd name="connsiteX19" fmla="*/ 232339 w 1547495"/>
                              <a:gd name="connsiteY19" fmla="*/ 814120 h 1069423"/>
                              <a:gd name="connsiteX20" fmla="*/ 237426 w 1547495"/>
                              <a:gd name="connsiteY20" fmla="*/ 809107 h 1069423"/>
                              <a:gd name="connsiteX21" fmla="*/ 198022 w 1547495"/>
                              <a:gd name="connsiteY21" fmla="*/ 764634 h 1069423"/>
                              <a:gd name="connsiteX22" fmla="*/ 199312 w 1547495"/>
                              <a:gd name="connsiteY22" fmla="*/ 746874 h 1069423"/>
                              <a:gd name="connsiteX23" fmla="*/ 217079 w 1547495"/>
                              <a:gd name="connsiteY23" fmla="*/ 748092 h 1069423"/>
                              <a:gd name="connsiteX24" fmla="*/ 260209 w 1547495"/>
                              <a:gd name="connsiteY24" fmla="*/ 795070 h 1069423"/>
                              <a:gd name="connsiteX25" fmla="*/ 276758 w 1547495"/>
                              <a:gd name="connsiteY25" fmla="*/ 783684 h 1069423"/>
                              <a:gd name="connsiteX26" fmla="*/ 242441 w 1547495"/>
                              <a:gd name="connsiteY26" fmla="*/ 736705 h 1069423"/>
                              <a:gd name="connsiteX27" fmla="*/ 245020 w 1547495"/>
                              <a:gd name="connsiteY27" fmla="*/ 718873 h 1069423"/>
                              <a:gd name="connsiteX28" fmla="*/ 262788 w 1547495"/>
                              <a:gd name="connsiteY28" fmla="*/ 721451 h 1069423"/>
                              <a:gd name="connsiteX29" fmla="*/ 297033 w 1547495"/>
                              <a:gd name="connsiteY29" fmla="*/ 768430 h 1069423"/>
                              <a:gd name="connsiteX30" fmla="*/ 321177 w 1547495"/>
                              <a:gd name="connsiteY30" fmla="*/ 748092 h 1069423"/>
                              <a:gd name="connsiteX31" fmla="*/ 286932 w 1547495"/>
                              <a:gd name="connsiteY31" fmla="*/ 698606 h 1069423"/>
                              <a:gd name="connsiteX32" fmla="*/ 290729 w 1547495"/>
                              <a:gd name="connsiteY32" fmla="*/ 680774 h 1069423"/>
                              <a:gd name="connsiteX33" fmla="*/ 308496 w 1547495"/>
                              <a:gd name="connsiteY33" fmla="*/ 684642 h 1069423"/>
                              <a:gd name="connsiteX34" fmla="*/ 340234 w 1547495"/>
                              <a:gd name="connsiteY34" fmla="*/ 731620 h 1069423"/>
                              <a:gd name="connsiteX35" fmla="*/ 365596 w 1547495"/>
                              <a:gd name="connsiteY35" fmla="*/ 704908 h 1069423"/>
                              <a:gd name="connsiteX36" fmla="*/ 326264 w 1547495"/>
                              <a:gd name="connsiteY36" fmla="*/ 661725 h 1069423"/>
                              <a:gd name="connsiteX37" fmla="*/ 327553 w 1547495"/>
                              <a:gd name="connsiteY37" fmla="*/ 643965 h 1069423"/>
                              <a:gd name="connsiteX38" fmla="*/ 345321 w 1547495"/>
                              <a:gd name="connsiteY38" fmla="*/ 645254 h 1069423"/>
                              <a:gd name="connsiteX39" fmla="*/ 382145 w 1547495"/>
                              <a:gd name="connsiteY39" fmla="*/ 685859 h 1069423"/>
                              <a:gd name="connsiteX40" fmla="*/ 401131 w 1547495"/>
                              <a:gd name="connsiteY40" fmla="*/ 661725 h 1069423"/>
                              <a:gd name="connsiteX41" fmla="*/ 360509 w 1547495"/>
                              <a:gd name="connsiteY41" fmla="*/ 624916 h 1069423"/>
                              <a:gd name="connsiteX42" fmla="*/ 359291 w 1547495"/>
                              <a:gd name="connsiteY42" fmla="*/ 607155 h 1069423"/>
                              <a:gd name="connsiteX43" fmla="*/ 377059 w 1547495"/>
                              <a:gd name="connsiteY43" fmla="*/ 605866 h 1069423"/>
                              <a:gd name="connsiteX44" fmla="*/ 415101 w 1547495"/>
                              <a:gd name="connsiteY44" fmla="*/ 641458 h 1069423"/>
                              <a:gd name="connsiteX45" fmla="*/ 432869 w 1547495"/>
                              <a:gd name="connsiteY45" fmla="*/ 613457 h 1069423"/>
                              <a:gd name="connsiteX46" fmla="*/ 383363 w 1547495"/>
                              <a:gd name="connsiteY46" fmla="*/ 585528 h 1069423"/>
                              <a:gd name="connsiteX47" fmla="*/ 378277 w 1547495"/>
                              <a:gd name="connsiteY47" fmla="*/ 567768 h 1069423"/>
                              <a:gd name="connsiteX48" fmla="*/ 396044 w 1547495"/>
                              <a:gd name="connsiteY48" fmla="*/ 562683 h 1069423"/>
                              <a:gd name="connsiteX49" fmla="*/ 446839 w 1547495"/>
                              <a:gd name="connsiteY49" fmla="*/ 590613 h 1069423"/>
                              <a:gd name="connsiteX50" fmla="*/ 465896 w 1547495"/>
                              <a:gd name="connsiteY50" fmla="*/ 553803 h 1069423"/>
                              <a:gd name="connsiteX51" fmla="*/ 402420 w 1547495"/>
                              <a:gd name="connsiteY51" fmla="*/ 529669 h 1069423"/>
                              <a:gd name="connsiteX52" fmla="*/ 394826 w 1547495"/>
                              <a:gd name="connsiteY52" fmla="*/ 513198 h 1069423"/>
                              <a:gd name="connsiteX53" fmla="*/ 411304 w 1547495"/>
                              <a:gd name="connsiteY53" fmla="*/ 505535 h 1069423"/>
                              <a:gd name="connsiteX54" fmla="*/ 476070 w 1547495"/>
                              <a:gd name="connsiteY54" fmla="*/ 529669 h 1069423"/>
                              <a:gd name="connsiteX55" fmla="*/ 488751 w 1547495"/>
                              <a:gd name="connsiteY55" fmla="*/ 497944 h 1069423"/>
                              <a:gd name="connsiteX56" fmla="*/ 434158 w 1547495"/>
                              <a:gd name="connsiteY56" fmla="*/ 483980 h 1069423"/>
                              <a:gd name="connsiteX57" fmla="*/ 425275 w 1547495"/>
                              <a:gd name="connsiteY57" fmla="*/ 468726 h 1069423"/>
                              <a:gd name="connsiteX58" fmla="*/ 440535 w 1547495"/>
                              <a:gd name="connsiteY58" fmla="*/ 459846 h 1069423"/>
                              <a:gd name="connsiteX59" fmla="*/ 496345 w 1547495"/>
                              <a:gd name="connsiteY59" fmla="*/ 475028 h 1069423"/>
                              <a:gd name="connsiteX60" fmla="*/ 505229 w 1547495"/>
                              <a:gd name="connsiteY60" fmla="*/ 447098 h 1069423"/>
                              <a:gd name="connsiteX61" fmla="*/ 441753 w 1547495"/>
                              <a:gd name="connsiteY61" fmla="*/ 436929 h 1069423"/>
                              <a:gd name="connsiteX62" fmla="*/ 431651 w 1547495"/>
                              <a:gd name="connsiteY62" fmla="*/ 422964 h 1069423"/>
                              <a:gd name="connsiteX63" fmla="*/ 445621 w 1547495"/>
                              <a:gd name="connsiteY63" fmla="*/ 412867 h 1069423"/>
                              <a:gd name="connsiteX64" fmla="*/ 510315 w 1547495"/>
                              <a:gd name="connsiteY64" fmla="*/ 422964 h 1069423"/>
                              <a:gd name="connsiteX65" fmla="*/ 516692 w 1547495"/>
                              <a:gd name="connsiteY65" fmla="*/ 388733 h 1069423"/>
                              <a:gd name="connsiteX66" fmla="*/ 451926 w 1547495"/>
                              <a:gd name="connsiteY66" fmla="*/ 383648 h 1069423"/>
                              <a:gd name="connsiteX67" fmla="*/ 440535 w 1547495"/>
                              <a:gd name="connsiteY67" fmla="*/ 369684 h 1069423"/>
                              <a:gd name="connsiteX68" fmla="*/ 454505 w 1547495"/>
                              <a:gd name="connsiteY68" fmla="*/ 358226 h 1069423"/>
                              <a:gd name="connsiteX69" fmla="*/ 520489 w 1547495"/>
                              <a:gd name="connsiteY69" fmla="*/ 363310 h 1069423"/>
                              <a:gd name="connsiteX70" fmla="*/ 522996 w 1547495"/>
                              <a:gd name="connsiteY70" fmla="*/ 329007 h 1069423"/>
                              <a:gd name="connsiteX71" fmla="*/ 458302 w 1547495"/>
                              <a:gd name="connsiteY71" fmla="*/ 329007 h 1069423"/>
                              <a:gd name="connsiteX72" fmla="*/ 445621 w 1547495"/>
                              <a:gd name="connsiteY72" fmla="*/ 316331 h 1069423"/>
                              <a:gd name="connsiteX73" fmla="*/ 458302 w 1547495"/>
                              <a:gd name="connsiteY73" fmla="*/ 303584 h 1069423"/>
                              <a:gd name="connsiteX74" fmla="*/ 524286 w 1547495"/>
                              <a:gd name="connsiteY74" fmla="*/ 303584 h 1069423"/>
                              <a:gd name="connsiteX75" fmla="*/ 524286 w 1547495"/>
                              <a:gd name="connsiteY75" fmla="*/ 295993 h 1069423"/>
                              <a:gd name="connsiteX76" fmla="*/ 522996 w 1547495"/>
                              <a:gd name="connsiteY76" fmla="*/ 270570 h 1069423"/>
                              <a:gd name="connsiteX77" fmla="*/ 458302 w 1547495"/>
                              <a:gd name="connsiteY77" fmla="*/ 275655 h 1069423"/>
                              <a:gd name="connsiteX78" fmla="*/ 457013 w 1547495"/>
                              <a:gd name="connsiteY78" fmla="*/ 275655 h 1069423"/>
                              <a:gd name="connsiteX79" fmla="*/ 444332 w 1547495"/>
                              <a:gd name="connsiteY79" fmla="*/ 264268 h 1069423"/>
                              <a:gd name="connsiteX80" fmla="*/ 455723 w 1547495"/>
                              <a:gd name="connsiteY80" fmla="*/ 250303 h 1069423"/>
                              <a:gd name="connsiteX81" fmla="*/ 520489 w 1547495"/>
                              <a:gd name="connsiteY81" fmla="*/ 245219 h 1069423"/>
                              <a:gd name="connsiteX82" fmla="*/ 516692 w 1547495"/>
                              <a:gd name="connsiteY82" fmla="*/ 208338 h 1069423"/>
                              <a:gd name="connsiteX83" fmla="*/ 453216 w 1547495"/>
                              <a:gd name="connsiteY83" fmla="*/ 213422 h 1069423"/>
                              <a:gd name="connsiteX84" fmla="*/ 451926 w 1547495"/>
                              <a:gd name="connsiteY84" fmla="*/ 213422 h 1069423"/>
                              <a:gd name="connsiteX85" fmla="*/ 439245 w 1547495"/>
                              <a:gd name="connsiteY85" fmla="*/ 202036 h 1069423"/>
                              <a:gd name="connsiteX86" fmla="*/ 450636 w 1547495"/>
                              <a:gd name="connsiteY86" fmla="*/ 188071 h 1069423"/>
                              <a:gd name="connsiteX87" fmla="*/ 511605 w 1547495"/>
                              <a:gd name="connsiteY87" fmla="*/ 182986 h 1069423"/>
                              <a:gd name="connsiteX88" fmla="*/ 505229 w 1547495"/>
                              <a:gd name="connsiteY88" fmla="*/ 152479 h 1069423"/>
                              <a:gd name="connsiteX89" fmla="*/ 443042 w 1547495"/>
                              <a:gd name="connsiteY89" fmla="*/ 165154 h 1069423"/>
                              <a:gd name="connsiteX90" fmla="*/ 440535 w 1547495"/>
                              <a:gd name="connsiteY90" fmla="*/ 165154 h 1069423"/>
                              <a:gd name="connsiteX91" fmla="*/ 427782 w 1547495"/>
                              <a:gd name="connsiteY91" fmla="*/ 155057 h 1069423"/>
                              <a:gd name="connsiteX92" fmla="*/ 437956 w 1547495"/>
                              <a:gd name="connsiteY92" fmla="*/ 139803 h 1069423"/>
                              <a:gd name="connsiteX93" fmla="*/ 498924 w 1547495"/>
                              <a:gd name="connsiteY93" fmla="*/ 127056 h 1069423"/>
                              <a:gd name="connsiteX94" fmla="*/ 490040 w 1547495"/>
                              <a:gd name="connsiteY94" fmla="*/ 97837 h 1069423"/>
                              <a:gd name="connsiteX95" fmla="*/ 435448 w 1547495"/>
                              <a:gd name="connsiteY95" fmla="*/ 118176 h 1069423"/>
                              <a:gd name="connsiteX96" fmla="*/ 430361 w 1547495"/>
                              <a:gd name="connsiteY96" fmla="*/ 119465 h 1069423"/>
                              <a:gd name="connsiteX97" fmla="*/ 418898 w 1547495"/>
                              <a:gd name="connsiteY97" fmla="*/ 111874 h 1069423"/>
                              <a:gd name="connsiteX98" fmla="*/ 426564 w 1547495"/>
                              <a:gd name="connsiteY98" fmla="*/ 95331 h 1069423"/>
                              <a:gd name="connsiteX99" fmla="*/ 481156 w 1547495"/>
                              <a:gd name="connsiteY99" fmla="*/ 74993 h 1069423"/>
                              <a:gd name="connsiteX100" fmla="*/ 468404 w 1547495"/>
                              <a:gd name="connsiteY100" fmla="*/ 45774 h 1069423"/>
                              <a:gd name="connsiteX101" fmla="*/ 417681 w 1547495"/>
                              <a:gd name="connsiteY101" fmla="*/ 72486 h 1069423"/>
                              <a:gd name="connsiteX102" fmla="*/ 411304 w 1547495"/>
                              <a:gd name="connsiteY102" fmla="*/ 73775 h 1069423"/>
                              <a:gd name="connsiteX103" fmla="*/ 399913 w 1547495"/>
                              <a:gd name="connsiteY103" fmla="*/ 67402 h 1069423"/>
                              <a:gd name="connsiteX104" fmla="*/ 405000 w 1547495"/>
                              <a:gd name="connsiteY104" fmla="*/ 49641 h 1069423"/>
                              <a:gd name="connsiteX105" fmla="*/ 457013 w 1547495"/>
                              <a:gd name="connsiteY105" fmla="*/ 21640 h 1069423"/>
                              <a:gd name="connsiteX106" fmla="*/ 445297 w 1547495"/>
                              <a:gd name="connsiteY106" fmla="*/ 0 h 1069423"/>
                              <a:gd name="connsiteX107" fmla="*/ 476332 w 1547495"/>
                              <a:gd name="connsiteY107" fmla="*/ 0 h 1069423"/>
                              <a:gd name="connsiteX108" fmla="*/ 481156 w 1547495"/>
                              <a:gd name="connsiteY108" fmla="*/ 8965 h 1069423"/>
                              <a:gd name="connsiteX109" fmla="*/ 498265 w 1547495"/>
                              <a:gd name="connsiteY109" fmla="*/ 0 h 1069423"/>
                              <a:gd name="connsiteX110" fmla="*/ 550257 w 1547495"/>
                              <a:gd name="connsiteY110" fmla="*/ 0 h 1069423"/>
                              <a:gd name="connsiteX111" fmla="*/ 547140 w 1547495"/>
                              <a:gd name="connsiteY111" fmla="*/ 3880 h 1069423"/>
                              <a:gd name="connsiteX112" fmla="*/ 492548 w 1547495"/>
                              <a:gd name="connsiteY112" fmla="*/ 33098 h 1069423"/>
                              <a:gd name="connsiteX113" fmla="*/ 506518 w 1547495"/>
                              <a:gd name="connsiteY113" fmla="*/ 64823 h 1069423"/>
                              <a:gd name="connsiteX114" fmla="*/ 562400 w 1547495"/>
                              <a:gd name="connsiteY114" fmla="*/ 43268 h 1069423"/>
                              <a:gd name="connsiteX115" fmla="*/ 578878 w 1547495"/>
                              <a:gd name="connsiteY115" fmla="*/ 50859 h 1069423"/>
                              <a:gd name="connsiteX116" fmla="*/ 571284 w 1547495"/>
                              <a:gd name="connsiteY116" fmla="*/ 67402 h 1069423"/>
                              <a:gd name="connsiteX117" fmla="*/ 515402 w 1547495"/>
                              <a:gd name="connsiteY117" fmla="*/ 88957 h 1069423"/>
                              <a:gd name="connsiteX118" fmla="*/ 525575 w 1547495"/>
                              <a:gd name="connsiteY118" fmla="*/ 121971 h 1069423"/>
                              <a:gd name="connsiteX119" fmla="*/ 581457 w 1547495"/>
                              <a:gd name="connsiteY119" fmla="*/ 110585 h 1069423"/>
                              <a:gd name="connsiteX120" fmla="*/ 596645 w 1547495"/>
                              <a:gd name="connsiteY120" fmla="*/ 120754 h 1069423"/>
                              <a:gd name="connsiteX121" fmla="*/ 586472 w 1547495"/>
                              <a:gd name="connsiteY121" fmla="*/ 136008 h 1069423"/>
                              <a:gd name="connsiteX122" fmla="*/ 531880 w 1547495"/>
                              <a:gd name="connsiteY122" fmla="*/ 147394 h 1069423"/>
                              <a:gd name="connsiteX123" fmla="*/ 539546 w 1547495"/>
                              <a:gd name="connsiteY123" fmla="*/ 181697 h 1069423"/>
                              <a:gd name="connsiteX124" fmla="*/ 596645 w 1547495"/>
                              <a:gd name="connsiteY124" fmla="*/ 176613 h 1069423"/>
                              <a:gd name="connsiteX125" fmla="*/ 610616 w 1547495"/>
                              <a:gd name="connsiteY125" fmla="*/ 188071 h 1069423"/>
                              <a:gd name="connsiteX126" fmla="*/ 599225 w 1547495"/>
                              <a:gd name="connsiteY126" fmla="*/ 202036 h 1069423"/>
                              <a:gd name="connsiteX127" fmla="*/ 544632 w 1547495"/>
                              <a:gd name="connsiteY127" fmla="*/ 205831 h 1069423"/>
                              <a:gd name="connsiteX128" fmla="*/ 548430 w 1547495"/>
                              <a:gd name="connsiteY128" fmla="*/ 242641 h 1069423"/>
                              <a:gd name="connsiteX129" fmla="*/ 601732 w 1547495"/>
                              <a:gd name="connsiteY129" fmla="*/ 238845 h 1069423"/>
                              <a:gd name="connsiteX130" fmla="*/ 615703 w 1547495"/>
                              <a:gd name="connsiteY130" fmla="*/ 250303 h 1069423"/>
                              <a:gd name="connsiteX131" fmla="*/ 604240 w 1547495"/>
                              <a:gd name="connsiteY131" fmla="*/ 264268 h 1069423"/>
                              <a:gd name="connsiteX132" fmla="*/ 550937 w 1547495"/>
                              <a:gd name="connsiteY132" fmla="*/ 268064 h 1069423"/>
                              <a:gd name="connsiteX133" fmla="*/ 552227 w 1547495"/>
                              <a:gd name="connsiteY133" fmla="*/ 294704 h 1069423"/>
                              <a:gd name="connsiteX134" fmla="*/ 552227 w 1547495"/>
                              <a:gd name="connsiteY134" fmla="*/ 302367 h 1069423"/>
                              <a:gd name="connsiteX135" fmla="*/ 604240 w 1547495"/>
                              <a:gd name="connsiteY135" fmla="*/ 302367 h 1069423"/>
                              <a:gd name="connsiteX136" fmla="*/ 616992 w 1547495"/>
                              <a:gd name="connsiteY136" fmla="*/ 315042 h 1069423"/>
                              <a:gd name="connsiteX137" fmla="*/ 604240 w 1547495"/>
                              <a:gd name="connsiteY137" fmla="*/ 327718 h 1069423"/>
                              <a:gd name="connsiteX138" fmla="*/ 550937 w 1547495"/>
                              <a:gd name="connsiteY138" fmla="*/ 327718 h 1069423"/>
                              <a:gd name="connsiteX139" fmla="*/ 548430 w 1547495"/>
                              <a:gd name="connsiteY139" fmla="*/ 364599 h 1069423"/>
                              <a:gd name="connsiteX140" fmla="*/ 600443 w 1547495"/>
                              <a:gd name="connsiteY140" fmla="*/ 368395 h 1069423"/>
                              <a:gd name="connsiteX141" fmla="*/ 611905 w 1547495"/>
                              <a:gd name="connsiteY141" fmla="*/ 382359 h 1069423"/>
                              <a:gd name="connsiteX142" fmla="*/ 599225 w 1547495"/>
                              <a:gd name="connsiteY142" fmla="*/ 393818 h 1069423"/>
                              <a:gd name="connsiteX143" fmla="*/ 597935 w 1547495"/>
                              <a:gd name="connsiteY143" fmla="*/ 393818 h 1069423"/>
                              <a:gd name="connsiteX144" fmla="*/ 544632 w 1547495"/>
                              <a:gd name="connsiteY144" fmla="*/ 388733 h 1069423"/>
                              <a:gd name="connsiteX145" fmla="*/ 538256 w 1547495"/>
                              <a:gd name="connsiteY145" fmla="*/ 425543 h 1069423"/>
                              <a:gd name="connsiteX146" fmla="*/ 590341 w 1547495"/>
                              <a:gd name="connsiteY146" fmla="*/ 433134 h 1069423"/>
                              <a:gd name="connsiteX147" fmla="*/ 600443 w 1547495"/>
                              <a:gd name="connsiteY147" fmla="*/ 447098 h 1069423"/>
                              <a:gd name="connsiteX148" fmla="*/ 587762 w 1547495"/>
                              <a:gd name="connsiteY148" fmla="*/ 457268 h 1069423"/>
                              <a:gd name="connsiteX149" fmla="*/ 585254 w 1547495"/>
                              <a:gd name="connsiteY149" fmla="*/ 457268 h 1069423"/>
                              <a:gd name="connsiteX150" fmla="*/ 531880 w 1547495"/>
                              <a:gd name="connsiteY150" fmla="*/ 448387 h 1069423"/>
                              <a:gd name="connsiteX151" fmla="*/ 522996 w 1547495"/>
                              <a:gd name="connsiteY151" fmla="*/ 478895 h 1069423"/>
                              <a:gd name="connsiteX152" fmla="*/ 581457 w 1547495"/>
                              <a:gd name="connsiteY152" fmla="*/ 494077 h 1069423"/>
                              <a:gd name="connsiteX153" fmla="*/ 590341 w 1547495"/>
                              <a:gd name="connsiteY153" fmla="*/ 509331 h 1069423"/>
                              <a:gd name="connsiteX154" fmla="*/ 577588 w 1547495"/>
                              <a:gd name="connsiteY154" fmla="*/ 518211 h 1069423"/>
                              <a:gd name="connsiteX155" fmla="*/ 573791 w 1547495"/>
                              <a:gd name="connsiteY155" fmla="*/ 518211 h 1069423"/>
                              <a:gd name="connsiteX156" fmla="*/ 514112 w 1547495"/>
                              <a:gd name="connsiteY156" fmla="*/ 503029 h 1069423"/>
                              <a:gd name="connsiteX157" fmla="*/ 501432 w 1547495"/>
                              <a:gd name="connsiteY157" fmla="*/ 537260 h 1069423"/>
                              <a:gd name="connsiteX158" fmla="*/ 547140 w 1547495"/>
                              <a:gd name="connsiteY158" fmla="*/ 555092 h 1069423"/>
                              <a:gd name="connsiteX159" fmla="*/ 554734 w 1547495"/>
                              <a:gd name="connsiteY159" fmla="*/ 571563 h 1069423"/>
                              <a:gd name="connsiteX160" fmla="*/ 543343 w 1547495"/>
                              <a:gd name="connsiteY160" fmla="*/ 579226 h 1069423"/>
                              <a:gd name="connsiteX161" fmla="*/ 538256 w 1547495"/>
                              <a:gd name="connsiteY161" fmla="*/ 577937 h 1069423"/>
                              <a:gd name="connsiteX162" fmla="*/ 490040 w 1547495"/>
                              <a:gd name="connsiteY162" fmla="*/ 560177 h 1069423"/>
                              <a:gd name="connsiteX163" fmla="*/ 469694 w 1547495"/>
                              <a:gd name="connsiteY163" fmla="*/ 600782 h 1069423"/>
                              <a:gd name="connsiteX164" fmla="*/ 522996 w 1547495"/>
                              <a:gd name="connsiteY164" fmla="*/ 630000 h 1069423"/>
                              <a:gd name="connsiteX165" fmla="*/ 528083 w 1547495"/>
                              <a:gd name="connsiteY165" fmla="*/ 647760 h 1069423"/>
                              <a:gd name="connsiteX166" fmla="*/ 516692 w 1547495"/>
                              <a:gd name="connsiteY166" fmla="*/ 654134 h 1069423"/>
                              <a:gd name="connsiteX167" fmla="*/ 510315 w 1547495"/>
                              <a:gd name="connsiteY167" fmla="*/ 652845 h 1069423"/>
                              <a:gd name="connsiteX168" fmla="*/ 457013 w 1547495"/>
                              <a:gd name="connsiteY168" fmla="*/ 623627 h 1069423"/>
                              <a:gd name="connsiteX169" fmla="*/ 435448 w 1547495"/>
                              <a:gd name="connsiteY169" fmla="*/ 655423 h 1069423"/>
                              <a:gd name="connsiteX170" fmla="*/ 484954 w 1547495"/>
                              <a:gd name="connsiteY170" fmla="*/ 699824 h 1069423"/>
                              <a:gd name="connsiteX171" fmla="*/ 486243 w 1547495"/>
                              <a:gd name="connsiteY171" fmla="*/ 717656 h 1069423"/>
                              <a:gd name="connsiteX172" fmla="*/ 477288 w 1547495"/>
                              <a:gd name="connsiteY172" fmla="*/ 721451 h 1069423"/>
                              <a:gd name="connsiteX173" fmla="*/ 468404 w 1547495"/>
                              <a:gd name="connsiteY173" fmla="*/ 717656 h 1069423"/>
                              <a:gd name="connsiteX174" fmla="*/ 421478 w 1547495"/>
                              <a:gd name="connsiteY174" fmla="*/ 675690 h 1069423"/>
                              <a:gd name="connsiteX175" fmla="*/ 399913 w 1547495"/>
                              <a:gd name="connsiteY175" fmla="*/ 702402 h 1069423"/>
                              <a:gd name="connsiteX176" fmla="*/ 441753 w 1547495"/>
                              <a:gd name="connsiteY176" fmla="*/ 749381 h 1069423"/>
                              <a:gd name="connsiteX177" fmla="*/ 440535 w 1547495"/>
                              <a:gd name="connsiteY177" fmla="*/ 767141 h 1069423"/>
                              <a:gd name="connsiteX178" fmla="*/ 431651 w 1547495"/>
                              <a:gd name="connsiteY178" fmla="*/ 771008 h 1069423"/>
                              <a:gd name="connsiteX179" fmla="*/ 422767 w 1547495"/>
                              <a:gd name="connsiteY179" fmla="*/ 767141 h 1069423"/>
                              <a:gd name="connsiteX180" fmla="*/ 382145 w 1547495"/>
                              <a:gd name="connsiteY180" fmla="*/ 722740 h 1069423"/>
                              <a:gd name="connsiteX181" fmla="*/ 354205 w 1547495"/>
                              <a:gd name="connsiteY181" fmla="*/ 751959 h 1069423"/>
                              <a:gd name="connsiteX182" fmla="*/ 388450 w 1547495"/>
                              <a:gd name="connsiteY182" fmla="*/ 802733 h 1069423"/>
                              <a:gd name="connsiteX183" fmla="*/ 384653 w 1547495"/>
                              <a:gd name="connsiteY183" fmla="*/ 820493 h 1069423"/>
                              <a:gd name="connsiteX184" fmla="*/ 377059 w 1547495"/>
                              <a:gd name="connsiteY184" fmla="*/ 823071 h 1069423"/>
                              <a:gd name="connsiteX185" fmla="*/ 366885 w 1547495"/>
                              <a:gd name="connsiteY185" fmla="*/ 817987 h 1069423"/>
                              <a:gd name="connsiteX186" fmla="*/ 333858 w 1547495"/>
                              <a:gd name="connsiteY186" fmla="*/ 771008 h 1069423"/>
                              <a:gd name="connsiteX187" fmla="*/ 309786 w 1547495"/>
                              <a:gd name="connsiteY187" fmla="*/ 791275 h 1069423"/>
                              <a:gd name="connsiteX188" fmla="*/ 345321 w 1547495"/>
                              <a:gd name="connsiteY188" fmla="*/ 839542 h 1069423"/>
                              <a:gd name="connsiteX189" fmla="*/ 342742 w 1547495"/>
                              <a:gd name="connsiteY189" fmla="*/ 857303 h 1069423"/>
                              <a:gd name="connsiteX190" fmla="*/ 335147 w 1547495"/>
                              <a:gd name="connsiteY190" fmla="*/ 859881 h 1069423"/>
                              <a:gd name="connsiteX191" fmla="*/ 324974 w 1547495"/>
                              <a:gd name="connsiteY191" fmla="*/ 854796 h 1069423"/>
                              <a:gd name="connsiteX192" fmla="*/ 289439 w 1547495"/>
                              <a:gd name="connsiteY192" fmla="*/ 806528 h 1069423"/>
                              <a:gd name="connsiteX193" fmla="*/ 275469 w 1547495"/>
                              <a:gd name="connsiteY193" fmla="*/ 816698 h 1069423"/>
                              <a:gd name="connsiteX194" fmla="*/ 312293 w 1547495"/>
                              <a:gd name="connsiteY194" fmla="*/ 857303 h 1069423"/>
                              <a:gd name="connsiteX195" fmla="*/ 311004 w 1547495"/>
                              <a:gd name="connsiteY195" fmla="*/ 875135 h 1069423"/>
                              <a:gd name="connsiteX196" fmla="*/ 302120 w 1547495"/>
                              <a:gd name="connsiteY196" fmla="*/ 878930 h 1069423"/>
                              <a:gd name="connsiteX197" fmla="*/ 773103 w 1547495"/>
                              <a:gd name="connsiteY197" fmla="*/ 1046578 h 1069423"/>
                              <a:gd name="connsiteX198" fmla="*/ 1184982 w 1547495"/>
                              <a:gd name="connsiteY198" fmla="*/ 924944 h 1069423"/>
                              <a:gd name="connsiteX199" fmla="*/ 1240531 w 1547495"/>
                              <a:gd name="connsiteY199" fmla="*/ 882278 h 1069423"/>
                              <a:gd name="connsiteX200" fmla="*/ 1241578 w 1547495"/>
                              <a:gd name="connsiteY200" fmla="*/ 882726 h 1069423"/>
                              <a:gd name="connsiteX201" fmla="*/ 1250462 w 1547495"/>
                              <a:gd name="connsiteY201" fmla="*/ 878930 h 1069423"/>
                              <a:gd name="connsiteX202" fmla="*/ 1263438 w 1547495"/>
                              <a:gd name="connsiteY202" fmla="*/ 864684 h 1069423"/>
                              <a:gd name="connsiteX203" fmla="*/ 1296171 w 1547495"/>
                              <a:gd name="connsiteY203" fmla="*/ 839542 h 1069423"/>
                              <a:gd name="connsiteX204" fmla="*/ 1289794 w 1547495"/>
                              <a:gd name="connsiteY204" fmla="*/ 835747 h 1069423"/>
                              <a:gd name="connsiteX205" fmla="*/ 1263438 w 1547495"/>
                              <a:gd name="connsiteY205" fmla="*/ 864684 h 1069423"/>
                              <a:gd name="connsiteX206" fmla="*/ 1240531 w 1547495"/>
                              <a:gd name="connsiteY206" fmla="*/ 882278 h 1069423"/>
                              <a:gd name="connsiteX207" fmla="*/ 1232695 w 1547495"/>
                              <a:gd name="connsiteY207" fmla="*/ 878930 h 1069423"/>
                              <a:gd name="connsiteX208" fmla="*/ 1231405 w 1547495"/>
                              <a:gd name="connsiteY208" fmla="*/ 861170 h 1069423"/>
                              <a:gd name="connsiteX209" fmla="*/ 1268230 w 1547495"/>
                              <a:gd name="connsiteY209" fmla="*/ 820493 h 1069423"/>
                              <a:gd name="connsiteX210" fmla="*/ 1254259 w 1547495"/>
                              <a:gd name="connsiteY210" fmla="*/ 810324 h 1069423"/>
                              <a:gd name="connsiteX211" fmla="*/ 1218724 w 1547495"/>
                              <a:gd name="connsiteY211" fmla="*/ 858592 h 1069423"/>
                              <a:gd name="connsiteX212" fmla="*/ 1208551 w 1547495"/>
                              <a:gd name="connsiteY212" fmla="*/ 863676 h 1069423"/>
                              <a:gd name="connsiteX213" fmla="*/ 1200957 w 1547495"/>
                              <a:gd name="connsiteY213" fmla="*/ 861170 h 1069423"/>
                              <a:gd name="connsiteX214" fmla="*/ 1198377 w 1547495"/>
                              <a:gd name="connsiteY214" fmla="*/ 843338 h 1069423"/>
                              <a:gd name="connsiteX215" fmla="*/ 1233913 w 1547495"/>
                              <a:gd name="connsiteY215" fmla="*/ 795070 h 1069423"/>
                              <a:gd name="connsiteX216" fmla="*/ 1209840 w 1547495"/>
                              <a:gd name="connsiteY216" fmla="*/ 774804 h 1069423"/>
                              <a:gd name="connsiteX217" fmla="*/ 1176813 w 1547495"/>
                              <a:gd name="connsiteY217" fmla="*/ 821782 h 1069423"/>
                              <a:gd name="connsiteX218" fmla="*/ 1166639 w 1547495"/>
                              <a:gd name="connsiteY218" fmla="*/ 826867 h 1069423"/>
                              <a:gd name="connsiteX219" fmla="*/ 1159045 w 1547495"/>
                              <a:gd name="connsiteY219" fmla="*/ 824289 h 1069423"/>
                              <a:gd name="connsiteX220" fmla="*/ 1155248 w 1547495"/>
                              <a:gd name="connsiteY220" fmla="*/ 806528 h 1069423"/>
                              <a:gd name="connsiteX221" fmla="*/ 1189494 w 1547495"/>
                              <a:gd name="connsiteY221" fmla="*/ 755754 h 1069423"/>
                              <a:gd name="connsiteX222" fmla="*/ 1161553 w 1547495"/>
                              <a:gd name="connsiteY222" fmla="*/ 726536 h 1069423"/>
                              <a:gd name="connsiteX223" fmla="*/ 1120931 w 1547495"/>
                              <a:gd name="connsiteY223" fmla="*/ 771008 h 1069423"/>
                              <a:gd name="connsiteX224" fmla="*/ 1112047 w 1547495"/>
                              <a:gd name="connsiteY224" fmla="*/ 774804 h 1069423"/>
                              <a:gd name="connsiteX225" fmla="*/ 1103164 w 1547495"/>
                              <a:gd name="connsiteY225" fmla="*/ 771008 h 1069423"/>
                              <a:gd name="connsiteX226" fmla="*/ 1101874 w 1547495"/>
                              <a:gd name="connsiteY226" fmla="*/ 753176 h 1069423"/>
                              <a:gd name="connsiteX227" fmla="*/ 1143785 w 1547495"/>
                              <a:gd name="connsiteY227" fmla="*/ 706197 h 1069423"/>
                              <a:gd name="connsiteX228" fmla="*/ 1122221 w 1547495"/>
                              <a:gd name="connsiteY228" fmla="*/ 679557 h 1069423"/>
                              <a:gd name="connsiteX229" fmla="*/ 1075223 w 1547495"/>
                              <a:gd name="connsiteY229" fmla="*/ 721451 h 1069423"/>
                              <a:gd name="connsiteX230" fmla="*/ 1066339 w 1547495"/>
                              <a:gd name="connsiteY230" fmla="*/ 725247 h 1069423"/>
                              <a:gd name="connsiteX231" fmla="*/ 1057455 w 1547495"/>
                              <a:gd name="connsiteY231" fmla="*/ 721451 h 1069423"/>
                              <a:gd name="connsiteX232" fmla="*/ 1058745 w 1547495"/>
                              <a:gd name="connsiteY232" fmla="*/ 703691 h 1069423"/>
                              <a:gd name="connsiteX233" fmla="*/ 1108250 w 1547495"/>
                              <a:gd name="connsiteY233" fmla="*/ 659219 h 1069423"/>
                              <a:gd name="connsiteX234" fmla="*/ 1086686 w 1547495"/>
                              <a:gd name="connsiteY234" fmla="*/ 627494 h 1069423"/>
                              <a:gd name="connsiteX235" fmla="*/ 1033383 w 1547495"/>
                              <a:gd name="connsiteY235" fmla="*/ 656641 h 1069423"/>
                              <a:gd name="connsiteX236" fmla="*/ 1027007 w 1547495"/>
                              <a:gd name="connsiteY236" fmla="*/ 657930 h 1069423"/>
                              <a:gd name="connsiteX237" fmla="*/ 1015615 w 1547495"/>
                              <a:gd name="connsiteY237" fmla="*/ 651628 h 1069423"/>
                              <a:gd name="connsiteX238" fmla="*/ 1020630 w 1547495"/>
                              <a:gd name="connsiteY238" fmla="*/ 633796 h 1069423"/>
                              <a:gd name="connsiteX239" fmla="*/ 1068918 w 1547495"/>
                              <a:gd name="connsiteY239" fmla="*/ 600782 h 1069423"/>
                              <a:gd name="connsiteX240" fmla="*/ 1048571 w 1547495"/>
                              <a:gd name="connsiteY240" fmla="*/ 560177 h 1069423"/>
                              <a:gd name="connsiteX241" fmla="*/ 1000355 w 1547495"/>
                              <a:gd name="connsiteY241" fmla="*/ 577937 h 1069423"/>
                              <a:gd name="connsiteX242" fmla="*/ 995269 w 1547495"/>
                              <a:gd name="connsiteY242" fmla="*/ 579226 h 1069423"/>
                              <a:gd name="connsiteX243" fmla="*/ 983877 w 1547495"/>
                              <a:gd name="connsiteY243" fmla="*/ 570346 h 1069423"/>
                              <a:gd name="connsiteX244" fmla="*/ 991472 w 1547495"/>
                              <a:gd name="connsiteY244" fmla="*/ 553803 h 1069423"/>
                              <a:gd name="connsiteX245" fmla="*/ 1037180 w 1547495"/>
                              <a:gd name="connsiteY245" fmla="*/ 536043 h 1069423"/>
                              <a:gd name="connsiteX246" fmla="*/ 1024499 w 1547495"/>
                              <a:gd name="connsiteY246" fmla="*/ 501740 h 1069423"/>
                              <a:gd name="connsiteX247" fmla="*/ 964820 w 1547495"/>
                              <a:gd name="connsiteY247" fmla="*/ 516994 h 1069423"/>
                              <a:gd name="connsiteX248" fmla="*/ 961023 w 1547495"/>
                              <a:gd name="connsiteY248" fmla="*/ 516994 h 1069423"/>
                              <a:gd name="connsiteX249" fmla="*/ 948271 w 1547495"/>
                              <a:gd name="connsiteY249" fmla="*/ 508113 h 1069423"/>
                              <a:gd name="connsiteX250" fmla="*/ 957154 w 1547495"/>
                              <a:gd name="connsiteY250" fmla="*/ 492860 h 1069423"/>
                              <a:gd name="connsiteX251" fmla="*/ 1015615 w 1547495"/>
                              <a:gd name="connsiteY251" fmla="*/ 477606 h 1069423"/>
                              <a:gd name="connsiteX252" fmla="*/ 1006660 w 1547495"/>
                              <a:gd name="connsiteY252" fmla="*/ 447098 h 1069423"/>
                              <a:gd name="connsiteX253" fmla="*/ 953357 w 1547495"/>
                              <a:gd name="connsiteY253" fmla="*/ 455979 h 1069423"/>
                              <a:gd name="connsiteX254" fmla="*/ 950850 w 1547495"/>
                              <a:gd name="connsiteY254" fmla="*/ 455979 h 1069423"/>
                              <a:gd name="connsiteX255" fmla="*/ 938169 w 1547495"/>
                              <a:gd name="connsiteY255" fmla="*/ 445881 h 1069423"/>
                              <a:gd name="connsiteX256" fmla="*/ 948271 w 1547495"/>
                              <a:gd name="connsiteY256" fmla="*/ 431916 h 1069423"/>
                              <a:gd name="connsiteX257" fmla="*/ 1000355 w 1547495"/>
                              <a:gd name="connsiteY257" fmla="*/ 424254 h 1069423"/>
                              <a:gd name="connsiteX258" fmla="*/ 993979 w 1547495"/>
                              <a:gd name="connsiteY258" fmla="*/ 387444 h 1069423"/>
                              <a:gd name="connsiteX259" fmla="*/ 940677 w 1547495"/>
                              <a:gd name="connsiteY259" fmla="*/ 392529 h 1069423"/>
                              <a:gd name="connsiteX260" fmla="*/ 939387 w 1547495"/>
                              <a:gd name="connsiteY260" fmla="*/ 392529 h 1069423"/>
                              <a:gd name="connsiteX261" fmla="*/ 926706 w 1547495"/>
                              <a:gd name="connsiteY261" fmla="*/ 381070 h 1069423"/>
                              <a:gd name="connsiteX262" fmla="*/ 938169 w 1547495"/>
                              <a:gd name="connsiteY262" fmla="*/ 367106 h 1069423"/>
                              <a:gd name="connsiteX263" fmla="*/ 990182 w 1547495"/>
                              <a:gd name="connsiteY263" fmla="*/ 363310 h 1069423"/>
                              <a:gd name="connsiteX264" fmla="*/ 987675 w 1547495"/>
                              <a:gd name="connsiteY264" fmla="*/ 326501 h 1069423"/>
                              <a:gd name="connsiteX265" fmla="*/ 934300 w 1547495"/>
                              <a:gd name="connsiteY265" fmla="*/ 326501 h 1069423"/>
                              <a:gd name="connsiteX266" fmla="*/ 921619 w 1547495"/>
                              <a:gd name="connsiteY266" fmla="*/ 313753 h 1069423"/>
                              <a:gd name="connsiteX267" fmla="*/ 934300 w 1547495"/>
                              <a:gd name="connsiteY267" fmla="*/ 301078 h 1069423"/>
                              <a:gd name="connsiteX268" fmla="*/ 986385 w 1547495"/>
                              <a:gd name="connsiteY268" fmla="*/ 301078 h 1069423"/>
                              <a:gd name="connsiteX269" fmla="*/ 986385 w 1547495"/>
                              <a:gd name="connsiteY269" fmla="*/ 293487 h 1069423"/>
                              <a:gd name="connsiteX270" fmla="*/ 987675 w 1547495"/>
                              <a:gd name="connsiteY270" fmla="*/ 266775 h 1069423"/>
                              <a:gd name="connsiteX271" fmla="*/ 934300 w 1547495"/>
                              <a:gd name="connsiteY271" fmla="*/ 262979 h 1069423"/>
                              <a:gd name="connsiteX272" fmla="*/ 922909 w 1547495"/>
                              <a:gd name="connsiteY272" fmla="*/ 249014 h 1069423"/>
                              <a:gd name="connsiteX273" fmla="*/ 936879 w 1547495"/>
                              <a:gd name="connsiteY273" fmla="*/ 237556 h 1069423"/>
                              <a:gd name="connsiteX274" fmla="*/ 990182 w 1547495"/>
                              <a:gd name="connsiteY274" fmla="*/ 241352 h 1069423"/>
                              <a:gd name="connsiteX275" fmla="*/ 993979 w 1547495"/>
                              <a:gd name="connsiteY275" fmla="*/ 204542 h 1069423"/>
                              <a:gd name="connsiteX276" fmla="*/ 939387 w 1547495"/>
                              <a:gd name="connsiteY276" fmla="*/ 200747 h 1069423"/>
                              <a:gd name="connsiteX277" fmla="*/ 927996 w 1547495"/>
                              <a:gd name="connsiteY277" fmla="*/ 186782 h 1069423"/>
                              <a:gd name="connsiteX278" fmla="*/ 941966 w 1547495"/>
                              <a:gd name="connsiteY278" fmla="*/ 175324 h 1069423"/>
                              <a:gd name="connsiteX279" fmla="*/ 999066 w 1547495"/>
                              <a:gd name="connsiteY279" fmla="*/ 180408 h 1069423"/>
                              <a:gd name="connsiteX280" fmla="*/ 1006660 w 1547495"/>
                              <a:gd name="connsiteY280" fmla="*/ 146105 h 1069423"/>
                              <a:gd name="connsiteX281" fmla="*/ 952139 w 1547495"/>
                              <a:gd name="connsiteY281" fmla="*/ 134719 h 1069423"/>
                              <a:gd name="connsiteX282" fmla="*/ 941966 w 1547495"/>
                              <a:gd name="connsiteY282" fmla="*/ 119465 h 1069423"/>
                              <a:gd name="connsiteX283" fmla="*/ 957154 w 1547495"/>
                              <a:gd name="connsiteY283" fmla="*/ 109296 h 1069423"/>
                              <a:gd name="connsiteX284" fmla="*/ 1013036 w 1547495"/>
                              <a:gd name="connsiteY284" fmla="*/ 120754 h 1069423"/>
                              <a:gd name="connsiteX285" fmla="*/ 1023210 w 1547495"/>
                              <a:gd name="connsiteY285" fmla="*/ 87740 h 1069423"/>
                              <a:gd name="connsiteX286" fmla="*/ 967328 w 1547495"/>
                              <a:gd name="connsiteY286" fmla="*/ 66112 h 1069423"/>
                              <a:gd name="connsiteX287" fmla="*/ 959734 w 1547495"/>
                              <a:gd name="connsiteY287" fmla="*/ 49641 h 1069423"/>
                              <a:gd name="connsiteX288" fmla="*/ 976212 w 1547495"/>
                              <a:gd name="connsiteY288" fmla="*/ 41979 h 1069423"/>
                              <a:gd name="connsiteX289" fmla="*/ 1032093 w 1547495"/>
                              <a:gd name="connsiteY289" fmla="*/ 63606 h 1069423"/>
                              <a:gd name="connsiteX290" fmla="*/ 1046064 w 1547495"/>
                              <a:gd name="connsiteY290" fmla="*/ 31809 h 1069423"/>
                              <a:gd name="connsiteX291" fmla="*/ 991472 w 1547495"/>
                              <a:gd name="connsiteY291" fmla="*/ 2591 h 1069423"/>
                              <a:gd name="connsiteX292" fmla="*/ 989390 w 1547495"/>
                              <a:gd name="connsiteY292" fmla="*/ 0 h 1069423"/>
                              <a:gd name="connsiteX293" fmla="*/ 1042807 w 1547495"/>
                              <a:gd name="connsiteY293" fmla="*/ 0 h 1069423"/>
                              <a:gd name="connsiteX294" fmla="*/ 1057455 w 1547495"/>
                              <a:gd name="connsiteY294" fmla="*/ 7676 h 1069423"/>
                              <a:gd name="connsiteX295" fmla="*/ 1061586 w 1547495"/>
                              <a:gd name="connsiteY295" fmla="*/ 0 h 1069423"/>
                              <a:gd name="connsiteX296" fmla="*/ 1097244 w 1547495"/>
                              <a:gd name="connsiteY296" fmla="*/ 0 h 1069423"/>
                              <a:gd name="connsiteX297" fmla="*/ 1084106 w 1547495"/>
                              <a:gd name="connsiteY297" fmla="*/ 24218 h 1069423"/>
                              <a:gd name="connsiteX298" fmla="*/ 1136191 w 1547495"/>
                              <a:gd name="connsiteY298" fmla="*/ 52148 h 1069423"/>
                              <a:gd name="connsiteX299" fmla="*/ 1141278 w 1547495"/>
                              <a:gd name="connsiteY299" fmla="*/ 69908 h 1069423"/>
                              <a:gd name="connsiteX300" fmla="*/ 1129815 w 1547495"/>
                              <a:gd name="connsiteY300" fmla="*/ 76282 h 1069423"/>
                              <a:gd name="connsiteX301" fmla="*/ 1123510 w 1547495"/>
                              <a:gd name="connsiteY301" fmla="*/ 74993 h 1069423"/>
                              <a:gd name="connsiteX302" fmla="*/ 1072715 w 1547495"/>
                              <a:gd name="connsiteY302" fmla="*/ 48352 h 1069423"/>
                              <a:gd name="connsiteX303" fmla="*/ 1060034 w 1547495"/>
                              <a:gd name="connsiteY303" fmla="*/ 77571 h 1069423"/>
                              <a:gd name="connsiteX304" fmla="*/ 1114626 w 1547495"/>
                              <a:gd name="connsiteY304" fmla="*/ 97909 h 1069423"/>
                              <a:gd name="connsiteX305" fmla="*/ 1122221 w 1547495"/>
                              <a:gd name="connsiteY305" fmla="*/ 114380 h 1069423"/>
                              <a:gd name="connsiteX306" fmla="*/ 1110758 w 1547495"/>
                              <a:gd name="connsiteY306" fmla="*/ 121971 h 1069423"/>
                              <a:gd name="connsiteX307" fmla="*/ 1105743 w 1547495"/>
                              <a:gd name="connsiteY307" fmla="*/ 120754 h 1069423"/>
                              <a:gd name="connsiteX308" fmla="*/ 1051150 w 1547495"/>
                              <a:gd name="connsiteY308" fmla="*/ 100416 h 1069423"/>
                              <a:gd name="connsiteX309" fmla="*/ 1042267 w 1547495"/>
                              <a:gd name="connsiteY309" fmla="*/ 129634 h 1069423"/>
                              <a:gd name="connsiteX310" fmla="*/ 1103164 w 1547495"/>
                              <a:gd name="connsiteY310" fmla="*/ 142310 h 1069423"/>
                              <a:gd name="connsiteX311" fmla="*/ 1113337 w 1547495"/>
                              <a:gd name="connsiteY311" fmla="*/ 157563 h 1069423"/>
                              <a:gd name="connsiteX312" fmla="*/ 1100656 w 1547495"/>
                              <a:gd name="connsiteY312" fmla="*/ 167733 h 1069423"/>
                              <a:gd name="connsiteX313" fmla="*/ 1098077 w 1547495"/>
                              <a:gd name="connsiteY313" fmla="*/ 167733 h 1069423"/>
                              <a:gd name="connsiteX314" fmla="*/ 1035890 w 1547495"/>
                              <a:gd name="connsiteY314" fmla="*/ 155057 h 1069423"/>
                              <a:gd name="connsiteX315" fmla="*/ 1029514 w 1547495"/>
                              <a:gd name="connsiteY315" fmla="*/ 185493 h 1069423"/>
                              <a:gd name="connsiteX316" fmla="*/ 1090483 w 1547495"/>
                              <a:gd name="connsiteY316" fmla="*/ 190577 h 1069423"/>
                              <a:gd name="connsiteX317" fmla="*/ 1101874 w 1547495"/>
                              <a:gd name="connsiteY317" fmla="*/ 204542 h 1069423"/>
                              <a:gd name="connsiteX318" fmla="*/ 1089193 w 1547495"/>
                              <a:gd name="connsiteY318" fmla="*/ 216000 h 1069423"/>
                              <a:gd name="connsiteX319" fmla="*/ 1087975 w 1547495"/>
                              <a:gd name="connsiteY319" fmla="*/ 216000 h 1069423"/>
                              <a:gd name="connsiteX320" fmla="*/ 1024499 w 1547495"/>
                              <a:gd name="connsiteY320" fmla="*/ 210916 h 1069423"/>
                              <a:gd name="connsiteX321" fmla="*/ 1020630 w 1547495"/>
                              <a:gd name="connsiteY321" fmla="*/ 247725 h 1069423"/>
                              <a:gd name="connsiteX322" fmla="*/ 1085396 w 1547495"/>
                              <a:gd name="connsiteY322" fmla="*/ 252810 h 1069423"/>
                              <a:gd name="connsiteX323" fmla="*/ 1096859 w 1547495"/>
                              <a:gd name="connsiteY323" fmla="*/ 266775 h 1069423"/>
                              <a:gd name="connsiteX324" fmla="*/ 1084106 w 1547495"/>
                              <a:gd name="connsiteY324" fmla="*/ 278233 h 1069423"/>
                              <a:gd name="connsiteX325" fmla="*/ 1082888 w 1547495"/>
                              <a:gd name="connsiteY325" fmla="*/ 278233 h 1069423"/>
                              <a:gd name="connsiteX326" fmla="*/ 1018123 w 1547495"/>
                              <a:gd name="connsiteY326" fmla="*/ 273148 h 1069423"/>
                              <a:gd name="connsiteX327" fmla="*/ 1016833 w 1547495"/>
                              <a:gd name="connsiteY327" fmla="*/ 298500 h 1069423"/>
                              <a:gd name="connsiteX328" fmla="*/ 1016833 w 1547495"/>
                              <a:gd name="connsiteY328" fmla="*/ 306162 h 1069423"/>
                              <a:gd name="connsiteX329" fmla="*/ 1082888 w 1547495"/>
                              <a:gd name="connsiteY329" fmla="*/ 306162 h 1069423"/>
                              <a:gd name="connsiteX330" fmla="*/ 1095569 w 1547495"/>
                              <a:gd name="connsiteY330" fmla="*/ 318838 h 1069423"/>
                              <a:gd name="connsiteX331" fmla="*/ 1082888 w 1547495"/>
                              <a:gd name="connsiteY331" fmla="*/ 331585 h 1069423"/>
                              <a:gd name="connsiteX332" fmla="*/ 1018123 w 1547495"/>
                              <a:gd name="connsiteY332" fmla="*/ 331585 h 1069423"/>
                              <a:gd name="connsiteX333" fmla="*/ 1020630 w 1547495"/>
                              <a:gd name="connsiteY333" fmla="*/ 365817 h 1069423"/>
                              <a:gd name="connsiteX334" fmla="*/ 1086686 w 1547495"/>
                              <a:gd name="connsiteY334" fmla="*/ 360732 h 1069423"/>
                              <a:gd name="connsiteX335" fmla="*/ 1100656 w 1547495"/>
                              <a:gd name="connsiteY335" fmla="*/ 372190 h 1069423"/>
                              <a:gd name="connsiteX336" fmla="*/ 1089193 w 1547495"/>
                              <a:gd name="connsiteY336" fmla="*/ 386155 h 1069423"/>
                              <a:gd name="connsiteX337" fmla="*/ 1024499 w 1547495"/>
                              <a:gd name="connsiteY337" fmla="*/ 391240 h 1069423"/>
                              <a:gd name="connsiteX338" fmla="*/ 1030804 w 1547495"/>
                              <a:gd name="connsiteY338" fmla="*/ 425543 h 1069423"/>
                              <a:gd name="connsiteX339" fmla="*/ 1095569 w 1547495"/>
                              <a:gd name="connsiteY339" fmla="*/ 415373 h 1069423"/>
                              <a:gd name="connsiteX340" fmla="*/ 1109540 w 1547495"/>
                              <a:gd name="connsiteY340" fmla="*/ 425543 h 1069423"/>
                              <a:gd name="connsiteX341" fmla="*/ 1099366 w 1547495"/>
                              <a:gd name="connsiteY341" fmla="*/ 439507 h 1069423"/>
                              <a:gd name="connsiteX342" fmla="*/ 1035890 w 1547495"/>
                              <a:gd name="connsiteY342" fmla="*/ 449676 h 1069423"/>
                              <a:gd name="connsiteX343" fmla="*/ 1044774 w 1547495"/>
                              <a:gd name="connsiteY343" fmla="*/ 477606 h 1069423"/>
                              <a:gd name="connsiteX344" fmla="*/ 1100656 w 1547495"/>
                              <a:gd name="connsiteY344" fmla="*/ 462352 h 1069423"/>
                              <a:gd name="connsiteX345" fmla="*/ 1115844 w 1547495"/>
                              <a:gd name="connsiteY345" fmla="*/ 471232 h 1069423"/>
                              <a:gd name="connsiteX346" fmla="*/ 1106961 w 1547495"/>
                              <a:gd name="connsiteY346" fmla="*/ 486486 h 1069423"/>
                              <a:gd name="connsiteX347" fmla="*/ 1052368 w 1547495"/>
                              <a:gd name="connsiteY347" fmla="*/ 500451 h 1069423"/>
                              <a:gd name="connsiteX348" fmla="*/ 1065121 w 1547495"/>
                              <a:gd name="connsiteY348" fmla="*/ 532247 h 1069423"/>
                              <a:gd name="connsiteX349" fmla="*/ 1129815 w 1547495"/>
                              <a:gd name="connsiteY349" fmla="*/ 508113 h 1069423"/>
                              <a:gd name="connsiteX350" fmla="*/ 1146364 w 1547495"/>
                              <a:gd name="connsiteY350" fmla="*/ 515705 h 1069423"/>
                              <a:gd name="connsiteX351" fmla="*/ 1138699 w 1547495"/>
                              <a:gd name="connsiteY351" fmla="*/ 532247 h 1069423"/>
                              <a:gd name="connsiteX352" fmla="*/ 1075223 w 1547495"/>
                              <a:gd name="connsiteY352" fmla="*/ 556310 h 1069423"/>
                              <a:gd name="connsiteX353" fmla="*/ 1094280 w 1547495"/>
                              <a:gd name="connsiteY353" fmla="*/ 593191 h 1069423"/>
                              <a:gd name="connsiteX354" fmla="*/ 1145075 w 1547495"/>
                              <a:gd name="connsiteY354" fmla="*/ 565261 h 1069423"/>
                              <a:gd name="connsiteX355" fmla="*/ 1162842 w 1547495"/>
                              <a:gd name="connsiteY355" fmla="*/ 570346 h 1069423"/>
                              <a:gd name="connsiteX356" fmla="*/ 1157756 w 1547495"/>
                              <a:gd name="connsiteY356" fmla="*/ 588106 h 1069423"/>
                              <a:gd name="connsiteX357" fmla="*/ 1108250 w 1547495"/>
                              <a:gd name="connsiteY357" fmla="*/ 616036 h 1069423"/>
                              <a:gd name="connsiteX358" fmla="*/ 1126018 w 1547495"/>
                              <a:gd name="connsiteY358" fmla="*/ 643965 h 1069423"/>
                              <a:gd name="connsiteX359" fmla="*/ 1164132 w 1547495"/>
                              <a:gd name="connsiteY359" fmla="*/ 608444 h 1069423"/>
                              <a:gd name="connsiteX360" fmla="*/ 1181899 w 1547495"/>
                              <a:gd name="connsiteY360" fmla="*/ 609662 h 1069423"/>
                              <a:gd name="connsiteX361" fmla="*/ 1180610 w 1547495"/>
                              <a:gd name="connsiteY361" fmla="*/ 627494 h 1069423"/>
                              <a:gd name="connsiteX362" fmla="*/ 1139988 w 1547495"/>
                              <a:gd name="connsiteY362" fmla="*/ 664303 h 1069423"/>
                              <a:gd name="connsiteX363" fmla="*/ 1159045 w 1547495"/>
                              <a:gd name="connsiteY363" fmla="*/ 688437 h 1069423"/>
                              <a:gd name="connsiteX364" fmla="*/ 1195870 w 1547495"/>
                              <a:gd name="connsiteY364" fmla="*/ 647760 h 1069423"/>
                              <a:gd name="connsiteX365" fmla="*/ 1213637 w 1547495"/>
                              <a:gd name="connsiteY365" fmla="*/ 646543 h 1069423"/>
                              <a:gd name="connsiteX366" fmla="*/ 1214855 w 1547495"/>
                              <a:gd name="connsiteY366" fmla="*/ 664303 h 1069423"/>
                              <a:gd name="connsiteX367" fmla="*/ 1175523 w 1547495"/>
                              <a:gd name="connsiteY367" fmla="*/ 707486 h 1069423"/>
                              <a:gd name="connsiteX368" fmla="*/ 1200957 w 1547495"/>
                              <a:gd name="connsiteY368" fmla="*/ 734127 h 1069423"/>
                              <a:gd name="connsiteX369" fmla="*/ 1232695 w 1547495"/>
                              <a:gd name="connsiteY369" fmla="*/ 687148 h 1069423"/>
                              <a:gd name="connsiteX370" fmla="*/ 1250462 w 1547495"/>
                              <a:gd name="connsiteY370" fmla="*/ 683353 h 1069423"/>
                              <a:gd name="connsiteX371" fmla="*/ 1254259 w 1547495"/>
                              <a:gd name="connsiteY371" fmla="*/ 701113 h 1069423"/>
                              <a:gd name="connsiteX372" fmla="*/ 1219942 w 1547495"/>
                              <a:gd name="connsiteY372" fmla="*/ 750670 h 1069423"/>
                              <a:gd name="connsiteX373" fmla="*/ 1244086 w 1547495"/>
                              <a:gd name="connsiteY373" fmla="*/ 771008 h 1069423"/>
                              <a:gd name="connsiteX374" fmla="*/ 1278331 w 1547495"/>
                              <a:gd name="connsiteY374" fmla="*/ 723958 h 1069423"/>
                              <a:gd name="connsiteX375" fmla="*/ 1296171 w 1547495"/>
                              <a:gd name="connsiteY375" fmla="*/ 721451 h 1069423"/>
                              <a:gd name="connsiteX376" fmla="*/ 1298678 w 1547495"/>
                              <a:gd name="connsiteY376" fmla="*/ 739211 h 1069423"/>
                              <a:gd name="connsiteX377" fmla="*/ 1264433 w 1547495"/>
                              <a:gd name="connsiteY377" fmla="*/ 786190 h 1069423"/>
                              <a:gd name="connsiteX378" fmla="*/ 1280911 w 1547495"/>
                              <a:gd name="connsiteY378" fmla="*/ 797648 h 1069423"/>
                              <a:gd name="connsiteX379" fmla="*/ 1324040 w 1547495"/>
                              <a:gd name="connsiteY379" fmla="*/ 750670 h 1069423"/>
                              <a:gd name="connsiteX380" fmla="*/ 1341807 w 1547495"/>
                              <a:gd name="connsiteY380" fmla="*/ 749381 h 1069423"/>
                              <a:gd name="connsiteX381" fmla="*/ 1343097 w 1547495"/>
                              <a:gd name="connsiteY381" fmla="*/ 767141 h 1069423"/>
                              <a:gd name="connsiteX382" fmla="*/ 1303765 w 1547495"/>
                              <a:gd name="connsiteY382" fmla="*/ 811613 h 1069423"/>
                              <a:gd name="connsiteX383" fmla="*/ 1311359 w 1547495"/>
                              <a:gd name="connsiteY383" fmla="*/ 816698 h 1069423"/>
                              <a:gd name="connsiteX384" fmla="*/ 1522133 w 1547495"/>
                              <a:gd name="connsiteY384" fmla="*/ 298571 h 1069423"/>
                              <a:gd name="connsiteX385" fmla="*/ 1465320 w 1547495"/>
                              <a:gd name="connsiteY385" fmla="*/ 13584 h 1069423"/>
                              <a:gd name="connsiteX386" fmla="*/ 1458103 w 1547495"/>
                              <a:gd name="connsiteY386" fmla="*/ 0 h 1069423"/>
                              <a:gd name="connsiteX387" fmla="*/ 1488337 w 1547495"/>
                              <a:gd name="connsiteY387" fmla="*/ 0 h 1069423"/>
                              <a:gd name="connsiteX388" fmla="*/ 1531716 w 1547495"/>
                              <a:gd name="connsiteY388" fmla="*/ 139024 h 1069423"/>
                              <a:gd name="connsiteX389" fmla="*/ 1547495 w 1547495"/>
                              <a:gd name="connsiteY389" fmla="*/ 294704 h 1069423"/>
                              <a:gd name="connsiteX390" fmla="*/ 773103 w 1547495"/>
                              <a:gd name="connsiteY390" fmla="*/ 1069423 h 1069423"/>
                              <a:gd name="connsiteX391" fmla="*/ 223456 w 1547495"/>
                              <a:gd name="connsiteY391" fmla="*/ 839542 h 1069423"/>
                              <a:gd name="connsiteX392" fmla="*/ 219587 w 1547495"/>
                              <a:gd name="connsiteY392" fmla="*/ 835747 h 1069423"/>
                              <a:gd name="connsiteX393" fmla="*/ 0 w 1547495"/>
                              <a:gd name="connsiteY393" fmla="*/ 295993 h 1069423"/>
                              <a:gd name="connsiteX394" fmla="*/ 15209 w 1547495"/>
                              <a:gd name="connsiteY394" fmla="*/ 142904 h 1069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</a:cxnLst>
                            <a:rect l="l" t="t" r="r" b="b"/>
                            <a:pathLst>
                              <a:path w="1547495" h="1069423">
                                <a:moveTo>
                                  <a:pt x="252614" y="831951"/>
                                </a:moveTo>
                                <a:cubicBezTo>
                                  <a:pt x="252614" y="831951"/>
                                  <a:pt x="251325" y="833169"/>
                                  <a:pt x="250107" y="833169"/>
                                </a:cubicBezTo>
                                <a:cubicBezTo>
                                  <a:pt x="258991" y="842121"/>
                                  <a:pt x="269164" y="849712"/>
                                  <a:pt x="276758" y="858592"/>
                                </a:cubicBezTo>
                                <a:close/>
                                <a:moveTo>
                                  <a:pt x="1110087" y="0"/>
                                </a:moveTo>
                                <a:lnTo>
                                  <a:pt x="1154569" y="0"/>
                                </a:lnTo>
                                <a:lnTo>
                                  <a:pt x="1164132" y="6458"/>
                                </a:lnTo>
                                <a:cubicBezTo>
                                  <a:pt x="1170437" y="10254"/>
                                  <a:pt x="1171726" y="17845"/>
                                  <a:pt x="1167929" y="24218"/>
                                </a:cubicBezTo>
                                <a:cubicBezTo>
                                  <a:pt x="1165350" y="26725"/>
                                  <a:pt x="1161553" y="29303"/>
                                  <a:pt x="1157756" y="29303"/>
                                </a:cubicBezTo>
                                <a:cubicBezTo>
                                  <a:pt x="1155248" y="29303"/>
                                  <a:pt x="1152669" y="28014"/>
                                  <a:pt x="1150162" y="26725"/>
                                </a:cubicBezTo>
                                <a:close/>
                                <a:moveTo>
                                  <a:pt x="382796" y="0"/>
                                </a:moveTo>
                                <a:lnTo>
                                  <a:pt x="427345" y="0"/>
                                </a:lnTo>
                                <a:lnTo>
                                  <a:pt x="391029" y="24218"/>
                                </a:lnTo>
                                <a:cubicBezTo>
                                  <a:pt x="388450" y="25507"/>
                                  <a:pt x="385943" y="26725"/>
                                  <a:pt x="383363" y="26725"/>
                                </a:cubicBezTo>
                                <a:cubicBezTo>
                                  <a:pt x="379566" y="26725"/>
                                  <a:pt x="375769" y="25507"/>
                                  <a:pt x="373262" y="21640"/>
                                </a:cubicBezTo>
                                <a:cubicBezTo>
                                  <a:pt x="369393" y="15338"/>
                                  <a:pt x="370683" y="7676"/>
                                  <a:pt x="377059" y="3880"/>
                                </a:cubicBezTo>
                                <a:close/>
                                <a:moveTo>
                                  <a:pt x="58834" y="0"/>
                                </a:moveTo>
                                <a:lnTo>
                                  <a:pt x="86531" y="0"/>
                                </a:lnTo>
                                <a:lnTo>
                                  <a:pt x="80151" y="12142"/>
                                </a:lnTo>
                                <a:cubicBezTo>
                                  <a:pt x="44132" y="99771"/>
                                  <a:pt x="24144" y="195662"/>
                                  <a:pt x="24144" y="295993"/>
                                </a:cubicBezTo>
                                <a:cubicBezTo>
                                  <a:pt x="24144" y="496655"/>
                                  <a:pt x="104098" y="679557"/>
                                  <a:pt x="232339" y="814120"/>
                                </a:cubicBezTo>
                                <a:cubicBezTo>
                                  <a:pt x="233557" y="814120"/>
                                  <a:pt x="234847" y="812902"/>
                                  <a:pt x="237426" y="809107"/>
                                </a:cubicBezTo>
                                <a:lnTo>
                                  <a:pt x="198022" y="764634"/>
                                </a:lnTo>
                                <a:cubicBezTo>
                                  <a:pt x="194225" y="759550"/>
                                  <a:pt x="194225" y="751887"/>
                                  <a:pt x="199312" y="746874"/>
                                </a:cubicBezTo>
                                <a:cubicBezTo>
                                  <a:pt x="204398" y="743007"/>
                                  <a:pt x="211993" y="743007"/>
                                  <a:pt x="217079" y="748092"/>
                                </a:cubicBezTo>
                                <a:lnTo>
                                  <a:pt x="260209" y="795070"/>
                                </a:lnTo>
                                <a:cubicBezTo>
                                  <a:pt x="266585" y="791275"/>
                                  <a:pt x="271671" y="787479"/>
                                  <a:pt x="276758" y="783684"/>
                                </a:cubicBezTo>
                                <a:lnTo>
                                  <a:pt x="242441" y="736705"/>
                                </a:lnTo>
                                <a:cubicBezTo>
                                  <a:pt x="238644" y="731620"/>
                                  <a:pt x="239934" y="722740"/>
                                  <a:pt x="245020" y="718873"/>
                                </a:cubicBezTo>
                                <a:cubicBezTo>
                                  <a:pt x="250107" y="715078"/>
                                  <a:pt x="258991" y="716367"/>
                                  <a:pt x="262788" y="721451"/>
                                </a:cubicBezTo>
                                <a:lnTo>
                                  <a:pt x="297033" y="768430"/>
                                </a:lnTo>
                                <a:cubicBezTo>
                                  <a:pt x="304699" y="762056"/>
                                  <a:pt x="313583" y="755754"/>
                                  <a:pt x="321177" y="748092"/>
                                </a:cubicBezTo>
                                <a:lnTo>
                                  <a:pt x="286932" y="698606"/>
                                </a:lnTo>
                                <a:cubicBezTo>
                                  <a:pt x="283063" y="692233"/>
                                  <a:pt x="284352" y="684642"/>
                                  <a:pt x="290729" y="680774"/>
                                </a:cubicBezTo>
                                <a:cubicBezTo>
                                  <a:pt x="297033" y="676979"/>
                                  <a:pt x="304699" y="678268"/>
                                  <a:pt x="308496" y="684642"/>
                                </a:cubicBezTo>
                                <a:lnTo>
                                  <a:pt x="340234" y="731620"/>
                                </a:lnTo>
                                <a:cubicBezTo>
                                  <a:pt x="349118" y="722740"/>
                                  <a:pt x="356712" y="713788"/>
                                  <a:pt x="365596" y="704908"/>
                                </a:cubicBezTo>
                                <a:lnTo>
                                  <a:pt x="326264" y="661725"/>
                                </a:lnTo>
                                <a:cubicBezTo>
                                  <a:pt x="322467" y="656641"/>
                                  <a:pt x="322467" y="649050"/>
                                  <a:pt x="327553" y="643965"/>
                                </a:cubicBezTo>
                                <a:cubicBezTo>
                                  <a:pt x="332568" y="640169"/>
                                  <a:pt x="340234" y="640169"/>
                                  <a:pt x="345321" y="645254"/>
                                </a:cubicBezTo>
                                <a:lnTo>
                                  <a:pt x="382145" y="685859"/>
                                </a:lnTo>
                                <a:cubicBezTo>
                                  <a:pt x="388450" y="678268"/>
                                  <a:pt x="394826" y="669388"/>
                                  <a:pt x="401131" y="661725"/>
                                </a:cubicBezTo>
                                <a:lnTo>
                                  <a:pt x="360509" y="624916"/>
                                </a:lnTo>
                                <a:cubicBezTo>
                                  <a:pt x="355422" y="619831"/>
                                  <a:pt x="354205" y="612240"/>
                                  <a:pt x="359291" y="607155"/>
                                </a:cubicBezTo>
                                <a:cubicBezTo>
                                  <a:pt x="364306" y="602071"/>
                                  <a:pt x="371972" y="600782"/>
                                  <a:pt x="377059" y="605866"/>
                                </a:cubicBezTo>
                                <a:lnTo>
                                  <a:pt x="415101" y="641458"/>
                                </a:lnTo>
                                <a:cubicBezTo>
                                  <a:pt x="421478" y="632507"/>
                                  <a:pt x="426564" y="622409"/>
                                  <a:pt x="432869" y="613457"/>
                                </a:cubicBezTo>
                                <a:lnTo>
                                  <a:pt x="383363" y="585528"/>
                                </a:lnTo>
                                <a:cubicBezTo>
                                  <a:pt x="377059" y="581732"/>
                                  <a:pt x="374480" y="574141"/>
                                  <a:pt x="378277" y="567768"/>
                                </a:cubicBezTo>
                                <a:cubicBezTo>
                                  <a:pt x="382145" y="561394"/>
                                  <a:pt x="389740" y="558888"/>
                                  <a:pt x="396044" y="562683"/>
                                </a:cubicBezTo>
                                <a:lnTo>
                                  <a:pt x="446839" y="590613"/>
                                </a:lnTo>
                                <a:cubicBezTo>
                                  <a:pt x="453216" y="577937"/>
                                  <a:pt x="459520" y="566479"/>
                                  <a:pt x="465896" y="553803"/>
                                </a:cubicBezTo>
                                <a:lnTo>
                                  <a:pt x="402420" y="529669"/>
                                </a:lnTo>
                                <a:cubicBezTo>
                                  <a:pt x="396044" y="527163"/>
                                  <a:pt x="392247" y="519500"/>
                                  <a:pt x="394826" y="513198"/>
                                </a:cubicBezTo>
                                <a:cubicBezTo>
                                  <a:pt x="397334" y="506824"/>
                                  <a:pt x="405000" y="503029"/>
                                  <a:pt x="411304" y="505535"/>
                                </a:cubicBezTo>
                                <a:lnTo>
                                  <a:pt x="476070" y="529669"/>
                                </a:lnTo>
                                <a:cubicBezTo>
                                  <a:pt x="481156" y="519500"/>
                                  <a:pt x="484954" y="508113"/>
                                  <a:pt x="488751" y="497944"/>
                                </a:cubicBezTo>
                                <a:lnTo>
                                  <a:pt x="434158" y="483980"/>
                                </a:lnTo>
                                <a:cubicBezTo>
                                  <a:pt x="427782" y="482691"/>
                                  <a:pt x="423985" y="475028"/>
                                  <a:pt x="425275" y="468726"/>
                                </a:cubicBezTo>
                                <a:cubicBezTo>
                                  <a:pt x="426564" y="462352"/>
                                  <a:pt x="434158" y="458557"/>
                                  <a:pt x="440535" y="459846"/>
                                </a:cubicBezTo>
                                <a:lnTo>
                                  <a:pt x="496345" y="475028"/>
                                </a:lnTo>
                                <a:cubicBezTo>
                                  <a:pt x="500142" y="466148"/>
                                  <a:pt x="502721" y="457268"/>
                                  <a:pt x="505229" y="447098"/>
                                </a:cubicBezTo>
                                <a:lnTo>
                                  <a:pt x="441753" y="436929"/>
                                </a:lnTo>
                                <a:cubicBezTo>
                                  <a:pt x="435448" y="436929"/>
                                  <a:pt x="430361" y="429338"/>
                                  <a:pt x="431651" y="422964"/>
                                </a:cubicBezTo>
                                <a:cubicBezTo>
                                  <a:pt x="431651" y="416662"/>
                                  <a:pt x="439245" y="411578"/>
                                  <a:pt x="445621" y="412867"/>
                                </a:cubicBezTo>
                                <a:lnTo>
                                  <a:pt x="510315" y="422964"/>
                                </a:lnTo>
                                <a:cubicBezTo>
                                  <a:pt x="512894" y="411578"/>
                                  <a:pt x="515402" y="400120"/>
                                  <a:pt x="516692" y="388733"/>
                                </a:cubicBezTo>
                                <a:lnTo>
                                  <a:pt x="451926" y="383648"/>
                                </a:lnTo>
                                <a:cubicBezTo>
                                  <a:pt x="445621" y="382359"/>
                                  <a:pt x="440535" y="377275"/>
                                  <a:pt x="440535" y="369684"/>
                                </a:cubicBezTo>
                                <a:cubicBezTo>
                                  <a:pt x="441753" y="363310"/>
                                  <a:pt x="446839" y="356936"/>
                                  <a:pt x="454505" y="358226"/>
                                </a:cubicBezTo>
                                <a:lnTo>
                                  <a:pt x="520489" y="363310"/>
                                </a:lnTo>
                                <a:cubicBezTo>
                                  <a:pt x="521778" y="351852"/>
                                  <a:pt x="521778" y="340465"/>
                                  <a:pt x="522996" y="329007"/>
                                </a:cubicBezTo>
                                <a:lnTo>
                                  <a:pt x="458302" y="329007"/>
                                </a:lnTo>
                                <a:cubicBezTo>
                                  <a:pt x="450636" y="329007"/>
                                  <a:pt x="445621" y="323923"/>
                                  <a:pt x="445621" y="316331"/>
                                </a:cubicBezTo>
                                <a:cubicBezTo>
                                  <a:pt x="445621" y="308669"/>
                                  <a:pt x="451926" y="303584"/>
                                  <a:pt x="458302" y="303584"/>
                                </a:cubicBezTo>
                                <a:lnTo>
                                  <a:pt x="524286" y="303584"/>
                                </a:lnTo>
                                <a:cubicBezTo>
                                  <a:pt x="524286" y="301078"/>
                                  <a:pt x="524286" y="298500"/>
                                  <a:pt x="524286" y="295993"/>
                                </a:cubicBezTo>
                                <a:cubicBezTo>
                                  <a:pt x="524286" y="287113"/>
                                  <a:pt x="522996" y="279450"/>
                                  <a:pt x="522996" y="270570"/>
                                </a:cubicBezTo>
                                <a:lnTo>
                                  <a:pt x="458302" y="275655"/>
                                </a:lnTo>
                                <a:cubicBezTo>
                                  <a:pt x="458302" y="275655"/>
                                  <a:pt x="457013" y="275655"/>
                                  <a:pt x="457013" y="275655"/>
                                </a:cubicBezTo>
                                <a:cubicBezTo>
                                  <a:pt x="450636" y="275655"/>
                                  <a:pt x="444332" y="270570"/>
                                  <a:pt x="444332" y="264268"/>
                                </a:cubicBezTo>
                                <a:cubicBezTo>
                                  <a:pt x="443042" y="256605"/>
                                  <a:pt x="448129" y="250303"/>
                                  <a:pt x="455723" y="250303"/>
                                </a:cubicBezTo>
                                <a:lnTo>
                                  <a:pt x="520489" y="245219"/>
                                </a:lnTo>
                                <a:cubicBezTo>
                                  <a:pt x="519199" y="232472"/>
                                  <a:pt x="517981" y="219796"/>
                                  <a:pt x="516692" y="208338"/>
                                </a:cubicBezTo>
                                <a:lnTo>
                                  <a:pt x="453216" y="213422"/>
                                </a:lnTo>
                                <a:cubicBezTo>
                                  <a:pt x="453216" y="213422"/>
                                  <a:pt x="451926" y="213422"/>
                                  <a:pt x="451926" y="213422"/>
                                </a:cubicBezTo>
                                <a:cubicBezTo>
                                  <a:pt x="445621" y="213422"/>
                                  <a:pt x="439245" y="208338"/>
                                  <a:pt x="439245" y="202036"/>
                                </a:cubicBezTo>
                                <a:cubicBezTo>
                                  <a:pt x="437956" y="194373"/>
                                  <a:pt x="443042" y="188071"/>
                                  <a:pt x="450636" y="188071"/>
                                </a:cubicBezTo>
                                <a:lnTo>
                                  <a:pt x="511605" y="182986"/>
                                </a:lnTo>
                                <a:cubicBezTo>
                                  <a:pt x="510315" y="172817"/>
                                  <a:pt x="507808" y="162648"/>
                                  <a:pt x="505229" y="152479"/>
                                </a:cubicBezTo>
                                <a:lnTo>
                                  <a:pt x="443042" y="165154"/>
                                </a:lnTo>
                                <a:cubicBezTo>
                                  <a:pt x="441753" y="165154"/>
                                  <a:pt x="441753" y="165154"/>
                                  <a:pt x="440535" y="165154"/>
                                </a:cubicBezTo>
                                <a:cubicBezTo>
                                  <a:pt x="434158" y="165154"/>
                                  <a:pt x="429072" y="161359"/>
                                  <a:pt x="427782" y="155057"/>
                                </a:cubicBezTo>
                                <a:cubicBezTo>
                                  <a:pt x="426564" y="147394"/>
                                  <a:pt x="431651" y="141021"/>
                                  <a:pt x="437956" y="139803"/>
                                </a:cubicBezTo>
                                <a:lnTo>
                                  <a:pt x="498924" y="127056"/>
                                </a:lnTo>
                                <a:cubicBezTo>
                                  <a:pt x="496345" y="116887"/>
                                  <a:pt x="493837" y="106789"/>
                                  <a:pt x="490040" y="97837"/>
                                </a:cubicBezTo>
                                <a:lnTo>
                                  <a:pt x="435448" y="118176"/>
                                </a:lnTo>
                                <a:cubicBezTo>
                                  <a:pt x="432869" y="119465"/>
                                  <a:pt x="431651" y="119465"/>
                                  <a:pt x="430361" y="119465"/>
                                </a:cubicBezTo>
                                <a:cubicBezTo>
                                  <a:pt x="425275" y="119465"/>
                                  <a:pt x="421478" y="116887"/>
                                  <a:pt x="418898" y="111874"/>
                                </a:cubicBezTo>
                                <a:cubicBezTo>
                                  <a:pt x="416391" y="105500"/>
                                  <a:pt x="420188" y="97837"/>
                                  <a:pt x="426564" y="95331"/>
                                </a:cubicBezTo>
                                <a:lnTo>
                                  <a:pt x="481156" y="74993"/>
                                </a:lnTo>
                                <a:cubicBezTo>
                                  <a:pt x="477359" y="64823"/>
                                  <a:pt x="472273" y="54726"/>
                                  <a:pt x="468404" y="45774"/>
                                </a:cubicBezTo>
                                <a:lnTo>
                                  <a:pt x="417681" y="72486"/>
                                </a:lnTo>
                                <a:cubicBezTo>
                                  <a:pt x="415101" y="73775"/>
                                  <a:pt x="413883" y="73775"/>
                                  <a:pt x="411304" y="73775"/>
                                </a:cubicBezTo>
                                <a:cubicBezTo>
                                  <a:pt x="406218" y="73775"/>
                                  <a:pt x="402420" y="71197"/>
                                  <a:pt x="399913" y="67402"/>
                                </a:cubicBezTo>
                                <a:cubicBezTo>
                                  <a:pt x="396044" y="61028"/>
                                  <a:pt x="398623" y="53437"/>
                                  <a:pt x="405000" y="49641"/>
                                </a:cubicBezTo>
                                <a:lnTo>
                                  <a:pt x="457013" y="21640"/>
                                </a:lnTo>
                                <a:lnTo>
                                  <a:pt x="445297" y="0"/>
                                </a:lnTo>
                                <a:lnTo>
                                  <a:pt x="476332" y="0"/>
                                </a:lnTo>
                                <a:lnTo>
                                  <a:pt x="481156" y="8965"/>
                                </a:lnTo>
                                <a:lnTo>
                                  <a:pt x="498265" y="0"/>
                                </a:lnTo>
                                <a:lnTo>
                                  <a:pt x="550257" y="0"/>
                                </a:lnTo>
                                <a:lnTo>
                                  <a:pt x="547140" y="3880"/>
                                </a:lnTo>
                                <a:lnTo>
                                  <a:pt x="492548" y="33098"/>
                                </a:lnTo>
                                <a:cubicBezTo>
                                  <a:pt x="497634" y="43268"/>
                                  <a:pt x="502721" y="54726"/>
                                  <a:pt x="506518" y="64823"/>
                                </a:cubicBezTo>
                                <a:lnTo>
                                  <a:pt x="562400" y="43268"/>
                                </a:lnTo>
                                <a:cubicBezTo>
                                  <a:pt x="568705" y="40690"/>
                                  <a:pt x="576370" y="44557"/>
                                  <a:pt x="578878" y="50859"/>
                                </a:cubicBezTo>
                                <a:cubicBezTo>
                                  <a:pt x="581457" y="57232"/>
                                  <a:pt x="577588" y="64823"/>
                                  <a:pt x="571284" y="67402"/>
                                </a:cubicBezTo>
                                <a:lnTo>
                                  <a:pt x="515402" y="88957"/>
                                </a:lnTo>
                                <a:cubicBezTo>
                                  <a:pt x="519199" y="100416"/>
                                  <a:pt x="522996" y="110585"/>
                                  <a:pt x="525575" y="121971"/>
                                </a:cubicBezTo>
                                <a:lnTo>
                                  <a:pt x="581457" y="110585"/>
                                </a:lnTo>
                                <a:cubicBezTo>
                                  <a:pt x="589051" y="109296"/>
                                  <a:pt x="595356" y="114380"/>
                                  <a:pt x="596645" y="120754"/>
                                </a:cubicBezTo>
                                <a:cubicBezTo>
                                  <a:pt x="597935" y="128345"/>
                                  <a:pt x="592848" y="134719"/>
                                  <a:pt x="586472" y="136008"/>
                                </a:cubicBezTo>
                                <a:lnTo>
                                  <a:pt x="531880" y="147394"/>
                                </a:lnTo>
                                <a:cubicBezTo>
                                  <a:pt x="534459" y="158852"/>
                                  <a:pt x="536967" y="170239"/>
                                  <a:pt x="539546" y="181697"/>
                                </a:cubicBezTo>
                                <a:lnTo>
                                  <a:pt x="596645" y="176613"/>
                                </a:lnTo>
                                <a:cubicBezTo>
                                  <a:pt x="604240" y="175324"/>
                                  <a:pt x="610616" y="180408"/>
                                  <a:pt x="610616" y="188071"/>
                                </a:cubicBezTo>
                                <a:cubicBezTo>
                                  <a:pt x="611905" y="195662"/>
                                  <a:pt x="606819" y="202036"/>
                                  <a:pt x="599225" y="202036"/>
                                </a:cubicBezTo>
                                <a:lnTo>
                                  <a:pt x="544632" y="205831"/>
                                </a:lnTo>
                                <a:cubicBezTo>
                                  <a:pt x="545850" y="218507"/>
                                  <a:pt x="547140" y="229965"/>
                                  <a:pt x="548430" y="242641"/>
                                </a:cubicBezTo>
                                <a:lnTo>
                                  <a:pt x="601732" y="238845"/>
                                </a:lnTo>
                                <a:cubicBezTo>
                                  <a:pt x="609326" y="237556"/>
                                  <a:pt x="615703" y="242641"/>
                                  <a:pt x="615703" y="250303"/>
                                </a:cubicBezTo>
                                <a:cubicBezTo>
                                  <a:pt x="616992" y="257894"/>
                                  <a:pt x="611905" y="264268"/>
                                  <a:pt x="604240" y="264268"/>
                                </a:cubicBezTo>
                                <a:lnTo>
                                  <a:pt x="550937" y="268064"/>
                                </a:lnTo>
                                <a:cubicBezTo>
                                  <a:pt x="552227" y="276944"/>
                                  <a:pt x="552227" y="285824"/>
                                  <a:pt x="552227" y="294704"/>
                                </a:cubicBezTo>
                                <a:cubicBezTo>
                                  <a:pt x="552227" y="297282"/>
                                  <a:pt x="552227" y="299789"/>
                                  <a:pt x="552227" y="302367"/>
                                </a:cubicBezTo>
                                <a:lnTo>
                                  <a:pt x="604240" y="302367"/>
                                </a:lnTo>
                                <a:cubicBezTo>
                                  <a:pt x="611905" y="302367"/>
                                  <a:pt x="616992" y="307451"/>
                                  <a:pt x="616992" y="315042"/>
                                </a:cubicBezTo>
                                <a:cubicBezTo>
                                  <a:pt x="616992" y="322633"/>
                                  <a:pt x="610616" y="327718"/>
                                  <a:pt x="604240" y="327718"/>
                                </a:cubicBezTo>
                                <a:lnTo>
                                  <a:pt x="550937" y="327718"/>
                                </a:lnTo>
                                <a:cubicBezTo>
                                  <a:pt x="550937" y="340465"/>
                                  <a:pt x="549719" y="353141"/>
                                  <a:pt x="548430" y="364599"/>
                                </a:cubicBezTo>
                                <a:lnTo>
                                  <a:pt x="600443" y="368395"/>
                                </a:lnTo>
                                <a:cubicBezTo>
                                  <a:pt x="606819" y="369684"/>
                                  <a:pt x="611905" y="374768"/>
                                  <a:pt x="611905" y="382359"/>
                                </a:cubicBezTo>
                                <a:cubicBezTo>
                                  <a:pt x="611905" y="388733"/>
                                  <a:pt x="605529" y="393818"/>
                                  <a:pt x="599225" y="393818"/>
                                </a:cubicBezTo>
                                <a:cubicBezTo>
                                  <a:pt x="599225" y="393818"/>
                                  <a:pt x="597935" y="393818"/>
                                  <a:pt x="597935" y="393818"/>
                                </a:cubicBezTo>
                                <a:lnTo>
                                  <a:pt x="544632" y="388733"/>
                                </a:lnTo>
                                <a:cubicBezTo>
                                  <a:pt x="543343" y="401409"/>
                                  <a:pt x="540835" y="412867"/>
                                  <a:pt x="538256" y="425543"/>
                                </a:cubicBezTo>
                                <a:lnTo>
                                  <a:pt x="590341" y="433134"/>
                                </a:lnTo>
                                <a:cubicBezTo>
                                  <a:pt x="596645" y="433134"/>
                                  <a:pt x="601732" y="440796"/>
                                  <a:pt x="600443" y="447098"/>
                                </a:cubicBezTo>
                                <a:cubicBezTo>
                                  <a:pt x="599225" y="452183"/>
                                  <a:pt x="594138" y="457268"/>
                                  <a:pt x="587762" y="457268"/>
                                </a:cubicBezTo>
                                <a:cubicBezTo>
                                  <a:pt x="586472" y="457268"/>
                                  <a:pt x="586472" y="457268"/>
                                  <a:pt x="585254" y="457268"/>
                                </a:cubicBezTo>
                                <a:lnTo>
                                  <a:pt x="531880" y="448387"/>
                                </a:lnTo>
                                <a:cubicBezTo>
                                  <a:pt x="529372" y="458557"/>
                                  <a:pt x="526865" y="468726"/>
                                  <a:pt x="522996" y="478895"/>
                                </a:cubicBezTo>
                                <a:lnTo>
                                  <a:pt x="581457" y="494077"/>
                                </a:lnTo>
                                <a:cubicBezTo>
                                  <a:pt x="587762" y="495366"/>
                                  <a:pt x="591559" y="503029"/>
                                  <a:pt x="590341" y="509331"/>
                                </a:cubicBezTo>
                                <a:cubicBezTo>
                                  <a:pt x="587762" y="514415"/>
                                  <a:pt x="582675" y="518211"/>
                                  <a:pt x="577588" y="518211"/>
                                </a:cubicBezTo>
                                <a:cubicBezTo>
                                  <a:pt x="576370" y="518211"/>
                                  <a:pt x="575081" y="518211"/>
                                  <a:pt x="573791" y="518211"/>
                                </a:cubicBezTo>
                                <a:lnTo>
                                  <a:pt x="514112" y="503029"/>
                                </a:lnTo>
                                <a:cubicBezTo>
                                  <a:pt x="510315" y="514415"/>
                                  <a:pt x="506518" y="525874"/>
                                  <a:pt x="501432" y="537260"/>
                                </a:cubicBezTo>
                                <a:lnTo>
                                  <a:pt x="547140" y="555092"/>
                                </a:lnTo>
                                <a:cubicBezTo>
                                  <a:pt x="553516" y="557599"/>
                                  <a:pt x="557313" y="565261"/>
                                  <a:pt x="554734" y="571563"/>
                                </a:cubicBezTo>
                                <a:cubicBezTo>
                                  <a:pt x="553516" y="576648"/>
                                  <a:pt x="548430" y="579226"/>
                                  <a:pt x="543343" y="579226"/>
                                </a:cubicBezTo>
                                <a:cubicBezTo>
                                  <a:pt x="540764" y="579226"/>
                                  <a:pt x="539546" y="577937"/>
                                  <a:pt x="538256" y="577937"/>
                                </a:cubicBezTo>
                                <a:lnTo>
                                  <a:pt x="490040" y="560177"/>
                                </a:lnTo>
                                <a:cubicBezTo>
                                  <a:pt x="483664" y="574141"/>
                                  <a:pt x="477288" y="588106"/>
                                  <a:pt x="469694" y="600782"/>
                                </a:cubicBezTo>
                                <a:lnTo>
                                  <a:pt x="522996" y="630000"/>
                                </a:lnTo>
                                <a:cubicBezTo>
                                  <a:pt x="529372" y="633796"/>
                                  <a:pt x="531880" y="641458"/>
                                  <a:pt x="528083" y="647760"/>
                                </a:cubicBezTo>
                                <a:cubicBezTo>
                                  <a:pt x="525575" y="651628"/>
                                  <a:pt x="521778" y="654134"/>
                                  <a:pt x="516692" y="654134"/>
                                </a:cubicBezTo>
                                <a:cubicBezTo>
                                  <a:pt x="514112" y="654134"/>
                                  <a:pt x="512894" y="654134"/>
                                  <a:pt x="510315" y="652845"/>
                                </a:cubicBezTo>
                                <a:lnTo>
                                  <a:pt x="457013" y="623627"/>
                                </a:lnTo>
                                <a:cubicBezTo>
                                  <a:pt x="449418" y="633796"/>
                                  <a:pt x="443042" y="645254"/>
                                  <a:pt x="435448" y="655423"/>
                                </a:cubicBezTo>
                                <a:lnTo>
                                  <a:pt x="484954" y="699824"/>
                                </a:lnTo>
                                <a:cubicBezTo>
                                  <a:pt x="490040" y="704908"/>
                                  <a:pt x="491258" y="712571"/>
                                  <a:pt x="486243" y="717656"/>
                                </a:cubicBezTo>
                                <a:cubicBezTo>
                                  <a:pt x="483664" y="720162"/>
                                  <a:pt x="481156" y="721451"/>
                                  <a:pt x="477288" y="721451"/>
                                </a:cubicBezTo>
                                <a:cubicBezTo>
                                  <a:pt x="473491" y="721451"/>
                                  <a:pt x="470983" y="720162"/>
                                  <a:pt x="468404" y="717656"/>
                                </a:cubicBezTo>
                                <a:lnTo>
                                  <a:pt x="421478" y="675690"/>
                                </a:lnTo>
                                <a:cubicBezTo>
                                  <a:pt x="413883" y="684642"/>
                                  <a:pt x="407507" y="693522"/>
                                  <a:pt x="399913" y="702402"/>
                                </a:cubicBezTo>
                                <a:lnTo>
                                  <a:pt x="441753" y="749381"/>
                                </a:lnTo>
                                <a:cubicBezTo>
                                  <a:pt x="445621" y="754465"/>
                                  <a:pt x="445621" y="762056"/>
                                  <a:pt x="440535" y="767141"/>
                                </a:cubicBezTo>
                                <a:cubicBezTo>
                                  <a:pt x="437956" y="769719"/>
                                  <a:pt x="434158" y="771008"/>
                                  <a:pt x="431651" y="771008"/>
                                </a:cubicBezTo>
                                <a:cubicBezTo>
                                  <a:pt x="429072" y="771008"/>
                                  <a:pt x="425275" y="769719"/>
                                  <a:pt x="422767" y="767141"/>
                                </a:cubicBezTo>
                                <a:lnTo>
                                  <a:pt x="382145" y="722740"/>
                                </a:lnTo>
                                <a:cubicBezTo>
                                  <a:pt x="373190" y="732838"/>
                                  <a:pt x="364306" y="743007"/>
                                  <a:pt x="354205" y="751959"/>
                                </a:cubicBezTo>
                                <a:lnTo>
                                  <a:pt x="388450" y="802733"/>
                                </a:lnTo>
                                <a:cubicBezTo>
                                  <a:pt x="392247" y="809107"/>
                                  <a:pt x="391029" y="816698"/>
                                  <a:pt x="384653" y="820493"/>
                                </a:cubicBezTo>
                                <a:cubicBezTo>
                                  <a:pt x="382145" y="821782"/>
                                  <a:pt x="379566" y="823071"/>
                                  <a:pt x="377059" y="823071"/>
                                </a:cubicBezTo>
                                <a:cubicBezTo>
                                  <a:pt x="373262" y="823071"/>
                                  <a:pt x="369393" y="821782"/>
                                  <a:pt x="366885" y="817987"/>
                                </a:cubicBezTo>
                                <a:lnTo>
                                  <a:pt x="333858" y="771008"/>
                                </a:lnTo>
                                <a:cubicBezTo>
                                  <a:pt x="326264" y="778599"/>
                                  <a:pt x="317380" y="784973"/>
                                  <a:pt x="309786" y="791275"/>
                                </a:cubicBezTo>
                                <a:lnTo>
                                  <a:pt x="345321" y="839542"/>
                                </a:lnTo>
                                <a:cubicBezTo>
                                  <a:pt x="349118" y="844627"/>
                                  <a:pt x="347828" y="853507"/>
                                  <a:pt x="342742" y="857303"/>
                                </a:cubicBezTo>
                                <a:cubicBezTo>
                                  <a:pt x="340234" y="858592"/>
                                  <a:pt x="337655" y="859881"/>
                                  <a:pt x="335147" y="859881"/>
                                </a:cubicBezTo>
                                <a:cubicBezTo>
                                  <a:pt x="331350" y="859881"/>
                                  <a:pt x="327553" y="858592"/>
                                  <a:pt x="324974" y="854796"/>
                                </a:cubicBezTo>
                                <a:lnTo>
                                  <a:pt x="289439" y="806528"/>
                                </a:lnTo>
                                <a:cubicBezTo>
                                  <a:pt x="285642" y="809107"/>
                                  <a:pt x="280555" y="812902"/>
                                  <a:pt x="275469" y="816698"/>
                                </a:cubicBezTo>
                                <a:lnTo>
                                  <a:pt x="312293" y="857303"/>
                                </a:lnTo>
                                <a:cubicBezTo>
                                  <a:pt x="316090" y="862387"/>
                                  <a:pt x="316090" y="870050"/>
                                  <a:pt x="311004" y="875135"/>
                                </a:cubicBezTo>
                                <a:cubicBezTo>
                                  <a:pt x="308496" y="877641"/>
                                  <a:pt x="304699" y="878930"/>
                                  <a:pt x="302120" y="878930"/>
                                </a:cubicBezTo>
                                <a:cubicBezTo>
                                  <a:pt x="430361" y="984346"/>
                                  <a:pt x="595356" y="1046578"/>
                                  <a:pt x="773103" y="1046578"/>
                                </a:cubicBezTo>
                                <a:cubicBezTo>
                                  <a:pt x="924521" y="1046578"/>
                                  <a:pt x="1065904" y="1000857"/>
                                  <a:pt x="1184982" y="924944"/>
                                </a:cubicBezTo>
                                <a:lnTo>
                                  <a:pt x="1240531" y="882278"/>
                                </a:lnTo>
                                <a:lnTo>
                                  <a:pt x="1241578" y="882726"/>
                                </a:lnTo>
                                <a:cubicBezTo>
                                  <a:pt x="1245375" y="882726"/>
                                  <a:pt x="1247883" y="881437"/>
                                  <a:pt x="1250462" y="878930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96171" y="839542"/>
                                </a:lnTo>
                                <a:cubicBezTo>
                                  <a:pt x="1293591" y="838254"/>
                                  <a:pt x="1292302" y="837036"/>
                                  <a:pt x="1289794" y="835747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40531" y="882278"/>
                                </a:lnTo>
                                <a:lnTo>
                                  <a:pt x="1232695" y="878930"/>
                                </a:lnTo>
                                <a:cubicBezTo>
                                  <a:pt x="1227608" y="873846"/>
                                  <a:pt x="1226318" y="866254"/>
                                  <a:pt x="1231405" y="861170"/>
                                </a:cubicBezTo>
                                <a:lnTo>
                                  <a:pt x="1268230" y="820493"/>
                                </a:lnTo>
                                <a:cubicBezTo>
                                  <a:pt x="1263143" y="817987"/>
                                  <a:pt x="1259346" y="814120"/>
                                  <a:pt x="1254259" y="810324"/>
                                </a:cubicBezTo>
                                <a:lnTo>
                                  <a:pt x="1218724" y="858592"/>
                                </a:lnTo>
                                <a:cubicBezTo>
                                  <a:pt x="1216145" y="862387"/>
                                  <a:pt x="1212348" y="863676"/>
                                  <a:pt x="1208551" y="863676"/>
                                </a:cubicBezTo>
                                <a:cubicBezTo>
                                  <a:pt x="1205972" y="863676"/>
                                  <a:pt x="1203464" y="862387"/>
                                  <a:pt x="1200957" y="861170"/>
                                </a:cubicBezTo>
                                <a:cubicBezTo>
                                  <a:pt x="1195870" y="857303"/>
                                  <a:pt x="1194580" y="848423"/>
                                  <a:pt x="1198377" y="843338"/>
                                </a:cubicBezTo>
                                <a:lnTo>
                                  <a:pt x="1233913" y="795070"/>
                                </a:lnTo>
                                <a:cubicBezTo>
                                  <a:pt x="1225029" y="788768"/>
                                  <a:pt x="1217435" y="781106"/>
                                  <a:pt x="1209840" y="774804"/>
                                </a:cubicBezTo>
                                <a:lnTo>
                                  <a:pt x="1176813" y="821782"/>
                                </a:lnTo>
                                <a:cubicBezTo>
                                  <a:pt x="1174234" y="824289"/>
                                  <a:pt x="1170437" y="826867"/>
                                  <a:pt x="1166639" y="826867"/>
                                </a:cubicBezTo>
                                <a:cubicBezTo>
                                  <a:pt x="1164132" y="826867"/>
                                  <a:pt x="1161553" y="825578"/>
                                  <a:pt x="1159045" y="824289"/>
                                </a:cubicBezTo>
                                <a:cubicBezTo>
                                  <a:pt x="1152669" y="820493"/>
                                  <a:pt x="1151451" y="812902"/>
                                  <a:pt x="1155248" y="806528"/>
                                </a:cubicBezTo>
                                <a:lnTo>
                                  <a:pt x="1189494" y="755754"/>
                                </a:lnTo>
                                <a:cubicBezTo>
                                  <a:pt x="1180610" y="745585"/>
                                  <a:pt x="1170437" y="736705"/>
                                  <a:pt x="1161553" y="726536"/>
                                </a:cubicBezTo>
                                <a:lnTo>
                                  <a:pt x="1120931" y="771008"/>
                                </a:lnTo>
                                <a:cubicBezTo>
                                  <a:pt x="1118424" y="773514"/>
                                  <a:pt x="1115844" y="774804"/>
                                  <a:pt x="1112047" y="774804"/>
                                </a:cubicBezTo>
                                <a:cubicBezTo>
                                  <a:pt x="1108250" y="774804"/>
                                  <a:pt x="1105743" y="773514"/>
                                  <a:pt x="1103164" y="771008"/>
                                </a:cubicBezTo>
                                <a:cubicBezTo>
                                  <a:pt x="1098077" y="765923"/>
                                  <a:pt x="1096859" y="758261"/>
                                  <a:pt x="1101874" y="753176"/>
                                </a:cubicBezTo>
                                <a:lnTo>
                                  <a:pt x="1143785" y="706197"/>
                                </a:lnTo>
                                <a:cubicBezTo>
                                  <a:pt x="1136191" y="697317"/>
                                  <a:pt x="1128597" y="688437"/>
                                  <a:pt x="1122221" y="679557"/>
                                </a:cubicBezTo>
                                <a:lnTo>
                                  <a:pt x="1075223" y="721451"/>
                                </a:lnTo>
                                <a:cubicBezTo>
                                  <a:pt x="1072715" y="723958"/>
                                  <a:pt x="1068918" y="725247"/>
                                  <a:pt x="1066339" y="725247"/>
                                </a:cubicBezTo>
                                <a:cubicBezTo>
                                  <a:pt x="1063831" y="725247"/>
                                  <a:pt x="1060034" y="723958"/>
                                  <a:pt x="1057455" y="721451"/>
                                </a:cubicBezTo>
                                <a:cubicBezTo>
                                  <a:pt x="1053658" y="716367"/>
                                  <a:pt x="1053658" y="708776"/>
                                  <a:pt x="1058745" y="703691"/>
                                </a:cubicBezTo>
                                <a:lnTo>
                                  <a:pt x="1108250" y="659219"/>
                                </a:lnTo>
                                <a:cubicBezTo>
                                  <a:pt x="1100656" y="649050"/>
                                  <a:pt x="1092990" y="638880"/>
                                  <a:pt x="1086686" y="627494"/>
                                </a:cubicBezTo>
                                <a:lnTo>
                                  <a:pt x="1033383" y="656641"/>
                                </a:lnTo>
                                <a:cubicBezTo>
                                  <a:pt x="1030804" y="657930"/>
                                  <a:pt x="1029514" y="657930"/>
                                  <a:pt x="1027007" y="657930"/>
                                </a:cubicBezTo>
                                <a:cubicBezTo>
                                  <a:pt x="1021920" y="657930"/>
                                  <a:pt x="1018123" y="655423"/>
                                  <a:pt x="1015615" y="651628"/>
                                </a:cubicBezTo>
                                <a:cubicBezTo>
                                  <a:pt x="1011747" y="645254"/>
                                  <a:pt x="1014326" y="637591"/>
                                  <a:pt x="1020630" y="633796"/>
                                </a:cubicBezTo>
                                <a:lnTo>
                                  <a:pt x="1068918" y="600782"/>
                                </a:lnTo>
                                <a:cubicBezTo>
                                  <a:pt x="1061252" y="586817"/>
                                  <a:pt x="1054948" y="574141"/>
                                  <a:pt x="1048571" y="560177"/>
                                </a:cubicBezTo>
                                <a:lnTo>
                                  <a:pt x="1000355" y="577937"/>
                                </a:lnTo>
                                <a:cubicBezTo>
                                  <a:pt x="997776" y="579226"/>
                                  <a:pt x="996558" y="579226"/>
                                  <a:pt x="995269" y="579226"/>
                                </a:cubicBezTo>
                                <a:cubicBezTo>
                                  <a:pt x="990182" y="579226"/>
                                  <a:pt x="986385" y="575359"/>
                                  <a:pt x="983877" y="570346"/>
                                </a:cubicBezTo>
                                <a:cubicBezTo>
                                  <a:pt x="981298" y="563972"/>
                                  <a:pt x="985095" y="556310"/>
                                  <a:pt x="991472" y="553803"/>
                                </a:cubicBezTo>
                                <a:lnTo>
                                  <a:pt x="1037180" y="536043"/>
                                </a:lnTo>
                                <a:cubicBezTo>
                                  <a:pt x="1033383" y="524585"/>
                                  <a:pt x="1028296" y="513198"/>
                                  <a:pt x="1024499" y="501740"/>
                                </a:cubicBezTo>
                                <a:lnTo>
                                  <a:pt x="964820" y="516994"/>
                                </a:lnTo>
                                <a:cubicBezTo>
                                  <a:pt x="963531" y="516994"/>
                                  <a:pt x="962241" y="516994"/>
                                  <a:pt x="961023" y="516994"/>
                                </a:cubicBezTo>
                                <a:cubicBezTo>
                                  <a:pt x="954647" y="516994"/>
                                  <a:pt x="949560" y="513198"/>
                                  <a:pt x="948271" y="508113"/>
                                </a:cubicBezTo>
                                <a:cubicBezTo>
                                  <a:pt x="945763" y="501740"/>
                                  <a:pt x="950850" y="494149"/>
                                  <a:pt x="957154" y="492860"/>
                                </a:cubicBezTo>
                                <a:lnTo>
                                  <a:pt x="1015615" y="477606"/>
                                </a:lnTo>
                                <a:cubicBezTo>
                                  <a:pt x="1011747" y="467437"/>
                                  <a:pt x="1009239" y="457268"/>
                                  <a:pt x="1006660" y="447098"/>
                                </a:cubicBezTo>
                                <a:lnTo>
                                  <a:pt x="953357" y="455979"/>
                                </a:lnTo>
                                <a:cubicBezTo>
                                  <a:pt x="952139" y="455979"/>
                                  <a:pt x="952139" y="455979"/>
                                  <a:pt x="950850" y="455979"/>
                                </a:cubicBezTo>
                                <a:cubicBezTo>
                                  <a:pt x="944474" y="455979"/>
                                  <a:pt x="939387" y="452183"/>
                                  <a:pt x="938169" y="445881"/>
                                </a:cubicBezTo>
                                <a:cubicBezTo>
                                  <a:pt x="936879" y="439507"/>
                                  <a:pt x="941966" y="433134"/>
                                  <a:pt x="948271" y="431916"/>
                                </a:cubicBezTo>
                                <a:lnTo>
                                  <a:pt x="1000355" y="424254"/>
                                </a:lnTo>
                                <a:cubicBezTo>
                                  <a:pt x="997776" y="411578"/>
                                  <a:pt x="995269" y="400120"/>
                                  <a:pt x="993979" y="387444"/>
                                </a:cubicBezTo>
                                <a:lnTo>
                                  <a:pt x="940677" y="392529"/>
                                </a:lnTo>
                                <a:cubicBezTo>
                                  <a:pt x="940677" y="392529"/>
                                  <a:pt x="939387" y="392529"/>
                                  <a:pt x="939387" y="392529"/>
                                </a:cubicBezTo>
                                <a:cubicBezTo>
                                  <a:pt x="933082" y="392529"/>
                                  <a:pt x="926706" y="387444"/>
                                  <a:pt x="926706" y="381070"/>
                                </a:cubicBezTo>
                                <a:cubicBezTo>
                                  <a:pt x="925416" y="373479"/>
                                  <a:pt x="930503" y="367106"/>
                                  <a:pt x="938169" y="367106"/>
                                </a:cubicBezTo>
                                <a:lnTo>
                                  <a:pt x="990182" y="363310"/>
                                </a:lnTo>
                                <a:cubicBezTo>
                                  <a:pt x="988892" y="350634"/>
                                  <a:pt x="988892" y="339176"/>
                                  <a:pt x="987675" y="326501"/>
                                </a:cubicBezTo>
                                <a:lnTo>
                                  <a:pt x="934300" y="326501"/>
                                </a:lnTo>
                                <a:cubicBezTo>
                                  <a:pt x="927996" y="326501"/>
                                  <a:pt x="921619" y="320127"/>
                                  <a:pt x="921619" y="313753"/>
                                </a:cubicBezTo>
                                <a:cubicBezTo>
                                  <a:pt x="921619" y="307451"/>
                                  <a:pt x="926706" y="301078"/>
                                  <a:pt x="934300" y="301078"/>
                                </a:cubicBezTo>
                                <a:lnTo>
                                  <a:pt x="986385" y="301078"/>
                                </a:lnTo>
                                <a:cubicBezTo>
                                  <a:pt x="986385" y="298500"/>
                                  <a:pt x="986385" y="295993"/>
                                  <a:pt x="986385" y="293487"/>
                                </a:cubicBezTo>
                                <a:cubicBezTo>
                                  <a:pt x="986385" y="284535"/>
                                  <a:pt x="987675" y="275655"/>
                                  <a:pt x="987675" y="266775"/>
                                </a:cubicBezTo>
                                <a:lnTo>
                                  <a:pt x="934300" y="262979"/>
                                </a:lnTo>
                                <a:cubicBezTo>
                                  <a:pt x="927996" y="261690"/>
                                  <a:pt x="922909" y="256605"/>
                                  <a:pt x="922909" y="249014"/>
                                </a:cubicBezTo>
                                <a:cubicBezTo>
                                  <a:pt x="924199" y="242641"/>
                                  <a:pt x="930503" y="236339"/>
                                  <a:pt x="936879" y="237556"/>
                                </a:cubicBezTo>
                                <a:lnTo>
                                  <a:pt x="990182" y="241352"/>
                                </a:lnTo>
                                <a:cubicBezTo>
                                  <a:pt x="991472" y="228676"/>
                                  <a:pt x="992761" y="216000"/>
                                  <a:pt x="993979" y="204542"/>
                                </a:cubicBezTo>
                                <a:lnTo>
                                  <a:pt x="939387" y="200747"/>
                                </a:lnTo>
                                <a:cubicBezTo>
                                  <a:pt x="933082" y="199458"/>
                                  <a:pt x="927996" y="194373"/>
                                  <a:pt x="927996" y="186782"/>
                                </a:cubicBezTo>
                                <a:cubicBezTo>
                                  <a:pt x="929285" y="180408"/>
                                  <a:pt x="934300" y="174106"/>
                                  <a:pt x="941966" y="175324"/>
                                </a:cubicBezTo>
                                <a:lnTo>
                                  <a:pt x="999066" y="180408"/>
                                </a:lnTo>
                                <a:cubicBezTo>
                                  <a:pt x="1001645" y="169022"/>
                                  <a:pt x="1004152" y="157563"/>
                                  <a:pt x="1006660" y="146105"/>
                                </a:cubicBezTo>
                                <a:lnTo>
                                  <a:pt x="952139" y="134719"/>
                                </a:lnTo>
                                <a:cubicBezTo>
                                  <a:pt x="944474" y="133430"/>
                                  <a:pt x="940677" y="125838"/>
                                  <a:pt x="941966" y="119465"/>
                                </a:cubicBezTo>
                                <a:cubicBezTo>
                                  <a:pt x="943184" y="111874"/>
                                  <a:pt x="950850" y="108007"/>
                                  <a:pt x="957154" y="109296"/>
                                </a:cubicBezTo>
                                <a:lnTo>
                                  <a:pt x="1013036" y="120754"/>
                                </a:lnTo>
                                <a:cubicBezTo>
                                  <a:pt x="1016833" y="109296"/>
                                  <a:pt x="1019412" y="97837"/>
                                  <a:pt x="1023210" y="87740"/>
                                </a:cubicBezTo>
                                <a:lnTo>
                                  <a:pt x="967328" y="66112"/>
                                </a:lnTo>
                                <a:cubicBezTo>
                                  <a:pt x="961023" y="63606"/>
                                  <a:pt x="957154" y="55943"/>
                                  <a:pt x="959734" y="49641"/>
                                </a:cubicBezTo>
                                <a:cubicBezTo>
                                  <a:pt x="962241" y="43268"/>
                                  <a:pt x="969907" y="39472"/>
                                  <a:pt x="976212" y="41979"/>
                                </a:cubicBezTo>
                                <a:lnTo>
                                  <a:pt x="1032093" y="63606"/>
                                </a:lnTo>
                                <a:cubicBezTo>
                                  <a:pt x="1037180" y="52148"/>
                                  <a:pt x="1040977" y="41979"/>
                                  <a:pt x="1046064" y="31809"/>
                                </a:cubicBezTo>
                                <a:lnTo>
                                  <a:pt x="991472" y="2591"/>
                                </a:lnTo>
                                <a:lnTo>
                                  <a:pt x="989390" y="0"/>
                                </a:lnTo>
                                <a:lnTo>
                                  <a:pt x="1042807" y="0"/>
                                </a:lnTo>
                                <a:lnTo>
                                  <a:pt x="1057455" y="7676"/>
                                </a:lnTo>
                                <a:lnTo>
                                  <a:pt x="1061586" y="0"/>
                                </a:lnTo>
                                <a:lnTo>
                                  <a:pt x="1097244" y="0"/>
                                </a:lnTo>
                                <a:lnTo>
                                  <a:pt x="1084106" y="24218"/>
                                </a:lnTo>
                                <a:lnTo>
                                  <a:pt x="1136191" y="52148"/>
                                </a:lnTo>
                                <a:cubicBezTo>
                                  <a:pt x="1142496" y="55943"/>
                                  <a:pt x="1145075" y="63606"/>
                                  <a:pt x="1141278" y="69908"/>
                                </a:cubicBezTo>
                                <a:cubicBezTo>
                                  <a:pt x="1138699" y="73775"/>
                                  <a:pt x="1134901" y="76282"/>
                                  <a:pt x="1129815" y="76282"/>
                                </a:cubicBezTo>
                                <a:cubicBezTo>
                                  <a:pt x="1127307" y="76282"/>
                                  <a:pt x="1124728" y="76282"/>
                                  <a:pt x="1123510" y="74993"/>
                                </a:cubicBezTo>
                                <a:lnTo>
                                  <a:pt x="1072715" y="48352"/>
                                </a:lnTo>
                                <a:cubicBezTo>
                                  <a:pt x="1067628" y="58521"/>
                                  <a:pt x="1063831" y="67402"/>
                                  <a:pt x="1060034" y="77571"/>
                                </a:cubicBezTo>
                                <a:lnTo>
                                  <a:pt x="1114626" y="97909"/>
                                </a:lnTo>
                                <a:cubicBezTo>
                                  <a:pt x="1120931" y="100416"/>
                                  <a:pt x="1124728" y="108007"/>
                                  <a:pt x="1122221" y="114380"/>
                                </a:cubicBezTo>
                                <a:cubicBezTo>
                                  <a:pt x="1120931" y="119465"/>
                                  <a:pt x="1115844" y="121971"/>
                                  <a:pt x="1110758" y="121971"/>
                                </a:cubicBezTo>
                                <a:cubicBezTo>
                                  <a:pt x="1108250" y="121971"/>
                                  <a:pt x="1106961" y="120754"/>
                                  <a:pt x="1105743" y="120754"/>
                                </a:cubicBezTo>
                                <a:lnTo>
                                  <a:pt x="1051150" y="100416"/>
                                </a:lnTo>
                                <a:cubicBezTo>
                                  <a:pt x="1047353" y="110585"/>
                                  <a:pt x="1044774" y="119465"/>
                                  <a:pt x="1042267" y="129634"/>
                                </a:cubicBezTo>
                                <a:lnTo>
                                  <a:pt x="1103164" y="142310"/>
                                </a:lnTo>
                                <a:cubicBezTo>
                                  <a:pt x="1110758" y="143599"/>
                                  <a:pt x="1114626" y="151190"/>
                                  <a:pt x="1113337" y="157563"/>
                                </a:cubicBezTo>
                                <a:cubicBezTo>
                                  <a:pt x="1112047" y="163937"/>
                                  <a:pt x="1106961" y="167733"/>
                                  <a:pt x="1100656" y="167733"/>
                                </a:cubicBezTo>
                                <a:cubicBezTo>
                                  <a:pt x="1099366" y="167733"/>
                                  <a:pt x="1099366" y="167733"/>
                                  <a:pt x="1098077" y="167733"/>
                                </a:cubicBezTo>
                                <a:lnTo>
                                  <a:pt x="1035890" y="155057"/>
                                </a:lnTo>
                                <a:cubicBezTo>
                                  <a:pt x="1033383" y="165154"/>
                                  <a:pt x="1032093" y="175324"/>
                                  <a:pt x="1029514" y="185493"/>
                                </a:cubicBezTo>
                                <a:lnTo>
                                  <a:pt x="1090483" y="190577"/>
                                </a:lnTo>
                                <a:cubicBezTo>
                                  <a:pt x="1096859" y="191866"/>
                                  <a:pt x="1101874" y="196951"/>
                                  <a:pt x="1101874" y="204542"/>
                                </a:cubicBezTo>
                                <a:cubicBezTo>
                                  <a:pt x="1101874" y="210916"/>
                                  <a:pt x="1095569" y="216000"/>
                                  <a:pt x="1089193" y="216000"/>
                                </a:cubicBezTo>
                                <a:cubicBezTo>
                                  <a:pt x="1089193" y="216000"/>
                                  <a:pt x="1087975" y="216000"/>
                                  <a:pt x="1087975" y="216000"/>
                                </a:cubicBezTo>
                                <a:lnTo>
                                  <a:pt x="1024499" y="210916"/>
                                </a:lnTo>
                                <a:cubicBezTo>
                                  <a:pt x="1023210" y="223591"/>
                                  <a:pt x="1021920" y="235050"/>
                                  <a:pt x="1020630" y="247725"/>
                                </a:cubicBezTo>
                                <a:lnTo>
                                  <a:pt x="1085396" y="252810"/>
                                </a:lnTo>
                                <a:cubicBezTo>
                                  <a:pt x="1091772" y="254099"/>
                                  <a:pt x="1096859" y="259184"/>
                                  <a:pt x="1096859" y="266775"/>
                                </a:cubicBezTo>
                                <a:cubicBezTo>
                                  <a:pt x="1096859" y="273148"/>
                                  <a:pt x="1090483" y="278233"/>
                                  <a:pt x="1084106" y="278233"/>
                                </a:cubicBezTo>
                                <a:cubicBezTo>
                                  <a:pt x="1084106" y="278233"/>
                                  <a:pt x="1082888" y="278233"/>
                                  <a:pt x="1082888" y="278233"/>
                                </a:cubicBezTo>
                                <a:lnTo>
                                  <a:pt x="1018123" y="273148"/>
                                </a:lnTo>
                                <a:cubicBezTo>
                                  <a:pt x="1016833" y="282028"/>
                                  <a:pt x="1016833" y="289619"/>
                                  <a:pt x="1016833" y="298500"/>
                                </a:cubicBezTo>
                                <a:cubicBezTo>
                                  <a:pt x="1016833" y="301078"/>
                                  <a:pt x="1016833" y="303584"/>
                                  <a:pt x="1016833" y="306162"/>
                                </a:cubicBezTo>
                                <a:lnTo>
                                  <a:pt x="1082888" y="306162"/>
                                </a:lnTo>
                                <a:cubicBezTo>
                                  <a:pt x="1089193" y="306162"/>
                                  <a:pt x="1095569" y="312536"/>
                                  <a:pt x="1095569" y="318838"/>
                                </a:cubicBezTo>
                                <a:cubicBezTo>
                                  <a:pt x="1095569" y="325212"/>
                                  <a:pt x="1090483" y="331585"/>
                                  <a:pt x="1082888" y="331585"/>
                                </a:cubicBezTo>
                                <a:lnTo>
                                  <a:pt x="1018123" y="331585"/>
                                </a:lnTo>
                                <a:cubicBezTo>
                                  <a:pt x="1018123" y="342972"/>
                                  <a:pt x="1019412" y="354430"/>
                                  <a:pt x="1020630" y="365817"/>
                                </a:cubicBezTo>
                                <a:lnTo>
                                  <a:pt x="1086686" y="360732"/>
                                </a:lnTo>
                                <a:cubicBezTo>
                                  <a:pt x="1094280" y="359515"/>
                                  <a:pt x="1100656" y="364599"/>
                                  <a:pt x="1100656" y="372190"/>
                                </a:cubicBezTo>
                                <a:cubicBezTo>
                                  <a:pt x="1101874" y="379781"/>
                                  <a:pt x="1096859" y="386155"/>
                                  <a:pt x="1089193" y="386155"/>
                                </a:cubicBezTo>
                                <a:lnTo>
                                  <a:pt x="1024499" y="391240"/>
                                </a:lnTo>
                                <a:cubicBezTo>
                                  <a:pt x="1025717" y="402698"/>
                                  <a:pt x="1028296" y="414084"/>
                                  <a:pt x="1030804" y="425543"/>
                                </a:cubicBezTo>
                                <a:lnTo>
                                  <a:pt x="1095569" y="415373"/>
                                </a:lnTo>
                                <a:cubicBezTo>
                                  <a:pt x="1101874" y="414084"/>
                                  <a:pt x="1108250" y="419169"/>
                                  <a:pt x="1109540" y="425543"/>
                                </a:cubicBezTo>
                                <a:cubicBezTo>
                                  <a:pt x="1110758" y="431916"/>
                                  <a:pt x="1105743" y="438218"/>
                                  <a:pt x="1099366" y="439507"/>
                                </a:cubicBezTo>
                                <a:lnTo>
                                  <a:pt x="1035890" y="449676"/>
                                </a:lnTo>
                                <a:cubicBezTo>
                                  <a:pt x="1038398" y="458557"/>
                                  <a:pt x="1042267" y="468726"/>
                                  <a:pt x="1044774" y="477606"/>
                                </a:cubicBezTo>
                                <a:lnTo>
                                  <a:pt x="1100656" y="462352"/>
                                </a:lnTo>
                                <a:cubicBezTo>
                                  <a:pt x="1106961" y="459846"/>
                                  <a:pt x="1114626" y="464930"/>
                                  <a:pt x="1115844" y="471232"/>
                                </a:cubicBezTo>
                                <a:cubicBezTo>
                                  <a:pt x="1118424" y="477606"/>
                                  <a:pt x="1113337" y="485197"/>
                                  <a:pt x="1106961" y="486486"/>
                                </a:cubicBezTo>
                                <a:lnTo>
                                  <a:pt x="1052368" y="500451"/>
                                </a:lnTo>
                                <a:cubicBezTo>
                                  <a:pt x="1056237" y="511909"/>
                                  <a:pt x="1061252" y="522078"/>
                                  <a:pt x="1065121" y="532247"/>
                                </a:cubicBezTo>
                                <a:lnTo>
                                  <a:pt x="1129815" y="508113"/>
                                </a:lnTo>
                                <a:cubicBezTo>
                                  <a:pt x="1136191" y="505535"/>
                                  <a:pt x="1143785" y="509331"/>
                                  <a:pt x="1146364" y="515705"/>
                                </a:cubicBezTo>
                                <a:cubicBezTo>
                                  <a:pt x="1148872" y="522078"/>
                                  <a:pt x="1145075" y="529669"/>
                                  <a:pt x="1138699" y="532247"/>
                                </a:cubicBezTo>
                                <a:lnTo>
                                  <a:pt x="1075223" y="556310"/>
                                </a:lnTo>
                                <a:cubicBezTo>
                                  <a:pt x="1081599" y="569057"/>
                                  <a:pt x="1087975" y="581732"/>
                                  <a:pt x="1094280" y="593191"/>
                                </a:cubicBezTo>
                                <a:lnTo>
                                  <a:pt x="1145075" y="565261"/>
                                </a:lnTo>
                                <a:cubicBezTo>
                                  <a:pt x="1151451" y="561394"/>
                                  <a:pt x="1159045" y="563972"/>
                                  <a:pt x="1162842" y="570346"/>
                                </a:cubicBezTo>
                                <a:cubicBezTo>
                                  <a:pt x="1166639" y="576648"/>
                                  <a:pt x="1164132" y="584311"/>
                                  <a:pt x="1157756" y="588106"/>
                                </a:cubicBezTo>
                                <a:lnTo>
                                  <a:pt x="1108250" y="616036"/>
                                </a:lnTo>
                                <a:cubicBezTo>
                                  <a:pt x="1113337" y="626205"/>
                                  <a:pt x="1119713" y="635085"/>
                                  <a:pt x="1126018" y="643965"/>
                                </a:cubicBezTo>
                                <a:lnTo>
                                  <a:pt x="1164132" y="608444"/>
                                </a:lnTo>
                                <a:cubicBezTo>
                                  <a:pt x="1169219" y="604577"/>
                                  <a:pt x="1176813" y="604577"/>
                                  <a:pt x="1181899" y="609662"/>
                                </a:cubicBezTo>
                                <a:cubicBezTo>
                                  <a:pt x="1185697" y="614746"/>
                                  <a:pt x="1185697" y="622409"/>
                                  <a:pt x="1180610" y="627494"/>
                                </a:cubicBezTo>
                                <a:lnTo>
                                  <a:pt x="1139988" y="664303"/>
                                </a:lnTo>
                                <a:cubicBezTo>
                                  <a:pt x="1146364" y="673183"/>
                                  <a:pt x="1152669" y="680774"/>
                                  <a:pt x="1159045" y="688437"/>
                                </a:cubicBezTo>
                                <a:lnTo>
                                  <a:pt x="1195870" y="647760"/>
                                </a:lnTo>
                                <a:cubicBezTo>
                                  <a:pt x="1200957" y="642676"/>
                                  <a:pt x="1208551" y="641458"/>
                                  <a:pt x="1213637" y="646543"/>
                                </a:cubicBezTo>
                                <a:cubicBezTo>
                                  <a:pt x="1218724" y="651628"/>
                                  <a:pt x="1219942" y="659219"/>
                                  <a:pt x="1214855" y="664303"/>
                                </a:cubicBezTo>
                                <a:lnTo>
                                  <a:pt x="1175523" y="707486"/>
                                </a:lnTo>
                                <a:cubicBezTo>
                                  <a:pt x="1183189" y="716367"/>
                                  <a:pt x="1192073" y="725247"/>
                                  <a:pt x="1200957" y="734127"/>
                                </a:cubicBezTo>
                                <a:lnTo>
                                  <a:pt x="1232695" y="687148"/>
                                </a:lnTo>
                                <a:cubicBezTo>
                                  <a:pt x="1236492" y="680774"/>
                                  <a:pt x="1244086" y="679557"/>
                                  <a:pt x="1250462" y="683353"/>
                                </a:cubicBezTo>
                                <a:cubicBezTo>
                                  <a:pt x="1256767" y="687148"/>
                                  <a:pt x="1258056" y="694739"/>
                                  <a:pt x="1254259" y="701113"/>
                                </a:cubicBezTo>
                                <a:lnTo>
                                  <a:pt x="1219942" y="750670"/>
                                </a:lnTo>
                                <a:cubicBezTo>
                                  <a:pt x="1227608" y="756972"/>
                                  <a:pt x="1235202" y="764634"/>
                                  <a:pt x="1244086" y="771008"/>
                                </a:cubicBezTo>
                                <a:lnTo>
                                  <a:pt x="1278331" y="723958"/>
                                </a:lnTo>
                                <a:cubicBezTo>
                                  <a:pt x="1282200" y="718873"/>
                                  <a:pt x="1291084" y="717656"/>
                                  <a:pt x="1296171" y="721451"/>
                                </a:cubicBezTo>
                                <a:cubicBezTo>
                                  <a:pt x="1301186" y="725247"/>
                                  <a:pt x="1302475" y="734127"/>
                                  <a:pt x="1298678" y="739211"/>
                                </a:cubicBezTo>
                                <a:lnTo>
                                  <a:pt x="1264433" y="786190"/>
                                </a:lnTo>
                                <a:cubicBezTo>
                                  <a:pt x="1269448" y="790057"/>
                                  <a:pt x="1275824" y="793853"/>
                                  <a:pt x="1280911" y="797648"/>
                                </a:cubicBezTo>
                                <a:lnTo>
                                  <a:pt x="1324040" y="750670"/>
                                </a:lnTo>
                                <a:cubicBezTo>
                                  <a:pt x="1329126" y="745585"/>
                                  <a:pt x="1336792" y="744296"/>
                                  <a:pt x="1341807" y="749381"/>
                                </a:cubicBezTo>
                                <a:cubicBezTo>
                                  <a:pt x="1346894" y="754465"/>
                                  <a:pt x="1348184" y="762056"/>
                                  <a:pt x="1343097" y="767141"/>
                                </a:cubicBezTo>
                                <a:lnTo>
                                  <a:pt x="1303765" y="811613"/>
                                </a:lnTo>
                                <a:cubicBezTo>
                                  <a:pt x="1306272" y="814120"/>
                                  <a:pt x="1308851" y="815409"/>
                                  <a:pt x="1311359" y="816698"/>
                                </a:cubicBezTo>
                                <a:cubicBezTo>
                                  <a:pt x="1442108" y="682064"/>
                                  <a:pt x="1522133" y="497944"/>
                                  <a:pt x="1522133" y="298571"/>
                                </a:cubicBezTo>
                                <a:cubicBezTo>
                                  <a:pt x="1522133" y="197596"/>
                                  <a:pt x="1501822" y="101382"/>
                                  <a:pt x="1465320" y="13584"/>
                                </a:cubicBezTo>
                                <a:lnTo>
                                  <a:pt x="1458103" y="0"/>
                                </a:lnTo>
                                <a:lnTo>
                                  <a:pt x="1488337" y="0"/>
                                </a:lnTo>
                                <a:lnTo>
                                  <a:pt x="1531716" y="139024"/>
                                </a:lnTo>
                                <a:cubicBezTo>
                                  <a:pt x="1542060" y="189304"/>
                                  <a:pt x="1547495" y="241370"/>
                                  <a:pt x="1547495" y="294704"/>
                                </a:cubicBezTo>
                                <a:cubicBezTo>
                                  <a:pt x="1547495" y="721451"/>
                                  <a:pt x="1199667" y="1069423"/>
                                  <a:pt x="773103" y="1069423"/>
                                </a:cubicBezTo>
                                <a:cubicBezTo>
                                  <a:pt x="558603" y="1069423"/>
                                  <a:pt x="364306" y="981768"/>
                                  <a:pt x="223456" y="839542"/>
                                </a:cubicBezTo>
                                <a:cubicBezTo>
                                  <a:pt x="222166" y="839542"/>
                                  <a:pt x="220876" y="837036"/>
                                  <a:pt x="219587" y="835747"/>
                                </a:cubicBezTo>
                                <a:cubicBezTo>
                                  <a:pt x="83751" y="696028"/>
                                  <a:pt x="0" y="505535"/>
                                  <a:pt x="0" y="295993"/>
                                </a:cubicBezTo>
                                <a:cubicBezTo>
                                  <a:pt x="0" y="243607"/>
                                  <a:pt x="5235" y="192413"/>
                                  <a:pt x="15209" y="14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aseball player - right">
                          <a:extLst/>
                        </wps:cNvPr>
                        <wps:cNvSpPr/>
                        <wps:spPr>
                          <a:xfrm>
                            <a:off x="8794127" y="1433526"/>
                            <a:ext cx="810274" cy="1266151"/>
                          </a:xfrm>
                          <a:custGeom>
                            <a:avLst/>
                            <a:gdLst>
                              <a:gd name="connsiteX0" fmla="*/ 284166 w 810274"/>
                              <a:gd name="connsiteY0" fmla="*/ 543691 h 1266151"/>
                              <a:gd name="connsiteX1" fmla="*/ 242394 w 810274"/>
                              <a:gd name="connsiteY1" fmla="*/ 557074 h 1266151"/>
                              <a:gd name="connsiteX2" fmla="*/ 249090 w 810274"/>
                              <a:gd name="connsiteY2" fmla="*/ 555401 h 1266151"/>
                              <a:gd name="connsiteX3" fmla="*/ 182285 w 810274"/>
                              <a:gd name="connsiteY3" fmla="*/ 506947 h 1266151"/>
                              <a:gd name="connsiteX4" fmla="*/ 224019 w 810274"/>
                              <a:gd name="connsiteY4" fmla="*/ 558747 h 1266151"/>
                              <a:gd name="connsiteX5" fmla="*/ 185595 w 810274"/>
                              <a:gd name="connsiteY5" fmla="*/ 510293 h 1266151"/>
                              <a:gd name="connsiteX6" fmla="*/ 160562 w 810274"/>
                              <a:gd name="connsiteY6" fmla="*/ 416790 h 1266151"/>
                              <a:gd name="connsiteX7" fmla="*/ 127159 w 810274"/>
                              <a:gd name="connsiteY7" fmla="*/ 441884 h 1266151"/>
                              <a:gd name="connsiteX8" fmla="*/ 147208 w 810274"/>
                              <a:gd name="connsiteY8" fmla="*/ 455207 h 1266151"/>
                              <a:gd name="connsiteX9" fmla="*/ 178937 w 810274"/>
                              <a:gd name="connsiteY9" fmla="*/ 498642 h 1266151"/>
                              <a:gd name="connsiteX10" fmla="*/ 764963 w 810274"/>
                              <a:gd name="connsiteY10" fmla="*/ 240412 h 1266151"/>
                              <a:gd name="connsiteX11" fmla="*/ 808389 w 810274"/>
                              <a:gd name="connsiteY11" fmla="*/ 283820 h 1266151"/>
                              <a:gd name="connsiteX12" fmla="*/ 764963 w 810274"/>
                              <a:gd name="connsiteY12" fmla="*/ 327228 h 1266151"/>
                              <a:gd name="connsiteX13" fmla="*/ 721537 w 810274"/>
                              <a:gd name="connsiteY13" fmla="*/ 283820 h 1266151"/>
                              <a:gd name="connsiteX14" fmla="*/ 764963 w 810274"/>
                              <a:gd name="connsiteY14" fmla="*/ 240412 h 1266151"/>
                              <a:gd name="connsiteX15" fmla="*/ 621867 w 810274"/>
                              <a:gd name="connsiteY15" fmla="*/ 116 h 1266151"/>
                              <a:gd name="connsiteX16" fmla="*/ 658289 w 810274"/>
                              <a:gd name="connsiteY16" fmla="*/ 41167 h 1266151"/>
                              <a:gd name="connsiteX17" fmla="*/ 489603 w 810274"/>
                              <a:gd name="connsiteY17" fmla="*/ 178105 h 1266151"/>
                              <a:gd name="connsiteX18" fmla="*/ 437825 w 810274"/>
                              <a:gd name="connsiteY18" fmla="*/ 214789 h 1266151"/>
                              <a:gd name="connsiteX19" fmla="*/ 437825 w 810274"/>
                              <a:gd name="connsiteY19" fmla="*/ 259897 h 1266151"/>
                              <a:gd name="connsiteX20" fmla="*/ 315895 w 810274"/>
                              <a:gd name="connsiteY20" fmla="*/ 314983 h 1266151"/>
                              <a:gd name="connsiteX21" fmla="*/ 314221 w 810274"/>
                              <a:gd name="connsiteY21" fmla="*/ 314983 h 1266151"/>
                              <a:gd name="connsiteX22" fmla="*/ 304215 w 810274"/>
                              <a:gd name="connsiteY22" fmla="*/ 309964 h 1266151"/>
                              <a:gd name="connsiteX23" fmla="*/ 242394 w 810274"/>
                              <a:gd name="connsiteY23" fmla="*/ 353400 h 1266151"/>
                              <a:gd name="connsiteX24" fmla="*/ 207318 w 810274"/>
                              <a:gd name="connsiteY24" fmla="*/ 380106 h 1266151"/>
                              <a:gd name="connsiteX25" fmla="*/ 285840 w 810274"/>
                              <a:gd name="connsiteY25" fmla="*/ 540345 h 1266151"/>
                              <a:gd name="connsiteX26" fmla="*/ 297520 w 810274"/>
                              <a:gd name="connsiteY26" fmla="*/ 518657 h 1266151"/>
                              <a:gd name="connsiteX27" fmla="*/ 297520 w 810274"/>
                              <a:gd name="connsiteY27" fmla="*/ 363377 h 1266151"/>
                              <a:gd name="connsiteX28" fmla="*/ 350971 w 810274"/>
                              <a:gd name="connsiteY28" fmla="*/ 341689 h 1266151"/>
                              <a:gd name="connsiteX29" fmla="*/ 421124 w 810274"/>
                              <a:gd name="connsiteY29" fmla="*/ 345035 h 1266151"/>
                              <a:gd name="connsiteX30" fmla="*/ 476249 w 810274"/>
                              <a:gd name="connsiteY30" fmla="*/ 284931 h 1266151"/>
                              <a:gd name="connsiteX31" fmla="*/ 477885 w 810274"/>
                              <a:gd name="connsiteY31" fmla="*/ 279912 h 1266151"/>
                              <a:gd name="connsiteX32" fmla="*/ 566413 w 810274"/>
                              <a:gd name="connsiteY32" fmla="*/ 289949 h 1266151"/>
                              <a:gd name="connsiteX33" fmla="*/ 609859 w 810274"/>
                              <a:gd name="connsiteY33" fmla="*/ 380106 h 1266151"/>
                              <a:gd name="connsiteX34" fmla="*/ 608185 w 810274"/>
                              <a:gd name="connsiteY34" fmla="*/ 501988 h 1266151"/>
                              <a:gd name="connsiteX35" fmla="*/ 691691 w 810274"/>
                              <a:gd name="connsiteY35" fmla="*/ 937716 h 1266151"/>
                              <a:gd name="connsiteX36" fmla="*/ 703371 w 810274"/>
                              <a:gd name="connsiteY36" fmla="*/ 976073 h 1266151"/>
                              <a:gd name="connsiteX37" fmla="*/ 810274 w 810274"/>
                              <a:gd name="connsiteY37" fmla="*/ 1179747 h 1266151"/>
                              <a:gd name="connsiteX38" fmla="*/ 810274 w 810274"/>
                              <a:gd name="connsiteY38" fmla="*/ 1191457 h 1266151"/>
                              <a:gd name="connsiteX39" fmla="*/ 741795 w 810274"/>
                              <a:gd name="connsiteY39" fmla="*/ 1214818 h 1266151"/>
                              <a:gd name="connsiteX40" fmla="*/ 624887 w 810274"/>
                              <a:gd name="connsiteY40" fmla="*/ 1062884 h 1266151"/>
                              <a:gd name="connsiteX41" fmla="*/ 566413 w 810274"/>
                              <a:gd name="connsiteY41" fmla="*/ 977745 h 1266151"/>
                              <a:gd name="connsiteX42" fmla="*/ 509652 w 810274"/>
                              <a:gd name="connsiteY42" fmla="*/ 869247 h 1266151"/>
                              <a:gd name="connsiteX43" fmla="*/ 372694 w 810274"/>
                              <a:gd name="connsiteY43" fmla="*/ 1017835 h 1266151"/>
                              <a:gd name="connsiteX44" fmla="*/ 335944 w 810274"/>
                              <a:gd name="connsiteY44" fmla="*/ 1246543 h 1266151"/>
                              <a:gd name="connsiteX45" fmla="*/ 262443 w 810274"/>
                              <a:gd name="connsiteY45" fmla="*/ 1229874 h 1266151"/>
                              <a:gd name="connsiteX46" fmla="*/ 255747 w 810274"/>
                              <a:gd name="connsiteY46" fmla="*/ 1126334 h 1266151"/>
                              <a:gd name="connsiteX47" fmla="*/ 365998 w 810274"/>
                              <a:gd name="connsiteY47" fmla="*/ 794146 h 1266151"/>
                              <a:gd name="connsiteX48" fmla="*/ 407771 w 810274"/>
                              <a:gd name="connsiteY48" fmla="*/ 744019 h 1266151"/>
                              <a:gd name="connsiteX49" fmla="*/ 407771 w 810274"/>
                              <a:gd name="connsiteY49" fmla="*/ 718986 h 1266151"/>
                              <a:gd name="connsiteX50" fmla="*/ 384374 w 810274"/>
                              <a:gd name="connsiteY50" fmla="*/ 652190 h 1266151"/>
                              <a:gd name="connsiteX51" fmla="*/ 376004 w 810274"/>
                              <a:gd name="connsiteY51" fmla="*/ 610487 h 1266151"/>
                              <a:gd name="connsiteX52" fmla="*/ 265791 w 810274"/>
                              <a:gd name="connsiteY52" fmla="*/ 680569 h 1266151"/>
                              <a:gd name="connsiteX53" fmla="*/ 193964 w 810274"/>
                              <a:gd name="connsiteY53" fmla="*/ 647231 h 1266151"/>
                              <a:gd name="connsiteX54" fmla="*/ 82077 w 810274"/>
                              <a:gd name="connsiteY54" fmla="*/ 475222 h 1266151"/>
                              <a:gd name="connsiteX55" fmla="*/ 58681 w 810274"/>
                              <a:gd name="connsiteY55" fmla="*/ 493624 h 1266151"/>
                              <a:gd name="connsiteX56" fmla="*/ 36958 w 810274"/>
                              <a:gd name="connsiteY56" fmla="*/ 525349 h 1266151"/>
                              <a:gd name="connsiteX57" fmla="*/ 3555 w 810274"/>
                              <a:gd name="connsiteY57" fmla="*/ 485259 h 1266151"/>
                              <a:gd name="connsiteX58" fmla="*/ 47001 w 810274"/>
                              <a:gd name="connsiteY58" fmla="*/ 461898 h 1266151"/>
                              <a:gd name="connsiteX59" fmla="*/ 155540 w 810274"/>
                              <a:gd name="connsiteY59" fmla="*/ 380106 h 1266151"/>
                              <a:gd name="connsiteX60" fmla="*/ 162236 w 810274"/>
                              <a:gd name="connsiteY60" fmla="*/ 360031 h 1266151"/>
                              <a:gd name="connsiteX61" fmla="*/ 190616 w 810274"/>
                              <a:gd name="connsiteY61" fmla="*/ 353400 h 1266151"/>
                              <a:gd name="connsiteX62" fmla="*/ 255747 w 810274"/>
                              <a:gd name="connsiteY62" fmla="*/ 303273 h 1266151"/>
                              <a:gd name="connsiteX63" fmla="*/ 270813 w 810274"/>
                              <a:gd name="connsiteY63" fmla="*/ 289949 h 1266151"/>
                              <a:gd name="connsiteX64" fmla="*/ 232389 w 810274"/>
                              <a:gd name="connsiteY64" fmla="*/ 173086 h 1266151"/>
                              <a:gd name="connsiteX65" fmla="*/ 269139 w 810274"/>
                              <a:gd name="connsiteY65" fmla="*/ 136342 h 1266151"/>
                              <a:gd name="connsiteX66" fmla="*/ 285840 w 810274"/>
                              <a:gd name="connsiteY66" fmla="*/ 126305 h 1266151"/>
                              <a:gd name="connsiteX67" fmla="*/ 414428 w 810274"/>
                              <a:gd name="connsiteY67" fmla="*/ 169740 h 1266151"/>
                              <a:gd name="connsiteX68" fmla="*/ 614843 w 810274"/>
                              <a:gd name="connsiteY68" fmla="*/ 1137 h 1266151"/>
                              <a:gd name="connsiteX69" fmla="*/ 621867 w 810274"/>
                              <a:gd name="connsiteY69" fmla="*/ 116 h 12661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810274" h="1266151">
                                <a:moveTo>
                                  <a:pt x="284166" y="543691"/>
                                </a:moveTo>
                                <a:lnTo>
                                  <a:pt x="242394" y="557074"/>
                                </a:lnTo>
                                <a:lnTo>
                                  <a:pt x="249090" y="555401"/>
                                </a:lnTo>
                                <a:close/>
                                <a:moveTo>
                                  <a:pt x="182285" y="506947"/>
                                </a:moveTo>
                                <a:lnTo>
                                  <a:pt x="224019" y="558747"/>
                                </a:lnTo>
                                <a:lnTo>
                                  <a:pt x="185595" y="510293"/>
                                </a:lnTo>
                                <a:close/>
                                <a:moveTo>
                                  <a:pt x="160562" y="416790"/>
                                </a:moveTo>
                                <a:lnTo>
                                  <a:pt x="127159" y="441884"/>
                                </a:lnTo>
                                <a:cubicBezTo>
                                  <a:pt x="135491" y="443556"/>
                                  <a:pt x="142187" y="448515"/>
                                  <a:pt x="147208" y="455207"/>
                                </a:cubicBezTo>
                                <a:lnTo>
                                  <a:pt x="178937" y="498642"/>
                                </a:lnTo>
                                <a:close/>
                                <a:moveTo>
                                  <a:pt x="764963" y="240412"/>
                                </a:moveTo>
                                <a:cubicBezTo>
                                  <a:pt x="788947" y="240412"/>
                                  <a:pt x="808389" y="259846"/>
                                  <a:pt x="808389" y="283820"/>
                                </a:cubicBezTo>
                                <a:cubicBezTo>
                                  <a:pt x="808389" y="307794"/>
                                  <a:pt x="788947" y="327228"/>
                                  <a:pt x="764963" y="327228"/>
                                </a:cubicBezTo>
                                <a:cubicBezTo>
                                  <a:pt x="740979" y="327228"/>
                                  <a:pt x="721537" y="307794"/>
                                  <a:pt x="721537" y="283820"/>
                                </a:cubicBezTo>
                                <a:cubicBezTo>
                                  <a:pt x="721537" y="259846"/>
                                  <a:pt x="740979" y="240412"/>
                                  <a:pt x="764963" y="240412"/>
                                </a:cubicBezTo>
                                <a:close/>
                                <a:moveTo>
                                  <a:pt x="621867" y="116"/>
                                </a:moveTo>
                                <a:cubicBezTo>
                                  <a:pt x="634478" y="-752"/>
                                  <a:pt x="659544" y="2362"/>
                                  <a:pt x="658289" y="41167"/>
                                </a:cubicBezTo>
                                <a:lnTo>
                                  <a:pt x="489603" y="178105"/>
                                </a:lnTo>
                                <a:lnTo>
                                  <a:pt x="437825" y="214789"/>
                                </a:lnTo>
                                <a:cubicBezTo>
                                  <a:pt x="441173" y="229845"/>
                                  <a:pt x="441173" y="244841"/>
                                  <a:pt x="437825" y="259897"/>
                                </a:cubicBezTo>
                                <a:cubicBezTo>
                                  <a:pt x="422798" y="311637"/>
                                  <a:pt x="364325" y="338344"/>
                                  <a:pt x="315895" y="314983"/>
                                </a:cubicBezTo>
                                <a:lnTo>
                                  <a:pt x="314221" y="314983"/>
                                </a:lnTo>
                                <a:cubicBezTo>
                                  <a:pt x="310873" y="313310"/>
                                  <a:pt x="307525" y="311637"/>
                                  <a:pt x="304215" y="309964"/>
                                </a:cubicBezTo>
                                <a:lnTo>
                                  <a:pt x="242394" y="353400"/>
                                </a:lnTo>
                                <a:lnTo>
                                  <a:pt x="207318" y="380106"/>
                                </a:lnTo>
                                <a:lnTo>
                                  <a:pt x="285840" y="540345"/>
                                </a:lnTo>
                                <a:lnTo>
                                  <a:pt x="297520" y="518657"/>
                                </a:lnTo>
                                <a:lnTo>
                                  <a:pt x="297520" y="363377"/>
                                </a:lnTo>
                                <a:cubicBezTo>
                                  <a:pt x="307525" y="345035"/>
                                  <a:pt x="330922" y="336671"/>
                                  <a:pt x="350971" y="341689"/>
                                </a:cubicBezTo>
                                <a:cubicBezTo>
                                  <a:pt x="396053" y="355073"/>
                                  <a:pt x="421124" y="345035"/>
                                  <a:pt x="421124" y="345035"/>
                                </a:cubicBezTo>
                                <a:lnTo>
                                  <a:pt x="476249" y="284931"/>
                                </a:lnTo>
                                <a:lnTo>
                                  <a:pt x="477885" y="279912"/>
                                </a:lnTo>
                                <a:lnTo>
                                  <a:pt x="566413" y="289949"/>
                                </a:lnTo>
                                <a:cubicBezTo>
                                  <a:pt x="594832" y="311637"/>
                                  <a:pt x="611533" y="345035"/>
                                  <a:pt x="609859" y="380106"/>
                                </a:cubicBezTo>
                                <a:lnTo>
                                  <a:pt x="608185" y="501988"/>
                                </a:lnTo>
                                <a:lnTo>
                                  <a:pt x="691691" y="937716"/>
                                </a:lnTo>
                                <a:lnTo>
                                  <a:pt x="703371" y="976073"/>
                                </a:lnTo>
                                <a:lnTo>
                                  <a:pt x="810274" y="1179747"/>
                                </a:lnTo>
                                <a:lnTo>
                                  <a:pt x="810274" y="1191457"/>
                                </a:lnTo>
                                <a:cubicBezTo>
                                  <a:pt x="810274" y="1228201"/>
                                  <a:pt x="763518" y="1243197"/>
                                  <a:pt x="741795" y="1214818"/>
                                </a:cubicBezTo>
                                <a:lnTo>
                                  <a:pt x="624887" y="1062884"/>
                                </a:lnTo>
                                <a:lnTo>
                                  <a:pt x="566413" y="977745"/>
                                </a:lnTo>
                                <a:lnTo>
                                  <a:pt x="509652" y="869247"/>
                                </a:lnTo>
                                <a:lnTo>
                                  <a:pt x="372694" y="1017835"/>
                                </a:lnTo>
                                <a:lnTo>
                                  <a:pt x="335944" y="1246543"/>
                                </a:lnTo>
                                <a:cubicBezTo>
                                  <a:pt x="317569" y="1279941"/>
                                  <a:pt x="265791" y="1268231"/>
                                  <a:pt x="262443" y="1229874"/>
                                </a:cubicBezTo>
                                <a:lnTo>
                                  <a:pt x="255747" y="1126334"/>
                                </a:lnTo>
                                <a:cubicBezTo>
                                  <a:pt x="249090" y="1006125"/>
                                  <a:pt x="287514" y="885916"/>
                                  <a:pt x="365998" y="794146"/>
                                </a:cubicBezTo>
                                <a:lnTo>
                                  <a:pt x="407771" y="744019"/>
                                </a:lnTo>
                                <a:lnTo>
                                  <a:pt x="407771" y="718986"/>
                                </a:lnTo>
                                <a:lnTo>
                                  <a:pt x="384374" y="652190"/>
                                </a:lnTo>
                                <a:lnTo>
                                  <a:pt x="376004" y="610487"/>
                                </a:lnTo>
                                <a:lnTo>
                                  <a:pt x="265791" y="680569"/>
                                </a:lnTo>
                                <a:cubicBezTo>
                                  <a:pt x="237372" y="683915"/>
                                  <a:pt x="208992" y="672264"/>
                                  <a:pt x="193964" y="647231"/>
                                </a:cubicBezTo>
                                <a:lnTo>
                                  <a:pt x="82077" y="475222"/>
                                </a:lnTo>
                                <a:lnTo>
                                  <a:pt x="58681" y="493624"/>
                                </a:lnTo>
                                <a:cubicBezTo>
                                  <a:pt x="58681" y="493624"/>
                                  <a:pt x="48637" y="516984"/>
                                  <a:pt x="36958" y="525349"/>
                                </a:cubicBezTo>
                                <a:cubicBezTo>
                                  <a:pt x="25278" y="533653"/>
                                  <a:pt x="-11472" y="493624"/>
                                  <a:pt x="3555" y="485259"/>
                                </a:cubicBezTo>
                                <a:lnTo>
                                  <a:pt x="47001" y="461898"/>
                                </a:lnTo>
                                <a:lnTo>
                                  <a:pt x="155540" y="380106"/>
                                </a:lnTo>
                                <a:cubicBezTo>
                                  <a:pt x="155540" y="373415"/>
                                  <a:pt x="158888" y="365050"/>
                                  <a:pt x="162236" y="360031"/>
                                </a:cubicBezTo>
                                <a:cubicBezTo>
                                  <a:pt x="168893" y="351727"/>
                                  <a:pt x="180611" y="348381"/>
                                  <a:pt x="190616" y="353400"/>
                                </a:cubicBezTo>
                                <a:lnTo>
                                  <a:pt x="255747" y="303273"/>
                                </a:lnTo>
                                <a:lnTo>
                                  <a:pt x="270813" y="289949"/>
                                </a:lnTo>
                                <a:cubicBezTo>
                                  <a:pt x="232389" y="263243"/>
                                  <a:pt x="210666" y="229845"/>
                                  <a:pt x="232389" y="173086"/>
                                </a:cubicBezTo>
                                <a:cubicBezTo>
                                  <a:pt x="240720" y="158030"/>
                                  <a:pt x="254074" y="144707"/>
                                  <a:pt x="269139" y="136342"/>
                                </a:cubicBezTo>
                                <a:lnTo>
                                  <a:pt x="285840" y="126305"/>
                                </a:lnTo>
                                <a:cubicBezTo>
                                  <a:pt x="334270" y="111309"/>
                                  <a:pt x="386047" y="131324"/>
                                  <a:pt x="414428" y="169740"/>
                                </a:cubicBezTo>
                                <a:lnTo>
                                  <a:pt x="614843" y="1137"/>
                                </a:lnTo>
                                <a:cubicBezTo>
                                  <a:pt x="614843" y="1137"/>
                                  <a:pt x="617663" y="405"/>
                                  <a:pt x="62186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AF3BA" id="Group 6" o:spid="_x0000_s1026" style="position:absolute;margin-left:0;margin-top:0;width:757.45pt;height:576.7pt;z-index:-251653120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EtsEA&#10;AADbAAAADwAAAGRycy9kb3ducmV2LnhtbESPT4vCMBTE74LfITzBi6ypRVS6RhFBXLz5B7w+mrdt&#10;1+alNrHtfnsjCB6HmfkNs1x3phQN1a6wrGAyjkAQp1YXnCm4nHdfCxDOI2ssLZOCf3KwXvV7S0y0&#10;bflIzclnIkDYJagg975KpHRpTgbd2FbEwfu1tUEfZJ1JXWMb4KaUcRTNpMGCw0KOFW1zSm+nh1Hw&#10;V47i0YwlmTs/ZGG2+0O8uyo1HHSbbxCeOv8Jv9s/WsF8Cq8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RLbBAAAA2wAAAA8AAAAAAAAAAAAAAAAAmAIAAGRycy9kb3du&#10;cmV2LnhtbFBLBQYAAAAABAAEAPUAAACGAwAAAAA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0jMQA&#10;AADbAAAADwAAAGRycy9kb3ducmV2LnhtbESP0WrCQBRE3wv+w3IF3+qmgq2kbkIVhEAKpdEPuGav&#10;2dTs3ZBdNf69Wyj0cZiZM8w6H20nrjT41rGCl3kCgrh2uuVGwWG/e16B8AFZY+eYFNzJQ55NntaY&#10;anfjb7pWoRERwj5FBSaEPpXS14Ys+rnriaN3coPFEOXQSD3gLcJtJxdJ8iotthwXDPa0NVSfq4tV&#10;8CP7sVxsvk5VXX4WZnsud8eiVGo2HT/eQQQaw3/4r11oBW9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9IzEAAAA2wAAAA8AAAAAAAAAAAAAAAAAmAIAAGRycy9k&#10;b3ducmV2LnhtbFBLBQYAAAAABAAEAPUAAACJAwAAAAA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O48IA&#10;AADbAAAADwAAAGRycy9kb3ducmV2LnhtbESPT2sCMRTE7wW/Q3hCbzWrlLVsjWILW7z6h54fm9fN&#10;4uZlTdJ19dMbQfA4zMxvmMVqsK3oyYfGsYLpJANBXDndcK3gsC/fPkCEiKyxdUwKLhRgtRy9LLDQ&#10;7sxb6nexFgnCoUAFJsaukDJUhiyGieuIk/fnvMWYpK+l9nhOcNvKWZbl0mLDacFgR9+GquPu3yro&#10;fSj3efmbXb/y0/vc1DOS1Y9Sr+Nh/Qki0hCf4Ud7oxXMc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7jwgAAANsAAAAPAAAAAAAAAAAAAAAAAJgCAABkcnMvZG93&#10;bnJldi54bWxQSwUGAAAAAAQABAD1AAAAhwMAAAAA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rNcEA&#10;AADbAAAADwAAAGRycy9kb3ducmV2LnhtbERPy2rCQBTdC/2H4Rbc6UQptURHUUlBVz5a6Paaucmk&#10;zdwJmdGkf+8sBJeH816seluLG7W+cqxgMk5AEOdOV1wq+P76HH2A8AFZY+2YFPyTh9XyZbDAVLuO&#10;T3Q7h1LEEPYpKjAhNKmUPjdk0Y9dQxy5wrUWQ4RtKXWLXQy3tZwmybu0WHFsMNjQ1lD+d75aBVtd&#10;nH53m+x47cxPkewPs+wtuyg1fO3XcxCB+vAUP9w7rWAW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KzXBAAAA2wAAAA8AAAAAAAAAAAAAAAAAmAIAAGRycy9kb3du&#10;cmV2LnhtbFBLBQYAAAAABAAEAPUAAACG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ib8A&#10;AADbAAAADwAAAGRycy9kb3ducmV2LnhtbERPy6rCMBDdX/AfwgjurqmCD6pRRBDcKPgC3Q3N2Bab&#10;SW1SrX69WQguD+c9nTemEA+qXG5ZQa8bgSBOrM45VXA8rP7HIJxH1lhYJgUvcjCftf6mGGv75B09&#10;9j4VIYRdjAoy78tYSpdkZNB1bUkcuKutDPoAq1TqCp8h3BSyH0VDaTDn0JBhScuMktu+Ngrk6H6+&#10;be3lPRxcNr5+16tXj09KddrNYgLCU+N/4q97rRWMw/rw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SuJvwAAANsAAAAPAAAAAAAAAAAAAAAAAJgCAABkcnMvZG93bnJl&#10;di54bWxQSwUGAAAAAAQABAD1AAAAhAMAAAAA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P7sUA&#10;AADbAAAADwAAAGRycy9kb3ducmV2LnhtbESP3WrCQBSE7wt9h+UUelPqJlJFoquoIEjBC38e4JA9&#10;zUazZ2N2NbFP7wqCl8PMfMNMZp2txJUaXzpWkPYSEMS50yUXCg771fcIhA/IGivHpOBGHmbT97cJ&#10;Ztq1vKXrLhQiQthnqMCEUGdS+tyQRd9zNXH0/lxjMUTZFFI32Ea4rWQ/SYbSYslxwWBNS0P5aXex&#10;Clbhy/jjZrH+abvb4PJ73qf/86NSnx/dfAwiUBde4Wd7rRWMUn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/uxQAAANs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txcQA&#10;AADbAAAADwAAAGRycy9kb3ducmV2LnhtbESPUWvCMBSF3wf+h3CFvc10wqRUo4yiYzAfXPUH3DV3&#10;TbG5yZrMdv/eCMIeD+ec73BWm9F24kJ9aB0reJ5lIIhrp1tuFJyOu6ccRIjIGjvHpOCPAmzWk4cV&#10;FtoN/EmXKjYiQTgUqMDE6AspQ23IYpg5T5y8b9dbjEn2jdQ9DgluOznPsoW02HJaMOipNFSfq1+r&#10;4Nz4tw932GZm74ft124oX/KfUqnH6fi6BBFpjP/he/tdK8jn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rcXEAAAA2w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ossIA&#10;AADbAAAADwAAAGRycy9kb3ducmV2LnhtbESPQYvCMBSE78L+h/AWvNl0VxDpGsUVhEVBsS56fTTP&#10;pti8lCZq/fdGEDwOM/MNM5l1thZXan3lWMFXkoIgLpyuuFTwv18OxiB8QNZYOyYFd/Iwm370Jphp&#10;d+MdXfNQighhn6ECE0KTSekLQxZ94hri6J1cazFE2ZZSt3iLcFvL7zQdSYsVxwWDDS0MFef8YhXU&#10;93V+WC3t7+FiNoWzq+N2kQ6V6n928x8QgbrwDr/af1rBeAj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GiywgAAANs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xMcMA&#10;AADbAAAADwAAAGRycy9kb3ducmV2LnhtbESPX2vCQBDE3wt+h2MF3+pFkVaip9iW0kKh4P/XNbcm&#10;wexeyF1N/Pa9QsHHYWZ+w8yXHVfqSo0vnRgYDRNQJJmzpeQGdtv3xykoH1AsVk7IwI08LBe9hzmm&#10;1rWypusm5CpCxKdooAihTrX2WUGMfuhqkuidXcMYomxybRtsI5wrPU6SJ81YSlwosKbXgrLL5ocN&#10;cGhbfvm+nfjrbe/G8vyxOuyOxgz63WoGKlAX7uH/9qc1MJ3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xMcMAAADbAAAADwAAAAAAAAAAAAAAAACYAgAAZHJzL2Rv&#10;d25yZXYueG1sUEsFBgAAAAAEAAQA9QAAAIgDAAAAAA=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GHMIA&#10;AADbAAAADwAAAGRycy9kb3ducmV2LnhtbESPT2sCMRTE70K/Q3gFb5pdUVlWo5SWgnrzz6W31+S5&#10;u+3mZUmibr99Iwgeh5n5DbNc97YVV/KhcawgH2cgiLUzDVcKTsfPUQEiRGSDrWNS8EcB1quXwRJL&#10;4268p+shViJBOJSooI6xK6UMuiaLYew64uSdnbcYk/SVNB5vCW5bOcmyubTYcFqosaP3mvTv4WIV&#10;hO1M7vwP5/g1oUv+HfVUfmilhq/92wJEpD4+w4/2xigoZ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EYcwgAAANsAAAAPAAAAAAAAAAAAAAAAAJgCAABkcnMvZG93&#10;bnJldi54bWxQSwUGAAAAAAQABAD1AAAAhw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eball - bottom" o:spid="_x0000_s1038" alt="baseball" style="position:absolute;left:64592;top:61895;width:15475;height:11291;visibility:visible;mso-wrap-style:square;v-text-anchor:middle" coordsize="1547495,1129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B1H8IA&#10;AADbAAAADwAAAGRycy9kb3ducmV2LnhtbESP3YrCMBSE74V9h3AWvNPUvZBSjeIuyiqi4M8DHJpj&#10;09qclCZq9+03guDlMDPfMNN5Z2txp9aXjhWMhgkI4tzpkgsF59NqkILwAVlj7ZgU/JGH+eyjN8VM&#10;uwcf6H4MhYgQ9hkqMCE0mZQ+N2TRD11DHL2Lay2GKNtC6hYfEW5r+ZUkY2mx5LhgsKEfQ/n1eLMK&#10;9t+Vp93v1mxMWCyrZZXTaJUq1f/sFhMQgbrwDr/aa60gH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HUfwgAAANsAAAAPAAAAAAAAAAAAAAAAAJgCAABkcnMvZG93&#10;bnJldi54bWxQSwUGAAAAAAQABAD1AAAAhwMAAAAA&#10;" path="m1213637,1123980r2547,5112l1192344,1129092r3526,-3894c1200957,1120113,1208551,1118896,1213637,1123980xm327553,1121402v5015,-3795,12681,-3795,17768,1289l351126,1129092r-27016,l327553,1121402xm773103,v426564,,774392,345466,774392,772141c1547495,878828,1525756,980591,1486482,1073225r-30374,55867l1428791,1129092r36986,-69743c1502127,971568,1522133,875695,1522133,776008v,-201951,-81243,-384853,-210774,-519487c1308851,257810,1305054,260388,1301186,262895r46998,48268c1353270,316247,1353270,323838,1348184,328923v-2508,2578,-5087,3795,-8884,3795c1336792,332718,1332924,331501,1330416,328923r-50795,-52063c1274534,280655,1268230,285740,1263143,289535r45708,44472c1313938,339092,1313938,346683,1308851,351768v-2579,2578,-5086,3867,-8883,3867c1296171,355635,1293591,354346,1291084,351768r-48288,-46979c1237710,309874,1231405,313669,1226318,318754r44419,41894c1275824,365732,1275824,373395,1270737,378480v-2507,2506,-5087,3795,-8884,3795c1258056,382275,1255549,380986,1252970,378480r-45709,-43184c1200957,341598,1194580,347972,1188204,354346r43201,39387c1237710,398746,1237710,406409,1232695,411494v-2580,2506,-5087,3795,-8884,3795c1219942,415289,1217435,414000,1214855,411494r-41839,-39388c1165350,380986,1156466,391155,1148872,401324r44419,38099c1198377,444508,1199667,452099,1194580,457183v-2507,2578,-6376,3796,-10173,3796c1180610,460979,1178102,460979,1175523,458472r-43129,-36809c1126018,430543,1119713,439423,1113337,449592r50795,34303c1170437,487691,1171726,495282,1167929,501656v-2579,2506,-6376,5084,-10173,5084c1155248,506740,1152669,505451,1150162,504162r-49506,-33014c1094280,481317,1089193,491486,1084106,501656r52085,27929c1142496,533380,1145075,541043,1141278,547345v-2579,3867,-6377,6374,-11463,6374c1127307,553719,1124728,553719,1123510,552430r-50795,-26641c1067628,535959,1063831,544839,1060034,555008r54592,20338c1120931,577853,1124728,585444,1122221,591817v-1290,5085,-6377,7591,-11463,7591c1108250,599408,1106961,598191,1105743,598191r-54593,-20338c1047353,588022,1044774,596902,1042267,607071r60897,12676c1110758,621036,1114626,628627,1113337,635001v-1290,6373,-6376,10169,-12681,10169c1099366,645170,1099366,645170,1098077,645170r-62186,-12676c1033383,642592,1032093,652761,1029514,662930r60969,5085c1096859,669304,1101874,674388,1101874,681979v,6374,-6305,11459,-12681,11459c1089193,693438,1087975,693438,1087975,693438r-63476,-5085c1023210,701029,1021920,712487,1020630,725162r64766,5085c1091772,731536,1096859,736621,1096859,744212v,6373,-6376,11458,-12753,11458c1084106,755670,1082888,755670,1082888,755670r-64765,-5085c1016833,759466,1016833,767057,1016833,775937v,2578,,5084,,7662l1082888,783599v6305,,12681,6374,12681,12676c1095569,802649,1090483,809022,1082888,809022r-64765,c1018123,820409,1019413,831867,1020630,843254r66056,-5085c1094280,836952,1100656,842036,1100656,849627v1218,7591,-3797,13965,-11463,13965l1024499,868677v1218,11458,3797,22845,6305,34303l1095569,892811v6305,-1289,12681,3795,13971,10169c1110758,909353,1105743,915655,1099366,916944r-63475,10170c1038398,935994,1042267,946163,1044774,955043r55882,-15254c1106961,937283,1114626,942367,1115844,948669v2580,6374,-2507,13965,-8883,15254l1052368,977888v3869,11458,8884,21627,12753,31796l1129815,985551v6376,-2579,13970,1217,16549,7591c1148872,999515,1145075,1007106,1138699,1009684r-63476,24063c1081599,1046494,1087975,1059170,1094280,1070628r50795,-27930c1151451,1038831,1159045,1041409,1162842,1047783v3797,6302,1290,13965,-5086,17760l1108250,1093473v5087,10169,11463,19049,17768,27929l1164132,1085882v5087,-3868,12681,-3868,17767,1217c1185697,1092184,1185697,1099846,1180610,1104931r-26664,24161l1103109,1129092r-16423,-24161l1042501,1129092r-26836,l1015615,1129065v-3868,-6374,-1289,-14037,5015,-17832l1068918,1078219v-7666,-13965,-13970,-26640,-20347,-40605l1000355,1055374v-2579,1289,-3797,1289,-5086,1289c990182,1056663,986385,1052796,983877,1047783v-2579,-6374,1218,-14036,7595,-16543l1037180,1013480v-3797,-11458,-8884,-22845,-12681,-34303l964820,994431v-1289,,-2579,,-3797,c954647,994431,949560,990635,948271,985551v-2508,-6374,2579,-13965,8884,-15254l1015615,955043v-3868,-10169,-6376,-20338,-8955,-30507l953357,933416v-1217,,-1217,,-2507,c944474,933416,939387,929620,938169,923318v-1290,-6374,3797,-12747,10102,-13965l1000355,901691v-2579,-12676,-5086,-24134,-6376,-36810l940677,869966v,,-1290,,-1290,c933082,869966,926706,864881,926706,858508v-1289,-7592,3797,-13965,11463,-13965l990182,840747v-1289,-12675,-1289,-24134,-2507,-36809l934300,803938v-6304,,-12681,-6374,-12681,-12748c921619,784888,926706,778515,934300,778515r52085,c986385,775937,986385,773430,986385,770924v,-8952,1290,-17832,1290,-26712l934300,740416v-6304,-1289,-11391,-6373,-11391,-13964c924199,720078,930503,713776,936879,714993r53303,3796c991472,706113,992761,693438,993979,681979r-54592,-3795c933082,676895,927996,671810,927996,664219v1289,-6374,6304,-12676,13970,-11458l999066,657845v2579,-11386,5087,-22844,7594,-34303l952140,612156v-7666,-1289,-11463,-8880,-10174,-15254c943184,589311,950850,585444,957155,586733r55881,11458c1016833,586733,1019413,575275,1023210,565177l967328,543550v-6305,-2507,-10173,-10170,-7594,-16472c962241,520705,969907,516909,976212,519416r55881,21627c1037180,529585,1040977,519416,1046064,509247l991472,480028v-6377,-3795,-8884,-11386,-5087,-17760c990182,455966,997776,453388,1004153,457183r53302,27930c1063831,473726,1068918,462268,1075223,452099r-48216,-33014c1020630,415289,1019413,407698,1023210,401324v3797,-6373,11391,-7591,17767,-3795l1089193,429254v7666,-11458,13971,-21556,21565,-31725l1063831,356852v-5086,-5084,-6376,-12675,-1289,-17760c1067628,334007,1075223,332718,1080309,337803r45709,39388c1133612,367021,1142496,356852,1151379,346683r-44418,-40605c1100656,300993,1100656,293402,1105743,288318v5015,-6374,12681,-6374,17767,-1289l1167929,327634v6305,-6302,12681,-12676,19057,-19050l1147582,270486v-5086,-5085,-5086,-12676,,-17760c1152669,247641,1160335,247641,1165350,252726r40622,39387c1211058,287029,1217435,283233,1222521,278149r-35535,-35593c1181899,237472,1181899,229881,1186986,224796v5087,-5084,12681,-5084,17768,l1242796,262895v6377,-3796,11463,-8880,17768,-12676l1228826,217205v-5015,-5084,-5015,-12747,,-17832c1233913,194289,1241578,194289,1246593,199373r35607,36881c1285997,233676,1288505,232387,1292302,229881,1157756,99042,973704,19050,771813,19050v-203108,,-388450,81281,-522996,213337c251325,234965,253904,236254,256412,237472r35535,-36810c297033,195578,304699,195578,309786,200662v5015,5085,5015,12676,,17761l278048,251437v6304,3867,11391,8880,17767,12747l333858,226085v5087,-5084,12681,-5084,17767,c356712,231170,356712,238761,351625,243846r-35535,35520c321177,284451,327553,288318,332568,293402r40694,-39387c378277,248930,385943,248930,391029,254015v5015,5084,5015,12675,,17760l351625,309874v6377,6373,12681,12675,19058,19049l415101,288318v5087,-3867,12681,-3867,17768,1217c436738,294620,436738,302282,431651,307367r-44490,40605c396044,358141,405000,368310,412594,378480r45708,-39388c463389,334007,470983,335296,476070,340381v5087,5085,3797,12676,-1290,17760l427782,398746v7666,10170,15260,21628,21637,31797l497635,398746v6376,-3795,13970,-2506,17767,3868c519199,408916,517981,416578,511605,420374r-48216,33014c469694,464846,476070,475015,481157,486402r53302,-27930c540835,454677,548430,457183,552227,463557v3797,6374,1289,13965,-5087,17760l492548,510536v5087,10169,10173,21627,13970,31725l562400,520705v6305,-2578,13970,1289,16478,7591c581457,534670,577588,542261,571284,544839r-55882,21555c519199,577853,522996,588022,525575,599408r55882,-11386c589051,586733,595356,591817,596646,598191v1289,7591,-3798,13965,-10174,15254l531880,624831v2579,11459,5087,22845,7666,34303l596646,654050v7594,-1289,13970,3795,13970,11458c611906,673099,606819,679473,599225,679473r-54593,3795c545850,695944,547140,707402,548430,720078r53302,-3796c609326,714993,615703,720078,615703,727741v1289,7591,-3797,13964,-11463,13964l550937,745501v1290,8880,1290,17760,1290,26640c552227,774719,552227,777226,552227,779804r52013,c611906,779804,616992,784888,616992,792480v,7591,-6376,12675,-12752,12675l550937,805155v,12747,-1218,25423,-2507,36881l600443,845832v6376,1289,11463,6373,11463,13965c611906,866170,605529,871255,599225,871255v,,-1290,,-1290,l544632,866170v-1289,12676,-3797,24134,-6376,36810l590341,910571v6305,,11391,7663,10102,13965c599225,929620,594138,934705,587762,934705v-1290,,-1290,,-2508,l531880,925825v-2508,10169,-5015,20338,-8884,30507l581457,971514v6305,1289,10102,8952,8884,15254c587762,991853,582675,995648,577588,995648v-1218,,-2507,,-3797,l514112,980466v-3797,11387,-7594,22845,-12680,34231l547140,1032529v6376,2507,10173,10169,7594,16471c553516,1054085,548430,1056663,543343,1056663v-2579,,-3797,-1289,-5087,-1289l490040,1037614v-6376,13965,-12752,27929,-20346,40605l522996,1107437v6376,3796,8884,11459,5087,17761l521122,1129092r-12978,l457013,1101064r-19009,28028l390018,1129092r-29509,-26739c355423,1097268,354205,1089677,359291,1084593v5015,-5085,12681,-6374,17768,-1290l415101,1118896v6377,-8952,11463,-19050,17768,-28001l383363,1062965v-6304,-3795,-8883,-11386,-5086,-17760c382146,1038831,389740,1036325,396044,1040120r50795,27930c453216,1055374,459520,1043916,465897,1031240r-63476,-24134c396044,1004600,392247,996937,394826,990635v2508,-6373,10174,-10169,16478,-7663l476070,1007106v5087,-10169,8884,-21555,12681,-31725l434159,961417v-6377,-1289,-10174,-8952,-8884,-15254c426564,939789,434159,935994,440535,937283r55810,15182c500142,943585,502721,934705,505229,924536l441753,914366v-6305,,-11392,-7591,-10102,-13964c431651,894100,439245,889015,445621,890304r64694,10098c512895,889015,515402,877557,516692,866170r-64766,-5084c445621,859797,440535,854712,440535,847121v1218,-6374,6304,-12747,13970,-11458l520489,840747v1289,-11458,1289,-22845,2507,-34303l458302,806444v-7665,,-12681,-5084,-12681,-12675c445621,786106,451926,781021,458302,781021r65984,c524286,778515,524286,775937,524286,773430v,-8880,-1290,-16543,-1290,-25423l458302,753092v,,-1289,,-1289,c450637,753092,444332,748007,444332,741705v-1290,-7662,3797,-13964,11391,-13964l520489,722656v-1290,-12747,-2508,-25423,-3797,-36881l453216,690859v,,-1290,,-1290,c445621,690859,439245,685775,439245,679473v-1289,-7663,3797,-13965,11392,-13965l511605,660424v-1290,-10170,-3797,-20339,-6376,-30508l443042,642592v-1289,,-1289,,-2507,c434159,642592,429072,638796,427782,632494v-1218,-7663,3869,-14036,10174,-15254l498924,604493v-2579,-10169,-5087,-20267,-8884,-29218l435448,595613v-2579,1289,-3797,1289,-5087,1289c425275,596902,421478,594324,418899,589311v-2508,-6374,1289,-14036,7665,-16543l481157,552430v-3798,-10169,-8884,-20267,-12753,-29219l417681,549923v-2580,1289,-3797,1289,-6377,1289c406218,551212,402421,548634,399913,544839v-3869,-6374,-1290,-13965,5087,-17761l457013,499077v-5087,-10097,-11392,-20266,-16478,-30435l391029,501656v-2579,1289,-5086,2506,-7666,2506c379566,504162,375769,502945,373262,499077v-3869,-6302,-2579,-13964,3797,-17760l427782,447014v-6304,-8880,-12681,-19049,-18985,-27929l365596,455894v-2508,1289,-6305,2578,-8884,2578c352915,458472,349118,457183,346539,454677v-5015,-5085,-3797,-12747,1289,-17832l392247,398746v-7594,-10097,-15188,-19049,-24072,-29146l326264,408916v-2579,2578,-6376,3867,-8884,3867c314801,412783,311004,411494,308496,408916v-3797,-5085,-3797,-12676,1290,-17761l352915,351768v-6376,-6302,-12681,-12676,-19057,-19050l288150,375902v-2508,2578,-6305,3795,-8884,3795c276758,379697,272961,378480,270382,375902v-5087,-5085,-5087,-12676,,-17761l314801,316247v-5015,-5084,-11391,-8880,-16478,-13965l250107,349261v-2579,2507,-5087,3796,-8884,3796c238644,353057,234847,351768,232339,349261v-5086,-5084,-5086,-12675,,-17760l278048,287029v-5087,-5085,-10174,-8880,-16550,-12676l210703,326416v-2507,2507,-5015,3796,-8884,3796c198022,330212,195515,328923,192936,326416v-5087,-5084,-5087,-12747,,-17832l239934,260317v-2508,-2507,-5087,-3796,-7595,-5013c104098,389866,24144,572768,24144,773430v,100331,19989,196222,56007,283851l117882,1129092r-27310,l58855,1069491c20938,978210,,878201,,773430,,563888,83751,373395,219587,233676v1289,-1289,2579,-2506,3869,-3795c363088,87656,558603,,773103,xe" fillcolor="#6b78e8 [3204]" stroked="f" strokeweight="1pt">
                  <v:stroke miterlimit="4" joinstyle="miter"/>
                  <v:path arrowok="t" o:connecttype="custom" o:connectlocs="1213637,1123980;1216184,1129092;1192344,1129092;1195870,1125198;1213637,1123980;327553,1121402;345321,1122691;351126,1129092;324110,1129092;773103,0;1547495,772141;1486482,1073225;1456108,1129092;1428791,1129092;1465777,1059349;1522133,776008;1311359,256521;1301186,262895;1348184,311163;1348184,328923;1339300,332718;1330416,328923;1279621,276860;1263143,289535;1308851,334007;1308851,351768;1299968,355635;1291084,351768;1242796,304789;1226318,318754;1270737,360648;1270737,378480;1261853,382275;1252970,378480;1207261,335296;1188204,354346;1231405,393733;1232695,411494;1223811,415289;1214855,411494;1173016,372106;1148872,401324;1193291,439423;1194580,457183;1184407,460979;1175523,458472;1132394,421663;1113337,449592;1164132,483895;1167929,501656;1157756,506740;1150162,504162;1100656,471148;1084106,501656;1136191,529585;1141278,547345;1129815,553719;1123510,552430;1072715,525789;1060034,555008;1114626,575346;1122221,591817;1110758,599408;1105743,598191;1051150,577853;1042267,607071;1103164,619747;1113337,635001;1100656,645170;1098077,645170;1035891,632494;1029514,662930;1090483,668015;1101874,681979;1089193,693438;1087975,693438;1024499,688353;1020630,725162;1085396,730247;1096859,744212;1084106,755670;1082888,755670;1018123,750585;1016833,775937;1016833,783599;1082888,783599;1095569,796275;1082888,809022;1018123,809022;1020630,843254;1086686,838169;1100656,849627;1089193,863592;1024499,868677;1030804,902980;1095569,892811;1109540,902980;1099366,916944;1035891,927114;1044774,955043;1100656,939789;1115844,948669;1106961,963923;1052368,977888;1065121,1009684;1129815,985551;1146364,993142;1138699,1009684;1075223,1033747;1094280,1070628;1145075,1042698;1162842,1047783;1157756,1065543;1108250,1093473;1126018,1121402;1164132,1085882;1181899,1087099;1180610,1104931;1153946,1129092;1103109,1129092;1086686,1104931;1042501,1129092;1015665,1129092;1015615,1129065;1020630,1111233;1068918,1078219;1048571,1037614;1000355,1055374;995269,1056663;983877,1047783;991472,1031240;1037180,1013480;1024499,979177;964820,994431;961023,994431;948271,985551;957155,970297;1015615,955043;1006660,924536;953357,933416;950850,933416;938169,923318;948271,909353;1000355,901691;993979,864881;940677,869966;939387,869966;926706,858508;938169,844543;990182,840747;987675,803938;934300,803938;921619,791190;934300,778515;986385,778515;986385,770924;987675,744212;934300,740416;922909,726452;936879,714993;990182,718789;993979,681979;939387,678184;927996,664219;941966,652761;999066,657845;1006660,623542;952140,612156;941966,596902;957155,586733;1013036,598191;1023210,565177;967328,543550;959734,527078;976212,519416;1032093,541043;1046064,509247;991472,480028;986385,462268;1004153,457183;1057455,485113;1075223,452099;1027007,419085;1023210,401324;1040977,397529;1089193,429254;1110758,397529;1063831,356852;1062542,339092;1080309,337803;1126018,377191;1151379,346683;1106961,306078;1105743,288318;1123510,287029;1167929,327634;1186986,308584;1147582,270486;1147582,252726;1165350,252726;1205972,292113;1222521,278149;1186986,242556;1186986,224796;1204754,224796;1242796,262895;1260564,250219;1228826,217205;1228826,199373;1246593,199373;1282200,236254;1292302,229881;771813,19050;248817,232387;256412,237472;291947,200662;309786,200662;309786,218423;278048,251437;295815,264184;333858,226085;351625,226085;351625,243846;316090,279366;332568,293402;373262,254015;391029,254015;391029,271775;351625,309874;370683,328923;415101,288318;432869,289535;431651,307367;387161,347972;412594,378480;458302,339092;476070,340381;474780,358141;427782,398746;449419,430543;497635,398746;515402,402614;511605,420374;463389,453388;481157,486402;534459,458472;552227,463557;547140,481317;492548,510536;506518,542261;562400,520705;578878,528296;571284,544839;515402,566394;525575,599408;581457,588022;596646,598191;586472,613445;531880,624831;539546,659134;596646,654050;610616,665508;599225,679473;544632,683268;548430,720078;601732,716282;615703,727741;604240,741705;550937,745501;552227,772141;552227,779804;604240,779804;616992,792480;604240,805155;550937,805155;548430,842036;600443,845832;611906,859797;599225,871255;597935,871255;544632,866170;538256,902980;590341,910571;600443,924536;587762,934705;585254,934705;531880,925825;522996,956332;581457,971514;590341,986768;577588,995648;573791,995648;514112,980466;501432,1014697;547140,1032529;554734,1049000;543343,1056663;538256,1055374;490040,1037614;469694,1078219;522996,1107437;528083,1125198;521122,1129092;508144,1129092;457013,1101064;438004,1129092;390018,1129092;360509,1102353;359291,1084593;377059,1083303;415101,1118896;432869,1090895;383363,1062965;378277,1045205;396044,1040120;446839,1068050;465897,1031240;402421,1007106;394826,990635;411304,982972;476070,1007106;488751,975381;434159,961417;425275,946163;440535,937283;496345,952465;505229,924536;441753,914366;431651,900402;445621,890304;510315,900402;516692,866170;451926,861086;440535,847121;454505,835663;520489,840747;522996,806444;458302,806444;445621,793769;458302,781021;524286,781021;524286,773430;522996,748007;458302,753092;457013,753092;444332,741705;455723,727741;520489,722656;516692,685775;453216,690859;451926,690859;439245,679473;450637,665508;511605,660424;505229,629916;443042,642592;440535,642592;427782,632494;437956,617240;498924,604493;490040,575275;435448,595613;430361,596902;418899,589311;426564,572768;481157,552430;468404,523211;417681,549923;411304,551212;399913,544839;405000,527078;457013,499077;440535,468642;391029,501656;383363,504162;373262,499077;377059,481317;427782,447014;408797,419085;365596,455894;356712,458472;346539,454677;347828,436845;392247,398746;368175,369600;326264,408916;317380,412783;308496,408916;309786,391155;352915,351768;333858,332718;288150,375902;279266,379697;270382,375902;270382,358141;314801,316247;298323,302282;250107,349261;241223,353057;232339,349261;232339,331501;278048,287029;261498,274353;210703,326416;201819,330212;192936,326416;192936,308584;239934,260317;232339,255304;24144,773430;80151,1057281;117882,1129092;90572,1129092;58855,1069491;0,773430;219587,233676;223456,229881;773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left" o:spid="_x0000_s1039" style="position:absolute;left:254;top:43101;width:7545;height:12662;visibility:visible;mso-wrap-style:square;v-text-anchor:middle" coordsize="754597,126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PJcEA&#10;AADbAAAADwAAAGRycy9kb3ducmV2LnhtbERPy4rCMBTdD/gP4QqzG1OFDlqNosKAIJbx8QGX5toU&#10;m5vSxFr9erMYmOXhvBer3taio9ZXjhWMRwkI4sLpiksFl/PP1xSED8gaa8ek4EkeVsvBxwIz7R58&#10;pO4UShFD2GeowITQZFL6wpBFP3INceSurrUYImxLqVt8xHBby0mSfEuLFccGgw1tDRW3090q+E1z&#10;o/f5K33KbrbZpPv77vDKlfoc9us5iEB9+Bf/uXdawTSOjV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DyXBAAAA2wAAAA8AAAAAAAAAAAAAAAAAmAIAAGRycy9kb3du&#10;cmV2LnhtbFBLBQYAAAAABAAEAPUAAACGAwAAAAA=&#10;" path="m228489,543690r-41772,13383l193413,555400r35076,-11710xm126608,506946r41734,51800l129918,510292r-3310,-3346xm104885,416789l71482,441883v8332,1673,15028,6631,20049,13323l123260,498641,104885,416789xm709286,240411v23984,,43426,19434,43426,43408c752712,307793,733270,327227,709286,327227v-23984,,-43426,-19434,-43426,-43408c665860,259845,685302,240411,709286,240411xm566190,115v12611,-869,37677,2246,36422,41051l433926,178104r-51778,36684c385496,229844,385496,244840,382148,259896v-15027,51740,-73501,78447,-121930,55086l258544,314982v-3348,-1673,-6696,-3346,-10006,-5019l186717,353399r-35076,26706l230163,540344r11680,-21688l241843,363376v10005,-18342,33402,-26706,53451,-21687c340376,355072,365447,345034,365447,345034r55125,-60104l422208,279911r88528,10038c539155,311636,555856,345034,554182,380105r-1674,121882l636014,937715r11680,38357l754597,1179746r,11710c754597,1228200,707841,1243196,686118,1214817l569209,1062883,510736,977745,453975,869246,317017,1017834r-36750,228708c261892,1279940,210114,1268230,206766,1229873r-6696,-103540c193413,1006124,231837,885915,310321,794145r41772,-50127l352093,718985,328697,652189r-8370,-41703l210114,680568v-28419,3346,-56799,-8305,-71827,-33338l26401,475221,3004,493623,,499521,,455360,99863,380105v,-6691,3348,-15056,6696,-20074c113216,351726,124934,348380,134939,353399r65131,-50127l215136,289949c176712,263242,154989,229844,176712,173085v8331,-15056,21685,-28379,36750,-36744l230163,126304v48430,-14996,100207,5018,128588,43435l559166,1136v,,2820,-732,7024,-1021xe" fillcolor="#6b78e8 [3204]" stroked="f" strokeweight="1pt">
                  <v:stroke miterlimit="4" joinstyle="miter"/>
                  <v:path arrowok="t" o:connecttype="custom" o:connectlocs="228489,543690;186717,557073;193413,555400;126608,506946;168342,558746;129918,510292;104885,416789;71482,441883;91531,455206;123260,498641;709286,240411;752712,283819;709286,327227;665860,283819;709286,240411;566190,115;602612,41166;433926,178104;382148,214788;382148,259896;260218,314982;258544,314982;248538,309963;186717,353399;151641,380105;230163,540344;241843,518656;241843,363376;295294,341689;365447,345034;420572,284930;422208,279911;510736,289949;554182,380105;552508,501987;636014,937715;647694,976072;754597,1179746;754597,1191456;686118,1214817;569209,1062883;510736,977745;453975,869246;317017,1017834;280267,1246542;206766,1229873;200070,1126333;310321,794145;352093,744018;352093,718985;328697,652189;320327,610486;210114,680568;138287,647230;26401,475221;3004,493623;0,499521;0,455360;99863,380105;106559,360031;134939,353399;200070,303272;215136,289949;176712,173085;213462,136341;230163,126304;358751,169739;559166,1136;566190,115" o:connectangles="0,0,0,0,0,0,0,0,0,0,0,0,0,0,0,0,0,0,0,0,0,0,0,0,0,0,0,0,0,0,0,0,0,0,0,0,0,0,0,0,0,0,0,0,0,0,0,0,0,0,0,0,0,0,0,0,0,0,0,0,0,0,0,0,0,0,0,0,0"/>
                </v:shape>
                <v:shape id="Baseball - top" o:spid="_x0000_s1040" style="position:absolute;left:18643;width:15475;height:10694;visibility:visible;mso-wrap-style:square;v-text-anchor:middle" coordsize="1547495,106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ty8IA&#10;AADbAAAADwAAAGRycy9kb3ducmV2LnhtbERPS27CMBDdI/UO1lTqBhUHFggCBhVKRSU2hHKAaTyN&#10;o8bjNHY+7enrBRLLp/dfbwdbiY4aXzpWMJ0kIIhzp0suFFw/3p4XIHxA1lg5JgW/5GG7eRitMdWu&#10;54y6SyhEDGGfogITQp1K6XNDFv3E1cSR+3KNxRBhU0jdYB/DbSVnSTKXFkuODQZr2hvKvy+tVfC6&#10;K8bd+dhmP/yHbWlOyWc/PSj19Di8rEAEGsJdfHO/awXLuD5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i3LwgAAANsAAAAPAAAAAAAAAAAAAAAAAJgCAABkcnMvZG93&#10;bnJldi54bWxQSwUGAAAAAAQABAD1AAAAhwMAAAAA&#10;" path="m252614,831951v,,-1289,1218,-2507,1218c258991,842121,269164,849712,276758,858592l252614,831951xm1110087,r44482,l1164132,6458v6305,3796,7594,11387,3797,17760c1165350,26725,1161553,29303,1157756,29303v-2508,,-5087,-1289,-7594,-2578l1110087,xm382796,r44549,l391029,24218v-2579,1289,-5086,2507,-7666,2507c379566,26725,375769,25507,373262,21640,369393,15338,370683,7676,377059,3880l382796,xm58834,l86531,,80151,12142c44132,99771,24144,195662,24144,295993v,200662,79954,383564,208195,518127c233557,814120,234847,812902,237426,809107l198022,764634v-3797,-5084,-3797,-12747,1290,-17760c204398,743007,211993,743007,217079,748092r43130,46978c266585,791275,271671,787479,276758,783684l242441,736705v-3797,-5085,-2507,-13965,2579,-17832c250107,715078,258991,716367,262788,721451r34245,46979c304699,762056,313583,755754,321177,748092l286932,698606v-3869,-6373,-2580,-13964,3797,-17832c297033,676979,304699,678268,308496,684642r31738,46978c349118,722740,356712,713788,365596,704908l326264,661725v-3797,-5084,-3797,-12675,1289,-17760c332568,640169,340234,640169,345321,645254r36824,40605c388450,678268,394826,669388,401131,661725l360509,624916v-5087,-5085,-6304,-12676,-1218,-17761c364306,602071,371972,600782,377059,605866r38042,35592c421478,632507,426564,622409,432869,613457l383363,585528v-6304,-3796,-8883,-11387,-5086,-17760c382145,561394,389740,558888,396044,562683r50795,27930c453216,577937,459520,566479,465896,553803l402420,529669v-6376,-2506,-10173,-10169,-7594,-16471c397334,506824,405000,503029,411304,505535r64766,24134c481156,519500,484954,508113,488751,497944l434158,483980v-6376,-1289,-10173,-8952,-8883,-15254c426564,462352,434158,458557,440535,459846r55810,15182c500142,466148,502721,457268,505229,447098l441753,436929v-6305,,-11392,-7591,-10102,-13965c431651,416662,439245,411578,445621,412867r64694,10097c512894,411578,515402,400120,516692,388733r-64766,-5085c445621,382359,440535,377275,440535,369684v1218,-6374,6304,-12748,13970,-11458l520489,363310v1289,-11458,1289,-22845,2507,-34303l458302,329007v-7666,,-12681,-5084,-12681,-12676c445621,308669,451926,303584,458302,303584r65984,c524286,301078,524286,298500,524286,295993v,-8880,-1290,-16543,-1290,-25423l458302,275655v,,-1289,,-1289,c450636,275655,444332,270570,444332,264268v-1290,-7663,3797,-13965,11391,-13965l520489,245219v-1290,-12747,-2508,-25423,-3797,-36881l453216,213422v,,-1290,,-1290,c445621,213422,439245,208338,439245,202036v-1289,-7663,3797,-13965,11391,-13965l511605,182986v-1290,-10169,-3797,-20338,-6376,-30507l443042,165154v-1289,,-1289,,-2507,c434158,165154,429072,161359,427782,155057v-1218,-7663,3869,-14036,10174,-15254l498924,127056v-2579,-10169,-5087,-20267,-8884,-29219l435448,118176v-2579,1289,-3797,1289,-5087,1289c425275,119465,421478,116887,418898,111874v-2507,-6374,1290,-14037,7666,-16543l481156,74993c477359,64823,472273,54726,468404,45774l417681,72486v-2580,1289,-3798,1289,-6377,1289c406218,73775,402420,71197,399913,67402v-3869,-6374,-1290,-13965,5087,-17761l457013,21640,445297,r31035,l481156,8965,498265,r51992,l547140,3880,492548,33098v5086,10170,10173,21628,13970,31725l562400,43268v6305,-2578,13970,1289,16478,7591c581457,57232,577588,64823,571284,67402l515402,88957v3797,11459,7594,21628,10173,33014l581457,110585v7594,-1289,13899,3795,15188,10169c597935,128345,592848,134719,586472,136008r-54592,11386c534459,158852,536967,170239,539546,181697r57099,-5084c604240,175324,610616,180408,610616,188071v1289,7591,-3797,13965,-11391,13965l544632,205831v1218,12676,2508,24134,3798,36810l601732,238845v7594,-1289,13971,3796,13971,11458c616992,257894,611905,264268,604240,264268r-53303,3796c552227,276944,552227,285824,552227,294704v,2578,,5085,,7663l604240,302367v7665,,12752,5084,12752,12675c616992,322633,610616,327718,604240,327718r-53303,c550937,340465,549719,353141,548430,364599r52013,3796c606819,369684,611905,374768,611905,382359v,6374,-6376,11459,-12680,11459c599225,393818,597935,393818,597935,393818r-53303,-5085c543343,401409,540835,412867,538256,425543r52085,7591c596645,433134,601732,440796,600443,447098v-1218,5085,-6305,10170,-12681,10170c586472,457268,586472,457268,585254,457268r-53374,-8881c529372,458557,526865,468726,522996,478895r58461,15182c587762,495366,591559,503029,590341,509331v-2579,5084,-7666,8880,-12753,8880c576370,518211,575081,518211,573791,518211l514112,503029v-3797,11386,-7594,22845,-12680,34231l547140,555092v6376,2507,10173,10169,7594,16471c553516,576648,548430,579226,543343,579226v-2579,,-3797,-1289,-5087,-1289l490040,560177v-6376,13964,-12752,27929,-20346,40605l522996,630000v6376,3796,8884,11458,5087,17760c525575,651628,521778,654134,516692,654134v-2580,,-3798,,-6377,-1289l457013,623627v-7595,10169,-13971,21627,-21565,31796l484954,699824v5086,5084,6304,12747,1289,17832c483664,720162,481156,721451,477288,721451v-3797,,-6305,-1289,-8884,-3795l421478,675690v-7595,8952,-13971,17832,-21565,26712l441753,749381v3868,5084,3868,12675,-1218,17760c437956,769719,434158,771008,431651,771008v-2579,,-6376,-1289,-8884,-3867l382145,722740v-8955,10098,-17839,20267,-27940,29219l388450,802733v3797,6374,2579,13965,-3797,17760c382145,821782,379566,823071,377059,823071v-3797,,-7666,-1289,-10174,-5084l333858,771008v-7594,7591,-16478,13965,-24072,20267l345321,839542v3797,5085,2507,13965,-2579,17761c340234,858592,337655,859881,335147,859881v-3797,,-7594,-1289,-10173,-5085l289439,806528v-3797,2579,-8884,6374,-13970,10170l312293,857303v3797,5084,3797,12747,-1289,17832c308496,877641,304699,878930,302120,878930v128241,105416,293236,167648,470983,167648c924521,1046578,1065904,1000857,1184982,924944r55549,-42666l1241578,882726v3797,,6305,-1289,8884,-3796l1263438,864684r32733,-25142c1293591,838254,1292302,837036,1289794,835747r-26356,28937l1240531,882278r-7836,-3348c1227608,873846,1226318,866254,1231405,861170r36825,-40677c1263143,817987,1259346,814120,1254259,810324r-35535,48268c1216145,862387,1212348,863676,1208551,863676v-2579,,-5087,-1289,-7594,-2506c1195870,857303,1194580,848423,1198377,843338r35536,-48268c1225029,788768,1217435,781106,1209840,774804r-33027,46978c1174234,824289,1170437,826867,1166639,826867v-2507,,-5086,-1289,-7594,-2578c1152669,820493,1151451,812902,1155248,806528r34246,-50774c1180610,745585,1170437,736705,1161553,726536r-40622,44472c1118424,773514,1115844,774804,1112047,774804v-3797,,-6304,-1290,-8883,-3796c1098077,765923,1096859,758261,1101874,753176r41911,-46979c1136191,697317,1128597,688437,1122221,679557r-46998,41894c1072715,723958,1068918,725247,1066339,725247v-2508,,-6305,-1289,-8884,-3796c1053658,716367,1053658,708776,1058745,703691r49505,-44472c1100656,649050,1092990,638880,1086686,627494r-53303,29147c1030804,657930,1029514,657930,1027007,657930v-5087,,-8884,-2507,-11392,-6302c1011747,645254,1014326,637591,1020630,633796r48288,-33014c1061252,586817,1054948,574141,1048571,560177r-48216,17760c997776,579226,996558,579226,995269,579226v-5087,,-8884,-3867,-11392,-8880c981298,563972,985095,556310,991472,553803r45708,-17760c1033383,524585,1028296,513198,1024499,501740r-59679,15254c963531,516994,962241,516994,961023,516994v-6376,,-11463,-3796,-12752,-8881c945763,501740,950850,494149,957154,492860r58461,-15254c1011747,467437,1009239,457268,1006660,447098r-53303,8881c952139,455979,952139,455979,950850,455979v-6376,,-11463,-3796,-12681,-10098c936879,439507,941966,433134,948271,431916r52084,-7662c997776,411578,995269,400120,993979,387444r-53302,5085c940677,392529,939387,392529,939387,392529v-6305,,-12681,-5085,-12681,-11459c925416,373479,930503,367106,938169,367106r52013,-3796c988892,350634,988892,339176,987675,326501r-53375,c927996,326501,921619,320127,921619,313753v,-6302,5087,-12675,12681,-12675l986385,301078v,-2578,,-5085,,-7591c986385,284535,987675,275655,987675,266775r-53375,-3796c927996,261690,922909,256605,922909,249014v1290,-6373,7594,-12675,13970,-11458l990182,241352v1290,-12676,2579,-25352,3797,-36810l939387,200747v-6305,-1289,-11391,-6374,-11391,-13965c929285,180408,934300,174106,941966,175324r57100,5084c1001645,169022,1004152,157563,1006660,146105l952139,134719v-7665,-1289,-11462,-8881,-10173,-15254c943184,111874,950850,108007,957154,109296r55882,11458c1016833,109296,1019412,97837,1023210,87740l967328,66112c961023,63606,957154,55943,959734,49641v2507,-6373,10173,-10169,16478,-7662l1032093,63606v5087,-11458,8884,-21627,13971,-31797l991472,2591,989390,r53417,l1057455,7676,1061586,r35658,l1084106,24218r52085,27930c1142496,55943,1145075,63606,1141278,69908v-2579,3867,-6377,6374,-11463,6374c1127307,76282,1124728,76282,1123510,74993l1072715,48352v-5087,10169,-8884,19050,-12681,29219l1114626,97909v6305,2507,10102,10098,7595,16471c1120931,119465,1115844,121971,1110758,121971v-2508,,-3797,-1217,-5015,-1217l1051150,100416v-3797,10169,-6376,19049,-8883,29218l1103164,142310v7594,1289,11462,8880,10173,15253c1112047,163937,1106961,167733,1100656,167733v-1290,,-1290,,-2579,l1035890,155057v-2507,10097,-3797,20267,-6376,30436l1090483,190577v6376,1289,11391,6374,11391,13965c1101874,210916,1095569,216000,1089193,216000v,,-1218,,-1218,l1024499,210916v-1289,12675,-2579,24134,-3869,36809l1085396,252810v6376,1289,11463,6374,11463,13965c1096859,273148,1090483,278233,1084106,278233v,,-1218,,-1218,l1018123,273148v-1290,8880,-1290,16471,-1290,25352c1016833,301078,1016833,303584,1016833,306162r66055,c1089193,306162,1095569,312536,1095569,318838v,6374,-5086,12747,-12681,12747l1018123,331585v,11387,1289,22845,2507,34232l1086686,360732v7594,-1217,13970,3867,13970,11458c1101874,379781,1096859,386155,1089193,386155r-64694,5085c1025717,402698,1028296,414084,1030804,425543r64765,-10170c1101874,414084,1108250,419169,1109540,425543v1218,6373,-3797,12675,-10174,13964l1035890,449676v2508,8881,6377,19050,8884,27930l1100656,462352v6305,-2506,13970,2578,15188,8880c1118424,477606,1113337,485197,1106961,486486r-54593,13965c1056237,511909,1061252,522078,1065121,532247r64694,-24134c1136191,505535,1143785,509331,1146364,515705v2508,6373,-1289,13964,-7665,16542l1075223,556310v6376,12747,12752,25422,19057,36881l1145075,565261v6376,-3867,13970,-1289,17767,5085c1166639,576648,1164132,584311,1157756,588106r-49506,27930c1113337,626205,1119713,635085,1126018,643965r38114,-35521c1169219,604577,1176813,604577,1181899,609662v3798,5084,3798,12747,-1289,17832l1139988,664303v6376,8880,12681,16471,19057,24134l1195870,647760v5087,-5084,12681,-6302,17767,-1217c1218724,651628,1219942,659219,1214855,664303r-39332,43183c1183189,716367,1192073,725247,1200957,734127r31738,-46979c1236492,680774,1244086,679557,1250462,683353v6305,3795,7594,11386,3797,17760l1219942,750670v7666,6302,15260,13964,24144,20338l1278331,723958v3869,-5085,12753,-6302,17840,-2507c1301186,725247,1302475,734127,1298678,739211r-34245,46979c1269448,790057,1275824,793853,1280911,797648r43129,-46978c1329126,745585,1336792,744296,1341807,749381v5087,5084,6377,12675,1290,17760l1303765,811613v2507,2507,5086,3796,7594,5085c1442108,682064,1522133,497944,1522133,298571v,-100975,-20311,-197189,-56813,-284987l1458103,r30234,l1531716,139024v10344,50280,15779,102346,15779,155680c1547495,721451,1199667,1069423,773103,1069423v-214500,,-408797,-87655,-549647,-229881c222166,839542,220876,837036,219587,835747,83751,696028,,505535,,295993,,243607,5235,192413,15209,142904l58834,xe" fillcolor="#6b78e8 [3204]" stroked="f" strokeweight="1pt">
                  <v:stroke miterlimit="4" joinstyle="miter"/>
                  <v:path arrowok="t" o:connecttype="custom" o:connectlocs="252614,831951;250107,833169;276758,858592;1110087,0;1154569,0;1164132,6458;1167929,24218;1157756,29303;1150162,26725;382796,0;427345,0;391029,24218;383363,26725;373262,21640;377059,3880;58834,0;86531,0;80151,12142;24144,295993;232339,814120;237426,809107;198022,764634;199312,746874;217079,748092;260209,795070;276758,783684;242441,736705;245020,718873;262788,721451;297033,768430;321177,748092;286932,698606;290729,680774;308496,684642;340234,731620;365596,704908;326264,661725;327553,643965;345321,645254;382145,685859;401131,661725;360509,624916;359291,607155;377059,605866;415101,641458;432869,613457;383363,585528;378277,567768;396044,562683;446839,590613;465896,553803;402420,529669;394826,513198;411304,505535;476070,529669;488751,497944;434158,483980;425275,468726;440535,459846;496345,475028;505229,447098;441753,436929;431651,422964;445621,412867;510315,422964;516692,388733;451926,383648;440535,369684;454505,358226;520489,363310;522996,329007;458302,329007;445621,316331;458302,303584;524286,303584;524286,295993;522996,270570;458302,275655;457013,275655;444332,264268;455723,250303;520489,245219;516692,208338;453216,213422;451926,213422;439245,202036;450636,188071;511605,182986;505229,152479;443042,165154;440535,165154;427782,155057;437956,139803;498924,127056;490040,97837;435448,118176;430361,119465;418898,111874;426564,95331;481156,74993;468404,45774;417681,72486;411304,73775;399913,67402;405000,49641;457013,21640;445297,0;476332,0;481156,8965;498265,0;550257,0;547140,3880;492548,33098;506518,64823;562400,43268;578878,50859;571284,67402;515402,88957;525575,121971;581457,110585;596645,120754;586472,136008;531880,147394;539546,181697;596645,176613;610616,188071;599225,202036;544632,205831;548430,242641;601732,238845;615703,250303;604240,264268;550937,268064;552227,294704;552227,302367;604240,302367;616992,315042;604240,327718;550937,327718;548430,364599;600443,368395;611905,382359;599225,393818;597935,393818;544632,388733;538256,425543;590341,433134;600443,447098;587762,457268;585254,457268;531880,448387;522996,478895;581457,494077;590341,509331;577588,518211;573791,518211;514112,503029;501432,537260;547140,555092;554734,571563;543343,579226;538256,577937;490040,560177;469694,600782;522996,630000;528083,647760;516692,654134;510315,652845;457013,623627;435448,655423;484954,699824;486243,717656;477288,721451;468404,717656;421478,675690;399913,702402;441753,749381;440535,767141;431651,771008;422767,767141;382145,722740;354205,751959;388450,802733;384653,820493;377059,823071;366885,817987;333858,771008;309786,791275;345321,839542;342742,857303;335147,859881;324974,854796;289439,806528;275469,816698;312293,857303;311004,875135;302120,878930;773103,1046578;1184982,924944;1240531,882278;1241578,882726;1250462,878930;1263438,864684;1296171,839542;1289794,835747;1263438,864684;1240531,882278;1232695,878930;1231405,861170;1268230,820493;1254259,810324;1218724,858592;1208551,863676;1200957,861170;1198377,843338;1233913,795070;1209840,774804;1176813,821782;1166639,826867;1159045,824289;1155248,806528;1189494,755754;1161553,726536;1120931,771008;1112047,774804;1103164,771008;1101874,753176;1143785,706197;1122221,679557;1075223,721451;1066339,725247;1057455,721451;1058745,703691;1108250,659219;1086686,627494;1033383,656641;1027007,657930;1015615,651628;1020630,633796;1068918,600782;1048571,560177;1000355,577937;995269,579226;983877,570346;991472,553803;1037180,536043;1024499,501740;964820,516994;961023,516994;948271,508113;957154,492860;1015615,477606;1006660,447098;953357,455979;950850,455979;938169,445881;948271,431916;1000355,424254;993979,387444;940677,392529;939387,392529;926706,381070;938169,367106;990182,363310;987675,326501;934300,326501;921619,313753;934300,301078;986385,301078;986385,293487;987675,266775;934300,262979;922909,249014;936879,237556;990182,241352;993979,204542;939387,200747;927996,186782;941966,175324;999066,180408;1006660,146105;952139,134719;941966,119465;957154,109296;1013036,120754;1023210,87740;967328,66112;959734,49641;976212,41979;1032093,63606;1046064,31809;991472,2591;989390,0;1042807,0;1057455,7676;1061586,0;1097244,0;1084106,24218;1136191,52148;1141278,69908;1129815,76282;1123510,74993;1072715,48352;1060034,77571;1114626,97909;1122221,114380;1110758,121971;1105743,120754;1051150,100416;1042267,129634;1103164,142310;1113337,157563;1100656,167733;1098077,167733;1035890,155057;1029514,185493;1090483,190577;1101874,204542;1089193,216000;1087975,216000;1024499,210916;1020630,247725;1085396,252810;1096859,266775;1084106,278233;1082888,278233;1018123,273148;1016833,298500;1016833,306162;1082888,306162;1095569,318838;1082888,331585;1018123,331585;1020630,365817;1086686,360732;1100656,372190;1089193,386155;1024499,391240;1030804,425543;1095569,415373;1109540,425543;1099366,439507;1035890,449676;1044774,477606;1100656,462352;1115844,471232;1106961,486486;1052368,500451;1065121,532247;1129815,508113;1146364,515705;1138699,532247;1075223,556310;1094280,593191;1145075,565261;1162842,570346;1157756,588106;1108250,616036;1126018,643965;1164132,608444;1181899,609662;1180610,627494;1139988,664303;1159045,688437;1195870,647760;1213637,646543;1214855,664303;1175523,707486;1200957,734127;1232695,687148;1250462,683353;1254259,701113;1219942,750670;1244086,771008;1278331,723958;1296171,721451;1298678,739211;1264433,786190;1280911,797648;1324040,750670;1341807,749381;1343097,767141;1303765,811613;1311359,816698;1522133,298571;1465320,13584;1458103,0;1488337,0;1531716,139024;1547495,294704;773103,1069423;223456,839542;219587,835747;0,295993;15209,1429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right" o:spid="_x0000_s1041" style="position:absolute;left:87941;top:14335;width:8103;height:12661;visibility:visible;mso-wrap-style:square;v-text-anchor:middle" coordsize="810274,126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g8MQA&#10;AADbAAAADwAAAGRycy9kb3ducmV2LnhtbESPzWrDMBCE74G+g9hAb7EcF0LjRDF1IFAoPuQHSm+L&#10;tbFNpZVrqbH79lGh0OMwM98w22KyRtxo8J1jBcskBUFcO91xo+ByPiyeQfiArNE4JgU/5KHYPcy2&#10;mGs38pFup9CICGGfo4I2hD6X0tctWfSJ64mjd3WDxRDl0Eg94Bjh1sgsTVfSYsdxocWe9i3Vn6dv&#10;q+CDjqZ6y6aqfzJVSdXo3r9Kp9TjfHrZgAg0hf/wX/tVK1hn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4PDEAAAA2wAAAA8AAAAAAAAAAAAAAAAAmAIAAGRycy9k&#10;b3ducmV2LnhtbFBLBQYAAAAABAAEAPUAAACJAwAAAAA=&#10;" path="m284166,543691r-41772,13383l249090,555401r35076,-11710xm182285,506947r41734,51800l185595,510293r-3310,-3346xm160562,416790r-33403,25094c135491,443556,142187,448515,147208,455207r31729,43435l160562,416790xm764963,240412v23984,,43426,19434,43426,43408c808389,307794,788947,327228,764963,327228v-23984,,-43426,-19434,-43426,-43408c721537,259846,740979,240412,764963,240412xm621867,116v12611,-868,37677,2246,36422,41051l489603,178105r-51778,36684c441173,229845,441173,244841,437825,259897v-15027,51740,-73500,78447,-121930,55086l314221,314983v-3348,-1673,-6696,-3346,-10006,-5019l242394,353400r-35076,26706l285840,540345r11680,-21688l297520,363377v10005,-18342,33402,-26706,53451,-21688c396053,355073,421124,345035,421124,345035r55125,-60104l477885,279912r88528,10037c594832,311637,611533,345035,609859,380106r-1674,121882l691691,937716r11680,38357l810274,1179747r,11710c810274,1228201,763518,1243197,741795,1214818l624887,1062884,566413,977745,509652,869247,372694,1017835r-36750,228708c317569,1279941,265791,1268231,262443,1229874r-6696,-103540c249090,1006125,287514,885916,365998,794146r41773,-50127l407771,718986,384374,652190r-8370,-41703l265791,680569v-28419,3346,-56799,-8305,-71827,-33338l82077,475222,58681,493624v,,-10044,23360,-21723,31725c25278,533653,-11472,493624,3555,485259l47001,461898,155540,380106v,-6691,3348,-15056,6696,-20075c168893,351727,180611,348381,190616,353400r65131,-50127l270813,289949c232389,263243,210666,229845,232389,173086v8331,-15056,21685,-28379,36750,-36744l285840,126305v48430,-14996,100207,5019,128588,43435l614843,1137v,,2820,-732,7024,-1021xe" fillcolor="#6b78e8 [3204]" stroked="f" strokeweight="1pt">
                  <v:stroke miterlimit="4" joinstyle="miter"/>
                  <v:path arrowok="t" o:connecttype="custom" o:connectlocs="284166,543691;242394,557074;249090,555401;182285,506947;224019,558747;185595,510293;160562,416790;127159,441884;147208,455207;178937,498642;764963,240412;808389,283820;764963,327228;721537,283820;764963,240412;621867,116;658289,41167;489603,178105;437825,214789;437825,259897;315895,314983;314221,314983;304215,309964;242394,353400;207318,380106;285840,540345;297520,518657;297520,363377;350971,341689;421124,345035;476249,284931;477885,279912;566413,289949;609859,380106;608185,501988;691691,937716;703371,976073;810274,1179747;810274,1191457;741795,1214818;624887,1062884;566413,977745;509652,869247;372694,1017835;335944,1246543;262443,1229874;255747,1126334;365998,794146;407771,744019;407771,718986;384374,652190;376004,610487;265791,680569;193964,647231;82077,475222;58681,493624;36958,525349;3555,485259;47001,461898;155540,380106;162236,360031;190616,353400;255747,303273;270813,289949;232389,173086;269139,136342;285840,126305;414428,169740;614843,1137;621867,116" o:connectangles="0,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211458940"/>
                <w:placeholder>
                  <w:docPart w:val="C547B5C7836E4FB0892E180096936938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604338654"/>
        <w:placeholder>
          <w:docPart w:val="83CC6251A1F1441EAC37616150F1713A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607662505"/>
        <w:placeholder>
          <w:docPart w:val="EC8F98D02DAE4EEEBD176276EBCF4D07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965243760"/>
        <w:placeholder>
          <w:docPart w:val="1FC87B066CCF4F1FBAB3468EAE104A4F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94251027"/>
        <w:placeholder>
          <w:docPart w:val="58499C9F9E514C24A6AC96743F79796B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31201803"/>
              <w:placeholder>
                <w:docPart w:val="7E314FC021F8441FAC37E1B1D7986E7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163363795"/>
              <w:placeholder>
                <w:docPart w:val="D9FEE35F1A6244F99CC36D3BA0ED91A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991BA9" w:rsidP="003A5821">
      <w:pPr>
        <w:pStyle w:val="Title"/>
        <w:keepNext/>
        <w:keepLines/>
      </w:pPr>
      <w:r w:rsidRPr="00991BA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91E5B1C" wp14:editId="01FA1A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91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312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317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8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319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Volleyball - top" descr="volleyball">
                          <a:extLst/>
                        </wps:cNvPr>
                        <wps:cNvSpPr/>
                        <wps:spPr>
                          <a:xfrm>
                            <a:off x="1855181" y="0"/>
                            <a:ext cx="1548765" cy="1078948"/>
                          </a:xfrm>
                          <a:custGeom>
                            <a:avLst/>
                            <a:gdLst>
                              <a:gd name="connsiteX0" fmla="*/ 676653 w 1548765"/>
                              <a:gd name="connsiteY0" fmla="*/ 784275 h 1078948"/>
                              <a:gd name="connsiteX1" fmla="*/ 653780 w 1548765"/>
                              <a:gd name="connsiteY1" fmla="*/ 1043369 h 1078948"/>
                              <a:gd name="connsiteX2" fmla="*/ 774383 w 1548765"/>
                              <a:gd name="connsiteY2" fmla="*/ 1053555 h 1078948"/>
                              <a:gd name="connsiteX3" fmla="*/ 894986 w 1548765"/>
                              <a:gd name="connsiteY3" fmla="*/ 1043369 h 1078948"/>
                              <a:gd name="connsiteX4" fmla="*/ 872113 w 1548765"/>
                              <a:gd name="connsiteY4" fmla="*/ 784275 h 1078948"/>
                              <a:gd name="connsiteX5" fmla="*/ 774383 w 1548765"/>
                              <a:gd name="connsiteY5" fmla="*/ 786857 h 1078948"/>
                              <a:gd name="connsiteX6" fmla="*/ 676653 w 1548765"/>
                              <a:gd name="connsiteY6" fmla="*/ 784275 h 1078948"/>
                              <a:gd name="connsiteX7" fmla="*/ 1236503 w 1548765"/>
                              <a:gd name="connsiteY7" fmla="*/ 718282 h 1078948"/>
                              <a:gd name="connsiteX8" fmla="*/ 897495 w 1548765"/>
                              <a:gd name="connsiteY8" fmla="*/ 783056 h 1078948"/>
                              <a:gd name="connsiteX9" fmla="*/ 919077 w 1548765"/>
                              <a:gd name="connsiteY9" fmla="*/ 1039567 h 1078948"/>
                              <a:gd name="connsiteX10" fmla="*/ 1318960 w 1548765"/>
                              <a:gd name="connsiteY10" fmla="*/ 818563 h 1078948"/>
                              <a:gd name="connsiteX11" fmla="*/ 1236503 w 1548765"/>
                              <a:gd name="connsiteY11" fmla="*/ 718282 h 1078948"/>
                              <a:gd name="connsiteX12" fmla="*/ 312263 w 1548765"/>
                              <a:gd name="connsiteY12" fmla="*/ 718282 h 1078948"/>
                              <a:gd name="connsiteX13" fmla="*/ 229805 w 1548765"/>
                              <a:gd name="connsiteY13" fmla="*/ 818563 h 1078948"/>
                              <a:gd name="connsiteX14" fmla="*/ 628397 w 1548765"/>
                              <a:gd name="connsiteY14" fmla="*/ 1039567 h 1078948"/>
                              <a:gd name="connsiteX15" fmla="*/ 649980 w 1548765"/>
                              <a:gd name="connsiteY15" fmla="*/ 783056 h 1078948"/>
                              <a:gd name="connsiteX16" fmla="*/ 312263 w 1548765"/>
                              <a:gd name="connsiteY16" fmla="*/ 718282 h 1078948"/>
                              <a:gd name="connsiteX17" fmla="*/ 247516 w 1548765"/>
                              <a:gd name="connsiteY17" fmla="*/ 409693 h 1078948"/>
                              <a:gd name="connsiteX18" fmla="*/ 318644 w 1548765"/>
                              <a:gd name="connsiteY18" fmla="*/ 692889 h 1078948"/>
                              <a:gd name="connsiteX19" fmla="*/ 773092 w 1548765"/>
                              <a:gd name="connsiteY19" fmla="*/ 760173 h 1078948"/>
                              <a:gd name="connsiteX20" fmla="*/ 1227612 w 1548765"/>
                              <a:gd name="connsiteY20" fmla="*/ 692889 h 1078948"/>
                              <a:gd name="connsiteX21" fmla="*/ 1298668 w 1548765"/>
                              <a:gd name="connsiteY21" fmla="*/ 409693 h 1078948"/>
                              <a:gd name="connsiteX22" fmla="*/ 773092 w 1548765"/>
                              <a:gd name="connsiteY22" fmla="*/ 441399 h 1078948"/>
                              <a:gd name="connsiteX23" fmla="*/ 247516 w 1548765"/>
                              <a:gd name="connsiteY23" fmla="*/ 409693 h 1078948"/>
                              <a:gd name="connsiteX24" fmla="*/ 774383 w 1548765"/>
                              <a:gd name="connsiteY24" fmla="*/ 163296 h 1078948"/>
                              <a:gd name="connsiteX25" fmla="*/ 248806 w 1548765"/>
                              <a:gd name="connsiteY25" fmla="*/ 195001 h 1078948"/>
                              <a:gd name="connsiteX26" fmla="*/ 243716 w 1548765"/>
                              <a:gd name="connsiteY26" fmla="*/ 304248 h 1078948"/>
                              <a:gd name="connsiteX27" fmla="*/ 246297 w 1548765"/>
                              <a:gd name="connsiteY27" fmla="*/ 383009 h 1078948"/>
                              <a:gd name="connsiteX28" fmla="*/ 774383 w 1548765"/>
                              <a:gd name="connsiteY28" fmla="*/ 416006 h 1078948"/>
                              <a:gd name="connsiteX29" fmla="*/ 1301250 w 1548765"/>
                              <a:gd name="connsiteY29" fmla="*/ 384229 h 1078948"/>
                              <a:gd name="connsiteX30" fmla="*/ 1303759 w 1548765"/>
                              <a:gd name="connsiteY30" fmla="*/ 304248 h 1078948"/>
                              <a:gd name="connsiteX31" fmla="*/ 1298668 w 1548765"/>
                              <a:gd name="connsiteY31" fmla="*/ 195001 h 1078948"/>
                              <a:gd name="connsiteX32" fmla="*/ 774383 w 1548765"/>
                              <a:gd name="connsiteY32" fmla="*/ 163296 h 1078948"/>
                              <a:gd name="connsiteX33" fmla="*/ 64179 w 1548765"/>
                              <a:gd name="connsiteY33" fmla="*/ 0 h 1078948"/>
                              <a:gd name="connsiteX34" fmla="*/ 90995 w 1548765"/>
                              <a:gd name="connsiteY34" fmla="*/ 0 h 1078948"/>
                              <a:gd name="connsiteX35" fmla="*/ 74257 w 1548765"/>
                              <a:gd name="connsiteY35" fmla="*/ 33892 h 1078948"/>
                              <a:gd name="connsiteX36" fmla="*/ 24092 w 1548765"/>
                              <a:gd name="connsiteY36" fmla="*/ 302957 h 1078948"/>
                              <a:gd name="connsiteX37" fmla="*/ 212023 w 1548765"/>
                              <a:gd name="connsiteY37" fmla="*/ 798263 h 1078948"/>
                              <a:gd name="connsiteX38" fmla="*/ 294552 w 1548765"/>
                              <a:gd name="connsiteY38" fmla="*/ 697982 h 1078948"/>
                              <a:gd name="connsiteX39" fmla="*/ 218333 w 1548765"/>
                              <a:gd name="connsiteY39" fmla="*/ 302957 h 1078948"/>
                              <a:gd name="connsiteX40" fmla="*/ 249774 w 1548765"/>
                              <a:gd name="connsiteY40" fmla="*/ 32933 h 1078948"/>
                              <a:gd name="connsiteX41" fmla="*/ 260054 w 1548765"/>
                              <a:gd name="connsiteY41" fmla="*/ 0 h 1078948"/>
                              <a:gd name="connsiteX42" fmla="*/ 286767 w 1548765"/>
                              <a:gd name="connsiteY42" fmla="*/ 0 h 1078948"/>
                              <a:gd name="connsiteX43" fmla="*/ 268138 w 1548765"/>
                              <a:gd name="connsiteY43" fmla="*/ 69750 h 1078948"/>
                              <a:gd name="connsiteX44" fmla="*/ 251388 w 1548765"/>
                              <a:gd name="connsiteY44" fmla="*/ 169608 h 1078948"/>
                              <a:gd name="connsiteX45" fmla="*/ 774383 w 1548765"/>
                              <a:gd name="connsiteY45" fmla="*/ 137903 h 1078948"/>
                              <a:gd name="connsiteX46" fmla="*/ 1297378 w 1548765"/>
                              <a:gd name="connsiteY46" fmla="*/ 169608 h 1078948"/>
                              <a:gd name="connsiteX47" fmla="*/ 1280446 w 1548765"/>
                              <a:gd name="connsiteY47" fmla="*/ 69750 h 1078948"/>
                              <a:gd name="connsiteX48" fmla="*/ 1261540 w 1548765"/>
                              <a:gd name="connsiteY48" fmla="*/ 0 h 1078948"/>
                              <a:gd name="connsiteX49" fmla="*/ 1287276 w 1548765"/>
                              <a:gd name="connsiteY49" fmla="*/ 0 h 1078948"/>
                              <a:gd name="connsiteX50" fmla="*/ 1298193 w 1548765"/>
                              <a:gd name="connsiteY50" fmla="*/ 35192 h 1078948"/>
                              <a:gd name="connsiteX51" fmla="*/ 1329142 w 1548765"/>
                              <a:gd name="connsiteY51" fmla="*/ 304248 h 1078948"/>
                              <a:gd name="connsiteX52" fmla="*/ 1288487 w 1548765"/>
                              <a:gd name="connsiteY52" fmla="*/ 605233 h 1078948"/>
                              <a:gd name="connsiteX53" fmla="*/ 1260595 w 1548765"/>
                              <a:gd name="connsiteY53" fmla="*/ 682703 h 1078948"/>
                              <a:gd name="connsiteX54" fmla="*/ 1252994 w 1548765"/>
                              <a:gd name="connsiteY54" fmla="*/ 699202 h 1078948"/>
                              <a:gd name="connsiteX55" fmla="*/ 1335523 w 1548765"/>
                              <a:gd name="connsiteY55" fmla="*/ 797043 h 1078948"/>
                              <a:gd name="connsiteX56" fmla="*/ 1522092 w 1548765"/>
                              <a:gd name="connsiteY56" fmla="*/ 302957 h 1078948"/>
                              <a:gd name="connsiteX57" fmla="*/ 1472582 w 1548765"/>
                              <a:gd name="connsiteY57" fmla="*/ 34511 h 1078948"/>
                              <a:gd name="connsiteX58" fmla="*/ 1455609 w 1548765"/>
                              <a:gd name="connsiteY58" fmla="*/ 0 h 1078948"/>
                              <a:gd name="connsiteX59" fmla="*/ 1484793 w 1548765"/>
                              <a:gd name="connsiteY59" fmla="*/ 0 h 1078948"/>
                              <a:gd name="connsiteX60" fmla="*/ 1494334 w 1548765"/>
                              <a:gd name="connsiteY60" fmla="*/ 18811 h 1078948"/>
                              <a:gd name="connsiteX61" fmla="*/ 1548765 w 1548765"/>
                              <a:gd name="connsiteY61" fmla="*/ 304248 h 1078948"/>
                              <a:gd name="connsiteX62" fmla="*/ 774383 w 1548765"/>
                              <a:gd name="connsiteY62" fmla="*/ 1078948 h 1078948"/>
                              <a:gd name="connsiteX63" fmla="*/ 0 w 1548765"/>
                              <a:gd name="connsiteY63" fmla="*/ 304248 h 1078948"/>
                              <a:gd name="connsiteX64" fmla="*/ 54583 w 1548765"/>
                              <a:gd name="connsiteY64" fmla="*/ 18811 h 1078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1548765" h="1078948">
                                <a:moveTo>
                                  <a:pt x="676653" y="784275"/>
                                </a:moveTo>
                                <a:cubicBezTo>
                                  <a:pt x="657580" y="908801"/>
                                  <a:pt x="653780" y="1015466"/>
                                  <a:pt x="653780" y="1043369"/>
                                </a:cubicBezTo>
                                <a:cubicBezTo>
                                  <a:pt x="693144" y="1049753"/>
                                  <a:pt x="733728" y="1053555"/>
                                  <a:pt x="774383" y="1053555"/>
                                </a:cubicBezTo>
                                <a:cubicBezTo>
                                  <a:pt x="815038" y="1053555"/>
                                  <a:pt x="854330" y="1049753"/>
                                  <a:pt x="894986" y="1043369"/>
                                </a:cubicBezTo>
                                <a:cubicBezTo>
                                  <a:pt x="893695" y="1015466"/>
                                  <a:pt x="891185" y="908801"/>
                                  <a:pt x="872113" y="784275"/>
                                </a:cubicBezTo>
                                <a:cubicBezTo>
                                  <a:pt x="841639" y="785566"/>
                                  <a:pt x="808656" y="786857"/>
                                  <a:pt x="774383" y="786857"/>
                                </a:cubicBezTo>
                                <a:cubicBezTo>
                                  <a:pt x="740109" y="786857"/>
                                  <a:pt x="707126" y="785566"/>
                                  <a:pt x="676653" y="784275"/>
                                </a:cubicBezTo>
                                <a:close/>
                                <a:moveTo>
                                  <a:pt x="1236503" y="718282"/>
                                </a:moveTo>
                                <a:cubicBezTo>
                                  <a:pt x="1209829" y="728396"/>
                                  <a:pt x="1095536" y="770359"/>
                                  <a:pt x="897495" y="783056"/>
                                </a:cubicBezTo>
                                <a:cubicBezTo>
                                  <a:pt x="915277" y="902417"/>
                                  <a:pt x="917859" y="1005280"/>
                                  <a:pt x="919077" y="1039567"/>
                                </a:cubicBezTo>
                                <a:cubicBezTo>
                                  <a:pt x="1075245" y="1007862"/>
                                  <a:pt x="1213630" y="929101"/>
                                  <a:pt x="1318960" y="818563"/>
                                </a:cubicBezTo>
                                <a:cubicBezTo>
                                  <a:pt x="1307559" y="799554"/>
                                  <a:pt x="1275795" y="752570"/>
                                  <a:pt x="1236503" y="718282"/>
                                </a:cubicBezTo>
                                <a:close/>
                                <a:moveTo>
                                  <a:pt x="312263" y="718282"/>
                                </a:moveTo>
                                <a:cubicBezTo>
                                  <a:pt x="272970" y="752570"/>
                                  <a:pt x="241206" y="799554"/>
                                  <a:pt x="229805" y="818563"/>
                                </a:cubicBezTo>
                                <a:cubicBezTo>
                                  <a:pt x="335136" y="930392"/>
                                  <a:pt x="473521" y="1009082"/>
                                  <a:pt x="628397" y="1039567"/>
                                </a:cubicBezTo>
                                <a:cubicBezTo>
                                  <a:pt x="628397" y="1005280"/>
                                  <a:pt x="632197" y="902417"/>
                                  <a:pt x="649980" y="783056"/>
                                </a:cubicBezTo>
                                <a:cubicBezTo>
                                  <a:pt x="454448" y="770359"/>
                                  <a:pt x="340227" y="729687"/>
                                  <a:pt x="312263" y="718282"/>
                                </a:cubicBezTo>
                                <a:close/>
                                <a:moveTo>
                                  <a:pt x="247516" y="409693"/>
                                </a:moveTo>
                                <a:cubicBezTo>
                                  <a:pt x="262788" y="576039"/>
                                  <a:pt x="308463" y="673809"/>
                                  <a:pt x="318644" y="692889"/>
                                </a:cubicBezTo>
                                <a:cubicBezTo>
                                  <a:pt x="345317" y="703003"/>
                                  <a:pt x="501413" y="760173"/>
                                  <a:pt x="773092" y="760173"/>
                                </a:cubicBezTo>
                                <a:cubicBezTo>
                                  <a:pt x="1044771" y="760173"/>
                                  <a:pt x="1200938" y="703003"/>
                                  <a:pt x="1227612" y="692889"/>
                                </a:cubicBezTo>
                                <a:cubicBezTo>
                                  <a:pt x="1237722" y="673809"/>
                                  <a:pt x="1283467" y="576039"/>
                                  <a:pt x="1298668" y="409693"/>
                                </a:cubicBezTo>
                                <a:cubicBezTo>
                                  <a:pt x="1251703" y="417297"/>
                                  <a:pt x="1072735" y="441399"/>
                                  <a:pt x="773092" y="441399"/>
                                </a:cubicBezTo>
                                <a:cubicBezTo>
                                  <a:pt x="472230" y="441399"/>
                                  <a:pt x="291971" y="417297"/>
                                  <a:pt x="247516" y="409693"/>
                                </a:cubicBezTo>
                                <a:close/>
                                <a:moveTo>
                                  <a:pt x="774383" y="163296"/>
                                </a:moveTo>
                                <a:cubicBezTo>
                                  <a:pt x="465920" y="163296"/>
                                  <a:pt x="285661" y="188689"/>
                                  <a:pt x="248806" y="195001"/>
                                </a:cubicBezTo>
                                <a:cubicBezTo>
                                  <a:pt x="246297" y="229289"/>
                                  <a:pt x="243716" y="264868"/>
                                  <a:pt x="243716" y="304248"/>
                                </a:cubicBezTo>
                                <a:cubicBezTo>
                                  <a:pt x="243716" y="330932"/>
                                  <a:pt x="245006" y="357616"/>
                                  <a:pt x="246297" y="383009"/>
                                </a:cubicBezTo>
                                <a:cubicBezTo>
                                  <a:pt x="276770" y="388102"/>
                                  <a:pt x="458248" y="416006"/>
                                  <a:pt x="774383" y="416006"/>
                                </a:cubicBezTo>
                                <a:cubicBezTo>
                                  <a:pt x="1086645" y="416006"/>
                                  <a:pt x="1268195" y="389322"/>
                                  <a:pt x="1301250" y="384229"/>
                                </a:cubicBezTo>
                                <a:cubicBezTo>
                                  <a:pt x="1302469" y="358836"/>
                                  <a:pt x="1303759" y="332223"/>
                                  <a:pt x="1303759" y="304248"/>
                                </a:cubicBezTo>
                                <a:cubicBezTo>
                                  <a:pt x="1303759" y="264868"/>
                                  <a:pt x="1301250" y="228069"/>
                                  <a:pt x="1298668" y="195001"/>
                                </a:cubicBezTo>
                                <a:cubicBezTo>
                                  <a:pt x="1260595" y="188689"/>
                                  <a:pt x="1080335" y="163296"/>
                                  <a:pt x="774383" y="163296"/>
                                </a:cubicBezTo>
                                <a:close/>
                                <a:moveTo>
                                  <a:pt x="64179" y="0"/>
                                </a:moveTo>
                                <a:lnTo>
                                  <a:pt x="90995" y="0"/>
                                </a:lnTo>
                                <a:lnTo>
                                  <a:pt x="74257" y="33892"/>
                                </a:lnTo>
                                <a:cubicBezTo>
                                  <a:pt x="41874" y="117549"/>
                                  <a:pt x="24092" y="208343"/>
                                  <a:pt x="24092" y="302957"/>
                                </a:cubicBezTo>
                                <a:cubicBezTo>
                                  <a:pt x="24092" y="493476"/>
                                  <a:pt x="95220" y="666205"/>
                                  <a:pt x="212023" y="798263"/>
                                </a:cubicBezTo>
                                <a:cubicBezTo>
                                  <a:pt x="225933" y="776672"/>
                                  <a:pt x="256407" y="733489"/>
                                  <a:pt x="294552" y="697982"/>
                                </a:cubicBezTo>
                                <a:cubicBezTo>
                                  <a:pt x="276770" y="662403"/>
                                  <a:pt x="218333" y="529055"/>
                                  <a:pt x="218333" y="302957"/>
                                </a:cubicBezTo>
                                <a:cubicBezTo>
                                  <a:pt x="218333" y="189298"/>
                                  <a:pt x="232942" y="99132"/>
                                  <a:pt x="249774" y="32933"/>
                                </a:cubicBezTo>
                                <a:lnTo>
                                  <a:pt x="260054" y="0"/>
                                </a:lnTo>
                                <a:lnTo>
                                  <a:pt x="286767" y="0"/>
                                </a:lnTo>
                                <a:lnTo>
                                  <a:pt x="268138" y="69750"/>
                                </a:lnTo>
                                <a:cubicBezTo>
                                  <a:pt x="261677" y="99136"/>
                                  <a:pt x="255815" y="132469"/>
                                  <a:pt x="251388" y="169608"/>
                                </a:cubicBezTo>
                                <a:cubicBezTo>
                                  <a:pt x="302153" y="162005"/>
                                  <a:pt x="481121" y="137903"/>
                                  <a:pt x="774383" y="137903"/>
                                </a:cubicBezTo>
                                <a:cubicBezTo>
                                  <a:pt x="1066354" y="137903"/>
                                  <a:pt x="1244103" y="160713"/>
                                  <a:pt x="1297378" y="169608"/>
                                </a:cubicBezTo>
                                <a:cubicBezTo>
                                  <a:pt x="1292950" y="132469"/>
                                  <a:pt x="1287008" y="99136"/>
                                  <a:pt x="1280446" y="69750"/>
                                </a:cubicBezTo>
                                <a:lnTo>
                                  <a:pt x="1261540" y="0"/>
                                </a:lnTo>
                                <a:lnTo>
                                  <a:pt x="1287276" y="0"/>
                                </a:lnTo>
                                <a:lnTo>
                                  <a:pt x="1298193" y="35192"/>
                                </a:lnTo>
                                <a:cubicBezTo>
                                  <a:pt x="1314855" y="101391"/>
                                  <a:pt x="1329142" y="191235"/>
                                  <a:pt x="1329142" y="304248"/>
                                </a:cubicBezTo>
                                <a:cubicBezTo>
                                  <a:pt x="1329142" y="441399"/>
                                  <a:pt x="1306269" y="543042"/>
                                  <a:pt x="1288487" y="605233"/>
                                </a:cubicBezTo>
                                <a:cubicBezTo>
                                  <a:pt x="1278377" y="640812"/>
                                  <a:pt x="1266904" y="667496"/>
                                  <a:pt x="1260595" y="682703"/>
                                </a:cubicBezTo>
                                <a:cubicBezTo>
                                  <a:pt x="1256794" y="689087"/>
                                  <a:pt x="1255504" y="695400"/>
                                  <a:pt x="1252994" y="699202"/>
                                </a:cubicBezTo>
                                <a:cubicBezTo>
                                  <a:pt x="1291068" y="732270"/>
                                  <a:pt x="1321541" y="775452"/>
                                  <a:pt x="1335523" y="797043"/>
                                </a:cubicBezTo>
                                <a:cubicBezTo>
                                  <a:pt x="1451035" y="664914"/>
                                  <a:pt x="1522092" y="492185"/>
                                  <a:pt x="1522092" y="302957"/>
                                </a:cubicBezTo>
                                <a:cubicBezTo>
                                  <a:pt x="1522092" y="208343"/>
                                  <a:pt x="1504633" y="117854"/>
                                  <a:pt x="1472582" y="34511"/>
                                </a:cubicBezTo>
                                <a:lnTo>
                                  <a:pt x="1455609" y="0"/>
                                </a:lnTo>
                                <a:lnTo>
                                  <a:pt x="1484793" y="0"/>
                                </a:lnTo>
                                <a:lnTo>
                                  <a:pt x="1494334" y="18811"/>
                                </a:lnTo>
                                <a:cubicBezTo>
                                  <a:pt x="1529406" y="107076"/>
                                  <a:pt x="1548765" y="203286"/>
                                  <a:pt x="1548765" y="304248"/>
                                </a:cubicBezTo>
                                <a:cubicBezTo>
                                  <a:pt x="1548765" y="730979"/>
                                  <a:pt x="1200938" y="1078948"/>
                                  <a:pt x="774383" y="1078948"/>
                                </a:cubicBezTo>
                                <a:cubicBezTo>
                                  <a:pt x="347827" y="1078948"/>
                                  <a:pt x="0" y="730979"/>
                                  <a:pt x="0" y="304248"/>
                                </a:cubicBezTo>
                                <a:cubicBezTo>
                                  <a:pt x="0" y="203286"/>
                                  <a:pt x="19360" y="107076"/>
                                  <a:pt x="54583" y="18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7" name="Volleyball player - right">
                          <a:extLst/>
                        </wps:cNvPr>
                        <wps:cNvSpPr/>
                        <wps:spPr>
                          <a:xfrm flipH="1">
                            <a:off x="8449018" y="1421632"/>
                            <a:ext cx="1158534" cy="1306103"/>
                          </a:xfrm>
                          <a:custGeom>
                            <a:avLst/>
                            <a:gdLst>
                              <a:gd name="connsiteX0" fmla="*/ 0 w 1158534"/>
                              <a:gd name="connsiteY0" fmla="*/ 635621 h 1306103"/>
                              <a:gd name="connsiteX1" fmla="*/ 0 w 1158534"/>
                              <a:gd name="connsiteY1" fmla="*/ 647695 h 1306103"/>
                              <a:gd name="connsiteX2" fmla="*/ 152739 w 1158534"/>
                              <a:gd name="connsiteY2" fmla="*/ 920445 h 1306103"/>
                              <a:gd name="connsiteX3" fmla="*/ 17578 w 1158534"/>
                              <a:gd name="connsiteY3" fmla="*/ 1121900 h 1306103"/>
                              <a:gd name="connsiteX4" fmla="*/ 0 w 1158534"/>
                              <a:gd name="connsiteY4" fmla="*/ 1148293 h 1306103"/>
                              <a:gd name="connsiteX5" fmla="*/ 0 w 1158534"/>
                              <a:gd name="connsiteY5" fmla="*/ 1305076 h 1306103"/>
                              <a:gd name="connsiteX6" fmla="*/ 37480 w 1158534"/>
                              <a:gd name="connsiteY6" fmla="*/ 1306103 h 1306103"/>
                              <a:gd name="connsiteX7" fmla="*/ 72398 w 1158534"/>
                              <a:gd name="connsiteY7" fmla="*/ 1280029 h 1306103"/>
                              <a:gd name="connsiteX8" fmla="*/ 288570 w 1158534"/>
                              <a:gd name="connsiteY8" fmla="*/ 958698 h 1306103"/>
                              <a:gd name="connsiteX9" fmla="*/ 290467 w 1158534"/>
                              <a:gd name="connsiteY9" fmla="*/ 895564 h 1306103"/>
                              <a:gd name="connsiteX10" fmla="*/ 267512 w 1158534"/>
                              <a:gd name="connsiteY10" fmla="*/ 842009 h 1306103"/>
                              <a:gd name="connsiteX11" fmla="*/ 472207 w 1158534"/>
                              <a:gd name="connsiteY11" fmla="*/ 897493 h 1306103"/>
                              <a:gd name="connsiteX12" fmla="*/ 344027 w 1158534"/>
                              <a:gd name="connsiteY12" fmla="*/ 1192046 h 1306103"/>
                              <a:gd name="connsiteX13" fmla="*/ 399517 w 1158534"/>
                              <a:gd name="connsiteY13" fmla="*/ 1270481 h 1306103"/>
                              <a:gd name="connsiteX14" fmla="*/ 472207 w 1158534"/>
                              <a:gd name="connsiteY14" fmla="*/ 1232228 h 1306103"/>
                              <a:gd name="connsiteX15" fmla="*/ 625237 w 1158534"/>
                              <a:gd name="connsiteY15" fmla="*/ 884088 h 1306103"/>
                              <a:gd name="connsiteX16" fmla="*/ 630992 w 1158534"/>
                              <a:gd name="connsiteY16" fmla="*/ 838184 h 1306103"/>
                              <a:gd name="connsiteX17" fmla="*/ 575502 w 1158534"/>
                              <a:gd name="connsiteY17" fmla="*/ 788454 h 1306103"/>
                              <a:gd name="connsiteX18" fmla="*/ 341288 w 1158534"/>
                              <a:gd name="connsiteY18" fmla="*/ 220349 h 1306103"/>
                              <a:gd name="connsiteX19" fmla="*/ 4586 w 1158534"/>
                              <a:gd name="connsiteY19" fmla="*/ 532132 h 1306103"/>
                              <a:gd name="connsiteX20" fmla="*/ 316392 w 1158534"/>
                              <a:gd name="connsiteY20" fmla="*/ 614377 h 1306103"/>
                              <a:gd name="connsiteX21" fmla="*/ 488571 w 1158534"/>
                              <a:gd name="connsiteY21" fmla="*/ 432666 h 1306103"/>
                              <a:gd name="connsiteX22" fmla="*/ 850128 w 1158534"/>
                              <a:gd name="connsiteY22" fmla="*/ 660297 h 1306103"/>
                              <a:gd name="connsiteX23" fmla="*/ 878831 w 1158534"/>
                              <a:gd name="connsiteY23" fmla="*/ 667943 h 1306103"/>
                              <a:gd name="connsiteX24" fmla="*/ 926657 w 1158534"/>
                              <a:gd name="connsiteY24" fmla="*/ 614377 h 1306103"/>
                              <a:gd name="connsiteX25" fmla="*/ 903728 w 1158534"/>
                              <a:gd name="connsiteY25" fmla="*/ 574218 h 1306103"/>
                              <a:gd name="connsiteX26" fmla="*/ 1036099 w 1158534"/>
                              <a:gd name="connsiteY26" fmla="*/ 165261 h 1306103"/>
                              <a:gd name="connsiteX27" fmla="*/ 913664 w 1158534"/>
                              <a:gd name="connsiteY27" fmla="*/ 287680 h 1306103"/>
                              <a:gd name="connsiteX28" fmla="*/ 1036099 w 1158534"/>
                              <a:gd name="connsiteY28" fmla="*/ 410099 h 1306103"/>
                              <a:gd name="connsiteX29" fmla="*/ 1158534 w 1158534"/>
                              <a:gd name="connsiteY29" fmla="*/ 287680 h 1306103"/>
                              <a:gd name="connsiteX30" fmla="*/ 1036099 w 1158534"/>
                              <a:gd name="connsiteY30" fmla="*/ 165261 h 1306103"/>
                              <a:gd name="connsiteX31" fmla="*/ 515439 w 1158534"/>
                              <a:gd name="connsiteY31" fmla="*/ 46 h 1306103"/>
                              <a:gd name="connsiteX32" fmla="*/ 417874 w 1158534"/>
                              <a:gd name="connsiteY32" fmla="*/ 128206 h 1306103"/>
                              <a:gd name="connsiteX33" fmla="*/ 503962 w 1158534"/>
                              <a:gd name="connsiteY33" fmla="*/ 265931 h 1306103"/>
                              <a:gd name="connsiteX34" fmla="*/ 601536 w 1158534"/>
                              <a:gd name="connsiteY34" fmla="*/ 137770 h 1306103"/>
                              <a:gd name="connsiteX35" fmla="*/ 515439 w 1158534"/>
                              <a:gd name="connsiteY35" fmla="*/ 46 h 1306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158534" h="1306103">
                                <a:moveTo>
                                  <a:pt x="0" y="635621"/>
                                </a:moveTo>
                                <a:lnTo>
                                  <a:pt x="0" y="647695"/>
                                </a:lnTo>
                                <a:lnTo>
                                  <a:pt x="152739" y="920445"/>
                                </a:lnTo>
                                <a:cubicBezTo>
                                  <a:pt x="152739" y="920445"/>
                                  <a:pt x="75769" y="1034764"/>
                                  <a:pt x="17578" y="1121900"/>
                                </a:cubicBezTo>
                                <a:lnTo>
                                  <a:pt x="0" y="1148293"/>
                                </a:lnTo>
                                <a:lnTo>
                                  <a:pt x="0" y="1305076"/>
                                </a:lnTo>
                                <a:lnTo>
                                  <a:pt x="37480" y="1306103"/>
                                </a:lnTo>
                                <a:cubicBezTo>
                                  <a:pt x="51348" y="1301559"/>
                                  <a:pt x="63782" y="1292470"/>
                                  <a:pt x="72398" y="1280029"/>
                                </a:cubicBezTo>
                                <a:cubicBezTo>
                                  <a:pt x="72398" y="1280029"/>
                                  <a:pt x="286641" y="960595"/>
                                  <a:pt x="288570" y="958698"/>
                                </a:cubicBezTo>
                                <a:cubicBezTo>
                                  <a:pt x="300047" y="937643"/>
                                  <a:pt x="300047" y="914691"/>
                                  <a:pt x="290467" y="895564"/>
                                </a:cubicBezTo>
                                <a:lnTo>
                                  <a:pt x="267512" y="842009"/>
                                </a:lnTo>
                                <a:lnTo>
                                  <a:pt x="472207" y="897493"/>
                                </a:lnTo>
                                <a:cubicBezTo>
                                  <a:pt x="472207" y="897493"/>
                                  <a:pt x="345956" y="1186323"/>
                                  <a:pt x="344027" y="1192046"/>
                                </a:cubicBezTo>
                                <a:cubicBezTo>
                                  <a:pt x="338305" y="1228402"/>
                                  <a:pt x="361259" y="1262831"/>
                                  <a:pt x="399517" y="1270481"/>
                                </a:cubicBezTo>
                                <a:cubicBezTo>
                                  <a:pt x="430123" y="1276203"/>
                                  <a:pt x="460729" y="1259005"/>
                                  <a:pt x="472207" y="1232228"/>
                                </a:cubicBezTo>
                                <a:lnTo>
                                  <a:pt x="625237" y="884088"/>
                                </a:lnTo>
                                <a:cubicBezTo>
                                  <a:pt x="632889" y="870715"/>
                                  <a:pt x="634818" y="855382"/>
                                  <a:pt x="630992" y="838184"/>
                                </a:cubicBezTo>
                                <a:cubicBezTo>
                                  <a:pt x="625237" y="811406"/>
                                  <a:pt x="602283" y="792279"/>
                                  <a:pt x="575502" y="788454"/>
                                </a:cubicBezTo>
                                <a:close/>
                                <a:moveTo>
                                  <a:pt x="341288" y="220349"/>
                                </a:moveTo>
                                <a:lnTo>
                                  <a:pt x="4586" y="532132"/>
                                </a:lnTo>
                                <a:lnTo>
                                  <a:pt x="316392" y="614377"/>
                                </a:lnTo>
                                <a:lnTo>
                                  <a:pt x="488571" y="432666"/>
                                </a:lnTo>
                                <a:lnTo>
                                  <a:pt x="850128" y="660297"/>
                                </a:lnTo>
                                <a:cubicBezTo>
                                  <a:pt x="857785" y="666037"/>
                                  <a:pt x="869292" y="667943"/>
                                  <a:pt x="878831" y="667943"/>
                                </a:cubicBezTo>
                                <a:cubicBezTo>
                                  <a:pt x="905610" y="666037"/>
                                  <a:pt x="928582" y="643077"/>
                                  <a:pt x="926657" y="614377"/>
                                </a:cubicBezTo>
                                <a:cubicBezTo>
                                  <a:pt x="926657" y="597178"/>
                                  <a:pt x="917117" y="581864"/>
                                  <a:pt x="903728" y="574218"/>
                                </a:cubicBezTo>
                                <a:close/>
                                <a:moveTo>
                                  <a:pt x="1036099" y="165261"/>
                                </a:moveTo>
                                <a:cubicBezTo>
                                  <a:pt x="968480" y="165261"/>
                                  <a:pt x="913664" y="220070"/>
                                  <a:pt x="913664" y="287680"/>
                                </a:cubicBezTo>
                                <a:cubicBezTo>
                                  <a:pt x="913664" y="355290"/>
                                  <a:pt x="968480" y="410099"/>
                                  <a:pt x="1036099" y="410099"/>
                                </a:cubicBezTo>
                                <a:cubicBezTo>
                                  <a:pt x="1103718" y="410099"/>
                                  <a:pt x="1158534" y="355290"/>
                                  <a:pt x="1158534" y="287680"/>
                                </a:cubicBezTo>
                                <a:cubicBezTo>
                                  <a:pt x="1158534" y="220070"/>
                                  <a:pt x="1103718" y="165261"/>
                                  <a:pt x="1036099" y="165261"/>
                                </a:cubicBezTo>
                                <a:close/>
                                <a:moveTo>
                                  <a:pt x="515439" y="46"/>
                                </a:moveTo>
                                <a:cubicBezTo>
                                  <a:pt x="465705" y="-1865"/>
                                  <a:pt x="421706" y="55523"/>
                                  <a:pt x="417874" y="128206"/>
                                </a:cubicBezTo>
                                <a:cubicBezTo>
                                  <a:pt x="415963" y="200889"/>
                                  <a:pt x="454228" y="262097"/>
                                  <a:pt x="503962" y="265931"/>
                                </a:cubicBezTo>
                                <a:cubicBezTo>
                                  <a:pt x="553704" y="267841"/>
                                  <a:pt x="597704" y="210454"/>
                                  <a:pt x="601536" y="137770"/>
                                </a:cubicBezTo>
                                <a:cubicBezTo>
                                  <a:pt x="605359" y="65087"/>
                                  <a:pt x="567094" y="1956"/>
                                  <a:pt x="51543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8" name="Volleyball player - left">
                          <a:extLst/>
                        </wps:cNvPr>
                        <wps:cNvSpPr/>
                        <wps:spPr>
                          <a:xfrm>
                            <a:off x="25400" y="4293736"/>
                            <a:ext cx="1086471" cy="1280280"/>
                          </a:xfrm>
                          <a:custGeom>
                            <a:avLst/>
                            <a:gdLst>
                              <a:gd name="connsiteX0" fmla="*/ 0 w 1086471"/>
                              <a:gd name="connsiteY0" fmla="*/ 654759 h 1280280"/>
                              <a:gd name="connsiteX1" fmla="*/ 503439 w 1086471"/>
                              <a:gd name="connsiteY1" fmla="*/ 788455 h 1280280"/>
                              <a:gd name="connsiteX2" fmla="*/ 558929 w 1086471"/>
                              <a:gd name="connsiteY2" fmla="*/ 838185 h 1280280"/>
                              <a:gd name="connsiteX3" fmla="*/ 553174 w 1086471"/>
                              <a:gd name="connsiteY3" fmla="*/ 884089 h 1280280"/>
                              <a:gd name="connsiteX4" fmla="*/ 400144 w 1086471"/>
                              <a:gd name="connsiteY4" fmla="*/ 1232229 h 1280280"/>
                              <a:gd name="connsiteX5" fmla="*/ 327454 w 1086471"/>
                              <a:gd name="connsiteY5" fmla="*/ 1270482 h 1280280"/>
                              <a:gd name="connsiteX6" fmla="*/ 271964 w 1086471"/>
                              <a:gd name="connsiteY6" fmla="*/ 1192047 h 1280280"/>
                              <a:gd name="connsiteX7" fmla="*/ 400144 w 1086471"/>
                              <a:gd name="connsiteY7" fmla="*/ 897494 h 1280280"/>
                              <a:gd name="connsiteX8" fmla="*/ 195449 w 1086471"/>
                              <a:gd name="connsiteY8" fmla="*/ 842010 h 1280280"/>
                              <a:gd name="connsiteX9" fmla="*/ 218404 w 1086471"/>
                              <a:gd name="connsiteY9" fmla="*/ 895565 h 1280280"/>
                              <a:gd name="connsiteX10" fmla="*/ 216507 w 1086471"/>
                              <a:gd name="connsiteY10" fmla="*/ 958700 h 1280280"/>
                              <a:gd name="connsiteX11" fmla="*/ 335 w 1086471"/>
                              <a:gd name="connsiteY11" fmla="*/ 1280030 h 1280280"/>
                              <a:gd name="connsiteX12" fmla="*/ 0 w 1086471"/>
                              <a:gd name="connsiteY12" fmla="*/ 1280280 h 1280280"/>
                              <a:gd name="connsiteX13" fmla="*/ 0 w 1086471"/>
                              <a:gd name="connsiteY13" fmla="*/ 1040528 h 1280280"/>
                              <a:gd name="connsiteX14" fmla="*/ 18230 w 1086471"/>
                              <a:gd name="connsiteY14" fmla="*/ 1013346 h 1280280"/>
                              <a:gd name="connsiteX15" fmla="*/ 80676 w 1086471"/>
                              <a:gd name="connsiteY15" fmla="*/ 920446 h 1280280"/>
                              <a:gd name="connsiteX16" fmla="*/ 0 w 1086471"/>
                              <a:gd name="connsiteY16" fmla="*/ 776381 h 1280280"/>
                              <a:gd name="connsiteX17" fmla="*/ 269226 w 1086471"/>
                              <a:gd name="connsiteY17" fmla="*/ 220350 h 1280280"/>
                              <a:gd name="connsiteX18" fmla="*/ 831666 w 1086471"/>
                              <a:gd name="connsiteY18" fmla="*/ 574219 h 1280280"/>
                              <a:gd name="connsiteX19" fmla="*/ 854595 w 1086471"/>
                              <a:gd name="connsiteY19" fmla="*/ 614378 h 1280280"/>
                              <a:gd name="connsiteX20" fmla="*/ 806769 w 1086471"/>
                              <a:gd name="connsiteY20" fmla="*/ 667944 h 1280280"/>
                              <a:gd name="connsiteX21" fmla="*/ 778066 w 1086471"/>
                              <a:gd name="connsiteY21" fmla="*/ 660298 h 1280280"/>
                              <a:gd name="connsiteX22" fmla="*/ 416509 w 1086471"/>
                              <a:gd name="connsiteY22" fmla="*/ 432667 h 1280280"/>
                              <a:gd name="connsiteX23" fmla="*/ 244330 w 1086471"/>
                              <a:gd name="connsiteY23" fmla="*/ 614378 h 1280280"/>
                              <a:gd name="connsiteX24" fmla="*/ 0 w 1086471"/>
                              <a:gd name="connsiteY24" fmla="*/ 549931 h 1280280"/>
                              <a:gd name="connsiteX25" fmla="*/ 0 w 1086471"/>
                              <a:gd name="connsiteY25" fmla="*/ 469651 h 1280280"/>
                              <a:gd name="connsiteX26" fmla="*/ 964036 w 1086471"/>
                              <a:gd name="connsiteY26" fmla="*/ 165262 h 1280280"/>
                              <a:gd name="connsiteX27" fmla="*/ 1086471 w 1086471"/>
                              <a:gd name="connsiteY27" fmla="*/ 287681 h 1280280"/>
                              <a:gd name="connsiteX28" fmla="*/ 964036 w 1086471"/>
                              <a:gd name="connsiteY28" fmla="*/ 410100 h 1280280"/>
                              <a:gd name="connsiteX29" fmla="*/ 841601 w 1086471"/>
                              <a:gd name="connsiteY29" fmla="*/ 287681 h 1280280"/>
                              <a:gd name="connsiteX30" fmla="*/ 964036 w 1086471"/>
                              <a:gd name="connsiteY30" fmla="*/ 165262 h 1280280"/>
                              <a:gd name="connsiteX31" fmla="*/ 443375 w 1086471"/>
                              <a:gd name="connsiteY31" fmla="*/ 47 h 1280280"/>
                              <a:gd name="connsiteX32" fmla="*/ 529472 w 1086471"/>
                              <a:gd name="connsiteY32" fmla="*/ 137771 h 1280280"/>
                              <a:gd name="connsiteX33" fmla="*/ 431898 w 1086471"/>
                              <a:gd name="connsiteY33" fmla="*/ 265932 h 1280280"/>
                              <a:gd name="connsiteX34" fmla="*/ 345810 w 1086471"/>
                              <a:gd name="connsiteY34" fmla="*/ 128207 h 1280280"/>
                              <a:gd name="connsiteX35" fmla="*/ 443375 w 1086471"/>
                              <a:gd name="connsiteY35" fmla="*/ 47 h 1280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086471" h="1280280">
                                <a:moveTo>
                                  <a:pt x="0" y="654759"/>
                                </a:moveTo>
                                <a:lnTo>
                                  <a:pt x="503439" y="788455"/>
                                </a:lnTo>
                                <a:cubicBezTo>
                                  <a:pt x="530220" y="792281"/>
                                  <a:pt x="553174" y="811407"/>
                                  <a:pt x="558929" y="838185"/>
                                </a:cubicBezTo>
                                <a:cubicBezTo>
                                  <a:pt x="562755" y="855383"/>
                                  <a:pt x="560826" y="870716"/>
                                  <a:pt x="553174" y="884089"/>
                                </a:cubicBezTo>
                                <a:lnTo>
                                  <a:pt x="400144" y="1232229"/>
                                </a:lnTo>
                                <a:cubicBezTo>
                                  <a:pt x="388666" y="1259006"/>
                                  <a:pt x="358060" y="1276205"/>
                                  <a:pt x="327454" y="1270482"/>
                                </a:cubicBezTo>
                                <a:cubicBezTo>
                                  <a:pt x="289196" y="1262832"/>
                                  <a:pt x="266242" y="1228403"/>
                                  <a:pt x="271964" y="1192047"/>
                                </a:cubicBezTo>
                                <a:cubicBezTo>
                                  <a:pt x="273893" y="1186324"/>
                                  <a:pt x="400144" y="897494"/>
                                  <a:pt x="400144" y="897494"/>
                                </a:cubicBezTo>
                                <a:lnTo>
                                  <a:pt x="195449" y="842010"/>
                                </a:lnTo>
                                <a:lnTo>
                                  <a:pt x="218404" y="895565"/>
                                </a:lnTo>
                                <a:cubicBezTo>
                                  <a:pt x="227984" y="914692"/>
                                  <a:pt x="227984" y="937644"/>
                                  <a:pt x="216507" y="958700"/>
                                </a:cubicBezTo>
                                <a:cubicBezTo>
                                  <a:pt x="214578" y="960596"/>
                                  <a:pt x="335" y="1280030"/>
                                  <a:pt x="335" y="1280030"/>
                                </a:cubicBezTo>
                                <a:lnTo>
                                  <a:pt x="0" y="1280280"/>
                                </a:lnTo>
                                <a:lnTo>
                                  <a:pt x="0" y="1040528"/>
                                </a:lnTo>
                                <a:lnTo>
                                  <a:pt x="18230" y="1013346"/>
                                </a:lnTo>
                                <a:cubicBezTo>
                                  <a:pt x="52967" y="961601"/>
                                  <a:pt x="80676" y="920446"/>
                                  <a:pt x="80676" y="920446"/>
                                </a:cubicBezTo>
                                <a:lnTo>
                                  <a:pt x="0" y="776381"/>
                                </a:lnTo>
                                <a:close/>
                                <a:moveTo>
                                  <a:pt x="269226" y="220350"/>
                                </a:moveTo>
                                <a:lnTo>
                                  <a:pt x="831666" y="574219"/>
                                </a:lnTo>
                                <a:cubicBezTo>
                                  <a:pt x="845055" y="581865"/>
                                  <a:pt x="854595" y="597179"/>
                                  <a:pt x="854595" y="614378"/>
                                </a:cubicBezTo>
                                <a:cubicBezTo>
                                  <a:pt x="856520" y="643078"/>
                                  <a:pt x="833548" y="666038"/>
                                  <a:pt x="806769" y="667944"/>
                                </a:cubicBezTo>
                                <a:cubicBezTo>
                                  <a:pt x="797230" y="667944"/>
                                  <a:pt x="785723" y="666038"/>
                                  <a:pt x="778066" y="660298"/>
                                </a:cubicBezTo>
                                <a:lnTo>
                                  <a:pt x="416509" y="432667"/>
                                </a:lnTo>
                                <a:lnTo>
                                  <a:pt x="244330" y="614378"/>
                                </a:lnTo>
                                <a:lnTo>
                                  <a:pt x="0" y="549931"/>
                                </a:lnTo>
                                <a:lnTo>
                                  <a:pt x="0" y="469651"/>
                                </a:lnTo>
                                <a:close/>
                                <a:moveTo>
                                  <a:pt x="964036" y="165262"/>
                                </a:moveTo>
                                <a:cubicBezTo>
                                  <a:pt x="1031655" y="165262"/>
                                  <a:pt x="1086471" y="220071"/>
                                  <a:pt x="1086471" y="287681"/>
                                </a:cubicBezTo>
                                <a:cubicBezTo>
                                  <a:pt x="1086471" y="355291"/>
                                  <a:pt x="1031655" y="410100"/>
                                  <a:pt x="964036" y="410100"/>
                                </a:cubicBezTo>
                                <a:cubicBezTo>
                                  <a:pt x="896417" y="410100"/>
                                  <a:pt x="841601" y="355291"/>
                                  <a:pt x="841601" y="287681"/>
                                </a:cubicBezTo>
                                <a:cubicBezTo>
                                  <a:pt x="841601" y="220071"/>
                                  <a:pt x="896417" y="165262"/>
                                  <a:pt x="964036" y="165262"/>
                                </a:cubicBezTo>
                                <a:close/>
                                <a:moveTo>
                                  <a:pt x="443375" y="47"/>
                                </a:moveTo>
                                <a:cubicBezTo>
                                  <a:pt x="495030" y="1957"/>
                                  <a:pt x="533295" y="65088"/>
                                  <a:pt x="529472" y="137771"/>
                                </a:cubicBezTo>
                                <a:cubicBezTo>
                                  <a:pt x="525640" y="210455"/>
                                  <a:pt x="481640" y="267842"/>
                                  <a:pt x="431898" y="265932"/>
                                </a:cubicBezTo>
                                <a:cubicBezTo>
                                  <a:pt x="382164" y="262098"/>
                                  <a:pt x="343899" y="200890"/>
                                  <a:pt x="345810" y="128207"/>
                                </a:cubicBezTo>
                                <a:cubicBezTo>
                                  <a:pt x="349642" y="55524"/>
                                  <a:pt x="393641" y="-1864"/>
                                  <a:pt x="44337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Volleyball - bottom">
                          <a:extLst/>
                        </wps:cNvPr>
                        <wps:cNvSpPr/>
                        <wps:spPr>
                          <a:xfrm>
                            <a:off x="6456391" y="6193322"/>
                            <a:ext cx="1548765" cy="1125365"/>
                          </a:xfrm>
                          <a:custGeom>
                            <a:avLst/>
                            <a:gdLst>
                              <a:gd name="connsiteX0" fmla="*/ 774383 w 1548765"/>
                              <a:gd name="connsiteY0" fmla="*/ 633748 h 1125365"/>
                              <a:gd name="connsiteX1" fmla="*/ 248806 w 1548765"/>
                              <a:gd name="connsiteY1" fmla="*/ 665453 h 1125365"/>
                              <a:gd name="connsiteX2" fmla="*/ 243716 w 1548765"/>
                              <a:gd name="connsiteY2" fmla="*/ 774700 h 1125365"/>
                              <a:gd name="connsiteX3" fmla="*/ 246297 w 1548765"/>
                              <a:gd name="connsiteY3" fmla="*/ 853461 h 1125365"/>
                              <a:gd name="connsiteX4" fmla="*/ 774383 w 1548765"/>
                              <a:gd name="connsiteY4" fmla="*/ 886458 h 1125365"/>
                              <a:gd name="connsiteX5" fmla="*/ 1301250 w 1548765"/>
                              <a:gd name="connsiteY5" fmla="*/ 854681 h 1125365"/>
                              <a:gd name="connsiteX6" fmla="*/ 1303759 w 1548765"/>
                              <a:gd name="connsiteY6" fmla="*/ 774700 h 1125365"/>
                              <a:gd name="connsiteX7" fmla="*/ 1298668 w 1548765"/>
                              <a:gd name="connsiteY7" fmla="*/ 665453 h 1125365"/>
                              <a:gd name="connsiteX8" fmla="*/ 774383 w 1548765"/>
                              <a:gd name="connsiteY8" fmla="*/ 633748 h 1125365"/>
                              <a:gd name="connsiteX9" fmla="*/ 774383 w 1548765"/>
                              <a:gd name="connsiteY9" fmla="*/ 318775 h 1125365"/>
                              <a:gd name="connsiteX10" fmla="*/ 319935 w 1548765"/>
                              <a:gd name="connsiteY10" fmla="*/ 386059 h 1125365"/>
                              <a:gd name="connsiteX11" fmla="*/ 251388 w 1548765"/>
                              <a:gd name="connsiteY11" fmla="*/ 640060 h 1125365"/>
                              <a:gd name="connsiteX12" fmla="*/ 774383 w 1548765"/>
                              <a:gd name="connsiteY12" fmla="*/ 608355 h 1125365"/>
                              <a:gd name="connsiteX13" fmla="*/ 1297378 w 1548765"/>
                              <a:gd name="connsiteY13" fmla="*/ 640060 h 1125365"/>
                              <a:gd name="connsiteX14" fmla="*/ 1228830 w 1548765"/>
                              <a:gd name="connsiteY14" fmla="*/ 386059 h 1125365"/>
                              <a:gd name="connsiteX15" fmla="*/ 774383 w 1548765"/>
                              <a:gd name="connsiteY15" fmla="*/ 318775 h 1125365"/>
                              <a:gd name="connsiteX16" fmla="*/ 919078 w 1548765"/>
                              <a:gd name="connsiteY16" fmla="*/ 39381 h 1125365"/>
                              <a:gd name="connsiteX17" fmla="*/ 897495 w 1548765"/>
                              <a:gd name="connsiteY17" fmla="*/ 295893 h 1125365"/>
                              <a:gd name="connsiteX18" fmla="*/ 1235212 w 1548765"/>
                              <a:gd name="connsiteY18" fmla="*/ 360666 h 1125365"/>
                              <a:gd name="connsiteX19" fmla="*/ 1317741 w 1548765"/>
                              <a:gd name="connsiteY19" fmla="*/ 260386 h 1125365"/>
                              <a:gd name="connsiteX20" fmla="*/ 919078 w 1548765"/>
                              <a:gd name="connsiteY20" fmla="*/ 39381 h 1125365"/>
                              <a:gd name="connsiteX21" fmla="*/ 628397 w 1548765"/>
                              <a:gd name="connsiteY21" fmla="*/ 39381 h 1125365"/>
                              <a:gd name="connsiteX22" fmla="*/ 231024 w 1548765"/>
                              <a:gd name="connsiteY22" fmla="*/ 260386 h 1125365"/>
                              <a:gd name="connsiteX23" fmla="*/ 313553 w 1548765"/>
                              <a:gd name="connsiteY23" fmla="*/ 360666 h 1125365"/>
                              <a:gd name="connsiteX24" fmla="*/ 651270 w 1548765"/>
                              <a:gd name="connsiteY24" fmla="*/ 295893 h 1125365"/>
                              <a:gd name="connsiteX25" fmla="*/ 628397 w 1548765"/>
                              <a:gd name="connsiteY25" fmla="*/ 39381 h 1125365"/>
                              <a:gd name="connsiteX26" fmla="*/ 774383 w 1548765"/>
                              <a:gd name="connsiteY26" fmla="*/ 25393 h 1125365"/>
                              <a:gd name="connsiteX27" fmla="*/ 653780 w 1548765"/>
                              <a:gd name="connsiteY27" fmla="*/ 35579 h 1125365"/>
                              <a:gd name="connsiteX28" fmla="*/ 676653 w 1548765"/>
                              <a:gd name="connsiteY28" fmla="*/ 294673 h 1125365"/>
                              <a:gd name="connsiteX29" fmla="*/ 774383 w 1548765"/>
                              <a:gd name="connsiteY29" fmla="*/ 292091 h 1125365"/>
                              <a:gd name="connsiteX30" fmla="*/ 872113 w 1548765"/>
                              <a:gd name="connsiteY30" fmla="*/ 294673 h 1125365"/>
                              <a:gd name="connsiteX31" fmla="*/ 894986 w 1548765"/>
                              <a:gd name="connsiteY31" fmla="*/ 35579 h 1125365"/>
                              <a:gd name="connsiteX32" fmla="*/ 774383 w 1548765"/>
                              <a:gd name="connsiteY32" fmla="*/ 25393 h 1125365"/>
                              <a:gd name="connsiteX33" fmla="*/ 774383 w 1548765"/>
                              <a:gd name="connsiteY33" fmla="*/ 0 h 1125365"/>
                              <a:gd name="connsiteX34" fmla="*/ 1341833 w 1548765"/>
                              <a:gd name="connsiteY34" fmla="*/ 247617 h 1125365"/>
                              <a:gd name="connsiteX35" fmla="*/ 1345633 w 1548765"/>
                              <a:gd name="connsiteY35" fmla="*/ 251491 h 1125365"/>
                              <a:gd name="connsiteX36" fmla="*/ 1548765 w 1548765"/>
                              <a:gd name="connsiteY36" fmla="*/ 774700 h 1125365"/>
                              <a:gd name="connsiteX37" fmla="*/ 1487752 w 1548765"/>
                              <a:gd name="connsiteY37" fmla="*/ 1075774 h 1125365"/>
                              <a:gd name="connsiteX38" fmla="*/ 1460790 w 1548765"/>
                              <a:gd name="connsiteY38" fmla="*/ 1125365 h 1125365"/>
                              <a:gd name="connsiteX39" fmla="*/ 1431026 w 1548765"/>
                              <a:gd name="connsiteY39" fmla="*/ 1125365 h 1125365"/>
                              <a:gd name="connsiteX40" fmla="*/ 1472125 w 1548765"/>
                              <a:gd name="connsiteY40" fmla="*/ 1041864 h 1125365"/>
                              <a:gd name="connsiteX41" fmla="*/ 1522092 w 1548765"/>
                              <a:gd name="connsiteY41" fmla="*/ 773409 h 1125365"/>
                              <a:gd name="connsiteX42" fmla="*/ 1335523 w 1548765"/>
                              <a:gd name="connsiteY42" fmla="*/ 279394 h 1125365"/>
                              <a:gd name="connsiteX43" fmla="*/ 1252994 w 1548765"/>
                              <a:gd name="connsiteY43" fmla="*/ 378456 h 1125365"/>
                              <a:gd name="connsiteX44" fmla="*/ 1329142 w 1548765"/>
                              <a:gd name="connsiteY44" fmla="*/ 774700 h 1125365"/>
                              <a:gd name="connsiteX45" fmla="*/ 1288487 w 1548765"/>
                              <a:gd name="connsiteY45" fmla="*/ 1075685 h 1125365"/>
                              <a:gd name="connsiteX46" fmla="*/ 1273116 w 1548765"/>
                              <a:gd name="connsiteY46" fmla="*/ 1122060 h 1125365"/>
                              <a:gd name="connsiteX47" fmla="*/ 1271785 w 1548765"/>
                              <a:gd name="connsiteY47" fmla="*/ 1125365 h 1125365"/>
                              <a:gd name="connsiteX48" fmla="*/ 1244060 w 1548765"/>
                              <a:gd name="connsiteY48" fmla="*/ 1125365 h 1125365"/>
                              <a:gd name="connsiteX49" fmla="*/ 1261231 w 1548765"/>
                              <a:gd name="connsiteY49" fmla="*/ 1076968 h 1125365"/>
                              <a:gd name="connsiteX50" fmla="*/ 1298668 w 1548765"/>
                              <a:gd name="connsiteY50" fmla="*/ 880145 h 1125365"/>
                              <a:gd name="connsiteX51" fmla="*/ 773092 w 1548765"/>
                              <a:gd name="connsiteY51" fmla="*/ 911851 h 1125365"/>
                              <a:gd name="connsiteX52" fmla="*/ 247516 w 1548765"/>
                              <a:gd name="connsiteY52" fmla="*/ 880145 h 1125365"/>
                              <a:gd name="connsiteX53" fmla="*/ 284989 w 1548765"/>
                              <a:gd name="connsiteY53" fmla="*/ 1076968 h 1125365"/>
                              <a:gd name="connsiteX54" fmla="*/ 302164 w 1548765"/>
                              <a:gd name="connsiteY54" fmla="*/ 1125365 h 1125365"/>
                              <a:gd name="connsiteX55" fmla="*/ 275948 w 1548765"/>
                              <a:gd name="connsiteY55" fmla="*/ 1125365 h 1125365"/>
                              <a:gd name="connsiteX56" fmla="*/ 275141 w 1548765"/>
                              <a:gd name="connsiteY56" fmla="*/ 1123497 h 1125365"/>
                              <a:gd name="connsiteX57" fmla="*/ 218333 w 1548765"/>
                              <a:gd name="connsiteY57" fmla="*/ 773409 h 1125365"/>
                              <a:gd name="connsiteX58" fmla="*/ 294552 w 1548765"/>
                              <a:gd name="connsiteY58" fmla="*/ 377164 h 1125365"/>
                              <a:gd name="connsiteX59" fmla="*/ 212023 w 1548765"/>
                              <a:gd name="connsiteY59" fmla="*/ 278103 h 1125365"/>
                              <a:gd name="connsiteX60" fmla="*/ 24092 w 1548765"/>
                              <a:gd name="connsiteY60" fmla="*/ 773409 h 1125365"/>
                              <a:gd name="connsiteX61" fmla="*/ 74257 w 1548765"/>
                              <a:gd name="connsiteY61" fmla="*/ 1042985 h 1125365"/>
                              <a:gd name="connsiteX62" fmla="*/ 115045 w 1548765"/>
                              <a:gd name="connsiteY62" fmla="*/ 1125365 h 1125365"/>
                              <a:gd name="connsiteX63" fmla="*/ 87976 w 1548765"/>
                              <a:gd name="connsiteY63" fmla="*/ 1125365 h 1125365"/>
                              <a:gd name="connsiteX64" fmla="*/ 61013 w 1548765"/>
                              <a:gd name="connsiteY64" fmla="*/ 1075774 h 1125365"/>
                              <a:gd name="connsiteX65" fmla="*/ 0 w 1548765"/>
                              <a:gd name="connsiteY65" fmla="*/ 774700 h 1125365"/>
                              <a:gd name="connsiteX66" fmla="*/ 204351 w 1548765"/>
                              <a:gd name="connsiteY66" fmla="*/ 251491 h 1125365"/>
                              <a:gd name="connsiteX67" fmla="*/ 208223 w 1548765"/>
                              <a:gd name="connsiteY67" fmla="*/ 247617 h 1125365"/>
                              <a:gd name="connsiteX68" fmla="*/ 774383 w 1548765"/>
                              <a:gd name="connsiteY68" fmla="*/ 0 h 112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1548765" h="1125365">
                                <a:moveTo>
                                  <a:pt x="774383" y="633748"/>
                                </a:moveTo>
                                <a:cubicBezTo>
                                  <a:pt x="465920" y="633748"/>
                                  <a:pt x="285661" y="659141"/>
                                  <a:pt x="248806" y="665453"/>
                                </a:cubicBezTo>
                                <a:cubicBezTo>
                                  <a:pt x="246297" y="699741"/>
                                  <a:pt x="243716" y="735320"/>
                                  <a:pt x="243716" y="774700"/>
                                </a:cubicBezTo>
                                <a:cubicBezTo>
                                  <a:pt x="243716" y="801384"/>
                                  <a:pt x="245006" y="828068"/>
                                  <a:pt x="246297" y="853461"/>
                                </a:cubicBezTo>
                                <a:cubicBezTo>
                                  <a:pt x="276770" y="858554"/>
                                  <a:pt x="458248" y="886458"/>
                                  <a:pt x="774383" y="886458"/>
                                </a:cubicBezTo>
                                <a:cubicBezTo>
                                  <a:pt x="1086645" y="886458"/>
                                  <a:pt x="1268195" y="859774"/>
                                  <a:pt x="1301250" y="854681"/>
                                </a:cubicBezTo>
                                <a:cubicBezTo>
                                  <a:pt x="1302469" y="829288"/>
                                  <a:pt x="1303759" y="802675"/>
                                  <a:pt x="1303759" y="774700"/>
                                </a:cubicBezTo>
                                <a:cubicBezTo>
                                  <a:pt x="1303759" y="735320"/>
                                  <a:pt x="1301250" y="698521"/>
                                  <a:pt x="1298668" y="665453"/>
                                </a:cubicBezTo>
                                <a:cubicBezTo>
                                  <a:pt x="1260595" y="659141"/>
                                  <a:pt x="1080335" y="633748"/>
                                  <a:pt x="774383" y="633748"/>
                                </a:cubicBezTo>
                                <a:close/>
                                <a:moveTo>
                                  <a:pt x="774383" y="318775"/>
                                </a:moveTo>
                                <a:cubicBezTo>
                                  <a:pt x="502704" y="318775"/>
                                  <a:pt x="346536" y="375945"/>
                                  <a:pt x="319935" y="386059"/>
                                </a:cubicBezTo>
                                <a:cubicBezTo>
                                  <a:pt x="309753" y="403848"/>
                                  <a:pt x="269098" y="491504"/>
                                  <a:pt x="251388" y="640060"/>
                                </a:cubicBezTo>
                                <a:cubicBezTo>
                                  <a:pt x="302153" y="632457"/>
                                  <a:pt x="481121" y="608355"/>
                                  <a:pt x="774383" y="608355"/>
                                </a:cubicBezTo>
                                <a:cubicBezTo>
                                  <a:pt x="1066354" y="608355"/>
                                  <a:pt x="1244103" y="631166"/>
                                  <a:pt x="1297378" y="640060"/>
                                </a:cubicBezTo>
                                <a:cubicBezTo>
                                  <a:pt x="1279667" y="491504"/>
                                  <a:pt x="1237722" y="403848"/>
                                  <a:pt x="1228830" y="386059"/>
                                </a:cubicBezTo>
                                <a:cubicBezTo>
                                  <a:pt x="1202229" y="375945"/>
                                  <a:pt x="1046062" y="318775"/>
                                  <a:pt x="774383" y="318775"/>
                                </a:cubicBezTo>
                                <a:close/>
                                <a:moveTo>
                                  <a:pt x="919078" y="39381"/>
                                </a:moveTo>
                                <a:cubicBezTo>
                                  <a:pt x="919078" y="74960"/>
                                  <a:pt x="915277" y="177823"/>
                                  <a:pt x="897495" y="295893"/>
                                </a:cubicBezTo>
                                <a:cubicBezTo>
                                  <a:pt x="1093027" y="308589"/>
                                  <a:pt x="1207248" y="349261"/>
                                  <a:pt x="1235212" y="360666"/>
                                </a:cubicBezTo>
                                <a:cubicBezTo>
                                  <a:pt x="1274576" y="326378"/>
                                  <a:pt x="1306269" y="279394"/>
                                  <a:pt x="1317741" y="260386"/>
                                </a:cubicBezTo>
                                <a:cubicBezTo>
                                  <a:pt x="1213630" y="149847"/>
                                  <a:pt x="1075245" y="69867"/>
                                  <a:pt x="919078" y="39381"/>
                                </a:cubicBezTo>
                                <a:close/>
                                <a:moveTo>
                                  <a:pt x="628397" y="39381"/>
                                </a:moveTo>
                                <a:cubicBezTo>
                                  <a:pt x="473521" y="69867"/>
                                  <a:pt x="335136" y="148556"/>
                                  <a:pt x="231024" y="260386"/>
                                </a:cubicBezTo>
                                <a:cubicBezTo>
                                  <a:pt x="242497" y="279394"/>
                                  <a:pt x="274189" y="326378"/>
                                  <a:pt x="313553" y="360666"/>
                                </a:cubicBezTo>
                                <a:cubicBezTo>
                                  <a:pt x="342736" y="349261"/>
                                  <a:pt x="457029" y="308589"/>
                                  <a:pt x="651270" y="295893"/>
                                </a:cubicBezTo>
                                <a:cubicBezTo>
                                  <a:pt x="632197" y="177823"/>
                                  <a:pt x="629688" y="74960"/>
                                  <a:pt x="628397" y="39381"/>
                                </a:cubicBezTo>
                                <a:close/>
                                <a:moveTo>
                                  <a:pt x="774383" y="25393"/>
                                </a:moveTo>
                                <a:cubicBezTo>
                                  <a:pt x="732509" y="25393"/>
                                  <a:pt x="693144" y="27976"/>
                                  <a:pt x="653780" y="35579"/>
                                </a:cubicBezTo>
                                <a:cubicBezTo>
                                  <a:pt x="655070" y="66065"/>
                                  <a:pt x="657580" y="171438"/>
                                  <a:pt x="676653" y="294673"/>
                                </a:cubicBezTo>
                                <a:cubicBezTo>
                                  <a:pt x="707126" y="293382"/>
                                  <a:pt x="740109" y="292091"/>
                                  <a:pt x="774383" y="292091"/>
                                </a:cubicBezTo>
                                <a:cubicBezTo>
                                  <a:pt x="808656" y="292091"/>
                                  <a:pt x="841639" y="293382"/>
                                  <a:pt x="872113" y="294673"/>
                                </a:cubicBezTo>
                                <a:cubicBezTo>
                                  <a:pt x="891185" y="171438"/>
                                  <a:pt x="894986" y="66065"/>
                                  <a:pt x="894986" y="35579"/>
                                </a:cubicBezTo>
                                <a:cubicBezTo>
                                  <a:pt x="855621" y="29195"/>
                                  <a:pt x="815038" y="25393"/>
                                  <a:pt x="774383" y="25393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999097" y="0"/>
                                  <a:pt x="1200938" y="95260"/>
                                  <a:pt x="1341833" y="247617"/>
                                </a:cubicBezTo>
                                <a:cubicBezTo>
                                  <a:pt x="1343124" y="248908"/>
                                  <a:pt x="1344414" y="250200"/>
                                  <a:pt x="1345633" y="251491"/>
                                </a:cubicBezTo>
                                <a:cubicBezTo>
                                  <a:pt x="1471327" y="389861"/>
                                  <a:pt x="1548765" y="572776"/>
                                  <a:pt x="1548765" y="774700"/>
                                </a:cubicBezTo>
                                <a:cubicBezTo>
                                  <a:pt x="1548765" y="881383"/>
                                  <a:pt x="1527026" y="983143"/>
                                  <a:pt x="1487752" y="1075774"/>
                                </a:cubicBezTo>
                                <a:lnTo>
                                  <a:pt x="1460790" y="1125365"/>
                                </a:lnTo>
                                <a:lnTo>
                                  <a:pt x="1431026" y="1125365"/>
                                </a:lnTo>
                                <a:lnTo>
                                  <a:pt x="1472125" y="1041864"/>
                                </a:lnTo>
                                <a:cubicBezTo>
                                  <a:pt x="1504328" y="958512"/>
                                  <a:pt x="1522092" y="868023"/>
                                  <a:pt x="1522092" y="773409"/>
                                </a:cubicBezTo>
                                <a:cubicBezTo>
                                  <a:pt x="1522092" y="584181"/>
                                  <a:pt x="1452254" y="411452"/>
                                  <a:pt x="1335523" y="279394"/>
                                </a:cubicBezTo>
                                <a:cubicBezTo>
                                  <a:pt x="1321541" y="302277"/>
                                  <a:pt x="1291068" y="345459"/>
                                  <a:pt x="1252994" y="378456"/>
                                </a:cubicBezTo>
                                <a:cubicBezTo>
                                  <a:pt x="1271995" y="415326"/>
                                  <a:pt x="1329142" y="548674"/>
                                  <a:pt x="1329142" y="774700"/>
                                </a:cubicBezTo>
                                <a:cubicBezTo>
                                  <a:pt x="1329142" y="911851"/>
                                  <a:pt x="1306269" y="1013494"/>
                                  <a:pt x="1288487" y="1075685"/>
                                </a:cubicBezTo>
                                <a:cubicBezTo>
                                  <a:pt x="1283432" y="1093475"/>
                                  <a:pt x="1278036" y="1109041"/>
                                  <a:pt x="1273116" y="1122060"/>
                                </a:cubicBezTo>
                                <a:lnTo>
                                  <a:pt x="1271785" y="1125365"/>
                                </a:lnTo>
                                <a:lnTo>
                                  <a:pt x="1244060" y="1125365"/>
                                </a:lnTo>
                                <a:lnTo>
                                  <a:pt x="1261231" y="1076968"/>
                                </a:lnTo>
                                <a:cubicBezTo>
                                  <a:pt x="1275831" y="1029347"/>
                                  <a:pt x="1291068" y="963318"/>
                                  <a:pt x="1298668" y="880145"/>
                                </a:cubicBezTo>
                                <a:cubicBezTo>
                                  <a:pt x="1251703" y="887749"/>
                                  <a:pt x="1072735" y="911851"/>
                                  <a:pt x="773092" y="911851"/>
                                </a:cubicBezTo>
                                <a:cubicBezTo>
                                  <a:pt x="472230" y="911851"/>
                                  <a:pt x="291971" y="887749"/>
                                  <a:pt x="247516" y="880145"/>
                                </a:cubicBezTo>
                                <a:cubicBezTo>
                                  <a:pt x="255152" y="963318"/>
                                  <a:pt x="270389" y="1029347"/>
                                  <a:pt x="284989" y="1076968"/>
                                </a:cubicBezTo>
                                <a:lnTo>
                                  <a:pt x="302164" y="1125365"/>
                                </a:lnTo>
                                <a:lnTo>
                                  <a:pt x="275948" y="1125365"/>
                                </a:lnTo>
                                <a:lnTo>
                                  <a:pt x="275141" y="1123497"/>
                                </a:lnTo>
                                <a:cubicBezTo>
                                  <a:pt x="251204" y="1060384"/>
                                  <a:pt x="218333" y="942982"/>
                                  <a:pt x="218333" y="773409"/>
                                </a:cubicBezTo>
                                <a:cubicBezTo>
                                  <a:pt x="218333" y="546092"/>
                                  <a:pt x="276770" y="412743"/>
                                  <a:pt x="294552" y="377164"/>
                                </a:cubicBezTo>
                                <a:cubicBezTo>
                                  <a:pt x="256407" y="344168"/>
                                  <a:pt x="225934" y="300986"/>
                                  <a:pt x="212023" y="278103"/>
                                </a:cubicBezTo>
                                <a:cubicBezTo>
                                  <a:pt x="95221" y="410233"/>
                                  <a:pt x="24092" y="584181"/>
                                  <a:pt x="24092" y="773409"/>
                                </a:cubicBezTo>
                                <a:cubicBezTo>
                                  <a:pt x="24092" y="868668"/>
                                  <a:pt x="41874" y="959480"/>
                                  <a:pt x="74257" y="1042985"/>
                                </a:cubicBezTo>
                                <a:lnTo>
                                  <a:pt x="115045" y="1125365"/>
                                </a:lnTo>
                                <a:lnTo>
                                  <a:pt x="87976" y="1125365"/>
                                </a:lnTo>
                                <a:lnTo>
                                  <a:pt x="61013" y="1075774"/>
                                </a:lnTo>
                                <a:cubicBezTo>
                                  <a:pt x="21739" y="983143"/>
                                  <a:pt x="0" y="881383"/>
                                  <a:pt x="0" y="774700"/>
                                </a:cubicBezTo>
                                <a:cubicBezTo>
                                  <a:pt x="0" y="572776"/>
                                  <a:pt x="77438" y="389861"/>
                                  <a:pt x="204351" y="251491"/>
                                </a:cubicBezTo>
                                <a:cubicBezTo>
                                  <a:pt x="205642" y="250200"/>
                                  <a:pt x="206932" y="248908"/>
                                  <a:pt x="208223" y="247617"/>
                                </a:cubicBezTo>
                                <a:cubicBezTo>
                                  <a:pt x="349118" y="95260"/>
                                  <a:pt x="550959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59D6" id="Group 7" o:spid="_x0000_s1026" style="position:absolute;margin-left:0;margin-top:0;width:757.45pt;height:576.7pt;z-index:-251651072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R8b8A&#10;AADcAAAADwAAAGRycy9kb3ducmV2LnhtbESPzQrCMBCE74LvEFbwIppaQaQaRQRRvPkDXpdmbavN&#10;pjZR69sbQfA4zMw3zGzRmFI8qXaFZQXDQQSCOLW64EzB6bjuT0A4j6yxtEwK3uRgMW+3Zpho++I9&#10;PQ8+EwHCLkEFufdVIqVLczLoBrYiDt7F1gZ9kHUmdY2vADeljKNoLA0WHBZyrGiVU3o7PIyCa9mL&#10;e2OWZO78kIVZbXbx+qxUt9MspyA8Nf4f/rW3WsFoGMP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vFHxvwAAANwAAAAPAAAAAAAAAAAAAAAAAJgCAABkcnMvZG93bnJl&#10;di54bWxQSwUGAAAAAAQABAD1AAAAhAMAAAAA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LO8MA&#10;AADcAAAADwAAAGRycy9kb3ducmV2LnhtbESP0YrCMBRE3xf8h3AF39ZUBVmqUVQQChWWrX7Atbk2&#10;1eamNFHr32+EhX0cZuYMs1z3thEP6nztWMFknIAgLp2uuVJwOu4/v0D4gKyxcUwKXuRhvRp8LDHV&#10;7sk/9ChCJSKEfYoKTAhtKqUvDVn0Y9cSR+/iOoshyq6SusNnhNtGTpNkLi3WHBcMtrQzVN6Ku1Vw&#10;lW2fT7ffl6LMD5nZ3fL9OcuVGg37zQJEoD78h//amVYwm8zgf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LO8MAAADc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WLcMA&#10;AADcAAAADwAAAGRycy9kb3ducmV2LnhtbESPT2sCMRTE74V+h/AK3mpWK2vZGkULW7z6B8+Pzetm&#10;6eZlTeK69tMbodDjMDO/YRarwbaiJx8axwom4wwEceV0w7WC46F8fQcRIrLG1jEpuFGA1fL5aYGF&#10;dlfeUb+PtUgQDgUqMDF2hZShMmQxjF1HnLxv5y3GJH0ttcdrgttWTrMslxYbTgsGO/o0VP3sL1ZB&#10;70N5yMtT9rvJz7O5qackqy+lRi/D+gNEpCH+h//aW63gbTKD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XWLcMAAADcAAAADwAAAAAAAAAAAAAAAACYAgAAZHJzL2Rv&#10;d25yZXYueG1sUEsFBgAAAAAEAAQA9QAAAIg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DQ8UA&#10;AADcAAAADwAAAGRycy9kb3ducmV2LnhtbESPS2vDMBCE74X8B7GB3ho5fQY3SmiDC8kpT8h1a60t&#10;J9bKWErs/vuoUOhxmJlvmOm8t7W4UusrxwrGowQEce50xaWCw/7rYQLCB2SNtWNS8EMe5rPB3RRT&#10;7Tre0nUXShEh7FNUYEJoUil9bsiiH7mGOHqFay2GKNtS6ha7CLe1fEySV2mx4rhgsKGFofy8u1gF&#10;C11sT8vPbHPpzLFIVuu37Dn7Vup+2H+8gwjUh//wX3upFTyNX+D3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UNDxQAAANwAAAAPAAAAAAAAAAAAAAAAAJgCAABkcnMv&#10;ZG93bnJldi54bWxQSwUGAAAAAAQABAD1AAAAigMAAAAA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fasYA&#10;AADcAAAADwAAAGRycy9kb3ducmV2LnhtbESPQWvCQBSE7wX/w/KE3uomLVWJboIUhF5a0FbQ2yP7&#10;TILZt2l2o0l+fVco9DjMzDfMOutNLa7UusqygngWgSDOra64UPD9tX1agnAeWWNtmRQM5CBLJw9r&#10;TLS98Y6ue1+IAGGXoILS+yaR0uUlGXQz2xAH72xbgz7ItpC6xVuAm1o+R9FcGqw4LJTY0FtJ+WXf&#10;GQVy8XO8fNrTOH89ffhu7LZDzAelHqf9ZgXCU+//w3/td63gJV7A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fas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DM8MA&#10;AADcAAAADwAAAGRycy9kb3ducmV2LnhtbERP3WrCMBS+F3yHcITdyEy7ORldo6ggyGAXUx/g0Jw1&#10;rc1JbaKte/rlYuDlx/efrwbbiBt1vnKsIJ0lIIgLpysuFZyOu+d3ED4ga2wck4I7eVgtx6McM+16&#10;/qbbIZQihrDPUIEJoc2k9IUhi37mWuLI/bjOYoiwK6XusI/htpEvSbKQFiuODQZb2hoqzoerVbAL&#10;U+Prr81+3g/3t+vn5Zj+rmulnibD+gNEoCE8xP/uvVbwmsa1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DM8MAAADc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tZcYA&#10;AADcAAAADwAAAGRycy9kb3ducmV2LnhtbESP3WoCMRSE7wu+QziCd5q10mK3RpFFpdBe+NMHON0c&#10;N4ubk3QT3e3bNwWhl8PMfMMsVr1txI3aUDtWMJ1kIIhLp2uuFHyetuM5iBCRNTaOScEPBVgtBw8L&#10;zLXr+EC3Y6xEgnDIUYGJ0edShtKQxTBxnjh5Z9dajEm2ldQtdgluG/mYZc/SYs1pwaCnwlB5OV6t&#10;gkvld+9uv8nMh+82X9uueJp/F0qNhv36FUSkPv6H7+03rWA2fYG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KtZcYAAADcAAAADwAAAAAAAAAAAAAAAACYAgAAZHJz&#10;L2Rvd25yZXYueG1sUEsFBgAAAAAEAAQA9QAAAIs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d98MA&#10;AADbAAAADwAAAGRycy9kb3ducmV2LnhtbESPQYvCMBSE74L/IbwFb5ruCqLVKKsgLAqKdXGvj+bZ&#10;lG1eShO1/nsjCB6HmfmGmS1aW4krNb50rOBzkIAgzp0uuVDwe1z3xyB8QNZYOSYFd/KwmHc7M0y1&#10;u/GBrlkoRISwT1GBCaFOpfS5IYt+4Gri6J1dYzFE2RRSN3iLcFvJryQZSYslxwWDNa0M5f/ZxSqo&#10;7tvstFnb5elidrmzm7/9Khkq1ftov6cgArXhHX61f7SCy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5d98MAAADbAAAADwAAAAAAAAAAAAAAAACYAgAAZHJzL2Rv&#10;d25yZXYueG1sUEsFBgAAAAAEAAQA9QAAAIgDAAAAAA=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5m8QA&#10;AADbAAAADwAAAGRycy9kb3ducmV2LnhtbESPX2vCQBDE3wW/w7FC3/SiD7WNnmJbSgsFwf+va25N&#10;QrN7IXc18dv3hEIfh5n5DTNfdlypKzW+dGJgPEpAkWTOlpIb2O/eh0+gfECxWDkhAzfysFz0e3NM&#10;rWtlQ9dtyFWEiE/RQBFCnWrts4IY/cjVJNG7uIYxRNnk2jbYRjhXepIkj5qxlLhQYE2vBWXf2x82&#10;wKFt+WV9O/PX28FNZPqxOu5PxjwMutUMVKAu/If/2p/WwPMU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OZv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/X78A&#10;AADbAAAADwAAAGRycy9kb3ducmV2LnhtbERPPW/CMBDdkfgP1iF1AyeooDbFiRAIqbBBu3S72tck&#10;bXyObAPpv8cDEuPT+15Vg+3EhXxoHSvIZxkIYu1My7WCz4/d9AVEiMgGO8ek4J8CVOV4tMLCuCsf&#10;6XKKtUghHApU0MTYF1IG3ZDFMHM9ceJ+nLcYE/S1NB6vKdx2cp5lS2mx5dTQYE+bhvTf6WwVhP1C&#10;Hvwv5/g1p3P+HfWz3GqlnibD+g1EpCE+xHf3u1HwmsamL+kHy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H9fvwAAANsAAAAPAAAAAAAAAAAAAAAAAJgCAABkcnMvZG93bnJl&#10;di54bWxQSwUGAAAAAAQABAD1AAAAhA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Volleyball - top" o:spid="_x0000_s1038" alt="volleyball" style="position:absolute;left:18551;width:15488;height:10789;visibility:visible;mso-wrap-style:square;v-text-anchor:middle" coordsize="1548765,107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vzMAA&#10;AADcAAAADwAAAGRycy9kb3ducmV2LnhtbERPTYvCMBC9C/sfwix401QRXapRRKjoSdS156EZ22oz&#10;KUnU7r/fCAt7m8f7nMWqM414kvO1ZQWjYQKCuLC65lLB9zkbfIHwAVljY5kU/JCH1fKjt8BU2xcf&#10;6XkKpYgh7FNUUIXQplL6oiKDfmhb4shdrTMYInSl1A5fMdw0cpwkU2mw5thQYUubior76WEU+Ms+&#10;vzVZmx1GudweEjfDGTml+p/deg4iUBf+xX/unY7zJ1N4PxMv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jvzMAAAADcAAAADwAAAAAAAAAAAAAAAACYAgAAZHJzL2Rvd25y&#10;ZXYueG1sUEsFBgAAAAAEAAQA9QAAAIUDAAAAAA==&#10;" path="m676653,784275v-19073,124526,-22873,231191,-22873,259094c693144,1049753,733728,1053555,774383,1053555v40655,,79947,-3802,120603,-10186c893695,1015466,891185,908801,872113,784275v-30474,1291,-63457,2582,-97730,2582c740109,786857,707126,785566,676653,784275xm1236503,718282v-26674,10114,-140967,52077,-339008,64774c915277,902417,917859,1005280,919077,1039567v156168,-31705,294553,-110466,399883,-221004c1307559,799554,1275795,752570,1236503,718282xm312263,718282v-39293,34288,-71057,81272,-82458,100281c335136,930392,473521,1009082,628397,1039567v,-34287,3800,-137150,21583,-256511c454448,770359,340227,729687,312263,718282xm247516,409693v15272,166346,60947,264116,71128,283196c345317,703003,501413,760173,773092,760173v271679,,427846,-57170,454520,-67284c1237722,673809,1283467,576039,1298668,409693v-46965,7604,-225933,31706,-525576,31706c472230,441399,291971,417297,247516,409693xm774383,163296v-308463,,-488722,25393,-525577,31705c246297,229289,243716,264868,243716,304248v,26684,1290,53368,2581,78761c276770,388102,458248,416006,774383,416006v312262,,493812,-26684,526867,-31777c1302469,358836,1303759,332223,1303759,304248v,-39380,-2509,-76179,-5091,-109247c1260595,188689,1080335,163296,774383,163296xm64179,l90995,,74257,33892c41874,117549,24092,208343,24092,302957v,190519,71128,363248,187931,495306c225933,776672,256407,733489,294552,697982,276770,662403,218333,529055,218333,302957v,-113659,14609,-203825,31441,-270024l260054,r26713,l268138,69750v-6461,29386,-12323,62719,-16750,99858c302153,162005,481121,137903,774383,137903v291971,,469720,22810,522995,31705c1292950,132469,1287008,99136,1280446,69750l1261540,r25736,l1298193,35192v16662,66199,30949,156043,30949,269056c1329142,441399,1306269,543042,1288487,605233v-10110,35579,-21583,62263,-27892,77470c1256794,689087,1255504,695400,1252994,699202v38074,33068,68547,76250,82529,97841c1451035,664914,1522092,492185,1522092,302957v,-94614,-17459,-185103,-49510,-268446l1455609,r29184,l1494334,18811v35072,88265,54431,184475,54431,285437c1548765,730979,1200938,1078948,774383,1078948,347827,1078948,,730979,,304248,,203286,19360,107076,54583,18811l64179,xe" fillcolor="#6b78e8 [3204]" stroked="f" strokeweight="1pt">
                  <v:stroke miterlimit="4" joinstyle="miter"/>
                  <v:path arrowok="t" o:connecttype="custom" o:connectlocs="676653,784275;653780,1043369;774383,1053555;894986,1043369;872113,784275;774383,786857;676653,784275;1236503,718282;897495,783056;919077,1039567;1318960,818563;1236503,718282;312263,718282;229805,818563;628397,1039567;649980,783056;312263,718282;247516,409693;318644,692889;773092,760173;1227612,692889;1298668,409693;773092,441399;247516,409693;774383,163296;248806,195001;243716,304248;246297,383009;774383,416006;1301250,384229;1303759,304248;1298668,195001;774383,163296;64179,0;90995,0;74257,33892;24092,302957;212023,798263;294552,697982;218333,302957;249774,32933;260054,0;286767,0;268138,69750;251388,169608;774383,137903;1297378,169608;1280446,69750;1261540,0;1287276,0;1298193,35192;1329142,304248;1288487,605233;1260595,682703;1252994,699202;1335523,797043;1522092,302957;1472582,34511;1455609,0;1484793,0;1494334,18811;1548765,304248;774383,1078948;0,304248;54583,18811" o:connectangles="0,0,0,0,0,0,0,0,0,0,0,0,0,0,0,0,0,0,0,0,0,0,0,0,0,0,0,0,0,0,0,0,0,0,0,0,0,0,0,0,0,0,0,0,0,0,0,0,0,0,0,0,0,0,0,0,0,0,0,0,0,0,0,0,0"/>
                </v:shape>
                <v:shape id="Volleyball player - right" o:spid="_x0000_s1039" style="position:absolute;left:84490;top:14216;width:11585;height:13061;flip:x;visibility:visible;mso-wrap-style:square;v-text-anchor:middle" coordsize="1158534,1306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ejMQA&#10;AADcAAAADwAAAGRycy9kb3ducmV2LnhtbERPTWvCQBC9F/wPywi9iG5srbbRVUqgIFoQreB1mh2T&#10;aHY2ZLca/fWuIPQ2j/c5k1ljSnGi2hWWFfR7EQji1OqCMwXbn6/uOwjnkTWWlknBhRzMpq2nCcba&#10;nnlNp43PRAhhF6OC3PsqltKlORl0PVsRB25va4M+wDqTusZzCDelfImioTRYcGjIsaIkp/S4+TMK&#10;roe3j+9kRdvRbmk7ye/iFa/7nVLP7eZzDMJT4//FD/dch/mDE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nozEAAAA3AAAAA8AAAAAAAAAAAAAAAAAmAIAAGRycy9k&#10;b3ducmV2LnhtbFBLBQYAAAAABAAEAPUAAACJAwAAAAA=&#10;" path="m,635621r,12074l152739,920445v,,-76970,114319,-135161,201455l,1148293r,156783l37480,1306103v13868,-4544,26302,-13633,34918,-26074c72398,1280029,286641,960595,288570,958698v11477,-21055,11477,-44007,1897,-63134l267512,842009r204695,55484c472207,897493,345956,1186323,344027,1192046v-5722,36356,17232,70785,55490,78435c430123,1276203,460729,1259005,472207,1232228l625237,884088v7652,-13373,9581,-28706,5755,-45904c625237,811406,602283,792279,575502,788454l,635621xm341288,220349l4586,532132r311806,82245l488571,432666,850128,660297v7657,5740,19164,7646,28703,7646c905610,666037,928582,643077,926657,614377v,-17199,-9540,-32513,-22929,-40159l341288,220349xm1036099,165261v-67619,,-122435,54809,-122435,122419c913664,355290,968480,410099,1036099,410099v67619,,122435,-54809,122435,-122419c1158534,220070,1103718,165261,1036099,165261xm515439,46c465705,-1865,421706,55523,417874,128206v-1911,72683,36354,133891,86088,137725c553704,267841,597704,210454,601536,137770,605359,65087,567094,1956,515439,46xe" fillcolor="#6b78e8 [3204]" stroked="f" strokeweight="1pt">
                  <v:stroke miterlimit="4" joinstyle="miter"/>
                  <v:path arrowok="t" o:connecttype="custom" o:connectlocs="0,635621;0,647695;152739,920445;17578,1121900;0,1148293;0,1305076;37480,1306103;72398,1280029;288570,958698;290467,895564;267512,842009;472207,897493;344027,1192046;399517,1270481;472207,1232228;625237,884088;630992,838184;575502,788454;341288,220349;4586,532132;316392,614377;488571,432666;850128,660297;878831,667943;926657,614377;903728,574218;1036099,165261;913664,287680;1036099,410099;1158534,287680;1036099,165261;515439,46;417874,128206;503962,265931;601536,137770;515439,46" o:connectangles="0,0,0,0,0,0,0,0,0,0,0,0,0,0,0,0,0,0,0,0,0,0,0,0,0,0,0,0,0,0,0,0,0,0,0,0"/>
                </v:shape>
                <v:shape id="Volleyball player - left" o:spid="_x0000_s1040" style="position:absolute;left:254;top:42937;width:10864;height:12803;visibility:visible;mso-wrap-style:square;v-text-anchor:middle" coordsize="1086471,128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BMcQA&#10;AADcAAAADwAAAGRycy9kb3ducmV2LnhtbESPzW7CQAyE70h9h5WRuMEGVAFKWRBFFHHk71BuJmuS&#10;iKw3yi4Q3h4fKvVma8Yzn2eL1lXqQU0oPRsYDhJQxJm3JecGTsef/hRUiMgWK89k4EUBFvOPzgxT&#10;65+8p8ch5kpCOKRooIixTrUOWUEOw8DXxKJdfeMwytrk2jb4lHBX6VGSjLXDkqWhwJpWBWW3w90Z&#10;4NPwvFp+/+ZVvT7i5bVzk815ZEyv2y6/QEVq47/573prBf9TaOUZmUDP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ATHEAAAA3AAAAA8AAAAAAAAAAAAAAAAAmAIAAGRycy9k&#10;b3ducmV2LnhtbFBLBQYAAAAABAAEAPUAAACJAwAAAAA=&#10;" path="m,654759l503439,788455v26781,3826,49735,22952,55490,49730c562755,855383,560826,870716,553174,884089l400144,1232229v-11478,26777,-42084,43976,-72690,38253c289196,1262832,266242,1228403,271964,1192047v1929,-5723,128180,-294553,128180,-294553l195449,842010r22955,53555c227984,914692,227984,937644,216507,958700,214578,960596,335,1280030,335,1280030l,1280280,,1040528r18230,-27182c52967,961601,80676,920446,80676,920446l,776381,,654759xm269226,220350l831666,574219v13389,7646,22929,22960,22929,40159c856520,643078,833548,666038,806769,667944v-9539,,-21046,-1906,-28703,-7646l416509,432667,244330,614378,,549931,,469651,269226,220350xm964036,165262v67619,,122435,54809,122435,122419c1086471,355291,1031655,410100,964036,410100v-67619,,-122435,-54809,-122435,-122419c841601,220071,896417,165262,964036,165262xm443375,47v51655,1910,89920,65041,86097,137724c525640,210455,481640,267842,431898,265932,382164,262098,343899,200890,345810,128207,349642,55524,393641,-1864,443375,47xe" fillcolor="#6b78e8 [3204]" stroked="f" strokeweight="1pt">
                  <v:stroke miterlimit="4" joinstyle="miter"/>
                  <v:path arrowok="t" o:connecttype="custom" o:connectlocs="0,654759;503439,788455;558929,838185;553174,884089;400144,1232229;327454,1270482;271964,1192047;400144,897494;195449,842010;218404,895565;216507,958700;335,1280030;0,1280280;0,1040528;18230,1013346;80676,920446;0,776381;269226,220350;831666,574219;854595,614378;806769,667944;778066,660298;416509,432667;244330,614378;0,549931;0,469651;964036,165262;1086471,287681;964036,410100;841601,287681;964036,165262;443375,47;529472,137771;431898,265932;345810,128207;443375,47" o:connectangles="0,0,0,0,0,0,0,0,0,0,0,0,0,0,0,0,0,0,0,0,0,0,0,0,0,0,0,0,0,0,0,0,0,0,0,0"/>
                </v:shape>
                <v:shape id="Volleyball - bottom" o:spid="_x0000_s1041" style="position:absolute;left:64563;top:61933;width:15488;height:11253;visibility:visible;mso-wrap-style:square;v-text-anchor:middle" coordsize="1548765,112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A3MIA&#10;AADcAAAADwAAAGRycy9kb3ducmV2LnhtbERPTYvCMBC9L/gfwgje1lSRZVuNIooou+zBKngdm7Et&#10;NpPSRG3//UYQvM3jfc5s0ZpK3KlxpWUFo2EEgjizuuRcwfGw+fwG4TyyxsoyKejIwWLe+5hhou2D&#10;93RPfS5CCLsEFRTe14mULivIoBvamjhwF9sY9AE2udQNPkK4qeQ4ir6kwZJDQ4E1rQrKrunNKIjj&#10;zenYuXprb6d83V3a35+/61mpQb9dTkF4av1b/HLvdJg/ie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sDcwgAAANwAAAAPAAAAAAAAAAAAAAAAAJgCAABkcnMvZG93&#10;bnJldi54bWxQSwUGAAAAAAQABAD1AAAAhwMAAAAA&#10;" path="m774383,633748v-308463,,-488722,25393,-525577,31705c246297,699741,243716,735320,243716,774700v,26684,1290,53368,2581,78761c276770,858554,458248,886458,774383,886458v312262,,493812,-26684,526867,-31777c1302469,829288,1303759,802675,1303759,774700v,-39380,-2509,-76179,-5091,-109247c1260595,659141,1080335,633748,774383,633748xm774383,318775v-271679,,-427847,57170,-454448,67284c309753,403848,269098,491504,251388,640060v50765,-7603,229733,-31705,522995,-31705c1066354,608355,1244103,631166,1297378,640060,1279667,491504,1237722,403848,1228830,386059,1202229,375945,1046062,318775,774383,318775xm919078,39381v,35579,-3801,138442,-21583,256512c1093027,308589,1207248,349261,1235212,360666v39364,-34288,71057,-81272,82529,-100280c1213630,149847,1075245,69867,919078,39381xm628397,39381c473521,69867,335136,148556,231024,260386v11473,19008,43165,65992,82529,100280c342736,349261,457029,308589,651270,295893,632197,177823,629688,74960,628397,39381xm774383,25393v-41874,,-81239,2583,-120603,10186c655070,66065,657580,171438,676653,294673v30473,-1291,63456,-2582,97730,-2582c808656,292091,841639,293382,872113,294673,891185,171438,894986,66065,894986,35579,855621,29195,815038,25393,774383,25393xm774383,v224714,,426555,95260,567450,247617c1343124,248908,1344414,250200,1345633,251491v125694,138370,203132,321285,203132,523209c1548765,881383,1527026,983143,1487752,1075774r-26962,49591l1431026,1125365r41099,-83501c1504328,958512,1522092,868023,1522092,773409v,-189228,-69838,-361957,-186569,-494015c1321541,302277,1291068,345459,1252994,378456v19001,36870,76148,170218,76148,396244c1329142,911851,1306269,1013494,1288487,1075685v-5055,17790,-10451,33356,-15371,46375l1271785,1125365r-27725,l1261231,1076968v14600,-47621,29837,-113650,37437,-196823c1251703,887749,1072735,911851,773092,911851v-300862,,-481121,-24102,-525576,-31706c255152,963318,270389,1029347,284989,1076968r17175,48397l275948,1125365r-807,-1868c251204,1060384,218333,942982,218333,773409v,-227317,58437,-360666,76219,-396245c256407,344168,225934,300986,212023,278103,95221,410233,24092,584181,24092,773409v,95259,17782,186071,50165,269576l115045,1125365r-27069,l61013,1075774c21739,983143,,881383,,774700,,572776,77438,389861,204351,251491v1291,-1291,2581,-2583,3872,-3874c349118,95260,550959,,774383,xe" fillcolor="#6b78e8 [3204]" stroked="f" strokeweight="1pt">
                  <v:stroke miterlimit="4" joinstyle="miter"/>
                  <v:path arrowok="t" o:connecttype="custom" o:connectlocs="774383,633748;248806,665453;243716,774700;246297,853461;774383,886458;1301250,854681;1303759,774700;1298668,665453;774383,633748;774383,318775;319935,386059;251388,640060;774383,608355;1297378,640060;1228830,386059;774383,318775;919078,39381;897495,295893;1235212,360666;1317741,260386;919078,39381;628397,39381;231024,260386;313553,360666;651270,295893;628397,39381;774383,25393;653780,35579;676653,294673;774383,292091;872113,294673;894986,35579;774383,25393;774383,0;1341833,247617;1345633,251491;1548765,774700;1487752,1075774;1460790,1125365;1431026,1125365;1472125,1041864;1522092,773409;1335523,279394;1252994,378456;1329142,774700;1288487,1075685;1273116,1122060;1271785,1125365;1244060,1125365;1261231,1076968;1298668,880145;773092,911851;247516,880145;284989,1076968;302164,1125365;275948,1125365;275141,1123497;218333,773409;294552,377164;212023,278103;24092,773409;74257,1042985;115045,1125365;87976,1125365;61013,1075774;0,774700;204351,251491;208223,247617;774383,0" o:connectangles="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2057960781"/>
                <w:placeholder>
                  <w:docPart w:val="A96A15ACDA54472AB945ECF8579DA1C0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794212658"/>
        <w:placeholder>
          <w:docPart w:val="BD2C58F531F348B4AF1682E0B03E102F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1647273838"/>
        <w:placeholder>
          <w:docPart w:val="9EBFA5E1C0674787A1544BB2C7D666F1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-1961641617"/>
        <w:placeholder>
          <w:docPart w:val="9B191458E7244BCE9F05E9AA64C7DF93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917449365"/>
        <w:placeholder>
          <w:docPart w:val="B84D7BF87CE64A93BE28E33E17936EE0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731695572"/>
              <w:placeholder>
                <w:docPart w:val="106000F06AA143CC9E61D13026D90ABA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059965229"/>
              <w:placeholder>
                <w:docPart w:val="3B2B96850E00493CB0D5ED0D7B83941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88" w:rsidRDefault="00414988" w:rsidP="00FA614E">
      <w:r>
        <w:separator/>
      </w:r>
    </w:p>
  </w:endnote>
  <w:endnote w:type="continuationSeparator" w:id="0">
    <w:p w:rsidR="00414988" w:rsidRDefault="00414988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88" w:rsidRDefault="00414988" w:rsidP="00FA614E">
      <w:r>
        <w:separator/>
      </w:r>
    </w:p>
  </w:footnote>
  <w:footnote w:type="continuationSeparator" w:id="0">
    <w:p w:rsidR="00414988" w:rsidRDefault="00414988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741BF"/>
    <w:rsid w:val="000E190C"/>
    <w:rsid w:val="00122884"/>
    <w:rsid w:val="00126742"/>
    <w:rsid w:val="00136207"/>
    <w:rsid w:val="0014259E"/>
    <w:rsid w:val="00161921"/>
    <w:rsid w:val="0016234D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14988"/>
    <w:rsid w:val="0045647A"/>
    <w:rsid w:val="004808EB"/>
    <w:rsid w:val="004831F4"/>
    <w:rsid w:val="004A0947"/>
    <w:rsid w:val="004C3AC0"/>
    <w:rsid w:val="004D0195"/>
    <w:rsid w:val="00541E87"/>
    <w:rsid w:val="0057539F"/>
    <w:rsid w:val="005C3094"/>
    <w:rsid w:val="005D72BF"/>
    <w:rsid w:val="00643C08"/>
    <w:rsid w:val="00652CD8"/>
    <w:rsid w:val="00674085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B757E9"/>
    <w:rsid w:val="00BF22A9"/>
    <w:rsid w:val="00C0199E"/>
    <w:rsid w:val="00C1680E"/>
    <w:rsid w:val="00C25BF5"/>
    <w:rsid w:val="00C54242"/>
    <w:rsid w:val="00C976D0"/>
    <w:rsid w:val="00CA742D"/>
    <w:rsid w:val="00D316FE"/>
    <w:rsid w:val="00E52B3E"/>
    <w:rsid w:val="00E67602"/>
    <w:rsid w:val="00EE2432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  <w:docPart>
      <w:docPartPr>
        <w:name w:val="63E6E3C364C049E5A89877586919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0F2-2F09-46D8-B22D-BBAD5C051E69}"/>
      </w:docPartPr>
      <w:docPartBody>
        <w:p w:rsidR="00DC5DBB" w:rsidRDefault="00DF182C">
          <w:pPr>
            <w:pStyle w:val="63E6E3C364C049E5A898775869198BDA"/>
          </w:pPr>
          <w:r w:rsidRPr="003E35E6">
            <w:t>COMPETITION NAME</w:t>
          </w:r>
        </w:p>
      </w:docPartBody>
    </w:docPart>
    <w:docPart>
      <w:docPartPr>
        <w:name w:val="265313FBF95C43309074E5905228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4591-F486-4E70-BBDE-F10B0D3449F0}"/>
      </w:docPartPr>
      <w:docPartBody>
        <w:p w:rsidR="00DC5DBB" w:rsidRDefault="00DF182C">
          <w:pPr>
            <w:pStyle w:val="265313FBF95C43309074E5905228C479"/>
          </w:pPr>
          <w:r w:rsidRPr="00541E87">
            <w:t>CERTIFICATE OF PARTICIPATION</w:t>
          </w:r>
        </w:p>
      </w:docPartBody>
    </w:docPart>
    <w:docPart>
      <w:docPartPr>
        <w:name w:val="EAD989BF8A5E433EB3792A5CD24E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4AB3-66A3-4DCE-A346-DF97E1595A27}"/>
      </w:docPartPr>
      <w:docPartBody>
        <w:p w:rsidR="00DC5DBB" w:rsidRDefault="00DF182C">
          <w:pPr>
            <w:pStyle w:val="EAD989BF8A5E433EB3792A5CD24E7518"/>
          </w:pPr>
          <w:r w:rsidRPr="00FA614E">
            <w:t>Recipient Name</w:t>
          </w:r>
        </w:p>
      </w:docPartBody>
    </w:docPart>
    <w:docPart>
      <w:docPartPr>
        <w:name w:val="172013FEF94547F9BB296BC74F88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0D18-02B8-4141-8764-6DF26C6F06A2}"/>
      </w:docPartPr>
      <w:docPartBody>
        <w:p w:rsidR="00DC5DBB" w:rsidRDefault="00DF182C">
          <w:pPr>
            <w:pStyle w:val="172013FEF94547F9BB296BC74F880057"/>
          </w:pPr>
          <w:r w:rsidRPr="003E35E6">
            <w:t>is thanked for their phenomenal participation on</w:t>
          </w:r>
        </w:p>
      </w:docPartBody>
    </w:docPart>
    <w:docPart>
      <w:docPartPr>
        <w:name w:val="C6D6E0C218204FA0B2A7B3146183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8C14-7CAD-4F95-84EA-B6498A4EDC7B}"/>
      </w:docPartPr>
      <w:docPartBody>
        <w:p w:rsidR="00DC5DBB" w:rsidRDefault="00DF182C">
          <w:pPr>
            <w:pStyle w:val="C6D6E0C218204FA0B2A7B31461834855"/>
          </w:pPr>
          <w:r w:rsidRPr="00FA614E">
            <w:t>TEAM NAME</w:t>
          </w:r>
        </w:p>
      </w:docPartBody>
    </w:docPart>
    <w:docPart>
      <w:docPartPr>
        <w:name w:val="A4860B26B1374738A05766DDB1B1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EC07-B88F-4A37-8B6F-42D6C5D30999}"/>
      </w:docPartPr>
      <w:docPartBody>
        <w:p w:rsidR="00DC5DBB" w:rsidRDefault="00DF182C">
          <w:pPr>
            <w:pStyle w:val="A4860B26B1374738A05766DDB1B1738F"/>
          </w:pPr>
          <w:r w:rsidRPr="009D1AF9">
            <w:t>Signature</w:t>
          </w:r>
        </w:p>
      </w:docPartBody>
    </w:docPart>
    <w:docPart>
      <w:docPartPr>
        <w:name w:val="6392370E6B714D16888714E402A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8A3A-8A3E-49FE-9EC9-9F60DE7C55F5}"/>
      </w:docPartPr>
      <w:docPartBody>
        <w:p w:rsidR="00DC5DBB" w:rsidRDefault="00DF182C">
          <w:pPr>
            <w:pStyle w:val="6392370E6B714D16888714E402AE963F"/>
          </w:pPr>
          <w:r w:rsidRPr="009D1AF9">
            <w:t>Date</w:t>
          </w:r>
        </w:p>
      </w:docPartBody>
    </w:docPart>
    <w:docPart>
      <w:docPartPr>
        <w:name w:val="C547B5C7836E4FB0892E1800969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D22F-495F-4825-AE01-EBC999B3A499}"/>
      </w:docPartPr>
      <w:docPartBody>
        <w:p w:rsidR="00DC5DBB" w:rsidRDefault="00DF182C">
          <w:pPr>
            <w:pStyle w:val="C547B5C7836E4FB0892E180096936938"/>
          </w:pPr>
          <w:r w:rsidRPr="003E35E6">
            <w:t>COMPETITION NAME</w:t>
          </w:r>
        </w:p>
      </w:docPartBody>
    </w:docPart>
    <w:docPart>
      <w:docPartPr>
        <w:name w:val="83CC6251A1F1441EAC37616150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236B-F2A3-46FB-91D9-0C06CF8DD825}"/>
      </w:docPartPr>
      <w:docPartBody>
        <w:p w:rsidR="00DC5DBB" w:rsidRDefault="00DF182C">
          <w:pPr>
            <w:pStyle w:val="83CC6251A1F1441EAC37616150F1713A"/>
          </w:pPr>
          <w:r w:rsidRPr="00541E87">
            <w:t>CERTIFICATE OF PARTICIPATION</w:t>
          </w:r>
        </w:p>
      </w:docPartBody>
    </w:docPart>
    <w:docPart>
      <w:docPartPr>
        <w:name w:val="EC8F98D02DAE4EEEBD176276EBC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8A45-D2EC-43D2-8B85-E0782AF756E3}"/>
      </w:docPartPr>
      <w:docPartBody>
        <w:p w:rsidR="00DC5DBB" w:rsidRDefault="00DF182C">
          <w:pPr>
            <w:pStyle w:val="EC8F98D02DAE4EEEBD176276EBCF4D07"/>
          </w:pPr>
          <w:r w:rsidRPr="00FA614E">
            <w:t>Recipient Name</w:t>
          </w:r>
        </w:p>
      </w:docPartBody>
    </w:docPart>
    <w:docPart>
      <w:docPartPr>
        <w:name w:val="1FC87B066CCF4F1FBAB3468EAE1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B0AB-72DC-4875-B1F7-B8952AC48B6D}"/>
      </w:docPartPr>
      <w:docPartBody>
        <w:p w:rsidR="00DC5DBB" w:rsidRDefault="00DF182C">
          <w:pPr>
            <w:pStyle w:val="1FC87B066CCF4F1FBAB3468EAE104A4F"/>
          </w:pPr>
          <w:r w:rsidRPr="003E35E6">
            <w:t>is thanked for their phenomenal participation on</w:t>
          </w:r>
        </w:p>
      </w:docPartBody>
    </w:docPart>
    <w:docPart>
      <w:docPartPr>
        <w:name w:val="58499C9F9E514C24A6AC96743F7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D98C-E35B-4917-B7A4-E76D6293B31B}"/>
      </w:docPartPr>
      <w:docPartBody>
        <w:p w:rsidR="00DC5DBB" w:rsidRDefault="00DF182C">
          <w:pPr>
            <w:pStyle w:val="58499C9F9E514C24A6AC96743F79796B"/>
          </w:pPr>
          <w:r w:rsidRPr="00FA614E">
            <w:t>TEAM NAME</w:t>
          </w:r>
        </w:p>
      </w:docPartBody>
    </w:docPart>
    <w:docPart>
      <w:docPartPr>
        <w:name w:val="7E314FC021F8441FAC37E1B1D79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3597-72A8-4A8A-B595-302949D4249B}"/>
      </w:docPartPr>
      <w:docPartBody>
        <w:p w:rsidR="00DC5DBB" w:rsidRDefault="00DF182C">
          <w:pPr>
            <w:pStyle w:val="7E314FC021F8441FAC37E1B1D7986E7F"/>
          </w:pPr>
          <w:r w:rsidRPr="009D1AF9">
            <w:t>Signature</w:t>
          </w:r>
        </w:p>
      </w:docPartBody>
    </w:docPart>
    <w:docPart>
      <w:docPartPr>
        <w:name w:val="D9FEE35F1A6244F99CC36D3BA0ED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B6A-15BE-4824-8D65-065F598A097E}"/>
      </w:docPartPr>
      <w:docPartBody>
        <w:p w:rsidR="00DC5DBB" w:rsidRDefault="00DF182C">
          <w:pPr>
            <w:pStyle w:val="D9FEE35F1A6244F99CC36D3BA0ED91AC"/>
          </w:pPr>
          <w:r w:rsidRPr="009D1AF9">
            <w:t>Date</w:t>
          </w:r>
        </w:p>
      </w:docPartBody>
    </w:docPart>
    <w:docPart>
      <w:docPartPr>
        <w:name w:val="A96A15ACDA54472AB945ECF8579D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F56A-90D5-46B9-B1AF-30F5A8AB39E1}"/>
      </w:docPartPr>
      <w:docPartBody>
        <w:p w:rsidR="00DC5DBB" w:rsidRDefault="00DF182C">
          <w:pPr>
            <w:pStyle w:val="A96A15ACDA54472AB945ECF8579DA1C0"/>
          </w:pPr>
          <w:r w:rsidRPr="003E35E6">
            <w:t>COMPETITION NAME</w:t>
          </w:r>
        </w:p>
      </w:docPartBody>
    </w:docPart>
    <w:docPart>
      <w:docPartPr>
        <w:name w:val="BD2C58F531F348B4AF1682E0B03E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81E-2511-492D-AB98-AECB621EA9CD}"/>
      </w:docPartPr>
      <w:docPartBody>
        <w:p w:rsidR="00DC5DBB" w:rsidRDefault="00DF182C">
          <w:pPr>
            <w:pStyle w:val="BD2C58F531F348B4AF1682E0B03E102F"/>
          </w:pPr>
          <w:r w:rsidRPr="00541E87">
            <w:t>CERTIFICATE OF PARTICIPATION</w:t>
          </w:r>
        </w:p>
      </w:docPartBody>
    </w:docPart>
    <w:docPart>
      <w:docPartPr>
        <w:name w:val="9EBFA5E1C0674787A1544BB2C7D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619E-E8C7-4DA0-BDEB-D3ED4B06E92B}"/>
      </w:docPartPr>
      <w:docPartBody>
        <w:p w:rsidR="00DC5DBB" w:rsidRDefault="00DF182C">
          <w:pPr>
            <w:pStyle w:val="9EBFA5E1C0674787A1544BB2C7D666F1"/>
          </w:pPr>
          <w:r w:rsidRPr="00FA614E">
            <w:t>Recipient Name</w:t>
          </w:r>
        </w:p>
      </w:docPartBody>
    </w:docPart>
    <w:docPart>
      <w:docPartPr>
        <w:name w:val="9B191458E7244BCE9F05E9AA64C7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0A23-3333-41FC-A1A5-5E28E6EA8397}"/>
      </w:docPartPr>
      <w:docPartBody>
        <w:p w:rsidR="00DC5DBB" w:rsidRDefault="00DF182C">
          <w:pPr>
            <w:pStyle w:val="9B191458E7244BCE9F05E9AA64C7DF93"/>
          </w:pPr>
          <w:r w:rsidRPr="003E35E6">
            <w:t>is thanked for their phenomenal participation on</w:t>
          </w:r>
        </w:p>
      </w:docPartBody>
    </w:docPart>
    <w:docPart>
      <w:docPartPr>
        <w:name w:val="B84D7BF87CE64A93BE28E33E179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0615-2385-42D3-A146-7977CBEB697E}"/>
      </w:docPartPr>
      <w:docPartBody>
        <w:p w:rsidR="00DC5DBB" w:rsidRDefault="00DF182C">
          <w:pPr>
            <w:pStyle w:val="B84D7BF87CE64A93BE28E33E17936EE0"/>
          </w:pPr>
          <w:r w:rsidRPr="00FA614E">
            <w:t>TEAM NAME</w:t>
          </w:r>
        </w:p>
      </w:docPartBody>
    </w:docPart>
    <w:docPart>
      <w:docPartPr>
        <w:name w:val="106000F06AA143CC9E61D13026D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2D4F-B2C8-4EEA-9E29-21ED7B644196}"/>
      </w:docPartPr>
      <w:docPartBody>
        <w:p w:rsidR="00DC5DBB" w:rsidRDefault="00DF182C">
          <w:pPr>
            <w:pStyle w:val="106000F06AA143CC9E61D13026D90ABA"/>
          </w:pPr>
          <w:r w:rsidRPr="009D1AF9">
            <w:t>Signature</w:t>
          </w:r>
        </w:p>
      </w:docPartBody>
    </w:docPart>
    <w:docPart>
      <w:docPartPr>
        <w:name w:val="3B2B96850E00493CB0D5ED0D7B8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F3E-30E9-4FB9-BA0D-60719BE47DAE}"/>
      </w:docPartPr>
      <w:docPartBody>
        <w:p w:rsidR="00DC5DBB" w:rsidRDefault="00DF182C">
          <w:pPr>
            <w:pStyle w:val="3B2B96850E00493CB0D5ED0D7B83941C"/>
          </w:pPr>
          <w:r w:rsidRPr="009D1AF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0973F3"/>
    <w:rsid w:val="00343B0F"/>
    <w:rsid w:val="00DC5DBB"/>
    <w:rsid w:val="00DF182C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F7354-FBCD-418C-A061-6F037DB8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2019-11-22T11:22:00Z</dcterms:created>
  <dcterms:modified xsi:type="dcterms:W3CDTF">2019-11-22T11:22:00Z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