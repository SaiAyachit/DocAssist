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5A74A0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5A74A0">
        <w:t>Adithi</w:t>
      </w:r>
      <w:r w:rsidR="00184A51">
        <w:t xml:space="preserve"> </w:t>
      </w:r>
      <w:bookmarkEnd w:id="1"/>
      <w:r w:rsidR="00184A51">
        <w:t xml:space="preserve">of </w:t>
      </w:r>
      <w:r w:rsidR="005A74A0">
        <w:t>3rd Semester</w:t>
      </w:r>
      <w:r w:rsidR="00E67602">
        <w:t xml:space="preserve">, </w:t>
      </w:r>
    </w:p>
    <w:p w:rsidR="00FA614E" w:rsidRDefault="005A74A0" w:rsidP="00E67602">
      <w:r>
        <w:t>ISE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11/19/2019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A74A0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2E7C-46C1-40A8-8411-D9838F37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2019-11-22T11:22:00Z</dcterms:created>
  <dcterms:modified xsi:type="dcterms:W3CDTF">2019-11-22T11:22:00Z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