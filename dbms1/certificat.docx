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126742" w:rsidRDefault="0045647A" w:rsidP="003C417F">
      <w:pPr>
        <w:pStyle w:val="Title"/>
      </w:pPr>
      <w:r w:rsidRPr="0045647A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0" wp14:anchorId="120699E8" wp14:editId="059E79F7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619488" cy="7324344"/>
                <wp:effectExtent l="0" t="0" r="1270" b="0"/>
                <wp:wrapNone/>
                <wp:docPr id="4" name="Group 3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F62FE121-C6DC-45DC-9F18-E48D5AE97AF2}"/>
                    </a:ext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9488" cy="7324344"/>
                          <a:chOff x="0" y="0"/>
                          <a:chExt cx="9615714" cy="7326541"/>
                        </a:xfrm>
                      </wpg:grpSpPr>
                      <wps:wsp>
                        <wps:cNvPr id="2" name="Blue rectangle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26D89693-AC9A-4B76-85C6-28B0203487D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5400" y="1"/>
                            <a:ext cx="9582152" cy="7318686"/>
                          </a:xfrm>
                          <a:custGeom>
                            <a:avLst/>
                            <a:gdLst>
                              <a:gd name="T0" fmla="*/ 0 w 15831"/>
                              <a:gd name="T1" fmla="*/ 12239 h 12240"/>
                              <a:gd name="T2" fmla="*/ 15830 w 15831"/>
                              <a:gd name="T3" fmla="*/ 12239 h 12240"/>
                              <a:gd name="T4" fmla="*/ 15830 w 15831"/>
                              <a:gd name="T5" fmla="*/ 0 h 12240"/>
                              <a:gd name="T6" fmla="*/ 0 w 15831"/>
                              <a:gd name="T7" fmla="*/ 0 h 12240"/>
                              <a:gd name="T8" fmla="*/ 0 w 15831"/>
                              <a:gd name="T9" fmla="*/ 12239 h 12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831" h="12240">
                                <a:moveTo>
                                  <a:pt x="0" y="12239"/>
                                </a:moveTo>
                                <a:lnTo>
                                  <a:pt x="15830" y="12239"/>
                                </a:lnTo>
                                <a:lnTo>
                                  <a:pt x="158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White diagonal lines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E938935B-80F2-4E7E-A850-EBF510342919}"/>
                            </a:ext>
                          </a:extLst>
                        </wps:cNvPr>
                        <wps:cNvSpPr/>
                        <wps:spPr>
                          <a:xfrm rot="5400000">
                            <a:off x="1147561" y="-1137725"/>
                            <a:ext cx="7315200" cy="9597624"/>
                          </a:xfrm>
                          <a:custGeom>
                            <a:avLst/>
                            <a:gdLst>
                              <a:gd name="connsiteX0" fmla="*/ 5493523 w 7315200"/>
                              <a:gd name="connsiteY0" fmla="*/ 3119379 h 9597624"/>
                              <a:gd name="connsiteX1" fmla="*/ 5493523 w 7315200"/>
                              <a:gd name="connsiteY1" fmla="*/ 3118476 h 9597624"/>
                              <a:gd name="connsiteX2" fmla="*/ 5497380 w 7315200"/>
                              <a:gd name="connsiteY2" fmla="*/ 3106746 h 9597624"/>
                              <a:gd name="connsiteX3" fmla="*/ 5510056 w 7315200"/>
                              <a:gd name="connsiteY3" fmla="*/ 3111258 h 9597624"/>
                              <a:gd name="connsiteX4" fmla="*/ 7315200 w 7315200"/>
                              <a:gd name="connsiteY4" fmla="*/ 6500239 h 9597624"/>
                              <a:gd name="connsiteX5" fmla="*/ 7315200 w 7315200"/>
                              <a:gd name="connsiteY5" fmla="*/ 6539804 h 9597624"/>
                              <a:gd name="connsiteX6" fmla="*/ 5493523 w 7315200"/>
                              <a:gd name="connsiteY6" fmla="*/ 5970818 h 9597624"/>
                              <a:gd name="connsiteX7" fmla="*/ 5493523 w 7315200"/>
                              <a:gd name="connsiteY7" fmla="*/ 5969013 h 9597624"/>
                              <a:gd name="connsiteX8" fmla="*/ 5497380 w 7315200"/>
                              <a:gd name="connsiteY8" fmla="*/ 5958185 h 9597624"/>
                              <a:gd name="connsiteX9" fmla="*/ 5510056 w 7315200"/>
                              <a:gd name="connsiteY9" fmla="*/ 5961794 h 9597624"/>
                              <a:gd name="connsiteX10" fmla="*/ 7315200 w 7315200"/>
                              <a:gd name="connsiteY10" fmla="*/ 9350776 h 9597624"/>
                              <a:gd name="connsiteX11" fmla="*/ 7315200 w 7315200"/>
                              <a:gd name="connsiteY11" fmla="*/ 9390841 h 9597624"/>
                              <a:gd name="connsiteX12" fmla="*/ 5483602 w 7315200"/>
                              <a:gd name="connsiteY12" fmla="*/ 5733499 h 9597624"/>
                              <a:gd name="connsiteX13" fmla="*/ 5483602 w 7315200"/>
                              <a:gd name="connsiteY13" fmla="*/ 5732596 h 9597624"/>
                              <a:gd name="connsiteX14" fmla="*/ 5487460 w 7315200"/>
                              <a:gd name="connsiteY14" fmla="*/ 5720866 h 9597624"/>
                              <a:gd name="connsiteX15" fmla="*/ 5500136 w 7315200"/>
                              <a:gd name="connsiteY15" fmla="*/ 5724475 h 9597624"/>
                              <a:gd name="connsiteX16" fmla="*/ 7315200 w 7315200"/>
                              <a:gd name="connsiteY16" fmla="*/ 9132483 h 9597624"/>
                              <a:gd name="connsiteX17" fmla="*/ 7315200 w 7315200"/>
                              <a:gd name="connsiteY17" fmla="*/ 9172551 h 9597624"/>
                              <a:gd name="connsiteX18" fmla="*/ 5250754 w 7315200"/>
                              <a:gd name="connsiteY18" fmla="*/ 7611707 h 9597624"/>
                              <a:gd name="connsiteX19" fmla="*/ 5287954 w 7315200"/>
                              <a:gd name="connsiteY19" fmla="*/ 7548134 h 9597624"/>
                              <a:gd name="connsiteX20" fmla="*/ 5376685 w 7315200"/>
                              <a:gd name="connsiteY20" fmla="*/ 7578814 h 9597624"/>
                              <a:gd name="connsiteX21" fmla="*/ 5486358 w 7315200"/>
                              <a:gd name="connsiteY21" fmla="*/ 7780039 h 9597624"/>
                              <a:gd name="connsiteX22" fmla="*/ 5460455 w 7315200"/>
                              <a:gd name="connsiteY22" fmla="*/ 7866665 h 9597624"/>
                              <a:gd name="connsiteX23" fmla="*/ 5369520 w 7315200"/>
                              <a:gd name="connsiteY23" fmla="*/ 7842301 h 9597624"/>
                              <a:gd name="connsiteX24" fmla="*/ 5259847 w 7315200"/>
                              <a:gd name="connsiteY24" fmla="*/ 7641076 h 9597624"/>
                              <a:gd name="connsiteX25" fmla="*/ 5257643 w 7315200"/>
                              <a:gd name="connsiteY25" fmla="*/ 7637467 h 9597624"/>
                              <a:gd name="connsiteX26" fmla="*/ 5250754 w 7315200"/>
                              <a:gd name="connsiteY26" fmla="*/ 7611707 h 9597624"/>
                              <a:gd name="connsiteX27" fmla="*/ 4930896 w 7315200"/>
                              <a:gd name="connsiteY27" fmla="*/ 4040457 h 9597624"/>
                              <a:gd name="connsiteX28" fmla="*/ 4941299 w 7315200"/>
                              <a:gd name="connsiteY28" fmla="*/ 4028050 h 9597624"/>
                              <a:gd name="connsiteX29" fmla="*/ 4970508 w 7315200"/>
                              <a:gd name="connsiteY29" fmla="*/ 4037073 h 9597624"/>
                              <a:gd name="connsiteX30" fmla="*/ 7315200 w 7315200"/>
                              <a:gd name="connsiteY30" fmla="*/ 8439693 h 9597624"/>
                              <a:gd name="connsiteX31" fmla="*/ 7315200 w 7315200"/>
                              <a:gd name="connsiteY31" fmla="*/ 8529721 h 9597624"/>
                              <a:gd name="connsiteX32" fmla="*/ 4932481 w 7315200"/>
                              <a:gd name="connsiteY32" fmla="*/ 4056925 h 9597624"/>
                              <a:gd name="connsiteX33" fmla="*/ 4930896 w 7315200"/>
                              <a:gd name="connsiteY33" fmla="*/ 4040457 h 9597624"/>
                              <a:gd name="connsiteX34" fmla="*/ 4636460 w 7315200"/>
                              <a:gd name="connsiteY34" fmla="*/ 6487754 h 9597624"/>
                              <a:gd name="connsiteX35" fmla="*/ 4671800 w 7315200"/>
                              <a:gd name="connsiteY35" fmla="*/ 6423800 h 9597624"/>
                              <a:gd name="connsiteX36" fmla="*/ 4762184 w 7315200"/>
                              <a:gd name="connsiteY36" fmla="*/ 6450871 h 9597624"/>
                              <a:gd name="connsiteX37" fmla="*/ 5261500 w 7315200"/>
                              <a:gd name="connsiteY37" fmla="*/ 7389319 h 9597624"/>
                              <a:gd name="connsiteX38" fmla="*/ 5233393 w 7315200"/>
                              <a:gd name="connsiteY38" fmla="*/ 7479555 h 9597624"/>
                              <a:gd name="connsiteX39" fmla="*/ 5143009 w 7315200"/>
                              <a:gd name="connsiteY39" fmla="*/ 7451582 h 9597624"/>
                              <a:gd name="connsiteX40" fmla="*/ 4643693 w 7315200"/>
                              <a:gd name="connsiteY40" fmla="*/ 6513133 h 9597624"/>
                              <a:gd name="connsiteX41" fmla="*/ 4636460 w 7315200"/>
                              <a:gd name="connsiteY41" fmla="*/ 6487754 h 9597624"/>
                              <a:gd name="connsiteX42" fmla="*/ 4361588 w 7315200"/>
                              <a:gd name="connsiteY42" fmla="*/ 6771319 h 9597624"/>
                              <a:gd name="connsiteX43" fmla="*/ 4374746 w 7315200"/>
                              <a:gd name="connsiteY43" fmla="*/ 6758573 h 9597624"/>
                              <a:gd name="connsiteX44" fmla="*/ 4406160 w 7315200"/>
                              <a:gd name="connsiteY44" fmla="*/ 6771206 h 9597624"/>
                              <a:gd name="connsiteX45" fmla="*/ 5911422 w 7315200"/>
                              <a:gd name="connsiteY45" fmla="*/ 9597624 h 9597624"/>
                              <a:gd name="connsiteX46" fmla="*/ 5856675 w 7315200"/>
                              <a:gd name="connsiteY46" fmla="*/ 9597624 h 9597624"/>
                              <a:gd name="connsiteX47" fmla="*/ 4363172 w 7315200"/>
                              <a:gd name="connsiteY47" fmla="*/ 6793765 h 9597624"/>
                              <a:gd name="connsiteX48" fmla="*/ 4362070 w 7315200"/>
                              <a:gd name="connsiteY48" fmla="*/ 6790156 h 9597624"/>
                              <a:gd name="connsiteX49" fmla="*/ 4361588 w 7315200"/>
                              <a:gd name="connsiteY49" fmla="*/ 6771319 h 9597624"/>
                              <a:gd name="connsiteX50" fmla="*/ 4322331 w 7315200"/>
                              <a:gd name="connsiteY50" fmla="*/ 0 h 9597624"/>
                              <a:gd name="connsiteX51" fmla="*/ 4426429 w 7315200"/>
                              <a:gd name="connsiteY51" fmla="*/ 0 h 9597624"/>
                              <a:gd name="connsiteX52" fmla="*/ 7315200 w 7315200"/>
                              <a:gd name="connsiteY52" fmla="*/ 5421748 h 9597624"/>
                              <a:gd name="connsiteX53" fmla="*/ 7315200 w 7315200"/>
                              <a:gd name="connsiteY53" fmla="*/ 5620941 h 9597624"/>
                              <a:gd name="connsiteX54" fmla="*/ 4135589 w 7315200"/>
                              <a:gd name="connsiteY54" fmla="*/ 0 h 9597624"/>
                              <a:gd name="connsiteX55" fmla="*/ 4156929 w 7315200"/>
                              <a:gd name="connsiteY55" fmla="*/ 0 h 9597624"/>
                              <a:gd name="connsiteX56" fmla="*/ 7315200 w 7315200"/>
                              <a:gd name="connsiteY56" fmla="*/ 5929347 h 9597624"/>
                              <a:gd name="connsiteX57" fmla="*/ 7315200 w 7315200"/>
                              <a:gd name="connsiteY57" fmla="*/ 5969410 h 9597624"/>
                              <a:gd name="connsiteX58" fmla="*/ 3927581 w 7315200"/>
                              <a:gd name="connsiteY58" fmla="*/ 0 h 9597624"/>
                              <a:gd name="connsiteX59" fmla="*/ 4032044 w 7315200"/>
                              <a:gd name="connsiteY59" fmla="*/ 0 h 9597624"/>
                              <a:gd name="connsiteX60" fmla="*/ 7315200 w 7315200"/>
                              <a:gd name="connsiteY60" fmla="*/ 6163184 h 9597624"/>
                              <a:gd name="connsiteX61" fmla="*/ 7315200 w 7315200"/>
                              <a:gd name="connsiteY61" fmla="*/ 6362957 h 9597624"/>
                              <a:gd name="connsiteX62" fmla="*/ 5667677 w 7315200"/>
                              <a:gd name="connsiteY62" fmla="*/ 3268267 h 9597624"/>
                              <a:gd name="connsiteX63" fmla="*/ 5666575 w 7315200"/>
                              <a:gd name="connsiteY63" fmla="*/ 3269170 h 9597624"/>
                              <a:gd name="connsiteX64" fmla="*/ 5609258 w 7315200"/>
                              <a:gd name="connsiteY64" fmla="*/ 3252025 h 9597624"/>
                              <a:gd name="connsiteX65" fmla="*/ 5521630 w 7315200"/>
                              <a:gd name="connsiteY65" fmla="*/ 3085089 h 9597624"/>
                              <a:gd name="connsiteX66" fmla="*/ 5465967 w 7315200"/>
                              <a:gd name="connsiteY66" fmla="*/ 3067945 h 9597624"/>
                              <a:gd name="connsiteX67" fmla="*/ 5446677 w 7315200"/>
                              <a:gd name="connsiteY67" fmla="*/ 3124793 h 9597624"/>
                              <a:gd name="connsiteX68" fmla="*/ 5605400 w 7315200"/>
                              <a:gd name="connsiteY68" fmla="*/ 3422570 h 9597624"/>
                              <a:gd name="connsiteX69" fmla="*/ 5603196 w 7315200"/>
                              <a:gd name="connsiteY69" fmla="*/ 3465883 h 9597624"/>
                              <a:gd name="connsiteX70" fmla="*/ 7315200 w 7315200"/>
                              <a:gd name="connsiteY70" fmla="*/ 6680572 h 9597624"/>
                              <a:gd name="connsiteX71" fmla="*/ 7315200 w 7315200"/>
                              <a:gd name="connsiteY71" fmla="*/ 6717836 h 9597624"/>
                              <a:gd name="connsiteX72" fmla="*/ 5591622 w 7315200"/>
                              <a:gd name="connsiteY72" fmla="*/ 3478516 h 9597624"/>
                              <a:gd name="connsiteX73" fmla="*/ 5588867 w 7315200"/>
                              <a:gd name="connsiteY73" fmla="*/ 3480321 h 9597624"/>
                              <a:gd name="connsiteX74" fmla="*/ 5532101 w 7315200"/>
                              <a:gd name="connsiteY74" fmla="*/ 3462273 h 9597624"/>
                              <a:gd name="connsiteX75" fmla="*/ 4566536 w 7315200"/>
                              <a:gd name="connsiteY75" fmla="*/ 1649443 h 9597624"/>
                              <a:gd name="connsiteX76" fmla="*/ 4563781 w 7315200"/>
                              <a:gd name="connsiteY76" fmla="*/ 1645834 h 9597624"/>
                              <a:gd name="connsiteX77" fmla="*/ 4584172 w 7315200"/>
                              <a:gd name="connsiteY77" fmla="*/ 1589888 h 9597624"/>
                              <a:gd name="connsiteX78" fmla="*/ 4639835 w 7315200"/>
                              <a:gd name="connsiteY78" fmla="*/ 1610642 h 9597624"/>
                              <a:gd name="connsiteX79" fmla="*/ 5291812 w 7315200"/>
                              <a:gd name="connsiteY79" fmla="*/ 2834235 h 9597624"/>
                              <a:gd name="connsiteX80" fmla="*/ 5347475 w 7315200"/>
                              <a:gd name="connsiteY80" fmla="*/ 2852282 h 9597624"/>
                              <a:gd name="connsiteX81" fmla="*/ 5366765 w 7315200"/>
                              <a:gd name="connsiteY81" fmla="*/ 2795433 h 9597624"/>
                              <a:gd name="connsiteX82" fmla="*/ 5161196 w 7315200"/>
                              <a:gd name="connsiteY82" fmla="*/ 2408323 h 9597624"/>
                              <a:gd name="connsiteX83" fmla="*/ 5178832 w 7315200"/>
                              <a:gd name="connsiteY83" fmla="*/ 2351475 h 9597624"/>
                              <a:gd name="connsiteX84" fmla="*/ 5179934 w 7315200"/>
                              <a:gd name="connsiteY84" fmla="*/ 2351475 h 9597624"/>
                              <a:gd name="connsiteX85" fmla="*/ 3700173 w 7315200"/>
                              <a:gd name="connsiteY85" fmla="*/ 5940138 h 9597624"/>
                              <a:gd name="connsiteX86" fmla="*/ 3713951 w 7315200"/>
                              <a:gd name="connsiteY86" fmla="*/ 6021350 h 9597624"/>
                              <a:gd name="connsiteX87" fmla="*/ 4096430 w 7315200"/>
                              <a:gd name="connsiteY87" fmla="*/ 6738722 h 9597624"/>
                              <a:gd name="connsiteX88" fmla="*/ 4101390 w 7315200"/>
                              <a:gd name="connsiteY88" fmla="*/ 6736917 h 9597624"/>
                              <a:gd name="connsiteX89" fmla="*/ 4110208 w 7315200"/>
                              <a:gd name="connsiteY89" fmla="*/ 6709846 h 9597624"/>
                              <a:gd name="connsiteX90" fmla="*/ 3320450 w 7315200"/>
                              <a:gd name="connsiteY90" fmla="*/ 4723765 h 9597624"/>
                              <a:gd name="connsiteX91" fmla="*/ 3325411 w 7315200"/>
                              <a:gd name="connsiteY91" fmla="*/ 4755347 h 9597624"/>
                              <a:gd name="connsiteX92" fmla="*/ 3485236 w 7315200"/>
                              <a:gd name="connsiteY92" fmla="*/ 5057635 h 9597624"/>
                              <a:gd name="connsiteX93" fmla="*/ 3470356 w 7315200"/>
                              <a:gd name="connsiteY93" fmla="*/ 5007103 h 9597624"/>
                              <a:gd name="connsiteX94" fmla="*/ 3110611 w 7315200"/>
                              <a:gd name="connsiteY94" fmla="*/ 6430004 h 9597624"/>
                              <a:gd name="connsiteX95" fmla="*/ 3124802 w 7315200"/>
                              <a:gd name="connsiteY95" fmla="*/ 6412069 h 9597624"/>
                              <a:gd name="connsiteX96" fmla="*/ 3168892 w 7315200"/>
                              <a:gd name="connsiteY96" fmla="*/ 6421995 h 9597624"/>
                              <a:gd name="connsiteX97" fmla="*/ 3663248 w 7315200"/>
                              <a:gd name="connsiteY97" fmla="*/ 7348713 h 9597624"/>
                              <a:gd name="connsiteX98" fmla="*/ 3707889 w 7315200"/>
                              <a:gd name="connsiteY98" fmla="*/ 7363151 h 9597624"/>
                              <a:gd name="connsiteX99" fmla="*/ 3720565 w 7315200"/>
                              <a:gd name="connsiteY99" fmla="*/ 7319838 h 9597624"/>
                              <a:gd name="connsiteX100" fmla="*/ 3564046 w 7315200"/>
                              <a:gd name="connsiteY100" fmla="*/ 7026573 h 9597624"/>
                              <a:gd name="connsiteX101" fmla="*/ 3562944 w 7315200"/>
                              <a:gd name="connsiteY101" fmla="*/ 7022963 h 9597624"/>
                              <a:gd name="connsiteX102" fmla="*/ 3579478 w 7315200"/>
                              <a:gd name="connsiteY102" fmla="*/ 6979650 h 9597624"/>
                              <a:gd name="connsiteX103" fmla="*/ 3622465 w 7315200"/>
                              <a:gd name="connsiteY103" fmla="*/ 6996795 h 9597624"/>
                              <a:gd name="connsiteX104" fmla="*/ 3961956 w 7315200"/>
                              <a:gd name="connsiteY104" fmla="*/ 7634760 h 9597624"/>
                              <a:gd name="connsiteX105" fmla="*/ 3963058 w 7315200"/>
                              <a:gd name="connsiteY105" fmla="*/ 7638369 h 9597624"/>
                              <a:gd name="connsiteX106" fmla="*/ 3946525 w 7315200"/>
                              <a:gd name="connsiteY106" fmla="*/ 7681682 h 9597624"/>
                              <a:gd name="connsiteX107" fmla="*/ 3903537 w 7315200"/>
                              <a:gd name="connsiteY107" fmla="*/ 7664537 h 9597624"/>
                              <a:gd name="connsiteX108" fmla="*/ 3835749 w 7315200"/>
                              <a:gd name="connsiteY108" fmla="*/ 7539110 h 9597624"/>
                              <a:gd name="connsiteX109" fmla="*/ 3834647 w 7315200"/>
                              <a:gd name="connsiteY109" fmla="*/ 7535501 h 9597624"/>
                              <a:gd name="connsiteX110" fmla="*/ 3790006 w 7315200"/>
                              <a:gd name="connsiteY110" fmla="*/ 7525575 h 9597624"/>
                              <a:gd name="connsiteX111" fmla="*/ 3780086 w 7315200"/>
                              <a:gd name="connsiteY111" fmla="*/ 7569790 h 9597624"/>
                              <a:gd name="connsiteX112" fmla="*/ 3900781 w 7315200"/>
                              <a:gd name="connsiteY112" fmla="*/ 7795379 h 9597624"/>
                              <a:gd name="connsiteX113" fmla="*/ 3901884 w 7315200"/>
                              <a:gd name="connsiteY113" fmla="*/ 7798988 h 9597624"/>
                              <a:gd name="connsiteX114" fmla="*/ 3885350 w 7315200"/>
                              <a:gd name="connsiteY114" fmla="*/ 7842301 h 9597624"/>
                              <a:gd name="connsiteX115" fmla="*/ 3842363 w 7315200"/>
                              <a:gd name="connsiteY115" fmla="*/ 7826059 h 9597624"/>
                              <a:gd name="connsiteX116" fmla="*/ 3112127 w 7315200"/>
                              <a:gd name="connsiteY116" fmla="*/ 6452675 h 9597624"/>
                              <a:gd name="connsiteX117" fmla="*/ 3110611 w 7315200"/>
                              <a:gd name="connsiteY117" fmla="*/ 6430004 h 9597624"/>
                              <a:gd name="connsiteX118" fmla="*/ 2964701 w 7315200"/>
                              <a:gd name="connsiteY118" fmla="*/ 0 h 9597624"/>
                              <a:gd name="connsiteX119" fmla="*/ 3020131 w 7315200"/>
                              <a:gd name="connsiteY119" fmla="*/ 0 h 9597624"/>
                              <a:gd name="connsiteX120" fmla="*/ 3080161 w 7315200"/>
                              <a:gd name="connsiteY120" fmla="*/ 112734 h 9597624"/>
                              <a:gd name="connsiteX121" fmla="*/ 3117087 w 7315200"/>
                              <a:gd name="connsiteY121" fmla="*/ 127171 h 9597624"/>
                              <a:gd name="connsiteX122" fmla="*/ 3963058 w 7315200"/>
                              <a:gd name="connsiteY122" fmla="*/ 1714413 h 9597624"/>
                              <a:gd name="connsiteX123" fmla="*/ 4003841 w 7315200"/>
                              <a:gd name="connsiteY123" fmla="*/ 1727046 h 9597624"/>
                              <a:gd name="connsiteX124" fmla="*/ 4016517 w 7315200"/>
                              <a:gd name="connsiteY124" fmla="*/ 1686440 h 9597624"/>
                              <a:gd name="connsiteX125" fmla="*/ 3868816 w 7315200"/>
                              <a:gd name="connsiteY125" fmla="*/ 1410319 h 9597624"/>
                              <a:gd name="connsiteX126" fmla="*/ 3871572 w 7315200"/>
                              <a:gd name="connsiteY126" fmla="*/ 1376932 h 9597624"/>
                              <a:gd name="connsiteX127" fmla="*/ 3137942 w 7315200"/>
                              <a:gd name="connsiteY127" fmla="*/ 0 h 9597624"/>
                              <a:gd name="connsiteX128" fmla="*/ 3240863 w 7315200"/>
                              <a:gd name="connsiteY128" fmla="*/ 0 h 9597624"/>
                              <a:gd name="connsiteX129" fmla="*/ 4252397 w 7315200"/>
                              <a:gd name="connsiteY129" fmla="*/ 1899396 h 9597624"/>
                              <a:gd name="connsiteX130" fmla="*/ 4250192 w 7315200"/>
                              <a:gd name="connsiteY130" fmla="*/ 1876837 h 9597624"/>
                              <a:gd name="connsiteX131" fmla="*/ 3855038 w 7315200"/>
                              <a:gd name="connsiteY131" fmla="*/ 1135101 h 9597624"/>
                              <a:gd name="connsiteX132" fmla="*/ 3867714 w 7315200"/>
                              <a:gd name="connsiteY132" fmla="*/ 1094495 h 9597624"/>
                              <a:gd name="connsiteX133" fmla="*/ 3908497 w 7315200"/>
                              <a:gd name="connsiteY133" fmla="*/ 1107128 h 9597624"/>
                              <a:gd name="connsiteX134" fmla="*/ 4621097 w 7315200"/>
                              <a:gd name="connsiteY134" fmla="*/ 2445320 h 9597624"/>
                              <a:gd name="connsiteX135" fmla="*/ 4608421 w 7315200"/>
                              <a:gd name="connsiteY135" fmla="*/ 2485926 h 9597624"/>
                              <a:gd name="connsiteX136" fmla="*/ 4567638 w 7315200"/>
                              <a:gd name="connsiteY136" fmla="*/ 2473293 h 9597624"/>
                              <a:gd name="connsiteX137" fmla="*/ 4413876 w 7315200"/>
                              <a:gd name="connsiteY137" fmla="*/ 2185442 h 9597624"/>
                              <a:gd name="connsiteX138" fmla="*/ 4396240 w 7315200"/>
                              <a:gd name="connsiteY138" fmla="*/ 2170102 h 9597624"/>
                              <a:gd name="connsiteX139" fmla="*/ 4579212 w 7315200"/>
                              <a:gd name="connsiteY139" fmla="*/ 2512094 h 9597624"/>
                              <a:gd name="connsiteX140" fmla="*/ 4603461 w 7315200"/>
                              <a:gd name="connsiteY140" fmla="*/ 2537360 h 9597624"/>
                              <a:gd name="connsiteX141" fmla="*/ 5675393 w 7315200"/>
                              <a:gd name="connsiteY141" fmla="*/ 4548708 h 9597624"/>
                              <a:gd name="connsiteX142" fmla="*/ 5758061 w 7315200"/>
                              <a:gd name="connsiteY142" fmla="*/ 4582095 h 9597624"/>
                              <a:gd name="connsiteX143" fmla="*/ 5478642 w 7315200"/>
                              <a:gd name="connsiteY143" fmla="*/ 4057827 h 9597624"/>
                              <a:gd name="connsiteX144" fmla="*/ 5487460 w 7315200"/>
                              <a:gd name="connsiteY144" fmla="*/ 4028952 h 9597624"/>
                              <a:gd name="connsiteX145" fmla="*/ 5516670 w 7315200"/>
                              <a:gd name="connsiteY145" fmla="*/ 4037976 h 9597624"/>
                              <a:gd name="connsiteX146" fmla="*/ 5793333 w 7315200"/>
                              <a:gd name="connsiteY146" fmla="*/ 4556829 h 9597624"/>
                              <a:gd name="connsiteX147" fmla="*/ 5798844 w 7315200"/>
                              <a:gd name="connsiteY147" fmla="*/ 4482836 h 9597624"/>
                              <a:gd name="connsiteX148" fmla="*/ 5459353 w 7315200"/>
                              <a:gd name="connsiteY148" fmla="*/ 3846676 h 9597624"/>
                              <a:gd name="connsiteX149" fmla="*/ 5455495 w 7315200"/>
                              <a:gd name="connsiteY149" fmla="*/ 3790730 h 9597624"/>
                              <a:gd name="connsiteX150" fmla="*/ 3436531 w 7315200"/>
                              <a:gd name="connsiteY150" fmla="*/ 0 h 9597624"/>
                              <a:gd name="connsiteX151" fmla="*/ 3457496 w 7315200"/>
                              <a:gd name="connsiteY151" fmla="*/ 0 h 9597624"/>
                              <a:gd name="connsiteX152" fmla="*/ 5465967 w 7315200"/>
                              <a:gd name="connsiteY152" fmla="*/ 3771781 h 9597624"/>
                              <a:gd name="connsiteX153" fmla="*/ 5526590 w 7315200"/>
                              <a:gd name="connsiteY153" fmla="*/ 3744710 h 9597624"/>
                              <a:gd name="connsiteX154" fmla="*/ 3532600 w 7315200"/>
                              <a:gd name="connsiteY154" fmla="*/ 0 h 9597624"/>
                              <a:gd name="connsiteX155" fmla="*/ 3636598 w 7315200"/>
                              <a:gd name="connsiteY155" fmla="*/ 0 h 9597624"/>
                              <a:gd name="connsiteX156" fmla="*/ 7315200 w 7315200"/>
                              <a:gd name="connsiteY156" fmla="*/ 6906733 h 9597624"/>
                              <a:gd name="connsiteX157" fmla="*/ 7315200 w 7315200"/>
                              <a:gd name="connsiteY157" fmla="*/ 7105168 h 9597624"/>
                              <a:gd name="connsiteX158" fmla="*/ 6318001 w 7315200"/>
                              <a:gd name="connsiteY158" fmla="*/ 5233595 h 9597624"/>
                              <a:gd name="connsiteX159" fmla="*/ 6290445 w 7315200"/>
                              <a:gd name="connsiteY159" fmla="*/ 5261567 h 9597624"/>
                              <a:gd name="connsiteX160" fmla="*/ 6196203 w 7315200"/>
                              <a:gd name="connsiteY160" fmla="*/ 5232693 h 9597624"/>
                              <a:gd name="connsiteX161" fmla="*/ 6051258 w 7315200"/>
                              <a:gd name="connsiteY161" fmla="*/ 4960182 h 9597624"/>
                              <a:gd name="connsiteX162" fmla="*/ 5987879 w 7315200"/>
                              <a:gd name="connsiteY162" fmla="*/ 4923185 h 9597624"/>
                              <a:gd name="connsiteX163" fmla="*/ 7315200 w 7315200"/>
                              <a:gd name="connsiteY163" fmla="*/ 7414550 h 9597624"/>
                              <a:gd name="connsiteX164" fmla="*/ 7315200 w 7315200"/>
                              <a:gd name="connsiteY164" fmla="*/ 7505346 h 9597624"/>
                              <a:gd name="connsiteX165" fmla="*/ 5948749 w 7315200"/>
                              <a:gd name="connsiteY165" fmla="*/ 4935817 h 9597624"/>
                              <a:gd name="connsiteX166" fmla="*/ 5929460 w 7315200"/>
                              <a:gd name="connsiteY166" fmla="*/ 5023346 h 9597624"/>
                              <a:gd name="connsiteX167" fmla="*/ 6191243 w 7315200"/>
                              <a:gd name="connsiteY167" fmla="*/ 5514227 h 9597624"/>
                              <a:gd name="connsiteX168" fmla="*/ 6198958 w 7315200"/>
                              <a:gd name="connsiteY168" fmla="*/ 5548517 h 9597624"/>
                              <a:gd name="connsiteX169" fmla="*/ 7061464 w 7315200"/>
                              <a:gd name="connsiteY169" fmla="*/ 7167340 h 9597624"/>
                              <a:gd name="connsiteX170" fmla="*/ 7042174 w 7315200"/>
                              <a:gd name="connsiteY170" fmla="*/ 7229602 h 9597624"/>
                              <a:gd name="connsiteX171" fmla="*/ 7037214 w 7315200"/>
                              <a:gd name="connsiteY171" fmla="*/ 7232310 h 9597624"/>
                              <a:gd name="connsiteX172" fmla="*/ 7315200 w 7315200"/>
                              <a:gd name="connsiteY172" fmla="*/ 7754707 h 9597624"/>
                              <a:gd name="connsiteX173" fmla="*/ 7315200 w 7315200"/>
                              <a:gd name="connsiteY173" fmla="*/ 7847351 h 9597624"/>
                              <a:gd name="connsiteX174" fmla="*/ 6127864 w 7315200"/>
                              <a:gd name="connsiteY174" fmla="*/ 5617095 h 9597624"/>
                              <a:gd name="connsiteX175" fmla="*/ 6066689 w 7315200"/>
                              <a:gd name="connsiteY175" fmla="*/ 5580098 h 9597624"/>
                              <a:gd name="connsiteX176" fmla="*/ 4478908 w 7315200"/>
                              <a:gd name="connsiteY176" fmla="*/ 2601427 h 9597624"/>
                              <a:gd name="connsiteX177" fmla="*/ 4483868 w 7315200"/>
                              <a:gd name="connsiteY177" fmla="*/ 2528337 h 9597624"/>
                              <a:gd name="connsiteX178" fmla="*/ 4406160 w 7315200"/>
                              <a:gd name="connsiteY178" fmla="*/ 2383057 h 9597624"/>
                              <a:gd name="connsiteX179" fmla="*/ 4376950 w 7315200"/>
                              <a:gd name="connsiteY179" fmla="*/ 2367717 h 9597624"/>
                              <a:gd name="connsiteX180" fmla="*/ 4124537 w 7315200"/>
                              <a:gd name="connsiteY180" fmla="*/ 1892177 h 9597624"/>
                              <a:gd name="connsiteX181" fmla="*/ 4083754 w 7315200"/>
                              <a:gd name="connsiteY181" fmla="*/ 1879544 h 9597624"/>
                              <a:gd name="connsiteX182" fmla="*/ 4071078 w 7315200"/>
                              <a:gd name="connsiteY182" fmla="*/ 1920150 h 9597624"/>
                              <a:gd name="connsiteX183" fmla="*/ 4499299 w 7315200"/>
                              <a:gd name="connsiteY183" fmla="*/ 2724147 h 9597624"/>
                              <a:gd name="connsiteX184" fmla="*/ 4489930 w 7315200"/>
                              <a:gd name="connsiteY184" fmla="*/ 2762046 h 9597624"/>
                              <a:gd name="connsiteX185" fmla="*/ 5402036 w 7315200"/>
                              <a:gd name="connsiteY185" fmla="*/ 4473813 h 9597624"/>
                              <a:gd name="connsiteX186" fmla="*/ 5399832 w 7315200"/>
                              <a:gd name="connsiteY186" fmla="*/ 4500883 h 9597624"/>
                              <a:gd name="connsiteX187" fmla="*/ 7315200 w 7315200"/>
                              <a:gd name="connsiteY187" fmla="*/ 8097082 h 9597624"/>
                              <a:gd name="connsiteX188" fmla="*/ 7315200 w 7315200"/>
                              <a:gd name="connsiteY188" fmla="*/ 8188955 h 9597624"/>
                              <a:gd name="connsiteX189" fmla="*/ 5115453 w 7315200"/>
                              <a:gd name="connsiteY189" fmla="*/ 4056925 h 9597624"/>
                              <a:gd name="connsiteX190" fmla="*/ 5115453 w 7315200"/>
                              <a:gd name="connsiteY190" fmla="*/ 4037976 h 9597624"/>
                              <a:gd name="connsiteX191" fmla="*/ 2750040 w 7315200"/>
                              <a:gd name="connsiteY191" fmla="*/ 6826250 h 9597624"/>
                              <a:gd name="connsiteX192" fmla="*/ 2910967 w 7315200"/>
                              <a:gd name="connsiteY192" fmla="*/ 7128539 h 9597624"/>
                              <a:gd name="connsiteX193" fmla="*/ 2930256 w 7315200"/>
                              <a:gd name="connsiteY193" fmla="*/ 7143879 h 9597624"/>
                              <a:gd name="connsiteX194" fmla="*/ 2779249 w 7315200"/>
                              <a:gd name="connsiteY194" fmla="*/ 6860540 h 9597624"/>
                              <a:gd name="connsiteX195" fmla="*/ 2750040 w 7315200"/>
                              <a:gd name="connsiteY195" fmla="*/ 6826250 h 9597624"/>
                              <a:gd name="connsiteX196" fmla="*/ 2711212 w 7315200"/>
                              <a:gd name="connsiteY196" fmla="*/ 0 h 9597624"/>
                              <a:gd name="connsiteX197" fmla="*/ 2764629 w 7315200"/>
                              <a:gd name="connsiteY197" fmla="*/ 0 h 9597624"/>
                              <a:gd name="connsiteX198" fmla="*/ 4870204 w 7315200"/>
                              <a:gd name="connsiteY198" fmla="*/ 3954057 h 9597624"/>
                              <a:gd name="connsiteX199" fmla="*/ 4859733 w 7315200"/>
                              <a:gd name="connsiteY199" fmla="*/ 3985639 h 9597624"/>
                              <a:gd name="connsiteX200" fmla="*/ 4828319 w 7315200"/>
                              <a:gd name="connsiteY200" fmla="*/ 3975713 h 9597624"/>
                              <a:gd name="connsiteX201" fmla="*/ 2618873 w 7315200"/>
                              <a:gd name="connsiteY201" fmla="*/ 6837078 h 9597624"/>
                              <a:gd name="connsiteX202" fmla="*/ 2675087 w 7315200"/>
                              <a:gd name="connsiteY202" fmla="*/ 6940849 h 9597624"/>
                              <a:gd name="connsiteX203" fmla="*/ 2715319 w 7315200"/>
                              <a:gd name="connsiteY203" fmla="*/ 6953482 h 9597624"/>
                              <a:gd name="connsiteX204" fmla="*/ 2727995 w 7315200"/>
                              <a:gd name="connsiteY204" fmla="*/ 6912876 h 9597624"/>
                              <a:gd name="connsiteX205" fmla="*/ 2672332 w 7315200"/>
                              <a:gd name="connsiteY205" fmla="*/ 6809105 h 9597624"/>
                              <a:gd name="connsiteX206" fmla="*/ 2618873 w 7315200"/>
                              <a:gd name="connsiteY206" fmla="*/ 6837078 h 9597624"/>
                              <a:gd name="connsiteX207" fmla="*/ 2146562 w 7315200"/>
                              <a:gd name="connsiteY207" fmla="*/ 1609852 h 9597624"/>
                              <a:gd name="connsiteX208" fmla="*/ 2164197 w 7315200"/>
                              <a:gd name="connsiteY208" fmla="*/ 1588986 h 9597624"/>
                              <a:gd name="connsiteX209" fmla="*/ 2212696 w 7315200"/>
                              <a:gd name="connsiteY209" fmla="*/ 1604326 h 9597624"/>
                              <a:gd name="connsiteX210" fmla="*/ 2480541 w 7315200"/>
                              <a:gd name="connsiteY210" fmla="*/ 2107839 h 9597624"/>
                              <a:gd name="connsiteX211" fmla="*/ 2465110 w 7315200"/>
                              <a:gd name="connsiteY211" fmla="*/ 2155664 h 9597624"/>
                              <a:gd name="connsiteX212" fmla="*/ 2417162 w 7315200"/>
                              <a:gd name="connsiteY212" fmla="*/ 2140324 h 9597624"/>
                              <a:gd name="connsiteX213" fmla="*/ 2148766 w 7315200"/>
                              <a:gd name="connsiteY213" fmla="*/ 1636810 h 9597624"/>
                              <a:gd name="connsiteX214" fmla="*/ 2146562 w 7315200"/>
                              <a:gd name="connsiteY214" fmla="*/ 1609852 h 9597624"/>
                              <a:gd name="connsiteX215" fmla="*/ 2049009 w 7315200"/>
                              <a:gd name="connsiteY215" fmla="*/ 0 h 9597624"/>
                              <a:gd name="connsiteX216" fmla="*/ 2103327 w 7315200"/>
                              <a:gd name="connsiteY216" fmla="*/ 0 h 9597624"/>
                              <a:gd name="connsiteX217" fmla="*/ 3884248 w 7315200"/>
                              <a:gd name="connsiteY217" fmla="*/ 3343163 h 9597624"/>
                              <a:gd name="connsiteX218" fmla="*/ 3874328 w 7315200"/>
                              <a:gd name="connsiteY218" fmla="*/ 3375647 h 9597624"/>
                              <a:gd name="connsiteX219" fmla="*/ 3841260 w 7315200"/>
                              <a:gd name="connsiteY219" fmla="*/ 3365721 h 9597624"/>
                              <a:gd name="connsiteX220" fmla="*/ 2024764 w 7315200"/>
                              <a:gd name="connsiteY220" fmla="*/ 1400619 h 9597624"/>
                              <a:gd name="connsiteX221" fmla="*/ 2042400 w 7315200"/>
                              <a:gd name="connsiteY221" fmla="*/ 1379639 h 9597624"/>
                              <a:gd name="connsiteX222" fmla="*/ 2090347 w 7315200"/>
                              <a:gd name="connsiteY222" fmla="*/ 1394979 h 9597624"/>
                              <a:gd name="connsiteX223" fmla="*/ 2148766 w 7315200"/>
                              <a:gd name="connsiteY223" fmla="*/ 1504164 h 9597624"/>
                              <a:gd name="connsiteX224" fmla="*/ 2133886 w 7315200"/>
                              <a:gd name="connsiteY224" fmla="*/ 1551989 h 9597624"/>
                              <a:gd name="connsiteX225" fmla="*/ 2085387 w 7315200"/>
                              <a:gd name="connsiteY225" fmla="*/ 1536649 h 9597624"/>
                              <a:gd name="connsiteX226" fmla="*/ 2026968 w 7315200"/>
                              <a:gd name="connsiteY226" fmla="*/ 1428366 h 9597624"/>
                              <a:gd name="connsiteX227" fmla="*/ 2024764 w 7315200"/>
                              <a:gd name="connsiteY227" fmla="*/ 1400619 h 9597624"/>
                              <a:gd name="connsiteX228" fmla="*/ 1917966 w 7315200"/>
                              <a:gd name="connsiteY228" fmla="*/ 0 h 9597624"/>
                              <a:gd name="connsiteX229" fmla="*/ 1938826 w 7315200"/>
                              <a:gd name="connsiteY229" fmla="*/ 0 h 9597624"/>
                              <a:gd name="connsiteX230" fmla="*/ 3791659 w 7315200"/>
                              <a:gd name="connsiteY230" fmla="*/ 3478516 h 9597624"/>
                              <a:gd name="connsiteX231" fmla="*/ 3791659 w 7315200"/>
                              <a:gd name="connsiteY231" fmla="*/ 3480321 h 9597624"/>
                              <a:gd name="connsiteX232" fmla="*/ 3787802 w 7315200"/>
                              <a:gd name="connsiteY232" fmla="*/ 3491149 h 9597624"/>
                              <a:gd name="connsiteX233" fmla="*/ 3775126 w 7315200"/>
                              <a:gd name="connsiteY233" fmla="*/ 3486637 h 9597624"/>
                              <a:gd name="connsiteX234" fmla="*/ 1450635 w 7315200"/>
                              <a:gd name="connsiteY234" fmla="*/ 0 h 9597624"/>
                              <a:gd name="connsiteX235" fmla="*/ 1506344 w 7315200"/>
                              <a:gd name="connsiteY235" fmla="*/ 0 h 9597624"/>
                              <a:gd name="connsiteX236" fmla="*/ 3399261 w 7315200"/>
                              <a:gd name="connsiteY236" fmla="*/ 3554314 h 9597624"/>
                              <a:gd name="connsiteX237" fmla="*/ 3388790 w 7315200"/>
                              <a:gd name="connsiteY237" fmla="*/ 3586798 h 9597624"/>
                              <a:gd name="connsiteX238" fmla="*/ 3355722 w 7315200"/>
                              <a:gd name="connsiteY238" fmla="*/ 3577775 h 9597624"/>
                              <a:gd name="connsiteX239" fmla="*/ 1442228 w 7315200"/>
                              <a:gd name="connsiteY239" fmla="*/ 5609426 h 9597624"/>
                              <a:gd name="connsiteX240" fmla="*/ 1446637 w 7315200"/>
                              <a:gd name="connsiteY240" fmla="*/ 5604463 h 9597624"/>
                              <a:gd name="connsiteX241" fmla="*/ 1459313 w 7315200"/>
                              <a:gd name="connsiteY241" fmla="*/ 5608072 h 9597624"/>
                              <a:gd name="connsiteX242" fmla="*/ 3584351 w 7315200"/>
                              <a:gd name="connsiteY242" fmla="*/ 9597624 h 9597624"/>
                              <a:gd name="connsiteX243" fmla="*/ 3563011 w 7315200"/>
                              <a:gd name="connsiteY243" fmla="*/ 9597624 h 9597624"/>
                              <a:gd name="connsiteX244" fmla="*/ 1442779 w 7315200"/>
                              <a:gd name="connsiteY244" fmla="*/ 5617095 h 9597624"/>
                              <a:gd name="connsiteX245" fmla="*/ 1442228 w 7315200"/>
                              <a:gd name="connsiteY245" fmla="*/ 5609426 h 9597624"/>
                              <a:gd name="connsiteX246" fmla="*/ 1296732 w 7315200"/>
                              <a:gd name="connsiteY246" fmla="*/ 2442613 h 9597624"/>
                              <a:gd name="connsiteX247" fmla="*/ 1690233 w 7315200"/>
                              <a:gd name="connsiteY247" fmla="*/ 3184348 h 9597624"/>
                              <a:gd name="connsiteX248" fmla="*/ 1690233 w 7315200"/>
                              <a:gd name="connsiteY248" fmla="*/ 3178934 h 9597624"/>
                              <a:gd name="connsiteX249" fmla="*/ 1786679 w 7315200"/>
                              <a:gd name="connsiteY249" fmla="*/ 3089601 h 9597624"/>
                              <a:gd name="connsiteX250" fmla="*/ 1550799 w 7315200"/>
                              <a:gd name="connsiteY250" fmla="*/ 2645643 h 9597624"/>
                              <a:gd name="connsiteX251" fmla="*/ 1548044 w 7315200"/>
                              <a:gd name="connsiteY251" fmla="*/ 2640229 h 9597624"/>
                              <a:gd name="connsiteX252" fmla="*/ 1506158 w 7315200"/>
                              <a:gd name="connsiteY252" fmla="*/ 2633010 h 9597624"/>
                              <a:gd name="connsiteX253" fmla="*/ 1498443 w 7315200"/>
                              <a:gd name="connsiteY253" fmla="*/ 2674518 h 9597624"/>
                              <a:gd name="connsiteX254" fmla="*/ 1646143 w 7315200"/>
                              <a:gd name="connsiteY254" fmla="*/ 2950638 h 9597624"/>
                              <a:gd name="connsiteX255" fmla="*/ 1633467 w 7315200"/>
                              <a:gd name="connsiteY255" fmla="*/ 2991244 h 9597624"/>
                              <a:gd name="connsiteX256" fmla="*/ 1592684 w 7315200"/>
                              <a:gd name="connsiteY256" fmla="*/ 2978611 h 9597624"/>
                              <a:gd name="connsiteX257" fmla="*/ 1315470 w 7315200"/>
                              <a:gd name="connsiteY257" fmla="*/ 2457953 h 9597624"/>
                              <a:gd name="connsiteX258" fmla="*/ 1296732 w 7315200"/>
                              <a:gd name="connsiteY258" fmla="*/ 2442613 h 9597624"/>
                              <a:gd name="connsiteX259" fmla="*/ 403364 w 7315200"/>
                              <a:gd name="connsiteY259" fmla="*/ 4291537 h 9597624"/>
                              <a:gd name="connsiteX260" fmla="*/ 407222 w 7315200"/>
                              <a:gd name="connsiteY260" fmla="*/ 4278904 h 9597624"/>
                              <a:gd name="connsiteX261" fmla="*/ 419898 w 7315200"/>
                              <a:gd name="connsiteY261" fmla="*/ 4282514 h 9597624"/>
                              <a:gd name="connsiteX262" fmla="*/ 3250662 w 7315200"/>
                              <a:gd name="connsiteY262" fmla="*/ 9597624 h 9597624"/>
                              <a:gd name="connsiteX263" fmla="*/ 3229323 w 7315200"/>
                              <a:gd name="connsiteY263" fmla="*/ 9597624 h 9597624"/>
                              <a:gd name="connsiteX264" fmla="*/ 0 w 7315200"/>
                              <a:gd name="connsiteY264" fmla="*/ 704719 h 9597624"/>
                              <a:gd name="connsiteX265" fmla="*/ 0 w 7315200"/>
                              <a:gd name="connsiteY265" fmla="*/ 603475 h 9597624"/>
                              <a:gd name="connsiteX266" fmla="*/ 1305550 w 7315200"/>
                              <a:gd name="connsiteY266" fmla="*/ 3055312 h 9597624"/>
                              <a:gd name="connsiteX267" fmla="*/ 1296732 w 7315200"/>
                              <a:gd name="connsiteY267" fmla="*/ 3084187 h 9597624"/>
                              <a:gd name="connsiteX268" fmla="*/ 1263665 w 7315200"/>
                              <a:gd name="connsiteY268" fmla="*/ 3076968 h 9597624"/>
                              <a:gd name="connsiteX269" fmla="*/ 0 w 7315200"/>
                              <a:gd name="connsiteY269" fmla="*/ 888976 h 9597624"/>
                              <a:gd name="connsiteX270" fmla="*/ 0 w 7315200"/>
                              <a:gd name="connsiteY270" fmla="*/ 785771 h 9597624"/>
                              <a:gd name="connsiteX271" fmla="*/ 1517732 w 7315200"/>
                              <a:gd name="connsiteY271" fmla="*/ 3635525 h 9597624"/>
                              <a:gd name="connsiteX272" fmla="*/ 1518834 w 7315200"/>
                              <a:gd name="connsiteY272" fmla="*/ 3631916 h 9597624"/>
                              <a:gd name="connsiteX273" fmla="*/ 1630712 w 7315200"/>
                              <a:gd name="connsiteY273" fmla="*/ 3560630 h 9597624"/>
                              <a:gd name="connsiteX274" fmla="*/ 0 w 7315200"/>
                              <a:gd name="connsiteY274" fmla="*/ 499389 h 9597624"/>
                              <a:gd name="connsiteX275" fmla="*/ 0 w 7315200"/>
                              <a:gd name="connsiteY275" fmla="*/ 396240 h 9597624"/>
                              <a:gd name="connsiteX276" fmla="*/ 1927766 w 7315200"/>
                              <a:gd name="connsiteY276" fmla="*/ 4015417 h 9597624"/>
                              <a:gd name="connsiteX277" fmla="*/ 1933278 w 7315200"/>
                              <a:gd name="connsiteY277" fmla="*/ 4017221 h 9597624"/>
                              <a:gd name="connsiteX278" fmla="*/ 2057280 w 7315200"/>
                              <a:gd name="connsiteY278" fmla="*/ 3973006 h 9597624"/>
                              <a:gd name="connsiteX279" fmla="*/ 1260909 w 7315200"/>
                              <a:gd name="connsiteY279" fmla="*/ 2477805 h 9597624"/>
                              <a:gd name="connsiteX280" fmla="*/ 1263665 w 7315200"/>
                              <a:gd name="connsiteY280" fmla="*/ 2485926 h 9597624"/>
                              <a:gd name="connsiteX281" fmla="*/ 1658819 w 7315200"/>
                              <a:gd name="connsiteY281" fmla="*/ 3227661 h 9597624"/>
                              <a:gd name="connsiteX282" fmla="*/ 1646143 w 7315200"/>
                              <a:gd name="connsiteY282" fmla="*/ 3268267 h 9597624"/>
                              <a:gd name="connsiteX283" fmla="*/ 1605360 w 7315200"/>
                              <a:gd name="connsiteY283" fmla="*/ 3255634 h 9597624"/>
                              <a:gd name="connsiteX284" fmla="*/ 892760 w 7315200"/>
                              <a:gd name="connsiteY284" fmla="*/ 1917443 h 9597624"/>
                              <a:gd name="connsiteX285" fmla="*/ 905436 w 7315200"/>
                              <a:gd name="connsiteY285" fmla="*/ 1876837 h 9597624"/>
                              <a:gd name="connsiteX286" fmla="*/ 946219 w 7315200"/>
                              <a:gd name="connsiteY286" fmla="*/ 1889470 h 9597624"/>
                              <a:gd name="connsiteX287" fmla="*/ 1099431 w 7315200"/>
                              <a:gd name="connsiteY287" fmla="*/ 2177321 h 9597624"/>
                              <a:gd name="connsiteX288" fmla="*/ 1104942 w 7315200"/>
                              <a:gd name="connsiteY288" fmla="*/ 2183637 h 9597624"/>
                              <a:gd name="connsiteX289" fmla="*/ 0 w 7315200"/>
                              <a:gd name="connsiteY289" fmla="*/ 109716 h 9597624"/>
                              <a:gd name="connsiteX290" fmla="*/ 0 w 7315200"/>
                              <a:gd name="connsiteY290" fmla="*/ 6036 h 9597624"/>
                              <a:gd name="connsiteX291" fmla="*/ 1152890 w 7315200"/>
                              <a:gd name="connsiteY291" fmla="*/ 2171004 h 9597624"/>
                              <a:gd name="connsiteX292" fmla="*/ 1151787 w 7315200"/>
                              <a:gd name="connsiteY292" fmla="*/ 2146641 h 9597624"/>
                              <a:gd name="connsiteX293" fmla="*/ 1083448 w 7315200"/>
                              <a:gd name="connsiteY293" fmla="*/ 2018506 h 9597624"/>
                              <a:gd name="connsiteX294" fmla="*/ 1096124 w 7315200"/>
                              <a:gd name="connsiteY294" fmla="*/ 1977900 h 9597624"/>
                              <a:gd name="connsiteX295" fmla="*/ 1136356 w 7315200"/>
                              <a:gd name="connsiteY295" fmla="*/ 1991436 h 9597624"/>
                              <a:gd name="connsiteX296" fmla="*/ 1389320 w 7315200"/>
                              <a:gd name="connsiteY296" fmla="*/ 2466976 h 9597624"/>
                              <a:gd name="connsiteX297" fmla="*/ 1430103 w 7315200"/>
                              <a:gd name="connsiteY297" fmla="*/ 2479609 h 9597624"/>
                              <a:gd name="connsiteX298" fmla="*/ 1442779 w 7315200"/>
                              <a:gd name="connsiteY298" fmla="*/ 2439003 h 9597624"/>
                              <a:gd name="connsiteX299" fmla="*/ 1014558 w 7315200"/>
                              <a:gd name="connsiteY299" fmla="*/ 1635006 h 9597624"/>
                              <a:gd name="connsiteX300" fmla="*/ 1010700 w 7315200"/>
                              <a:gd name="connsiteY300" fmla="*/ 1619666 h 9597624"/>
                              <a:gd name="connsiteX301" fmla="*/ 148101 w 7315200"/>
                              <a:gd name="connsiteY301" fmla="*/ 0 h 9597624"/>
                              <a:gd name="connsiteX302" fmla="*/ 203230 w 7315200"/>
                              <a:gd name="connsiteY302" fmla="*/ 0 h 9597624"/>
                              <a:gd name="connsiteX303" fmla="*/ 1052585 w 7315200"/>
                              <a:gd name="connsiteY303" fmla="*/ 1594400 h 9597624"/>
                              <a:gd name="connsiteX304" fmla="*/ 1068017 w 7315200"/>
                              <a:gd name="connsiteY304" fmla="*/ 1607935 h 9597624"/>
                              <a:gd name="connsiteX305" fmla="*/ 1386565 w 7315200"/>
                              <a:gd name="connsiteY305" fmla="*/ 2206196 h 9597624"/>
                              <a:gd name="connsiteX306" fmla="*/ 1426246 w 7315200"/>
                              <a:gd name="connsiteY306" fmla="*/ 2041968 h 9597624"/>
                              <a:gd name="connsiteX307" fmla="*/ 338908 w 7315200"/>
                              <a:gd name="connsiteY307" fmla="*/ 0 h 9597624"/>
                              <a:gd name="connsiteX308" fmla="*/ 360551 w 7315200"/>
                              <a:gd name="connsiteY308" fmla="*/ 0 h 9597624"/>
                              <a:gd name="connsiteX309" fmla="*/ 1442779 w 7315200"/>
                              <a:gd name="connsiteY309" fmla="*/ 2032042 h 9597624"/>
                              <a:gd name="connsiteX310" fmla="*/ 1565679 w 7315200"/>
                              <a:gd name="connsiteY310" fmla="*/ 2032944 h 9597624"/>
                              <a:gd name="connsiteX311" fmla="*/ 536736 w 7315200"/>
                              <a:gd name="connsiteY311" fmla="*/ 101003 h 9597624"/>
                              <a:gd name="connsiteX312" fmla="*/ 532878 w 7315200"/>
                              <a:gd name="connsiteY312" fmla="*/ 94687 h 9597624"/>
                              <a:gd name="connsiteX313" fmla="*/ 519418 w 7315200"/>
                              <a:gd name="connsiteY313" fmla="*/ 43408 h 9597624"/>
                              <a:gd name="connsiteX314" fmla="*/ 525418 w 7315200"/>
                              <a:gd name="connsiteY314" fmla="*/ 0 h 9597624"/>
                              <a:gd name="connsiteX315" fmla="*/ 787286 w 7315200"/>
                              <a:gd name="connsiteY315" fmla="*/ 0 h 9597624"/>
                              <a:gd name="connsiteX316" fmla="*/ 1668739 w 7315200"/>
                              <a:gd name="connsiteY316" fmla="*/ 1653955 h 9597624"/>
                              <a:gd name="connsiteX317" fmla="*/ 1679211 w 7315200"/>
                              <a:gd name="connsiteY317" fmla="*/ 1666588 h 9597624"/>
                              <a:gd name="connsiteX318" fmla="*/ 2860264 w 7315200"/>
                              <a:gd name="connsiteY318" fmla="*/ 3885478 h 9597624"/>
                              <a:gd name="connsiteX319" fmla="*/ 2884513 w 7315200"/>
                              <a:gd name="connsiteY319" fmla="*/ 3907134 h 9597624"/>
                              <a:gd name="connsiteX320" fmla="*/ 2607850 w 7315200"/>
                              <a:gd name="connsiteY320" fmla="*/ 3386476 h 9597624"/>
                              <a:gd name="connsiteX321" fmla="*/ 2649736 w 7315200"/>
                              <a:gd name="connsiteY321" fmla="*/ 3217735 h 9597624"/>
                              <a:gd name="connsiteX322" fmla="*/ 935935 w 7315200"/>
                              <a:gd name="connsiteY322" fmla="*/ 0 h 9597624"/>
                              <a:gd name="connsiteX323" fmla="*/ 957004 w 7315200"/>
                              <a:gd name="connsiteY323" fmla="*/ 0 h 9597624"/>
                              <a:gd name="connsiteX324" fmla="*/ 2666269 w 7315200"/>
                              <a:gd name="connsiteY324" fmla="*/ 3209614 h 9597624"/>
                              <a:gd name="connsiteX325" fmla="*/ 2801845 w 7315200"/>
                              <a:gd name="connsiteY325" fmla="*/ 3222247 h 9597624"/>
                              <a:gd name="connsiteX326" fmla="*/ 1085289 w 7315200"/>
                              <a:gd name="connsiteY326" fmla="*/ 0 h 9597624"/>
                              <a:gd name="connsiteX327" fmla="*/ 1106187 w 7315200"/>
                              <a:gd name="connsiteY327" fmla="*/ 0 h 9597624"/>
                              <a:gd name="connsiteX328" fmla="*/ 2413304 w 7315200"/>
                              <a:gd name="connsiteY328" fmla="*/ 2454343 h 9597624"/>
                              <a:gd name="connsiteX329" fmla="*/ 2484399 w 7315200"/>
                              <a:gd name="connsiteY329" fmla="*/ 2326209 h 9597624"/>
                              <a:gd name="connsiteX330" fmla="*/ 2666269 w 7315200"/>
                              <a:gd name="connsiteY330" fmla="*/ 2381253 h 9597624"/>
                              <a:gd name="connsiteX331" fmla="*/ 3413039 w 7315200"/>
                              <a:gd name="connsiteY331" fmla="*/ 3785316 h 9597624"/>
                              <a:gd name="connsiteX332" fmla="*/ 3406425 w 7315200"/>
                              <a:gd name="connsiteY332" fmla="*/ 3737492 h 9597624"/>
                              <a:gd name="connsiteX333" fmla="*/ 3545308 w 7315200"/>
                              <a:gd name="connsiteY333" fmla="*/ 3615674 h 9597624"/>
                              <a:gd name="connsiteX334" fmla="*/ 2231434 w 7315200"/>
                              <a:gd name="connsiteY334" fmla="*/ 1148637 h 9597624"/>
                              <a:gd name="connsiteX335" fmla="*/ 2256786 w 7315200"/>
                              <a:gd name="connsiteY335" fmla="*/ 1066522 h 9597624"/>
                              <a:gd name="connsiteX336" fmla="*/ 2339454 w 7315200"/>
                              <a:gd name="connsiteY336" fmla="*/ 1091788 h 9597624"/>
                              <a:gd name="connsiteX337" fmla="*/ 4054544 w 7315200"/>
                              <a:gd name="connsiteY337" fmla="*/ 4306877 h 9597624"/>
                              <a:gd name="connsiteX338" fmla="*/ 4137213 w 7315200"/>
                              <a:gd name="connsiteY338" fmla="*/ 4332143 h 9597624"/>
                              <a:gd name="connsiteX339" fmla="*/ 4162564 w 7315200"/>
                              <a:gd name="connsiteY339" fmla="*/ 4250029 h 9597624"/>
                              <a:gd name="connsiteX340" fmla="*/ 3862754 w 7315200"/>
                              <a:gd name="connsiteY340" fmla="*/ 3688764 h 9597624"/>
                              <a:gd name="connsiteX341" fmla="*/ 3888106 w 7315200"/>
                              <a:gd name="connsiteY341" fmla="*/ 3606650 h 9597624"/>
                              <a:gd name="connsiteX342" fmla="*/ 3970774 w 7315200"/>
                              <a:gd name="connsiteY342" fmla="*/ 3631916 h 9597624"/>
                              <a:gd name="connsiteX343" fmla="*/ 4532367 w 7315200"/>
                              <a:gd name="connsiteY343" fmla="*/ 4686768 h 9597624"/>
                              <a:gd name="connsiteX344" fmla="*/ 4562678 w 7315200"/>
                              <a:gd name="connsiteY344" fmla="*/ 4714741 h 9597624"/>
                              <a:gd name="connsiteX345" fmla="*/ 4508117 w 7315200"/>
                              <a:gd name="connsiteY345" fmla="*/ 4612775 h 9597624"/>
                              <a:gd name="connsiteX346" fmla="*/ 4521895 w 7315200"/>
                              <a:gd name="connsiteY346" fmla="*/ 4567658 h 9597624"/>
                              <a:gd name="connsiteX347" fmla="*/ 4566536 w 7315200"/>
                              <a:gd name="connsiteY347" fmla="*/ 4582095 h 9597624"/>
                              <a:gd name="connsiteX348" fmla="*/ 4629915 w 7315200"/>
                              <a:gd name="connsiteY348" fmla="*/ 4701206 h 9597624"/>
                              <a:gd name="connsiteX349" fmla="*/ 4638733 w 7315200"/>
                              <a:gd name="connsiteY349" fmla="*/ 4631725 h 9597624"/>
                              <a:gd name="connsiteX350" fmla="*/ 3838505 w 7315200"/>
                              <a:gd name="connsiteY350" fmla="*/ 3127500 h 9597624"/>
                              <a:gd name="connsiteX351" fmla="*/ 3863856 w 7315200"/>
                              <a:gd name="connsiteY351" fmla="*/ 3044483 h 9597624"/>
                              <a:gd name="connsiteX352" fmla="*/ 3866612 w 7315200"/>
                              <a:gd name="connsiteY352" fmla="*/ 3043581 h 9597624"/>
                              <a:gd name="connsiteX353" fmla="*/ 3821971 w 7315200"/>
                              <a:gd name="connsiteY353" fmla="*/ 2961467 h 9597624"/>
                              <a:gd name="connsiteX354" fmla="*/ 3740956 w 7315200"/>
                              <a:gd name="connsiteY354" fmla="*/ 2937103 h 9597624"/>
                              <a:gd name="connsiteX355" fmla="*/ 3635141 w 7315200"/>
                              <a:gd name="connsiteY355" fmla="*/ 2740390 h 9597624"/>
                              <a:gd name="connsiteX356" fmla="*/ 3630181 w 7315200"/>
                              <a:gd name="connsiteY356" fmla="*/ 2696174 h 9597624"/>
                              <a:gd name="connsiteX357" fmla="*/ 2193893 w 7315200"/>
                              <a:gd name="connsiteY357" fmla="*/ 0 h 9597624"/>
                              <a:gd name="connsiteX358" fmla="*/ 2214600 w 7315200"/>
                              <a:gd name="connsiteY358" fmla="*/ 0 h 9597624"/>
                              <a:gd name="connsiteX359" fmla="*/ 3638999 w 7315200"/>
                              <a:gd name="connsiteY359" fmla="*/ 2674518 h 9597624"/>
                              <a:gd name="connsiteX360" fmla="*/ 3658288 w 7315200"/>
                              <a:gd name="connsiteY360" fmla="*/ 2658276 h 9597624"/>
                              <a:gd name="connsiteX361" fmla="*/ 2910967 w 7315200"/>
                              <a:gd name="connsiteY361" fmla="*/ 1254212 h 9597624"/>
                              <a:gd name="connsiteX362" fmla="*/ 2923643 w 7315200"/>
                              <a:gd name="connsiteY362" fmla="*/ 1213606 h 9597624"/>
                              <a:gd name="connsiteX363" fmla="*/ 2964426 w 7315200"/>
                              <a:gd name="connsiteY363" fmla="*/ 1226239 h 9597624"/>
                              <a:gd name="connsiteX364" fmla="*/ 3810397 w 7315200"/>
                              <a:gd name="connsiteY364" fmla="*/ 2814383 h 9597624"/>
                              <a:gd name="connsiteX365" fmla="*/ 3851180 w 7315200"/>
                              <a:gd name="connsiteY365" fmla="*/ 2827016 h 9597624"/>
                              <a:gd name="connsiteX366" fmla="*/ 3863856 w 7315200"/>
                              <a:gd name="connsiteY366" fmla="*/ 2786410 h 9597624"/>
                              <a:gd name="connsiteX367" fmla="*/ 3715053 w 7315200"/>
                              <a:gd name="connsiteY367" fmla="*/ 2511192 h 9597624"/>
                              <a:gd name="connsiteX368" fmla="*/ 3728280 w 7315200"/>
                              <a:gd name="connsiteY368" fmla="*/ 2470586 h 9597624"/>
                              <a:gd name="connsiteX369" fmla="*/ 3730485 w 7315200"/>
                              <a:gd name="connsiteY369" fmla="*/ 2468781 h 9597624"/>
                              <a:gd name="connsiteX370" fmla="*/ 2415514 w 7315200"/>
                              <a:gd name="connsiteY370" fmla="*/ 0 h 9597624"/>
                              <a:gd name="connsiteX371" fmla="*/ 2437022 w 7315200"/>
                              <a:gd name="connsiteY371" fmla="*/ 0 h 9597624"/>
                              <a:gd name="connsiteX372" fmla="*/ 3750876 w 7315200"/>
                              <a:gd name="connsiteY372" fmla="*/ 2466976 h 9597624"/>
                              <a:gd name="connsiteX373" fmla="*/ 3768512 w 7315200"/>
                              <a:gd name="connsiteY373" fmla="*/ 2481414 h 9597624"/>
                              <a:gd name="connsiteX374" fmla="*/ 4045726 w 7315200"/>
                              <a:gd name="connsiteY374" fmla="*/ 3002975 h 9597624"/>
                              <a:gd name="connsiteX375" fmla="*/ 4086509 w 7315200"/>
                              <a:gd name="connsiteY375" fmla="*/ 3015608 h 9597624"/>
                              <a:gd name="connsiteX376" fmla="*/ 4099185 w 7315200"/>
                              <a:gd name="connsiteY376" fmla="*/ 2975002 h 9597624"/>
                              <a:gd name="connsiteX377" fmla="*/ 3704031 w 7315200"/>
                              <a:gd name="connsiteY377" fmla="*/ 2234169 h 9597624"/>
                              <a:gd name="connsiteX378" fmla="*/ 3716707 w 7315200"/>
                              <a:gd name="connsiteY378" fmla="*/ 2193563 h 9597624"/>
                              <a:gd name="connsiteX379" fmla="*/ 3757490 w 7315200"/>
                              <a:gd name="connsiteY379" fmla="*/ 2206196 h 9597624"/>
                              <a:gd name="connsiteX380" fmla="*/ 4470090 w 7315200"/>
                              <a:gd name="connsiteY380" fmla="*/ 3544388 h 9597624"/>
                              <a:gd name="connsiteX381" fmla="*/ 4470090 w 7315200"/>
                              <a:gd name="connsiteY381" fmla="*/ 3572361 h 9597624"/>
                              <a:gd name="connsiteX382" fmla="*/ 5131987 w 7315200"/>
                              <a:gd name="connsiteY382" fmla="*/ 4816707 h 9597624"/>
                              <a:gd name="connsiteX383" fmla="*/ 5162299 w 7315200"/>
                              <a:gd name="connsiteY383" fmla="*/ 4825730 h 9597624"/>
                              <a:gd name="connsiteX384" fmla="*/ 5171117 w 7315200"/>
                              <a:gd name="connsiteY384" fmla="*/ 4795051 h 9597624"/>
                              <a:gd name="connsiteX385" fmla="*/ 4929725 w 7315200"/>
                              <a:gd name="connsiteY385" fmla="*/ 4341167 h 9597624"/>
                              <a:gd name="connsiteX386" fmla="*/ 4938543 w 7315200"/>
                              <a:gd name="connsiteY386" fmla="*/ 4310487 h 9597624"/>
                              <a:gd name="connsiteX387" fmla="*/ 4968855 w 7315200"/>
                              <a:gd name="connsiteY387" fmla="*/ 4319510 h 9597624"/>
                              <a:gd name="connsiteX388" fmla="*/ 6946830 w 7315200"/>
                              <a:gd name="connsiteY388" fmla="*/ 8031796 h 9597624"/>
                              <a:gd name="connsiteX389" fmla="*/ 6938012 w 7315200"/>
                              <a:gd name="connsiteY389" fmla="*/ 8061573 h 9597624"/>
                              <a:gd name="connsiteX390" fmla="*/ 6907701 w 7315200"/>
                              <a:gd name="connsiteY390" fmla="*/ 8052550 h 9597624"/>
                              <a:gd name="connsiteX391" fmla="*/ 5525488 w 7315200"/>
                              <a:gd name="connsiteY391" fmla="*/ 5457378 h 9597624"/>
                              <a:gd name="connsiteX392" fmla="*/ 5495176 w 7315200"/>
                              <a:gd name="connsiteY392" fmla="*/ 5448355 h 9597624"/>
                              <a:gd name="connsiteX393" fmla="*/ 5486358 w 7315200"/>
                              <a:gd name="connsiteY393" fmla="*/ 5478132 h 9597624"/>
                              <a:gd name="connsiteX394" fmla="*/ 6042440 w 7315200"/>
                              <a:gd name="connsiteY394" fmla="*/ 6523961 h 9597624"/>
                              <a:gd name="connsiteX395" fmla="*/ 6033622 w 7315200"/>
                              <a:gd name="connsiteY395" fmla="*/ 6553739 h 9597624"/>
                              <a:gd name="connsiteX396" fmla="*/ 6003310 w 7315200"/>
                              <a:gd name="connsiteY396" fmla="*/ 6544715 h 9597624"/>
                              <a:gd name="connsiteX397" fmla="*/ 4422694 w 7315200"/>
                              <a:gd name="connsiteY397" fmla="*/ 3578677 h 9597624"/>
                              <a:gd name="connsiteX398" fmla="*/ 4416631 w 7315200"/>
                              <a:gd name="connsiteY398" fmla="*/ 3571458 h 9597624"/>
                              <a:gd name="connsiteX399" fmla="*/ 4263971 w 7315200"/>
                              <a:gd name="connsiteY399" fmla="*/ 3284510 h 9597624"/>
                              <a:gd name="connsiteX400" fmla="*/ 4223188 w 7315200"/>
                              <a:gd name="connsiteY400" fmla="*/ 3271877 h 9597624"/>
                              <a:gd name="connsiteX401" fmla="*/ 4210512 w 7315200"/>
                              <a:gd name="connsiteY401" fmla="*/ 3312483 h 9597624"/>
                              <a:gd name="connsiteX402" fmla="*/ 4279402 w 7315200"/>
                              <a:gd name="connsiteY402" fmla="*/ 3440617 h 9597624"/>
                              <a:gd name="connsiteX403" fmla="*/ 4266726 w 7315200"/>
                              <a:gd name="connsiteY403" fmla="*/ 3481223 h 9597624"/>
                              <a:gd name="connsiteX404" fmla="*/ 4225943 w 7315200"/>
                              <a:gd name="connsiteY404" fmla="*/ 3468590 h 9597624"/>
                              <a:gd name="connsiteX405" fmla="*/ 3972978 w 7315200"/>
                              <a:gd name="connsiteY405" fmla="*/ 2993049 h 9597624"/>
                              <a:gd name="connsiteX406" fmla="*/ 3932746 w 7315200"/>
                              <a:gd name="connsiteY406" fmla="*/ 2980416 h 9597624"/>
                              <a:gd name="connsiteX407" fmla="*/ 3920071 w 7315200"/>
                              <a:gd name="connsiteY407" fmla="*/ 3021022 h 9597624"/>
                              <a:gd name="connsiteX408" fmla="*/ 4347741 w 7315200"/>
                              <a:gd name="connsiteY408" fmla="*/ 3825020 h 9597624"/>
                              <a:gd name="connsiteX409" fmla="*/ 4351599 w 7315200"/>
                              <a:gd name="connsiteY409" fmla="*/ 3835848 h 9597624"/>
                              <a:gd name="connsiteX410" fmla="*/ 5388258 w 7315200"/>
                              <a:gd name="connsiteY410" fmla="*/ 5783128 h 9597624"/>
                              <a:gd name="connsiteX411" fmla="*/ 5362907 w 7315200"/>
                              <a:gd name="connsiteY411" fmla="*/ 5865242 h 9597624"/>
                              <a:gd name="connsiteX412" fmla="*/ 5280239 w 7315200"/>
                              <a:gd name="connsiteY412" fmla="*/ 5839976 h 9597624"/>
                              <a:gd name="connsiteX413" fmla="*/ 4968855 w 7315200"/>
                              <a:gd name="connsiteY413" fmla="*/ 5257055 h 9597624"/>
                              <a:gd name="connsiteX414" fmla="*/ 4907129 w 7315200"/>
                              <a:gd name="connsiteY414" fmla="*/ 5224572 h 9597624"/>
                              <a:gd name="connsiteX415" fmla="*/ 6005515 w 7315200"/>
                              <a:gd name="connsiteY415" fmla="*/ 7288256 h 9597624"/>
                              <a:gd name="connsiteX416" fmla="*/ 6013230 w 7315200"/>
                              <a:gd name="connsiteY416" fmla="*/ 7254868 h 9597624"/>
                              <a:gd name="connsiteX417" fmla="*/ 5676495 w 7315200"/>
                              <a:gd name="connsiteY417" fmla="*/ 6624123 h 9597624"/>
                              <a:gd name="connsiteX418" fmla="*/ 5686966 w 7315200"/>
                              <a:gd name="connsiteY418" fmla="*/ 6589833 h 9597624"/>
                              <a:gd name="connsiteX419" fmla="*/ 5721136 w 7315200"/>
                              <a:gd name="connsiteY419" fmla="*/ 6599759 h 9597624"/>
                              <a:gd name="connsiteX420" fmla="*/ 6328472 w 7315200"/>
                              <a:gd name="connsiteY420" fmla="*/ 7738530 h 9597624"/>
                              <a:gd name="connsiteX421" fmla="*/ 6318001 w 7315200"/>
                              <a:gd name="connsiteY421" fmla="*/ 7772820 h 9597624"/>
                              <a:gd name="connsiteX422" fmla="*/ 6283831 w 7315200"/>
                              <a:gd name="connsiteY422" fmla="*/ 7762894 h 9597624"/>
                              <a:gd name="connsiteX423" fmla="*/ 6153215 w 7315200"/>
                              <a:gd name="connsiteY423" fmla="*/ 7517454 h 9597624"/>
                              <a:gd name="connsiteX424" fmla="*/ 6121250 w 7315200"/>
                              <a:gd name="connsiteY424" fmla="*/ 7506625 h 9597624"/>
                              <a:gd name="connsiteX425" fmla="*/ 7234997 w 7315200"/>
                              <a:gd name="connsiteY425" fmla="*/ 9597624 h 9597624"/>
                              <a:gd name="connsiteX426" fmla="*/ 7161348 w 7315200"/>
                              <a:gd name="connsiteY426" fmla="*/ 9597624 h 9597624"/>
                              <a:gd name="connsiteX427" fmla="*/ 6149358 w 7315200"/>
                              <a:gd name="connsiteY427" fmla="*/ 7691608 h 9597624"/>
                              <a:gd name="connsiteX428" fmla="*/ 6126210 w 7315200"/>
                              <a:gd name="connsiteY428" fmla="*/ 7677170 h 9597624"/>
                              <a:gd name="connsiteX429" fmla="*/ 5910171 w 7315200"/>
                              <a:gd name="connsiteY429" fmla="*/ 7272915 h 9597624"/>
                              <a:gd name="connsiteX430" fmla="*/ 5876001 w 7315200"/>
                              <a:gd name="connsiteY430" fmla="*/ 7262990 h 9597624"/>
                              <a:gd name="connsiteX431" fmla="*/ 5866081 w 7315200"/>
                              <a:gd name="connsiteY431" fmla="*/ 7297279 h 9597624"/>
                              <a:gd name="connsiteX432" fmla="*/ 6230372 w 7315200"/>
                              <a:gd name="connsiteY432" fmla="*/ 7980361 h 9597624"/>
                              <a:gd name="connsiteX433" fmla="*/ 6220452 w 7315200"/>
                              <a:gd name="connsiteY433" fmla="*/ 8014651 h 9597624"/>
                              <a:gd name="connsiteX434" fmla="*/ 6186283 w 7315200"/>
                              <a:gd name="connsiteY434" fmla="*/ 8004725 h 9597624"/>
                              <a:gd name="connsiteX435" fmla="*/ 5009638 w 7315200"/>
                              <a:gd name="connsiteY435" fmla="*/ 5795761 h 9597624"/>
                              <a:gd name="connsiteX436" fmla="*/ 5020109 w 7315200"/>
                              <a:gd name="connsiteY436" fmla="*/ 5761472 h 9597624"/>
                              <a:gd name="connsiteX437" fmla="*/ 5054279 w 7315200"/>
                              <a:gd name="connsiteY437" fmla="*/ 5771397 h 9597624"/>
                              <a:gd name="connsiteX438" fmla="*/ 5773492 w 7315200"/>
                              <a:gd name="connsiteY438" fmla="*/ 7122222 h 9597624"/>
                              <a:gd name="connsiteX439" fmla="*/ 5807662 w 7315200"/>
                              <a:gd name="connsiteY439" fmla="*/ 7132148 h 9597624"/>
                              <a:gd name="connsiteX440" fmla="*/ 5817582 w 7315200"/>
                              <a:gd name="connsiteY440" fmla="*/ 7097859 h 9597624"/>
                              <a:gd name="connsiteX441" fmla="*/ 5691926 w 7315200"/>
                              <a:gd name="connsiteY441" fmla="*/ 6862344 h 9597624"/>
                              <a:gd name="connsiteX442" fmla="*/ 5693029 w 7315200"/>
                              <a:gd name="connsiteY442" fmla="*/ 6835274 h 9597624"/>
                              <a:gd name="connsiteX443" fmla="*/ 4861386 w 7315200"/>
                              <a:gd name="connsiteY443" fmla="*/ 5274200 h 9597624"/>
                              <a:gd name="connsiteX444" fmla="*/ 4866346 w 7315200"/>
                              <a:gd name="connsiteY444" fmla="*/ 5314806 h 9597624"/>
                              <a:gd name="connsiteX445" fmla="*/ 5004678 w 7315200"/>
                              <a:gd name="connsiteY445" fmla="*/ 5574684 h 9597624"/>
                              <a:gd name="connsiteX446" fmla="*/ 4979326 w 7315200"/>
                              <a:gd name="connsiteY446" fmla="*/ 5657701 h 9597624"/>
                              <a:gd name="connsiteX447" fmla="*/ 4896658 w 7315200"/>
                              <a:gd name="connsiteY447" fmla="*/ 5632435 h 9597624"/>
                              <a:gd name="connsiteX448" fmla="*/ 4383564 w 7315200"/>
                              <a:gd name="connsiteY448" fmla="*/ 4667819 h 9597624"/>
                              <a:gd name="connsiteX449" fmla="*/ 4300896 w 7315200"/>
                              <a:gd name="connsiteY449" fmla="*/ 4642553 h 9597624"/>
                              <a:gd name="connsiteX450" fmla="*/ 4275544 w 7315200"/>
                              <a:gd name="connsiteY450" fmla="*/ 4725570 h 9597624"/>
                              <a:gd name="connsiteX451" fmla="*/ 5141907 w 7315200"/>
                              <a:gd name="connsiteY451" fmla="*/ 6353416 h 9597624"/>
                              <a:gd name="connsiteX452" fmla="*/ 5125373 w 7315200"/>
                              <a:gd name="connsiteY452" fmla="*/ 6430116 h 9597624"/>
                              <a:gd name="connsiteX453" fmla="*/ 5621934 w 7315200"/>
                              <a:gd name="connsiteY453" fmla="*/ 7362249 h 9597624"/>
                              <a:gd name="connsiteX454" fmla="*/ 5650041 w 7315200"/>
                              <a:gd name="connsiteY454" fmla="*/ 7370370 h 9597624"/>
                              <a:gd name="connsiteX455" fmla="*/ 5658859 w 7315200"/>
                              <a:gd name="connsiteY455" fmla="*/ 7342397 h 9597624"/>
                              <a:gd name="connsiteX456" fmla="*/ 5155685 w 7315200"/>
                              <a:gd name="connsiteY456" fmla="*/ 6397632 h 9597624"/>
                              <a:gd name="connsiteX457" fmla="*/ 5164503 w 7315200"/>
                              <a:gd name="connsiteY457" fmla="*/ 6369659 h 9597624"/>
                              <a:gd name="connsiteX458" fmla="*/ 5192610 w 7315200"/>
                              <a:gd name="connsiteY458" fmla="*/ 6378682 h 9597624"/>
                              <a:gd name="connsiteX459" fmla="*/ 6906765 w 7315200"/>
                              <a:gd name="connsiteY459" fmla="*/ 9597624 h 9597624"/>
                              <a:gd name="connsiteX460" fmla="*/ 6860288 w 7315200"/>
                              <a:gd name="connsiteY460" fmla="*/ 9597624 h 9597624"/>
                              <a:gd name="connsiteX461" fmla="*/ 5979061 w 7315200"/>
                              <a:gd name="connsiteY461" fmla="*/ 7942462 h 9597624"/>
                              <a:gd name="connsiteX462" fmla="*/ 5950954 w 7315200"/>
                              <a:gd name="connsiteY462" fmla="*/ 7933439 h 9597624"/>
                              <a:gd name="connsiteX463" fmla="*/ 5942136 w 7315200"/>
                              <a:gd name="connsiteY463" fmla="*/ 7961412 h 9597624"/>
                              <a:gd name="connsiteX464" fmla="*/ 6160931 w 7315200"/>
                              <a:gd name="connsiteY464" fmla="*/ 8372886 h 9597624"/>
                              <a:gd name="connsiteX465" fmla="*/ 6151562 w 7315200"/>
                              <a:gd name="connsiteY465" fmla="*/ 8399054 h 9597624"/>
                              <a:gd name="connsiteX466" fmla="*/ 6124006 w 7315200"/>
                              <a:gd name="connsiteY466" fmla="*/ 8390030 h 9597624"/>
                              <a:gd name="connsiteX467" fmla="*/ 5313306 w 7315200"/>
                              <a:gd name="connsiteY467" fmla="*/ 6866856 h 9597624"/>
                              <a:gd name="connsiteX468" fmla="*/ 5230638 w 7315200"/>
                              <a:gd name="connsiteY468" fmla="*/ 6960701 h 9597624"/>
                              <a:gd name="connsiteX469" fmla="*/ 6635593 w 7315200"/>
                              <a:gd name="connsiteY469" fmla="*/ 9597624 h 9597624"/>
                              <a:gd name="connsiteX470" fmla="*/ 6614581 w 7315200"/>
                              <a:gd name="connsiteY470" fmla="*/ 9597624 h 9597624"/>
                              <a:gd name="connsiteX471" fmla="*/ 5213002 w 7315200"/>
                              <a:gd name="connsiteY471" fmla="*/ 6966115 h 9597624"/>
                              <a:gd name="connsiteX472" fmla="*/ 5070812 w 7315200"/>
                              <a:gd name="connsiteY472" fmla="*/ 6900243 h 9597624"/>
                              <a:gd name="connsiteX473" fmla="*/ 4324043 w 7315200"/>
                              <a:gd name="connsiteY473" fmla="*/ 5498887 h 9597624"/>
                              <a:gd name="connsiteX474" fmla="*/ 4320185 w 7315200"/>
                              <a:gd name="connsiteY474" fmla="*/ 5491669 h 9597624"/>
                              <a:gd name="connsiteX475" fmla="*/ 4142173 w 7315200"/>
                              <a:gd name="connsiteY475" fmla="*/ 5442940 h 9597624"/>
                              <a:gd name="connsiteX476" fmla="*/ 4093674 w 7315200"/>
                              <a:gd name="connsiteY476" fmla="*/ 5620704 h 9597624"/>
                              <a:gd name="connsiteX477" fmla="*/ 4470090 w 7315200"/>
                              <a:gd name="connsiteY477" fmla="*/ 6325443 h 9597624"/>
                              <a:gd name="connsiteX478" fmla="*/ 4429307 w 7315200"/>
                              <a:gd name="connsiteY478" fmla="*/ 6493281 h 9597624"/>
                              <a:gd name="connsiteX479" fmla="*/ 6070547 w 7315200"/>
                              <a:gd name="connsiteY479" fmla="*/ 9573919 h 9597624"/>
                              <a:gd name="connsiteX480" fmla="*/ 6071511 w 7315200"/>
                              <a:gd name="connsiteY480" fmla="*/ 9591741 h 9597624"/>
                              <a:gd name="connsiteX481" fmla="*/ 6066622 w 7315200"/>
                              <a:gd name="connsiteY481" fmla="*/ 9597624 h 9597624"/>
                              <a:gd name="connsiteX482" fmla="*/ 6032213 w 7315200"/>
                              <a:gd name="connsiteY482" fmla="*/ 9597624 h 9597624"/>
                              <a:gd name="connsiteX483" fmla="*/ 6028662 w 7315200"/>
                              <a:gd name="connsiteY483" fmla="*/ 9594673 h 9597624"/>
                              <a:gd name="connsiteX484" fmla="*/ 4385768 w 7315200"/>
                              <a:gd name="connsiteY484" fmla="*/ 6513133 h 9597624"/>
                              <a:gd name="connsiteX485" fmla="*/ 4237517 w 7315200"/>
                              <a:gd name="connsiteY485" fmla="*/ 6449066 h 9597624"/>
                              <a:gd name="connsiteX486" fmla="*/ 3945422 w 7315200"/>
                              <a:gd name="connsiteY486" fmla="*/ 5899532 h 9597624"/>
                              <a:gd name="connsiteX487" fmla="*/ 3912355 w 7315200"/>
                              <a:gd name="connsiteY487" fmla="*/ 5858926 h 9597624"/>
                              <a:gd name="connsiteX488" fmla="*/ 3914559 w 7315200"/>
                              <a:gd name="connsiteY488" fmla="*/ 5862535 h 9597624"/>
                              <a:gd name="connsiteX489" fmla="*/ 3917315 w 7315200"/>
                              <a:gd name="connsiteY489" fmla="*/ 5867047 h 9597624"/>
                              <a:gd name="connsiteX490" fmla="*/ 3894168 w 7315200"/>
                              <a:gd name="connsiteY490" fmla="*/ 5931114 h 9597624"/>
                              <a:gd name="connsiteX491" fmla="*/ 3829687 w 7315200"/>
                              <a:gd name="connsiteY491" fmla="*/ 5908555 h 9597624"/>
                              <a:gd name="connsiteX492" fmla="*/ 3818113 w 7315200"/>
                              <a:gd name="connsiteY492" fmla="*/ 5886899 h 9597624"/>
                              <a:gd name="connsiteX493" fmla="*/ 3740956 w 7315200"/>
                              <a:gd name="connsiteY493" fmla="*/ 5926602 h 9597624"/>
                              <a:gd name="connsiteX494" fmla="*/ 5641223 w 7315200"/>
                              <a:gd name="connsiteY494" fmla="*/ 9494512 h 9597624"/>
                              <a:gd name="connsiteX495" fmla="*/ 5632405 w 7315200"/>
                              <a:gd name="connsiteY495" fmla="*/ 9521583 h 9597624"/>
                              <a:gd name="connsiteX496" fmla="*/ 5604298 w 7315200"/>
                              <a:gd name="connsiteY496" fmla="*/ 9512559 h 9597624"/>
                              <a:gd name="connsiteX497" fmla="*/ 4429307 w 7315200"/>
                              <a:gd name="connsiteY497" fmla="*/ 7310814 h 9597624"/>
                              <a:gd name="connsiteX498" fmla="*/ 4425449 w 7315200"/>
                              <a:gd name="connsiteY498" fmla="*/ 7306303 h 9597624"/>
                              <a:gd name="connsiteX499" fmla="*/ 4397342 w 7315200"/>
                              <a:gd name="connsiteY499" fmla="*/ 7306303 h 9597624"/>
                              <a:gd name="connsiteX500" fmla="*/ 4591888 w 7315200"/>
                              <a:gd name="connsiteY500" fmla="*/ 7670854 h 9597624"/>
                              <a:gd name="connsiteX501" fmla="*/ 4607319 w 7315200"/>
                              <a:gd name="connsiteY501" fmla="*/ 7731312 h 9597624"/>
                              <a:gd name="connsiteX502" fmla="*/ 4613382 w 7315200"/>
                              <a:gd name="connsiteY502" fmla="*/ 7742140 h 9597624"/>
                              <a:gd name="connsiteX503" fmla="*/ 4614484 w 7315200"/>
                              <a:gd name="connsiteY503" fmla="*/ 7745749 h 9597624"/>
                              <a:gd name="connsiteX504" fmla="*/ 4601808 w 7315200"/>
                              <a:gd name="connsiteY504" fmla="*/ 7770113 h 9597624"/>
                              <a:gd name="connsiteX505" fmla="*/ 4538429 w 7315200"/>
                              <a:gd name="connsiteY505" fmla="*/ 7848618 h 9597624"/>
                              <a:gd name="connsiteX506" fmla="*/ 4362070 w 7315200"/>
                              <a:gd name="connsiteY506" fmla="*/ 7794476 h 9597624"/>
                              <a:gd name="connsiteX507" fmla="*/ 2451332 w 7315200"/>
                              <a:gd name="connsiteY507" fmla="*/ 4204009 h 9597624"/>
                              <a:gd name="connsiteX508" fmla="*/ 2454087 w 7315200"/>
                              <a:gd name="connsiteY508" fmla="*/ 4222958 h 9597624"/>
                              <a:gd name="connsiteX509" fmla="*/ 2573130 w 7315200"/>
                              <a:gd name="connsiteY509" fmla="*/ 4445840 h 9597624"/>
                              <a:gd name="connsiteX510" fmla="*/ 2575885 w 7315200"/>
                              <a:gd name="connsiteY510" fmla="*/ 4461180 h 9597624"/>
                              <a:gd name="connsiteX511" fmla="*/ 4009903 w 7315200"/>
                              <a:gd name="connsiteY511" fmla="*/ 7153805 h 9597624"/>
                              <a:gd name="connsiteX512" fmla="*/ 4021477 w 7315200"/>
                              <a:gd name="connsiteY512" fmla="*/ 7204337 h 9597624"/>
                              <a:gd name="connsiteX513" fmla="*/ 3921173 w 7315200"/>
                              <a:gd name="connsiteY513" fmla="*/ 7291865 h 9597624"/>
                              <a:gd name="connsiteX514" fmla="*/ 5148788 w 7315200"/>
                              <a:gd name="connsiteY514" fmla="*/ 9597624 h 9597624"/>
                              <a:gd name="connsiteX515" fmla="*/ 5093208 w 7315200"/>
                              <a:gd name="connsiteY515" fmla="*/ 9597624 h 9597624"/>
                              <a:gd name="connsiteX516" fmla="*/ 3088979 w 7315200"/>
                              <a:gd name="connsiteY516" fmla="*/ 5833660 h 9597624"/>
                              <a:gd name="connsiteX517" fmla="*/ 3086224 w 7315200"/>
                              <a:gd name="connsiteY517" fmla="*/ 5823734 h 9597624"/>
                              <a:gd name="connsiteX518" fmla="*/ 2396771 w 7315200"/>
                              <a:gd name="connsiteY518" fmla="*/ 4528856 h 9597624"/>
                              <a:gd name="connsiteX519" fmla="*/ 2269462 w 7315200"/>
                              <a:gd name="connsiteY519" fmla="*/ 4489153 h 9597624"/>
                              <a:gd name="connsiteX520" fmla="*/ 2230332 w 7315200"/>
                              <a:gd name="connsiteY520" fmla="*/ 4616385 h 9597624"/>
                              <a:gd name="connsiteX521" fmla="*/ 2687763 w 7315200"/>
                              <a:gd name="connsiteY521" fmla="*/ 5474523 h 9597624"/>
                              <a:gd name="connsiteX522" fmla="*/ 2696581 w 7315200"/>
                              <a:gd name="connsiteY522" fmla="*/ 5540396 h 9597624"/>
                              <a:gd name="connsiteX523" fmla="*/ 2583601 w 7315200"/>
                              <a:gd name="connsiteY523" fmla="*/ 5610779 h 9597624"/>
                              <a:gd name="connsiteX524" fmla="*/ 4472294 w 7315200"/>
                              <a:gd name="connsiteY524" fmla="*/ 9158836 h 9597624"/>
                              <a:gd name="connsiteX525" fmla="*/ 4473948 w 7315200"/>
                              <a:gd name="connsiteY525" fmla="*/ 9161543 h 9597624"/>
                              <a:gd name="connsiteX526" fmla="*/ 4462374 w 7315200"/>
                              <a:gd name="connsiteY526" fmla="*/ 9193126 h 9597624"/>
                              <a:gd name="connsiteX527" fmla="*/ 4430409 w 7315200"/>
                              <a:gd name="connsiteY527" fmla="*/ 9181395 h 9597624"/>
                              <a:gd name="connsiteX528" fmla="*/ 2940177 w 7315200"/>
                              <a:gd name="connsiteY528" fmla="*/ 6384096 h 9597624"/>
                              <a:gd name="connsiteX529" fmla="*/ 2939074 w 7315200"/>
                              <a:gd name="connsiteY529" fmla="*/ 6381389 h 9597624"/>
                              <a:gd name="connsiteX530" fmla="*/ 2906007 w 7315200"/>
                              <a:gd name="connsiteY530" fmla="*/ 6374170 h 9597624"/>
                              <a:gd name="connsiteX531" fmla="*/ 2898291 w 7315200"/>
                              <a:gd name="connsiteY531" fmla="*/ 6406655 h 9597624"/>
                              <a:gd name="connsiteX532" fmla="*/ 3497912 w 7315200"/>
                              <a:gd name="connsiteY532" fmla="*/ 7534598 h 9597624"/>
                              <a:gd name="connsiteX533" fmla="*/ 3489094 w 7315200"/>
                              <a:gd name="connsiteY533" fmla="*/ 7564376 h 9597624"/>
                              <a:gd name="connsiteX534" fmla="*/ 3456026 w 7315200"/>
                              <a:gd name="connsiteY534" fmla="*/ 7557157 h 9597624"/>
                              <a:gd name="connsiteX535" fmla="*/ 1075733 w 7315200"/>
                              <a:gd name="connsiteY535" fmla="*/ 3086894 h 9597624"/>
                              <a:gd name="connsiteX536" fmla="*/ 1074079 w 7315200"/>
                              <a:gd name="connsiteY536" fmla="*/ 3084187 h 9597624"/>
                              <a:gd name="connsiteX537" fmla="*/ 1085653 w 7315200"/>
                              <a:gd name="connsiteY537" fmla="*/ 3052604 h 9597624"/>
                              <a:gd name="connsiteX538" fmla="*/ 1117618 w 7315200"/>
                              <a:gd name="connsiteY538" fmla="*/ 3064335 h 9597624"/>
                              <a:gd name="connsiteX539" fmla="*/ 2516364 w 7315200"/>
                              <a:gd name="connsiteY539" fmla="*/ 5690186 h 9597624"/>
                              <a:gd name="connsiteX540" fmla="*/ 2517466 w 7315200"/>
                              <a:gd name="connsiteY540" fmla="*/ 5692893 h 9597624"/>
                              <a:gd name="connsiteX541" fmla="*/ 2550534 w 7315200"/>
                              <a:gd name="connsiteY541" fmla="*/ 5700111 h 9597624"/>
                              <a:gd name="connsiteX542" fmla="*/ 2558249 w 7315200"/>
                              <a:gd name="connsiteY542" fmla="*/ 5667627 h 9597624"/>
                              <a:gd name="connsiteX543" fmla="*/ 2297569 w 7315200"/>
                              <a:gd name="connsiteY543" fmla="*/ 5177649 h 9597624"/>
                              <a:gd name="connsiteX544" fmla="*/ 2301427 w 7315200"/>
                              <a:gd name="connsiteY544" fmla="*/ 5149675 h 9597624"/>
                              <a:gd name="connsiteX545" fmla="*/ 1943198 w 7315200"/>
                              <a:gd name="connsiteY545" fmla="*/ 4478325 h 9597624"/>
                              <a:gd name="connsiteX546" fmla="*/ 1939340 w 7315200"/>
                              <a:gd name="connsiteY546" fmla="*/ 4480129 h 9597624"/>
                              <a:gd name="connsiteX547" fmla="*/ 1907375 w 7315200"/>
                              <a:gd name="connsiteY547" fmla="*/ 4470203 h 9597624"/>
                              <a:gd name="connsiteX548" fmla="*/ 0 w 7315200"/>
                              <a:gd name="connsiteY548" fmla="*/ 1503027 h 9597624"/>
                              <a:gd name="connsiteX549" fmla="*/ 0 w 7315200"/>
                              <a:gd name="connsiteY549" fmla="*/ 1462960 h 9597624"/>
                              <a:gd name="connsiteX550" fmla="*/ 1917846 w 7315200"/>
                              <a:gd name="connsiteY550" fmla="*/ 5063953 h 9597624"/>
                              <a:gd name="connsiteX551" fmla="*/ 1917846 w 7315200"/>
                              <a:gd name="connsiteY551" fmla="*/ 5064855 h 9597624"/>
                              <a:gd name="connsiteX552" fmla="*/ 1913988 w 7315200"/>
                              <a:gd name="connsiteY552" fmla="*/ 5076585 h 9597624"/>
                              <a:gd name="connsiteX553" fmla="*/ 1901312 w 7315200"/>
                              <a:gd name="connsiteY553" fmla="*/ 5072976 h 9597624"/>
                              <a:gd name="connsiteX554" fmla="*/ 0 w 7315200"/>
                              <a:gd name="connsiteY554" fmla="*/ 1951136 h 9597624"/>
                              <a:gd name="connsiteX555" fmla="*/ 0 w 7315200"/>
                              <a:gd name="connsiteY555" fmla="*/ 1691154 h 9597624"/>
                              <a:gd name="connsiteX556" fmla="*/ 1361213 w 7315200"/>
                              <a:gd name="connsiteY556" fmla="*/ 4247322 h 9597624"/>
                              <a:gd name="connsiteX557" fmla="*/ 1352395 w 7315200"/>
                              <a:gd name="connsiteY557" fmla="*/ 4275295 h 9597624"/>
                              <a:gd name="connsiteX558" fmla="*/ 1324288 w 7315200"/>
                              <a:gd name="connsiteY558" fmla="*/ 4266271 h 9597624"/>
                              <a:gd name="connsiteX559" fmla="*/ 152053 w 7315200"/>
                              <a:gd name="connsiteY559" fmla="*/ 2064526 h 9597624"/>
                              <a:gd name="connsiteX560" fmla="*/ 123945 w 7315200"/>
                              <a:gd name="connsiteY560" fmla="*/ 2055503 h 9597624"/>
                              <a:gd name="connsiteX561" fmla="*/ 115127 w 7315200"/>
                              <a:gd name="connsiteY561" fmla="*/ 2083476 h 9597624"/>
                              <a:gd name="connsiteX562" fmla="*/ 335025 w 7315200"/>
                              <a:gd name="connsiteY562" fmla="*/ 2494949 h 9597624"/>
                              <a:gd name="connsiteX563" fmla="*/ 326207 w 7315200"/>
                              <a:gd name="connsiteY563" fmla="*/ 2522020 h 9597624"/>
                              <a:gd name="connsiteX564" fmla="*/ 299202 w 7315200"/>
                              <a:gd name="connsiteY564" fmla="*/ 2513899 h 9597624"/>
                              <a:gd name="connsiteX565" fmla="*/ 0 w 7315200"/>
                              <a:gd name="connsiteY565" fmla="*/ 2855562 h 9597624"/>
                              <a:gd name="connsiteX566" fmla="*/ 0 w 7315200"/>
                              <a:gd name="connsiteY566" fmla="*/ 2751261 h 9597624"/>
                              <a:gd name="connsiteX567" fmla="*/ 558780 w 7315200"/>
                              <a:gd name="connsiteY567" fmla="*/ 3800656 h 9597624"/>
                              <a:gd name="connsiteX568" fmla="*/ 548309 w 7315200"/>
                              <a:gd name="connsiteY568" fmla="*/ 3832239 h 9597624"/>
                              <a:gd name="connsiteX569" fmla="*/ 515242 w 7315200"/>
                              <a:gd name="connsiteY569" fmla="*/ 3823215 h 9597624"/>
                              <a:gd name="connsiteX570" fmla="*/ 0 w 7315200"/>
                              <a:gd name="connsiteY570" fmla="*/ 3326152 h 9597624"/>
                              <a:gd name="connsiteX571" fmla="*/ 0 w 7315200"/>
                              <a:gd name="connsiteY571" fmla="*/ 3138326 h 9597624"/>
                              <a:gd name="connsiteX572" fmla="*/ 428716 w 7315200"/>
                              <a:gd name="connsiteY572" fmla="*/ 3943228 h 9597624"/>
                              <a:gd name="connsiteX573" fmla="*/ 459579 w 7315200"/>
                              <a:gd name="connsiteY573" fmla="*/ 3963080 h 9597624"/>
                              <a:gd name="connsiteX574" fmla="*/ 662942 w 7315200"/>
                              <a:gd name="connsiteY574" fmla="*/ 4344776 h 9597624"/>
                              <a:gd name="connsiteX575" fmla="*/ 715850 w 7315200"/>
                              <a:gd name="connsiteY575" fmla="*/ 4361018 h 9597624"/>
                              <a:gd name="connsiteX576" fmla="*/ 732384 w 7315200"/>
                              <a:gd name="connsiteY576" fmla="*/ 4307780 h 9597624"/>
                              <a:gd name="connsiteX577" fmla="*/ 642551 w 7315200"/>
                              <a:gd name="connsiteY577" fmla="*/ 4138137 h 9597624"/>
                              <a:gd name="connsiteX578" fmla="*/ 659085 w 7315200"/>
                              <a:gd name="connsiteY578" fmla="*/ 4084898 h 9597624"/>
                              <a:gd name="connsiteX579" fmla="*/ 711992 w 7315200"/>
                              <a:gd name="connsiteY579" fmla="*/ 4101140 h 9597624"/>
                              <a:gd name="connsiteX580" fmla="*/ 1047625 w 7315200"/>
                              <a:gd name="connsiteY580" fmla="*/ 4731886 h 9597624"/>
                              <a:gd name="connsiteX581" fmla="*/ 1071874 w 7315200"/>
                              <a:gd name="connsiteY581" fmla="*/ 4750836 h 9597624"/>
                              <a:gd name="connsiteX582" fmla="*/ 1121475 w 7315200"/>
                              <a:gd name="connsiteY582" fmla="*/ 4723765 h 9597624"/>
                              <a:gd name="connsiteX583" fmla="*/ 0 w 7315200"/>
                              <a:gd name="connsiteY583" fmla="*/ 2617309 h 9597624"/>
                              <a:gd name="connsiteX584" fmla="*/ 0 w 7315200"/>
                              <a:gd name="connsiteY584" fmla="*/ 2430108 h 9597624"/>
                              <a:gd name="connsiteX585" fmla="*/ 492646 w 7315200"/>
                              <a:gd name="connsiteY585" fmla="*/ 3355796 h 9597624"/>
                              <a:gd name="connsiteX586" fmla="*/ 567598 w 7315200"/>
                              <a:gd name="connsiteY586" fmla="*/ 3292631 h 9597624"/>
                              <a:gd name="connsiteX587" fmla="*/ 0 w 7315200"/>
                              <a:gd name="connsiteY587" fmla="*/ 2227149 h 9597624"/>
                              <a:gd name="connsiteX588" fmla="*/ 0 w 7315200"/>
                              <a:gd name="connsiteY588" fmla="*/ 2188753 h 9597624"/>
                              <a:gd name="connsiteX589" fmla="*/ 1045 w 7315200"/>
                              <a:gd name="connsiteY589" fmla="*/ 2189051 h 9597624"/>
                              <a:gd name="connsiteX590" fmla="*/ 586336 w 7315200"/>
                              <a:gd name="connsiteY590" fmla="*/ 3289924 h 9597624"/>
                              <a:gd name="connsiteX591" fmla="*/ 675618 w 7315200"/>
                              <a:gd name="connsiteY591" fmla="*/ 3343163 h 9597624"/>
                              <a:gd name="connsiteX592" fmla="*/ 2229230 w 7315200"/>
                              <a:gd name="connsiteY592" fmla="*/ 6264986 h 9597624"/>
                              <a:gd name="connsiteX593" fmla="*/ 2262297 w 7315200"/>
                              <a:gd name="connsiteY593" fmla="*/ 6301982 h 9597624"/>
                              <a:gd name="connsiteX594" fmla="*/ 1772901 w 7315200"/>
                              <a:gd name="connsiteY594" fmla="*/ 5382484 h 9597624"/>
                              <a:gd name="connsiteX595" fmla="*/ 1785577 w 7315200"/>
                              <a:gd name="connsiteY595" fmla="*/ 5341877 h 9597624"/>
                              <a:gd name="connsiteX596" fmla="*/ 1826360 w 7315200"/>
                              <a:gd name="connsiteY596" fmla="*/ 5354510 h 9597624"/>
                              <a:gd name="connsiteX597" fmla="*/ 2339454 w 7315200"/>
                              <a:gd name="connsiteY597" fmla="*/ 6316420 h 9597624"/>
                              <a:gd name="connsiteX598" fmla="*/ 2396771 w 7315200"/>
                              <a:gd name="connsiteY598" fmla="*/ 6283935 h 9597624"/>
                              <a:gd name="connsiteX599" fmla="*/ 1399241 w 7315200"/>
                              <a:gd name="connsiteY599" fmla="*/ 4410648 h 9597624"/>
                              <a:gd name="connsiteX600" fmla="*/ 1409712 w 7315200"/>
                              <a:gd name="connsiteY600" fmla="*/ 4378163 h 9597624"/>
                              <a:gd name="connsiteX601" fmla="*/ 1442779 w 7315200"/>
                              <a:gd name="connsiteY601" fmla="*/ 4388089 h 9597624"/>
                              <a:gd name="connsiteX602" fmla="*/ 2422122 w 7315200"/>
                              <a:gd name="connsiteY602" fmla="*/ 6225282 h 9597624"/>
                              <a:gd name="connsiteX603" fmla="*/ 2410549 w 7315200"/>
                              <a:gd name="connsiteY603" fmla="*/ 6169336 h 9597624"/>
                              <a:gd name="connsiteX604" fmla="*/ 1918948 w 7315200"/>
                              <a:gd name="connsiteY604" fmla="*/ 5246227 h 9597624"/>
                              <a:gd name="connsiteX605" fmla="*/ 1907375 w 7315200"/>
                              <a:gd name="connsiteY605" fmla="*/ 5202012 h 9597624"/>
                              <a:gd name="connsiteX606" fmla="*/ 2006577 w 7315200"/>
                              <a:gd name="connsiteY606" fmla="*/ 5098241 h 9597624"/>
                              <a:gd name="connsiteX607" fmla="*/ 546105 w 7315200"/>
                              <a:gd name="connsiteY607" fmla="*/ 2355987 h 9597624"/>
                              <a:gd name="connsiteX608" fmla="*/ 549411 w 7315200"/>
                              <a:gd name="connsiteY608" fmla="*/ 2343354 h 9597624"/>
                              <a:gd name="connsiteX609" fmla="*/ 562087 w 7315200"/>
                              <a:gd name="connsiteY609" fmla="*/ 2346963 h 9597624"/>
                              <a:gd name="connsiteX610" fmla="*/ 2028070 w 7315200"/>
                              <a:gd name="connsiteY610" fmla="*/ 5099143 h 9597624"/>
                              <a:gd name="connsiteX611" fmla="*/ 2098063 w 7315200"/>
                              <a:gd name="connsiteY611" fmla="*/ 5151480 h 9597624"/>
                              <a:gd name="connsiteX612" fmla="*/ 3167790 w 7315200"/>
                              <a:gd name="connsiteY612" fmla="*/ 7162828 h 9597624"/>
                              <a:gd name="connsiteX613" fmla="*/ 3171648 w 7315200"/>
                              <a:gd name="connsiteY613" fmla="*/ 7248552 h 9597624"/>
                              <a:gd name="connsiteX614" fmla="*/ 4423560 w 7315200"/>
                              <a:gd name="connsiteY614" fmla="*/ 9597624 h 9597624"/>
                              <a:gd name="connsiteX615" fmla="*/ 4403124 w 7315200"/>
                              <a:gd name="connsiteY615" fmla="*/ 9597624 h 9597624"/>
                              <a:gd name="connsiteX616" fmla="*/ 3162830 w 7315200"/>
                              <a:gd name="connsiteY616" fmla="*/ 7266599 h 9597624"/>
                              <a:gd name="connsiteX617" fmla="*/ 3134722 w 7315200"/>
                              <a:gd name="connsiteY617" fmla="*/ 7293670 h 9597624"/>
                              <a:gd name="connsiteX618" fmla="*/ 3334228 w 7315200"/>
                              <a:gd name="connsiteY618" fmla="*/ 7669049 h 9597624"/>
                              <a:gd name="connsiteX619" fmla="*/ 3321553 w 7315200"/>
                              <a:gd name="connsiteY619" fmla="*/ 7709655 h 9597624"/>
                              <a:gd name="connsiteX620" fmla="*/ 3280770 w 7315200"/>
                              <a:gd name="connsiteY620" fmla="*/ 7697022 h 9597624"/>
                              <a:gd name="connsiteX621" fmla="*/ 3127007 w 7315200"/>
                              <a:gd name="connsiteY621" fmla="*/ 7409171 h 9597624"/>
                              <a:gd name="connsiteX622" fmla="*/ 3086224 w 7315200"/>
                              <a:gd name="connsiteY622" fmla="*/ 7395636 h 9597624"/>
                              <a:gd name="connsiteX623" fmla="*/ 3073548 w 7315200"/>
                              <a:gd name="connsiteY623" fmla="*/ 7436242 h 9597624"/>
                              <a:gd name="connsiteX624" fmla="*/ 3142438 w 7315200"/>
                              <a:gd name="connsiteY624" fmla="*/ 7564376 h 9597624"/>
                              <a:gd name="connsiteX625" fmla="*/ 3145194 w 7315200"/>
                              <a:gd name="connsiteY625" fmla="*/ 7583325 h 9597624"/>
                              <a:gd name="connsiteX626" fmla="*/ 4217953 w 7315200"/>
                              <a:gd name="connsiteY626" fmla="*/ 9597624 h 9597624"/>
                              <a:gd name="connsiteX627" fmla="*/ 4162354 w 7315200"/>
                              <a:gd name="connsiteY627" fmla="*/ 9597624 h 9597624"/>
                              <a:gd name="connsiteX628" fmla="*/ 3101655 w 7315200"/>
                              <a:gd name="connsiteY628" fmla="*/ 7606787 h 9597624"/>
                              <a:gd name="connsiteX629" fmla="*/ 3088979 w 7315200"/>
                              <a:gd name="connsiteY629" fmla="*/ 7594154 h 9597624"/>
                              <a:gd name="connsiteX630" fmla="*/ 2836015 w 7315200"/>
                              <a:gd name="connsiteY630" fmla="*/ 7118613 h 9597624"/>
                              <a:gd name="connsiteX631" fmla="*/ 2795783 w 7315200"/>
                              <a:gd name="connsiteY631" fmla="*/ 7105980 h 9597624"/>
                              <a:gd name="connsiteX632" fmla="*/ 2783107 w 7315200"/>
                              <a:gd name="connsiteY632" fmla="*/ 7146586 h 9597624"/>
                              <a:gd name="connsiteX633" fmla="*/ 3210777 w 7315200"/>
                              <a:gd name="connsiteY633" fmla="*/ 7950584 h 9597624"/>
                              <a:gd name="connsiteX634" fmla="*/ 3214635 w 7315200"/>
                              <a:gd name="connsiteY634" fmla="*/ 7969533 h 9597624"/>
                              <a:gd name="connsiteX635" fmla="*/ 4081780 w 7315200"/>
                              <a:gd name="connsiteY635" fmla="*/ 9597624 h 9597624"/>
                              <a:gd name="connsiteX636" fmla="*/ 4060610 w 7315200"/>
                              <a:gd name="connsiteY636" fmla="*/ 9597624 h 9597624"/>
                              <a:gd name="connsiteX637" fmla="*/ 3203613 w 7315200"/>
                              <a:gd name="connsiteY637" fmla="*/ 7988483 h 9597624"/>
                              <a:gd name="connsiteX638" fmla="*/ 3198101 w 7315200"/>
                              <a:gd name="connsiteY638" fmla="*/ 7991190 h 9597624"/>
                              <a:gd name="connsiteX639" fmla="*/ 3158972 w 7315200"/>
                              <a:gd name="connsiteY639" fmla="*/ 7978557 h 9597624"/>
                              <a:gd name="connsiteX640" fmla="*/ 2588561 w 7315200"/>
                              <a:gd name="connsiteY640" fmla="*/ 6907462 h 9597624"/>
                              <a:gd name="connsiteX641" fmla="*/ 2600135 w 7315200"/>
                              <a:gd name="connsiteY641" fmla="*/ 6956189 h 9597624"/>
                              <a:gd name="connsiteX642" fmla="*/ 2979857 w 7315200"/>
                              <a:gd name="connsiteY642" fmla="*/ 7669049 h 9597624"/>
                              <a:gd name="connsiteX643" fmla="*/ 2974897 w 7315200"/>
                              <a:gd name="connsiteY643" fmla="*/ 7772820 h 9597624"/>
                              <a:gd name="connsiteX644" fmla="*/ 3947610 w 7315200"/>
                              <a:gd name="connsiteY644" fmla="*/ 9597624 h 9597624"/>
                              <a:gd name="connsiteX645" fmla="*/ 3926446 w 7315200"/>
                              <a:gd name="connsiteY645" fmla="*/ 9597624 h 9597624"/>
                              <a:gd name="connsiteX646" fmla="*/ 2962221 w 7315200"/>
                              <a:gd name="connsiteY646" fmla="*/ 7786355 h 9597624"/>
                              <a:gd name="connsiteX647" fmla="*/ 2866877 w 7315200"/>
                              <a:gd name="connsiteY647" fmla="*/ 7813426 h 9597624"/>
                              <a:gd name="connsiteX648" fmla="*/ 3816603 w 7315200"/>
                              <a:gd name="connsiteY648" fmla="*/ 9597624 h 9597624"/>
                              <a:gd name="connsiteX649" fmla="*/ 3715915 w 7315200"/>
                              <a:gd name="connsiteY649" fmla="*/ 9597624 h 9597624"/>
                              <a:gd name="connsiteX650" fmla="*/ 1238313 w 7315200"/>
                              <a:gd name="connsiteY650" fmla="*/ 4949354 h 9597624"/>
                              <a:gd name="connsiteX651" fmla="*/ 1207451 w 7315200"/>
                              <a:gd name="connsiteY651" fmla="*/ 4952061 h 9597624"/>
                              <a:gd name="connsiteX652" fmla="*/ 1190917 w 7315200"/>
                              <a:gd name="connsiteY652" fmla="*/ 5005300 h 9597624"/>
                              <a:gd name="connsiteX653" fmla="*/ 1386565 w 7315200"/>
                              <a:gd name="connsiteY653" fmla="*/ 5371654 h 9597624"/>
                              <a:gd name="connsiteX654" fmla="*/ 1370031 w 7315200"/>
                              <a:gd name="connsiteY654" fmla="*/ 5424893 h 9597624"/>
                              <a:gd name="connsiteX655" fmla="*/ 1317124 w 7315200"/>
                              <a:gd name="connsiteY655" fmla="*/ 5408651 h 9597624"/>
                              <a:gd name="connsiteX656" fmla="*/ 948423 w 7315200"/>
                              <a:gd name="connsiteY656" fmla="*/ 4717448 h 9597624"/>
                              <a:gd name="connsiteX657" fmla="*/ 894964 w 7315200"/>
                              <a:gd name="connsiteY657" fmla="*/ 4701206 h 9597624"/>
                              <a:gd name="connsiteX658" fmla="*/ 878431 w 7315200"/>
                              <a:gd name="connsiteY658" fmla="*/ 4754445 h 9597624"/>
                              <a:gd name="connsiteX659" fmla="*/ 1403099 w 7315200"/>
                              <a:gd name="connsiteY659" fmla="*/ 5738913 h 9597624"/>
                              <a:gd name="connsiteX660" fmla="*/ 1403099 w 7315200"/>
                              <a:gd name="connsiteY660" fmla="*/ 5775007 h 9597624"/>
                              <a:gd name="connsiteX661" fmla="*/ 3439038 w 7315200"/>
                              <a:gd name="connsiteY661" fmla="*/ 9597624 h 9597624"/>
                              <a:gd name="connsiteX662" fmla="*/ 3339461 w 7315200"/>
                              <a:gd name="connsiteY662" fmla="*/ 9597624 h 9597624"/>
                              <a:gd name="connsiteX663" fmla="*/ 0 w 7315200"/>
                              <a:gd name="connsiteY663" fmla="*/ 3698612 h 9597624"/>
                              <a:gd name="connsiteX664" fmla="*/ 0 w 7315200"/>
                              <a:gd name="connsiteY664" fmla="*/ 3658545 h 9597624"/>
                              <a:gd name="connsiteX665" fmla="*/ 3163083 w 7315200"/>
                              <a:gd name="connsiteY665" fmla="*/ 9597624 h 9597624"/>
                              <a:gd name="connsiteX666" fmla="*/ 3141743 w 7315200"/>
                              <a:gd name="connsiteY666" fmla="*/ 9597624 h 9597624"/>
                              <a:gd name="connsiteX667" fmla="*/ 0 w 7315200"/>
                              <a:gd name="connsiteY667" fmla="*/ 4033634 h 9597624"/>
                              <a:gd name="connsiteX668" fmla="*/ 0 w 7315200"/>
                              <a:gd name="connsiteY668" fmla="*/ 3846531 h 9597624"/>
                              <a:gd name="connsiteX669" fmla="*/ 3062732 w 7315200"/>
                              <a:gd name="connsiteY669" fmla="*/ 9597624 h 9597624"/>
                              <a:gd name="connsiteX670" fmla="*/ 2962153 w 7315200"/>
                              <a:gd name="connsiteY670" fmla="*/ 9597624 h 9597624"/>
                              <a:gd name="connsiteX671" fmla="*/ 0 w 7315200"/>
                              <a:gd name="connsiteY671" fmla="*/ 4319136 h 9597624"/>
                              <a:gd name="connsiteX672" fmla="*/ 0 w 7315200"/>
                              <a:gd name="connsiteY672" fmla="*/ 4279068 h 9597624"/>
                              <a:gd name="connsiteX673" fmla="*/ 2832599 w 7315200"/>
                              <a:gd name="connsiteY673" fmla="*/ 9597624 h 9597624"/>
                              <a:gd name="connsiteX674" fmla="*/ 2811260 w 7315200"/>
                              <a:gd name="connsiteY674" fmla="*/ 9597624 h 9597624"/>
                              <a:gd name="connsiteX675" fmla="*/ 0 w 7315200"/>
                              <a:gd name="connsiteY675" fmla="*/ 4741813 h 9597624"/>
                              <a:gd name="connsiteX676" fmla="*/ 0 w 7315200"/>
                              <a:gd name="connsiteY676" fmla="*/ 4554387 h 9597624"/>
                              <a:gd name="connsiteX677" fmla="*/ 2685765 w 7315200"/>
                              <a:gd name="connsiteY677" fmla="*/ 9597624 h 9597624"/>
                              <a:gd name="connsiteX678" fmla="*/ 2585951 w 7315200"/>
                              <a:gd name="connsiteY678" fmla="*/ 9597624 h 95976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</a:cxnLst>
                            <a:rect l="l" t="t" r="r" b="b"/>
                            <a:pathLst>
                              <a:path w="7315200" h="9597624">
                                <a:moveTo>
                                  <a:pt x="5493523" y="3119379"/>
                                </a:moveTo>
                                <a:cubicBezTo>
                                  <a:pt x="5493523" y="3118476"/>
                                  <a:pt x="5493523" y="3118476"/>
                                  <a:pt x="5493523" y="3118476"/>
                                </a:cubicBezTo>
                                <a:cubicBezTo>
                                  <a:pt x="5491318" y="3114867"/>
                                  <a:pt x="5492420" y="3109453"/>
                                  <a:pt x="5497380" y="3106746"/>
                                </a:cubicBezTo>
                                <a:cubicBezTo>
                                  <a:pt x="5501238" y="3104941"/>
                                  <a:pt x="5507852" y="3106746"/>
                                  <a:pt x="5510056" y="3111258"/>
                                </a:cubicBezTo>
                                <a:lnTo>
                                  <a:pt x="7315200" y="6500239"/>
                                </a:lnTo>
                                <a:lnTo>
                                  <a:pt x="7315200" y="6539804"/>
                                </a:lnTo>
                                <a:close/>
                                <a:moveTo>
                                  <a:pt x="5493523" y="5970818"/>
                                </a:moveTo>
                                <a:cubicBezTo>
                                  <a:pt x="5493523" y="5969013"/>
                                  <a:pt x="5493523" y="5969013"/>
                                  <a:pt x="5493523" y="5969013"/>
                                </a:cubicBezTo>
                                <a:cubicBezTo>
                                  <a:pt x="5491318" y="5965404"/>
                                  <a:pt x="5492420" y="5960892"/>
                                  <a:pt x="5497380" y="5958185"/>
                                </a:cubicBezTo>
                                <a:cubicBezTo>
                                  <a:pt x="5501238" y="5956380"/>
                                  <a:pt x="5507852" y="5958185"/>
                                  <a:pt x="5510056" y="5961794"/>
                                </a:cubicBezTo>
                                <a:lnTo>
                                  <a:pt x="7315200" y="9350776"/>
                                </a:lnTo>
                                <a:lnTo>
                                  <a:pt x="7315200" y="9390841"/>
                                </a:lnTo>
                                <a:close/>
                                <a:moveTo>
                                  <a:pt x="5483602" y="5733499"/>
                                </a:moveTo>
                                <a:cubicBezTo>
                                  <a:pt x="5483602" y="5732596"/>
                                  <a:pt x="5483602" y="5732596"/>
                                  <a:pt x="5483602" y="5732596"/>
                                </a:cubicBezTo>
                                <a:cubicBezTo>
                                  <a:pt x="5480847" y="5728084"/>
                                  <a:pt x="5482500" y="5723573"/>
                                  <a:pt x="5487460" y="5720866"/>
                                </a:cubicBezTo>
                                <a:cubicBezTo>
                                  <a:pt x="5492420" y="5718159"/>
                                  <a:pt x="5497380" y="5720866"/>
                                  <a:pt x="5500136" y="5724475"/>
                                </a:cubicBezTo>
                                <a:lnTo>
                                  <a:pt x="7315200" y="9132483"/>
                                </a:lnTo>
                                <a:lnTo>
                                  <a:pt x="7315200" y="9172551"/>
                                </a:lnTo>
                                <a:close/>
                                <a:moveTo>
                                  <a:pt x="5250754" y="7611707"/>
                                </a:moveTo>
                                <a:cubicBezTo>
                                  <a:pt x="5249204" y="7585694"/>
                                  <a:pt x="5263154" y="7560315"/>
                                  <a:pt x="5287954" y="7548134"/>
                                </a:cubicBezTo>
                                <a:cubicBezTo>
                                  <a:pt x="5321022" y="7531891"/>
                                  <a:pt x="5360151" y="7545427"/>
                                  <a:pt x="5376685" y="7578814"/>
                                </a:cubicBezTo>
                                <a:lnTo>
                                  <a:pt x="5486358" y="7780039"/>
                                </a:lnTo>
                                <a:cubicBezTo>
                                  <a:pt x="5501238" y="7811621"/>
                                  <a:pt x="5490216" y="7848618"/>
                                  <a:pt x="5460455" y="7866665"/>
                                </a:cubicBezTo>
                                <a:cubicBezTo>
                                  <a:pt x="5429041" y="7885614"/>
                                  <a:pt x="5388258" y="7873884"/>
                                  <a:pt x="5369520" y="7842301"/>
                                </a:cubicBezTo>
                                <a:lnTo>
                                  <a:pt x="5259847" y="7641076"/>
                                </a:lnTo>
                                <a:cubicBezTo>
                                  <a:pt x="5258745" y="7639271"/>
                                  <a:pt x="5258745" y="7638369"/>
                                  <a:pt x="5257643" y="7637467"/>
                                </a:cubicBezTo>
                                <a:cubicBezTo>
                                  <a:pt x="5253509" y="7629120"/>
                                  <a:pt x="5251270" y="7620379"/>
                                  <a:pt x="5250754" y="7611707"/>
                                </a:cubicBezTo>
                                <a:close/>
                                <a:moveTo>
                                  <a:pt x="4930896" y="4040457"/>
                                </a:moveTo>
                                <a:cubicBezTo>
                                  <a:pt x="4932481" y="4035042"/>
                                  <a:pt x="4936063" y="4030305"/>
                                  <a:pt x="4941299" y="4028050"/>
                                </a:cubicBezTo>
                                <a:cubicBezTo>
                                  <a:pt x="4951219" y="4022636"/>
                                  <a:pt x="4965548" y="4026245"/>
                                  <a:pt x="4970508" y="4037073"/>
                                </a:cubicBezTo>
                                <a:lnTo>
                                  <a:pt x="7315200" y="8439693"/>
                                </a:lnTo>
                                <a:lnTo>
                                  <a:pt x="7315200" y="8529721"/>
                                </a:lnTo>
                                <a:lnTo>
                                  <a:pt x="4932481" y="4056925"/>
                                </a:lnTo>
                                <a:cubicBezTo>
                                  <a:pt x="4929725" y="4051962"/>
                                  <a:pt x="4929312" y="4045871"/>
                                  <a:pt x="4930896" y="4040457"/>
                                </a:cubicBezTo>
                                <a:close/>
                                <a:moveTo>
                                  <a:pt x="4636460" y="6487754"/>
                                </a:moveTo>
                                <a:cubicBezTo>
                                  <a:pt x="4634290" y="6461868"/>
                                  <a:pt x="4647000" y="6435982"/>
                                  <a:pt x="4671800" y="6423800"/>
                                </a:cubicBezTo>
                                <a:cubicBezTo>
                                  <a:pt x="4704868" y="6406655"/>
                                  <a:pt x="4743997" y="6418386"/>
                                  <a:pt x="4762184" y="6450871"/>
                                </a:cubicBezTo>
                                <a:lnTo>
                                  <a:pt x="5261500" y="7389319"/>
                                </a:lnTo>
                                <a:cubicBezTo>
                                  <a:pt x="5279136" y="7422706"/>
                                  <a:pt x="5266461" y="7463312"/>
                                  <a:pt x="5233393" y="7479555"/>
                                </a:cubicBezTo>
                                <a:cubicBezTo>
                                  <a:pt x="5200326" y="7496699"/>
                                  <a:pt x="5161196" y="7484969"/>
                                  <a:pt x="5143009" y="7451582"/>
                                </a:cubicBezTo>
                                <a:lnTo>
                                  <a:pt x="4643693" y="6513133"/>
                                </a:lnTo>
                                <a:cubicBezTo>
                                  <a:pt x="4639560" y="6505012"/>
                                  <a:pt x="4637183" y="6496383"/>
                                  <a:pt x="4636460" y="6487754"/>
                                </a:cubicBezTo>
                                <a:close/>
                                <a:moveTo>
                                  <a:pt x="4361588" y="6771319"/>
                                </a:moveTo>
                                <a:cubicBezTo>
                                  <a:pt x="4363861" y="6765567"/>
                                  <a:pt x="4368408" y="6760829"/>
                                  <a:pt x="4374746" y="6758573"/>
                                </a:cubicBezTo>
                                <a:cubicBezTo>
                                  <a:pt x="4387422" y="6753159"/>
                                  <a:pt x="4401200" y="6758573"/>
                                  <a:pt x="4406160" y="6771206"/>
                                </a:cubicBezTo>
                                <a:lnTo>
                                  <a:pt x="5911422" y="9597624"/>
                                </a:lnTo>
                                <a:lnTo>
                                  <a:pt x="5856675" y="9597624"/>
                                </a:lnTo>
                                <a:lnTo>
                                  <a:pt x="4363172" y="6793765"/>
                                </a:lnTo>
                                <a:cubicBezTo>
                                  <a:pt x="4363172" y="6791961"/>
                                  <a:pt x="4362070" y="6791058"/>
                                  <a:pt x="4362070" y="6790156"/>
                                </a:cubicBezTo>
                                <a:cubicBezTo>
                                  <a:pt x="4359314" y="6783839"/>
                                  <a:pt x="4359314" y="6777072"/>
                                  <a:pt x="4361588" y="6771319"/>
                                </a:cubicBezTo>
                                <a:close/>
                                <a:moveTo>
                                  <a:pt x="4322331" y="0"/>
                                </a:moveTo>
                                <a:lnTo>
                                  <a:pt x="4426429" y="0"/>
                                </a:lnTo>
                                <a:lnTo>
                                  <a:pt x="7315200" y="5421748"/>
                                </a:lnTo>
                                <a:lnTo>
                                  <a:pt x="7315200" y="5620941"/>
                                </a:lnTo>
                                <a:close/>
                                <a:moveTo>
                                  <a:pt x="4135589" y="0"/>
                                </a:moveTo>
                                <a:lnTo>
                                  <a:pt x="4156929" y="0"/>
                                </a:lnTo>
                                <a:lnTo>
                                  <a:pt x="7315200" y="5929347"/>
                                </a:lnTo>
                                <a:lnTo>
                                  <a:pt x="7315200" y="5969410"/>
                                </a:lnTo>
                                <a:close/>
                                <a:moveTo>
                                  <a:pt x="3927581" y="0"/>
                                </a:moveTo>
                                <a:lnTo>
                                  <a:pt x="4032044" y="0"/>
                                </a:lnTo>
                                <a:lnTo>
                                  <a:pt x="7315200" y="6163184"/>
                                </a:lnTo>
                                <a:lnTo>
                                  <a:pt x="7315200" y="6362957"/>
                                </a:lnTo>
                                <a:lnTo>
                                  <a:pt x="5667677" y="3268267"/>
                                </a:lnTo>
                                <a:lnTo>
                                  <a:pt x="5666575" y="3269170"/>
                                </a:lnTo>
                                <a:cubicBezTo>
                                  <a:pt x="5646183" y="3279095"/>
                                  <a:pt x="5620832" y="3271877"/>
                                  <a:pt x="5609258" y="3252025"/>
                                </a:cubicBezTo>
                                <a:lnTo>
                                  <a:pt x="5521630" y="3085089"/>
                                </a:lnTo>
                                <a:cubicBezTo>
                                  <a:pt x="5511710" y="3065237"/>
                                  <a:pt x="5486358" y="3058019"/>
                                  <a:pt x="5465967" y="3067945"/>
                                </a:cubicBezTo>
                                <a:cubicBezTo>
                                  <a:pt x="5444473" y="3077870"/>
                                  <a:pt x="5436757" y="3104941"/>
                                  <a:pt x="5446677" y="3124793"/>
                                </a:cubicBezTo>
                                <a:lnTo>
                                  <a:pt x="5605400" y="3422570"/>
                                </a:lnTo>
                                <a:cubicBezTo>
                                  <a:pt x="5612014" y="3437007"/>
                                  <a:pt x="5612014" y="3453250"/>
                                  <a:pt x="5603196" y="3465883"/>
                                </a:cubicBezTo>
                                <a:lnTo>
                                  <a:pt x="7315200" y="6680572"/>
                                </a:lnTo>
                                <a:lnTo>
                                  <a:pt x="7315200" y="6717836"/>
                                </a:lnTo>
                                <a:lnTo>
                                  <a:pt x="5591622" y="3478516"/>
                                </a:lnTo>
                                <a:cubicBezTo>
                                  <a:pt x="5590520" y="3478516"/>
                                  <a:pt x="5590520" y="3480321"/>
                                  <a:pt x="5588867" y="3480321"/>
                                </a:cubicBezTo>
                                <a:cubicBezTo>
                                  <a:pt x="5568475" y="3490246"/>
                                  <a:pt x="5543124" y="3482125"/>
                                  <a:pt x="5532101" y="3462273"/>
                                </a:cubicBezTo>
                                <a:lnTo>
                                  <a:pt x="4566536" y="1649443"/>
                                </a:lnTo>
                                <a:cubicBezTo>
                                  <a:pt x="4564883" y="1648541"/>
                                  <a:pt x="4564883" y="1647639"/>
                                  <a:pt x="4563781" y="1645834"/>
                                </a:cubicBezTo>
                                <a:cubicBezTo>
                                  <a:pt x="4553860" y="1625982"/>
                                  <a:pt x="4563781" y="1600716"/>
                                  <a:pt x="4584172" y="1589888"/>
                                </a:cubicBezTo>
                                <a:cubicBezTo>
                                  <a:pt x="4604564" y="1579962"/>
                                  <a:pt x="4629915" y="1588986"/>
                                  <a:pt x="4639835" y="1610642"/>
                                </a:cubicBezTo>
                                <a:lnTo>
                                  <a:pt x="5291812" y="2834235"/>
                                </a:lnTo>
                                <a:cubicBezTo>
                                  <a:pt x="5301732" y="2854989"/>
                                  <a:pt x="5327084" y="2862208"/>
                                  <a:pt x="5347475" y="2852282"/>
                                </a:cubicBezTo>
                                <a:cubicBezTo>
                                  <a:pt x="5369520" y="2842356"/>
                                  <a:pt x="5376685" y="2815285"/>
                                  <a:pt x="5366765" y="2795433"/>
                                </a:cubicBezTo>
                                <a:lnTo>
                                  <a:pt x="5161196" y="2408323"/>
                                </a:lnTo>
                                <a:cubicBezTo>
                                  <a:pt x="5150725" y="2387569"/>
                                  <a:pt x="5158441" y="2362303"/>
                                  <a:pt x="5178832" y="2351475"/>
                                </a:cubicBezTo>
                                <a:cubicBezTo>
                                  <a:pt x="5178832" y="2351475"/>
                                  <a:pt x="5179934" y="2351475"/>
                                  <a:pt x="5179934" y="2351475"/>
                                </a:cubicBezTo>
                                <a:close/>
                                <a:moveTo>
                                  <a:pt x="3700173" y="5940138"/>
                                </a:moveTo>
                                <a:cubicBezTo>
                                  <a:pt x="3696315" y="5968111"/>
                                  <a:pt x="3701275" y="5996084"/>
                                  <a:pt x="3713951" y="6021350"/>
                                </a:cubicBezTo>
                                <a:lnTo>
                                  <a:pt x="4096430" y="6738722"/>
                                </a:lnTo>
                                <a:cubicBezTo>
                                  <a:pt x="4097532" y="6737819"/>
                                  <a:pt x="4100287" y="6737819"/>
                                  <a:pt x="4101390" y="6736917"/>
                                </a:cubicBezTo>
                                <a:cubicBezTo>
                                  <a:pt x="4111861" y="6731503"/>
                                  <a:pt x="4115719" y="6719772"/>
                                  <a:pt x="4110208" y="6709846"/>
                                </a:cubicBezTo>
                                <a:close/>
                                <a:moveTo>
                                  <a:pt x="3320450" y="4723765"/>
                                </a:moveTo>
                                <a:cubicBezTo>
                                  <a:pt x="3320450" y="4735496"/>
                                  <a:pt x="3322655" y="4745421"/>
                                  <a:pt x="3325411" y="4755347"/>
                                </a:cubicBezTo>
                                <a:lnTo>
                                  <a:pt x="3485236" y="5057635"/>
                                </a:lnTo>
                                <a:cubicBezTo>
                                  <a:pt x="3484134" y="5039588"/>
                                  <a:pt x="3479173" y="5022444"/>
                                  <a:pt x="3470356" y="5007103"/>
                                </a:cubicBezTo>
                                <a:close/>
                                <a:moveTo>
                                  <a:pt x="3110611" y="6430004"/>
                                </a:moveTo>
                                <a:cubicBezTo>
                                  <a:pt x="3112816" y="6422898"/>
                                  <a:pt x="3117638" y="6416581"/>
                                  <a:pt x="3124802" y="6412069"/>
                                </a:cubicBezTo>
                                <a:cubicBezTo>
                                  <a:pt x="3139683" y="6402143"/>
                                  <a:pt x="3160074" y="6406655"/>
                                  <a:pt x="3168892" y="6421995"/>
                                </a:cubicBezTo>
                                <a:lnTo>
                                  <a:pt x="3663248" y="7348713"/>
                                </a:lnTo>
                                <a:cubicBezTo>
                                  <a:pt x="3670964" y="7364053"/>
                                  <a:pt x="3691355" y="7370370"/>
                                  <a:pt x="3707889" y="7363151"/>
                                </a:cubicBezTo>
                                <a:cubicBezTo>
                                  <a:pt x="3722769" y="7355932"/>
                                  <a:pt x="3729383" y="7335178"/>
                                  <a:pt x="3720565" y="7319838"/>
                                </a:cubicBezTo>
                                <a:lnTo>
                                  <a:pt x="3564046" y="7026573"/>
                                </a:lnTo>
                                <a:cubicBezTo>
                                  <a:pt x="3564046" y="7025670"/>
                                  <a:pt x="3562944" y="7024768"/>
                                  <a:pt x="3562944" y="7022963"/>
                                </a:cubicBezTo>
                                <a:cubicBezTo>
                                  <a:pt x="3556330" y="7006721"/>
                                  <a:pt x="3562944" y="6986869"/>
                                  <a:pt x="3579478" y="6979650"/>
                                </a:cubicBezTo>
                                <a:cubicBezTo>
                                  <a:pt x="3596011" y="6973334"/>
                                  <a:pt x="3614749" y="6979650"/>
                                  <a:pt x="3622465" y="6996795"/>
                                </a:cubicBezTo>
                                <a:lnTo>
                                  <a:pt x="3961956" y="7634760"/>
                                </a:lnTo>
                                <a:cubicBezTo>
                                  <a:pt x="3961956" y="7635662"/>
                                  <a:pt x="3963058" y="7637467"/>
                                  <a:pt x="3963058" y="7638369"/>
                                </a:cubicBezTo>
                                <a:cubicBezTo>
                                  <a:pt x="3969120" y="7654611"/>
                                  <a:pt x="3963058" y="7675366"/>
                                  <a:pt x="3946525" y="7681682"/>
                                </a:cubicBezTo>
                                <a:cubicBezTo>
                                  <a:pt x="3929991" y="7687999"/>
                                  <a:pt x="3910702" y="7681682"/>
                                  <a:pt x="3903537" y="7664537"/>
                                </a:cubicBezTo>
                                <a:lnTo>
                                  <a:pt x="3835749" y="7539110"/>
                                </a:lnTo>
                                <a:cubicBezTo>
                                  <a:pt x="3835749" y="7538208"/>
                                  <a:pt x="3835749" y="7536403"/>
                                  <a:pt x="3834647" y="7535501"/>
                                </a:cubicBezTo>
                                <a:cubicBezTo>
                                  <a:pt x="3824727" y="7520161"/>
                                  <a:pt x="3805437" y="7516551"/>
                                  <a:pt x="3790006" y="7525575"/>
                                </a:cubicBezTo>
                                <a:cubicBezTo>
                                  <a:pt x="3775126" y="7535501"/>
                                  <a:pt x="3771268" y="7554450"/>
                                  <a:pt x="3780086" y="7569790"/>
                                </a:cubicBezTo>
                                <a:lnTo>
                                  <a:pt x="3900781" y="7795379"/>
                                </a:lnTo>
                                <a:cubicBezTo>
                                  <a:pt x="3900781" y="7797183"/>
                                  <a:pt x="3901884" y="7798086"/>
                                  <a:pt x="3901884" y="7798988"/>
                                </a:cubicBezTo>
                                <a:cubicBezTo>
                                  <a:pt x="3908497" y="7816133"/>
                                  <a:pt x="3901884" y="7835985"/>
                                  <a:pt x="3885350" y="7842301"/>
                                </a:cubicBezTo>
                                <a:cubicBezTo>
                                  <a:pt x="3868816" y="7848618"/>
                                  <a:pt x="3850078" y="7842301"/>
                                  <a:pt x="3842363" y="7826059"/>
                                </a:cubicBezTo>
                                <a:lnTo>
                                  <a:pt x="3112127" y="6452675"/>
                                </a:lnTo>
                                <a:cubicBezTo>
                                  <a:pt x="3108820" y="6445005"/>
                                  <a:pt x="3108407" y="6437110"/>
                                  <a:pt x="3110611" y="6430004"/>
                                </a:cubicBezTo>
                                <a:close/>
                                <a:moveTo>
                                  <a:pt x="2964701" y="0"/>
                                </a:moveTo>
                                <a:lnTo>
                                  <a:pt x="3020131" y="0"/>
                                </a:lnTo>
                                <a:lnTo>
                                  <a:pt x="3080161" y="112734"/>
                                </a:lnTo>
                                <a:cubicBezTo>
                                  <a:pt x="3093939" y="107320"/>
                                  <a:pt x="3109371" y="114538"/>
                                  <a:pt x="3117087" y="127171"/>
                                </a:cubicBezTo>
                                <a:lnTo>
                                  <a:pt x="3963058" y="1714413"/>
                                </a:lnTo>
                                <a:cubicBezTo>
                                  <a:pt x="3970774" y="1729753"/>
                                  <a:pt x="3988410" y="1735167"/>
                                  <a:pt x="4003841" y="1727046"/>
                                </a:cubicBezTo>
                                <a:cubicBezTo>
                                  <a:pt x="4018721" y="1719827"/>
                                  <a:pt x="4024233" y="1701780"/>
                                  <a:pt x="4016517" y="1686440"/>
                                </a:cubicBezTo>
                                <a:lnTo>
                                  <a:pt x="3868816" y="1410319"/>
                                </a:lnTo>
                                <a:cubicBezTo>
                                  <a:pt x="3862754" y="1400393"/>
                                  <a:pt x="3863856" y="1385956"/>
                                  <a:pt x="3871572" y="1376932"/>
                                </a:cubicBezTo>
                                <a:lnTo>
                                  <a:pt x="3137942" y="0"/>
                                </a:lnTo>
                                <a:lnTo>
                                  <a:pt x="3240863" y="0"/>
                                </a:lnTo>
                                <a:lnTo>
                                  <a:pt x="4252397" y="1899396"/>
                                </a:lnTo>
                                <a:cubicBezTo>
                                  <a:pt x="4255153" y="1892177"/>
                                  <a:pt x="4254050" y="1884055"/>
                                  <a:pt x="4250192" y="1876837"/>
                                </a:cubicBezTo>
                                <a:lnTo>
                                  <a:pt x="3855038" y="1135101"/>
                                </a:lnTo>
                                <a:cubicBezTo>
                                  <a:pt x="3847323" y="1119761"/>
                                  <a:pt x="3852283" y="1101714"/>
                                  <a:pt x="3867714" y="1094495"/>
                                </a:cubicBezTo>
                                <a:cubicBezTo>
                                  <a:pt x="3883146" y="1086374"/>
                                  <a:pt x="3900781" y="1091788"/>
                                  <a:pt x="3908497" y="1107128"/>
                                </a:cubicBezTo>
                                <a:lnTo>
                                  <a:pt x="4621097" y="2445320"/>
                                </a:lnTo>
                                <a:cubicBezTo>
                                  <a:pt x="4628813" y="2460660"/>
                                  <a:pt x="4623853" y="2477805"/>
                                  <a:pt x="4608421" y="2485926"/>
                                </a:cubicBezTo>
                                <a:cubicBezTo>
                                  <a:pt x="4592990" y="2493145"/>
                                  <a:pt x="4575354" y="2487731"/>
                                  <a:pt x="4567638" y="2473293"/>
                                </a:cubicBezTo>
                                <a:lnTo>
                                  <a:pt x="4413876" y="2185442"/>
                                </a:lnTo>
                                <a:cubicBezTo>
                                  <a:pt x="4410018" y="2177321"/>
                                  <a:pt x="4403955" y="2172809"/>
                                  <a:pt x="4396240" y="2170102"/>
                                </a:cubicBezTo>
                                <a:lnTo>
                                  <a:pt x="4579212" y="2512094"/>
                                </a:lnTo>
                                <a:cubicBezTo>
                                  <a:pt x="4589132" y="2518411"/>
                                  <a:pt x="4597950" y="2527434"/>
                                  <a:pt x="4603461" y="2537360"/>
                                </a:cubicBezTo>
                                <a:lnTo>
                                  <a:pt x="5675393" y="4548708"/>
                                </a:lnTo>
                                <a:cubicBezTo>
                                  <a:pt x="5690824" y="4578486"/>
                                  <a:pt x="5726096" y="4592021"/>
                                  <a:pt x="5758061" y="4582095"/>
                                </a:cubicBezTo>
                                <a:lnTo>
                                  <a:pt x="5478642" y="4057827"/>
                                </a:lnTo>
                                <a:cubicBezTo>
                                  <a:pt x="5473682" y="4047901"/>
                                  <a:pt x="5476989" y="4034366"/>
                                  <a:pt x="5487460" y="4028952"/>
                                </a:cubicBezTo>
                                <a:cubicBezTo>
                                  <a:pt x="5497380" y="4023538"/>
                                  <a:pt x="5511710" y="4028050"/>
                                  <a:pt x="5516670" y="4037976"/>
                                </a:cubicBezTo>
                                <a:lnTo>
                                  <a:pt x="5793333" y="4556829"/>
                                </a:lnTo>
                                <a:cubicBezTo>
                                  <a:pt x="5808764" y="4535173"/>
                                  <a:pt x="5811520" y="4506298"/>
                                  <a:pt x="5798844" y="4482836"/>
                                </a:cubicBezTo>
                                <a:lnTo>
                                  <a:pt x="5459353" y="3846676"/>
                                </a:lnTo>
                                <a:cubicBezTo>
                                  <a:pt x="5450535" y="3829532"/>
                                  <a:pt x="5449433" y="3809680"/>
                                  <a:pt x="5455495" y="3790730"/>
                                </a:cubicBezTo>
                                <a:lnTo>
                                  <a:pt x="3436531" y="0"/>
                                </a:lnTo>
                                <a:lnTo>
                                  <a:pt x="3457496" y="0"/>
                                </a:lnTo>
                                <a:lnTo>
                                  <a:pt x="5465967" y="3771781"/>
                                </a:lnTo>
                                <a:cubicBezTo>
                                  <a:pt x="5479745" y="3752832"/>
                                  <a:pt x="5502892" y="3742003"/>
                                  <a:pt x="5526590" y="3744710"/>
                                </a:cubicBezTo>
                                <a:lnTo>
                                  <a:pt x="3532600" y="0"/>
                                </a:lnTo>
                                <a:lnTo>
                                  <a:pt x="3636598" y="0"/>
                                </a:lnTo>
                                <a:lnTo>
                                  <a:pt x="7315200" y="6906733"/>
                                </a:lnTo>
                                <a:lnTo>
                                  <a:pt x="7315200" y="7105168"/>
                                </a:lnTo>
                                <a:lnTo>
                                  <a:pt x="6318001" y="5233595"/>
                                </a:lnTo>
                                <a:cubicBezTo>
                                  <a:pt x="6311938" y="5245325"/>
                                  <a:pt x="6301467" y="5255251"/>
                                  <a:pt x="6290445" y="5261567"/>
                                </a:cubicBezTo>
                                <a:cubicBezTo>
                                  <a:pt x="6255724" y="5279614"/>
                                  <a:pt x="6213839" y="5266981"/>
                                  <a:pt x="6196203" y="5232693"/>
                                </a:cubicBezTo>
                                <a:lnTo>
                                  <a:pt x="6051258" y="4960182"/>
                                </a:lnTo>
                                <a:cubicBezTo>
                                  <a:pt x="6038582" y="4936720"/>
                                  <a:pt x="6014332" y="4921380"/>
                                  <a:pt x="5987879" y="4923185"/>
                                </a:cubicBezTo>
                                <a:lnTo>
                                  <a:pt x="7315200" y="7414550"/>
                                </a:lnTo>
                                <a:lnTo>
                                  <a:pt x="7315200" y="7505346"/>
                                </a:lnTo>
                                <a:lnTo>
                                  <a:pt x="5948749" y="4935817"/>
                                </a:lnTo>
                                <a:cubicBezTo>
                                  <a:pt x="5921744" y="4955670"/>
                                  <a:pt x="5912926" y="4992667"/>
                                  <a:pt x="5929460" y="5023346"/>
                                </a:cubicBezTo>
                                <a:lnTo>
                                  <a:pt x="6191243" y="5514227"/>
                                </a:lnTo>
                                <a:cubicBezTo>
                                  <a:pt x="6196203" y="5525055"/>
                                  <a:pt x="6198958" y="5536785"/>
                                  <a:pt x="6198958" y="5548517"/>
                                </a:cubicBezTo>
                                <a:lnTo>
                                  <a:pt x="7061464" y="7167340"/>
                                </a:lnTo>
                                <a:cubicBezTo>
                                  <a:pt x="7073037" y="7190801"/>
                                  <a:pt x="7065322" y="7218774"/>
                                  <a:pt x="7042174" y="7229602"/>
                                </a:cubicBezTo>
                                <a:cubicBezTo>
                                  <a:pt x="7041072" y="7231407"/>
                                  <a:pt x="7038317" y="7232310"/>
                                  <a:pt x="7037214" y="7232310"/>
                                </a:cubicBezTo>
                                <a:lnTo>
                                  <a:pt x="7315200" y="7754707"/>
                                </a:lnTo>
                                <a:lnTo>
                                  <a:pt x="7315200" y="7847351"/>
                                </a:lnTo>
                                <a:lnTo>
                                  <a:pt x="6127864" y="5617095"/>
                                </a:lnTo>
                                <a:cubicBezTo>
                                  <a:pt x="6102512" y="5617095"/>
                                  <a:pt x="6078263" y="5602658"/>
                                  <a:pt x="6066689" y="5580098"/>
                                </a:cubicBezTo>
                                <a:lnTo>
                                  <a:pt x="4478908" y="2601427"/>
                                </a:lnTo>
                                <a:cubicBezTo>
                                  <a:pt x="4467334" y="2577966"/>
                                  <a:pt x="4468437" y="2549993"/>
                                  <a:pt x="4483868" y="2528337"/>
                                </a:cubicBezTo>
                                <a:lnTo>
                                  <a:pt x="4406160" y="2383057"/>
                                </a:lnTo>
                                <a:cubicBezTo>
                                  <a:pt x="4393484" y="2383960"/>
                                  <a:pt x="4382462" y="2377643"/>
                                  <a:pt x="4376950" y="2367717"/>
                                </a:cubicBezTo>
                                <a:lnTo>
                                  <a:pt x="4124537" y="1892177"/>
                                </a:lnTo>
                                <a:cubicBezTo>
                                  <a:pt x="4116821" y="1876837"/>
                                  <a:pt x="4099185" y="1871423"/>
                                  <a:pt x="4083754" y="1879544"/>
                                </a:cubicBezTo>
                                <a:cubicBezTo>
                                  <a:pt x="4068322" y="1886763"/>
                                  <a:pt x="4063362" y="1904810"/>
                                  <a:pt x="4071078" y="1920150"/>
                                </a:cubicBezTo>
                                <a:lnTo>
                                  <a:pt x="4499299" y="2724147"/>
                                </a:lnTo>
                                <a:cubicBezTo>
                                  <a:pt x="4506464" y="2736780"/>
                                  <a:pt x="4503157" y="2753023"/>
                                  <a:pt x="4489930" y="2762046"/>
                                </a:cubicBezTo>
                                <a:lnTo>
                                  <a:pt x="5402036" y="4473813"/>
                                </a:lnTo>
                                <a:cubicBezTo>
                                  <a:pt x="5407548" y="4482836"/>
                                  <a:pt x="5405894" y="4492762"/>
                                  <a:pt x="5399832" y="4500883"/>
                                </a:cubicBezTo>
                                <a:lnTo>
                                  <a:pt x="7315200" y="8097082"/>
                                </a:lnTo>
                                <a:lnTo>
                                  <a:pt x="7315200" y="8188955"/>
                                </a:lnTo>
                                <a:lnTo>
                                  <a:pt x="5115453" y="4056925"/>
                                </a:lnTo>
                                <a:cubicBezTo>
                                  <a:pt x="5111595" y="4051511"/>
                                  <a:pt x="5111595" y="4044292"/>
                                  <a:pt x="5115453" y="4037976"/>
                                </a:cubicBezTo>
                                <a:close/>
                                <a:moveTo>
                                  <a:pt x="2750040" y="6826250"/>
                                </a:moveTo>
                                <a:lnTo>
                                  <a:pt x="2910967" y="7128539"/>
                                </a:lnTo>
                                <a:cubicBezTo>
                                  <a:pt x="2914825" y="7135758"/>
                                  <a:pt x="2921438" y="7141172"/>
                                  <a:pt x="2930256" y="7143879"/>
                                </a:cubicBezTo>
                                <a:lnTo>
                                  <a:pt x="2779249" y="6860540"/>
                                </a:lnTo>
                                <a:cubicBezTo>
                                  <a:pt x="2771533" y="6847907"/>
                                  <a:pt x="2762715" y="6837078"/>
                                  <a:pt x="2750040" y="6826250"/>
                                </a:cubicBezTo>
                                <a:close/>
                                <a:moveTo>
                                  <a:pt x="2711212" y="0"/>
                                </a:moveTo>
                                <a:lnTo>
                                  <a:pt x="2764629" y="0"/>
                                </a:lnTo>
                                <a:lnTo>
                                  <a:pt x="4870204" y="3954057"/>
                                </a:lnTo>
                                <a:cubicBezTo>
                                  <a:pt x="4875164" y="3965787"/>
                                  <a:pt x="4871306" y="3979323"/>
                                  <a:pt x="4859733" y="3985639"/>
                                </a:cubicBezTo>
                                <a:cubicBezTo>
                                  <a:pt x="4848159" y="3991053"/>
                                  <a:pt x="4834381" y="3987444"/>
                                  <a:pt x="4828319" y="3975713"/>
                                </a:cubicBezTo>
                                <a:close/>
                                <a:moveTo>
                                  <a:pt x="2618873" y="6837078"/>
                                </a:moveTo>
                                <a:lnTo>
                                  <a:pt x="2675087" y="6940849"/>
                                </a:lnTo>
                                <a:cubicBezTo>
                                  <a:pt x="2682252" y="6956189"/>
                                  <a:pt x="2700439" y="6962506"/>
                                  <a:pt x="2715319" y="6953482"/>
                                </a:cubicBezTo>
                                <a:cubicBezTo>
                                  <a:pt x="2730750" y="6946263"/>
                                  <a:pt x="2735710" y="6928216"/>
                                  <a:pt x="2727995" y="6912876"/>
                                </a:cubicBezTo>
                                <a:lnTo>
                                  <a:pt x="2672332" y="6809105"/>
                                </a:lnTo>
                                <a:cubicBezTo>
                                  <a:pt x="2651940" y="6812715"/>
                                  <a:pt x="2633202" y="6822641"/>
                                  <a:pt x="2618873" y="6837078"/>
                                </a:cubicBezTo>
                                <a:close/>
                                <a:moveTo>
                                  <a:pt x="2146562" y="1609852"/>
                                </a:moveTo>
                                <a:cubicBezTo>
                                  <a:pt x="2149317" y="1601167"/>
                                  <a:pt x="2155380" y="1593497"/>
                                  <a:pt x="2164197" y="1588986"/>
                                </a:cubicBezTo>
                                <a:cubicBezTo>
                                  <a:pt x="2181833" y="1579962"/>
                                  <a:pt x="2203878" y="1586279"/>
                                  <a:pt x="2212696" y="1604326"/>
                                </a:cubicBezTo>
                                <a:lnTo>
                                  <a:pt x="2480541" y="2107839"/>
                                </a:lnTo>
                                <a:cubicBezTo>
                                  <a:pt x="2489359" y="2125886"/>
                                  <a:pt x="2483297" y="2146641"/>
                                  <a:pt x="2465110" y="2155664"/>
                                </a:cubicBezTo>
                                <a:cubicBezTo>
                                  <a:pt x="2447474" y="2164688"/>
                                  <a:pt x="2425980" y="2158371"/>
                                  <a:pt x="2417162" y="2140324"/>
                                </a:cubicBezTo>
                                <a:lnTo>
                                  <a:pt x="2148766" y="1636810"/>
                                </a:lnTo>
                                <a:cubicBezTo>
                                  <a:pt x="2144357" y="1628238"/>
                                  <a:pt x="2143806" y="1618538"/>
                                  <a:pt x="2146562" y="1609852"/>
                                </a:cubicBezTo>
                                <a:close/>
                                <a:moveTo>
                                  <a:pt x="2049009" y="0"/>
                                </a:moveTo>
                                <a:lnTo>
                                  <a:pt x="2103327" y="0"/>
                                </a:lnTo>
                                <a:lnTo>
                                  <a:pt x="3884248" y="3343163"/>
                                </a:lnTo>
                                <a:cubicBezTo>
                                  <a:pt x="3890861" y="3353991"/>
                                  <a:pt x="3885350" y="3369331"/>
                                  <a:pt x="3874328" y="3375647"/>
                                </a:cubicBezTo>
                                <a:cubicBezTo>
                                  <a:pt x="3862754" y="3381964"/>
                                  <a:pt x="3847323" y="3377452"/>
                                  <a:pt x="3841260" y="3365721"/>
                                </a:cubicBezTo>
                                <a:close/>
                                <a:moveTo>
                                  <a:pt x="2024764" y="1400619"/>
                                </a:moveTo>
                                <a:cubicBezTo>
                                  <a:pt x="2027519" y="1391821"/>
                                  <a:pt x="2033582" y="1384151"/>
                                  <a:pt x="2042400" y="1379639"/>
                                </a:cubicBezTo>
                                <a:cubicBezTo>
                                  <a:pt x="2060035" y="1370616"/>
                                  <a:pt x="2081529" y="1376932"/>
                                  <a:pt x="2090347" y="1394979"/>
                                </a:cubicBezTo>
                                <a:lnTo>
                                  <a:pt x="2148766" y="1504164"/>
                                </a:lnTo>
                                <a:cubicBezTo>
                                  <a:pt x="2158135" y="1522211"/>
                                  <a:pt x="2151522" y="1542966"/>
                                  <a:pt x="2133886" y="1551989"/>
                                </a:cubicBezTo>
                                <a:cubicBezTo>
                                  <a:pt x="2115699" y="1561013"/>
                                  <a:pt x="2094205" y="1554696"/>
                                  <a:pt x="2085387" y="1536649"/>
                                </a:cubicBezTo>
                                <a:lnTo>
                                  <a:pt x="2026968" y="1428366"/>
                                </a:lnTo>
                                <a:cubicBezTo>
                                  <a:pt x="2022559" y="1419342"/>
                                  <a:pt x="2022008" y="1409417"/>
                                  <a:pt x="2024764" y="1400619"/>
                                </a:cubicBezTo>
                                <a:close/>
                                <a:moveTo>
                                  <a:pt x="1917966" y="0"/>
                                </a:moveTo>
                                <a:lnTo>
                                  <a:pt x="1938826" y="0"/>
                                </a:lnTo>
                                <a:lnTo>
                                  <a:pt x="3791659" y="3478516"/>
                                </a:lnTo>
                                <a:cubicBezTo>
                                  <a:pt x="3791659" y="3480321"/>
                                  <a:pt x="3791659" y="3480321"/>
                                  <a:pt x="3791659" y="3480321"/>
                                </a:cubicBezTo>
                                <a:cubicBezTo>
                                  <a:pt x="3793864" y="3483930"/>
                                  <a:pt x="3792762" y="3488442"/>
                                  <a:pt x="3787802" y="3491149"/>
                                </a:cubicBezTo>
                                <a:cubicBezTo>
                                  <a:pt x="3782841" y="3492953"/>
                                  <a:pt x="3777330" y="3491149"/>
                                  <a:pt x="3775126" y="3486637"/>
                                </a:cubicBezTo>
                                <a:close/>
                                <a:moveTo>
                                  <a:pt x="1450635" y="0"/>
                                </a:moveTo>
                                <a:lnTo>
                                  <a:pt x="1506344" y="0"/>
                                </a:lnTo>
                                <a:lnTo>
                                  <a:pt x="3399261" y="3554314"/>
                                </a:lnTo>
                                <a:cubicBezTo>
                                  <a:pt x="3405323" y="3566044"/>
                                  <a:pt x="3400363" y="3580482"/>
                                  <a:pt x="3388790" y="3586798"/>
                                </a:cubicBezTo>
                                <a:cubicBezTo>
                                  <a:pt x="3377216" y="3591310"/>
                                  <a:pt x="3363438" y="3587701"/>
                                  <a:pt x="3355722" y="3577775"/>
                                </a:cubicBezTo>
                                <a:close/>
                                <a:moveTo>
                                  <a:pt x="1442228" y="5609426"/>
                                </a:moveTo>
                                <a:cubicBezTo>
                                  <a:pt x="1443055" y="5607170"/>
                                  <a:pt x="1444708" y="5605365"/>
                                  <a:pt x="1446637" y="5604463"/>
                                </a:cubicBezTo>
                                <a:cubicBezTo>
                                  <a:pt x="1451597" y="5601756"/>
                                  <a:pt x="1456557" y="5604463"/>
                                  <a:pt x="1459313" y="5608072"/>
                                </a:cubicBezTo>
                                <a:lnTo>
                                  <a:pt x="3584351" y="9597624"/>
                                </a:lnTo>
                                <a:lnTo>
                                  <a:pt x="3563011" y="9597624"/>
                                </a:lnTo>
                                <a:lnTo>
                                  <a:pt x="1442779" y="5617095"/>
                                </a:lnTo>
                                <a:cubicBezTo>
                                  <a:pt x="1441402" y="5614388"/>
                                  <a:pt x="1441402" y="5611681"/>
                                  <a:pt x="1442228" y="5609426"/>
                                </a:cubicBezTo>
                                <a:close/>
                                <a:moveTo>
                                  <a:pt x="1296732" y="2442613"/>
                                </a:moveTo>
                                <a:lnTo>
                                  <a:pt x="1690233" y="3184348"/>
                                </a:lnTo>
                                <a:cubicBezTo>
                                  <a:pt x="1690233" y="3183446"/>
                                  <a:pt x="1690233" y="3180739"/>
                                  <a:pt x="1690233" y="3178934"/>
                                </a:cubicBezTo>
                                <a:cubicBezTo>
                                  <a:pt x="1691886" y="3128402"/>
                                  <a:pt x="1734874" y="3087796"/>
                                  <a:pt x="1786679" y="3089601"/>
                                </a:cubicBezTo>
                                <a:lnTo>
                                  <a:pt x="1550799" y="2645643"/>
                                </a:lnTo>
                                <a:cubicBezTo>
                                  <a:pt x="1550799" y="2643838"/>
                                  <a:pt x="1549146" y="2642033"/>
                                  <a:pt x="1548044" y="2640229"/>
                                </a:cubicBezTo>
                                <a:cubicBezTo>
                                  <a:pt x="1538123" y="2627596"/>
                                  <a:pt x="1518834" y="2622181"/>
                                  <a:pt x="1506158" y="2633010"/>
                                </a:cubicBezTo>
                                <a:cubicBezTo>
                                  <a:pt x="1493483" y="2642936"/>
                                  <a:pt x="1489625" y="2660983"/>
                                  <a:pt x="1498443" y="2674518"/>
                                </a:cubicBezTo>
                                <a:lnTo>
                                  <a:pt x="1646143" y="2950638"/>
                                </a:lnTo>
                                <a:cubicBezTo>
                                  <a:pt x="1653308" y="2965978"/>
                                  <a:pt x="1648348" y="2984026"/>
                                  <a:pt x="1633467" y="2991244"/>
                                </a:cubicBezTo>
                                <a:cubicBezTo>
                                  <a:pt x="1618036" y="2999366"/>
                                  <a:pt x="1600400" y="2993951"/>
                                  <a:pt x="1592684" y="2978611"/>
                                </a:cubicBezTo>
                                <a:lnTo>
                                  <a:pt x="1315470" y="2457953"/>
                                </a:lnTo>
                                <a:cubicBezTo>
                                  <a:pt x="1311613" y="2449832"/>
                                  <a:pt x="1305550" y="2445320"/>
                                  <a:pt x="1296732" y="2442613"/>
                                </a:cubicBezTo>
                                <a:close/>
                                <a:moveTo>
                                  <a:pt x="403364" y="4291537"/>
                                </a:moveTo>
                                <a:cubicBezTo>
                                  <a:pt x="401160" y="4286123"/>
                                  <a:pt x="403364" y="4281611"/>
                                  <a:pt x="407222" y="4278904"/>
                                </a:cubicBezTo>
                                <a:cubicBezTo>
                                  <a:pt x="412182" y="4276197"/>
                                  <a:pt x="417693" y="4278904"/>
                                  <a:pt x="419898" y="4282514"/>
                                </a:cubicBezTo>
                                <a:lnTo>
                                  <a:pt x="3250662" y="9597624"/>
                                </a:lnTo>
                                <a:lnTo>
                                  <a:pt x="3229323" y="9597624"/>
                                </a:lnTo>
                                <a:close/>
                                <a:moveTo>
                                  <a:pt x="0" y="704719"/>
                                </a:moveTo>
                                <a:lnTo>
                                  <a:pt x="0" y="603475"/>
                                </a:lnTo>
                                <a:lnTo>
                                  <a:pt x="1305550" y="3055312"/>
                                </a:lnTo>
                                <a:cubicBezTo>
                                  <a:pt x="1310510" y="3065237"/>
                                  <a:pt x="1306652" y="3077870"/>
                                  <a:pt x="1296732" y="3084187"/>
                                </a:cubicBezTo>
                                <a:cubicBezTo>
                                  <a:pt x="1285159" y="3090503"/>
                                  <a:pt x="1271380" y="3087796"/>
                                  <a:pt x="1263665" y="3076968"/>
                                </a:cubicBezTo>
                                <a:close/>
                                <a:moveTo>
                                  <a:pt x="0" y="888976"/>
                                </a:moveTo>
                                <a:lnTo>
                                  <a:pt x="0" y="785771"/>
                                </a:lnTo>
                                <a:lnTo>
                                  <a:pt x="1517732" y="3635525"/>
                                </a:lnTo>
                                <a:cubicBezTo>
                                  <a:pt x="1518834" y="3634623"/>
                                  <a:pt x="1518834" y="3633721"/>
                                  <a:pt x="1518834" y="3631916"/>
                                </a:cubicBezTo>
                                <a:cubicBezTo>
                                  <a:pt x="1530408" y="3582287"/>
                                  <a:pt x="1580009" y="3549802"/>
                                  <a:pt x="1630712" y="3560630"/>
                                </a:cubicBezTo>
                                <a:lnTo>
                                  <a:pt x="0" y="499389"/>
                                </a:lnTo>
                                <a:lnTo>
                                  <a:pt x="0" y="396240"/>
                                </a:lnTo>
                                <a:lnTo>
                                  <a:pt x="1927766" y="4015417"/>
                                </a:lnTo>
                                <a:cubicBezTo>
                                  <a:pt x="1929420" y="4016319"/>
                                  <a:pt x="1931624" y="4016319"/>
                                  <a:pt x="1933278" y="4017221"/>
                                </a:cubicBezTo>
                                <a:cubicBezTo>
                                  <a:pt x="1979021" y="4038878"/>
                                  <a:pt x="2034684" y="4019928"/>
                                  <a:pt x="2057280" y="3973006"/>
                                </a:cubicBezTo>
                                <a:lnTo>
                                  <a:pt x="1260909" y="2477805"/>
                                </a:lnTo>
                                <a:cubicBezTo>
                                  <a:pt x="1260909" y="2480512"/>
                                  <a:pt x="1262563" y="2483219"/>
                                  <a:pt x="1263665" y="2485926"/>
                                </a:cubicBezTo>
                                <a:lnTo>
                                  <a:pt x="1658819" y="3227661"/>
                                </a:lnTo>
                                <a:cubicBezTo>
                                  <a:pt x="1666535" y="3243001"/>
                                  <a:pt x="1661023" y="3260146"/>
                                  <a:pt x="1646143" y="3268267"/>
                                </a:cubicBezTo>
                                <a:cubicBezTo>
                                  <a:pt x="1630712" y="3275486"/>
                                  <a:pt x="1613076" y="3270974"/>
                                  <a:pt x="1605360" y="3255634"/>
                                </a:cubicBezTo>
                                <a:lnTo>
                                  <a:pt x="892760" y="1917443"/>
                                </a:lnTo>
                                <a:cubicBezTo>
                                  <a:pt x="885045" y="1902103"/>
                                  <a:pt x="890004" y="1884055"/>
                                  <a:pt x="905436" y="1876837"/>
                                </a:cubicBezTo>
                                <a:cubicBezTo>
                                  <a:pt x="920316" y="1869618"/>
                                  <a:pt x="938503" y="1874130"/>
                                  <a:pt x="946219" y="1889470"/>
                                </a:cubicBezTo>
                                <a:lnTo>
                                  <a:pt x="1099431" y="2177321"/>
                                </a:lnTo>
                                <a:cubicBezTo>
                                  <a:pt x="1101084" y="2180028"/>
                                  <a:pt x="1103288" y="2182735"/>
                                  <a:pt x="1104942" y="2183637"/>
                                </a:cubicBezTo>
                                <a:lnTo>
                                  <a:pt x="0" y="109716"/>
                                </a:lnTo>
                                <a:lnTo>
                                  <a:pt x="0" y="6036"/>
                                </a:lnTo>
                                <a:lnTo>
                                  <a:pt x="1152890" y="2171004"/>
                                </a:lnTo>
                                <a:cubicBezTo>
                                  <a:pt x="1156747" y="2163785"/>
                                  <a:pt x="1155645" y="2154762"/>
                                  <a:pt x="1151787" y="2146641"/>
                                </a:cubicBezTo>
                                <a:lnTo>
                                  <a:pt x="1083448" y="2018506"/>
                                </a:lnTo>
                                <a:cubicBezTo>
                                  <a:pt x="1075733" y="2004069"/>
                                  <a:pt x="1080692" y="1986022"/>
                                  <a:pt x="1096124" y="1977900"/>
                                </a:cubicBezTo>
                                <a:cubicBezTo>
                                  <a:pt x="1111004" y="1970682"/>
                                  <a:pt x="1129191" y="1976096"/>
                                  <a:pt x="1136356" y="1991436"/>
                                </a:cubicBezTo>
                                <a:lnTo>
                                  <a:pt x="1389320" y="2466976"/>
                                </a:lnTo>
                                <a:cubicBezTo>
                                  <a:pt x="1397036" y="2481414"/>
                                  <a:pt x="1414672" y="2486828"/>
                                  <a:pt x="1430103" y="2479609"/>
                                </a:cubicBezTo>
                                <a:cubicBezTo>
                                  <a:pt x="1444984" y="2471488"/>
                                  <a:pt x="1450495" y="2454343"/>
                                  <a:pt x="1442779" y="2439003"/>
                                </a:cubicBezTo>
                                <a:lnTo>
                                  <a:pt x="1014558" y="1635006"/>
                                </a:lnTo>
                                <a:cubicBezTo>
                                  <a:pt x="1011802" y="1629592"/>
                                  <a:pt x="1010700" y="1624177"/>
                                  <a:pt x="1010700" y="1619666"/>
                                </a:cubicBezTo>
                                <a:lnTo>
                                  <a:pt x="148101" y="0"/>
                                </a:lnTo>
                                <a:lnTo>
                                  <a:pt x="203230" y="0"/>
                                </a:lnTo>
                                <a:lnTo>
                                  <a:pt x="1052585" y="1594400"/>
                                </a:lnTo>
                                <a:cubicBezTo>
                                  <a:pt x="1059199" y="1596204"/>
                                  <a:pt x="1064159" y="1601619"/>
                                  <a:pt x="1068017" y="1607935"/>
                                </a:cubicBezTo>
                                <a:lnTo>
                                  <a:pt x="1386565" y="2206196"/>
                                </a:lnTo>
                                <a:cubicBezTo>
                                  <a:pt x="1357356" y="2149348"/>
                                  <a:pt x="1373889" y="2079866"/>
                                  <a:pt x="1426246" y="2041968"/>
                                </a:cubicBezTo>
                                <a:lnTo>
                                  <a:pt x="338908" y="0"/>
                                </a:lnTo>
                                <a:lnTo>
                                  <a:pt x="360551" y="0"/>
                                </a:lnTo>
                                <a:lnTo>
                                  <a:pt x="1442779" y="2032042"/>
                                </a:lnTo>
                                <a:cubicBezTo>
                                  <a:pt x="1480807" y="2011287"/>
                                  <a:pt x="1527652" y="2011287"/>
                                  <a:pt x="1565679" y="2032944"/>
                                </a:cubicBezTo>
                                <a:lnTo>
                                  <a:pt x="536736" y="101003"/>
                                </a:lnTo>
                                <a:cubicBezTo>
                                  <a:pt x="535633" y="100101"/>
                                  <a:pt x="534531" y="97394"/>
                                  <a:pt x="532878" y="94687"/>
                                </a:cubicBezTo>
                                <a:cubicBezTo>
                                  <a:pt x="524749" y="78219"/>
                                  <a:pt x="520374" y="60792"/>
                                  <a:pt x="519418" y="43408"/>
                                </a:cubicBezTo>
                                <a:lnTo>
                                  <a:pt x="525418" y="0"/>
                                </a:lnTo>
                                <a:lnTo>
                                  <a:pt x="787286" y="0"/>
                                </a:lnTo>
                                <a:lnTo>
                                  <a:pt x="1668739" y="1653955"/>
                                </a:lnTo>
                                <a:cubicBezTo>
                                  <a:pt x="1672597" y="1657565"/>
                                  <a:pt x="1676455" y="1661174"/>
                                  <a:pt x="1679211" y="1666588"/>
                                </a:cubicBezTo>
                                <a:lnTo>
                                  <a:pt x="2860264" y="3885478"/>
                                </a:lnTo>
                                <a:cubicBezTo>
                                  <a:pt x="2867980" y="3893599"/>
                                  <a:pt x="2875695" y="3900818"/>
                                  <a:pt x="2884513" y="3907134"/>
                                </a:cubicBezTo>
                                <a:lnTo>
                                  <a:pt x="2607850" y="3386476"/>
                                </a:lnTo>
                                <a:cubicBezTo>
                                  <a:pt x="2575885" y="3327823"/>
                                  <a:pt x="2593521" y="3253830"/>
                                  <a:pt x="2649736" y="3217735"/>
                                </a:cubicBezTo>
                                <a:lnTo>
                                  <a:pt x="935935" y="0"/>
                                </a:lnTo>
                                <a:lnTo>
                                  <a:pt x="957004" y="0"/>
                                </a:lnTo>
                                <a:lnTo>
                                  <a:pt x="2666269" y="3209614"/>
                                </a:lnTo>
                                <a:cubicBezTo>
                                  <a:pt x="2709257" y="3187958"/>
                                  <a:pt x="2762715" y="3193372"/>
                                  <a:pt x="2801845" y="3222247"/>
                                </a:cubicBezTo>
                                <a:lnTo>
                                  <a:pt x="1085289" y="0"/>
                                </a:lnTo>
                                <a:lnTo>
                                  <a:pt x="1106187" y="0"/>
                                </a:lnTo>
                                <a:lnTo>
                                  <a:pt x="2413304" y="2454343"/>
                                </a:lnTo>
                                <a:cubicBezTo>
                                  <a:pt x="2409447" y="2401105"/>
                                  <a:pt x="2437554" y="2351475"/>
                                  <a:pt x="2484399" y="2326209"/>
                                </a:cubicBezTo>
                                <a:cubicBezTo>
                                  <a:pt x="2548880" y="2291920"/>
                                  <a:pt x="2631549" y="2315381"/>
                                  <a:pt x="2666269" y="2381253"/>
                                </a:cubicBezTo>
                                <a:lnTo>
                                  <a:pt x="3413039" y="3785316"/>
                                </a:lnTo>
                                <a:cubicBezTo>
                                  <a:pt x="3408079" y="3769976"/>
                                  <a:pt x="3405323" y="3753734"/>
                                  <a:pt x="3406425" y="3737492"/>
                                </a:cubicBezTo>
                                <a:cubicBezTo>
                                  <a:pt x="3411937" y="3665303"/>
                                  <a:pt x="3472560" y="3610260"/>
                                  <a:pt x="3545308" y="3615674"/>
                                </a:cubicBezTo>
                                <a:lnTo>
                                  <a:pt x="2231434" y="1148637"/>
                                </a:lnTo>
                                <a:cubicBezTo>
                                  <a:pt x="2216554" y="1118859"/>
                                  <a:pt x="2226474" y="1081862"/>
                                  <a:pt x="2256786" y="1066522"/>
                                </a:cubicBezTo>
                                <a:cubicBezTo>
                                  <a:pt x="2287649" y="1051182"/>
                                  <a:pt x="2324023" y="1062913"/>
                                  <a:pt x="2339454" y="1091788"/>
                                </a:cubicBezTo>
                                <a:lnTo>
                                  <a:pt x="4054544" y="4306877"/>
                                </a:lnTo>
                                <a:cubicBezTo>
                                  <a:pt x="4071078" y="4337557"/>
                                  <a:pt x="4108003" y="4347483"/>
                                  <a:pt x="4137213" y="4332143"/>
                                </a:cubicBezTo>
                                <a:cubicBezTo>
                                  <a:pt x="4167524" y="4315901"/>
                                  <a:pt x="4177444" y="4278904"/>
                                  <a:pt x="4162564" y="4250029"/>
                                </a:cubicBezTo>
                                <a:lnTo>
                                  <a:pt x="3862754" y="3688764"/>
                                </a:lnTo>
                                <a:cubicBezTo>
                                  <a:pt x="3847323" y="3658987"/>
                                  <a:pt x="3858896" y="3621990"/>
                                  <a:pt x="3888106" y="3606650"/>
                                </a:cubicBezTo>
                                <a:cubicBezTo>
                                  <a:pt x="3918417" y="3591310"/>
                                  <a:pt x="3955342" y="3603041"/>
                                  <a:pt x="3970774" y="3631916"/>
                                </a:cubicBezTo>
                                <a:lnTo>
                                  <a:pt x="4532367" y="4686768"/>
                                </a:lnTo>
                                <a:cubicBezTo>
                                  <a:pt x="4538429" y="4700304"/>
                                  <a:pt x="4550003" y="4710230"/>
                                  <a:pt x="4562678" y="4714741"/>
                                </a:cubicBezTo>
                                <a:lnTo>
                                  <a:pt x="4508117" y="4612775"/>
                                </a:lnTo>
                                <a:cubicBezTo>
                                  <a:pt x="4499299" y="4597435"/>
                                  <a:pt x="4505362" y="4576681"/>
                                  <a:pt x="4521895" y="4567658"/>
                                </a:cubicBezTo>
                                <a:cubicBezTo>
                                  <a:pt x="4537327" y="4559536"/>
                                  <a:pt x="4557718" y="4565853"/>
                                  <a:pt x="4566536" y="4582095"/>
                                </a:cubicBezTo>
                                <a:lnTo>
                                  <a:pt x="4629915" y="4701206"/>
                                </a:lnTo>
                                <a:cubicBezTo>
                                  <a:pt x="4647551" y="4682257"/>
                                  <a:pt x="4650307" y="4654284"/>
                                  <a:pt x="4638733" y="4631725"/>
                                </a:cubicBezTo>
                                <a:lnTo>
                                  <a:pt x="3838505" y="3127500"/>
                                </a:lnTo>
                                <a:cubicBezTo>
                                  <a:pt x="3823073" y="3096820"/>
                                  <a:pt x="3834647" y="3059823"/>
                                  <a:pt x="3863856" y="3044483"/>
                                </a:cubicBezTo>
                                <a:cubicBezTo>
                                  <a:pt x="3863856" y="3044483"/>
                                  <a:pt x="3864959" y="3043581"/>
                                  <a:pt x="3866612" y="3043581"/>
                                </a:cubicBezTo>
                                <a:lnTo>
                                  <a:pt x="3821971" y="2961467"/>
                                </a:lnTo>
                                <a:cubicBezTo>
                                  <a:pt x="3792762" y="2977709"/>
                                  <a:pt x="3755836" y="2965978"/>
                                  <a:pt x="3740956" y="2937103"/>
                                </a:cubicBezTo>
                                <a:lnTo>
                                  <a:pt x="3635141" y="2740390"/>
                                </a:lnTo>
                                <a:cubicBezTo>
                                  <a:pt x="3627425" y="2726855"/>
                                  <a:pt x="3626323" y="2711515"/>
                                  <a:pt x="3630181" y="2696174"/>
                                </a:cubicBezTo>
                                <a:lnTo>
                                  <a:pt x="2193893" y="0"/>
                                </a:lnTo>
                                <a:lnTo>
                                  <a:pt x="2214600" y="0"/>
                                </a:lnTo>
                                <a:lnTo>
                                  <a:pt x="3638999" y="2674518"/>
                                </a:lnTo>
                                <a:cubicBezTo>
                                  <a:pt x="3643959" y="2668201"/>
                                  <a:pt x="3650572" y="2661885"/>
                                  <a:pt x="3658288" y="2658276"/>
                                </a:cubicBezTo>
                                <a:lnTo>
                                  <a:pt x="2910967" y="1254212"/>
                                </a:lnTo>
                                <a:cubicBezTo>
                                  <a:pt x="2903803" y="1238872"/>
                                  <a:pt x="2908763" y="1220825"/>
                                  <a:pt x="2923643" y="1213606"/>
                                </a:cubicBezTo>
                                <a:cubicBezTo>
                                  <a:pt x="2939074" y="1206387"/>
                                  <a:pt x="2956710" y="1210899"/>
                                  <a:pt x="2964426" y="1226239"/>
                                </a:cubicBezTo>
                                <a:lnTo>
                                  <a:pt x="3810397" y="2814383"/>
                                </a:lnTo>
                                <a:cubicBezTo>
                                  <a:pt x="3818113" y="2829723"/>
                                  <a:pt x="3835749" y="2834235"/>
                                  <a:pt x="3851180" y="2827016"/>
                                </a:cubicBezTo>
                                <a:cubicBezTo>
                                  <a:pt x="3866612" y="2818895"/>
                                  <a:pt x="3871572" y="2801750"/>
                                  <a:pt x="3863856" y="2786410"/>
                                </a:cubicBezTo>
                                <a:lnTo>
                                  <a:pt x="3715053" y="2511192"/>
                                </a:lnTo>
                                <a:cubicBezTo>
                                  <a:pt x="3707889" y="2495852"/>
                                  <a:pt x="3712849" y="2477805"/>
                                  <a:pt x="3728280" y="2470586"/>
                                </a:cubicBezTo>
                                <a:cubicBezTo>
                                  <a:pt x="3729383" y="2468781"/>
                                  <a:pt x="3729383" y="2468781"/>
                                  <a:pt x="3730485" y="2468781"/>
                                </a:cubicBezTo>
                                <a:lnTo>
                                  <a:pt x="2415514" y="0"/>
                                </a:lnTo>
                                <a:lnTo>
                                  <a:pt x="2437022" y="0"/>
                                </a:lnTo>
                                <a:lnTo>
                                  <a:pt x="3750876" y="2466976"/>
                                </a:lnTo>
                                <a:cubicBezTo>
                                  <a:pt x="3758592" y="2468781"/>
                                  <a:pt x="3764654" y="2474195"/>
                                  <a:pt x="3768512" y="2481414"/>
                                </a:cubicBezTo>
                                <a:lnTo>
                                  <a:pt x="4045726" y="3002975"/>
                                </a:lnTo>
                                <a:cubicBezTo>
                                  <a:pt x="4053442" y="3018315"/>
                                  <a:pt x="4071078" y="3023729"/>
                                  <a:pt x="4086509" y="3015608"/>
                                </a:cubicBezTo>
                                <a:cubicBezTo>
                                  <a:pt x="4101390" y="3008389"/>
                                  <a:pt x="4106350" y="2990342"/>
                                  <a:pt x="4099185" y="2975002"/>
                                </a:cubicBezTo>
                                <a:lnTo>
                                  <a:pt x="3704031" y="2234169"/>
                                </a:lnTo>
                                <a:cubicBezTo>
                                  <a:pt x="3696315" y="2219731"/>
                                  <a:pt x="3701275" y="2201684"/>
                                  <a:pt x="3716707" y="2193563"/>
                                </a:cubicBezTo>
                                <a:cubicBezTo>
                                  <a:pt x="3731587" y="2186344"/>
                                  <a:pt x="3749774" y="2191758"/>
                                  <a:pt x="3757490" y="2206196"/>
                                </a:cubicBezTo>
                                <a:lnTo>
                                  <a:pt x="4470090" y="3544388"/>
                                </a:lnTo>
                                <a:cubicBezTo>
                                  <a:pt x="4475050" y="3553411"/>
                                  <a:pt x="4475050" y="3563337"/>
                                  <a:pt x="4470090" y="3572361"/>
                                </a:cubicBezTo>
                                <a:lnTo>
                                  <a:pt x="5131987" y="4816707"/>
                                </a:lnTo>
                                <a:cubicBezTo>
                                  <a:pt x="5138049" y="4826632"/>
                                  <a:pt x="5151827" y="4832046"/>
                                  <a:pt x="5162299" y="4825730"/>
                                </a:cubicBezTo>
                                <a:cubicBezTo>
                                  <a:pt x="5172219" y="4819414"/>
                                  <a:pt x="5177179" y="4806781"/>
                                  <a:pt x="5171117" y="4795051"/>
                                </a:cubicBezTo>
                                <a:lnTo>
                                  <a:pt x="4929725" y="4341167"/>
                                </a:lnTo>
                                <a:cubicBezTo>
                                  <a:pt x="4923112" y="4329436"/>
                                  <a:pt x="4926970" y="4316803"/>
                                  <a:pt x="4938543" y="4310487"/>
                                </a:cubicBezTo>
                                <a:cubicBezTo>
                                  <a:pt x="4950117" y="4304170"/>
                                  <a:pt x="4962793" y="4307780"/>
                                  <a:pt x="4968855" y="4319510"/>
                                </a:cubicBezTo>
                                <a:lnTo>
                                  <a:pt x="6946830" y="8031796"/>
                                </a:lnTo>
                                <a:cubicBezTo>
                                  <a:pt x="6953444" y="8042624"/>
                                  <a:pt x="6949586" y="8055257"/>
                                  <a:pt x="6938012" y="8061573"/>
                                </a:cubicBezTo>
                                <a:cubicBezTo>
                                  <a:pt x="6926439" y="8067890"/>
                                  <a:pt x="6913763" y="8064280"/>
                                  <a:pt x="6907701" y="8052550"/>
                                </a:cubicBezTo>
                                <a:lnTo>
                                  <a:pt x="5525488" y="5457378"/>
                                </a:lnTo>
                                <a:cubicBezTo>
                                  <a:pt x="5519425" y="5446551"/>
                                  <a:pt x="5505096" y="5442039"/>
                                  <a:pt x="5495176" y="5448355"/>
                                </a:cubicBezTo>
                                <a:cubicBezTo>
                                  <a:pt x="5484705" y="5454671"/>
                                  <a:pt x="5479745" y="5467304"/>
                                  <a:pt x="5486358" y="5478132"/>
                                </a:cubicBezTo>
                                <a:lnTo>
                                  <a:pt x="6042440" y="6523961"/>
                                </a:lnTo>
                                <a:cubicBezTo>
                                  <a:pt x="6049053" y="6534790"/>
                                  <a:pt x="6045195" y="6547423"/>
                                  <a:pt x="6033622" y="6553739"/>
                                </a:cubicBezTo>
                                <a:cubicBezTo>
                                  <a:pt x="6022048" y="6560055"/>
                                  <a:pt x="6009372" y="6556446"/>
                                  <a:pt x="6003310" y="6544715"/>
                                </a:cubicBezTo>
                                <a:lnTo>
                                  <a:pt x="4422694" y="3578677"/>
                                </a:lnTo>
                                <a:cubicBezTo>
                                  <a:pt x="4420489" y="3577775"/>
                                  <a:pt x="4417733" y="3574165"/>
                                  <a:pt x="4416631" y="3571458"/>
                                </a:cubicBezTo>
                                <a:lnTo>
                                  <a:pt x="4263971" y="3284510"/>
                                </a:lnTo>
                                <a:cubicBezTo>
                                  <a:pt x="4256255" y="3269170"/>
                                  <a:pt x="4238619" y="3264658"/>
                                  <a:pt x="4223188" y="3271877"/>
                                </a:cubicBezTo>
                                <a:cubicBezTo>
                                  <a:pt x="4208307" y="3279095"/>
                                  <a:pt x="4203347" y="3297143"/>
                                  <a:pt x="4210512" y="3312483"/>
                                </a:cubicBezTo>
                                <a:lnTo>
                                  <a:pt x="4279402" y="3440617"/>
                                </a:lnTo>
                                <a:cubicBezTo>
                                  <a:pt x="4287118" y="3455957"/>
                                  <a:pt x="4281606" y="3473102"/>
                                  <a:pt x="4266726" y="3481223"/>
                                </a:cubicBezTo>
                                <a:cubicBezTo>
                                  <a:pt x="4251295" y="3488442"/>
                                  <a:pt x="4233659" y="3483930"/>
                                  <a:pt x="4225943" y="3468590"/>
                                </a:cubicBezTo>
                                <a:lnTo>
                                  <a:pt x="3972978" y="2993049"/>
                                </a:lnTo>
                                <a:cubicBezTo>
                                  <a:pt x="3965814" y="2977709"/>
                                  <a:pt x="3947627" y="2972295"/>
                                  <a:pt x="3932746" y="2980416"/>
                                </a:cubicBezTo>
                                <a:cubicBezTo>
                                  <a:pt x="3917315" y="2987635"/>
                                  <a:pt x="3912355" y="3005682"/>
                                  <a:pt x="3920071" y="3021022"/>
                                </a:cubicBezTo>
                                <a:lnTo>
                                  <a:pt x="4347741" y="3825020"/>
                                </a:lnTo>
                                <a:cubicBezTo>
                                  <a:pt x="4350497" y="3828629"/>
                                  <a:pt x="4351599" y="3832239"/>
                                  <a:pt x="4351599" y="3835848"/>
                                </a:cubicBezTo>
                                <a:lnTo>
                                  <a:pt x="5388258" y="5783128"/>
                                </a:lnTo>
                                <a:cubicBezTo>
                                  <a:pt x="5403690" y="5813808"/>
                                  <a:pt x="5392116" y="5849902"/>
                                  <a:pt x="5362907" y="5865242"/>
                                </a:cubicBezTo>
                                <a:cubicBezTo>
                                  <a:pt x="5332595" y="5880582"/>
                                  <a:pt x="5295670" y="5868852"/>
                                  <a:pt x="5280239" y="5839976"/>
                                </a:cubicBezTo>
                                <a:lnTo>
                                  <a:pt x="4968855" y="5257055"/>
                                </a:lnTo>
                                <a:cubicBezTo>
                                  <a:pt x="4957833" y="5233595"/>
                                  <a:pt x="4932481" y="5220961"/>
                                  <a:pt x="4907129" y="5224572"/>
                                </a:cubicBezTo>
                                <a:lnTo>
                                  <a:pt x="6005515" y="7288256"/>
                                </a:lnTo>
                                <a:cubicBezTo>
                                  <a:pt x="6015986" y="7281037"/>
                                  <a:pt x="6019844" y="7266599"/>
                                  <a:pt x="6013230" y="7254868"/>
                                </a:cubicBezTo>
                                <a:lnTo>
                                  <a:pt x="5676495" y="6624123"/>
                                </a:lnTo>
                                <a:cubicBezTo>
                                  <a:pt x="5669330" y="6611490"/>
                                  <a:pt x="5674291" y="6596150"/>
                                  <a:pt x="5686966" y="6589833"/>
                                </a:cubicBezTo>
                                <a:cubicBezTo>
                                  <a:pt x="5699642" y="6581712"/>
                                  <a:pt x="5714522" y="6587126"/>
                                  <a:pt x="5721136" y="6599759"/>
                                </a:cubicBezTo>
                                <a:lnTo>
                                  <a:pt x="6328472" y="7738530"/>
                                </a:lnTo>
                                <a:cubicBezTo>
                                  <a:pt x="6336188" y="7751163"/>
                                  <a:pt x="6330677" y="7766503"/>
                                  <a:pt x="6318001" y="7772820"/>
                                </a:cubicBezTo>
                                <a:cubicBezTo>
                                  <a:pt x="6305325" y="7780039"/>
                                  <a:pt x="6290445" y="7775527"/>
                                  <a:pt x="6283831" y="7762894"/>
                                </a:cubicBezTo>
                                <a:lnTo>
                                  <a:pt x="6153215" y="7517454"/>
                                </a:lnTo>
                                <a:cubicBezTo>
                                  <a:pt x="6146602" y="7506625"/>
                                  <a:pt x="6132824" y="7501211"/>
                                  <a:pt x="6121250" y="7506625"/>
                                </a:cubicBezTo>
                                <a:lnTo>
                                  <a:pt x="7234997" y="9597624"/>
                                </a:lnTo>
                                <a:lnTo>
                                  <a:pt x="7161348" y="9597624"/>
                                </a:lnTo>
                                <a:lnTo>
                                  <a:pt x="6149358" y="7691608"/>
                                </a:lnTo>
                                <a:cubicBezTo>
                                  <a:pt x="6138886" y="7691608"/>
                                  <a:pt x="6130068" y="7686194"/>
                                  <a:pt x="6126210" y="7677170"/>
                                </a:cubicBezTo>
                                <a:lnTo>
                                  <a:pt x="5910171" y="7272915"/>
                                </a:lnTo>
                                <a:cubicBezTo>
                                  <a:pt x="5904108" y="7260283"/>
                                  <a:pt x="5888677" y="7256673"/>
                                  <a:pt x="5876001" y="7262990"/>
                                </a:cubicBezTo>
                                <a:cubicBezTo>
                                  <a:pt x="5863325" y="7269306"/>
                                  <a:pt x="5859467" y="7284646"/>
                                  <a:pt x="5866081" y="7297279"/>
                                </a:cubicBezTo>
                                <a:lnTo>
                                  <a:pt x="6230372" y="7980361"/>
                                </a:lnTo>
                                <a:cubicBezTo>
                                  <a:pt x="6238088" y="7992994"/>
                                  <a:pt x="6233128" y="8008334"/>
                                  <a:pt x="6220452" y="8014651"/>
                                </a:cubicBezTo>
                                <a:cubicBezTo>
                                  <a:pt x="6207776" y="8022772"/>
                                  <a:pt x="6192345" y="8017358"/>
                                  <a:pt x="6186283" y="8004725"/>
                                </a:cubicBezTo>
                                <a:lnTo>
                                  <a:pt x="5009638" y="5795761"/>
                                </a:lnTo>
                                <a:cubicBezTo>
                                  <a:pt x="5001922" y="5783128"/>
                                  <a:pt x="5007433" y="5767788"/>
                                  <a:pt x="5020109" y="5761472"/>
                                </a:cubicBezTo>
                                <a:cubicBezTo>
                                  <a:pt x="5032785" y="5753350"/>
                                  <a:pt x="5047665" y="5758764"/>
                                  <a:pt x="5054279" y="5771397"/>
                                </a:cubicBezTo>
                                <a:lnTo>
                                  <a:pt x="5773492" y="7122222"/>
                                </a:lnTo>
                                <a:cubicBezTo>
                                  <a:pt x="5779555" y="7134855"/>
                                  <a:pt x="5794986" y="7138465"/>
                                  <a:pt x="5807662" y="7132148"/>
                                </a:cubicBezTo>
                                <a:cubicBezTo>
                                  <a:pt x="5820338" y="7125832"/>
                                  <a:pt x="5824196" y="7110492"/>
                                  <a:pt x="5817582" y="7097859"/>
                                </a:cubicBezTo>
                                <a:lnTo>
                                  <a:pt x="5691926" y="6862344"/>
                                </a:lnTo>
                                <a:cubicBezTo>
                                  <a:pt x="5686966" y="6853321"/>
                                  <a:pt x="5688069" y="6843395"/>
                                  <a:pt x="5693029" y="6835274"/>
                                </a:cubicBezTo>
                                <a:lnTo>
                                  <a:pt x="4861386" y="5274200"/>
                                </a:lnTo>
                                <a:cubicBezTo>
                                  <a:pt x="4857528" y="5288638"/>
                                  <a:pt x="4859733" y="5302173"/>
                                  <a:pt x="4866346" y="5314806"/>
                                </a:cubicBezTo>
                                <a:lnTo>
                                  <a:pt x="5004678" y="5574684"/>
                                </a:lnTo>
                                <a:cubicBezTo>
                                  <a:pt x="5020109" y="5605365"/>
                                  <a:pt x="5008536" y="5642361"/>
                                  <a:pt x="4979326" y="5657701"/>
                                </a:cubicBezTo>
                                <a:cubicBezTo>
                                  <a:pt x="4949015" y="5673041"/>
                                  <a:pt x="4912089" y="5661310"/>
                                  <a:pt x="4896658" y="5632435"/>
                                </a:cubicBezTo>
                                <a:lnTo>
                                  <a:pt x="4383564" y="4667819"/>
                                </a:lnTo>
                                <a:cubicBezTo>
                                  <a:pt x="4367030" y="4638041"/>
                                  <a:pt x="4330105" y="4627213"/>
                                  <a:pt x="4300896" y="4642553"/>
                                </a:cubicBezTo>
                                <a:cubicBezTo>
                                  <a:pt x="4270584" y="4659698"/>
                                  <a:pt x="4260113" y="4695792"/>
                                  <a:pt x="4275544" y="4725570"/>
                                </a:cubicBezTo>
                                <a:lnTo>
                                  <a:pt x="5141907" y="6353416"/>
                                </a:lnTo>
                                <a:cubicBezTo>
                                  <a:pt x="5155685" y="6378682"/>
                                  <a:pt x="5147969" y="6412069"/>
                                  <a:pt x="5125373" y="6430116"/>
                                </a:cubicBezTo>
                                <a:lnTo>
                                  <a:pt x="5621934" y="7362249"/>
                                </a:lnTo>
                                <a:cubicBezTo>
                                  <a:pt x="5628547" y="7372174"/>
                                  <a:pt x="5640121" y="7375784"/>
                                  <a:pt x="5650041" y="7370370"/>
                                </a:cubicBezTo>
                                <a:cubicBezTo>
                                  <a:pt x="5659961" y="7364053"/>
                                  <a:pt x="5663819" y="7353225"/>
                                  <a:pt x="5658859" y="7342397"/>
                                </a:cubicBezTo>
                                <a:lnTo>
                                  <a:pt x="5155685" y="6397632"/>
                                </a:lnTo>
                                <a:cubicBezTo>
                                  <a:pt x="5150725" y="6387706"/>
                                  <a:pt x="5154583" y="6375073"/>
                                  <a:pt x="5164503" y="6369659"/>
                                </a:cubicBezTo>
                                <a:cubicBezTo>
                                  <a:pt x="5174974" y="6365147"/>
                                  <a:pt x="5187650" y="6368756"/>
                                  <a:pt x="5192610" y="6378682"/>
                                </a:cubicBezTo>
                                <a:lnTo>
                                  <a:pt x="6906765" y="9597624"/>
                                </a:lnTo>
                                <a:lnTo>
                                  <a:pt x="6860288" y="9597624"/>
                                </a:lnTo>
                                <a:lnTo>
                                  <a:pt x="5979061" y="7942462"/>
                                </a:lnTo>
                                <a:cubicBezTo>
                                  <a:pt x="5972447" y="7932537"/>
                                  <a:pt x="5961425" y="7928927"/>
                                  <a:pt x="5950954" y="7933439"/>
                                </a:cubicBezTo>
                                <a:cubicBezTo>
                                  <a:pt x="5941033" y="7939755"/>
                                  <a:pt x="5937175" y="7951486"/>
                                  <a:pt x="5942136" y="7961412"/>
                                </a:cubicBezTo>
                                <a:lnTo>
                                  <a:pt x="6160931" y="8372886"/>
                                </a:lnTo>
                                <a:cubicBezTo>
                                  <a:pt x="6165891" y="8381007"/>
                                  <a:pt x="6162033" y="8394542"/>
                                  <a:pt x="6151562" y="8399054"/>
                                </a:cubicBezTo>
                                <a:cubicBezTo>
                                  <a:pt x="6141642" y="8404468"/>
                                  <a:pt x="6128966" y="8400859"/>
                                  <a:pt x="6124006" y="8390030"/>
                                </a:cubicBezTo>
                                <a:lnTo>
                                  <a:pt x="5313306" y="6866856"/>
                                </a:lnTo>
                                <a:cubicBezTo>
                                  <a:pt x="5304488" y="6910169"/>
                                  <a:pt x="5272523" y="6946263"/>
                                  <a:pt x="5230638" y="6960701"/>
                                </a:cubicBezTo>
                                <a:lnTo>
                                  <a:pt x="6635593" y="9597624"/>
                                </a:lnTo>
                                <a:lnTo>
                                  <a:pt x="6614581" y="9597624"/>
                                </a:lnTo>
                                <a:lnTo>
                                  <a:pt x="5213002" y="6966115"/>
                                </a:lnTo>
                                <a:cubicBezTo>
                                  <a:pt x="5155685" y="6978748"/>
                                  <a:pt x="5098920" y="6950775"/>
                                  <a:pt x="5070812" y="6900243"/>
                                </a:cubicBezTo>
                                <a:lnTo>
                                  <a:pt x="4324043" y="5498887"/>
                                </a:lnTo>
                                <a:cubicBezTo>
                                  <a:pt x="4322389" y="5496179"/>
                                  <a:pt x="4321287" y="5493472"/>
                                  <a:pt x="4320185" y="5491669"/>
                                </a:cubicBezTo>
                                <a:cubicBezTo>
                                  <a:pt x="4284362" y="5429405"/>
                                  <a:pt x="4204449" y="5407749"/>
                                  <a:pt x="4142173" y="5442940"/>
                                </a:cubicBezTo>
                                <a:cubicBezTo>
                                  <a:pt x="4079896" y="5478132"/>
                                  <a:pt x="4058402" y="5558442"/>
                                  <a:pt x="4093674" y="5620704"/>
                                </a:cubicBezTo>
                                <a:lnTo>
                                  <a:pt x="4470090" y="6325443"/>
                                </a:lnTo>
                                <a:cubicBezTo>
                                  <a:pt x="4500402" y="6384096"/>
                                  <a:pt x="4482766" y="6455382"/>
                                  <a:pt x="4429307" y="6493281"/>
                                </a:cubicBezTo>
                                <a:lnTo>
                                  <a:pt x="6070547" y="9573919"/>
                                </a:lnTo>
                                <a:cubicBezTo>
                                  <a:pt x="6073027" y="9579334"/>
                                  <a:pt x="6073302" y="9585876"/>
                                  <a:pt x="6071511" y="9591741"/>
                                </a:cubicBezTo>
                                <a:lnTo>
                                  <a:pt x="6066622" y="9597624"/>
                                </a:lnTo>
                                <a:lnTo>
                                  <a:pt x="6032213" y="9597624"/>
                                </a:lnTo>
                                <a:lnTo>
                                  <a:pt x="6028662" y="9594673"/>
                                </a:lnTo>
                                <a:lnTo>
                                  <a:pt x="4385768" y="6513133"/>
                                </a:lnTo>
                                <a:cubicBezTo>
                                  <a:pt x="4327349" y="6528473"/>
                                  <a:pt x="4265624" y="6502305"/>
                                  <a:pt x="4237517" y="6449066"/>
                                </a:cubicBezTo>
                                <a:lnTo>
                                  <a:pt x="3945422" y="5899532"/>
                                </a:lnTo>
                                <a:cubicBezTo>
                                  <a:pt x="3937707" y="5884192"/>
                                  <a:pt x="3926133" y="5870656"/>
                                  <a:pt x="3912355" y="5858926"/>
                                </a:cubicBezTo>
                                <a:lnTo>
                                  <a:pt x="3914559" y="5862535"/>
                                </a:lnTo>
                                <a:cubicBezTo>
                                  <a:pt x="3916213" y="5864340"/>
                                  <a:pt x="3916213" y="5865242"/>
                                  <a:pt x="3917315" y="5867047"/>
                                </a:cubicBezTo>
                                <a:cubicBezTo>
                                  <a:pt x="3928889" y="5890508"/>
                                  <a:pt x="3918417" y="5920286"/>
                                  <a:pt x="3894168" y="5931114"/>
                                </a:cubicBezTo>
                                <a:cubicBezTo>
                                  <a:pt x="3870470" y="5942845"/>
                                  <a:pt x="3841260" y="5932919"/>
                                  <a:pt x="3829687" y="5908555"/>
                                </a:cubicBezTo>
                                <a:lnTo>
                                  <a:pt x="3818113" y="5886899"/>
                                </a:lnTo>
                                <a:cubicBezTo>
                                  <a:pt x="3797722" y="5908555"/>
                                  <a:pt x="3770166" y="5922091"/>
                                  <a:pt x="3740956" y="5926602"/>
                                </a:cubicBezTo>
                                <a:lnTo>
                                  <a:pt x="5641223" y="9494512"/>
                                </a:lnTo>
                                <a:cubicBezTo>
                                  <a:pt x="5646183" y="9503536"/>
                                  <a:pt x="5642325" y="9516169"/>
                                  <a:pt x="5632405" y="9521583"/>
                                </a:cubicBezTo>
                                <a:cubicBezTo>
                                  <a:pt x="5621934" y="9526997"/>
                                  <a:pt x="5609258" y="9522485"/>
                                  <a:pt x="5604298" y="9512559"/>
                                </a:cubicBezTo>
                                <a:lnTo>
                                  <a:pt x="4429307" y="7310814"/>
                                </a:lnTo>
                                <a:cubicBezTo>
                                  <a:pt x="4428205" y="7309912"/>
                                  <a:pt x="4426551" y="7307205"/>
                                  <a:pt x="4425449" y="7306303"/>
                                </a:cubicBezTo>
                                <a:cubicBezTo>
                                  <a:pt x="4417733" y="7298181"/>
                                  <a:pt x="4405058" y="7298181"/>
                                  <a:pt x="4397342" y="7306303"/>
                                </a:cubicBezTo>
                                <a:lnTo>
                                  <a:pt x="4591888" y="7670854"/>
                                </a:lnTo>
                                <a:cubicBezTo>
                                  <a:pt x="4601808" y="7690706"/>
                                  <a:pt x="4607319" y="7710557"/>
                                  <a:pt x="4607319" y="7731312"/>
                                </a:cubicBezTo>
                                <a:lnTo>
                                  <a:pt x="4613382" y="7742140"/>
                                </a:lnTo>
                                <a:cubicBezTo>
                                  <a:pt x="4613382" y="7743945"/>
                                  <a:pt x="4614484" y="7744847"/>
                                  <a:pt x="4614484" y="7745749"/>
                                </a:cubicBezTo>
                                <a:cubicBezTo>
                                  <a:pt x="4618342" y="7756577"/>
                                  <a:pt x="4612279" y="7766503"/>
                                  <a:pt x="4601808" y="7770113"/>
                                </a:cubicBezTo>
                                <a:cubicBezTo>
                                  <a:pt x="4592990" y="7804402"/>
                                  <a:pt x="4568741" y="7832375"/>
                                  <a:pt x="4538429" y="7848618"/>
                                </a:cubicBezTo>
                                <a:cubicBezTo>
                                  <a:pt x="4475050" y="7882005"/>
                                  <a:pt x="4396240" y="7857641"/>
                                  <a:pt x="4362070" y="7794476"/>
                                </a:cubicBezTo>
                                <a:lnTo>
                                  <a:pt x="2451332" y="4204009"/>
                                </a:lnTo>
                                <a:cubicBezTo>
                                  <a:pt x="2454087" y="4209423"/>
                                  <a:pt x="2455190" y="4216642"/>
                                  <a:pt x="2454087" y="4222958"/>
                                </a:cubicBezTo>
                                <a:lnTo>
                                  <a:pt x="2573130" y="4445840"/>
                                </a:lnTo>
                                <a:cubicBezTo>
                                  <a:pt x="2575885" y="4450352"/>
                                  <a:pt x="2576987" y="4456668"/>
                                  <a:pt x="2575885" y="4461180"/>
                                </a:cubicBezTo>
                                <a:lnTo>
                                  <a:pt x="4009903" y="7153805"/>
                                </a:lnTo>
                                <a:cubicBezTo>
                                  <a:pt x="4018721" y="7169145"/>
                                  <a:pt x="4022579" y="7187192"/>
                                  <a:pt x="4021477" y="7204337"/>
                                </a:cubicBezTo>
                                <a:cubicBezTo>
                                  <a:pt x="4017619" y="7256673"/>
                                  <a:pt x="3972978" y="7295474"/>
                                  <a:pt x="3921173" y="7291865"/>
                                </a:cubicBezTo>
                                <a:lnTo>
                                  <a:pt x="5148788" y="9597624"/>
                                </a:lnTo>
                                <a:lnTo>
                                  <a:pt x="5093208" y="9597624"/>
                                </a:lnTo>
                                <a:lnTo>
                                  <a:pt x="3088979" y="5833660"/>
                                </a:lnTo>
                                <a:cubicBezTo>
                                  <a:pt x="3087877" y="5830953"/>
                                  <a:pt x="3086224" y="5827343"/>
                                  <a:pt x="3086224" y="5823734"/>
                                </a:cubicBezTo>
                                <a:lnTo>
                                  <a:pt x="2396771" y="4528856"/>
                                </a:lnTo>
                                <a:cubicBezTo>
                                  <a:pt x="2372521" y="4482836"/>
                                  <a:pt x="2315205" y="4465692"/>
                                  <a:pt x="2269462" y="4489153"/>
                                </a:cubicBezTo>
                                <a:cubicBezTo>
                                  <a:pt x="2223719" y="4513516"/>
                                  <a:pt x="2206083" y="4570365"/>
                                  <a:pt x="2230332" y="4616385"/>
                                </a:cubicBezTo>
                                <a:lnTo>
                                  <a:pt x="2687763" y="5474523"/>
                                </a:lnTo>
                                <a:cubicBezTo>
                                  <a:pt x="2698785" y="5495278"/>
                                  <a:pt x="2701541" y="5518738"/>
                                  <a:pt x="2696581" y="5540396"/>
                                </a:cubicBezTo>
                                <a:cubicBezTo>
                                  <a:pt x="2685007" y="5591830"/>
                                  <a:pt x="2634304" y="5621607"/>
                                  <a:pt x="2583601" y="5610779"/>
                                </a:cubicBezTo>
                                <a:lnTo>
                                  <a:pt x="4472294" y="9158836"/>
                                </a:lnTo>
                                <a:cubicBezTo>
                                  <a:pt x="4472294" y="9159739"/>
                                  <a:pt x="4473948" y="9159739"/>
                                  <a:pt x="4473948" y="9161543"/>
                                </a:cubicBezTo>
                                <a:cubicBezTo>
                                  <a:pt x="4480010" y="9172372"/>
                                  <a:pt x="4475050" y="9187712"/>
                                  <a:pt x="4462374" y="9193126"/>
                                </a:cubicBezTo>
                                <a:cubicBezTo>
                                  <a:pt x="4450801" y="9199442"/>
                                  <a:pt x="4435369" y="9194028"/>
                                  <a:pt x="4430409" y="9181395"/>
                                </a:cubicBezTo>
                                <a:lnTo>
                                  <a:pt x="2940177" y="6384096"/>
                                </a:lnTo>
                                <a:cubicBezTo>
                                  <a:pt x="2940177" y="6383194"/>
                                  <a:pt x="2939074" y="6383194"/>
                                  <a:pt x="2939074" y="6381389"/>
                                </a:cubicBezTo>
                                <a:cubicBezTo>
                                  <a:pt x="2933012" y="6369659"/>
                                  <a:pt x="2917581" y="6367854"/>
                                  <a:pt x="2906007" y="6374170"/>
                                </a:cubicBezTo>
                                <a:cubicBezTo>
                                  <a:pt x="2894433" y="6380487"/>
                                  <a:pt x="2892229" y="6395827"/>
                                  <a:pt x="2898291" y="6406655"/>
                                </a:cubicBezTo>
                                <a:lnTo>
                                  <a:pt x="3497912" y="7534598"/>
                                </a:lnTo>
                                <a:cubicBezTo>
                                  <a:pt x="3503423" y="7545427"/>
                                  <a:pt x="3499565" y="7558059"/>
                                  <a:pt x="3489094" y="7564376"/>
                                </a:cubicBezTo>
                                <a:cubicBezTo>
                                  <a:pt x="3477520" y="7572497"/>
                                  <a:pt x="3462640" y="7568888"/>
                                  <a:pt x="3456026" y="7557157"/>
                                </a:cubicBezTo>
                                <a:lnTo>
                                  <a:pt x="1075733" y="3086894"/>
                                </a:lnTo>
                                <a:cubicBezTo>
                                  <a:pt x="1075733" y="3085089"/>
                                  <a:pt x="1074079" y="3085089"/>
                                  <a:pt x="1074079" y="3084187"/>
                                </a:cubicBezTo>
                                <a:cubicBezTo>
                                  <a:pt x="1068017" y="3072456"/>
                                  <a:pt x="1072977" y="3058019"/>
                                  <a:pt x="1085653" y="3052604"/>
                                </a:cubicBezTo>
                                <a:cubicBezTo>
                                  <a:pt x="1097226" y="3046288"/>
                                  <a:pt x="1112657" y="3050800"/>
                                  <a:pt x="1117618" y="3064335"/>
                                </a:cubicBezTo>
                                <a:lnTo>
                                  <a:pt x="2516364" y="5690186"/>
                                </a:lnTo>
                                <a:cubicBezTo>
                                  <a:pt x="2516364" y="5691990"/>
                                  <a:pt x="2517466" y="5691990"/>
                                  <a:pt x="2517466" y="5692893"/>
                                </a:cubicBezTo>
                                <a:cubicBezTo>
                                  <a:pt x="2523529" y="5704623"/>
                                  <a:pt x="2538960" y="5706428"/>
                                  <a:pt x="2550534" y="5700111"/>
                                </a:cubicBezTo>
                                <a:cubicBezTo>
                                  <a:pt x="2562107" y="5693795"/>
                                  <a:pt x="2564312" y="5679357"/>
                                  <a:pt x="2558249" y="5667627"/>
                                </a:cubicBezTo>
                                <a:lnTo>
                                  <a:pt x="2297569" y="5177649"/>
                                </a:lnTo>
                                <a:cubicBezTo>
                                  <a:pt x="2292609" y="5169528"/>
                                  <a:pt x="2294813" y="5157796"/>
                                  <a:pt x="2301427" y="5149675"/>
                                </a:cubicBezTo>
                                <a:lnTo>
                                  <a:pt x="1943198" y="4478325"/>
                                </a:lnTo>
                                <a:cubicBezTo>
                                  <a:pt x="1942095" y="4479227"/>
                                  <a:pt x="1940442" y="4479227"/>
                                  <a:pt x="1939340" y="4480129"/>
                                </a:cubicBezTo>
                                <a:cubicBezTo>
                                  <a:pt x="1927766" y="4486446"/>
                                  <a:pt x="1913988" y="4481934"/>
                                  <a:pt x="1907375" y="4470203"/>
                                </a:cubicBezTo>
                                <a:close/>
                                <a:moveTo>
                                  <a:pt x="0" y="1503027"/>
                                </a:moveTo>
                                <a:lnTo>
                                  <a:pt x="0" y="1462960"/>
                                </a:lnTo>
                                <a:lnTo>
                                  <a:pt x="1917846" y="5063953"/>
                                </a:lnTo>
                                <a:cubicBezTo>
                                  <a:pt x="1917846" y="5064855"/>
                                  <a:pt x="1917846" y="5064855"/>
                                  <a:pt x="1917846" y="5064855"/>
                                </a:cubicBezTo>
                                <a:cubicBezTo>
                                  <a:pt x="1920602" y="5069366"/>
                                  <a:pt x="1918948" y="5073878"/>
                                  <a:pt x="1913988" y="5076585"/>
                                </a:cubicBezTo>
                                <a:cubicBezTo>
                                  <a:pt x="1909028" y="5079292"/>
                                  <a:pt x="1904068" y="5077487"/>
                                  <a:pt x="1901312" y="5072976"/>
                                </a:cubicBezTo>
                                <a:close/>
                                <a:moveTo>
                                  <a:pt x="0" y="1951136"/>
                                </a:moveTo>
                                <a:lnTo>
                                  <a:pt x="0" y="1691154"/>
                                </a:lnTo>
                                <a:lnTo>
                                  <a:pt x="1361213" y="4247322"/>
                                </a:lnTo>
                                <a:cubicBezTo>
                                  <a:pt x="1366724" y="4257248"/>
                                  <a:pt x="1362867" y="4269881"/>
                                  <a:pt x="1352395" y="4275295"/>
                                </a:cubicBezTo>
                                <a:cubicBezTo>
                                  <a:pt x="1342475" y="4279807"/>
                                  <a:pt x="1329800" y="4276197"/>
                                  <a:pt x="1324288" y="4266271"/>
                                </a:cubicBezTo>
                                <a:lnTo>
                                  <a:pt x="152053" y="2064526"/>
                                </a:lnTo>
                                <a:cubicBezTo>
                                  <a:pt x="147093" y="2054600"/>
                                  <a:pt x="135519" y="2050991"/>
                                  <a:pt x="123945" y="2055503"/>
                                </a:cubicBezTo>
                                <a:cubicBezTo>
                                  <a:pt x="114025" y="2060917"/>
                                  <a:pt x="110167" y="2073550"/>
                                  <a:pt x="115127" y="2083476"/>
                                </a:cubicBezTo>
                                <a:lnTo>
                                  <a:pt x="335025" y="2494949"/>
                                </a:lnTo>
                                <a:cubicBezTo>
                                  <a:pt x="339985" y="2504875"/>
                                  <a:pt x="336127" y="2517508"/>
                                  <a:pt x="326207" y="2522020"/>
                                </a:cubicBezTo>
                                <a:cubicBezTo>
                                  <a:pt x="317389" y="2527434"/>
                                  <a:pt x="304713" y="2523825"/>
                                  <a:pt x="299202" y="2513899"/>
                                </a:cubicBezTo>
                                <a:close/>
                                <a:moveTo>
                                  <a:pt x="0" y="2855562"/>
                                </a:moveTo>
                                <a:lnTo>
                                  <a:pt x="0" y="2751261"/>
                                </a:lnTo>
                                <a:lnTo>
                                  <a:pt x="558780" y="3800656"/>
                                </a:lnTo>
                                <a:cubicBezTo>
                                  <a:pt x="564843" y="3812387"/>
                                  <a:pt x="559883" y="3825922"/>
                                  <a:pt x="548309" y="3832239"/>
                                </a:cubicBezTo>
                                <a:cubicBezTo>
                                  <a:pt x="536736" y="3838555"/>
                                  <a:pt x="522958" y="3834946"/>
                                  <a:pt x="515242" y="3823215"/>
                                </a:cubicBezTo>
                                <a:close/>
                                <a:moveTo>
                                  <a:pt x="0" y="3326152"/>
                                </a:moveTo>
                                <a:lnTo>
                                  <a:pt x="0" y="3138326"/>
                                </a:lnTo>
                                <a:lnTo>
                                  <a:pt x="428716" y="3943228"/>
                                </a:lnTo>
                                <a:cubicBezTo>
                                  <a:pt x="441943" y="3944131"/>
                                  <a:pt x="452965" y="3951350"/>
                                  <a:pt x="459579" y="3963080"/>
                                </a:cubicBezTo>
                                <a:lnTo>
                                  <a:pt x="662942" y="4344776"/>
                                </a:lnTo>
                                <a:cubicBezTo>
                                  <a:pt x="672863" y="4363726"/>
                                  <a:pt x="697112" y="4371847"/>
                                  <a:pt x="715850" y="4361018"/>
                                </a:cubicBezTo>
                                <a:cubicBezTo>
                                  <a:pt x="735139" y="4351093"/>
                                  <a:pt x="742855" y="4326729"/>
                                  <a:pt x="732384" y="4307780"/>
                                </a:cubicBezTo>
                                <a:lnTo>
                                  <a:pt x="642551" y="4138137"/>
                                </a:lnTo>
                                <a:cubicBezTo>
                                  <a:pt x="632079" y="4119187"/>
                                  <a:pt x="639795" y="4094824"/>
                                  <a:pt x="659085" y="4084898"/>
                                </a:cubicBezTo>
                                <a:cubicBezTo>
                                  <a:pt x="677823" y="4074972"/>
                                  <a:pt x="702072" y="4082191"/>
                                  <a:pt x="711992" y="4101140"/>
                                </a:cubicBezTo>
                                <a:lnTo>
                                  <a:pt x="1047625" y="4731886"/>
                                </a:lnTo>
                                <a:cubicBezTo>
                                  <a:pt x="1052585" y="4740910"/>
                                  <a:pt x="1061403" y="4748128"/>
                                  <a:pt x="1071874" y="4750836"/>
                                </a:cubicBezTo>
                                <a:cubicBezTo>
                                  <a:pt x="1093368" y="4757152"/>
                                  <a:pt x="1114862" y="4745421"/>
                                  <a:pt x="1121475" y="4723765"/>
                                </a:cubicBezTo>
                                <a:lnTo>
                                  <a:pt x="0" y="2617309"/>
                                </a:lnTo>
                                <a:lnTo>
                                  <a:pt x="0" y="2430108"/>
                                </a:lnTo>
                                <a:lnTo>
                                  <a:pt x="492646" y="3355796"/>
                                </a:lnTo>
                                <a:cubicBezTo>
                                  <a:pt x="503668" y="3322408"/>
                                  <a:pt x="532878" y="3298947"/>
                                  <a:pt x="567598" y="3292631"/>
                                </a:cubicBezTo>
                                <a:lnTo>
                                  <a:pt x="0" y="2227149"/>
                                </a:lnTo>
                                <a:lnTo>
                                  <a:pt x="0" y="2188753"/>
                                </a:lnTo>
                                <a:lnTo>
                                  <a:pt x="1045" y="2189051"/>
                                </a:lnTo>
                                <a:lnTo>
                                  <a:pt x="586336" y="3289924"/>
                                </a:lnTo>
                                <a:cubicBezTo>
                                  <a:pt x="623262" y="3289924"/>
                                  <a:pt x="657431" y="3309776"/>
                                  <a:pt x="675618" y="3343163"/>
                                </a:cubicBezTo>
                                <a:lnTo>
                                  <a:pt x="2229230" y="6264986"/>
                                </a:lnTo>
                                <a:cubicBezTo>
                                  <a:pt x="2236394" y="6280326"/>
                                  <a:pt x="2247968" y="6292959"/>
                                  <a:pt x="2262297" y="6301982"/>
                                </a:cubicBezTo>
                                <a:lnTo>
                                  <a:pt x="1772901" y="5382484"/>
                                </a:lnTo>
                                <a:cubicBezTo>
                                  <a:pt x="1765185" y="5367143"/>
                                  <a:pt x="1770697" y="5349096"/>
                                  <a:pt x="1785577" y="5341877"/>
                                </a:cubicBezTo>
                                <a:cubicBezTo>
                                  <a:pt x="1801009" y="5333756"/>
                                  <a:pt x="1818644" y="5339170"/>
                                  <a:pt x="1826360" y="5354510"/>
                                </a:cubicBezTo>
                                <a:lnTo>
                                  <a:pt x="2339454" y="6316420"/>
                                </a:lnTo>
                                <a:cubicBezTo>
                                  <a:pt x="2362601" y="6311908"/>
                                  <a:pt x="2381339" y="6300177"/>
                                  <a:pt x="2396771" y="6283935"/>
                                </a:cubicBezTo>
                                <a:lnTo>
                                  <a:pt x="1399241" y="4410648"/>
                                </a:lnTo>
                                <a:cubicBezTo>
                                  <a:pt x="1393178" y="4398917"/>
                                  <a:pt x="1398139" y="4384480"/>
                                  <a:pt x="1409712" y="4378163"/>
                                </a:cubicBezTo>
                                <a:cubicBezTo>
                                  <a:pt x="1421286" y="4371847"/>
                                  <a:pt x="1436166" y="4376358"/>
                                  <a:pt x="1442779" y="4388089"/>
                                </a:cubicBezTo>
                                <a:lnTo>
                                  <a:pt x="2422122" y="6225282"/>
                                </a:lnTo>
                                <a:cubicBezTo>
                                  <a:pt x="2423225" y="6206333"/>
                                  <a:pt x="2419367" y="6187383"/>
                                  <a:pt x="2410549" y="6169336"/>
                                </a:cubicBezTo>
                                <a:lnTo>
                                  <a:pt x="1918948" y="5246227"/>
                                </a:lnTo>
                                <a:cubicBezTo>
                                  <a:pt x="1911233" y="5232693"/>
                                  <a:pt x="1907375" y="5217353"/>
                                  <a:pt x="1907375" y="5202012"/>
                                </a:cubicBezTo>
                                <a:cubicBezTo>
                                  <a:pt x="1906273" y="5146066"/>
                                  <a:pt x="1950913" y="5099143"/>
                                  <a:pt x="2006577" y="5098241"/>
                                </a:cubicBezTo>
                                <a:lnTo>
                                  <a:pt x="546105" y="2355987"/>
                                </a:lnTo>
                                <a:cubicBezTo>
                                  <a:pt x="543349" y="2351475"/>
                                  <a:pt x="546105" y="2346061"/>
                                  <a:pt x="549411" y="2343354"/>
                                </a:cubicBezTo>
                                <a:cubicBezTo>
                                  <a:pt x="554922" y="2340647"/>
                                  <a:pt x="559883" y="2343354"/>
                                  <a:pt x="562087" y="2346963"/>
                                </a:cubicBezTo>
                                <a:lnTo>
                                  <a:pt x="2028070" y="5099143"/>
                                </a:lnTo>
                                <a:cubicBezTo>
                                  <a:pt x="2057280" y="5105460"/>
                                  <a:pt x="2084285" y="5124410"/>
                                  <a:pt x="2098063" y="5151480"/>
                                </a:cubicBezTo>
                                <a:lnTo>
                                  <a:pt x="3167790" y="7162828"/>
                                </a:lnTo>
                                <a:cubicBezTo>
                                  <a:pt x="3181568" y="7188997"/>
                                  <a:pt x="3183221" y="7221481"/>
                                  <a:pt x="3171648" y="7248552"/>
                                </a:cubicBezTo>
                                <a:lnTo>
                                  <a:pt x="4423560" y="9597624"/>
                                </a:lnTo>
                                <a:lnTo>
                                  <a:pt x="4403124" y="9597624"/>
                                </a:lnTo>
                                <a:lnTo>
                                  <a:pt x="3162830" y="7266599"/>
                                </a:lnTo>
                                <a:cubicBezTo>
                                  <a:pt x="3155114" y="7276525"/>
                                  <a:pt x="3146296" y="7285548"/>
                                  <a:pt x="3134722" y="7293670"/>
                                </a:cubicBezTo>
                                <a:lnTo>
                                  <a:pt x="3334228" y="7669049"/>
                                </a:lnTo>
                                <a:cubicBezTo>
                                  <a:pt x="3341944" y="7684389"/>
                                  <a:pt x="3336984" y="7701534"/>
                                  <a:pt x="3321553" y="7709655"/>
                                </a:cubicBezTo>
                                <a:cubicBezTo>
                                  <a:pt x="3306121" y="7716874"/>
                                  <a:pt x="3288485" y="7711460"/>
                                  <a:pt x="3280770" y="7697022"/>
                                </a:cubicBezTo>
                                <a:lnTo>
                                  <a:pt x="3127007" y="7409171"/>
                                </a:lnTo>
                                <a:cubicBezTo>
                                  <a:pt x="3119291" y="7393831"/>
                                  <a:pt x="3101655" y="7388417"/>
                                  <a:pt x="3086224" y="7395636"/>
                                </a:cubicBezTo>
                                <a:cubicBezTo>
                                  <a:pt x="3071344" y="7403757"/>
                                  <a:pt x="3066383" y="7421804"/>
                                  <a:pt x="3073548" y="7436242"/>
                                </a:cubicBezTo>
                                <a:lnTo>
                                  <a:pt x="3142438" y="7564376"/>
                                </a:lnTo>
                                <a:cubicBezTo>
                                  <a:pt x="3145194" y="7570692"/>
                                  <a:pt x="3146296" y="7577009"/>
                                  <a:pt x="3145194" y="7583325"/>
                                </a:cubicBezTo>
                                <a:lnTo>
                                  <a:pt x="4217953" y="9597624"/>
                                </a:lnTo>
                                <a:lnTo>
                                  <a:pt x="4162354" y="9597624"/>
                                </a:lnTo>
                                <a:lnTo>
                                  <a:pt x="3101655" y="7606787"/>
                                </a:lnTo>
                                <a:cubicBezTo>
                                  <a:pt x="3096695" y="7604080"/>
                                  <a:pt x="3091735" y="7598665"/>
                                  <a:pt x="3088979" y="7594154"/>
                                </a:cubicBezTo>
                                <a:lnTo>
                                  <a:pt x="2836015" y="7118613"/>
                                </a:lnTo>
                                <a:cubicBezTo>
                                  <a:pt x="2828850" y="7103273"/>
                                  <a:pt x="2810663" y="7097859"/>
                                  <a:pt x="2795783" y="7105980"/>
                                </a:cubicBezTo>
                                <a:cubicBezTo>
                                  <a:pt x="2780351" y="7113199"/>
                                  <a:pt x="2775391" y="7131246"/>
                                  <a:pt x="2783107" y="7146586"/>
                                </a:cubicBezTo>
                                <a:lnTo>
                                  <a:pt x="3210777" y="7950584"/>
                                </a:lnTo>
                                <a:cubicBezTo>
                                  <a:pt x="3214635" y="7956900"/>
                                  <a:pt x="3216288" y="7963217"/>
                                  <a:pt x="3214635" y="7969533"/>
                                </a:cubicBezTo>
                                <a:lnTo>
                                  <a:pt x="4081780" y="9597624"/>
                                </a:lnTo>
                                <a:lnTo>
                                  <a:pt x="4060610" y="9597624"/>
                                </a:lnTo>
                                <a:lnTo>
                                  <a:pt x="3203613" y="7988483"/>
                                </a:lnTo>
                                <a:cubicBezTo>
                                  <a:pt x="3201959" y="7989385"/>
                                  <a:pt x="3199755" y="7989385"/>
                                  <a:pt x="3198101" y="7991190"/>
                                </a:cubicBezTo>
                                <a:cubicBezTo>
                                  <a:pt x="3184323" y="7998408"/>
                                  <a:pt x="3166688" y="7992092"/>
                                  <a:pt x="3158972" y="7978557"/>
                                </a:cubicBezTo>
                                <a:lnTo>
                                  <a:pt x="2588561" y="6907462"/>
                                </a:lnTo>
                                <a:cubicBezTo>
                                  <a:pt x="2588561" y="6924607"/>
                                  <a:pt x="2592419" y="6940849"/>
                                  <a:pt x="2600135" y="6956189"/>
                                </a:cubicBezTo>
                                <a:lnTo>
                                  <a:pt x="2979857" y="7669049"/>
                                </a:lnTo>
                                <a:cubicBezTo>
                                  <a:pt x="2997493" y="7701534"/>
                                  <a:pt x="2995289" y="7742140"/>
                                  <a:pt x="2974897" y="7772820"/>
                                </a:cubicBezTo>
                                <a:lnTo>
                                  <a:pt x="3947610" y="9597624"/>
                                </a:lnTo>
                                <a:lnTo>
                                  <a:pt x="3926446" y="9597624"/>
                                </a:lnTo>
                                <a:lnTo>
                                  <a:pt x="2962221" y="7786355"/>
                                </a:lnTo>
                                <a:cubicBezTo>
                                  <a:pt x="2936319" y="7811621"/>
                                  <a:pt x="2901047" y="7822449"/>
                                  <a:pt x="2866877" y="7813426"/>
                                </a:cubicBezTo>
                                <a:lnTo>
                                  <a:pt x="3816603" y="9597624"/>
                                </a:lnTo>
                                <a:lnTo>
                                  <a:pt x="3715915" y="9597624"/>
                                </a:lnTo>
                                <a:lnTo>
                                  <a:pt x="1238313" y="4949354"/>
                                </a:lnTo>
                                <a:cubicBezTo>
                                  <a:pt x="1227842" y="4945743"/>
                                  <a:pt x="1216819" y="4947549"/>
                                  <a:pt x="1207451" y="4952061"/>
                                </a:cubicBezTo>
                                <a:cubicBezTo>
                                  <a:pt x="1188712" y="4961986"/>
                                  <a:pt x="1180997" y="4986349"/>
                                  <a:pt x="1190917" y="5005300"/>
                                </a:cubicBezTo>
                                <a:lnTo>
                                  <a:pt x="1386565" y="5371654"/>
                                </a:lnTo>
                                <a:cubicBezTo>
                                  <a:pt x="1397036" y="5390605"/>
                                  <a:pt x="1389320" y="5414967"/>
                                  <a:pt x="1370031" y="5424893"/>
                                </a:cubicBezTo>
                                <a:cubicBezTo>
                                  <a:pt x="1351293" y="5435723"/>
                                  <a:pt x="1327044" y="5427600"/>
                                  <a:pt x="1317124" y="5408651"/>
                                </a:cubicBezTo>
                                <a:lnTo>
                                  <a:pt x="948423" y="4717448"/>
                                </a:lnTo>
                                <a:cubicBezTo>
                                  <a:pt x="938503" y="4698499"/>
                                  <a:pt x="914254" y="4691280"/>
                                  <a:pt x="894964" y="4701206"/>
                                </a:cubicBezTo>
                                <a:cubicBezTo>
                                  <a:pt x="876227" y="4711132"/>
                                  <a:pt x="868511" y="4735496"/>
                                  <a:pt x="878431" y="4754445"/>
                                </a:cubicBezTo>
                                <a:lnTo>
                                  <a:pt x="1403099" y="5738913"/>
                                </a:lnTo>
                                <a:cubicBezTo>
                                  <a:pt x="1409712" y="5749741"/>
                                  <a:pt x="1409712" y="5764179"/>
                                  <a:pt x="1403099" y="5775007"/>
                                </a:cubicBezTo>
                                <a:lnTo>
                                  <a:pt x="3439038" y="9597624"/>
                                </a:lnTo>
                                <a:lnTo>
                                  <a:pt x="3339461" y="9597624"/>
                                </a:lnTo>
                                <a:close/>
                                <a:moveTo>
                                  <a:pt x="0" y="3698612"/>
                                </a:moveTo>
                                <a:lnTo>
                                  <a:pt x="0" y="3658545"/>
                                </a:lnTo>
                                <a:lnTo>
                                  <a:pt x="3163083" y="9597624"/>
                                </a:lnTo>
                                <a:lnTo>
                                  <a:pt x="3141743" y="9597624"/>
                                </a:lnTo>
                                <a:close/>
                                <a:moveTo>
                                  <a:pt x="0" y="4033634"/>
                                </a:moveTo>
                                <a:lnTo>
                                  <a:pt x="0" y="3846531"/>
                                </a:lnTo>
                                <a:lnTo>
                                  <a:pt x="3062732" y="9597624"/>
                                </a:lnTo>
                                <a:lnTo>
                                  <a:pt x="2962153" y="9597624"/>
                                </a:lnTo>
                                <a:close/>
                                <a:moveTo>
                                  <a:pt x="0" y="4319136"/>
                                </a:moveTo>
                                <a:lnTo>
                                  <a:pt x="0" y="4279068"/>
                                </a:lnTo>
                                <a:lnTo>
                                  <a:pt x="2832599" y="9597624"/>
                                </a:lnTo>
                                <a:lnTo>
                                  <a:pt x="2811260" y="9597624"/>
                                </a:lnTo>
                                <a:close/>
                                <a:moveTo>
                                  <a:pt x="0" y="4741813"/>
                                </a:moveTo>
                                <a:lnTo>
                                  <a:pt x="0" y="4554387"/>
                                </a:lnTo>
                                <a:lnTo>
                                  <a:pt x="2685765" y="9597624"/>
                                </a:lnTo>
                                <a:lnTo>
                                  <a:pt x="2585951" y="959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ey center shadow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352A2904-F645-467A-9DAE-E20924F76CA5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77253" y="360789"/>
                            <a:ext cx="8852829" cy="6555558"/>
                          </a:xfrm>
                          <a:custGeom>
                            <a:avLst/>
                            <a:gdLst>
                              <a:gd name="T0" fmla="*/ 13961 w 13962"/>
                              <a:gd name="T1" fmla="*/ 10321 h 10322"/>
                              <a:gd name="T2" fmla="*/ 0 w 13962"/>
                              <a:gd name="T3" fmla="*/ 10321 h 10322"/>
                              <a:gd name="T4" fmla="*/ 0 w 13962"/>
                              <a:gd name="T5" fmla="*/ 0 h 10322"/>
                              <a:gd name="T6" fmla="*/ 13961 w 13962"/>
                              <a:gd name="T7" fmla="*/ 0 h 10322"/>
                              <a:gd name="T8" fmla="*/ 13961 w 13962"/>
                              <a:gd name="T9" fmla="*/ 10321 h 10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962" h="10322">
                                <a:moveTo>
                                  <a:pt x="13961" y="10321"/>
                                </a:moveTo>
                                <a:lnTo>
                                  <a:pt x="0" y="10321"/>
                                </a:lnTo>
                                <a:lnTo>
                                  <a:pt x="0" y="0"/>
                                </a:lnTo>
                                <a:lnTo>
                                  <a:pt x="13961" y="0"/>
                                </a:lnTo>
                                <a:lnTo>
                                  <a:pt x="13961" y="10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White center box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795D5991-4D9D-4D31-996B-B4C70CBF9964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504074" y="487821"/>
                            <a:ext cx="8606177" cy="6319299"/>
                          </a:xfrm>
                          <a:custGeom>
                            <a:avLst/>
                            <a:gdLst>
                              <a:gd name="T0" fmla="*/ 13572 w 13573"/>
                              <a:gd name="T1" fmla="*/ 9949 h 9950"/>
                              <a:gd name="T2" fmla="*/ 0 w 13573"/>
                              <a:gd name="T3" fmla="*/ 9949 h 9950"/>
                              <a:gd name="T4" fmla="*/ 0 w 13573"/>
                              <a:gd name="T5" fmla="*/ 0 h 9950"/>
                              <a:gd name="T6" fmla="*/ 13572 w 13573"/>
                              <a:gd name="T7" fmla="*/ 0 h 9950"/>
                              <a:gd name="T8" fmla="*/ 13572 w 13573"/>
                              <a:gd name="T9" fmla="*/ 9949 h 9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73" h="9950">
                                <a:moveTo>
                                  <a:pt x="13572" y="9949"/>
                                </a:moveTo>
                                <a:lnTo>
                                  <a:pt x="0" y="9949"/>
                                </a:lnTo>
                                <a:lnTo>
                                  <a:pt x="0" y="0"/>
                                </a:lnTo>
                                <a:lnTo>
                                  <a:pt x="13572" y="0"/>
                                </a:lnTo>
                                <a:lnTo>
                                  <a:pt x="13572" y="9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" name="Award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BEAD9C2C-C69E-476B-889A-2FE4149B5605}"/>
                            </a:ext>
                          </a:extLst>
                        </wpg:cNvPr>
                        <wpg:cNvGrpSpPr/>
                        <wpg:grpSpPr>
                          <a:xfrm>
                            <a:off x="4093114" y="1669213"/>
                            <a:ext cx="1441957" cy="1390994"/>
                            <a:chOff x="4093114" y="1669213"/>
                            <a:chExt cx="1443990" cy="1390651"/>
                          </a:xfrm>
                        </wpg:grpSpPr>
                        <wps:wsp>
                          <wps:cNvPr id="16" name="Shape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9953358B-F6BA-47A3-BAD9-8DFE145A5C36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93114" y="1669213"/>
                              <a:ext cx="1443990" cy="13906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5806" y="16471"/>
                                  </a:moveTo>
                                  <a:lnTo>
                                    <a:pt x="16034" y="16471"/>
                                  </a:lnTo>
                                  <a:cubicBezTo>
                                    <a:pt x="16357" y="16235"/>
                                    <a:pt x="16737" y="15978"/>
                                    <a:pt x="17060" y="15662"/>
                                  </a:cubicBezTo>
                                  <a:lnTo>
                                    <a:pt x="17060" y="15584"/>
                                  </a:lnTo>
                                  <a:cubicBezTo>
                                    <a:pt x="16984" y="15505"/>
                                    <a:pt x="16908" y="15505"/>
                                    <a:pt x="16908" y="15505"/>
                                  </a:cubicBezTo>
                                  <a:cubicBezTo>
                                    <a:pt x="16585" y="15741"/>
                                    <a:pt x="16281" y="15998"/>
                                    <a:pt x="15882" y="16235"/>
                                  </a:cubicBezTo>
                                  <a:cubicBezTo>
                                    <a:pt x="15882" y="16313"/>
                                    <a:pt x="15882" y="16392"/>
                                    <a:pt x="15806" y="16471"/>
                                  </a:cubicBezTo>
                                  <a:close/>
                                  <a:moveTo>
                                    <a:pt x="15331" y="1401"/>
                                  </a:moveTo>
                                  <a:cubicBezTo>
                                    <a:pt x="14704" y="1164"/>
                                    <a:pt x="14476" y="2130"/>
                                    <a:pt x="14305" y="2387"/>
                                  </a:cubicBezTo>
                                  <a:cubicBezTo>
                                    <a:pt x="14533" y="2229"/>
                                    <a:pt x="15559" y="2229"/>
                                    <a:pt x="15407" y="1499"/>
                                  </a:cubicBezTo>
                                  <a:cubicBezTo>
                                    <a:pt x="16034" y="1164"/>
                                    <a:pt x="15483" y="355"/>
                                    <a:pt x="15407" y="39"/>
                                  </a:cubicBezTo>
                                  <a:cubicBezTo>
                                    <a:pt x="15331" y="335"/>
                                    <a:pt x="14780" y="986"/>
                                    <a:pt x="15331" y="1401"/>
                                  </a:cubicBezTo>
                                  <a:close/>
                                  <a:moveTo>
                                    <a:pt x="15483" y="1479"/>
                                  </a:moveTo>
                                  <a:lnTo>
                                    <a:pt x="15483" y="1558"/>
                                  </a:lnTo>
                                  <a:cubicBezTo>
                                    <a:pt x="15711" y="1716"/>
                                    <a:pt x="15882" y="1795"/>
                                    <a:pt x="16110" y="1973"/>
                                  </a:cubicBezTo>
                                  <a:lnTo>
                                    <a:pt x="16186" y="1973"/>
                                  </a:lnTo>
                                  <a:cubicBezTo>
                                    <a:pt x="16186" y="1894"/>
                                    <a:pt x="16186" y="1894"/>
                                    <a:pt x="16186" y="1894"/>
                                  </a:cubicBezTo>
                                  <a:cubicBezTo>
                                    <a:pt x="15958" y="1736"/>
                                    <a:pt x="15787" y="1558"/>
                                    <a:pt x="15559" y="1479"/>
                                  </a:cubicBezTo>
                                  <a:cubicBezTo>
                                    <a:pt x="15483" y="1479"/>
                                    <a:pt x="15483" y="1479"/>
                                    <a:pt x="15483" y="1479"/>
                                  </a:cubicBezTo>
                                  <a:close/>
                                  <a:moveTo>
                                    <a:pt x="16661" y="2288"/>
                                  </a:moveTo>
                                  <a:cubicBezTo>
                                    <a:pt x="16661" y="2367"/>
                                    <a:pt x="16661" y="2367"/>
                                    <a:pt x="16661" y="2367"/>
                                  </a:cubicBezTo>
                                  <a:cubicBezTo>
                                    <a:pt x="16813" y="2525"/>
                                    <a:pt x="16984" y="2702"/>
                                    <a:pt x="17136" y="2860"/>
                                  </a:cubicBezTo>
                                  <a:cubicBezTo>
                                    <a:pt x="17212" y="2860"/>
                                    <a:pt x="17212" y="2860"/>
                                    <a:pt x="17288" y="2860"/>
                                  </a:cubicBezTo>
                                  <a:cubicBezTo>
                                    <a:pt x="17288" y="2781"/>
                                    <a:pt x="17288" y="2702"/>
                                    <a:pt x="17288" y="2702"/>
                                  </a:cubicBezTo>
                                  <a:cubicBezTo>
                                    <a:pt x="17136" y="2545"/>
                                    <a:pt x="16965" y="2367"/>
                                    <a:pt x="16737" y="2288"/>
                                  </a:cubicBezTo>
                                  <a:cubicBezTo>
                                    <a:pt x="16737" y="2288"/>
                                    <a:pt x="16737" y="2288"/>
                                    <a:pt x="16661" y="2288"/>
                                  </a:cubicBezTo>
                                  <a:close/>
                                  <a:moveTo>
                                    <a:pt x="15331" y="2860"/>
                                  </a:moveTo>
                                  <a:cubicBezTo>
                                    <a:pt x="15654" y="2781"/>
                                    <a:pt x="16585" y="3018"/>
                                    <a:pt x="16585" y="2209"/>
                                  </a:cubicBezTo>
                                  <a:cubicBezTo>
                                    <a:pt x="17288" y="2052"/>
                                    <a:pt x="16813" y="1144"/>
                                    <a:pt x="16813" y="828"/>
                                  </a:cubicBezTo>
                                  <a:cubicBezTo>
                                    <a:pt x="16737" y="1065"/>
                                    <a:pt x="16034" y="1716"/>
                                    <a:pt x="16490" y="2130"/>
                                  </a:cubicBezTo>
                                  <a:cubicBezTo>
                                    <a:pt x="15958" y="1795"/>
                                    <a:pt x="15559" y="2702"/>
                                    <a:pt x="15331" y="2860"/>
                                  </a:cubicBezTo>
                                  <a:close/>
                                  <a:moveTo>
                                    <a:pt x="4654" y="15584"/>
                                  </a:moveTo>
                                  <a:lnTo>
                                    <a:pt x="4578" y="15662"/>
                                  </a:lnTo>
                                  <a:cubicBezTo>
                                    <a:pt x="4977" y="15998"/>
                                    <a:pt x="5281" y="16235"/>
                                    <a:pt x="5680" y="16471"/>
                                  </a:cubicBezTo>
                                  <a:cubicBezTo>
                                    <a:pt x="5756" y="16471"/>
                                    <a:pt x="5832" y="16471"/>
                                    <a:pt x="5832" y="16471"/>
                                  </a:cubicBezTo>
                                  <a:cubicBezTo>
                                    <a:pt x="5832" y="16392"/>
                                    <a:pt x="5756" y="16313"/>
                                    <a:pt x="5756" y="16235"/>
                                  </a:cubicBezTo>
                                  <a:cubicBezTo>
                                    <a:pt x="5433" y="15998"/>
                                    <a:pt x="5129" y="15741"/>
                                    <a:pt x="4806" y="15505"/>
                                  </a:cubicBezTo>
                                  <a:cubicBezTo>
                                    <a:pt x="4730" y="15505"/>
                                    <a:pt x="4654" y="15505"/>
                                    <a:pt x="4654" y="15584"/>
                                  </a:cubicBezTo>
                                  <a:close/>
                                  <a:moveTo>
                                    <a:pt x="14533" y="1144"/>
                                  </a:moveTo>
                                  <a:cubicBezTo>
                                    <a:pt x="14685" y="1144"/>
                                    <a:pt x="14856" y="1223"/>
                                    <a:pt x="14932" y="1302"/>
                                  </a:cubicBezTo>
                                  <a:cubicBezTo>
                                    <a:pt x="15008" y="1302"/>
                                    <a:pt x="15008" y="1302"/>
                                    <a:pt x="15008" y="1302"/>
                                  </a:cubicBezTo>
                                  <a:cubicBezTo>
                                    <a:pt x="15008" y="1223"/>
                                    <a:pt x="15008" y="1223"/>
                                    <a:pt x="15008" y="1223"/>
                                  </a:cubicBezTo>
                                  <a:cubicBezTo>
                                    <a:pt x="14856" y="1144"/>
                                    <a:pt x="14685" y="1065"/>
                                    <a:pt x="14533" y="986"/>
                                  </a:cubicBezTo>
                                  <a:cubicBezTo>
                                    <a:pt x="14381" y="414"/>
                                    <a:pt x="13583" y="651"/>
                                    <a:pt x="13355" y="572"/>
                                  </a:cubicBezTo>
                                  <a:cubicBezTo>
                                    <a:pt x="13602" y="730"/>
                                    <a:pt x="14153" y="1479"/>
                                    <a:pt x="14533" y="1144"/>
                                  </a:cubicBezTo>
                                  <a:close/>
                                  <a:moveTo>
                                    <a:pt x="6212" y="1558"/>
                                  </a:moveTo>
                                  <a:lnTo>
                                    <a:pt x="6212" y="1479"/>
                                  </a:lnTo>
                                  <a:cubicBezTo>
                                    <a:pt x="6136" y="1479"/>
                                    <a:pt x="6136" y="1479"/>
                                    <a:pt x="6136" y="1479"/>
                                  </a:cubicBezTo>
                                  <a:cubicBezTo>
                                    <a:pt x="5908" y="1558"/>
                                    <a:pt x="5661" y="1716"/>
                                    <a:pt x="5433" y="1894"/>
                                  </a:cubicBezTo>
                                  <a:cubicBezTo>
                                    <a:pt x="5433" y="1894"/>
                                    <a:pt x="5433" y="1894"/>
                                    <a:pt x="5433" y="1973"/>
                                  </a:cubicBezTo>
                                  <a:lnTo>
                                    <a:pt x="5509" y="1973"/>
                                  </a:lnTo>
                                  <a:cubicBezTo>
                                    <a:pt x="5737" y="1795"/>
                                    <a:pt x="5984" y="1716"/>
                                    <a:pt x="6212" y="1558"/>
                                  </a:cubicBezTo>
                                  <a:close/>
                                  <a:moveTo>
                                    <a:pt x="5110" y="2209"/>
                                  </a:moveTo>
                                  <a:cubicBezTo>
                                    <a:pt x="5034" y="3018"/>
                                    <a:pt x="6060" y="2781"/>
                                    <a:pt x="6364" y="2860"/>
                                  </a:cubicBezTo>
                                  <a:cubicBezTo>
                                    <a:pt x="6041" y="2702"/>
                                    <a:pt x="5737" y="1795"/>
                                    <a:pt x="5186" y="2130"/>
                                  </a:cubicBezTo>
                                  <a:cubicBezTo>
                                    <a:pt x="5661" y="1716"/>
                                    <a:pt x="4863" y="1065"/>
                                    <a:pt x="4787" y="828"/>
                                  </a:cubicBezTo>
                                  <a:cubicBezTo>
                                    <a:pt x="4806" y="1144"/>
                                    <a:pt x="4407" y="2052"/>
                                    <a:pt x="5110" y="2209"/>
                                  </a:cubicBezTo>
                                  <a:close/>
                                  <a:moveTo>
                                    <a:pt x="7086" y="1144"/>
                                  </a:moveTo>
                                  <a:cubicBezTo>
                                    <a:pt x="7485" y="1479"/>
                                    <a:pt x="8036" y="730"/>
                                    <a:pt x="8340" y="572"/>
                                  </a:cubicBezTo>
                                  <a:cubicBezTo>
                                    <a:pt x="8017" y="651"/>
                                    <a:pt x="7238" y="414"/>
                                    <a:pt x="7086" y="986"/>
                                  </a:cubicBezTo>
                                  <a:cubicBezTo>
                                    <a:pt x="6934" y="1065"/>
                                    <a:pt x="6763" y="1144"/>
                                    <a:pt x="6611" y="1223"/>
                                  </a:cubicBezTo>
                                  <a:cubicBezTo>
                                    <a:pt x="6611" y="1223"/>
                                    <a:pt x="6611" y="1223"/>
                                    <a:pt x="6611" y="1302"/>
                                  </a:cubicBezTo>
                                  <a:lnTo>
                                    <a:pt x="6687" y="1302"/>
                                  </a:lnTo>
                                  <a:cubicBezTo>
                                    <a:pt x="6839" y="1223"/>
                                    <a:pt x="6915" y="1144"/>
                                    <a:pt x="7086" y="1144"/>
                                  </a:cubicBezTo>
                                  <a:close/>
                                  <a:moveTo>
                                    <a:pt x="6288" y="1479"/>
                                  </a:moveTo>
                                  <a:cubicBezTo>
                                    <a:pt x="6136" y="2209"/>
                                    <a:pt x="7067" y="2209"/>
                                    <a:pt x="7390" y="2367"/>
                                  </a:cubicBezTo>
                                  <a:cubicBezTo>
                                    <a:pt x="7162" y="2130"/>
                                    <a:pt x="6991" y="1144"/>
                                    <a:pt x="6364" y="1381"/>
                                  </a:cubicBezTo>
                                  <a:cubicBezTo>
                                    <a:pt x="6915" y="967"/>
                                    <a:pt x="6288" y="316"/>
                                    <a:pt x="6212" y="0"/>
                                  </a:cubicBezTo>
                                  <a:cubicBezTo>
                                    <a:pt x="6212" y="335"/>
                                    <a:pt x="5661" y="1144"/>
                                    <a:pt x="6288" y="1479"/>
                                  </a:cubicBezTo>
                                  <a:close/>
                                  <a:moveTo>
                                    <a:pt x="19795" y="11007"/>
                                  </a:moveTo>
                                  <a:cubicBezTo>
                                    <a:pt x="19871" y="10672"/>
                                    <a:pt x="19947" y="10356"/>
                                    <a:pt x="19947" y="10021"/>
                                  </a:cubicBezTo>
                                  <a:cubicBezTo>
                                    <a:pt x="19947" y="10021"/>
                                    <a:pt x="19871" y="10021"/>
                                    <a:pt x="19871" y="9942"/>
                                  </a:cubicBezTo>
                                  <a:cubicBezTo>
                                    <a:pt x="19795" y="10021"/>
                                    <a:pt x="19719" y="10021"/>
                                    <a:pt x="19719" y="10021"/>
                                  </a:cubicBezTo>
                                  <a:cubicBezTo>
                                    <a:pt x="19719" y="10356"/>
                                    <a:pt x="19643" y="10593"/>
                                    <a:pt x="19567" y="10830"/>
                                  </a:cubicBezTo>
                                  <a:cubicBezTo>
                                    <a:pt x="19643" y="10908"/>
                                    <a:pt x="19643" y="10987"/>
                                    <a:pt x="19643" y="11066"/>
                                  </a:cubicBezTo>
                                  <a:cubicBezTo>
                                    <a:pt x="19719" y="11007"/>
                                    <a:pt x="19795" y="11007"/>
                                    <a:pt x="19795" y="11007"/>
                                  </a:cubicBezTo>
                                  <a:close/>
                                  <a:moveTo>
                                    <a:pt x="5034" y="2367"/>
                                  </a:moveTo>
                                  <a:cubicBezTo>
                                    <a:pt x="4958" y="2367"/>
                                    <a:pt x="4958" y="2367"/>
                                    <a:pt x="4958" y="2288"/>
                                  </a:cubicBezTo>
                                  <a:lnTo>
                                    <a:pt x="4882" y="2288"/>
                                  </a:lnTo>
                                  <a:cubicBezTo>
                                    <a:pt x="4730" y="2367"/>
                                    <a:pt x="4559" y="2525"/>
                                    <a:pt x="4407" y="2702"/>
                                  </a:cubicBezTo>
                                  <a:cubicBezTo>
                                    <a:pt x="4407" y="2702"/>
                                    <a:pt x="4407" y="2781"/>
                                    <a:pt x="4407" y="2860"/>
                                  </a:cubicBezTo>
                                  <a:cubicBezTo>
                                    <a:pt x="4407" y="2860"/>
                                    <a:pt x="4483" y="2860"/>
                                    <a:pt x="4559" y="2860"/>
                                  </a:cubicBezTo>
                                  <a:cubicBezTo>
                                    <a:pt x="4730" y="2702"/>
                                    <a:pt x="4806" y="2525"/>
                                    <a:pt x="5034" y="2367"/>
                                  </a:cubicBezTo>
                                  <a:close/>
                                  <a:moveTo>
                                    <a:pt x="19795" y="7595"/>
                                  </a:moveTo>
                                  <a:cubicBezTo>
                                    <a:pt x="19472" y="6865"/>
                                    <a:pt x="18541" y="7358"/>
                                    <a:pt x="18142" y="7358"/>
                                  </a:cubicBezTo>
                                  <a:cubicBezTo>
                                    <a:pt x="18541" y="7437"/>
                                    <a:pt x="19244" y="8423"/>
                                    <a:pt x="19795" y="7772"/>
                                  </a:cubicBezTo>
                                  <a:cubicBezTo>
                                    <a:pt x="20574" y="8186"/>
                                    <a:pt x="20897" y="7042"/>
                                    <a:pt x="21125" y="6786"/>
                                  </a:cubicBezTo>
                                  <a:cubicBezTo>
                                    <a:pt x="20821" y="6944"/>
                                    <a:pt x="19719" y="6865"/>
                                    <a:pt x="19795" y="7595"/>
                                  </a:cubicBezTo>
                                  <a:close/>
                                  <a:moveTo>
                                    <a:pt x="16034" y="3748"/>
                                  </a:moveTo>
                                  <a:cubicBezTo>
                                    <a:pt x="16433" y="3669"/>
                                    <a:pt x="17535" y="4083"/>
                                    <a:pt x="17611" y="3176"/>
                                  </a:cubicBezTo>
                                  <a:cubicBezTo>
                                    <a:pt x="18465" y="3097"/>
                                    <a:pt x="18161" y="1953"/>
                                    <a:pt x="18237" y="1539"/>
                                  </a:cubicBezTo>
                                  <a:cubicBezTo>
                                    <a:pt x="18009" y="1874"/>
                                    <a:pt x="17060" y="2426"/>
                                    <a:pt x="17611" y="3097"/>
                                  </a:cubicBezTo>
                                  <a:cubicBezTo>
                                    <a:pt x="16984" y="2624"/>
                                    <a:pt x="16338" y="3590"/>
                                    <a:pt x="16034" y="3748"/>
                                  </a:cubicBezTo>
                                  <a:close/>
                                  <a:moveTo>
                                    <a:pt x="19871" y="9705"/>
                                  </a:moveTo>
                                  <a:cubicBezTo>
                                    <a:pt x="19871" y="8818"/>
                                    <a:pt x="18693" y="9054"/>
                                    <a:pt x="18294" y="8896"/>
                                  </a:cubicBezTo>
                                  <a:cubicBezTo>
                                    <a:pt x="18617" y="9133"/>
                                    <a:pt x="19073" y="10356"/>
                                    <a:pt x="19871" y="9784"/>
                                  </a:cubicBezTo>
                                  <a:cubicBezTo>
                                    <a:pt x="20498" y="10514"/>
                                    <a:pt x="21201" y="9370"/>
                                    <a:pt x="21524" y="9212"/>
                                  </a:cubicBezTo>
                                  <a:cubicBezTo>
                                    <a:pt x="21144" y="9311"/>
                                    <a:pt x="20042" y="8818"/>
                                    <a:pt x="19871" y="9705"/>
                                  </a:cubicBezTo>
                                  <a:close/>
                                  <a:moveTo>
                                    <a:pt x="19339" y="11915"/>
                                  </a:moveTo>
                                  <a:cubicBezTo>
                                    <a:pt x="19187" y="12250"/>
                                    <a:pt x="19016" y="12644"/>
                                    <a:pt x="18864" y="12980"/>
                                  </a:cubicBezTo>
                                  <a:cubicBezTo>
                                    <a:pt x="18864" y="13059"/>
                                    <a:pt x="18864" y="13138"/>
                                    <a:pt x="18864" y="13138"/>
                                  </a:cubicBezTo>
                                  <a:lnTo>
                                    <a:pt x="19092" y="13138"/>
                                  </a:lnTo>
                                  <a:cubicBezTo>
                                    <a:pt x="19244" y="12723"/>
                                    <a:pt x="19415" y="12329"/>
                                    <a:pt x="19567" y="11915"/>
                                  </a:cubicBezTo>
                                  <a:cubicBezTo>
                                    <a:pt x="19491" y="11915"/>
                                    <a:pt x="19491" y="11915"/>
                                    <a:pt x="19491" y="11836"/>
                                  </a:cubicBezTo>
                                  <a:cubicBezTo>
                                    <a:pt x="19415" y="11836"/>
                                    <a:pt x="19339" y="11836"/>
                                    <a:pt x="19339" y="11915"/>
                                  </a:cubicBezTo>
                                  <a:close/>
                                  <a:moveTo>
                                    <a:pt x="21600" y="11342"/>
                                  </a:moveTo>
                                  <a:cubicBezTo>
                                    <a:pt x="21125" y="11342"/>
                                    <a:pt x="19947" y="10534"/>
                                    <a:pt x="19567" y="11500"/>
                                  </a:cubicBezTo>
                                  <a:cubicBezTo>
                                    <a:pt x="19719" y="10435"/>
                                    <a:pt x="18313" y="10435"/>
                                    <a:pt x="17915" y="10119"/>
                                  </a:cubicBezTo>
                                  <a:cubicBezTo>
                                    <a:pt x="18237" y="10534"/>
                                    <a:pt x="18465" y="12072"/>
                                    <a:pt x="19491" y="11678"/>
                                  </a:cubicBezTo>
                                  <a:cubicBezTo>
                                    <a:pt x="20118" y="12644"/>
                                    <a:pt x="21144" y="11500"/>
                                    <a:pt x="21600" y="11342"/>
                                  </a:cubicBezTo>
                                  <a:close/>
                                  <a:moveTo>
                                    <a:pt x="19871" y="9311"/>
                                  </a:moveTo>
                                  <a:cubicBezTo>
                                    <a:pt x="19947" y="9311"/>
                                    <a:pt x="19947" y="9232"/>
                                    <a:pt x="20023" y="9232"/>
                                  </a:cubicBezTo>
                                  <a:lnTo>
                                    <a:pt x="20023" y="8995"/>
                                  </a:lnTo>
                                  <a:cubicBezTo>
                                    <a:pt x="20023" y="8660"/>
                                    <a:pt x="19947" y="8344"/>
                                    <a:pt x="19947" y="8009"/>
                                  </a:cubicBezTo>
                                  <a:cubicBezTo>
                                    <a:pt x="19871" y="8009"/>
                                    <a:pt x="19871" y="8009"/>
                                    <a:pt x="19795" y="7930"/>
                                  </a:cubicBezTo>
                                  <a:cubicBezTo>
                                    <a:pt x="19795" y="8009"/>
                                    <a:pt x="19719" y="8009"/>
                                    <a:pt x="19719" y="8088"/>
                                  </a:cubicBezTo>
                                  <a:cubicBezTo>
                                    <a:pt x="19719" y="8324"/>
                                    <a:pt x="19795" y="8660"/>
                                    <a:pt x="19795" y="8975"/>
                                  </a:cubicBezTo>
                                  <a:cubicBezTo>
                                    <a:pt x="19795" y="9054"/>
                                    <a:pt x="19795" y="9054"/>
                                    <a:pt x="19795" y="9133"/>
                                  </a:cubicBezTo>
                                  <a:cubicBezTo>
                                    <a:pt x="19795" y="9212"/>
                                    <a:pt x="19871" y="9212"/>
                                    <a:pt x="19871" y="9311"/>
                                  </a:cubicBezTo>
                                  <a:close/>
                                  <a:moveTo>
                                    <a:pt x="16889" y="4734"/>
                                  </a:moveTo>
                                  <a:cubicBezTo>
                                    <a:pt x="17288" y="4734"/>
                                    <a:pt x="18294" y="5306"/>
                                    <a:pt x="18617" y="4498"/>
                                  </a:cubicBezTo>
                                  <a:cubicBezTo>
                                    <a:pt x="19472" y="4576"/>
                                    <a:pt x="19320" y="3353"/>
                                    <a:pt x="19472" y="3038"/>
                                  </a:cubicBezTo>
                                  <a:cubicBezTo>
                                    <a:pt x="19244" y="3275"/>
                                    <a:pt x="18142" y="3689"/>
                                    <a:pt x="18522" y="4419"/>
                                  </a:cubicBezTo>
                                  <a:cubicBezTo>
                                    <a:pt x="18066" y="3748"/>
                                    <a:pt x="17288" y="4576"/>
                                    <a:pt x="16889" y="4734"/>
                                  </a:cubicBezTo>
                                  <a:close/>
                                  <a:moveTo>
                                    <a:pt x="17763" y="3353"/>
                                  </a:moveTo>
                                  <a:cubicBezTo>
                                    <a:pt x="17763" y="3353"/>
                                    <a:pt x="17763" y="3432"/>
                                    <a:pt x="17687" y="3432"/>
                                  </a:cubicBezTo>
                                  <a:cubicBezTo>
                                    <a:pt x="17839" y="3590"/>
                                    <a:pt x="18009" y="3768"/>
                                    <a:pt x="18085" y="3925"/>
                                  </a:cubicBezTo>
                                  <a:cubicBezTo>
                                    <a:pt x="18161" y="3925"/>
                                    <a:pt x="18161" y="3925"/>
                                    <a:pt x="18161" y="3925"/>
                                  </a:cubicBezTo>
                                  <a:cubicBezTo>
                                    <a:pt x="18237" y="4004"/>
                                    <a:pt x="18237" y="4004"/>
                                    <a:pt x="18313" y="4004"/>
                                  </a:cubicBezTo>
                                  <a:cubicBezTo>
                                    <a:pt x="18313" y="3925"/>
                                    <a:pt x="18313" y="3925"/>
                                    <a:pt x="18313" y="3847"/>
                                  </a:cubicBezTo>
                                  <a:cubicBezTo>
                                    <a:pt x="18161" y="3610"/>
                                    <a:pt x="17990" y="3432"/>
                                    <a:pt x="17839" y="3275"/>
                                  </a:cubicBezTo>
                                  <a:lnTo>
                                    <a:pt x="17763" y="3353"/>
                                  </a:lnTo>
                                  <a:close/>
                                  <a:moveTo>
                                    <a:pt x="19795" y="7101"/>
                                  </a:moveTo>
                                  <a:cubicBezTo>
                                    <a:pt x="19719" y="6766"/>
                                    <a:pt x="19643" y="6372"/>
                                    <a:pt x="19472" y="6036"/>
                                  </a:cubicBezTo>
                                  <a:cubicBezTo>
                                    <a:pt x="19472" y="6036"/>
                                    <a:pt x="19396" y="6036"/>
                                    <a:pt x="19320" y="6036"/>
                                  </a:cubicBezTo>
                                  <a:cubicBezTo>
                                    <a:pt x="19320" y="6115"/>
                                    <a:pt x="19320" y="6115"/>
                                    <a:pt x="19244" y="6194"/>
                                  </a:cubicBezTo>
                                  <a:cubicBezTo>
                                    <a:pt x="19396" y="6431"/>
                                    <a:pt x="19472" y="6766"/>
                                    <a:pt x="19567" y="7082"/>
                                  </a:cubicBezTo>
                                  <a:cubicBezTo>
                                    <a:pt x="19643" y="7161"/>
                                    <a:pt x="19643" y="7161"/>
                                    <a:pt x="19719" y="7161"/>
                                  </a:cubicBezTo>
                                  <a:lnTo>
                                    <a:pt x="19795" y="7101"/>
                                  </a:lnTo>
                                  <a:close/>
                                  <a:moveTo>
                                    <a:pt x="19092" y="5385"/>
                                  </a:moveTo>
                                  <a:cubicBezTo>
                                    <a:pt x="19092" y="5385"/>
                                    <a:pt x="19168" y="5306"/>
                                    <a:pt x="19168" y="5227"/>
                                  </a:cubicBezTo>
                                  <a:cubicBezTo>
                                    <a:pt x="19092" y="5070"/>
                                    <a:pt x="18940" y="4813"/>
                                    <a:pt x="18845" y="4655"/>
                                  </a:cubicBezTo>
                                  <a:cubicBezTo>
                                    <a:pt x="18769" y="4655"/>
                                    <a:pt x="18769" y="4655"/>
                                    <a:pt x="18693" y="4655"/>
                                  </a:cubicBezTo>
                                  <a:cubicBezTo>
                                    <a:pt x="18693" y="4734"/>
                                    <a:pt x="18693" y="4734"/>
                                    <a:pt x="18617" y="4813"/>
                                  </a:cubicBezTo>
                                  <a:cubicBezTo>
                                    <a:pt x="18769" y="4971"/>
                                    <a:pt x="18845" y="5148"/>
                                    <a:pt x="18940" y="5306"/>
                                  </a:cubicBezTo>
                                  <a:cubicBezTo>
                                    <a:pt x="19016" y="5385"/>
                                    <a:pt x="19092" y="5385"/>
                                    <a:pt x="19092" y="5385"/>
                                  </a:cubicBezTo>
                                  <a:close/>
                                  <a:moveTo>
                                    <a:pt x="19244" y="5799"/>
                                  </a:moveTo>
                                  <a:cubicBezTo>
                                    <a:pt x="18845" y="5070"/>
                                    <a:pt x="17991" y="5799"/>
                                    <a:pt x="17592" y="5799"/>
                                  </a:cubicBezTo>
                                  <a:cubicBezTo>
                                    <a:pt x="17990" y="5878"/>
                                    <a:pt x="18845" y="6687"/>
                                    <a:pt x="19320" y="5878"/>
                                  </a:cubicBezTo>
                                  <a:cubicBezTo>
                                    <a:pt x="20099" y="6115"/>
                                    <a:pt x="20175" y="4892"/>
                                    <a:pt x="20422" y="4576"/>
                                  </a:cubicBezTo>
                                  <a:cubicBezTo>
                                    <a:pt x="20118" y="4813"/>
                                    <a:pt x="19016" y="4971"/>
                                    <a:pt x="19244" y="5799"/>
                                  </a:cubicBezTo>
                                  <a:close/>
                                  <a:moveTo>
                                    <a:pt x="1824" y="9784"/>
                                  </a:moveTo>
                                  <a:cubicBezTo>
                                    <a:pt x="2603" y="10356"/>
                                    <a:pt x="3002" y="9133"/>
                                    <a:pt x="3325" y="8896"/>
                                  </a:cubicBezTo>
                                  <a:cubicBezTo>
                                    <a:pt x="3002" y="9054"/>
                                    <a:pt x="1824" y="8818"/>
                                    <a:pt x="1748" y="9705"/>
                                  </a:cubicBezTo>
                                  <a:cubicBezTo>
                                    <a:pt x="1596" y="8818"/>
                                    <a:pt x="494" y="9291"/>
                                    <a:pt x="95" y="9212"/>
                                  </a:cubicBezTo>
                                  <a:cubicBezTo>
                                    <a:pt x="475" y="9390"/>
                                    <a:pt x="1121" y="10534"/>
                                    <a:pt x="1824" y="9784"/>
                                  </a:cubicBezTo>
                                  <a:close/>
                                  <a:moveTo>
                                    <a:pt x="8093" y="17379"/>
                                  </a:moveTo>
                                  <a:cubicBezTo>
                                    <a:pt x="8093" y="17300"/>
                                    <a:pt x="8017" y="17300"/>
                                    <a:pt x="7941" y="17221"/>
                                  </a:cubicBezTo>
                                  <a:cubicBezTo>
                                    <a:pt x="7466" y="17063"/>
                                    <a:pt x="7086" y="16885"/>
                                    <a:pt x="6611" y="16728"/>
                                  </a:cubicBezTo>
                                  <a:cubicBezTo>
                                    <a:pt x="6611" y="16728"/>
                                    <a:pt x="6535" y="16807"/>
                                    <a:pt x="6459" y="16807"/>
                                  </a:cubicBezTo>
                                  <a:cubicBezTo>
                                    <a:pt x="6459" y="16807"/>
                                    <a:pt x="6459" y="16885"/>
                                    <a:pt x="6535" y="16964"/>
                                  </a:cubicBezTo>
                                  <a:cubicBezTo>
                                    <a:pt x="6934" y="17122"/>
                                    <a:pt x="7485" y="17300"/>
                                    <a:pt x="7941" y="17458"/>
                                  </a:cubicBezTo>
                                  <a:cubicBezTo>
                                    <a:pt x="8017" y="17458"/>
                                    <a:pt x="8093" y="17379"/>
                                    <a:pt x="8093" y="17379"/>
                                  </a:cubicBezTo>
                                  <a:close/>
                                  <a:moveTo>
                                    <a:pt x="8568" y="17458"/>
                                  </a:moveTo>
                                  <a:cubicBezTo>
                                    <a:pt x="9518" y="16649"/>
                                    <a:pt x="8245" y="15662"/>
                                    <a:pt x="8093" y="15169"/>
                                  </a:cubicBezTo>
                                  <a:cubicBezTo>
                                    <a:pt x="8093" y="15662"/>
                                    <a:pt x="7466" y="17122"/>
                                    <a:pt x="8492" y="17458"/>
                                  </a:cubicBezTo>
                                  <a:cubicBezTo>
                                    <a:pt x="7390" y="17379"/>
                                    <a:pt x="7466" y="18917"/>
                                    <a:pt x="7238" y="19410"/>
                                  </a:cubicBezTo>
                                  <a:cubicBezTo>
                                    <a:pt x="7637" y="18996"/>
                                    <a:pt x="9195" y="18602"/>
                                    <a:pt x="8568" y="17458"/>
                                  </a:cubicBezTo>
                                  <a:close/>
                                  <a:moveTo>
                                    <a:pt x="12500" y="18108"/>
                                  </a:moveTo>
                                  <a:lnTo>
                                    <a:pt x="12025" y="17221"/>
                                  </a:lnTo>
                                  <a:cubicBezTo>
                                    <a:pt x="11550" y="17300"/>
                                    <a:pt x="11170" y="17458"/>
                                    <a:pt x="10847" y="17714"/>
                                  </a:cubicBezTo>
                                  <a:cubicBezTo>
                                    <a:pt x="10449" y="17477"/>
                                    <a:pt x="10069" y="17300"/>
                                    <a:pt x="9594" y="17221"/>
                                  </a:cubicBezTo>
                                  <a:lnTo>
                                    <a:pt x="9195" y="18108"/>
                                  </a:lnTo>
                                  <a:cubicBezTo>
                                    <a:pt x="9518" y="18187"/>
                                    <a:pt x="9746" y="18266"/>
                                    <a:pt x="9974" y="18345"/>
                                  </a:cubicBezTo>
                                  <a:cubicBezTo>
                                    <a:pt x="9195" y="19154"/>
                                    <a:pt x="8796" y="20298"/>
                                    <a:pt x="8245" y="21284"/>
                                  </a:cubicBezTo>
                                  <a:lnTo>
                                    <a:pt x="9746" y="19726"/>
                                  </a:lnTo>
                                  <a:lnTo>
                                    <a:pt x="9670" y="21600"/>
                                  </a:lnTo>
                                  <a:cubicBezTo>
                                    <a:pt x="10069" y="20456"/>
                                    <a:pt x="10221" y="19489"/>
                                    <a:pt x="10847" y="18917"/>
                                  </a:cubicBezTo>
                                  <a:cubicBezTo>
                                    <a:pt x="11398" y="19489"/>
                                    <a:pt x="11626" y="20476"/>
                                    <a:pt x="11949" y="21600"/>
                                  </a:cubicBezTo>
                                  <a:lnTo>
                                    <a:pt x="11949" y="19746"/>
                                  </a:lnTo>
                                  <a:lnTo>
                                    <a:pt x="13355" y="21304"/>
                                  </a:lnTo>
                                  <a:cubicBezTo>
                                    <a:pt x="12880" y="20318"/>
                                    <a:pt x="12405" y="19193"/>
                                    <a:pt x="11626" y="18365"/>
                                  </a:cubicBezTo>
                                  <a:cubicBezTo>
                                    <a:pt x="11873" y="18266"/>
                                    <a:pt x="12177" y="18187"/>
                                    <a:pt x="12500" y="18108"/>
                                  </a:cubicBezTo>
                                  <a:close/>
                                  <a:moveTo>
                                    <a:pt x="13127" y="17458"/>
                                  </a:moveTo>
                                  <a:cubicBezTo>
                                    <a:pt x="14229" y="17122"/>
                                    <a:pt x="13526" y="15662"/>
                                    <a:pt x="13602" y="15169"/>
                                  </a:cubicBezTo>
                                  <a:cubicBezTo>
                                    <a:pt x="13374" y="15662"/>
                                    <a:pt x="12101" y="16629"/>
                                    <a:pt x="13051" y="17458"/>
                                  </a:cubicBezTo>
                                  <a:cubicBezTo>
                                    <a:pt x="12500" y="18602"/>
                                    <a:pt x="14077" y="19016"/>
                                    <a:pt x="14381" y="19410"/>
                                  </a:cubicBezTo>
                                  <a:cubicBezTo>
                                    <a:pt x="14153" y="18917"/>
                                    <a:pt x="14229" y="17379"/>
                                    <a:pt x="13127" y="17458"/>
                                  </a:cubicBezTo>
                                  <a:close/>
                                  <a:moveTo>
                                    <a:pt x="5281" y="13138"/>
                                  </a:moveTo>
                                  <a:cubicBezTo>
                                    <a:pt x="5053" y="13631"/>
                                    <a:pt x="3704" y="14439"/>
                                    <a:pt x="4426" y="15347"/>
                                  </a:cubicBezTo>
                                  <a:cubicBezTo>
                                    <a:pt x="3572" y="14617"/>
                                    <a:pt x="2774" y="15998"/>
                                    <a:pt x="2394" y="16333"/>
                                  </a:cubicBezTo>
                                  <a:cubicBezTo>
                                    <a:pt x="2869" y="16175"/>
                                    <a:pt x="4426" y="16668"/>
                                    <a:pt x="4521" y="15445"/>
                                  </a:cubicBezTo>
                                  <a:cubicBezTo>
                                    <a:pt x="5737" y="15248"/>
                                    <a:pt x="5186" y="13710"/>
                                    <a:pt x="5281" y="13138"/>
                                  </a:cubicBezTo>
                                  <a:close/>
                                  <a:moveTo>
                                    <a:pt x="6459" y="14361"/>
                                  </a:moveTo>
                                  <a:cubicBezTo>
                                    <a:pt x="6383" y="14854"/>
                                    <a:pt x="5357" y="15998"/>
                                    <a:pt x="6231" y="16649"/>
                                  </a:cubicBezTo>
                                  <a:cubicBezTo>
                                    <a:pt x="5205" y="16235"/>
                                    <a:pt x="4901" y="17793"/>
                                    <a:pt x="4502" y="18207"/>
                                  </a:cubicBezTo>
                                  <a:cubicBezTo>
                                    <a:pt x="4977" y="17872"/>
                                    <a:pt x="6535" y="17970"/>
                                    <a:pt x="6307" y="16747"/>
                                  </a:cubicBezTo>
                                  <a:cubicBezTo>
                                    <a:pt x="7466" y="16235"/>
                                    <a:pt x="6535" y="14854"/>
                                    <a:pt x="6459" y="14361"/>
                                  </a:cubicBezTo>
                                  <a:close/>
                                  <a:moveTo>
                                    <a:pt x="13678" y="17221"/>
                                  </a:moveTo>
                                  <a:cubicBezTo>
                                    <a:pt x="13602" y="17300"/>
                                    <a:pt x="13602" y="17300"/>
                                    <a:pt x="13526" y="17379"/>
                                  </a:cubicBezTo>
                                  <a:cubicBezTo>
                                    <a:pt x="13602" y="17379"/>
                                    <a:pt x="13678" y="17458"/>
                                    <a:pt x="13678" y="17458"/>
                                  </a:cubicBezTo>
                                  <a:cubicBezTo>
                                    <a:pt x="14229" y="17300"/>
                                    <a:pt x="14704" y="17122"/>
                                    <a:pt x="15179" y="16964"/>
                                  </a:cubicBezTo>
                                  <a:cubicBezTo>
                                    <a:pt x="15179" y="16885"/>
                                    <a:pt x="15179" y="16807"/>
                                    <a:pt x="15179" y="16807"/>
                                  </a:cubicBezTo>
                                  <a:cubicBezTo>
                                    <a:pt x="15103" y="16807"/>
                                    <a:pt x="15103" y="16728"/>
                                    <a:pt x="15027" y="16728"/>
                                  </a:cubicBezTo>
                                  <a:cubicBezTo>
                                    <a:pt x="14628" y="16885"/>
                                    <a:pt x="14153" y="17043"/>
                                    <a:pt x="13678" y="17221"/>
                                  </a:cubicBezTo>
                                  <a:close/>
                                  <a:moveTo>
                                    <a:pt x="18541" y="13788"/>
                                  </a:moveTo>
                                  <a:cubicBezTo>
                                    <a:pt x="18465" y="13788"/>
                                    <a:pt x="18389" y="13788"/>
                                    <a:pt x="18389" y="13788"/>
                                  </a:cubicBezTo>
                                  <a:cubicBezTo>
                                    <a:pt x="18161" y="14203"/>
                                    <a:pt x="17839" y="14518"/>
                                    <a:pt x="17611" y="14854"/>
                                  </a:cubicBezTo>
                                  <a:cubicBezTo>
                                    <a:pt x="17611" y="14854"/>
                                    <a:pt x="17611" y="14933"/>
                                    <a:pt x="17535" y="15012"/>
                                  </a:cubicBezTo>
                                  <a:lnTo>
                                    <a:pt x="17763" y="15012"/>
                                  </a:lnTo>
                                  <a:cubicBezTo>
                                    <a:pt x="18085" y="14676"/>
                                    <a:pt x="18313" y="14282"/>
                                    <a:pt x="18617" y="13946"/>
                                  </a:cubicBezTo>
                                  <a:cubicBezTo>
                                    <a:pt x="18541" y="13867"/>
                                    <a:pt x="18541" y="13867"/>
                                    <a:pt x="18541" y="13788"/>
                                  </a:cubicBezTo>
                                  <a:close/>
                                  <a:moveTo>
                                    <a:pt x="18693" y="13532"/>
                                  </a:moveTo>
                                  <a:cubicBezTo>
                                    <a:pt x="19092" y="12546"/>
                                    <a:pt x="17744" y="12151"/>
                                    <a:pt x="17364" y="11816"/>
                                  </a:cubicBezTo>
                                  <a:cubicBezTo>
                                    <a:pt x="17592" y="12230"/>
                                    <a:pt x="17440" y="13769"/>
                                    <a:pt x="18617" y="13611"/>
                                  </a:cubicBezTo>
                                  <a:cubicBezTo>
                                    <a:pt x="19016" y="14755"/>
                                    <a:pt x="20270" y="13946"/>
                                    <a:pt x="20745" y="13848"/>
                                  </a:cubicBezTo>
                                  <a:cubicBezTo>
                                    <a:pt x="20270" y="13788"/>
                                    <a:pt x="19339" y="12723"/>
                                    <a:pt x="18693" y="13532"/>
                                  </a:cubicBezTo>
                                  <a:close/>
                                  <a:moveTo>
                                    <a:pt x="3154" y="13788"/>
                                  </a:moveTo>
                                  <a:cubicBezTo>
                                    <a:pt x="3078" y="13867"/>
                                    <a:pt x="3078" y="13867"/>
                                    <a:pt x="3078" y="13946"/>
                                  </a:cubicBezTo>
                                  <a:cubicBezTo>
                                    <a:pt x="3306" y="14282"/>
                                    <a:pt x="3628" y="14676"/>
                                    <a:pt x="3856" y="15012"/>
                                  </a:cubicBezTo>
                                  <a:lnTo>
                                    <a:pt x="4084" y="15012"/>
                                  </a:lnTo>
                                  <a:cubicBezTo>
                                    <a:pt x="4084" y="14933"/>
                                    <a:pt x="4084" y="14854"/>
                                    <a:pt x="4084" y="14854"/>
                                  </a:cubicBezTo>
                                  <a:cubicBezTo>
                                    <a:pt x="3761" y="14518"/>
                                    <a:pt x="3533" y="14203"/>
                                    <a:pt x="3306" y="13788"/>
                                  </a:cubicBezTo>
                                  <a:cubicBezTo>
                                    <a:pt x="3230" y="13788"/>
                                    <a:pt x="3154" y="13788"/>
                                    <a:pt x="3154" y="13788"/>
                                  </a:cubicBezTo>
                                  <a:close/>
                                  <a:moveTo>
                                    <a:pt x="15483" y="16649"/>
                                  </a:moveTo>
                                  <a:cubicBezTo>
                                    <a:pt x="16262" y="15998"/>
                                    <a:pt x="15331" y="14854"/>
                                    <a:pt x="15160" y="14361"/>
                                  </a:cubicBezTo>
                                  <a:cubicBezTo>
                                    <a:pt x="15160" y="14854"/>
                                    <a:pt x="14210" y="16235"/>
                                    <a:pt x="15312" y="16728"/>
                                  </a:cubicBezTo>
                                  <a:cubicBezTo>
                                    <a:pt x="15084" y="17951"/>
                                    <a:pt x="16718" y="17872"/>
                                    <a:pt x="17117" y="18187"/>
                                  </a:cubicBezTo>
                                  <a:cubicBezTo>
                                    <a:pt x="16813" y="17773"/>
                                    <a:pt x="16433" y="16235"/>
                                    <a:pt x="15483" y="16649"/>
                                  </a:cubicBezTo>
                                  <a:close/>
                                  <a:moveTo>
                                    <a:pt x="17212" y="15327"/>
                                  </a:moveTo>
                                  <a:cubicBezTo>
                                    <a:pt x="17915" y="14439"/>
                                    <a:pt x="16661" y="13611"/>
                                    <a:pt x="16357" y="13118"/>
                                  </a:cubicBezTo>
                                  <a:cubicBezTo>
                                    <a:pt x="16509" y="13690"/>
                                    <a:pt x="15958" y="15228"/>
                                    <a:pt x="17136" y="15406"/>
                                  </a:cubicBezTo>
                                  <a:cubicBezTo>
                                    <a:pt x="17288" y="16629"/>
                                    <a:pt x="18788" y="16136"/>
                                    <a:pt x="19339" y="16294"/>
                                  </a:cubicBezTo>
                                  <a:cubicBezTo>
                                    <a:pt x="18864" y="15978"/>
                                    <a:pt x="18161" y="14597"/>
                                    <a:pt x="17212" y="15327"/>
                                  </a:cubicBezTo>
                                  <a:close/>
                                  <a:moveTo>
                                    <a:pt x="2204" y="11836"/>
                                  </a:moveTo>
                                  <a:cubicBezTo>
                                    <a:pt x="2128" y="11915"/>
                                    <a:pt x="2128" y="11915"/>
                                    <a:pt x="2128" y="11915"/>
                                  </a:cubicBezTo>
                                  <a:cubicBezTo>
                                    <a:pt x="2204" y="12329"/>
                                    <a:pt x="2356" y="12723"/>
                                    <a:pt x="2603" y="13138"/>
                                  </a:cubicBezTo>
                                  <a:cubicBezTo>
                                    <a:pt x="2679" y="13138"/>
                                    <a:pt x="2679" y="13138"/>
                                    <a:pt x="2755" y="13138"/>
                                  </a:cubicBezTo>
                                  <a:cubicBezTo>
                                    <a:pt x="2755" y="13138"/>
                                    <a:pt x="2755" y="13059"/>
                                    <a:pt x="2755" y="12980"/>
                                  </a:cubicBezTo>
                                  <a:cubicBezTo>
                                    <a:pt x="2603" y="12644"/>
                                    <a:pt x="2432" y="12250"/>
                                    <a:pt x="2356" y="11915"/>
                                  </a:cubicBezTo>
                                  <a:cubicBezTo>
                                    <a:pt x="2299" y="11836"/>
                                    <a:pt x="2204" y="11836"/>
                                    <a:pt x="2204" y="11836"/>
                                  </a:cubicBezTo>
                                  <a:close/>
                                  <a:moveTo>
                                    <a:pt x="1824" y="7101"/>
                                  </a:moveTo>
                                  <a:cubicBezTo>
                                    <a:pt x="1900" y="7101"/>
                                    <a:pt x="1900" y="7180"/>
                                    <a:pt x="1976" y="7180"/>
                                  </a:cubicBezTo>
                                  <a:cubicBezTo>
                                    <a:pt x="1976" y="7180"/>
                                    <a:pt x="2052" y="7180"/>
                                    <a:pt x="2052" y="7101"/>
                                  </a:cubicBezTo>
                                  <a:lnTo>
                                    <a:pt x="2128" y="7101"/>
                                  </a:lnTo>
                                  <a:cubicBezTo>
                                    <a:pt x="2204" y="6766"/>
                                    <a:pt x="2280" y="6450"/>
                                    <a:pt x="2356" y="6214"/>
                                  </a:cubicBezTo>
                                  <a:cubicBezTo>
                                    <a:pt x="2356" y="6135"/>
                                    <a:pt x="2280" y="6135"/>
                                    <a:pt x="2280" y="6056"/>
                                  </a:cubicBezTo>
                                  <a:cubicBezTo>
                                    <a:pt x="2204" y="6056"/>
                                    <a:pt x="2204" y="6056"/>
                                    <a:pt x="2128" y="6056"/>
                                  </a:cubicBezTo>
                                  <a:cubicBezTo>
                                    <a:pt x="2052" y="6372"/>
                                    <a:pt x="1900" y="6766"/>
                                    <a:pt x="1824" y="7101"/>
                                  </a:cubicBezTo>
                                  <a:close/>
                                  <a:moveTo>
                                    <a:pt x="2375" y="5878"/>
                                  </a:moveTo>
                                  <a:cubicBezTo>
                                    <a:pt x="2774" y="6687"/>
                                    <a:pt x="3628" y="5878"/>
                                    <a:pt x="4027" y="5799"/>
                                  </a:cubicBezTo>
                                  <a:cubicBezTo>
                                    <a:pt x="3704" y="5799"/>
                                    <a:pt x="2774" y="5070"/>
                                    <a:pt x="2375" y="5799"/>
                                  </a:cubicBezTo>
                                  <a:cubicBezTo>
                                    <a:pt x="2603" y="4991"/>
                                    <a:pt x="1520" y="4813"/>
                                    <a:pt x="1197" y="4576"/>
                                  </a:cubicBezTo>
                                  <a:cubicBezTo>
                                    <a:pt x="1425" y="4892"/>
                                    <a:pt x="1501" y="6115"/>
                                    <a:pt x="2375" y="5878"/>
                                  </a:cubicBezTo>
                                  <a:close/>
                                  <a:moveTo>
                                    <a:pt x="2831" y="4655"/>
                                  </a:moveTo>
                                  <a:cubicBezTo>
                                    <a:pt x="2679" y="4813"/>
                                    <a:pt x="2603" y="5070"/>
                                    <a:pt x="2508" y="5227"/>
                                  </a:cubicBezTo>
                                  <a:cubicBezTo>
                                    <a:pt x="2508" y="5306"/>
                                    <a:pt x="2508" y="5385"/>
                                    <a:pt x="2508" y="5385"/>
                                  </a:cubicBezTo>
                                  <a:cubicBezTo>
                                    <a:pt x="2584" y="5385"/>
                                    <a:pt x="2660" y="5385"/>
                                    <a:pt x="2660" y="5306"/>
                                  </a:cubicBezTo>
                                  <a:cubicBezTo>
                                    <a:pt x="2660" y="5306"/>
                                    <a:pt x="2660" y="5306"/>
                                    <a:pt x="2736" y="5306"/>
                                  </a:cubicBezTo>
                                  <a:cubicBezTo>
                                    <a:pt x="2812" y="5148"/>
                                    <a:pt x="2888" y="4971"/>
                                    <a:pt x="2964" y="4813"/>
                                  </a:cubicBezTo>
                                  <a:cubicBezTo>
                                    <a:pt x="2964" y="4734"/>
                                    <a:pt x="2964" y="4734"/>
                                    <a:pt x="2888" y="4655"/>
                                  </a:cubicBezTo>
                                  <a:lnTo>
                                    <a:pt x="2831" y="4655"/>
                                  </a:lnTo>
                                  <a:close/>
                                  <a:moveTo>
                                    <a:pt x="3078" y="4498"/>
                                  </a:moveTo>
                                  <a:cubicBezTo>
                                    <a:pt x="3306" y="5306"/>
                                    <a:pt x="4331" y="4734"/>
                                    <a:pt x="4730" y="4734"/>
                                  </a:cubicBezTo>
                                  <a:cubicBezTo>
                                    <a:pt x="4331" y="4576"/>
                                    <a:pt x="3629" y="3748"/>
                                    <a:pt x="3078" y="4399"/>
                                  </a:cubicBezTo>
                                  <a:cubicBezTo>
                                    <a:pt x="3477" y="3669"/>
                                    <a:pt x="2451" y="3255"/>
                                    <a:pt x="2223" y="3018"/>
                                  </a:cubicBezTo>
                                  <a:cubicBezTo>
                                    <a:pt x="2299" y="3353"/>
                                    <a:pt x="2204" y="4576"/>
                                    <a:pt x="3078" y="4498"/>
                                  </a:cubicBezTo>
                                  <a:close/>
                                  <a:moveTo>
                                    <a:pt x="3078" y="13631"/>
                                  </a:moveTo>
                                  <a:cubicBezTo>
                                    <a:pt x="4179" y="13788"/>
                                    <a:pt x="4027" y="12250"/>
                                    <a:pt x="4255" y="11836"/>
                                  </a:cubicBezTo>
                                  <a:cubicBezTo>
                                    <a:pt x="3932" y="12171"/>
                                    <a:pt x="2603" y="12565"/>
                                    <a:pt x="3002" y="13552"/>
                                  </a:cubicBezTo>
                                  <a:cubicBezTo>
                                    <a:pt x="2375" y="12743"/>
                                    <a:pt x="1349" y="13788"/>
                                    <a:pt x="874" y="13887"/>
                                  </a:cubicBezTo>
                                  <a:cubicBezTo>
                                    <a:pt x="1425" y="13946"/>
                                    <a:pt x="2679" y="14755"/>
                                    <a:pt x="3078" y="13631"/>
                                  </a:cubicBezTo>
                                  <a:close/>
                                  <a:moveTo>
                                    <a:pt x="3477" y="3925"/>
                                  </a:moveTo>
                                  <a:cubicBezTo>
                                    <a:pt x="3553" y="3925"/>
                                    <a:pt x="3553" y="3925"/>
                                    <a:pt x="3553" y="3925"/>
                                  </a:cubicBezTo>
                                  <a:cubicBezTo>
                                    <a:pt x="3704" y="3768"/>
                                    <a:pt x="3780" y="3590"/>
                                    <a:pt x="3951" y="3432"/>
                                  </a:cubicBezTo>
                                  <a:lnTo>
                                    <a:pt x="3951" y="3353"/>
                                  </a:lnTo>
                                  <a:cubicBezTo>
                                    <a:pt x="3875" y="3353"/>
                                    <a:pt x="3875" y="3275"/>
                                    <a:pt x="3799" y="3275"/>
                                  </a:cubicBezTo>
                                  <a:cubicBezTo>
                                    <a:pt x="3647" y="3432"/>
                                    <a:pt x="3477" y="3610"/>
                                    <a:pt x="3401" y="3847"/>
                                  </a:cubicBezTo>
                                  <a:lnTo>
                                    <a:pt x="3325" y="3847"/>
                                  </a:lnTo>
                                  <a:cubicBezTo>
                                    <a:pt x="3401" y="3925"/>
                                    <a:pt x="3401" y="3925"/>
                                    <a:pt x="3401" y="4004"/>
                                  </a:cubicBezTo>
                                  <a:cubicBezTo>
                                    <a:pt x="3382" y="4004"/>
                                    <a:pt x="3477" y="4004"/>
                                    <a:pt x="3477" y="3925"/>
                                  </a:cubicBezTo>
                                  <a:close/>
                                  <a:moveTo>
                                    <a:pt x="2128" y="11658"/>
                                  </a:moveTo>
                                  <a:cubicBezTo>
                                    <a:pt x="3154" y="12072"/>
                                    <a:pt x="3382" y="10514"/>
                                    <a:pt x="3704" y="10100"/>
                                  </a:cubicBezTo>
                                  <a:cubicBezTo>
                                    <a:pt x="3306" y="10435"/>
                                    <a:pt x="1900" y="10435"/>
                                    <a:pt x="2128" y="11481"/>
                                  </a:cubicBezTo>
                                  <a:cubicBezTo>
                                    <a:pt x="1653" y="10494"/>
                                    <a:pt x="475" y="11323"/>
                                    <a:pt x="0" y="11323"/>
                                  </a:cubicBezTo>
                                  <a:cubicBezTo>
                                    <a:pt x="475" y="11500"/>
                                    <a:pt x="1501" y="12644"/>
                                    <a:pt x="2128" y="11658"/>
                                  </a:cubicBezTo>
                                  <a:close/>
                                  <a:moveTo>
                                    <a:pt x="4008" y="3176"/>
                                  </a:moveTo>
                                  <a:cubicBezTo>
                                    <a:pt x="4084" y="4064"/>
                                    <a:pt x="5186" y="3669"/>
                                    <a:pt x="5585" y="3748"/>
                                  </a:cubicBezTo>
                                  <a:cubicBezTo>
                                    <a:pt x="5262" y="3590"/>
                                    <a:pt x="4730" y="2604"/>
                                    <a:pt x="4084" y="3097"/>
                                  </a:cubicBezTo>
                                  <a:cubicBezTo>
                                    <a:pt x="4635" y="2446"/>
                                    <a:pt x="3609" y="1874"/>
                                    <a:pt x="3458" y="1539"/>
                                  </a:cubicBezTo>
                                  <a:cubicBezTo>
                                    <a:pt x="3553" y="1953"/>
                                    <a:pt x="3154" y="3097"/>
                                    <a:pt x="4008" y="3176"/>
                                  </a:cubicBezTo>
                                  <a:close/>
                                  <a:moveTo>
                                    <a:pt x="1824" y="9962"/>
                                  </a:moveTo>
                                  <a:cubicBezTo>
                                    <a:pt x="1748" y="10041"/>
                                    <a:pt x="1748" y="10041"/>
                                    <a:pt x="1672" y="10041"/>
                                  </a:cubicBezTo>
                                  <a:cubicBezTo>
                                    <a:pt x="1748" y="10376"/>
                                    <a:pt x="1748" y="10692"/>
                                    <a:pt x="1824" y="11027"/>
                                  </a:cubicBezTo>
                                  <a:cubicBezTo>
                                    <a:pt x="1900" y="11027"/>
                                    <a:pt x="1900" y="11027"/>
                                    <a:pt x="1976" y="11106"/>
                                  </a:cubicBezTo>
                                  <a:cubicBezTo>
                                    <a:pt x="1976" y="11027"/>
                                    <a:pt x="2052" y="10948"/>
                                    <a:pt x="2052" y="10869"/>
                                  </a:cubicBezTo>
                                  <a:cubicBezTo>
                                    <a:pt x="1976" y="10632"/>
                                    <a:pt x="1976" y="10376"/>
                                    <a:pt x="1976" y="10060"/>
                                  </a:cubicBezTo>
                                  <a:cubicBezTo>
                                    <a:pt x="1900" y="10041"/>
                                    <a:pt x="1824" y="10041"/>
                                    <a:pt x="1824" y="9962"/>
                                  </a:cubicBezTo>
                                  <a:close/>
                                  <a:moveTo>
                                    <a:pt x="1653" y="7989"/>
                                  </a:moveTo>
                                  <a:lnTo>
                                    <a:pt x="1653" y="9212"/>
                                  </a:lnTo>
                                  <a:lnTo>
                                    <a:pt x="1729" y="9291"/>
                                  </a:lnTo>
                                  <a:cubicBezTo>
                                    <a:pt x="1729" y="9212"/>
                                    <a:pt x="1805" y="9212"/>
                                    <a:pt x="1881" y="9133"/>
                                  </a:cubicBezTo>
                                  <a:cubicBezTo>
                                    <a:pt x="1881" y="9054"/>
                                    <a:pt x="1881" y="9054"/>
                                    <a:pt x="1881" y="8975"/>
                                  </a:cubicBezTo>
                                  <a:cubicBezTo>
                                    <a:pt x="1881" y="8640"/>
                                    <a:pt x="1881" y="8324"/>
                                    <a:pt x="1957" y="8088"/>
                                  </a:cubicBezTo>
                                  <a:cubicBezTo>
                                    <a:pt x="1881" y="8009"/>
                                    <a:pt x="1881" y="8009"/>
                                    <a:pt x="1805" y="7930"/>
                                  </a:cubicBezTo>
                                  <a:cubicBezTo>
                                    <a:pt x="1824" y="7989"/>
                                    <a:pt x="1748" y="7989"/>
                                    <a:pt x="1653" y="7989"/>
                                  </a:cubicBezTo>
                                  <a:close/>
                                  <a:moveTo>
                                    <a:pt x="1824" y="7752"/>
                                  </a:moveTo>
                                  <a:cubicBezTo>
                                    <a:pt x="2451" y="8403"/>
                                    <a:pt x="3154" y="7417"/>
                                    <a:pt x="3477" y="7338"/>
                                  </a:cubicBezTo>
                                  <a:cubicBezTo>
                                    <a:pt x="3154" y="7338"/>
                                    <a:pt x="2147" y="6845"/>
                                    <a:pt x="1900" y="7575"/>
                                  </a:cubicBezTo>
                                  <a:cubicBezTo>
                                    <a:pt x="1900" y="6845"/>
                                    <a:pt x="798" y="6924"/>
                                    <a:pt x="494" y="6766"/>
                                  </a:cubicBezTo>
                                  <a:cubicBezTo>
                                    <a:pt x="798" y="7022"/>
                                    <a:pt x="1121" y="8167"/>
                                    <a:pt x="1824" y="77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7" name="Shape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52C7EB39-0B56-4CE7-A8CB-63F6C2F70DDC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63014" y="1986713"/>
                              <a:ext cx="516471" cy="5183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218" h="21554" extrusionOk="0">
                                  <a:moveTo>
                                    <a:pt x="6477" y="8826"/>
                                  </a:moveTo>
                                  <a:cubicBezTo>
                                    <a:pt x="4599" y="8245"/>
                                    <a:pt x="2356" y="6450"/>
                                    <a:pt x="1364" y="4549"/>
                                  </a:cubicBezTo>
                                  <a:cubicBezTo>
                                    <a:pt x="947" y="3756"/>
                                    <a:pt x="634" y="2700"/>
                                    <a:pt x="1208" y="1802"/>
                                  </a:cubicBezTo>
                                  <a:cubicBezTo>
                                    <a:pt x="1573" y="1221"/>
                                    <a:pt x="2042" y="957"/>
                                    <a:pt x="2564" y="905"/>
                                  </a:cubicBezTo>
                                  <a:cubicBezTo>
                                    <a:pt x="3295" y="852"/>
                                    <a:pt x="4025" y="1221"/>
                                    <a:pt x="4599" y="1644"/>
                                  </a:cubicBezTo>
                                  <a:cubicBezTo>
                                    <a:pt x="4547" y="1169"/>
                                    <a:pt x="4547" y="799"/>
                                    <a:pt x="4547" y="535"/>
                                  </a:cubicBezTo>
                                  <a:cubicBezTo>
                                    <a:pt x="3973" y="218"/>
                                    <a:pt x="3243" y="-46"/>
                                    <a:pt x="2512" y="7"/>
                                  </a:cubicBezTo>
                                  <a:cubicBezTo>
                                    <a:pt x="1677" y="60"/>
                                    <a:pt x="999" y="482"/>
                                    <a:pt x="477" y="1274"/>
                                  </a:cubicBezTo>
                                  <a:cubicBezTo>
                                    <a:pt x="-201" y="2225"/>
                                    <a:pt x="-149" y="3545"/>
                                    <a:pt x="582" y="4971"/>
                                  </a:cubicBezTo>
                                  <a:cubicBezTo>
                                    <a:pt x="1886" y="7506"/>
                                    <a:pt x="4964" y="9724"/>
                                    <a:pt x="7312" y="9935"/>
                                  </a:cubicBezTo>
                                  <a:cubicBezTo>
                                    <a:pt x="6999" y="9619"/>
                                    <a:pt x="6686" y="9249"/>
                                    <a:pt x="6477" y="8826"/>
                                  </a:cubicBezTo>
                                  <a:close/>
                                  <a:moveTo>
                                    <a:pt x="9451" y="11044"/>
                                  </a:moveTo>
                                  <a:cubicBezTo>
                                    <a:pt x="9660" y="12048"/>
                                    <a:pt x="10025" y="14266"/>
                                    <a:pt x="9295" y="16590"/>
                                  </a:cubicBezTo>
                                  <a:lnTo>
                                    <a:pt x="11903" y="16590"/>
                                  </a:lnTo>
                                  <a:cubicBezTo>
                                    <a:pt x="11173" y="14213"/>
                                    <a:pt x="11486" y="12048"/>
                                    <a:pt x="11747" y="11044"/>
                                  </a:cubicBezTo>
                                  <a:cubicBezTo>
                                    <a:pt x="16338" y="9671"/>
                                    <a:pt x="16286" y="165"/>
                                    <a:pt x="16286" y="165"/>
                                  </a:cubicBezTo>
                                  <a:lnTo>
                                    <a:pt x="4912" y="165"/>
                                  </a:lnTo>
                                  <a:cubicBezTo>
                                    <a:pt x="4912" y="165"/>
                                    <a:pt x="4860" y="9671"/>
                                    <a:pt x="9451" y="11044"/>
                                  </a:cubicBezTo>
                                  <a:close/>
                                  <a:moveTo>
                                    <a:pt x="7103" y="6872"/>
                                  </a:moveTo>
                                  <a:cubicBezTo>
                                    <a:pt x="6790" y="6080"/>
                                    <a:pt x="6634" y="5288"/>
                                    <a:pt x="6582" y="4654"/>
                                  </a:cubicBezTo>
                                  <a:cubicBezTo>
                                    <a:pt x="6582" y="4496"/>
                                    <a:pt x="6529" y="4337"/>
                                    <a:pt x="6529" y="4232"/>
                                  </a:cubicBezTo>
                                  <a:cubicBezTo>
                                    <a:pt x="6529" y="4126"/>
                                    <a:pt x="6529" y="4021"/>
                                    <a:pt x="6529" y="3915"/>
                                  </a:cubicBezTo>
                                  <a:cubicBezTo>
                                    <a:pt x="6529" y="3756"/>
                                    <a:pt x="6529" y="3651"/>
                                    <a:pt x="6529" y="3651"/>
                                  </a:cubicBezTo>
                                  <a:cubicBezTo>
                                    <a:pt x="6529" y="3651"/>
                                    <a:pt x="6582" y="3756"/>
                                    <a:pt x="6634" y="3915"/>
                                  </a:cubicBezTo>
                                  <a:cubicBezTo>
                                    <a:pt x="6686" y="4073"/>
                                    <a:pt x="6790" y="4337"/>
                                    <a:pt x="6895" y="4601"/>
                                  </a:cubicBezTo>
                                  <a:cubicBezTo>
                                    <a:pt x="6999" y="4865"/>
                                    <a:pt x="7103" y="5235"/>
                                    <a:pt x="7260" y="5605"/>
                                  </a:cubicBezTo>
                                  <a:cubicBezTo>
                                    <a:pt x="7312" y="5763"/>
                                    <a:pt x="7416" y="5975"/>
                                    <a:pt x="7469" y="6133"/>
                                  </a:cubicBezTo>
                                  <a:cubicBezTo>
                                    <a:pt x="7521" y="6291"/>
                                    <a:pt x="7625" y="6503"/>
                                    <a:pt x="7677" y="6714"/>
                                  </a:cubicBezTo>
                                  <a:cubicBezTo>
                                    <a:pt x="7729" y="6925"/>
                                    <a:pt x="7834" y="7084"/>
                                    <a:pt x="7886" y="7242"/>
                                  </a:cubicBezTo>
                                  <a:cubicBezTo>
                                    <a:pt x="7938" y="7348"/>
                                    <a:pt x="7990" y="7400"/>
                                    <a:pt x="7990" y="7506"/>
                                  </a:cubicBezTo>
                                  <a:cubicBezTo>
                                    <a:pt x="8043" y="7612"/>
                                    <a:pt x="8095" y="7665"/>
                                    <a:pt x="8095" y="7770"/>
                                  </a:cubicBezTo>
                                  <a:cubicBezTo>
                                    <a:pt x="8147" y="7929"/>
                                    <a:pt x="8251" y="8087"/>
                                    <a:pt x="8356" y="8245"/>
                                  </a:cubicBezTo>
                                  <a:cubicBezTo>
                                    <a:pt x="8460" y="8404"/>
                                    <a:pt x="8512" y="8510"/>
                                    <a:pt x="8616" y="8668"/>
                                  </a:cubicBezTo>
                                  <a:cubicBezTo>
                                    <a:pt x="8721" y="8774"/>
                                    <a:pt x="8773" y="8932"/>
                                    <a:pt x="8825" y="8985"/>
                                  </a:cubicBezTo>
                                  <a:cubicBezTo>
                                    <a:pt x="8877" y="9090"/>
                                    <a:pt x="8982" y="9196"/>
                                    <a:pt x="9034" y="9249"/>
                                  </a:cubicBezTo>
                                  <a:cubicBezTo>
                                    <a:pt x="9138" y="9407"/>
                                    <a:pt x="9190" y="9460"/>
                                    <a:pt x="9190" y="9460"/>
                                  </a:cubicBezTo>
                                  <a:cubicBezTo>
                                    <a:pt x="9190" y="9460"/>
                                    <a:pt x="9086" y="9407"/>
                                    <a:pt x="8930" y="9302"/>
                                  </a:cubicBezTo>
                                  <a:cubicBezTo>
                                    <a:pt x="8825" y="9249"/>
                                    <a:pt x="8773" y="9196"/>
                                    <a:pt x="8669" y="9090"/>
                                  </a:cubicBezTo>
                                  <a:cubicBezTo>
                                    <a:pt x="8564" y="9038"/>
                                    <a:pt x="8460" y="8932"/>
                                    <a:pt x="8356" y="8826"/>
                                  </a:cubicBezTo>
                                  <a:cubicBezTo>
                                    <a:pt x="8251" y="8721"/>
                                    <a:pt x="8147" y="8562"/>
                                    <a:pt x="7990" y="8457"/>
                                  </a:cubicBezTo>
                                  <a:cubicBezTo>
                                    <a:pt x="7886" y="8298"/>
                                    <a:pt x="7782" y="8140"/>
                                    <a:pt x="7677" y="7981"/>
                                  </a:cubicBezTo>
                                  <a:cubicBezTo>
                                    <a:pt x="7573" y="7823"/>
                                    <a:pt x="7469" y="7612"/>
                                    <a:pt x="7364" y="7453"/>
                                  </a:cubicBezTo>
                                  <a:cubicBezTo>
                                    <a:pt x="7312" y="7295"/>
                                    <a:pt x="7208" y="7084"/>
                                    <a:pt x="7103" y="6872"/>
                                  </a:cubicBezTo>
                                  <a:close/>
                                  <a:moveTo>
                                    <a:pt x="5486" y="21554"/>
                                  </a:moveTo>
                                  <a:lnTo>
                                    <a:pt x="15712" y="21554"/>
                                  </a:lnTo>
                                  <a:lnTo>
                                    <a:pt x="15712" y="16959"/>
                                  </a:lnTo>
                                  <a:lnTo>
                                    <a:pt x="5486" y="16959"/>
                                  </a:lnTo>
                                  <a:lnTo>
                                    <a:pt x="5486" y="21554"/>
                                  </a:lnTo>
                                  <a:close/>
                                  <a:moveTo>
                                    <a:pt x="7469" y="18174"/>
                                  </a:moveTo>
                                  <a:lnTo>
                                    <a:pt x="13729" y="18174"/>
                                  </a:lnTo>
                                  <a:lnTo>
                                    <a:pt x="13729" y="20392"/>
                                  </a:lnTo>
                                  <a:lnTo>
                                    <a:pt x="7469" y="20392"/>
                                  </a:lnTo>
                                  <a:lnTo>
                                    <a:pt x="7469" y="18174"/>
                                  </a:lnTo>
                                  <a:close/>
                                  <a:moveTo>
                                    <a:pt x="20721" y="1274"/>
                                  </a:moveTo>
                                  <a:cubicBezTo>
                                    <a:pt x="20199" y="482"/>
                                    <a:pt x="19469" y="60"/>
                                    <a:pt x="18686" y="7"/>
                                  </a:cubicBezTo>
                                  <a:cubicBezTo>
                                    <a:pt x="17955" y="-46"/>
                                    <a:pt x="17277" y="218"/>
                                    <a:pt x="16651" y="535"/>
                                  </a:cubicBezTo>
                                  <a:cubicBezTo>
                                    <a:pt x="16651" y="799"/>
                                    <a:pt x="16651" y="1169"/>
                                    <a:pt x="16599" y="1644"/>
                                  </a:cubicBezTo>
                                  <a:cubicBezTo>
                                    <a:pt x="17173" y="1221"/>
                                    <a:pt x="17955" y="852"/>
                                    <a:pt x="18634" y="905"/>
                                  </a:cubicBezTo>
                                  <a:cubicBezTo>
                                    <a:pt x="19156" y="957"/>
                                    <a:pt x="19625" y="1221"/>
                                    <a:pt x="19990" y="1802"/>
                                  </a:cubicBezTo>
                                  <a:cubicBezTo>
                                    <a:pt x="20564" y="2647"/>
                                    <a:pt x="20251" y="3756"/>
                                    <a:pt x="19834" y="4549"/>
                                  </a:cubicBezTo>
                                  <a:cubicBezTo>
                                    <a:pt x="18842" y="6450"/>
                                    <a:pt x="16599" y="8245"/>
                                    <a:pt x="14721" y="8826"/>
                                  </a:cubicBezTo>
                                  <a:cubicBezTo>
                                    <a:pt x="14460" y="9249"/>
                                    <a:pt x="14199" y="9619"/>
                                    <a:pt x="13886" y="9935"/>
                                  </a:cubicBezTo>
                                  <a:cubicBezTo>
                                    <a:pt x="16234" y="9777"/>
                                    <a:pt x="19312" y="7506"/>
                                    <a:pt x="20616" y="4971"/>
                                  </a:cubicBezTo>
                                  <a:cubicBezTo>
                                    <a:pt x="21399" y="3598"/>
                                    <a:pt x="21399" y="2278"/>
                                    <a:pt x="20721" y="12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8" name="White circle - upper left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323B9C6B-8E75-4F72-9155-9AAE27A7784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5300" y="2"/>
                            <a:ext cx="1733550" cy="1123950"/>
                          </a:xfrm>
                          <a:custGeom>
                            <a:avLst/>
                            <a:gdLst>
                              <a:gd name="T0" fmla="*/ 1086 w 1092"/>
                              <a:gd name="T1" fmla="*/ 74 h 708"/>
                              <a:gd name="T2" fmla="*/ 1072 w 1092"/>
                              <a:gd name="T3" fmla="*/ 16 h 708"/>
                              <a:gd name="T4" fmla="*/ 24 w 1092"/>
                              <a:gd name="T5" fmla="*/ 0 h 708"/>
                              <a:gd name="T6" fmla="*/ 12 w 1092"/>
                              <a:gd name="T7" fmla="*/ 44 h 708"/>
                              <a:gd name="T8" fmla="*/ 4 w 1092"/>
                              <a:gd name="T9" fmla="*/ 102 h 708"/>
                              <a:gd name="T10" fmla="*/ 0 w 1092"/>
                              <a:gd name="T11" fmla="*/ 162 h 708"/>
                              <a:gd name="T12" fmla="*/ 4 w 1092"/>
                              <a:gd name="T13" fmla="*/ 220 h 708"/>
                              <a:gd name="T14" fmla="*/ 12 w 1092"/>
                              <a:gd name="T15" fmla="*/ 278 h 708"/>
                              <a:gd name="T16" fmla="*/ 28 w 1092"/>
                              <a:gd name="T17" fmla="*/ 334 h 708"/>
                              <a:gd name="T18" fmla="*/ 48 w 1092"/>
                              <a:gd name="T19" fmla="*/ 388 h 708"/>
                              <a:gd name="T20" fmla="*/ 74 w 1092"/>
                              <a:gd name="T21" fmla="*/ 438 h 708"/>
                              <a:gd name="T22" fmla="*/ 106 w 1092"/>
                              <a:gd name="T23" fmla="*/ 484 h 708"/>
                              <a:gd name="T24" fmla="*/ 140 w 1092"/>
                              <a:gd name="T25" fmla="*/ 528 h 708"/>
                              <a:gd name="T26" fmla="*/ 180 w 1092"/>
                              <a:gd name="T27" fmla="*/ 568 h 708"/>
                              <a:gd name="T28" fmla="*/ 224 w 1092"/>
                              <a:gd name="T29" fmla="*/ 602 h 708"/>
                              <a:gd name="T30" fmla="*/ 270 w 1092"/>
                              <a:gd name="T31" fmla="*/ 634 h 708"/>
                              <a:gd name="T32" fmla="*/ 320 w 1092"/>
                              <a:gd name="T33" fmla="*/ 660 h 708"/>
                              <a:gd name="T34" fmla="*/ 374 w 1092"/>
                              <a:gd name="T35" fmla="*/ 680 h 708"/>
                              <a:gd name="T36" fmla="*/ 428 w 1092"/>
                              <a:gd name="T37" fmla="*/ 696 h 708"/>
                              <a:gd name="T38" fmla="*/ 486 w 1092"/>
                              <a:gd name="T39" fmla="*/ 706 h 708"/>
                              <a:gd name="T40" fmla="*/ 546 w 1092"/>
                              <a:gd name="T41" fmla="*/ 708 h 708"/>
                              <a:gd name="T42" fmla="*/ 606 w 1092"/>
                              <a:gd name="T43" fmla="*/ 706 h 708"/>
                              <a:gd name="T44" fmla="*/ 664 w 1092"/>
                              <a:gd name="T45" fmla="*/ 696 h 708"/>
                              <a:gd name="T46" fmla="*/ 718 w 1092"/>
                              <a:gd name="T47" fmla="*/ 680 h 708"/>
                              <a:gd name="T48" fmla="*/ 772 w 1092"/>
                              <a:gd name="T49" fmla="*/ 660 h 708"/>
                              <a:gd name="T50" fmla="*/ 822 w 1092"/>
                              <a:gd name="T51" fmla="*/ 634 h 708"/>
                              <a:gd name="T52" fmla="*/ 868 w 1092"/>
                              <a:gd name="T53" fmla="*/ 602 h 708"/>
                              <a:gd name="T54" fmla="*/ 912 w 1092"/>
                              <a:gd name="T55" fmla="*/ 568 h 708"/>
                              <a:gd name="T56" fmla="*/ 952 w 1092"/>
                              <a:gd name="T57" fmla="*/ 528 h 708"/>
                              <a:gd name="T58" fmla="*/ 986 w 1092"/>
                              <a:gd name="T59" fmla="*/ 484 h 708"/>
                              <a:gd name="T60" fmla="*/ 1018 w 1092"/>
                              <a:gd name="T61" fmla="*/ 438 h 708"/>
                              <a:gd name="T62" fmla="*/ 1044 w 1092"/>
                              <a:gd name="T63" fmla="*/ 388 h 708"/>
                              <a:gd name="T64" fmla="*/ 1064 w 1092"/>
                              <a:gd name="T65" fmla="*/ 334 h 708"/>
                              <a:gd name="T66" fmla="*/ 1080 w 1092"/>
                              <a:gd name="T67" fmla="*/ 278 h 708"/>
                              <a:gd name="T68" fmla="*/ 1090 w 1092"/>
                              <a:gd name="T69" fmla="*/ 220 h 708"/>
                              <a:gd name="T70" fmla="*/ 1092 w 1092"/>
                              <a:gd name="T71" fmla="*/ 162 h 708"/>
                              <a:gd name="T72" fmla="*/ 1090 w 1092"/>
                              <a:gd name="T73" fmla="*/ 102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2" h="708">
                                <a:moveTo>
                                  <a:pt x="1090" y="102"/>
                                </a:moveTo>
                                <a:lnTo>
                                  <a:pt x="1086" y="74"/>
                                </a:lnTo>
                                <a:lnTo>
                                  <a:pt x="1080" y="44"/>
                                </a:lnTo>
                                <a:lnTo>
                                  <a:pt x="1072" y="16"/>
                                </a:lnTo>
                                <a:lnTo>
                                  <a:pt x="1068" y="0"/>
                                </a:lnTo>
                                <a:lnTo>
                                  <a:pt x="24" y="0"/>
                                </a:lnTo>
                                <a:lnTo>
                                  <a:pt x="20" y="16"/>
                                </a:lnTo>
                                <a:lnTo>
                                  <a:pt x="12" y="44"/>
                                </a:lnTo>
                                <a:lnTo>
                                  <a:pt x="6" y="74"/>
                                </a:lnTo>
                                <a:lnTo>
                                  <a:pt x="4" y="102"/>
                                </a:lnTo>
                                <a:lnTo>
                                  <a:pt x="0" y="132"/>
                                </a:lnTo>
                                <a:lnTo>
                                  <a:pt x="0" y="162"/>
                                </a:lnTo>
                                <a:lnTo>
                                  <a:pt x="0" y="192"/>
                                </a:lnTo>
                                <a:lnTo>
                                  <a:pt x="4" y="220"/>
                                </a:lnTo>
                                <a:lnTo>
                                  <a:pt x="6" y="250"/>
                                </a:lnTo>
                                <a:lnTo>
                                  <a:pt x="12" y="278"/>
                                </a:lnTo>
                                <a:lnTo>
                                  <a:pt x="20" y="306"/>
                                </a:lnTo>
                                <a:lnTo>
                                  <a:pt x="28" y="334"/>
                                </a:lnTo>
                                <a:lnTo>
                                  <a:pt x="38" y="362"/>
                                </a:lnTo>
                                <a:lnTo>
                                  <a:pt x="48" y="388"/>
                                </a:lnTo>
                                <a:lnTo>
                                  <a:pt x="60" y="412"/>
                                </a:lnTo>
                                <a:lnTo>
                                  <a:pt x="74" y="438"/>
                                </a:lnTo>
                                <a:lnTo>
                                  <a:pt x="90" y="462"/>
                                </a:lnTo>
                                <a:lnTo>
                                  <a:pt x="106" y="484"/>
                                </a:lnTo>
                                <a:lnTo>
                                  <a:pt x="122" y="506"/>
                                </a:lnTo>
                                <a:lnTo>
                                  <a:pt x="140" y="528"/>
                                </a:lnTo>
                                <a:lnTo>
                                  <a:pt x="160" y="548"/>
                                </a:lnTo>
                                <a:lnTo>
                                  <a:pt x="180" y="568"/>
                                </a:lnTo>
                                <a:lnTo>
                                  <a:pt x="202" y="586"/>
                                </a:lnTo>
                                <a:lnTo>
                                  <a:pt x="224" y="602"/>
                                </a:lnTo>
                                <a:lnTo>
                                  <a:pt x="246" y="618"/>
                                </a:lnTo>
                                <a:lnTo>
                                  <a:pt x="270" y="634"/>
                                </a:lnTo>
                                <a:lnTo>
                                  <a:pt x="294" y="648"/>
                                </a:lnTo>
                                <a:lnTo>
                                  <a:pt x="320" y="660"/>
                                </a:lnTo>
                                <a:lnTo>
                                  <a:pt x="346" y="670"/>
                                </a:lnTo>
                                <a:lnTo>
                                  <a:pt x="374" y="680"/>
                                </a:lnTo>
                                <a:lnTo>
                                  <a:pt x="400" y="688"/>
                                </a:lnTo>
                                <a:lnTo>
                                  <a:pt x="428" y="696"/>
                                </a:lnTo>
                                <a:lnTo>
                                  <a:pt x="458" y="702"/>
                                </a:lnTo>
                                <a:lnTo>
                                  <a:pt x="486" y="706"/>
                                </a:lnTo>
                                <a:lnTo>
                                  <a:pt x="516" y="708"/>
                                </a:lnTo>
                                <a:lnTo>
                                  <a:pt x="546" y="708"/>
                                </a:lnTo>
                                <a:lnTo>
                                  <a:pt x="576" y="708"/>
                                </a:lnTo>
                                <a:lnTo>
                                  <a:pt x="606" y="706"/>
                                </a:lnTo>
                                <a:lnTo>
                                  <a:pt x="634" y="702"/>
                                </a:lnTo>
                                <a:lnTo>
                                  <a:pt x="664" y="696"/>
                                </a:lnTo>
                                <a:lnTo>
                                  <a:pt x="692" y="688"/>
                                </a:lnTo>
                                <a:lnTo>
                                  <a:pt x="718" y="680"/>
                                </a:lnTo>
                                <a:lnTo>
                                  <a:pt x="746" y="670"/>
                                </a:lnTo>
                                <a:lnTo>
                                  <a:pt x="772" y="660"/>
                                </a:lnTo>
                                <a:lnTo>
                                  <a:pt x="798" y="648"/>
                                </a:lnTo>
                                <a:lnTo>
                                  <a:pt x="822" y="634"/>
                                </a:lnTo>
                                <a:lnTo>
                                  <a:pt x="846" y="618"/>
                                </a:lnTo>
                                <a:lnTo>
                                  <a:pt x="868" y="602"/>
                                </a:lnTo>
                                <a:lnTo>
                                  <a:pt x="890" y="586"/>
                                </a:lnTo>
                                <a:lnTo>
                                  <a:pt x="912" y="568"/>
                                </a:lnTo>
                                <a:lnTo>
                                  <a:pt x="932" y="548"/>
                                </a:lnTo>
                                <a:lnTo>
                                  <a:pt x="952" y="528"/>
                                </a:lnTo>
                                <a:lnTo>
                                  <a:pt x="970" y="506"/>
                                </a:lnTo>
                                <a:lnTo>
                                  <a:pt x="986" y="484"/>
                                </a:lnTo>
                                <a:lnTo>
                                  <a:pt x="1002" y="462"/>
                                </a:lnTo>
                                <a:lnTo>
                                  <a:pt x="1018" y="438"/>
                                </a:lnTo>
                                <a:lnTo>
                                  <a:pt x="1032" y="412"/>
                                </a:lnTo>
                                <a:lnTo>
                                  <a:pt x="1044" y="388"/>
                                </a:lnTo>
                                <a:lnTo>
                                  <a:pt x="1054" y="362"/>
                                </a:lnTo>
                                <a:lnTo>
                                  <a:pt x="1064" y="334"/>
                                </a:lnTo>
                                <a:lnTo>
                                  <a:pt x="1072" y="306"/>
                                </a:lnTo>
                                <a:lnTo>
                                  <a:pt x="1080" y="278"/>
                                </a:lnTo>
                                <a:lnTo>
                                  <a:pt x="1086" y="250"/>
                                </a:lnTo>
                                <a:lnTo>
                                  <a:pt x="1090" y="220"/>
                                </a:lnTo>
                                <a:lnTo>
                                  <a:pt x="1092" y="192"/>
                                </a:lnTo>
                                <a:lnTo>
                                  <a:pt x="1092" y="162"/>
                                </a:lnTo>
                                <a:lnTo>
                                  <a:pt x="1092" y="132"/>
                                </a:lnTo>
                                <a:lnTo>
                                  <a:pt x="109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White circle - right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B0861F03-1BB7-47F1-AA42-0F2EC0C6502E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8491764" y="1225552"/>
                            <a:ext cx="1123950" cy="1712913"/>
                          </a:xfrm>
                          <a:custGeom>
                            <a:avLst/>
                            <a:gdLst>
                              <a:gd name="T0" fmla="*/ 538 w 708"/>
                              <a:gd name="T1" fmla="*/ 0 h 1079"/>
                              <a:gd name="T2" fmla="*/ 484 w 708"/>
                              <a:gd name="T3" fmla="*/ 4 h 1079"/>
                              <a:gd name="T4" fmla="*/ 430 w 708"/>
                              <a:gd name="T5" fmla="*/ 12 h 1079"/>
                              <a:gd name="T6" fmla="*/ 378 w 708"/>
                              <a:gd name="T7" fmla="*/ 24 h 1079"/>
                              <a:gd name="T8" fmla="*/ 328 w 708"/>
                              <a:gd name="T9" fmla="*/ 44 h 1079"/>
                              <a:gd name="T10" fmla="*/ 282 w 708"/>
                              <a:gd name="T11" fmla="*/ 66 h 1079"/>
                              <a:gd name="T12" fmla="*/ 236 w 708"/>
                              <a:gd name="T13" fmla="*/ 92 h 1079"/>
                              <a:gd name="T14" fmla="*/ 196 w 708"/>
                              <a:gd name="T15" fmla="*/ 124 h 1079"/>
                              <a:gd name="T16" fmla="*/ 158 w 708"/>
                              <a:gd name="T17" fmla="*/ 158 h 1079"/>
                              <a:gd name="T18" fmla="*/ 122 w 708"/>
                              <a:gd name="T19" fmla="*/ 198 h 1079"/>
                              <a:gd name="T20" fmla="*/ 92 w 708"/>
                              <a:gd name="T21" fmla="*/ 238 h 1079"/>
                              <a:gd name="T22" fmla="*/ 64 w 708"/>
                              <a:gd name="T23" fmla="*/ 284 h 1079"/>
                              <a:gd name="T24" fmla="*/ 42 w 708"/>
                              <a:gd name="T25" fmla="*/ 330 h 1079"/>
                              <a:gd name="T26" fmla="*/ 24 w 708"/>
                              <a:gd name="T27" fmla="*/ 380 h 1079"/>
                              <a:gd name="T28" fmla="*/ 10 w 708"/>
                              <a:gd name="T29" fmla="*/ 431 h 1079"/>
                              <a:gd name="T30" fmla="*/ 2 w 708"/>
                              <a:gd name="T31" fmla="*/ 485 h 1079"/>
                              <a:gd name="T32" fmla="*/ 0 w 708"/>
                              <a:gd name="T33" fmla="*/ 539 h 1079"/>
                              <a:gd name="T34" fmla="*/ 0 w 708"/>
                              <a:gd name="T35" fmla="*/ 567 h 1079"/>
                              <a:gd name="T36" fmla="*/ 6 w 708"/>
                              <a:gd name="T37" fmla="*/ 621 h 1079"/>
                              <a:gd name="T38" fmla="*/ 16 w 708"/>
                              <a:gd name="T39" fmla="*/ 675 h 1079"/>
                              <a:gd name="T40" fmla="*/ 32 w 708"/>
                              <a:gd name="T41" fmla="*/ 725 h 1079"/>
                              <a:gd name="T42" fmla="*/ 52 w 708"/>
                              <a:gd name="T43" fmla="*/ 773 h 1079"/>
                              <a:gd name="T44" fmla="*/ 78 w 708"/>
                              <a:gd name="T45" fmla="*/ 819 h 1079"/>
                              <a:gd name="T46" fmla="*/ 106 w 708"/>
                              <a:gd name="T47" fmla="*/ 861 h 1079"/>
                              <a:gd name="T48" fmla="*/ 140 w 708"/>
                              <a:gd name="T49" fmla="*/ 901 h 1079"/>
                              <a:gd name="T50" fmla="*/ 176 w 708"/>
                              <a:gd name="T51" fmla="*/ 939 h 1079"/>
                              <a:gd name="T52" fmla="*/ 216 w 708"/>
                              <a:gd name="T53" fmla="*/ 971 h 1079"/>
                              <a:gd name="T54" fmla="*/ 258 w 708"/>
                              <a:gd name="T55" fmla="*/ 1001 h 1079"/>
                              <a:gd name="T56" fmla="*/ 304 w 708"/>
                              <a:gd name="T57" fmla="*/ 1025 h 1079"/>
                              <a:gd name="T58" fmla="*/ 354 w 708"/>
                              <a:gd name="T59" fmla="*/ 1045 h 1079"/>
                              <a:gd name="T60" fmla="*/ 404 w 708"/>
                              <a:gd name="T61" fmla="*/ 1061 h 1079"/>
                              <a:gd name="T62" fmla="*/ 456 w 708"/>
                              <a:gd name="T63" fmla="*/ 1073 h 1079"/>
                              <a:gd name="T64" fmla="*/ 510 w 708"/>
                              <a:gd name="T65" fmla="*/ 1079 h 1079"/>
                              <a:gd name="T66" fmla="*/ 538 w 708"/>
                              <a:gd name="T67" fmla="*/ 1079 h 1079"/>
                              <a:gd name="T68" fmla="*/ 626 w 708"/>
                              <a:gd name="T69" fmla="*/ 1071 h 1079"/>
                              <a:gd name="T70" fmla="*/ 708 w 708"/>
                              <a:gd name="T71" fmla="*/ 1051 h 1079"/>
                              <a:gd name="T72" fmla="*/ 708 w 708"/>
                              <a:gd name="T73" fmla="*/ 28 h 1079"/>
                              <a:gd name="T74" fmla="*/ 626 w 708"/>
                              <a:gd name="T75" fmla="*/ 8 h 1079"/>
                              <a:gd name="T76" fmla="*/ 538 w 708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08" h="1079">
                                <a:moveTo>
                                  <a:pt x="538" y="0"/>
                                </a:moveTo>
                                <a:lnTo>
                                  <a:pt x="538" y="0"/>
                                </a:lnTo>
                                <a:lnTo>
                                  <a:pt x="510" y="2"/>
                                </a:lnTo>
                                <a:lnTo>
                                  <a:pt x="484" y="4"/>
                                </a:lnTo>
                                <a:lnTo>
                                  <a:pt x="456" y="6"/>
                                </a:lnTo>
                                <a:lnTo>
                                  <a:pt x="430" y="12"/>
                                </a:lnTo>
                                <a:lnTo>
                                  <a:pt x="404" y="18"/>
                                </a:lnTo>
                                <a:lnTo>
                                  <a:pt x="378" y="24"/>
                                </a:lnTo>
                                <a:lnTo>
                                  <a:pt x="354" y="34"/>
                                </a:lnTo>
                                <a:lnTo>
                                  <a:pt x="328" y="44"/>
                                </a:lnTo>
                                <a:lnTo>
                                  <a:pt x="304" y="54"/>
                                </a:lnTo>
                                <a:lnTo>
                                  <a:pt x="282" y="66"/>
                                </a:lnTo>
                                <a:lnTo>
                                  <a:pt x="258" y="78"/>
                                </a:lnTo>
                                <a:lnTo>
                                  <a:pt x="236" y="92"/>
                                </a:lnTo>
                                <a:lnTo>
                                  <a:pt x="216" y="108"/>
                                </a:lnTo>
                                <a:lnTo>
                                  <a:pt x="196" y="124"/>
                                </a:lnTo>
                                <a:lnTo>
                                  <a:pt x="176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0" y="178"/>
                                </a:lnTo>
                                <a:lnTo>
                                  <a:pt x="122" y="198"/>
                                </a:lnTo>
                                <a:lnTo>
                                  <a:pt x="106" y="218"/>
                                </a:lnTo>
                                <a:lnTo>
                                  <a:pt x="92" y="238"/>
                                </a:lnTo>
                                <a:lnTo>
                                  <a:pt x="78" y="260"/>
                                </a:lnTo>
                                <a:lnTo>
                                  <a:pt x="64" y="284"/>
                                </a:lnTo>
                                <a:lnTo>
                                  <a:pt x="52" y="306"/>
                                </a:lnTo>
                                <a:lnTo>
                                  <a:pt x="42" y="330"/>
                                </a:lnTo>
                                <a:lnTo>
                                  <a:pt x="32" y="354"/>
                                </a:lnTo>
                                <a:lnTo>
                                  <a:pt x="24" y="380"/>
                                </a:lnTo>
                                <a:lnTo>
                                  <a:pt x="16" y="405"/>
                                </a:lnTo>
                                <a:lnTo>
                                  <a:pt x="10" y="431"/>
                                </a:lnTo>
                                <a:lnTo>
                                  <a:pt x="6" y="457"/>
                                </a:lnTo>
                                <a:lnTo>
                                  <a:pt x="2" y="485"/>
                                </a:lnTo>
                                <a:lnTo>
                                  <a:pt x="0" y="511"/>
                                </a:lnTo>
                                <a:lnTo>
                                  <a:pt x="0" y="539"/>
                                </a:lnTo>
                                <a:lnTo>
                                  <a:pt x="0" y="539"/>
                                </a:lnTo>
                                <a:lnTo>
                                  <a:pt x="0" y="567"/>
                                </a:lnTo>
                                <a:lnTo>
                                  <a:pt x="2" y="595"/>
                                </a:lnTo>
                                <a:lnTo>
                                  <a:pt x="6" y="621"/>
                                </a:lnTo>
                                <a:lnTo>
                                  <a:pt x="10" y="647"/>
                                </a:lnTo>
                                <a:lnTo>
                                  <a:pt x="16" y="675"/>
                                </a:lnTo>
                                <a:lnTo>
                                  <a:pt x="24" y="699"/>
                                </a:lnTo>
                                <a:lnTo>
                                  <a:pt x="32" y="725"/>
                                </a:lnTo>
                                <a:lnTo>
                                  <a:pt x="42" y="749"/>
                                </a:lnTo>
                                <a:lnTo>
                                  <a:pt x="52" y="773"/>
                                </a:lnTo>
                                <a:lnTo>
                                  <a:pt x="64" y="797"/>
                                </a:lnTo>
                                <a:lnTo>
                                  <a:pt x="78" y="819"/>
                                </a:lnTo>
                                <a:lnTo>
                                  <a:pt x="92" y="841"/>
                                </a:lnTo>
                                <a:lnTo>
                                  <a:pt x="106" y="861"/>
                                </a:lnTo>
                                <a:lnTo>
                                  <a:pt x="122" y="883"/>
                                </a:lnTo>
                                <a:lnTo>
                                  <a:pt x="140" y="901"/>
                                </a:lnTo>
                                <a:lnTo>
                                  <a:pt x="158" y="921"/>
                                </a:lnTo>
                                <a:lnTo>
                                  <a:pt x="176" y="939"/>
                                </a:lnTo>
                                <a:lnTo>
                                  <a:pt x="196" y="955"/>
                                </a:lnTo>
                                <a:lnTo>
                                  <a:pt x="216" y="971"/>
                                </a:lnTo>
                                <a:lnTo>
                                  <a:pt x="236" y="987"/>
                                </a:lnTo>
                                <a:lnTo>
                                  <a:pt x="258" y="1001"/>
                                </a:lnTo>
                                <a:lnTo>
                                  <a:pt x="282" y="1013"/>
                                </a:lnTo>
                                <a:lnTo>
                                  <a:pt x="304" y="1025"/>
                                </a:lnTo>
                                <a:lnTo>
                                  <a:pt x="328" y="1037"/>
                                </a:lnTo>
                                <a:lnTo>
                                  <a:pt x="354" y="1045"/>
                                </a:lnTo>
                                <a:lnTo>
                                  <a:pt x="378" y="1055"/>
                                </a:lnTo>
                                <a:lnTo>
                                  <a:pt x="404" y="1061"/>
                                </a:lnTo>
                                <a:lnTo>
                                  <a:pt x="430" y="1067"/>
                                </a:lnTo>
                                <a:lnTo>
                                  <a:pt x="456" y="1073"/>
                                </a:lnTo>
                                <a:lnTo>
                                  <a:pt x="484" y="1075"/>
                                </a:lnTo>
                                <a:lnTo>
                                  <a:pt x="510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82" y="1077"/>
                                </a:lnTo>
                                <a:lnTo>
                                  <a:pt x="626" y="1071"/>
                                </a:lnTo>
                                <a:lnTo>
                                  <a:pt x="668" y="1063"/>
                                </a:lnTo>
                                <a:lnTo>
                                  <a:pt x="708" y="1051"/>
                                </a:lnTo>
                                <a:lnTo>
                                  <a:pt x="708" y="28"/>
                                </a:lnTo>
                                <a:lnTo>
                                  <a:pt x="708" y="28"/>
                                </a:lnTo>
                                <a:lnTo>
                                  <a:pt x="668" y="16"/>
                                </a:lnTo>
                                <a:lnTo>
                                  <a:pt x="626" y="8"/>
                                </a:lnTo>
                                <a:lnTo>
                                  <a:pt x="582" y="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White circle - left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392EAC6D-275A-44D6-87A5-399CABFA4364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4094165"/>
                            <a:ext cx="1066800" cy="1712913"/>
                          </a:xfrm>
                          <a:custGeom>
                            <a:avLst/>
                            <a:gdLst>
                              <a:gd name="T0" fmla="*/ 132 w 672"/>
                              <a:gd name="T1" fmla="*/ 0 h 1079"/>
                              <a:gd name="T2" fmla="*/ 66 w 672"/>
                              <a:gd name="T3" fmla="*/ 4 h 1079"/>
                              <a:gd name="T4" fmla="*/ 0 w 672"/>
                              <a:gd name="T5" fmla="*/ 16 h 1079"/>
                              <a:gd name="T6" fmla="*/ 0 w 672"/>
                              <a:gd name="T7" fmla="*/ 1061 h 1079"/>
                              <a:gd name="T8" fmla="*/ 66 w 672"/>
                              <a:gd name="T9" fmla="*/ 1075 h 1079"/>
                              <a:gd name="T10" fmla="*/ 132 w 672"/>
                              <a:gd name="T11" fmla="*/ 1079 h 1079"/>
                              <a:gd name="T12" fmla="*/ 160 w 672"/>
                              <a:gd name="T13" fmla="*/ 1077 h 1079"/>
                              <a:gd name="T14" fmla="*/ 216 w 672"/>
                              <a:gd name="T15" fmla="*/ 1073 h 1079"/>
                              <a:gd name="T16" fmla="*/ 268 w 672"/>
                              <a:gd name="T17" fmla="*/ 1061 h 1079"/>
                              <a:gd name="T18" fmla="*/ 318 w 672"/>
                              <a:gd name="T19" fmla="*/ 1045 h 1079"/>
                              <a:gd name="T20" fmla="*/ 366 w 672"/>
                              <a:gd name="T21" fmla="*/ 1025 h 1079"/>
                              <a:gd name="T22" fmla="*/ 412 w 672"/>
                              <a:gd name="T23" fmla="*/ 1001 h 1079"/>
                              <a:gd name="T24" fmla="*/ 456 w 672"/>
                              <a:gd name="T25" fmla="*/ 971 h 1079"/>
                              <a:gd name="T26" fmla="*/ 496 w 672"/>
                              <a:gd name="T27" fmla="*/ 939 h 1079"/>
                              <a:gd name="T28" fmla="*/ 532 w 672"/>
                              <a:gd name="T29" fmla="*/ 901 h 1079"/>
                              <a:gd name="T30" fmla="*/ 566 w 672"/>
                              <a:gd name="T31" fmla="*/ 862 h 1079"/>
                              <a:gd name="T32" fmla="*/ 594 w 672"/>
                              <a:gd name="T33" fmla="*/ 820 h 1079"/>
                              <a:gd name="T34" fmla="*/ 620 w 672"/>
                              <a:gd name="T35" fmla="*/ 774 h 1079"/>
                              <a:gd name="T36" fmla="*/ 640 w 672"/>
                              <a:gd name="T37" fmla="*/ 726 h 1079"/>
                              <a:gd name="T38" fmla="*/ 656 w 672"/>
                              <a:gd name="T39" fmla="*/ 674 h 1079"/>
                              <a:gd name="T40" fmla="*/ 666 w 672"/>
                              <a:gd name="T41" fmla="*/ 622 h 1079"/>
                              <a:gd name="T42" fmla="*/ 672 w 672"/>
                              <a:gd name="T43" fmla="*/ 568 h 1079"/>
                              <a:gd name="T44" fmla="*/ 672 w 672"/>
                              <a:gd name="T45" fmla="*/ 540 h 1079"/>
                              <a:gd name="T46" fmla="*/ 670 w 672"/>
                              <a:gd name="T47" fmla="*/ 484 h 1079"/>
                              <a:gd name="T48" fmla="*/ 662 w 672"/>
                              <a:gd name="T49" fmla="*/ 430 h 1079"/>
                              <a:gd name="T50" fmla="*/ 648 w 672"/>
                              <a:gd name="T51" fmla="*/ 378 h 1079"/>
                              <a:gd name="T52" fmla="*/ 630 w 672"/>
                              <a:gd name="T53" fmla="*/ 330 h 1079"/>
                              <a:gd name="T54" fmla="*/ 608 w 672"/>
                              <a:gd name="T55" fmla="*/ 282 h 1079"/>
                              <a:gd name="T56" fmla="*/ 580 w 672"/>
                              <a:gd name="T57" fmla="*/ 238 h 1079"/>
                              <a:gd name="T58" fmla="*/ 550 w 672"/>
                              <a:gd name="T59" fmla="*/ 196 h 1079"/>
                              <a:gd name="T60" fmla="*/ 514 w 672"/>
                              <a:gd name="T61" fmla="*/ 158 h 1079"/>
                              <a:gd name="T62" fmla="*/ 476 w 672"/>
                              <a:gd name="T63" fmla="*/ 122 h 1079"/>
                              <a:gd name="T64" fmla="*/ 434 w 672"/>
                              <a:gd name="T65" fmla="*/ 92 h 1079"/>
                              <a:gd name="T66" fmla="*/ 390 w 672"/>
                              <a:gd name="T67" fmla="*/ 64 h 1079"/>
                              <a:gd name="T68" fmla="*/ 342 w 672"/>
                              <a:gd name="T69" fmla="*/ 42 h 1079"/>
                              <a:gd name="T70" fmla="*/ 294 w 672"/>
                              <a:gd name="T71" fmla="*/ 24 h 1079"/>
                              <a:gd name="T72" fmla="*/ 242 w 672"/>
                              <a:gd name="T73" fmla="*/ 10 h 1079"/>
                              <a:gd name="T74" fmla="*/ 188 w 672"/>
                              <a:gd name="T75" fmla="*/ 2 h 1079"/>
                              <a:gd name="T76" fmla="*/ 132 w 672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2" h="1079">
                                <a:moveTo>
                                  <a:pt x="132" y="0"/>
                                </a:moveTo>
                                <a:lnTo>
                                  <a:pt x="132" y="0"/>
                                </a:lnTo>
                                <a:lnTo>
                                  <a:pt x="98" y="0"/>
                                </a:lnTo>
                                <a:lnTo>
                                  <a:pt x="66" y="4"/>
                                </a:lnTo>
                                <a:lnTo>
                                  <a:pt x="32" y="8"/>
                                </a:lnTo>
                                <a:lnTo>
                                  <a:pt x="0" y="16"/>
                                </a:lnTo>
                                <a:lnTo>
                                  <a:pt x="0" y="1061"/>
                                </a:lnTo>
                                <a:lnTo>
                                  <a:pt x="0" y="1061"/>
                                </a:lnTo>
                                <a:lnTo>
                                  <a:pt x="32" y="1069"/>
                                </a:lnTo>
                                <a:lnTo>
                                  <a:pt x="66" y="1075"/>
                                </a:lnTo>
                                <a:lnTo>
                                  <a:pt x="98" y="1077"/>
                                </a:lnTo>
                                <a:lnTo>
                                  <a:pt x="132" y="1079"/>
                                </a:lnTo>
                                <a:lnTo>
                                  <a:pt x="132" y="1079"/>
                                </a:lnTo>
                                <a:lnTo>
                                  <a:pt x="160" y="1077"/>
                                </a:lnTo>
                                <a:lnTo>
                                  <a:pt x="188" y="1075"/>
                                </a:lnTo>
                                <a:lnTo>
                                  <a:pt x="216" y="1073"/>
                                </a:lnTo>
                                <a:lnTo>
                                  <a:pt x="242" y="1067"/>
                                </a:lnTo>
                                <a:lnTo>
                                  <a:pt x="268" y="1061"/>
                                </a:lnTo>
                                <a:lnTo>
                                  <a:pt x="294" y="1055"/>
                                </a:lnTo>
                                <a:lnTo>
                                  <a:pt x="318" y="1045"/>
                                </a:lnTo>
                                <a:lnTo>
                                  <a:pt x="342" y="1035"/>
                                </a:lnTo>
                                <a:lnTo>
                                  <a:pt x="366" y="1025"/>
                                </a:lnTo>
                                <a:lnTo>
                                  <a:pt x="390" y="1013"/>
                                </a:lnTo>
                                <a:lnTo>
                                  <a:pt x="412" y="1001"/>
                                </a:lnTo>
                                <a:lnTo>
                                  <a:pt x="434" y="987"/>
                                </a:lnTo>
                                <a:lnTo>
                                  <a:pt x="456" y="971"/>
                                </a:lnTo>
                                <a:lnTo>
                                  <a:pt x="476" y="955"/>
                                </a:lnTo>
                                <a:lnTo>
                                  <a:pt x="496" y="939"/>
                                </a:lnTo>
                                <a:lnTo>
                                  <a:pt x="514" y="921"/>
                                </a:lnTo>
                                <a:lnTo>
                                  <a:pt x="532" y="901"/>
                                </a:lnTo>
                                <a:lnTo>
                                  <a:pt x="550" y="881"/>
                                </a:lnTo>
                                <a:lnTo>
                                  <a:pt x="566" y="862"/>
                                </a:lnTo>
                                <a:lnTo>
                                  <a:pt x="580" y="842"/>
                                </a:lnTo>
                                <a:lnTo>
                                  <a:pt x="594" y="820"/>
                                </a:lnTo>
                                <a:lnTo>
                                  <a:pt x="608" y="796"/>
                                </a:lnTo>
                                <a:lnTo>
                                  <a:pt x="620" y="774"/>
                                </a:lnTo>
                                <a:lnTo>
                                  <a:pt x="630" y="750"/>
                                </a:lnTo>
                                <a:lnTo>
                                  <a:pt x="640" y="726"/>
                                </a:lnTo>
                                <a:lnTo>
                                  <a:pt x="648" y="700"/>
                                </a:lnTo>
                                <a:lnTo>
                                  <a:pt x="656" y="674"/>
                                </a:lnTo>
                                <a:lnTo>
                                  <a:pt x="662" y="648"/>
                                </a:lnTo>
                                <a:lnTo>
                                  <a:pt x="666" y="622"/>
                                </a:lnTo>
                                <a:lnTo>
                                  <a:pt x="670" y="594"/>
                                </a:lnTo>
                                <a:lnTo>
                                  <a:pt x="672" y="568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12"/>
                                </a:lnTo>
                                <a:lnTo>
                                  <a:pt x="670" y="484"/>
                                </a:lnTo>
                                <a:lnTo>
                                  <a:pt x="666" y="458"/>
                                </a:lnTo>
                                <a:lnTo>
                                  <a:pt x="662" y="430"/>
                                </a:lnTo>
                                <a:lnTo>
                                  <a:pt x="656" y="404"/>
                                </a:lnTo>
                                <a:lnTo>
                                  <a:pt x="648" y="378"/>
                                </a:lnTo>
                                <a:lnTo>
                                  <a:pt x="640" y="354"/>
                                </a:lnTo>
                                <a:lnTo>
                                  <a:pt x="630" y="330"/>
                                </a:lnTo>
                                <a:lnTo>
                                  <a:pt x="620" y="306"/>
                                </a:lnTo>
                                <a:lnTo>
                                  <a:pt x="608" y="282"/>
                                </a:lnTo>
                                <a:lnTo>
                                  <a:pt x="594" y="260"/>
                                </a:lnTo>
                                <a:lnTo>
                                  <a:pt x="580" y="238"/>
                                </a:lnTo>
                                <a:lnTo>
                                  <a:pt x="566" y="216"/>
                                </a:lnTo>
                                <a:lnTo>
                                  <a:pt x="550" y="196"/>
                                </a:lnTo>
                                <a:lnTo>
                                  <a:pt x="532" y="176"/>
                                </a:lnTo>
                                <a:lnTo>
                                  <a:pt x="514" y="158"/>
                                </a:lnTo>
                                <a:lnTo>
                                  <a:pt x="496" y="140"/>
                                </a:lnTo>
                                <a:lnTo>
                                  <a:pt x="476" y="122"/>
                                </a:lnTo>
                                <a:lnTo>
                                  <a:pt x="456" y="106"/>
                                </a:lnTo>
                                <a:lnTo>
                                  <a:pt x="434" y="92"/>
                                </a:lnTo>
                                <a:lnTo>
                                  <a:pt x="412" y="78"/>
                                </a:lnTo>
                                <a:lnTo>
                                  <a:pt x="390" y="64"/>
                                </a:lnTo>
                                <a:lnTo>
                                  <a:pt x="366" y="52"/>
                                </a:lnTo>
                                <a:lnTo>
                                  <a:pt x="342" y="42"/>
                                </a:lnTo>
                                <a:lnTo>
                                  <a:pt x="318" y="32"/>
                                </a:lnTo>
                                <a:lnTo>
                                  <a:pt x="294" y="24"/>
                                </a:lnTo>
                                <a:lnTo>
                                  <a:pt x="268" y="16"/>
                                </a:lnTo>
                                <a:lnTo>
                                  <a:pt x="242" y="10"/>
                                </a:lnTo>
                                <a:lnTo>
                                  <a:pt x="216" y="6"/>
                                </a:lnTo>
                                <a:lnTo>
                                  <a:pt x="188" y="2"/>
                                </a:lnTo>
                                <a:lnTo>
                                  <a:pt x="16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White circle - lower right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9FD417F0-B0D7-4452-863C-7315C391CF8B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381750" y="6088291"/>
                            <a:ext cx="1714500" cy="1238250"/>
                          </a:xfrm>
                          <a:custGeom>
                            <a:avLst/>
                            <a:gdLst>
                              <a:gd name="T0" fmla="*/ 1080 w 1080"/>
                              <a:gd name="T1" fmla="*/ 538 h 780"/>
                              <a:gd name="T2" fmla="*/ 1078 w 1080"/>
                              <a:gd name="T3" fmla="*/ 484 h 780"/>
                              <a:gd name="T4" fmla="*/ 1070 w 1080"/>
                              <a:gd name="T5" fmla="*/ 430 h 780"/>
                              <a:gd name="T6" fmla="*/ 1056 w 1080"/>
                              <a:gd name="T7" fmla="*/ 378 h 780"/>
                              <a:gd name="T8" fmla="*/ 1038 w 1080"/>
                              <a:gd name="T9" fmla="*/ 328 h 780"/>
                              <a:gd name="T10" fmla="*/ 1014 w 1080"/>
                              <a:gd name="T11" fmla="*/ 282 h 780"/>
                              <a:gd name="T12" fmla="*/ 988 w 1080"/>
                              <a:gd name="T13" fmla="*/ 238 h 780"/>
                              <a:gd name="T14" fmla="*/ 956 w 1080"/>
                              <a:gd name="T15" fmla="*/ 196 h 780"/>
                              <a:gd name="T16" fmla="*/ 922 w 1080"/>
                              <a:gd name="T17" fmla="*/ 158 h 780"/>
                              <a:gd name="T18" fmla="*/ 884 w 1080"/>
                              <a:gd name="T19" fmla="*/ 122 h 780"/>
                              <a:gd name="T20" fmla="*/ 842 w 1080"/>
                              <a:gd name="T21" fmla="*/ 92 h 780"/>
                              <a:gd name="T22" fmla="*/ 798 w 1080"/>
                              <a:gd name="T23" fmla="*/ 64 h 780"/>
                              <a:gd name="T24" fmla="*/ 750 w 1080"/>
                              <a:gd name="T25" fmla="*/ 42 h 780"/>
                              <a:gd name="T26" fmla="*/ 700 w 1080"/>
                              <a:gd name="T27" fmla="*/ 24 h 780"/>
                              <a:gd name="T28" fmla="*/ 650 w 1080"/>
                              <a:gd name="T29" fmla="*/ 10 h 780"/>
                              <a:gd name="T30" fmla="*/ 596 w 1080"/>
                              <a:gd name="T31" fmla="*/ 2 h 780"/>
                              <a:gd name="T32" fmla="*/ 540 w 1080"/>
                              <a:gd name="T33" fmla="*/ 0 h 780"/>
                              <a:gd name="T34" fmla="*/ 512 w 1080"/>
                              <a:gd name="T35" fmla="*/ 0 h 780"/>
                              <a:gd name="T36" fmla="*/ 458 w 1080"/>
                              <a:gd name="T37" fmla="*/ 6 h 780"/>
                              <a:gd name="T38" fmla="*/ 406 w 1080"/>
                              <a:gd name="T39" fmla="*/ 16 h 780"/>
                              <a:gd name="T40" fmla="*/ 354 w 1080"/>
                              <a:gd name="T41" fmla="*/ 32 h 780"/>
                              <a:gd name="T42" fmla="*/ 306 w 1080"/>
                              <a:gd name="T43" fmla="*/ 52 h 780"/>
                              <a:gd name="T44" fmla="*/ 260 w 1080"/>
                              <a:gd name="T45" fmla="*/ 78 h 780"/>
                              <a:gd name="T46" fmla="*/ 218 w 1080"/>
                              <a:gd name="T47" fmla="*/ 106 h 780"/>
                              <a:gd name="T48" fmla="*/ 178 w 1080"/>
                              <a:gd name="T49" fmla="*/ 140 h 780"/>
                              <a:gd name="T50" fmla="*/ 142 w 1080"/>
                              <a:gd name="T51" fmla="*/ 176 h 780"/>
                              <a:gd name="T52" fmla="*/ 108 w 1080"/>
                              <a:gd name="T53" fmla="*/ 216 h 780"/>
                              <a:gd name="T54" fmla="*/ 80 w 1080"/>
                              <a:gd name="T55" fmla="*/ 260 h 780"/>
                              <a:gd name="T56" fmla="*/ 54 w 1080"/>
                              <a:gd name="T57" fmla="*/ 306 h 780"/>
                              <a:gd name="T58" fmla="*/ 34 w 1080"/>
                              <a:gd name="T59" fmla="*/ 354 h 780"/>
                              <a:gd name="T60" fmla="*/ 18 w 1080"/>
                              <a:gd name="T61" fmla="*/ 404 h 780"/>
                              <a:gd name="T62" fmla="*/ 8 w 1080"/>
                              <a:gd name="T63" fmla="*/ 456 h 780"/>
                              <a:gd name="T64" fmla="*/ 2 w 1080"/>
                              <a:gd name="T65" fmla="*/ 512 h 780"/>
                              <a:gd name="T66" fmla="*/ 0 w 1080"/>
                              <a:gd name="T67" fmla="*/ 538 h 780"/>
                              <a:gd name="T68" fmla="*/ 4 w 1080"/>
                              <a:gd name="T69" fmla="*/ 602 h 780"/>
                              <a:gd name="T70" fmla="*/ 16 w 1080"/>
                              <a:gd name="T71" fmla="*/ 664 h 780"/>
                              <a:gd name="T72" fmla="*/ 34 w 1080"/>
                              <a:gd name="T73" fmla="*/ 724 h 780"/>
                              <a:gd name="T74" fmla="*/ 58 w 1080"/>
                              <a:gd name="T75" fmla="*/ 780 h 780"/>
                              <a:gd name="T76" fmla="*/ 1024 w 1080"/>
                              <a:gd name="T77" fmla="*/ 780 h 780"/>
                              <a:gd name="T78" fmla="*/ 1048 w 1080"/>
                              <a:gd name="T79" fmla="*/ 724 h 780"/>
                              <a:gd name="T80" fmla="*/ 1066 w 1080"/>
                              <a:gd name="T81" fmla="*/ 664 h 780"/>
                              <a:gd name="T82" fmla="*/ 1076 w 1080"/>
                              <a:gd name="T83" fmla="*/ 602 h 780"/>
                              <a:gd name="T84" fmla="*/ 1080 w 1080"/>
                              <a:gd name="T85" fmla="*/ 538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80" h="780">
                                <a:moveTo>
                                  <a:pt x="1080" y="538"/>
                                </a:moveTo>
                                <a:lnTo>
                                  <a:pt x="1080" y="538"/>
                                </a:lnTo>
                                <a:lnTo>
                                  <a:pt x="1080" y="512"/>
                                </a:lnTo>
                                <a:lnTo>
                                  <a:pt x="1078" y="484"/>
                                </a:lnTo>
                                <a:lnTo>
                                  <a:pt x="1074" y="456"/>
                                </a:lnTo>
                                <a:lnTo>
                                  <a:pt x="1070" y="430"/>
                                </a:lnTo>
                                <a:lnTo>
                                  <a:pt x="1064" y="404"/>
                                </a:lnTo>
                                <a:lnTo>
                                  <a:pt x="1056" y="378"/>
                                </a:lnTo>
                                <a:lnTo>
                                  <a:pt x="1048" y="354"/>
                                </a:lnTo>
                                <a:lnTo>
                                  <a:pt x="1038" y="328"/>
                                </a:lnTo>
                                <a:lnTo>
                                  <a:pt x="1026" y="306"/>
                                </a:lnTo>
                                <a:lnTo>
                                  <a:pt x="1014" y="282"/>
                                </a:lnTo>
                                <a:lnTo>
                                  <a:pt x="1002" y="260"/>
                                </a:lnTo>
                                <a:lnTo>
                                  <a:pt x="988" y="238"/>
                                </a:lnTo>
                                <a:lnTo>
                                  <a:pt x="972" y="216"/>
                                </a:lnTo>
                                <a:lnTo>
                                  <a:pt x="956" y="196"/>
                                </a:lnTo>
                                <a:lnTo>
                                  <a:pt x="940" y="176"/>
                                </a:lnTo>
                                <a:lnTo>
                                  <a:pt x="922" y="158"/>
                                </a:lnTo>
                                <a:lnTo>
                                  <a:pt x="904" y="140"/>
                                </a:lnTo>
                                <a:lnTo>
                                  <a:pt x="884" y="122"/>
                                </a:lnTo>
                                <a:lnTo>
                                  <a:pt x="864" y="106"/>
                                </a:lnTo>
                                <a:lnTo>
                                  <a:pt x="842" y="92"/>
                                </a:lnTo>
                                <a:lnTo>
                                  <a:pt x="820" y="78"/>
                                </a:lnTo>
                                <a:lnTo>
                                  <a:pt x="798" y="64"/>
                                </a:lnTo>
                                <a:lnTo>
                                  <a:pt x="774" y="52"/>
                                </a:lnTo>
                                <a:lnTo>
                                  <a:pt x="750" y="42"/>
                                </a:lnTo>
                                <a:lnTo>
                                  <a:pt x="726" y="32"/>
                                </a:lnTo>
                                <a:lnTo>
                                  <a:pt x="700" y="24"/>
                                </a:lnTo>
                                <a:lnTo>
                                  <a:pt x="676" y="16"/>
                                </a:lnTo>
                                <a:lnTo>
                                  <a:pt x="650" y="10"/>
                                </a:lnTo>
                                <a:lnTo>
                                  <a:pt x="622" y="6"/>
                                </a:lnTo>
                                <a:lnTo>
                                  <a:pt x="596" y="2"/>
                                </a:lnTo>
                                <a:lnTo>
                                  <a:pt x="568" y="0"/>
                                </a:lnTo>
                                <a:lnTo>
                                  <a:pt x="540" y="0"/>
                                </a:lnTo>
                                <a:lnTo>
                                  <a:pt x="540" y="0"/>
                                </a:lnTo>
                                <a:lnTo>
                                  <a:pt x="512" y="0"/>
                                </a:lnTo>
                                <a:lnTo>
                                  <a:pt x="486" y="2"/>
                                </a:lnTo>
                                <a:lnTo>
                                  <a:pt x="458" y="6"/>
                                </a:lnTo>
                                <a:lnTo>
                                  <a:pt x="432" y="10"/>
                                </a:lnTo>
                                <a:lnTo>
                                  <a:pt x="406" y="16"/>
                                </a:lnTo>
                                <a:lnTo>
                                  <a:pt x="380" y="24"/>
                                </a:lnTo>
                                <a:lnTo>
                                  <a:pt x="354" y="32"/>
                                </a:lnTo>
                                <a:lnTo>
                                  <a:pt x="330" y="42"/>
                                </a:lnTo>
                                <a:lnTo>
                                  <a:pt x="306" y="52"/>
                                </a:lnTo>
                                <a:lnTo>
                                  <a:pt x="284" y="64"/>
                                </a:lnTo>
                                <a:lnTo>
                                  <a:pt x="260" y="78"/>
                                </a:lnTo>
                                <a:lnTo>
                                  <a:pt x="238" y="92"/>
                                </a:lnTo>
                                <a:lnTo>
                                  <a:pt x="218" y="106"/>
                                </a:lnTo>
                                <a:lnTo>
                                  <a:pt x="198" y="122"/>
                                </a:lnTo>
                                <a:lnTo>
                                  <a:pt x="178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2" y="176"/>
                                </a:lnTo>
                                <a:lnTo>
                                  <a:pt x="124" y="196"/>
                                </a:lnTo>
                                <a:lnTo>
                                  <a:pt x="108" y="216"/>
                                </a:lnTo>
                                <a:lnTo>
                                  <a:pt x="94" y="238"/>
                                </a:lnTo>
                                <a:lnTo>
                                  <a:pt x="80" y="260"/>
                                </a:lnTo>
                                <a:lnTo>
                                  <a:pt x="66" y="282"/>
                                </a:lnTo>
                                <a:lnTo>
                                  <a:pt x="54" y="306"/>
                                </a:lnTo>
                                <a:lnTo>
                                  <a:pt x="44" y="328"/>
                                </a:lnTo>
                                <a:lnTo>
                                  <a:pt x="34" y="354"/>
                                </a:lnTo>
                                <a:lnTo>
                                  <a:pt x="26" y="378"/>
                                </a:lnTo>
                                <a:lnTo>
                                  <a:pt x="18" y="404"/>
                                </a:lnTo>
                                <a:lnTo>
                                  <a:pt x="12" y="430"/>
                                </a:lnTo>
                                <a:lnTo>
                                  <a:pt x="8" y="456"/>
                                </a:lnTo>
                                <a:lnTo>
                                  <a:pt x="4" y="484"/>
                                </a:lnTo>
                                <a:lnTo>
                                  <a:pt x="2" y="512"/>
                                </a:lnTo>
                                <a:lnTo>
                                  <a:pt x="0" y="538"/>
                                </a:lnTo>
                                <a:lnTo>
                                  <a:pt x="0" y="538"/>
                                </a:lnTo>
                                <a:lnTo>
                                  <a:pt x="2" y="572"/>
                                </a:lnTo>
                                <a:lnTo>
                                  <a:pt x="4" y="602"/>
                                </a:lnTo>
                                <a:lnTo>
                                  <a:pt x="10" y="634"/>
                                </a:lnTo>
                                <a:lnTo>
                                  <a:pt x="16" y="664"/>
                                </a:lnTo>
                                <a:lnTo>
                                  <a:pt x="24" y="694"/>
                                </a:lnTo>
                                <a:lnTo>
                                  <a:pt x="34" y="724"/>
                                </a:lnTo>
                                <a:lnTo>
                                  <a:pt x="44" y="752"/>
                                </a:lnTo>
                                <a:lnTo>
                                  <a:pt x="58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36" y="752"/>
                                </a:lnTo>
                                <a:lnTo>
                                  <a:pt x="1048" y="724"/>
                                </a:lnTo>
                                <a:lnTo>
                                  <a:pt x="1058" y="694"/>
                                </a:lnTo>
                                <a:lnTo>
                                  <a:pt x="1066" y="664"/>
                                </a:lnTo>
                                <a:lnTo>
                                  <a:pt x="1072" y="634"/>
                                </a:lnTo>
                                <a:lnTo>
                                  <a:pt x="1076" y="602"/>
                                </a:lnTo>
                                <a:lnTo>
                                  <a:pt x="1080" y="572"/>
                                </a:lnTo>
                                <a:lnTo>
                                  <a:pt x="1080" y="538"/>
                                </a:lnTo>
                                <a:lnTo>
                                  <a:pt x="1080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Soccer ball - top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EBA49E6D-1C1B-48D9-A9BF-78D7AA68E429}"/>
                            </a:ext>
                          </a:extLst>
                        </wps:cNvPr>
                        <wps:cNvSpPr/>
                        <wps:spPr>
                          <a:xfrm>
                            <a:off x="1858646" y="0"/>
                            <a:ext cx="1548765" cy="1015684"/>
                          </a:xfrm>
                          <a:custGeom>
                            <a:avLst/>
                            <a:gdLst>
                              <a:gd name="connsiteX0" fmla="*/ 481121 w 1548765"/>
                              <a:gd name="connsiteY0" fmla="*/ 888687 h 1015684"/>
                              <a:gd name="connsiteX1" fmla="*/ 412574 w 1548765"/>
                              <a:gd name="connsiteY1" fmla="*/ 896297 h 1015684"/>
                              <a:gd name="connsiteX2" fmla="*/ 665180 w 1548765"/>
                              <a:gd name="connsiteY2" fmla="*/ 981368 h 1015684"/>
                              <a:gd name="connsiteX3" fmla="*/ 486212 w 1548765"/>
                              <a:gd name="connsiteY3" fmla="*/ 895005 h 1015684"/>
                              <a:gd name="connsiteX4" fmla="*/ 481121 w 1548765"/>
                              <a:gd name="connsiteY4" fmla="*/ 888687 h 1015684"/>
                              <a:gd name="connsiteX5" fmla="*/ 818838 w 1548765"/>
                              <a:gd name="connsiteY5" fmla="*/ 641011 h 1015684"/>
                              <a:gd name="connsiteX6" fmla="*/ 490012 w 1548765"/>
                              <a:gd name="connsiteY6" fmla="*/ 754080 h 1015684"/>
                              <a:gd name="connsiteX7" fmla="*/ 495103 w 1548765"/>
                              <a:gd name="connsiteY7" fmla="*/ 872175 h 1015684"/>
                              <a:gd name="connsiteX8" fmla="*/ 500194 w 1548765"/>
                              <a:gd name="connsiteY8" fmla="*/ 873468 h 1015684"/>
                              <a:gd name="connsiteX9" fmla="*/ 771873 w 1548765"/>
                              <a:gd name="connsiteY9" fmla="*/ 989050 h 1015684"/>
                              <a:gd name="connsiteX10" fmla="*/ 773092 w 1548765"/>
                              <a:gd name="connsiteY10" fmla="*/ 989050 h 1015684"/>
                              <a:gd name="connsiteX11" fmla="*/ 1077754 w 1548765"/>
                              <a:gd name="connsiteY11" fmla="*/ 924223 h 1015684"/>
                              <a:gd name="connsiteX12" fmla="*/ 1103208 w 1548765"/>
                              <a:gd name="connsiteY12" fmla="*/ 762982 h 1015684"/>
                              <a:gd name="connsiteX13" fmla="*/ 818838 w 1548765"/>
                              <a:gd name="connsiteY13" fmla="*/ 641011 h 1015684"/>
                              <a:gd name="connsiteX14" fmla="*/ 1487818 w 1548765"/>
                              <a:gd name="connsiteY14" fmla="*/ 460673 h 1015684"/>
                              <a:gd name="connsiteX15" fmla="*/ 1335523 w 1548765"/>
                              <a:gd name="connsiteY15" fmla="*/ 494989 h 1015684"/>
                              <a:gd name="connsiteX16" fmla="*/ 1329142 w 1548765"/>
                              <a:gd name="connsiteY16" fmla="*/ 494989 h 1015684"/>
                              <a:gd name="connsiteX17" fmla="*/ 1128591 w 1548765"/>
                              <a:gd name="connsiteY17" fmla="*/ 752788 h 1015684"/>
                              <a:gd name="connsiteX18" fmla="*/ 1128591 w 1548765"/>
                              <a:gd name="connsiteY18" fmla="*/ 755301 h 1015684"/>
                              <a:gd name="connsiteX19" fmla="*/ 1108228 w 1548765"/>
                              <a:gd name="connsiteY19" fmla="*/ 909004 h 1015684"/>
                              <a:gd name="connsiteX20" fmla="*/ 1487818 w 1548765"/>
                              <a:gd name="connsiteY20" fmla="*/ 460673 h 1015684"/>
                              <a:gd name="connsiteX21" fmla="*/ 540777 w 1548765"/>
                              <a:gd name="connsiteY21" fmla="*/ 55561 h 1015684"/>
                              <a:gd name="connsiteX22" fmla="*/ 279280 w 1548765"/>
                              <a:gd name="connsiteY22" fmla="*/ 154631 h 1015684"/>
                              <a:gd name="connsiteX23" fmla="*/ 279280 w 1548765"/>
                              <a:gd name="connsiteY23" fmla="*/ 160949 h 1015684"/>
                              <a:gd name="connsiteX24" fmla="*/ 238696 w 1548765"/>
                              <a:gd name="connsiteY24" fmla="*/ 489892 h 1015684"/>
                              <a:gd name="connsiteX25" fmla="*/ 233606 w 1548765"/>
                              <a:gd name="connsiteY25" fmla="*/ 501307 h 1015684"/>
                              <a:gd name="connsiteX26" fmla="*/ 474811 w 1548765"/>
                              <a:gd name="connsiteY26" fmla="*/ 727374 h 1015684"/>
                              <a:gd name="connsiteX27" fmla="*/ 809947 w 1548765"/>
                              <a:gd name="connsiteY27" fmla="*/ 613084 h 1015684"/>
                              <a:gd name="connsiteX28" fmla="*/ 846730 w 1548765"/>
                              <a:gd name="connsiteY28" fmla="*/ 318457 h 1015684"/>
                              <a:gd name="connsiteX29" fmla="*/ 543359 w 1548765"/>
                              <a:gd name="connsiteY29" fmla="*/ 58074 h 1015684"/>
                              <a:gd name="connsiteX30" fmla="*/ 540777 w 1548765"/>
                              <a:gd name="connsiteY30" fmla="*/ 55561 h 1015684"/>
                              <a:gd name="connsiteX31" fmla="*/ 42550 w 1548765"/>
                              <a:gd name="connsiteY31" fmla="*/ 0 h 1015684"/>
                              <a:gd name="connsiteX32" fmla="*/ 68467 w 1548765"/>
                              <a:gd name="connsiteY32" fmla="*/ 0 h 1015684"/>
                              <a:gd name="connsiteX33" fmla="*/ 40135 w 1548765"/>
                              <a:gd name="connsiteY33" fmla="*/ 92721 h 1015684"/>
                              <a:gd name="connsiteX34" fmla="*/ 25383 w 1548765"/>
                              <a:gd name="connsiteY34" fmla="*/ 240995 h 1015684"/>
                              <a:gd name="connsiteX35" fmla="*/ 92639 w 1548765"/>
                              <a:gd name="connsiteY35" fmla="*/ 552134 h 1015684"/>
                              <a:gd name="connsiteX36" fmla="*/ 217114 w 1548765"/>
                              <a:gd name="connsiteY36" fmla="*/ 498794 h 1015684"/>
                              <a:gd name="connsiteX37" fmla="*/ 214533 w 1548765"/>
                              <a:gd name="connsiteY37" fmla="*/ 492476 h 1015684"/>
                              <a:gd name="connsiteX38" fmla="*/ 257697 w 1548765"/>
                              <a:gd name="connsiteY38" fmla="*/ 155924 h 1015684"/>
                              <a:gd name="connsiteX39" fmla="*/ 260279 w 1548765"/>
                              <a:gd name="connsiteY39" fmla="*/ 150827 h 1015684"/>
                              <a:gd name="connsiteX40" fmla="*/ 182814 w 1548765"/>
                              <a:gd name="connsiteY40" fmla="*/ 11769 h 1015684"/>
                              <a:gd name="connsiteX41" fmla="*/ 178190 w 1548765"/>
                              <a:gd name="connsiteY41" fmla="*/ 0 h 1015684"/>
                              <a:gd name="connsiteX42" fmla="*/ 565623 w 1548765"/>
                              <a:gd name="connsiteY42" fmla="*/ 0 h 1015684"/>
                              <a:gd name="connsiteX43" fmla="*/ 565622 w 1548765"/>
                              <a:gd name="connsiteY43" fmla="*/ 3 h 1015684"/>
                              <a:gd name="connsiteX44" fmla="*/ 558559 w 1548765"/>
                              <a:gd name="connsiteY44" fmla="*/ 39049 h 1015684"/>
                              <a:gd name="connsiteX45" fmla="*/ 561141 w 1548765"/>
                              <a:gd name="connsiteY45" fmla="*/ 40341 h 1015684"/>
                              <a:gd name="connsiteX46" fmla="*/ 864512 w 1548765"/>
                              <a:gd name="connsiteY46" fmla="*/ 301945 h 1015684"/>
                              <a:gd name="connsiteX47" fmla="*/ 1179356 w 1548765"/>
                              <a:gd name="connsiteY47" fmla="*/ 207972 h 1015684"/>
                              <a:gd name="connsiteX48" fmla="*/ 1211474 w 1548765"/>
                              <a:gd name="connsiteY48" fmla="*/ 4946 h 1015684"/>
                              <a:gd name="connsiteX49" fmla="*/ 1211901 w 1548765"/>
                              <a:gd name="connsiteY49" fmla="*/ 0 h 1015684"/>
                              <a:gd name="connsiteX50" fmla="*/ 1238568 w 1548765"/>
                              <a:gd name="connsiteY50" fmla="*/ 0 h 1015684"/>
                              <a:gd name="connsiteX51" fmla="*/ 1236503 w 1548765"/>
                              <a:gd name="connsiteY51" fmla="*/ 20910 h 1015684"/>
                              <a:gd name="connsiteX52" fmla="*/ 1204739 w 1548765"/>
                              <a:gd name="connsiteY52" fmla="*/ 214289 h 1015684"/>
                              <a:gd name="connsiteX53" fmla="*/ 1203448 w 1548765"/>
                              <a:gd name="connsiteY53" fmla="*/ 215581 h 1015684"/>
                              <a:gd name="connsiteX54" fmla="*/ 1331651 w 1548765"/>
                              <a:gd name="connsiteY54" fmla="*/ 470868 h 1015684"/>
                              <a:gd name="connsiteX55" fmla="*/ 1496709 w 1548765"/>
                              <a:gd name="connsiteY55" fmla="*/ 431455 h 1015684"/>
                              <a:gd name="connsiteX56" fmla="*/ 1522092 w 1548765"/>
                              <a:gd name="connsiteY56" fmla="*/ 239703 h 1015684"/>
                              <a:gd name="connsiteX57" fmla="*/ 1511982 w 1548765"/>
                              <a:gd name="connsiteY57" fmla="*/ 113998 h 1015684"/>
                              <a:gd name="connsiteX58" fmla="*/ 1465649 w 1548765"/>
                              <a:gd name="connsiteY58" fmla="*/ 12121 h 1015684"/>
                              <a:gd name="connsiteX59" fmla="*/ 1457763 w 1548765"/>
                              <a:gd name="connsiteY59" fmla="*/ 0 h 1015684"/>
                              <a:gd name="connsiteX60" fmla="*/ 1508903 w 1548765"/>
                              <a:gd name="connsiteY60" fmla="*/ 0 h 1015684"/>
                              <a:gd name="connsiteX61" fmla="*/ 1537365 w 1548765"/>
                              <a:gd name="connsiteY61" fmla="*/ 107609 h 1015684"/>
                              <a:gd name="connsiteX62" fmla="*/ 1541165 w 1548765"/>
                              <a:gd name="connsiteY62" fmla="*/ 136827 h 1015684"/>
                              <a:gd name="connsiteX63" fmla="*/ 1541165 w 1548765"/>
                              <a:gd name="connsiteY63" fmla="*/ 140632 h 1015684"/>
                              <a:gd name="connsiteX64" fmla="*/ 1543674 w 1548765"/>
                              <a:gd name="connsiteY64" fmla="*/ 168559 h 1015684"/>
                              <a:gd name="connsiteX65" fmla="*/ 1548765 w 1548765"/>
                              <a:gd name="connsiteY65" fmla="*/ 240995 h 1015684"/>
                              <a:gd name="connsiteX66" fmla="*/ 1071444 w 1548765"/>
                              <a:gd name="connsiteY66" fmla="*/ 956026 h 1015684"/>
                              <a:gd name="connsiteX67" fmla="*/ 804856 w 1548765"/>
                              <a:gd name="connsiteY67" fmla="*/ 1014392 h 1015684"/>
                              <a:gd name="connsiteX68" fmla="*/ 774383 w 1548765"/>
                              <a:gd name="connsiteY68" fmla="*/ 1015684 h 1015684"/>
                              <a:gd name="connsiteX69" fmla="*/ 769292 w 1548765"/>
                              <a:gd name="connsiteY69" fmla="*/ 1015684 h 1015684"/>
                              <a:gd name="connsiteX70" fmla="*/ 0 w 1548765"/>
                              <a:gd name="connsiteY70" fmla="*/ 240995 h 1015684"/>
                              <a:gd name="connsiteX71" fmla="*/ 27358 w 1548765"/>
                              <a:gd name="connsiteY71" fmla="*/ 36268 h 10156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</a:cxnLst>
                            <a:rect l="l" t="t" r="r" b="b"/>
                            <a:pathLst>
                              <a:path w="1548765" h="1015684">
                                <a:moveTo>
                                  <a:pt x="481121" y="888687"/>
                                </a:moveTo>
                                <a:cubicBezTo>
                                  <a:pt x="453229" y="892492"/>
                                  <a:pt x="415084" y="896297"/>
                                  <a:pt x="412574" y="896297"/>
                                </a:cubicBezTo>
                                <a:cubicBezTo>
                                  <a:pt x="490012" y="939515"/>
                                  <a:pt x="575051" y="968661"/>
                                  <a:pt x="665180" y="981368"/>
                                </a:cubicBezTo>
                                <a:cubicBezTo>
                                  <a:pt x="567450" y="943319"/>
                                  <a:pt x="491303" y="897589"/>
                                  <a:pt x="486212" y="895005"/>
                                </a:cubicBezTo>
                                <a:cubicBezTo>
                                  <a:pt x="483702" y="892492"/>
                                  <a:pt x="482412" y="891200"/>
                                  <a:pt x="481121" y="888687"/>
                                </a:cubicBezTo>
                                <a:close/>
                                <a:moveTo>
                                  <a:pt x="818838" y="641011"/>
                                </a:moveTo>
                                <a:cubicBezTo>
                                  <a:pt x="696944" y="698156"/>
                                  <a:pt x="526867" y="743886"/>
                                  <a:pt x="490012" y="754080"/>
                                </a:cubicBezTo>
                                <a:cubicBezTo>
                                  <a:pt x="487503" y="811225"/>
                                  <a:pt x="492522" y="851859"/>
                                  <a:pt x="495103" y="872175"/>
                                </a:cubicBezTo>
                                <a:cubicBezTo>
                                  <a:pt x="496394" y="872175"/>
                                  <a:pt x="498903" y="872175"/>
                                  <a:pt x="500194" y="873468"/>
                                </a:cubicBezTo>
                                <a:cubicBezTo>
                                  <a:pt x="501413" y="874688"/>
                                  <a:pt x="633488" y="952150"/>
                                  <a:pt x="771873" y="989050"/>
                                </a:cubicBezTo>
                                <a:cubicBezTo>
                                  <a:pt x="771873" y="989050"/>
                                  <a:pt x="773092" y="989050"/>
                                  <a:pt x="773092" y="989050"/>
                                </a:cubicBezTo>
                                <a:cubicBezTo>
                                  <a:pt x="881004" y="989050"/>
                                  <a:pt x="985115" y="966149"/>
                                  <a:pt x="1077754" y="924223"/>
                                </a:cubicBezTo>
                                <a:cubicBezTo>
                                  <a:pt x="1100627" y="850566"/>
                                  <a:pt x="1103208" y="782007"/>
                                  <a:pt x="1103208" y="762982"/>
                                </a:cubicBezTo>
                                <a:cubicBezTo>
                                  <a:pt x="966042" y="747691"/>
                                  <a:pt x="853112" y="667717"/>
                                  <a:pt x="818838" y="641011"/>
                                </a:cubicBezTo>
                                <a:close/>
                                <a:moveTo>
                                  <a:pt x="1487818" y="460673"/>
                                </a:moveTo>
                                <a:cubicBezTo>
                                  <a:pt x="1410380" y="491184"/>
                                  <a:pt x="1355815" y="494989"/>
                                  <a:pt x="1335523" y="494989"/>
                                </a:cubicBezTo>
                                <a:cubicBezTo>
                                  <a:pt x="1332942" y="494989"/>
                                  <a:pt x="1330432" y="494989"/>
                                  <a:pt x="1329142" y="494989"/>
                                </a:cubicBezTo>
                                <a:cubicBezTo>
                                  <a:pt x="1275795" y="619474"/>
                                  <a:pt x="1165374" y="721057"/>
                                  <a:pt x="1128591" y="752788"/>
                                </a:cubicBezTo>
                                <a:cubicBezTo>
                                  <a:pt x="1128591" y="754080"/>
                                  <a:pt x="1128591" y="754080"/>
                                  <a:pt x="1128591" y="755301"/>
                                </a:cubicBezTo>
                                <a:cubicBezTo>
                                  <a:pt x="1128591" y="759177"/>
                                  <a:pt x="1129810" y="827737"/>
                                  <a:pt x="1108228" y="909004"/>
                                </a:cubicBezTo>
                                <a:cubicBezTo>
                                  <a:pt x="1288487" y="818835"/>
                                  <a:pt x="1426872" y="657522"/>
                                  <a:pt x="1487818" y="460673"/>
                                </a:cubicBezTo>
                                <a:close/>
                                <a:moveTo>
                                  <a:pt x="540777" y="55561"/>
                                </a:moveTo>
                                <a:cubicBezTo>
                                  <a:pt x="401173" y="101291"/>
                                  <a:pt x="311044" y="139412"/>
                                  <a:pt x="279280" y="154631"/>
                                </a:cubicBezTo>
                                <a:cubicBezTo>
                                  <a:pt x="279280" y="157144"/>
                                  <a:pt x="280570" y="158436"/>
                                  <a:pt x="279280" y="160949"/>
                                </a:cubicBezTo>
                                <a:cubicBezTo>
                                  <a:pt x="279280" y="163533"/>
                                  <a:pt x="227224" y="324774"/>
                                  <a:pt x="238696" y="489892"/>
                                </a:cubicBezTo>
                                <a:cubicBezTo>
                                  <a:pt x="239915" y="494989"/>
                                  <a:pt x="237406" y="498794"/>
                                  <a:pt x="233606" y="501307"/>
                                </a:cubicBezTo>
                                <a:cubicBezTo>
                                  <a:pt x="311044" y="607987"/>
                                  <a:pt x="434156" y="700740"/>
                                  <a:pt x="474811" y="727374"/>
                                </a:cubicBezTo>
                                <a:cubicBezTo>
                                  <a:pt x="477321" y="727374"/>
                                  <a:pt x="675362" y="676619"/>
                                  <a:pt x="809947" y="613084"/>
                                </a:cubicBezTo>
                                <a:cubicBezTo>
                                  <a:pt x="825148" y="519111"/>
                                  <a:pt x="841639" y="366700"/>
                                  <a:pt x="846730" y="318457"/>
                                </a:cubicBezTo>
                                <a:cubicBezTo>
                                  <a:pt x="649980" y="147022"/>
                                  <a:pt x="544577" y="59366"/>
                                  <a:pt x="543359" y="58074"/>
                                </a:cubicBezTo>
                                <a:cubicBezTo>
                                  <a:pt x="542068" y="58074"/>
                                  <a:pt x="542068" y="56853"/>
                                  <a:pt x="540777" y="55561"/>
                                </a:cubicBezTo>
                                <a:close/>
                                <a:moveTo>
                                  <a:pt x="42550" y="0"/>
                                </a:moveTo>
                                <a:lnTo>
                                  <a:pt x="68467" y="0"/>
                                </a:lnTo>
                                <a:lnTo>
                                  <a:pt x="40135" y="92721"/>
                                </a:lnTo>
                                <a:cubicBezTo>
                                  <a:pt x="30456" y="140668"/>
                                  <a:pt x="25383" y="190204"/>
                                  <a:pt x="25383" y="240995"/>
                                </a:cubicBezTo>
                                <a:cubicBezTo>
                                  <a:pt x="25383" y="351480"/>
                                  <a:pt x="49475" y="456869"/>
                                  <a:pt x="92639" y="552134"/>
                                </a:cubicBezTo>
                                <a:cubicBezTo>
                                  <a:pt x="156167" y="531818"/>
                                  <a:pt x="198041" y="510209"/>
                                  <a:pt x="217114" y="498794"/>
                                </a:cubicBezTo>
                                <a:cubicBezTo>
                                  <a:pt x="215823" y="496281"/>
                                  <a:pt x="214533" y="494989"/>
                                  <a:pt x="214533" y="492476"/>
                                </a:cubicBezTo>
                                <a:cubicBezTo>
                                  <a:pt x="203132" y="322262"/>
                                  <a:pt x="253897" y="160949"/>
                                  <a:pt x="257697" y="155924"/>
                                </a:cubicBezTo>
                                <a:cubicBezTo>
                                  <a:pt x="257697" y="153339"/>
                                  <a:pt x="258988" y="152119"/>
                                  <a:pt x="260279" y="150827"/>
                                </a:cubicBezTo>
                                <a:cubicBezTo>
                                  <a:pt x="223460" y="95584"/>
                                  <a:pt x="199009" y="48597"/>
                                  <a:pt x="182814" y="11769"/>
                                </a:cubicBezTo>
                                <a:lnTo>
                                  <a:pt x="178190" y="0"/>
                                </a:lnTo>
                                <a:lnTo>
                                  <a:pt x="565623" y="0"/>
                                </a:lnTo>
                                <a:lnTo>
                                  <a:pt x="565622" y="3"/>
                                </a:lnTo>
                                <a:cubicBezTo>
                                  <a:pt x="562463" y="16911"/>
                                  <a:pt x="560155" y="30165"/>
                                  <a:pt x="558559" y="39049"/>
                                </a:cubicBezTo>
                                <a:cubicBezTo>
                                  <a:pt x="559850" y="39049"/>
                                  <a:pt x="559850" y="39049"/>
                                  <a:pt x="561141" y="40341"/>
                                </a:cubicBezTo>
                                <a:cubicBezTo>
                                  <a:pt x="562360" y="41562"/>
                                  <a:pt x="667762" y="129218"/>
                                  <a:pt x="864512" y="301945"/>
                                </a:cubicBezTo>
                                <a:cubicBezTo>
                                  <a:pt x="1006697" y="268922"/>
                                  <a:pt x="1137482" y="223191"/>
                                  <a:pt x="1179356" y="207972"/>
                                </a:cubicBezTo>
                                <a:cubicBezTo>
                                  <a:pt x="1196484" y="124623"/>
                                  <a:pt x="1206120" y="56993"/>
                                  <a:pt x="1211474" y="4946"/>
                                </a:cubicBezTo>
                                <a:lnTo>
                                  <a:pt x="1211901" y="0"/>
                                </a:lnTo>
                                <a:lnTo>
                                  <a:pt x="1238568" y="0"/>
                                </a:lnTo>
                                <a:lnTo>
                                  <a:pt x="1236503" y="20910"/>
                                </a:lnTo>
                                <a:cubicBezTo>
                                  <a:pt x="1230689" y="71842"/>
                                  <a:pt x="1220925" y="136190"/>
                                  <a:pt x="1204739" y="214289"/>
                                </a:cubicBezTo>
                                <a:cubicBezTo>
                                  <a:pt x="1203448" y="214289"/>
                                  <a:pt x="1203448" y="215581"/>
                                  <a:pt x="1203448" y="215581"/>
                                </a:cubicBezTo>
                                <a:cubicBezTo>
                                  <a:pt x="1297378" y="332456"/>
                                  <a:pt x="1324051" y="436552"/>
                                  <a:pt x="1331651" y="470868"/>
                                </a:cubicBezTo>
                                <a:cubicBezTo>
                                  <a:pt x="1343124" y="470868"/>
                                  <a:pt x="1405289" y="470868"/>
                                  <a:pt x="1496709" y="431455"/>
                                </a:cubicBezTo>
                                <a:cubicBezTo>
                                  <a:pt x="1513201" y="370505"/>
                                  <a:pt x="1522092" y="305750"/>
                                  <a:pt x="1522092" y="239703"/>
                                </a:cubicBezTo>
                                <a:cubicBezTo>
                                  <a:pt x="1522092" y="196557"/>
                                  <a:pt x="1518292" y="154631"/>
                                  <a:pt x="1511982" y="113998"/>
                                </a:cubicBezTo>
                                <a:cubicBezTo>
                                  <a:pt x="1498646" y="76219"/>
                                  <a:pt x="1482454" y="42087"/>
                                  <a:pt x="1465649" y="12121"/>
                                </a:cubicBezTo>
                                <a:lnTo>
                                  <a:pt x="1457763" y="0"/>
                                </a:lnTo>
                                <a:lnTo>
                                  <a:pt x="1508903" y="0"/>
                                </a:lnTo>
                                <a:lnTo>
                                  <a:pt x="1537365" y="107609"/>
                                </a:lnTo>
                                <a:cubicBezTo>
                                  <a:pt x="1538583" y="117803"/>
                                  <a:pt x="1539874" y="126705"/>
                                  <a:pt x="1541165" y="136827"/>
                                </a:cubicBezTo>
                                <a:cubicBezTo>
                                  <a:pt x="1541165" y="138120"/>
                                  <a:pt x="1541165" y="139412"/>
                                  <a:pt x="1541165" y="140632"/>
                                </a:cubicBezTo>
                                <a:cubicBezTo>
                                  <a:pt x="1541165" y="149534"/>
                                  <a:pt x="1542384" y="159729"/>
                                  <a:pt x="1543674" y="168559"/>
                                </a:cubicBezTo>
                                <a:cubicBezTo>
                                  <a:pt x="1546256" y="192752"/>
                                  <a:pt x="1547475" y="215581"/>
                                  <a:pt x="1548765" y="240995"/>
                                </a:cubicBezTo>
                                <a:cubicBezTo>
                                  <a:pt x="1548765" y="562328"/>
                                  <a:pt x="1352015" y="839152"/>
                                  <a:pt x="1071444" y="956026"/>
                                </a:cubicBezTo>
                                <a:cubicBezTo>
                                  <a:pt x="988915" y="990270"/>
                                  <a:pt x="898786" y="1010587"/>
                                  <a:pt x="804856" y="1014392"/>
                                </a:cubicBezTo>
                                <a:cubicBezTo>
                                  <a:pt x="794674" y="1015684"/>
                                  <a:pt x="784564" y="1015684"/>
                                  <a:pt x="774383" y="1015684"/>
                                </a:cubicBezTo>
                                <a:cubicBezTo>
                                  <a:pt x="773092" y="1015684"/>
                                  <a:pt x="770582" y="1015684"/>
                                  <a:pt x="769292" y="1015684"/>
                                </a:cubicBezTo>
                                <a:cubicBezTo>
                                  <a:pt x="345317" y="1013171"/>
                                  <a:pt x="0" y="666424"/>
                                  <a:pt x="0" y="240995"/>
                                </a:cubicBezTo>
                                <a:cubicBezTo>
                                  <a:pt x="0" y="170192"/>
                                  <a:pt x="9523" y="101534"/>
                                  <a:pt x="27358" y="362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occer ball - bottom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44A031E8-901B-464F-B599-ED0D1D8C3FD7}"/>
                            </a:ext>
                          </a:extLst>
                        </wps:cNvPr>
                        <wps:cNvSpPr/>
                        <wps:spPr>
                          <a:xfrm>
                            <a:off x="6466205" y="6157914"/>
                            <a:ext cx="1548765" cy="1160773"/>
                          </a:xfrm>
                          <a:custGeom>
                            <a:avLst/>
                            <a:gdLst>
                              <a:gd name="connsiteX0" fmla="*/ 154877 w 1548765"/>
                              <a:gd name="connsiteY0" fmla="*/ 468647 h 1160773"/>
                              <a:gd name="connsiteX1" fmla="*/ 82529 w 1548765"/>
                              <a:gd name="connsiteY1" fmla="*/ 488964 h 1160773"/>
                              <a:gd name="connsiteX2" fmla="*/ 25383 w 1548765"/>
                              <a:gd name="connsiteY2" fmla="*/ 775981 h 1160773"/>
                              <a:gd name="connsiteX3" fmla="*/ 92639 w 1548765"/>
                              <a:gd name="connsiteY3" fmla="*/ 1087120 h 1160773"/>
                              <a:gd name="connsiteX4" fmla="*/ 217114 w 1548765"/>
                              <a:gd name="connsiteY4" fmla="*/ 1033780 h 1160773"/>
                              <a:gd name="connsiteX5" fmla="*/ 214533 w 1548765"/>
                              <a:gd name="connsiteY5" fmla="*/ 1027463 h 1160773"/>
                              <a:gd name="connsiteX6" fmla="*/ 257698 w 1548765"/>
                              <a:gd name="connsiteY6" fmla="*/ 690910 h 1160773"/>
                              <a:gd name="connsiteX7" fmla="*/ 260279 w 1548765"/>
                              <a:gd name="connsiteY7" fmla="*/ 685813 h 1160773"/>
                              <a:gd name="connsiteX8" fmla="*/ 154877 w 1548765"/>
                              <a:gd name="connsiteY8" fmla="*/ 468647 h 1160773"/>
                              <a:gd name="connsiteX9" fmla="*/ 1355815 w 1548765"/>
                              <a:gd name="connsiteY9" fmla="*/ 400016 h 1160773"/>
                              <a:gd name="connsiteX10" fmla="*/ 1244103 w 1548765"/>
                              <a:gd name="connsiteY10" fmla="*/ 411502 h 1160773"/>
                              <a:gd name="connsiteX11" fmla="*/ 1204739 w 1548765"/>
                              <a:gd name="connsiteY11" fmla="*/ 749275 h 1160773"/>
                              <a:gd name="connsiteX12" fmla="*/ 1203448 w 1548765"/>
                              <a:gd name="connsiteY12" fmla="*/ 750568 h 1160773"/>
                              <a:gd name="connsiteX13" fmla="*/ 1331651 w 1548765"/>
                              <a:gd name="connsiteY13" fmla="*/ 1005854 h 1160773"/>
                              <a:gd name="connsiteX14" fmla="*/ 1496709 w 1548765"/>
                              <a:gd name="connsiteY14" fmla="*/ 966441 h 1160773"/>
                              <a:gd name="connsiteX15" fmla="*/ 1522092 w 1548765"/>
                              <a:gd name="connsiteY15" fmla="*/ 774689 h 1160773"/>
                              <a:gd name="connsiteX16" fmla="*/ 1511982 w 1548765"/>
                              <a:gd name="connsiteY16" fmla="*/ 648984 h 1160773"/>
                              <a:gd name="connsiteX17" fmla="*/ 1358324 w 1548765"/>
                              <a:gd name="connsiteY17" fmla="*/ 403892 h 1160773"/>
                              <a:gd name="connsiteX18" fmla="*/ 1355815 w 1548765"/>
                              <a:gd name="connsiteY18" fmla="*/ 400016 h 1160773"/>
                              <a:gd name="connsiteX19" fmla="*/ 1374816 w 1548765"/>
                              <a:gd name="connsiteY19" fmla="*/ 330236 h 1160773"/>
                              <a:gd name="connsiteX20" fmla="*/ 1371016 w 1548765"/>
                              <a:gd name="connsiteY20" fmla="*/ 383576 h 1160773"/>
                              <a:gd name="connsiteX21" fmla="*/ 1374816 w 1548765"/>
                              <a:gd name="connsiteY21" fmla="*/ 386088 h 1160773"/>
                              <a:gd name="connsiteX22" fmla="*/ 1475127 w 1548765"/>
                              <a:gd name="connsiteY22" fmla="*/ 514378 h 1160773"/>
                              <a:gd name="connsiteX23" fmla="*/ 1374816 w 1548765"/>
                              <a:gd name="connsiteY23" fmla="*/ 330236 h 1160773"/>
                              <a:gd name="connsiteX24" fmla="*/ 968624 w 1548765"/>
                              <a:gd name="connsiteY24" fmla="*/ 198141 h 1160773"/>
                              <a:gd name="connsiteX25" fmla="*/ 963533 w 1548765"/>
                              <a:gd name="connsiteY25" fmla="*/ 199362 h 1160773"/>
                              <a:gd name="connsiteX26" fmla="*/ 628397 w 1548765"/>
                              <a:gd name="connsiteY26" fmla="*/ 301017 h 1160773"/>
                              <a:gd name="connsiteX27" fmla="*/ 622016 w 1548765"/>
                              <a:gd name="connsiteY27" fmla="*/ 303530 h 1160773"/>
                              <a:gd name="connsiteX28" fmla="*/ 620797 w 1548765"/>
                              <a:gd name="connsiteY28" fmla="*/ 303530 h 1160773"/>
                              <a:gd name="connsiteX29" fmla="*/ 558559 w 1548765"/>
                              <a:gd name="connsiteY29" fmla="*/ 574035 h 1160773"/>
                              <a:gd name="connsiteX30" fmla="*/ 561141 w 1548765"/>
                              <a:gd name="connsiteY30" fmla="*/ 575328 h 1160773"/>
                              <a:gd name="connsiteX31" fmla="*/ 864512 w 1548765"/>
                              <a:gd name="connsiteY31" fmla="*/ 836931 h 1160773"/>
                              <a:gd name="connsiteX32" fmla="*/ 1179356 w 1548765"/>
                              <a:gd name="connsiteY32" fmla="*/ 742958 h 1160773"/>
                              <a:gd name="connsiteX33" fmla="*/ 1217430 w 1548765"/>
                              <a:gd name="connsiteY33" fmla="*/ 408918 h 1160773"/>
                              <a:gd name="connsiteX34" fmla="*/ 1221230 w 1548765"/>
                              <a:gd name="connsiteY34" fmla="*/ 400016 h 1160773"/>
                              <a:gd name="connsiteX35" fmla="*/ 968624 w 1548765"/>
                              <a:gd name="connsiteY35" fmla="*/ 198141 h 1160773"/>
                              <a:gd name="connsiteX36" fmla="*/ 370700 w 1548765"/>
                              <a:gd name="connsiteY36" fmla="*/ 142217 h 1160773"/>
                              <a:gd name="connsiteX37" fmla="*/ 95221 w 1548765"/>
                              <a:gd name="connsiteY37" fmla="*/ 454648 h 1160773"/>
                              <a:gd name="connsiteX38" fmla="*/ 152367 w 1548765"/>
                              <a:gd name="connsiteY38" fmla="*/ 440721 h 1160773"/>
                              <a:gd name="connsiteX39" fmla="*/ 158677 w 1548765"/>
                              <a:gd name="connsiteY39" fmla="*/ 441941 h 1160773"/>
                              <a:gd name="connsiteX40" fmla="*/ 363100 w 1548765"/>
                              <a:gd name="connsiteY40" fmla="*/ 219678 h 1160773"/>
                              <a:gd name="connsiteX41" fmla="*/ 370700 w 1548765"/>
                              <a:gd name="connsiteY41" fmla="*/ 142217 h 1160773"/>
                              <a:gd name="connsiteX42" fmla="*/ 771873 w 1548765"/>
                              <a:gd name="connsiteY42" fmla="*/ 25414 h 1160773"/>
                              <a:gd name="connsiteX43" fmla="*/ 399883 w 1548765"/>
                              <a:gd name="connsiteY43" fmla="*/ 124485 h 1160773"/>
                              <a:gd name="connsiteX44" fmla="*/ 387191 w 1548765"/>
                              <a:gd name="connsiteY44" fmla="*/ 213361 h 1160773"/>
                              <a:gd name="connsiteX45" fmla="*/ 611906 w 1548765"/>
                              <a:gd name="connsiteY45" fmla="*/ 280700 h 1160773"/>
                              <a:gd name="connsiteX46" fmla="*/ 613125 w 1548765"/>
                              <a:gd name="connsiteY46" fmla="*/ 279408 h 1160773"/>
                              <a:gd name="connsiteX47" fmla="*/ 952132 w 1548765"/>
                              <a:gd name="connsiteY47" fmla="*/ 175240 h 1160773"/>
                              <a:gd name="connsiteX48" fmla="*/ 980024 w 1548765"/>
                              <a:gd name="connsiteY48" fmla="*/ 54633 h 1160773"/>
                              <a:gd name="connsiteX49" fmla="*/ 771873 w 1548765"/>
                              <a:gd name="connsiteY49" fmla="*/ 25414 h 1160773"/>
                              <a:gd name="connsiteX50" fmla="*/ 774383 w 1548765"/>
                              <a:gd name="connsiteY50" fmla="*/ 0 h 1160773"/>
                              <a:gd name="connsiteX51" fmla="*/ 1537365 w 1548765"/>
                              <a:gd name="connsiteY51" fmla="*/ 642595 h 1160773"/>
                              <a:gd name="connsiteX52" fmla="*/ 1541165 w 1548765"/>
                              <a:gd name="connsiteY52" fmla="*/ 671814 h 1160773"/>
                              <a:gd name="connsiteX53" fmla="*/ 1541165 w 1548765"/>
                              <a:gd name="connsiteY53" fmla="*/ 675619 h 1160773"/>
                              <a:gd name="connsiteX54" fmla="*/ 1543674 w 1548765"/>
                              <a:gd name="connsiteY54" fmla="*/ 703545 h 1160773"/>
                              <a:gd name="connsiteX55" fmla="*/ 1548765 w 1548765"/>
                              <a:gd name="connsiteY55" fmla="*/ 775981 h 1160773"/>
                              <a:gd name="connsiteX56" fmla="*/ 1471716 w 1548765"/>
                              <a:gd name="connsiteY56" fmla="*/ 1112616 h 1160773"/>
                              <a:gd name="connsiteX57" fmla="*/ 1443876 w 1548765"/>
                              <a:gd name="connsiteY57" fmla="*/ 1160773 h 1160773"/>
                              <a:gd name="connsiteX58" fmla="*/ 1411106 w 1548765"/>
                              <a:gd name="connsiteY58" fmla="*/ 1160773 h 1160773"/>
                              <a:gd name="connsiteX59" fmla="*/ 1428144 w 1548765"/>
                              <a:gd name="connsiteY59" fmla="*/ 1136077 h 1160773"/>
                              <a:gd name="connsiteX60" fmla="*/ 1487818 w 1548765"/>
                              <a:gd name="connsiteY60" fmla="*/ 995660 h 1160773"/>
                              <a:gd name="connsiteX61" fmla="*/ 1335523 w 1548765"/>
                              <a:gd name="connsiteY61" fmla="*/ 1029975 h 1160773"/>
                              <a:gd name="connsiteX62" fmla="*/ 1329142 w 1548765"/>
                              <a:gd name="connsiteY62" fmla="*/ 1029975 h 1160773"/>
                              <a:gd name="connsiteX63" fmla="*/ 1280473 w 1548765"/>
                              <a:gd name="connsiteY63" fmla="*/ 1118311 h 1160773"/>
                              <a:gd name="connsiteX64" fmla="*/ 1247889 w 1548765"/>
                              <a:gd name="connsiteY64" fmla="*/ 1160773 h 1160773"/>
                              <a:gd name="connsiteX65" fmla="*/ 779004 w 1548765"/>
                              <a:gd name="connsiteY65" fmla="*/ 1160773 h 1160773"/>
                              <a:gd name="connsiteX66" fmla="*/ 809947 w 1548765"/>
                              <a:gd name="connsiteY66" fmla="*/ 1148070 h 1160773"/>
                              <a:gd name="connsiteX67" fmla="*/ 846730 w 1548765"/>
                              <a:gd name="connsiteY67" fmla="*/ 853443 h 1160773"/>
                              <a:gd name="connsiteX68" fmla="*/ 543359 w 1548765"/>
                              <a:gd name="connsiteY68" fmla="*/ 593060 h 1160773"/>
                              <a:gd name="connsiteX69" fmla="*/ 540777 w 1548765"/>
                              <a:gd name="connsiteY69" fmla="*/ 590547 h 1160773"/>
                              <a:gd name="connsiteX70" fmla="*/ 279280 w 1548765"/>
                              <a:gd name="connsiteY70" fmla="*/ 689618 h 1160773"/>
                              <a:gd name="connsiteX71" fmla="*/ 279280 w 1548765"/>
                              <a:gd name="connsiteY71" fmla="*/ 695935 h 1160773"/>
                              <a:gd name="connsiteX72" fmla="*/ 238696 w 1548765"/>
                              <a:gd name="connsiteY72" fmla="*/ 1024878 h 1160773"/>
                              <a:gd name="connsiteX73" fmla="*/ 233606 w 1548765"/>
                              <a:gd name="connsiteY73" fmla="*/ 1036293 h 1160773"/>
                              <a:gd name="connsiteX74" fmla="*/ 298246 w 1548765"/>
                              <a:gd name="connsiteY74" fmla="*/ 1112876 h 1160773"/>
                              <a:gd name="connsiteX75" fmla="*/ 348513 w 1548765"/>
                              <a:gd name="connsiteY75" fmla="*/ 1160773 h 1160773"/>
                              <a:gd name="connsiteX76" fmla="*/ 106385 w 1548765"/>
                              <a:gd name="connsiteY76" fmla="*/ 1160773 h 1160773"/>
                              <a:gd name="connsiteX77" fmla="*/ 60581 w 1548765"/>
                              <a:gd name="connsiteY77" fmla="*/ 1076151 h 1160773"/>
                              <a:gd name="connsiteX78" fmla="*/ 0 w 1548765"/>
                              <a:gd name="connsiteY78" fmla="*/ 775981 h 1160773"/>
                              <a:gd name="connsiteX79" fmla="*/ 379591 w 1548765"/>
                              <a:gd name="connsiteY79" fmla="*/ 109193 h 1160773"/>
                              <a:gd name="connsiteX80" fmla="*/ 412574 w 1548765"/>
                              <a:gd name="connsiteY80" fmla="*/ 90169 h 1160773"/>
                              <a:gd name="connsiteX81" fmla="*/ 774383 w 1548765"/>
                              <a:gd name="connsiteY81" fmla="*/ 0 h 11607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</a:cxnLst>
                            <a:rect l="l" t="t" r="r" b="b"/>
                            <a:pathLst>
                              <a:path w="1548765" h="1160773">
                                <a:moveTo>
                                  <a:pt x="154877" y="468647"/>
                                </a:moveTo>
                                <a:cubicBezTo>
                                  <a:pt x="145986" y="469868"/>
                                  <a:pt x="113003" y="477549"/>
                                  <a:pt x="82529" y="488964"/>
                                </a:cubicBezTo>
                                <a:cubicBezTo>
                                  <a:pt x="45674" y="577840"/>
                                  <a:pt x="25383" y="674398"/>
                                  <a:pt x="25383" y="775981"/>
                                </a:cubicBezTo>
                                <a:cubicBezTo>
                                  <a:pt x="25383" y="886467"/>
                                  <a:pt x="49475" y="991855"/>
                                  <a:pt x="92639" y="1087120"/>
                                </a:cubicBezTo>
                                <a:cubicBezTo>
                                  <a:pt x="156167" y="1066804"/>
                                  <a:pt x="198041" y="1045195"/>
                                  <a:pt x="217114" y="1033780"/>
                                </a:cubicBezTo>
                                <a:cubicBezTo>
                                  <a:pt x="215824" y="1031268"/>
                                  <a:pt x="214533" y="1029975"/>
                                  <a:pt x="214533" y="1027463"/>
                                </a:cubicBezTo>
                                <a:cubicBezTo>
                                  <a:pt x="203132" y="857248"/>
                                  <a:pt x="253897" y="695935"/>
                                  <a:pt x="257698" y="690910"/>
                                </a:cubicBezTo>
                                <a:cubicBezTo>
                                  <a:pt x="257698" y="688325"/>
                                  <a:pt x="258988" y="687105"/>
                                  <a:pt x="260279" y="685813"/>
                                </a:cubicBezTo>
                                <a:cubicBezTo>
                                  <a:pt x="186641" y="575328"/>
                                  <a:pt x="162477" y="497866"/>
                                  <a:pt x="154877" y="468647"/>
                                </a:cubicBezTo>
                                <a:close/>
                                <a:moveTo>
                                  <a:pt x="1355815" y="400016"/>
                                </a:moveTo>
                                <a:cubicBezTo>
                                  <a:pt x="1330432" y="403892"/>
                                  <a:pt x="1279667" y="408918"/>
                                  <a:pt x="1244103" y="411502"/>
                                </a:cubicBezTo>
                                <a:cubicBezTo>
                                  <a:pt x="1245394" y="430527"/>
                                  <a:pt x="1247903" y="541012"/>
                                  <a:pt x="1204739" y="749275"/>
                                </a:cubicBezTo>
                                <a:cubicBezTo>
                                  <a:pt x="1203448" y="749275"/>
                                  <a:pt x="1203448" y="750568"/>
                                  <a:pt x="1203448" y="750568"/>
                                </a:cubicBezTo>
                                <a:cubicBezTo>
                                  <a:pt x="1297378" y="867442"/>
                                  <a:pt x="1324051" y="971538"/>
                                  <a:pt x="1331651" y="1005854"/>
                                </a:cubicBezTo>
                                <a:cubicBezTo>
                                  <a:pt x="1343124" y="1005854"/>
                                  <a:pt x="1405289" y="1005854"/>
                                  <a:pt x="1496709" y="966441"/>
                                </a:cubicBezTo>
                                <a:cubicBezTo>
                                  <a:pt x="1513201" y="905491"/>
                                  <a:pt x="1522092" y="840736"/>
                                  <a:pt x="1522092" y="774689"/>
                                </a:cubicBezTo>
                                <a:cubicBezTo>
                                  <a:pt x="1522092" y="731543"/>
                                  <a:pt x="1518292" y="689618"/>
                                  <a:pt x="1511982" y="648984"/>
                                </a:cubicBezTo>
                                <a:cubicBezTo>
                                  <a:pt x="1458636" y="497866"/>
                                  <a:pt x="1359615" y="405113"/>
                                  <a:pt x="1358324" y="403892"/>
                                </a:cubicBezTo>
                                <a:cubicBezTo>
                                  <a:pt x="1357106" y="402600"/>
                                  <a:pt x="1357106" y="401308"/>
                                  <a:pt x="1355815" y="400016"/>
                                </a:cubicBezTo>
                                <a:close/>
                                <a:moveTo>
                                  <a:pt x="1374816" y="330236"/>
                                </a:moveTo>
                                <a:cubicBezTo>
                                  <a:pt x="1373597" y="342871"/>
                                  <a:pt x="1372306" y="363187"/>
                                  <a:pt x="1371016" y="383576"/>
                                </a:cubicBezTo>
                                <a:cubicBezTo>
                                  <a:pt x="1372306" y="384796"/>
                                  <a:pt x="1373597" y="384796"/>
                                  <a:pt x="1374816" y="386088"/>
                                </a:cubicBezTo>
                                <a:cubicBezTo>
                                  <a:pt x="1378688" y="388601"/>
                                  <a:pt x="1426872" y="434331"/>
                                  <a:pt x="1475127" y="514378"/>
                                </a:cubicBezTo>
                                <a:cubicBezTo>
                                  <a:pt x="1449745" y="448331"/>
                                  <a:pt x="1416762" y="386088"/>
                                  <a:pt x="1374816" y="330236"/>
                                </a:cubicBezTo>
                                <a:close/>
                                <a:moveTo>
                                  <a:pt x="968624" y="198141"/>
                                </a:moveTo>
                                <a:cubicBezTo>
                                  <a:pt x="967333" y="198141"/>
                                  <a:pt x="964823" y="199362"/>
                                  <a:pt x="963533" y="199362"/>
                                </a:cubicBezTo>
                                <a:cubicBezTo>
                                  <a:pt x="741400" y="228580"/>
                                  <a:pt x="629688" y="299725"/>
                                  <a:pt x="628397" y="301017"/>
                                </a:cubicBezTo>
                                <a:cubicBezTo>
                                  <a:pt x="627107" y="302237"/>
                                  <a:pt x="624597" y="303530"/>
                                  <a:pt x="622016" y="303530"/>
                                </a:cubicBezTo>
                                <a:cubicBezTo>
                                  <a:pt x="620797" y="303530"/>
                                  <a:pt x="620797" y="303530"/>
                                  <a:pt x="620797" y="303530"/>
                                </a:cubicBezTo>
                                <a:cubicBezTo>
                                  <a:pt x="582723" y="433039"/>
                                  <a:pt x="564941" y="538499"/>
                                  <a:pt x="558559" y="574035"/>
                                </a:cubicBezTo>
                                <a:cubicBezTo>
                                  <a:pt x="559850" y="574035"/>
                                  <a:pt x="559850" y="574035"/>
                                  <a:pt x="561141" y="575328"/>
                                </a:cubicBezTo>
                                <a:cubicBezTo>
                                  <a:pt x="562360" y="576548"/>
                                  <a:pt x="667762" y="664204"/>
                                  <a:pt x="864512" y="836931"/>
                                </a:cubicBezTo>
                                <a:cubicBezTo>
                                  <a:pt x="1006697" y="803908"/>
                                  <a:pt x="1137482" y="758177"/>
                                  <a:pt x="1179356" y="742958"/>
                                </a:cubicBezTo>
                                <a:cubicBezTo>
                                  <a:pt x="1225030" y="520695"/>
                                  <a:pt x="1217430" y="410210"/>
                                  <a:pt x="1217430" y="408918"/>
                                </a:cubicBezTo>
                                <a:cubicBezTo>
                                  <a:pt x="1217430" y="406405"/>
                                  <a:pt x="1218720" y="402600"/>
                                  <a:pt x="1221230" y="400016"/>
                                </a:cubicBezTo>
                                <a:cubicBezTo>
                                  <a:pt x="1192047" y="365772"/>
                                  <a:pt x="1098118" y="265409"/>
                                  <a:pt x="968624" y="198141"/>
                                </a:cubicBezTo>
                                <a:close/>
                                <a:moveTo>
                                  <a:pt x="370700" y="142217"/>
                                </a:moveTo>
                                <a:cubicBezTo>
                                  <a:pt x="252607" y="218458"/>
                                  <a:pt x="156167" y="327651"/>
                                  <a:pt x="95221" y="454648"/>
                                </a:cubicBezTo>
                                <a:cubicBezTo>
                                  <a:pt x="124403" y="445746"/>
                                  <a:pt x="151077" y="440721"/>
                                  <a:pt x="152367" y="440721"/>
                                </a:cubicBezTo>
                                <a:cubicBezTo>
                                  <a:pt x="154877" y="440721"/>
                                  <a:pt x="156167" y="440721"/>
                                  <a:pt x="158677" y="441941"/>
                                </a:cubicBezTo>
                                <a:cubicBezTo>
                                  <a:pt x="243716" y="302237"/>
                                  <a:pt x="331336" y="238775"/>
                                  <a:pt x="363100" y="219678"/>
                                </a:cubicBezTo>
                                <a:cubicBezTo>
                                  <a:pt x="363100" y="217166"/>
                                  <a:pt x="364319" y="180337"/>
                                  <a:pt x="370700" y="142217"/>
                                </a:cubicBezTo>
                                <a:close/>
                                <a:moveTo>
                                  <a:pt x="771873" y="25414"/>
                                </a:moveTo>
                                <a:cubicBezTo>
                                  <a:pt x="637288" y="25414"/>
                                  <a:pt x="509085" y="60950"/>
                                  <a:pt x="399883" y="124485"/>
                                </a:cubicBezTo>
                                <a:cubicBezTo>
                                  <a:pt x="392282" y="160021"/>
                                  <a:pt x="389701" y="199362"/>
                                  <a:pt x="387191" y="213361"/>
                                </a:cubicBezTo>
                                <a:cubicBezTo>
                                  <a:pt x="509085" y="227360"/>
                                  <a:pt x="583942" y="264188"/>
                                  <a:pt x="611906" y="280700"/>
                                </a:cubicBezTo>
                                <a:cubicBezTo>
                                  <a:pt x="611906" y="280700"/>
                                  <a:pt x="613125" y="279408"/>
                                  <a:pt x="613125" y="279408"/>
                                </a:cubicBezTo>
                                <a:cubicBezTo>
                                  <a:pt x="618216" y="276895"/>
                                  <a:pt x="729927" y="204459"/>
                                  <a:pt x="952132" y="175240"/>
                                </a:cubicBezTo>
                                <a:cubicBezTo>
                                  <a:pt x="957151" y="154924"/>
                                  <a:pt x="968624" y="111778"/>
                                  <a:pt x="980024" y="54633"/>
                                </a:cubicBezTo>
                                <a:cubicBezTo>
                                  <a:pt x="914058" y="35536"/>
                                  <a:pt x="844221" y="25414"/>
                                  <a:pt x="771873" y="25414"/>
                                </a:cubicBezTo>
                                <a:close/>
                                <a:moveTo>
                                  <a:pt x="774383" y="0"/>
                                </a:moveTo>
                                <a:cubicBezTo>
                                  <a:pt x="1156483" y="0"/>
                                  <a:pt x="1475127" y="278116"/>
                                  <a:pt x="1537365" y="642595"/>
                                </a:cubicBezTo>
                                <a:cubicBezTo>
                                  <a:pt x="1538583" y="652789"/>
                                  <a:pt x="1539874" y="661691"/>
                                  <a:pt x="1541165" y="671814"/>
                                </a:cubicBezTo>
                                <a:cubicBezTo>
                                  <a:pt x="1541165" y="673106"/>
                                  <a:pt x="1541165" y="674398"/>
                                  <a:pt x="1541165" y="675619"/>
                                </a:cubicBezTo>
                                <a:cubicBezTo>
                                  <a:pt x="1541165" y="684521"/>
                                  <a:pt x="1542384" y="694715"/>
                                  <a:pt x="1543674" y="703545"/>
                                </a:cubicBezTo>
                                <a:cubicBezTo>
                                  <a:pt x="1546256" y="727738"/>
                                  <a:pt x="1547475" y="750568"/>
                                  <a:pt x="1548765" y="775981"/>
                                </a:cubicBezTo>
                                <a:cubicBezTo>
                                  <a:pt x="1548765" y="896481"/>
                                  <a:pt x="1521097" y="1010722"/>
                                  <a:pt x="1471716" y="1112616"/>
                                </a:cubicBezTo>
                                <a:lnTo>
                                  <a:pt x="1443876" y="1160773"/>
                                </a:lnTo>
                                <a:lnTo>
                                  <a:pt x="1411106" y="1160773"/>
                                </a:lnTo>
                                <a:lnTo>
                                  <a:pt x="1428144" y="1136077"/>
                                </a:lnTo>
                                <a:cubicBezTo>
                                  <a:pt x="1452505" y="1091863"/>
                                  <a:pt x="1472582" y="1044872"/>
                                  <a:pt x="1487818" y="995660"/>
                                </a:cubicBezTo>
                                <a:cubicBezTo>
                                  <a:pt x="1410380" y="1026170"/>
                                  <a:pt x="1355815" y="1029975"/>
                                  <a:pt x="1335523" y="1029975"/>
                                </a:cubicBezTo>
                                <a:cubicBezTo>
                                  <a:pt x="1332942" y="1029975"/>
                                  <a:pt x="1330432" y="1029975"/>
                                  <a:pt x="1329142" y="1029975"/>
                                </a:cubicBezTo>
                                <a:cubicBezTo>
                                  <a:pt x="1315805" y="1061096"/>
                                  <a:pt x="1298901" y="1090786"/>
                                  <a:pt x="1280473" y="1118311"/>
                                </a:cubicBezTo>
                                <a:lnTo>
                                  <a:pt x="1247889" y="1160773"/>
                                </a:lnTo>
                                <a:lnTo>
                                  <a:pt x="779004" y="1160773"/>
                                </a:lnTo>
                                <a:lnTo>
                                  <a:pt x="809947" y="1148070"/>
                                </a:lnTo>
                                <a:cubicBezTo>
                                  <a:pt x="825148" y="1054097"/>
                                  <a:pt x="841639" y="901686"/>
                                  <a:pt x="846730" y="853443"/>
                                </a:cubicBezTo>
                                <a:cubicBezTo>
                                  <a:pt x="649980" y="682008"/>
                                  <a:pt x="544578" y="594352"/>
                                  <a:pt x="543359" y="593060"/>
                                </a:cubicBezTo>
                                <a:cubicBezTo>
                                  <a:pt x="542068" y="593060"/>
                                  <a:pt x="542068" y="591839"/>
                                  <a:pt x="540777" y="590547"/>
                                </a:cubicBezTo>
                                <a:cubicBezTo>
                                  <a:pt x="401173" y="636277"/>
                                  <a:pt x="311044" y="674398"/>
                                  <a:pt x="279280" y="689618"/>
                                </a:cubicBezTo>
                                <a:cubicBezTo>
                                  <a:pt x="279280" y="692130"/>
                                  <a:pt x="280570" y="693423"/>
                                  <a:pt x="279280" y="695935"/>
                                </a:cubicBezTo>
                                <a:cubicBezTo>
                                  <a:pt x="279280" y="698520"/>
                                  <a:pt x="227224" y="859761"/>
                                  <a:pt x="238696" y="1024878"/>
                                </a:cubicBezTo>
                                <a:cubicBezTo>
                                  <a:pt x="239915" y="1029975"/>
                                  <a:pt x="237406" y="1033780"/>
                                  <a:pt x="233606" y="1036293"/>
                                </a:cubicBezTo>
                                <a:cubicBezTo>
                                  <a:pt x="252965" y="1062963"/>
                                  <a:pt x="275179" y="1088763"/>
                                  <a:pt x="298246" y="1112876"/>
                                </a:cubicBezTo>
                                <a:lnTo>
                                  <a:pt x="348513" y="1160773"/>
                                </a:lnTo>
                                <a:lnTo>
                                  <a:pt x="106385" y="1160773"/>
                                </a:lnTo>
                                <a:lnTo>
                                  <a:pt x="60581" y="1076151"/>
                                </a:lnTo>
                                <a:cubicBezTo>
                                  <a:pt x="21583" y="983778"/>
                                  <a:pt x="0" y="882339"/>
                                  <a:pt x="0" y="775981"/>
                                </a:cubicBezTo>
                                <a:cubicBezTo>
                                  <a:pt x="0" y="492769"/>
                                  <a:pt x="152367" y="243872"/>
                                  <a:pt x="379591" y="109193"/>
                                </a:cubicBezTo>
                                <a:cubicBezTo>
                                  <a:pt x="389701" y="102876"/>
                                  <a:pt x="401173" y="96486"/>
                                  <a:pt x="412574" y="90169"/>
                                </a:cubicBezTo>
                                <a:cubicBezTo>
                                  <a:pt x="520486" y="33024"/>
                                  <a:pt x="643598" y="0"/>
                                  <a:pt x="7743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occer player - right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78A8D4E4-E8E3-4F31-AA1A-5962F4248A43}"/>
                            </a:ext>
                          </a:extLst>
                        </wps:cNvPr>
                        <wps:cNvSpPr/>
                        <wps:spPr>
                          <a:xfrm>
                            <a:off x="8748395" y="1385250"/>
                            <a:ext cx="865506" cy="1297932"/>
                          </a:xfrm>
                          <a:custGeom>
                            <a:avLst/>
                            <a:gdLst>
                              <a:gd name="connsiteX0" fmla="*/ 125780 w 865506"/>
                              <a:gd name="connsiteY0" fmla="*/ 728786 h 1297932"/>
                              <a:gd name="connsiteX1" fmla="*/ 251560 w 865506"/>
                              <a:gd name="connsiteY1" fmla="*/ 854567 h 1297932"/>
                              <a:gd name="connsiteX2" fmla="*/ 125780 w 865506"/>
                              <a:gd name="connsiteY2" fmla="*/ 980348 h 1297932"/>
                              <a:gd name="connsiteX3" fmla="*/ 0 w 865506"/>
                              <a:gd name="connsiteY3" fmla="*/ 854567 h 1297932"/>
                              <a:gd name="connsiteX4" fmla="*/ 125780 w 865506"/>
                              <a:gd name="connsiteY4" fmla="*/ 728786 h 1297932"/>
                              <a:gd name="connsiteX5" fmla="*/ 388630 w 865506"/>
                              <a:gd name="connsiteY5" fmla="*/ 429799 h 1297932"/>
                              <a:gd name="connsiteX6" fmla="*/ 448486 w 865506"/>
                              <a:gd name="connsiteY6" fmla="*/ 512435 h 1297932"/>
                              <a:gd name="connsiteX7" fmla="*/ 186864 w 865506"/>
                              <a:gd name="connsiteY7" fmla="*/ 647314 h 1297932"/>
                              <a:gd name="connsiteX8" fmla="*/ 612518 w 865506"/>
                              <a:gd name="connsiteY8" fmla="*/ 149740 h 1297932"/>
                              <a:gd name="connsiteX9" fmla="*/ 626757 w 865506"/>
                              <a:gd name="connsiteY9" fmla="*/ 150090 h 1297932"/>
                              <a:gd name="connsiteX10" fmla="*/ 711020 w 865506"/>
                              <a:gd name="connsiteY10" fmla="*/ 284676 h 1297932"/>
                              <a:gd name="connsiteX11" fmla="*/ 862990 w 865506"/>
                              <a:gd name="connsiteY11" fmla="*/ 202536 h 1297932"/>
                              <a:gd name="connsiteX12" fmla="*/ 865506 w 865506"/>
                              <a:gd name="connsiteY12" fmla="*/ 203302 h 1297932"/>
                              <a:gd name="connsiteX13" fmla="*/ 865506 w 865506"/>
                              <a:gd name="connsiteY13" fmla="*/ 338790 h 1297932"/>
                              <a:gd name="connsiteX14" fmla="*/ 849239 w 865506"/>
                              <a:gd name="connsiteY14" fmla="*/ 334487 h 1297932"/>
                              <a:gd name="connsiteX15" fmla="*/ 863375 w 865506"/>
                              <a:gd name="connsiteY15" fmla="*/ 378650 h 1297932"/>
                              <a:gd name="connsiteX16" fmla="*/ 656183 w 865506"/>
                              <a:gd name="connsiteY16" fmla="*/ 677354 h 1297932"/>
                              <a:gd name="connsiteX17" fmla="*/ 563010 w 865506"/>
                              <a:gd name="connsiteY17" fmla="*/ 971055 h 1297932"/>
                              <a:gd name="connsiteX18" fmla="*/ 380899 w 865506"/>
                              <a:gd name="connsiteY18" fmla="*/ 1277398 h 1297932"/>
                              <a:gd name="connsiteX19" fmla="*/ 314897 w 865506"/>
                              <a:gd name="connsiteY19" fmla="*/ 1292675 h 1297932"/>
                              <a:gd name="connsiteX20" fmla="*/ 295866 w 865506"/>
                              <a:gd name="connsiteY20" fmla="*/ 1210965 h 1297932"/>
                              <a:gd name="connsiteX21" fmla="*/ 447341 w 865506"/>
                              <a:gd name="connsiteY21" fmla="*/ 937005 h 1297932"/>
                              <a:gd name="connsiteX22" fmla="*/ 478142 w 865506"/>
                              <a:gd name="connsiteY22" fmla="*/ 682410 h 1297932"/>
                              <a:gd name="connsiteX23" fmla="*/ 286076 w 865506"/>
                              <a:gd name="connsiteY23" fmla="*/ 754330 h 1297932"/>
                              <a:gd name="connsiteX24" fmla="*/ 182178 w 865506"/>
                              <a:gd name="connsiteY24" fmla="*/ 673158 h 1297932"/>
                              <a:gd name="connsiteX25" fmla="*/ 452016 w 865506"/>
                              <a:gd name="connsiteY25" fmla="*/ 538357 h 1297932"/>
                              <a:gd name="connsiteX26" fmla="*/ 573680 w 865506"/>
                              <a:gd name="connsiteY26" fmla="*/ 293605 h 1297932"/>
                              <a:gd name="connsiteX27" fmla="*/ 373474 w 865506"/>
                              <a:gd name="connsiteY27" fmla="*/ 350571 h 1297932"/>
                              <a:gd name="connsiteX28" fmla="*/ 197908 w 865506"/>
                              <a:gd name="connsiteY28" fmla="*/ 460789 h 1297932"/>
                              <a:gd name="connsiteX29" fmla="*/ 138066 w 865506"/>
                              <a:gd name="connsiteY29" fmla="*/ 446588 h 1297932"/>
                              <a:gd name="connsiteX30" fmla="*/ 157592 w 865506"/>
                              <a:gd name="connsiteY30" fmla="*/ 377090 h 1297932"/>
                              <a:gd name="connsiteX31" fmla="*/ 346358 w 865506"/>
                              <a:gd name="connsiteY31" fmla="*/ 258318 h 1297932"/>
                              <a:gd name="connsiteX32" fmla="*/ 605911 w 865506"/>
                              <a:gd name="connsiteY32" fmla="*/ 150520 h 1297932"/>
                              <a:gd name="connsiteX33" fmla="*/ 612518 w 865506"/>
                              <a:gd name="connsiteY33" fmla="*/ 149740 h 1297932"/>
                              <a:gd name="connsiteX34" fmla="*/ 772601 w 865506"/>
                              <a:gd name="connsiteY34" fmla="*/ 22 h 1297932"/>
                              <a:gd name="connsiteX35" fmla="*/ 786213 w 865506"/>
                              <a:gd name="connsiteY35" fmla="*/ 1057 h 1297932"/>
                              <a:gd name="connsiteX36" fmla="*/ 847694 w 865506"/>
                              <a:gd name="connsiteY36" fmla="*/ 105896 h 1297932"/>
                              <a:gd name="connsiteX37" fmla="*/ 725950 w 865506"/>
                              <a:gd name="connsiteY37" fmla="*/ 232209 h 1297932"/>
                              <a:gd name="connsiteX38" fmla="*/ 681357 w 865506"/>
                              <a:gd name="connsiteY38" fmla="*/ 62538 h 1297932"/>
                              <a:gd name="connsiteX39" fmla="*/ 772601 w 865506"/>
                              <a:gd name="connsiteY39" fmla="*/ 22 h 12979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</a:cxnLst>
                            <a:rect l="l" t="t" r="r" b="b"/>
                            <a:pathLst>
                              <a:path w="865506" h="1297932">
                                <a:moveTo>
                                  <a:pt x="125780" y="728786"/>
                                </a:moveTo>
                                <a:cubicBezTo>
                                  <a:pt x="195246" y="728786"/>
                                  <a:pt x="251560" y="785100"/>
                                  <a:pt x="251560" y="854567"/>
                                </a:cubicBezTo>
                                <a:cubicBezTo>
                                  <a:pt x="251560" y="924034"/>
                                  <a:pt x="195246" y="980348"/>
                                  <a:pt x="125780" y="980348"/>
                                </a:cubicBezTo>
                                <a:cubicBezTo>
                                  <a:pt x="56314" y="980348"/>
                                  <a:pt x="0" y="924034"/>
                                  <a:pt x="0" y="854567"/>
                                </a:cubicBezTo>
                                <a:cubicBezTo>
                                  <a:pt x="0" y="785100"/>
                                  <a:pt x="56314" y="728786"/>
                                  <a:pt x="125780" y="728786"/>
                                </a:cubicBezTo>
                                <a:close/>
                                <a:moveTo>
                                  <a:pt x="388630" y="429799"/>
                                </a:moveTo>
                                <a:cubicBezTo>
                                  <a:pt x="388630" y="429799"/>
                                  <a:pt x="458535" y="463756"/>
                                  <a:pt x="448486" y="512435"/>
                                </a:cubicBezTo>
                                <a:lnTo>
                                  <a:pt x="186864" y="647314"/>
                                </a:lnTo>
                                <a:close/>
                                <a:moveTo>
                                  <a:pt x="612518" y="149740"/>
                                </a:moveTo>
                                <a:cubicBezTo>
                                  <a:pt x="616458" y="149444"/>
                                  <a:pt x="621670" y="149337"/>
                                  <a:pt x="626757" y="150090"/>
                                </a:cubicBezTo>
                                <a:cubicBezTo>
                                  <a:pt x="626757" y="150090"/>
                                  <a:pt x="636382" y="262622"/>
                                  <a:pt x="711020" y="284676"/>
                                </a:cubicBezTo>
                                <a:cubicBezTo>
                                  <a:pt x="785547" y="306784"/>
                                  <a:pt x="862990" y="202536"/>
                                  <a:pt x="862990" y="202536"/>
                                </a:cubicBezTo>
                                <a:lnTo>
                                  <a:pt x="865506" y="203302"/>
                                </a:lnTo>
                                <a:lnTo>
                                  <a:pt x="865506" y="338790"/>
                                </a:lnTo>
                                <a:lnTo>
                                  <a:pt x="849239" y="334487"/>
                                </a:lnTo>
                                <a:cubicBezTo>
                                  <a:pt x="849239" y="334487"/>
                                  <a:pt x="837414" y="362082"/>
                                  <a:pt x="863375" y="378650"/>
                                </a:cubicBezTo>
                                <a:lnTo>
                                  <a:pt x="656183" y="677354"/>
                                </a:lnTo>
                                <a:lnTo>
                                  <a:pt x="563010" y="971055"/>
                                </a:lnTo>
                                <a:lnTo>
                                  <a:pt x="380899" y="1277398"/>
                                </a:lnTo>
                                <a:cubicBezTo>
                                  <a:pt x="380899" y="1277344"/>
                                  <a:pt x="357633" y="1310480"/>
                                  <a:pt x="314897" y="1292675"/>
                                </a:cubicBezTo>
                                <a:cubicBezTo>
                                  <a:pt x="314897" y="1292675"/>
                                  <a:pt x="265615" y="1270835"/>
                                  <a:pt x="295866" y="1210965"/>
                                </a:cubicBezTo>
                                <a:cubicBezTo>
                                  <a:pt x="326062" y="1151042"/>
                                  <a:pt x="447341" y="937005"/>
                                  <a:pt x="447341" y="937005"/>
                                </a:cubicBezTo>
                                <a:lnTo>
                                  <a:pt x="478142" y="682410"/>
                                </a:lnTo>
                                <a:lnTo>
                                  <a:pt x="286076" y="754330"/>
                                </a:lnTo>
                                <a:cubicBezTo>
                                  <a:pt x="286076" y="754330"/>
                                  <a:pt x="263360" y="692684"/>
                                  <a:pt x="182178" y="673158"/>
                                </a:cubicBezTo>
                                <a:lnTo>
                                  <a:pt x="452016" y="538357"/>
                                </a:lnTo>
                                <a:lnTo>
                                  <a:pt x="573680" y="293605"/>
                                </a:lnTo>
                                <a:lnTo>
                                  <a:pt x="373474" y="350571"/>
                                </a:lnTo>
                                <a:lnTo>
                                  <a:pt x="197908" y="460789"/>
                                </a:lnTo>
                                <a:cubicBezTo>
                                  <a:pt x="197908" y="460789"/>
                                  <a:pt x="155887" y="475636"/>
                                  <a:pt x="138066" y="446588"/>
                                </a:cubicBezTo>
                                <a:cubicBezTo>
                                  <a:pt x="120246" y="417595"/>
                                  <a:pt x="138396" y="386987"/>
                                  <a:pt x="157592" y="377090"/>
                                </a:cubicBezTo>
                                <a:cubicBezTo>
                                  <a:pt x="176732" y="367246"/>
                                  <a:pt x="346358" y="258318"/>
                                  <a:pt x="346358" y="258318"/>
                                </a:cubicBezTo>
                                <a:lnTo>
                                  <a:pt x="605911" y="150520"/>
                                </a:lnTo>
                                <a:cubicBezTo>
                                  <a:pt x="605911" y="150520"/>
                                  <a:pt x="608579" y="150036"/>
                                  <a:pt x="612518" y="149740"/>
                                </a:cubicBezTo>
                                <a:close/>
                                <a:moveTo>
                                  <a:pt x="772601" y="22"/>
                                </a:moveTo>
                                <a:cubicBezTo>
                                  <a:pt x="780892" y="170"/>
                                  <a:pt x="786213" y="1057"/>
                                  <a:pt x="786213" y="1057"/>
                                </a:cubicBezTo>
                                <a:cubicBezTo>
                                  <a:pt x="806540" y="6372"/>
                                  <a:pt x="865650" y="36921"/>
                                  <a:pt x="847694" y="105896"/>
                                </a:cubicBezTo>
                                <a:cubicBezTo>
                                  <a:pt x="829681" y="174906"/>
                                  <a:pt x="776493" y="245425"/>
                                  <a:pt x="725950" y="232209"/>
                                </a:cubicBezTo>
                                <a:cubicBezTo>
                                  <a:pt x="675359" y="219041"/>
                                  <a:pt x="661625" y="138240"/>
                                  <a:pt x="681357" y="62538"/>
                                </a:cubicBezTo>
                                <a:cubicBezTo>
                                  <a:pt x="696142" y="5780"/>
                                  <a:pt x="747731" y="-424"/>
                                  <a:pt x="772601" y="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occer player - left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7CF327CF-3A16-4A26-AA8A-6946C7BC8B16}"/>
                            </a:ext>
                          </a:extLst>
                        </wps:cNvPr>
                        <wps:cNvSpPr/>
                        <wps:spPr>
                          <a:xfrm>
                            <a:off x="2104" y="4273864"/>
                            <a:ext cx="815776" cy="1243321"/>
                          </a:xfrm>
                          <a:custGeom>
                            <a:avLst/>
                            <a:gdLst>
                              <a:gd name="connsiteX0" fmla="*/ 695283 w 815776"/>
                              <a:gd name="connsiteY0" fmla="*/ 698123 h 1243321"/>
                              <a:gd name="connsiteX1" fmla="*/ 815776 w 815776"/>
                              <a:gd name="connsiteY1" fmla="*/ 818612 h 1243321"/>
                              <a:gd name="connsiteX2" fmla="*/ 695283 w 815776"/>
                              <a:gd name="connsiteY2" fmla="*/ 939101 h 1243321"/>
                              <a:gd name="connsiteX3" fmla="*/ 574790 w 815776"/>
                              <a:gd name="connsiteY3" fmla="*/ 818612 h 1243321"/>
                              <a:gd name="connsiteX4" fmla="*/ 695283 w 815776"/>
                              <a:gd name="connsiteY4" fmla="*/ 698123 h 1243321"/>
                              <a:gd name="connsiteX5" fmla="*/ 443480 w 815776"/>
                              <a:gd name="connsiteY5" fmla="*/ 411715 h 1243321"/>
                              <a:gd name="connsiteX6" fmla="*/ 636766 w 815776"/>
                              <a:gd name="connsiteY6" fmla="*/ 620078 h 1243321"/>
                              <a:gd name="connsiteX7" fmla="*/ 386140 w 815776"/>
                              <a:gd name="connsiteY7" fmla="*/ 490874 h 1243321"/>
                              <a:gd name="connsiteX8" fmla="*/ 443480 w 815776"/>
                              <a:gd name="connsiteY8" fmla="*/ 411715 h 1243321"/>
                              <a:gd name="connsiteX9" fmla="*/ 229002 w 815776"/>
                              <a:gd name="connsiteY9" fmla="*/ 143440 h 1243321"/>
                              <a:gd name="connsiteX10" fmla="*/ 235331 w 815776"/>
                              <a:gd name="connsiteY10" fmla="*/ 144187 h 1243321"/>
                              <a:gd name="connsiteX11" fmla="*/ 483976 w 815776"/>
                              <a:gd name="connsiteY11" fmla="*/ 247450 h 1243321"/>
                              <a:gd name="connsiteX12" fmla="*/ 664808 w 815776"/>
                              <a:gd name="connsiteY12" fmla="*/ 361224 h 1243321"/>
                              <a:gd name="connsiteX13" fmla="*/ 683513 w 815776"/>
                              <a:gd name="connsiteY13" fmla="*/ 427798 h 1243321"/>
                              <a:gd name="connsiteX14" fmla="*/ 626186 w 815776"/>
                              <a:gd name="connsiteY14" fmla="*/ 441402 h 1243321"/>
                              <a:gd name="connsiteX15" fmla="*/ 457999 w 815776"/>
                              <a:gd name="connsiteY15" fmla="*/ 335821 h 1243321"/>
                              <a:gd name="connsiteX16" fmla="*/ 266208 w 815776"/>
                              <a:gd name="connsiteY16" fmla="*/ 281252 h 1243321"/>
                              <a:gd name="connsiteX17" fmla="*/ 382758 w 815776"/>
                              <a:gd name="connsiteY17" fmla="*/ 515706 h 1243321"/>
                              <a:gd name="connsiteX18" fmla="*/ 641256 w 815776"/>
                              <a:gd name="connsiteY18" fmla="*/ 644835 h 1243321"/>
                              <a:gd name="connsiteX19" fmla="*/ 541724 w 815776"/>
                              <a:gd name="connsiteY19" fmla="*/ 722591 h 1243321"/>
                              <a:gd name="connsiteX20" fmla="*/ 357730 w 815776"/>
                              <a:gd name="connsiteY20" fmla="*/ 653698 h 1243321"/>
                              <a:gd name="connsiteX21" fmla="*/ 387237 w 815776"/>
                              <a:gd name="connsiteY21" fmla="*/ 897581 h 1243321"/>
                              <a:gd name="connsiteX22" fmla="*/ 532345 w 815776"/>
                              <a:gd name="connsiteY22" fmla="*/ 1160014 h 1243321"/>
                              <a:gd name="connsiteX23" fmla="*/ 514114 w 815776"/>
                              <a:gd name="connsiteY23" fmla="*/ 1238285 h 1243321"/>
                              <a:gd name="connsiteX24" fmla="*/ 450886 w 815776"/>
                              <a:gd name="connsiteY24" fmla="*/ 1223651 h 1243321"/>
                              <a:gd name="connsiteX25" fmla="*/ 276430 w 815776"/>
                              <a:gd name="connsiteY25" fmla="*/ 930198 h 1243321"/>
                              <a:gd name="connsiteX26" fmla="*/ 187173 w 815776"/>
                              <a:gd name="connsiteY26" fmla="*/ 648854 h 1243321"/>
                              <a:gd name="connsiteX27" fmla="*/ 0 w 815776"/>
                              <a:gd name="connsiteY27" fmla="*/ 379024 h 1243321"/>
                              <a:gd name="connsiteX28" fmla="*/ 0 w 815776"/>
                              <a:gd name="connsiteY28" fmla="*/ 350782 h 1243321"/>
                              <a:gd name="connsiteX29" fmla="*/ 1297 w 815776"/>
                              <a:gd name="connsiteY29" fmla="*/ 349413 h 1243321"/>
                              <a:gd name="connsiteX30" fmla="*/ 2230 w 815776"/>
                              <a:gd name="connsiteY30" fmla="*/ 320414 h 1243321"/>
                              <a:gd name="connsiteX31" fmla="*/ 0 w 815776"/>
                              <a:gd name="connsiteY31" fmla="*/ 321004 h 1243321"/>
                              <a:gd name="connsiteX32" fmla="*/ 0 w 815776"/>
                              <a:gd name="connsiteY32" fmla="*/ 207166 h 1243321"/>
                              <a:gd name="connsiteX33" fmla="*/ 1765 w 815776"/>
                              <a:gd name="connsiteY33" fmla="*/ 209288 h 1243321"/>
                              <a:gd name="connsiteX34" fmla="*/ 134641 w 815776"/>
                              <a:gd name="connsiteY34" fmla="*/ 272699 h 1243321"/>
                              <a:gd name="connsiteX35" fmla="*/ 215362 w 815776"/>
                              <a:gd name="connsiteY35" fmla="*/ 143775 h 1243321"/>
                              <a:gd name="connsiteX36" fmla="*/ 229002 w 815776"/>
                              <a:gd name="connsiteY36" fmla="*/ 143440 h 1243321"/>
                              <a:gd name="connsiteX37" fmla="*/ 75647 w 815776"/>
                              <a:gd name="connsiteY37" fmla="*/ 21 h 1243321"/>
                              <a:gd name="connsiteX38" fmla="*/ 163057 w 815776"/>
                              <a:gd name="connsiteY38" fmla="*/ 59907 h 1243321"/>
                              <a:gd name="connsiteX39" fmla="*/ 120338 w 815776"/>
                              <a:gd name="connsiteY39" fmla="*/ 222439 h 1243321"/>
                              <a:gd name="connsiteX40" fmla="*/ 3710 w 815776"/>
                              <a:gd name="connsiteY40" fmla="*/ 101440 h 1243321"/>
                              <a:gd name="connsiteX41" fmla="*/ 62608 w 815776"/>
                              <a:gd name="connsiteY41" fmla="*/ 1013 h 1243321"/>
                              <a:gd name="connsiteX42" fmla="*/ 75647 w 815776"/>
                              <a:gd name="connsiteY42" fmla="*/ 21 h 12433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</a:cxnLst>
                            <a:rect l="l" t="t" r="r" b="b"/>
                            <a:pathLst>
                              <a:path w="815776" h="1243321">
                                <a:moveTo>
                                  <a:pt x="695283" y="698123"/>
                                </a:moveTo>
                                <a:cubicBezTo>
                                  <a:pt x="761829" y="698123"/>
                                  <a:pt x="815776" y="752068"/>
                                  <a:pt x="815776" y="818612"/>
                                </a:cubicBezTo>
                                <a:cubicBezTo>
                                  <a:pt x="815776" y="885156"/>
                                  <a:pt x="761829" y="939101"/>
                                  <a:pt x="695283" y="939101"/>
                                </a:cubicBezTo>
                                <a:cubicBezTo>
                                  <a:pt x="628737" y="939101"/>
                                  <a:pt x="574790" y="885156"/>
                                  <a:pt x="574790" y="818612"/>
                                </a:cubicBezTo>
                                <a:cubicBezTo>
                                  <a:pt x="574790" y="752068"/>
                                  <a:pt x="628737" y="698123"/>
                                  <a:pt x="695283" y="698123"/>
                                </a:cubicBezTo>
                                <a:close/>
                                <a:moveTo>
                                  <a:pt x="443480" y="411715"/>
                                </a:moveTo>
                                <a:lnTo>
                                  <a:pt x="636766" y="620078"/>
                                </a:lnTo>
                                <a:lnTo>
                                  <a:pt x="386140" y="490874"/>
                                </a:lnTo>
                                <a:cubicBezTo>
                                  <a:pt x="376513" y="444243"/>
                                  <a:pt x="443480" y="411715"/>
                                  <a:pt x="443480" y="411715"/>
                                </a:cubicBezTo>
                                <a:close/>
                                <a:moveTo>
                                  <a:pt x="229002" y="143440"/>
                                </a:moveTo>
                                <a:cubicBezTo>
                                  <a:pt x="232776" y="143724"/>
                                  <a:pt x="235331" y="144187"/>
                                  <a:pt x="235331" y="144187"/>
                                </a:cubicBezTo>
                                <a:lnTo>
                                  <a:pt x="483976" y="247450"/>
                                </a:lnTo>
                                <a:cubicBezTo>
                                  <a:pt x="483976" y="247450"/>
                                  <a:pt x="646472" y="351794"/>
                                  <a:pt x="664808" y="361224"/>
                                </a:cubicBezTo>
                                <a:cubicBezTo>
                                  <a:pt x="683197" y="370705"/>
                                  <a:pt x="700585" y="400025"/>
                                  <a:pt x="683513" y="427798"/>
                                </a:cubicBezTo>
                                <a:cubicBezTo>
                                  <a:pt x="666441" y="455624"/>
                                  <a:pt x="626186" y="441402"/>
                                  <a:pt x="626186" y="441402"/>
                                </a:cubicBezTo>
                                <a:lnTo>
                                  <a:pt x="457999" y="335821"/>
                                </a:lnTo>
                                <a:lnTo>
                                  <a:pt x="266208" y="281252"/>
                                </a:lnTo>
                                <a:lnTo>
                                  <a:pt x="382758" y="515706"/>
                                </a:lnTo>
                                <a:lnTo>
                                  <a:pt x="641256" y="644835"/>
                                </a:lnTo>
                                <a:cubicBezTo>
                                  <a:pt x="563485" y="663540"/>
                                  <a:pt x="541724" y="722591"/>
                                  <a:pt x="541724" y="722591"/>
                                </a:cubicBezTo>
                                <a:lnTo>
                                  <a:pt x="357730" y="653698"/>
                                </a:lnTo>
                                <a:lnTo>
                                  <a:pt x="387237" y="897581"/>
                                </a:lnTo>
                                <a:cubicBezTo>
                                  <a:pt x="387237" y="897581"/>
                                  <a:pt x="503418" y="1102612"/>
                                  <a:pt x="532345" y="1160014"/>
                                </a:cubicBezTo>
                                <a:cubicBezTo>
                                  <a:pt x="561325" y="1217365"/>
                                  <a:pt x="514114" y="1238285"/>
                                  <a:pt x="514114" y="1238285"/>
                                </a:cubicBezTo>
                                <a:cubicBezTo>
                                  <a:pt x="473174" y="1255341"/>
                                  <a:pt x="450886" y="1223600"/>
                                  <a:pt x="450886" y="1223651"/>
                                </a:cubicBezTo>
                                <a:lnTo>
                                  <a:pt x="276430" y="930198"/>
                                </a:lnTo>
                                <a:lnTo>
                                  <a:pt x="187173" y="648854"/>
                                </a:lnTo>
                                <a:lnTo>
                                  <a:pt x="0" y="379024"/>
                                </a:lnTo>
                                <a:lnTo>
                                  <a:pt x="0" y="350782"/>
                                </a:lnTo>
                                <a:lnTo>
                                  <a:pt x="1297" y="349413"/>
                                </a:lnTo>
                                <a:cubicBezTo>
                                  <a:pt x="8603" y="335283"/>
                                  <a:pt x="2230" y="320414"/>
                                  <a:pt x="2230" y="320414"/>
                                </a:cubicBezTo>
                                <a:lnTo>
                                  <a:pt x="0" y="321004"/>
                                </a:lnTo>
                                <a:lnTo>
                                  <a:pt x="0" y="207166"/>
                                </a:lnTo>
                                <a:lnTo>
                                  <a:pt x="1765" y="209288"/>
                                </a:lnTo>
                                <a:cubicBezTo>
                                  <a:pt x="25977" y="236381"/>
                                  <a:pt x="81095" y="288583"/>
                                  <a:pt x="134641" y="272699"/>
                                </a:cubicBezTo>
                                <a:cubicBezTo>
                                  <a:pt x="206141" y="251572"/>
                                  <a:pt x="215362" y="143775"/>
                                  <a:pt x="215362" y="143775"/>
                                </a:cubicBezTo>
                                <a:cubicBezTo>
                                  <a:pt x="220236" y="143054"/>
                                  <a:pt x="225228" y="143157"/>
                                  <a:pt x="229002" y="143440"/>
                                </a:cubicBezTo>
                                <a:close/>
                                <a:moveTo>
                                  <a:pt x="75647" y="21"/>
                                </a:moveTo>
                                <a:cubicBezTo>
                                  <a:pt x="99472" y="-406"/>
                                  <a:pt x="148893" y="5537"/>
                                  <a:pt x="163057" y="59907"/>
                                </a:cubicBezTo>
                                <a:cubicBezTo>
                                  <a:pt x="181959" y="132424"/>
                                  <a:pt x="168802" y="209826"/>
                                  <a:pt x="120338" y="222439"/>
                                </a:cubicBezTo>
                                <a:cubicBezTo>
                                  <a:pt x="71919" y="235099"/>
                                  <a:pt x="20966" y="167547"/>
                                  <a:pt x="3710" y="101440"/>
                                </a:cubicBezTo>
                                <a:cubicBezTo>
                                  <a:pt x="-13491" y="35368"/>
                                  <a:pt x="43135" y="6105"/>
                                  <a:pt x="62608" y="1013"/>
                                </a:cubicBezTo>
                                <a:cubicBezTo>
                                  <a:pt x="62608" y="1013"/>
                                  <a:pt x="67706" y="163"/>
                                  <a:pt x="75647" y="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5E12C0" id="Group 3" o:spid="_x0000_s1026" style="position:absolute;margin-left:0;margin-top:0;width:757.45pt;height:576.7pt;z-index:-251657216;mso-position-horizontal:left;mso-position-horizontal-relative:margin;mso-position-vertical:top;mso-position-vertical-relative:margin;mso-width-relative:margin;mso-height-relative:margin" coordsize="96157,7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" o:allowoverlap="f">
                <v:shape id="Blue rectangle" o:spid="_x0000_s1027" style="position:absolute;left:254;width:95821;height:73186;visibility:visible;mso-wrap-style:square;v-text-anchor:top" coordsize="15831,1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sNOb0A&#10;AADaAAAADwAAAGRycy9kb3ducmV2LnhtbESPzQrCMBCE74LvEFbwIprag0htFBFE8eYPeF2ata02&#10;m9pErW9vBMHjMDPfMOmiNZV4UuNKywrGowgEcWZ1ybmC03E9nIJwHlljZZkUvMnBYt7tpJho++I9&#10;PQ8+FwHCLkEFhfd1IqXLCjLoRrYmDt7FNgZ9kE0udYOvADeVjKNoIg2WHBYKrGlVUHY7PIyCazWI&#10;BxOWZO78kKVZbXbx+qxUv9cuZyA8tf4f/rW3WkEM3yvhBs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4sNOb0AAADaAAAADwAAAAAAAAAAAAAAAACYAgAAZHJzL2Rvd25yZXYu&#10;eG1sUEsFBgAAAAAEAAQA9QAAAIIDAAAAAA==&#10;" path="m,12239r15830,l15830,,,,,12239xe" fillcolor="#6b78e8 [3204]" stroked="f">
                  <v:path arrowok="t" o:connecttype="custom" o:connectlocs="0,7318088;9581547,7318088;9581547,0;0,0;0,7318088" o:connectangles="0,0,0,0,0"/>
                </v:shape>
                <v:shape id="White diagonal lines" o:spid="_x0000_s1028" style="position:absolute;left:11475;top:-11378;width:73152;height:95976;rotation:90;visibility:visible;mso-wrap-style:square;v-text-anchor:middle" coordsize="7315200,959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jWZsMA&#10;AADaAAAADwAAAGRycy9kb3ducmV2LnhtbESPwWrDMBBE74X8g9hAb7UcF0pxrYQ2EDA4UOrkAzbW&#10;xnJjrYylOM7fV4VCj8PMvGGKzWx7MdHoO8cKVkkKgrhxuuNWwfGwe3oF4QOyxt4xKbiTh8168VBg&#10;rt2Nv2iqQysihH2OCkwIQy6lbwxZ9IkbiKN3dqPFEOXYSj3iLcJtL7M0fZEWO44LBgfaGmou9dUq&#10;+JbDXGUfn+e6qfal2V6q3amslHpczu9vIALN4T/81y61gmf4vRJv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jWZsMAAADaAAAADwAAAAAAAAAAAAAAAACYAgAAZHJzL2Rv&#10;d25yZXYueG1sUEsFBgAAAAAEAAQA9QAAAIgDAAAAAA==&#10;" path="m5493523,3119379v,-903,,-903,,-903c5491318,3114867,5492420,3109453,5497380,3106746v3858,-1805,10472,,12676,4512l7315200,6500239r,39565l5493523,3119379xm5493523,5970818v,-1805,,-1805,,-1805c5491318,5965404,5492420,5960892,5497380,5958185v3858,-1805,10472,,12676,3609l7315200,9350776r,40065l5493523,5970818xm5483602,5733499v,-903,,-903,,-903c5480847,5728084,5482500,5723573,5487460,5720866v4960,-2707,9920,,12676,3609l7315200,9132483r,40068l5483602,5733499xm5250754,7611707v-1550,-26013,12400,-51392,37200,-63573c5321022,7531891,5360151,7545427,5376685,7578814r109673,201225c5501238,7811621,5490216,7848618,5460455,7866665v-31414,18949,-72197,7219,-90935,-24364l5259847,7641076v-1102,-1805,-1102,-2707,-2204,-3609c5253509,7629120,5251270,7620379,5250754,7611707xm4930896,4040457v1585,-5415,5167,-10152,10403,-12407c4951219,4022636,4965548,4026245,4970508,4037073l7315200,8439693r,90028l4932481,4056925v-2756,-4963,-3169,-11054,-1585,-16468xm4636460,6487754v-2170,-25886,10540,-51772,35340,-63954c4704868,6406655,4743997,6418386,4762184,6450871r499316,938448c5279136,7422706,5266461,7463312,5233393,7479555v-33067,17144,-72197,5414,-90384,-27973l4643693,6513133v-4133,-8121,-6510,-16750,-7233,-25379xm4361588,6771319v2273,-5752,6820,-10490,13158,-12746c4387422,6753159,4401200,6758573,4406160,6771206l5911422,9597624r-54747,l4363172,6793765v,-1804,-1102,-2707,-1102,-3609c4359314,6783839,4359314,6777072,4361588,6771319xm4322331,r104098,l7315200,5421748r,199193l4322331,xm4135589,r21340,l7315200,5929347r,40063l4135589,xm3927581,r104463,l7315200,6163184r,199773l5667677,3268267r-1102,903c5646183,3279095,5620832,3271877,5609258,3252025r-87628,-166936c5511710,3065237,5486358,3058019,5465967,3067945v-21494,9925,-29210,36996,-19290,56848l5605400,3422570v6614,14437,6614,30680,-2204,43313l7315200,6680572r,37264l5591622,3478516v-1102,,-1102,1805,-2755,1805c5568475,3490246,5543124,3482125,5532101,3462273l4566536,1649443v-1653,-902,-1653,-1804,-2755,-3609c4553860,1625982,4563781,1600716,4584172,1589888v20392,-9926,45743,-902,55663,20754l5291812,2834235v9920,20754,35272,27973,55663,18047c5369520,2842356,5376685,2815285,5366765,2795433l5161196,2408323v-10471,-20754,-2755,-46020,17636,-56848c5178832,2351475,5179934,2351475,5179934,2351475l3927581,xm3700173,5940138v-3858,27973,1102,55946,13778,81212l4096430,6738722v1102,-903,3857,-903,4960,-1805c4111861,6731503,4115719,6719772,4110208,6709846l3700173,5940138xm3320450,4723765v,11731,2205,21656,4961,31582l3485236,5057635v-1102,-18047,-6063,-35191,-14880,-50532l3320450,4723765xm3110611,6430004v2205,-7106,7027,-13423,14191,-17935c3139683,6402143,3160074,6406655,3168892,6421995r494356,926718c3670964,7364053,3691355,7370370,3707889,7363151v14880,-7219,21494,-27973,12676,-43313l3564046,7026573v,-903,-1102,-1805,-1102,-3610c3556330,7006721,3562944,6986869,3579478,6979650v16533,-6316,35271,,42987,17145l3961956,7634760v,902,1102,2707,1102,3609c3969120,7654611,3963058,7675366,3946525,7681682v-16534,6317,-35823,,-42988,-17145l3835749,7539110v,-902,,-2707,-1102,-3609c3824727,7520161,3805437,7516551,3790006,7525575v-14880,9926,-18738,28875,-9920,44215l3900781,7795379v,1804,1103,2707,1103,3609c3908497,7816133,3901884,7835985,3885350,7842301v-16534,6317,-35272,,-42987,-16242l3112127,6452675v-3307,-7670,-3720,-15565,-1516,-22671xm2964701,r55430,l3080161,112734v13778,-5414,29210,1804,36926,14437l3963058,1714413v7716,15340,25352,20754,40783,12633c4018721,1719827,4024233,1701780,4016517,1686440l3868816,1410319v-6062,-9926,-4960,-24363,2756,-33387l3137942,r102921,l4252397,1899396v2756,-7219,1653,-15341,-2205,-22559l3855038,1135101v-7715,-15340,-2755,-33387,12676,-40606c3883146,1086374,3900781,1091788,3908497,1107128r712600,1338192c4628813,2460660,4623853,2477805,4608421,2485926v-15431,7219,-33067,1805,-40783,-12633l4413876,2185442v-3858,-8121,-9921,-12633,-17636,-15340l4579212,2512094v9920,6317,18738,15340,24249,25266l5675393,4548708v15431,29778,50703,43313,82668,33387l5478642,4057827v-4960,-9926,-1653,-23461,8818,-28875c5497380,4023538,5511710,4028050,5516670,4037976r276663,518853c5808764,4535173,5811520,4506298,5798844,4482836l5459353,3846676v-8818,-17144,-9920,-36996,-3858,-55946l3436531,r20965,l5465967,3771781v13778,-18949,36925,-29778,60623,-27071l3532600,r103998,l7315200,6906733r,198435l6318001,5233595v-6063,11730,-16534,21656,-27556,27972c6255724,5279614,6213839,5266981,6196203,5232693l6051258,4960182v-12676,-23462,-36926,-38802,-63379,-36997l7315200,7414550r,90796l5948749,4935817v-27005,19853,-35823,56850,-19289,87529l6191243,5514227v4960,10828,7715,22558,7715,34290l7061464,7167340v11573,23461,3858,51434,-19290,62262c7041072,7231407,7038317,7232310,7037214,7232310r277986,522397l7315200,7847351,6127864,5617095v-25352,,-49601,-14437,-61175,-36997l4478908,2601427v-11574,-23461,-10471,-51434,4960,-73090l4406160,2383057v-12676,903,-23698,-5414,-29210,-15340l4124537,1892177v-7716,-15340,-25352,-20754,-40783,-12633c4068322,1886763,4063362,1904810,4071078,1920150r428221,803997c4506464,2736780,4503157,2753023,4489930,2762046r912106,1711767c5407548,4482836,5405894,4492762,5399832,4500883l7315200,8097082r,91873l5115453,4056925v-3858,-5414,-3858,-12633,,-18949l2964701,xm2750040,6826250r160927,302289c2914825,7135758,2921438,7141172,2930256,7143879l2779249,6860540v-7716,-12633,-16534,-23462,-29209,-34290xm2711212,r53417,l4870204,3954057v4960,11730,1102,25266,-10471,31582c4848159,3991053,4834381,3987444,4828319,3975713l2711212,xm2618873,6837078r56214,103771c2682252,6956189,2700439,6962506,2715319,6953482v15431,-7219,20391,-25266,12676,-40606l2672332,6809105v-20392,3610,-39130,13536,-53459,27973xm2146562,1609852v2755,-8685,8818,-16355,17635,-20866c2181833,1579962,2203878,1586279,2212696,1604326r267845,503513c2489359,2125886,2483297,2146641,2465110,2155664v-17636,9024,-39130,2707,-47948,-15340l2148766,1636810v-4409,-8572,-4960,-18272,-2204,-26958xm2049009,r54318,l3884248,3343163v6613,10828,1102,26168,-9920,32484c3862754,3381964,3847323,3377452,3841260,3365721l2049009,xm2024764,1400619v2755,-8798,8818,-16468,17636,-20980c2060035,1370616,2081529,1376932,2090347,1394979r58419,109185c2158135,1522211,2151522,1542966,2133886,1551989v-18187,9024,-39681,2707,-48499,-15340l2026968,1428366v-4409,-9024,-4960,-18949,-2204,-27747xm1917966,r20860,l3791659,3478516v,1805,,1805,,1805c3793864,3483930,3792762,3488442,3787802,3491149v-4961,1804,-10472,,-12676,-4512l1917966,xm1450635,r55709,l3399261,3554314v6062,11730,1102,26168,-10471,32484c3377216,3591310,3363438,3587701,3355722,3577775l1450635,xm1442228,5609426v827,-2256,2480,-4061,4409,-4963c1451597,5601756,1456557,5604463,1459313,5608072l3584351,9597624r-21340,l1442779,5617095v-1377,-2707,-1377,-5414,-551,-7669xm1296732,2442613r393501,741735c1690233,3183446,1690233,3180739,1690233,3178934v1653,-50532,44641,-91138,96446,-89333l1550799,2645643v,-1805,-1653,-3610,-2755,-5414c1538123,2627596,1518834,2622181,1506158,2633010v-12675,9926,-16533,27973,-7715,41508l1646143,2950638v7165,15340,2205,33388,-12676,40606c1618036,2999366,1600400,2993951,1592684,2978611l1315470,2457953v-3857,-8121,-9920,-12633,-18738,-15340xm403364,4291537v-2204,-5414,,-9926,3858,-12633c412182,4276197,417693,4278904,419898,4282514l3250662,9597624r-21339,l403364,4291537xm,704719l,603475,1305550,3055312v4960,9925,1102,22558,-8818,28875c1285159,3090503,1271380,3087796,1263665,3076968l,704719xm,888976l,785771,1517732,3635525v1102,-902,1102,-1804,1102,-3609c1530408,3582287,1580009,3549802,1630712,3560630l,499389,,396240,1927766,4015417v1654,902,3858,902,5512,1804c1979021,4038878,2034684,4019928,2057280,3973006l1260909,2477805v,2707,1654,5414,2756,8121l1658819,3227661v7716,15340,2204,32485,-12676,40606c1630712,3275486,1613076,3270974,1605360,3255634l892760,1917443v-7715,-15340,-2756,-33388,12676,-40606c920316,1869618,938503,1874130,946219,1889470r153212,287851c1101084,2180028,1103288,2182735,1104942,2183637l,109716,,6036,1152890,2171004v3857,-7219,2755,-16242,-1103,-24363l1083448,2018506v-7715,-14437,-2756,-32484,12676,-40606c1111004,1970682,1129191,1976096,1136356,1991436r252964,475540c1397036,2481414,1414672,2486828,1430103,2479609v14881,-8121,20392,-25266,12676,-40606l1014558,1635006v-2756,-5414,-3858,-10829,-3858,-15340l148101,r55129,l1052585,1594400v6614,1804,11574,7219,15432,13535l1386565,2206196v-29209,-56848,-12676,-126330,39681,-164228l338908,r21643,l1442779,2032042v38028,-20755,84873,-20755,122900,902l536736,101003v-1103,-902,-2205,-3609,-3858,-6316c524749,78219,520374,60792,519418,43408l525418,,787286,r881453,1653955c1672597,1657565,1676455,1661174,1679211,1666588l2860264,3885478v7716,8121,15431,15340,24249,21656l2607850,3386476v-31965,-58653,-14329,-132646,41886,-168741l935935,r21069,l2666269,3209614v42988,-21656,96446,-16242,135576,12633l1085289,r20898,l2413304,2454343v-3857,-53238,24250,-102868,71095,-128134c2548880,2291920,2631549,2315381,2666269,2381253r746770,1404063c3408079,3769976,3405323,3753734,3406425,3737492v5512,-72189,66135,-127232,138883,-121818l2231434,1148637v-14880,-29778,-4960,-66775,25352,-82115c2287649,1051182,2324023,1062913,2339454,1091788l4054544,4306877v16534,30680,53459,40606,82669,25266c4167524,4315901,4177444,4278904,4162564,4250029l3862754,3688764v-15431,-29777,-3858,-66774,25352,-82114c3918417,3591310,3955342,3603041,3970774,3631916r561593,1054852c4538429,4700304,4550003,4710230,4562678,4714741r-54561,-101966c4499299,4597435,4505362,4576681,4521895,4567658v15432,-8122,35823,-1805,44641,14437l4629915,4701206v17636,-18949,20392,-46922,8818,-69481l3838505,3127500v-15432,-30680,-3858,-67677,25351,-83017c3863856,3044483,3864959,3043581,3866612,3043581r-44641,-82114c3792762,2977709,3755836,2965978,3740956,2937103l3635141,2740390v-7716,-13535,-8818,-28875,-4960,-44216l2193893,r20707,l3638999,2674518v4960,-6317,11573,-12633,19289,-16242l2910967,1254212v-7164,-15340,-2204,-33387,12676,-40606c2939074,1206387,2956710,1210899,2964426,1226239r845971,1588144c3818113,2829723,3835749,2834235,3851180,2827016v15432,-8121,20392,-25266,12676,-40606l3715053,2511192v-7164,-15340,-2204,-33387,13227,-40606c3729383,2468781,3729383,2468781,3730485,2468781l2415514,r21508,l3750876,2466976v7716,1805,13778,7219,17636,14438l4045726,3002975v7716,15340,25352,20754,40783,12633c4101390,3008389,4106350,2990342,4099185,2975002l3704031,2234169v-7716,-14438,-2756,-32485,12676,-40606c3731587,2186344,3749774,2191758,3757490,2206196r712600,1338192c4475050,3553411,4475050,3563337,4470090,3572361r661897,1244346c5138049,4826632,5151827,4832046,5162299,4825730v9920,-6316,14880,-18949,8818,-30679l4929725,4341167v-6613,-11731,-2755,-24364,8818,-30680c4950117,4304170,4962793,4307780,4968855,4319510l6946830,8031796v6614,10828,2756,23461,-8818,29777c6926439,8067890,6913763,8064280,6907701,8052550l5525488,5457378v-6063,-10827,-20392,-15339,-30312,-9023c5484705,5454671,5479745,5467304,5486358,5478132r556082,1045829c6049053,6534790,6045195,6547423,6033622,6553739v-11574,6316,-24250,2707,-30312,-9024l4422694,3578677v-2205,-902,-4961,-4512,-6063,-7219l4263971,3284510v-7716,-15340,-25352,-19852,-40783,-12633c4208307,3279095,4203347,3297143,4210512,3312483r68890,128134c4287118,3455957,4281606,3473102,4266726,3481223v-15431,7219,-33067,2707,-40783,-12633l3972978,2993049v-7164,-15340,-25351,-20754,-40232,-12633c3917315,2987635,3912355,3005682,3920071,3021022r427670,803998c4350497,3828629,4351599,3832239,4351599,3835848l5388258,5783128v15432,30680,3858,66774,-25351,82114c5332595,5880582,5295670,5868852,5280239,5839976l4968855,5257055v-11022,-23460,-36374,-36094,-61726,-32483l6005515,7288256v10471,-7219,14329,-21657,7715,-33388l5676495,6624123v-7165,-12633,-2204,-27973,10471,-34290c5699642,6581712,5714522,6587126,5721136,6599759r607336,1138771c6336188,7751163,6330677,7766503,6318001,7772820v-12676,7219,-27556,2707,-34170,-9926l6153215,7517454v-6613,-10829,-20391,-16243,-31965,-10829l7234997,9597624r-73649,l6149358,7691608v-10472,,-19290,-5414,-23148,-14438l5910171,7272915v-6063,-12632,-21494,-16242,-34170,-9925c5863325,7269306,5859467,7284646,5866081,7297279r364291,683082c6238088,7992994,6233128,8008334,6220452,8014651v-12676,8121,-28107,2707,-34169,-9926l5009638,5795761v-7716,-12633,-2205,-27973,10471,-34289c5032785,5753350,5047665,5758764,5054279,5771397r719213,1350825c5779555,7134855,5794986,7138465,5807662,7132148v12676,-6316,16534,-21656,9920,-34289l5691926,6862344v-4960,-9023,-3857,-18949,1103,-27070l4861386,5274200v-3858,14438,-1653,27973,4960,40606l5004678,5574684v15431,30681,3858,67677,-25352,83017c4949015,5673041,4912089,5661310,4896658,5632435l4383564,4667819v-16534,-29778,-53459,-40606,-82668,-25266c4270584,4659698,4260113,4695792,4275544,4725570r866363,1627846c5155685,6378682,5147969,6412069,5125373,6430116r496561,932133c5628547,7372174,5640121,7375784,5650041,7370370v9920,-6317,13778,-17145,8818,-27973l5155685,6397632v-4960,-9926,-1102,-22559,8818,-27973c5174974,6365147,5187650,6368756,5192610,6378682l6906765,9597624r-46477,l5979061,7942462v-6614,-9925,-17636,-13535,-28107,-9023c5941033,7939755,5937175,7951486,5942136,7961412r218795,411474c6165891,8381007,6162033,8394542,6151562,8399054v-9920,5414,-22596,1805,-27556,-9024l5313306,6866856v-8818,43313,-40783,79407,-82668,93845l6635593,9597624r-21012,l5213002,6966115v-57317,12633,-114082,-15340,-142190,-65872l4324043,5498887v-1654,-2708,-2756,-5415,-3858,-7218c4284362,5429405,4204449,5407749,4142173,5442940v-62277,35192,-83771,115502,-48499,177764l4470090,6325443v30312,58653,12676,129939,-40783,167838l6070547,9573919v2480,5415,2755,11957,964,17822l6066622,9597624r-34409,l6028662,9594673,4385768,6513133v-58419,15340,-120144,-10828,-148251,-64067l3945422,5899532v-7715,-15340,-19289,-28876,-33067,-40606l3914559,5862535v1654,1805,1654,2707,2756,4512c3928889,5890508,3918417,5920286,3894168,5931114v-23698,11731,-52908,1805,-64481,-22559l3818113,5886899v-20391,21656,-47947,35192,-77157,39703l5641223,9494512v4960,9024,1102,21657,-8818,27071c5621934,9526997,5609258,9522485,5604298,9512559l4429307,7310814v-1102,-902,-2756,-3609,-3858,-4511c4417733,7298181,4405058,7298181,4397342,7306303r194546,364551c4601808,7690706,4607319,7710557,4607319,7731312r6063,10828c4613382,7743945,4614484,7744847,4614484,7745749v3858,10828,-2205,20754,-12676,24364c4592990,7804402,4568741,7832375,4538429,7848618v-63379,33387,-142189,9023,-176359,-54142l2451332,4204009v2755,5414,3858,12633,2755,18949l2573130,4445840v2755,4512,3857,10828,2755,15340l4009903,7153805v8818,15340,12676,33387,11574,50532c4017619,7256673,3972978,7295474,3921173,7291865l5148788,9597624r-55580,l3088979,5833660v-1102,-2707,-2755,-6317,-2755,-9926l2396771,4528856v-24250,-46020,-81566,-63164,-127309,-39703c2223719,4513516,2206083,4570365,2230332,4616385r457431,858138c2698785,5495278,2701541,5518738,2696581,5540396v-11574,51434,-62277,81211,-112980,70383l4472294,9158836v,903,1654,903,1654,2707c4480010,9172372,4475050,9187712,4462374,9193126v-11573,6316,-27005,902,-31965,-11731l2940177,6384096v,-902,-1103,-902,-1103,-2707c2933012,6369659,2917581,6367854,2906007,6374170v-11574,6317,-13778,21657,-7716,32485l3497912,7534598v5511,10829,1653,23461,-8818,29778c3477520,7572497,3462640,7568888,3456026,7557157l1075733,3086894v,-1805,-1654,-1805,-1654,-2707c1068017,3072456,1072977,3058019,1085653,3052604v11573,-6316,27004,-1804,31965,11731l2516364,5690186v,1804,1102,1804,1102,2707c2523529,5704623,2538960,5706428,2550534,5700111v11573,-6316,13778,-20754,7715,-32484l2297569,5177649v-4960,-8121,-2756,-19853,3858,-27974l1943198,4478325v-1103,902,-2756,902,-3858,1804c1927766,4486446,1913988,4481934,1907375,4470203l,888976xm,1503027r,-40067l1917846,5063953v,902,,902,,902c1920602,5069366,1918948,5073878,1913988,5076585v-4960,2707,-9920,902,-12676,-3609l,1503027xm,1951136l,1691154,1361213,4247322v5511,9926,1654,22559,-8818,27973c1342475,4279807,1329800,4276197,1324288,4266271l152053,2064526v-4960,-9926,-16534,-13535,-28108,-9023c114025,2060917,110167,2073550,115127,2083476r219898,411473c339985,2504875,336127,2517508,326207,2522020v-8818,5414,-21494,1805,-27005,-8121l,1951136xm,2855562l,2751261,558780,3800656v6063,11731,1103,25266,-10471,31583c536736,3838555,522958,3834946,515242,3823215l,2855562xm,3326152l,3138326r428716,804902c441943,3944131,452965,3951350,459579,3963080r203363,381696c672863,4363726,697112,4371847,715850,4361018v19289,-9925,27005,-34289,16534,-53238l642551,4138137v-10472,-18950,-2756,-43313,16534,-53239c677823,4074972,702072,4082191,711992,4101140r335633,630746c1052585,4740910,1061403,4748128,1071874,4750836v21494,6316,42988,-5415,49601,-27071l,2617309,,2430108r492646,925688c503668,3322408,532878,3298947,567598,3292631l,2227149r,-38396l1045,2189051,586336,3289924v36926,,71095,19852,89282,53239l2229230,6264986v7164,15340,18738,27973,33067,36996l1772901,5382484v-7716,-15341,-2204,-33388,12676,-40607c1801009,5333756,1818644,5339170,1826360,5354510r513094,961910c2362601,6311908,2381339,6300177,2396771,6283935l1399241,4410648v-6063,-11731,-1102,-26168,10471,-32485c1421286,4371847,1436166,4376358,1442779,4388089r979343,1837193c2423225,6206333,2419367,6187383,2410549,6169336l1918948,5246227v-7715,-13534,-11573,-28874,-11573,-44215c1906273,5146066,1950913,5099143,2006577,5098241l546105,2355987v-2756,-4512,,-9926,3306,-12633c554922,2340647,559883,2343354,562087,2346963l2028070,5099143v29210,6317,56215,25267,69993,52337l3167790,7162828v13778,26169,15431,58653,3858,85724l4423560,9597624r-20436,l3162830,7266599v-7716,9926,-16534,18949,-28108,27071l3334228,7669049v7716,15340,2756,32485,-12675,40606c3306121,7716874,3288485,7711460,3280770,7697022l3127007,7409171v-7716,-15340,-25352,-20754,-40783,-13535c3071344,7403757,3066383,7421804,3073548,7436242r68890,128134c3145194,7570692,3146296,7577009,3145194,7583325l4217953,9597624r-55599,l3101655,7606787v-4960,-2707,-9920,-8122,-12676,-12633l2836015,7118613v-7165,-15340,-25352,-20754,-40232,-12633c2780351,7113199,2775391,7131246,2783107,7146586r427670,803998c3214635,7956900,3216288,7963217,3214635,7969533r867145,1628091l4060610,9597624,3203613,7988483v-1654,902,-3858,902,-5512,2707c3184323,7998408,3166688,7992092,3158972,7978557l2588561,6907462v,17145,3858,33387,11574,48727l2979857,7669049v17636,32485,15432,73091,-4960,103771l3947610,9597624r-21164,l2962221,7786355v-25902,25266,-61174,36094,-95344,27071l3816603,9597624r-100688,l1238313,4949354v-10471,-3611,-21494,-1805,-30862,2707c1188712,4961986,1180997,4986349,1190917,5005300r195648,366354c1397036,5390605,1389320,5414967,1370031,5424893v-18738,10830,-42987,2707,-52907,-16242l948423,4717448v-9920,-18949,-34169,-26168,-53459,-16242c876227,4711132,868511,4735496,878431,4754445r524668,984468c1409712,5749741,1409712,5764179,1403099,5775007l3439038,9597624r-99577,l,3326152xm,3698612r,-40067l3163083,9597624r-21340,l,3698612xm,4033634l,3846531,3062732,9597624r-100579,l,4033634xm,4319136r,-40068l2832599,9597624r-21339,l,4319136xm,4741813l,4554387,2685765,9597624r-99814,l,4741813xe" fillcolor="white [3212]" stroked="f" strokeweight="1pt">
                  <v:fill opacity="59110f"/>
                  <v:stroke miterlimit="4" joinstyle="miter"/>
                  <v:path arrowok="t" o:connecttype="custom" o:connectlocs="5493523,3119379;5493523,3118476;5497380,3106746;5510056,3111258;7315200,6500239;7315200,6539804;5493523,5970818;5493523,5969013;5497380,5958185;5510056,5961794;7315200,9350776;7315200,9390841;5483602,5733499;5483602,5732596;5487460,5720866;5500136,5724475;7315200,9132483;7315200,9172551;5250754,7611707;5287954,7548134;5376685,7578814;5486358,7780039;5460455,7866665;5369520,7842301;5259847,7641076;5257643,7637467;5250754,7611707;4930896,4040457;4941299,4028050;4970508,4037073;7315200,8439693;7315200,8529721;4932481,4056925;4930896,4040457;4636460,6487754;4671800,6423800;4762184,6450871;5261500,7389319;5233393,7479555;5143009,7451582;4643693,6513133;4636460,6487754;4361588,6771319;4374746,6758573;4406160,6771206;5911422,9597624;5856675,9597624;4363172,6793765;4362070,6790156;4361588,6771319;4322331,0;4426429,0;7315200,5421748;7315200,5620941;4135589,0;4156929,0;7315200,5929347;7315200,5969410;3927581,0;4032044,0;7315200,6163184;7315200,6362957;5667677,3268267;5666575,3269170;5609258,3252025;5521630,3085089;5465967,3067945;5446677,3124793;5605400,3422570;5603196,3465883;7315200,6680572;7315200,6717836;5591622,3478516;5588867,3480321;5532101,3462273;4566536,1649443;4563781,1645834;4584172,1589888;4639835,1610642;5291812,2834235;5347475,2852282;5366765,2795433;5161196,2408323;5178832,2351475;5179934,2351475;3700173,5940138;3713951,6021350;4096430,6738722;4101390,6736917;4110208,6709846;3320450,4723765;3325411,4755347;3485236,5057635;3470356,5007103;3110611,6430004;3124802,6412069;3168892,6421995;3663248,7348713;3707889,7363151;3720565,7319838;3564046,7026573;3562944,7022963;3579478,6979650;3622465,6996795;3961956,7634760;3963058,7638369;3946525,7681682;3903537,7664537;3835749,7539110;3834647,7535501;3790006,7525575;3780086,7569790;3900781,7795379;3901884,7798988;3885350,7842301;3842363,7826059;3112127,6452675;3110611,6430004;2964701,0;3020131,0;3080161,112734;3117087,127171;3963058,1714413;4003841,1727046;4016517,1686440;3868816,1410319;3871572,1376932;3137942,0;3240863,0;4252397,1899396;4250192,1876837;3855038,1135101;3867714,1094495;3908497,1107128;4621097,2445320;4608421,2485926;4567638,2473293;4413876,2185442;4396240,2170102;4579212,2512094;4603461,2537360;5675393,4548708;5758061,4582095;5478642,4057827;5487460,4028952;5516670,4037976;5793333,4556829;5798844,4482836;5459353,3846676;5455495,3790730;3436531,0;3457496,0;5465967,3771781;5526590,3744710;3532600,0;3636598,0;7315200,6906733;7315200,7105168;6318001,5233595;6290445,5261567;6196203,5232693;6051258,4960182;5987879,4923185;7315200,7414550;7315200,7505346;5948749,4935817;5929460,5023346;6191243,5514227;6198958,5548517;7061464,7167340;7042174,7229602;7037214,7232310;7315200,7754707;7315200,7847351;6127864,5617095;6066689,5580098;4478908,2601427;4483868,2528337;4406160,2383057;4376950,2367717;4124537,1892177;4083754,1879544;4071078,1920150;4499299,2724147;4489930,2762046;5402036,4473813;5399832,4500883;7315200,8097082;7315200,8188955;5115453,4056925;5115453,4037976;2750040,6826250;2910967,7128539;2930256,7143879;2779249,6860540;2750040,6826250;2711212,0;2764629,0;4870204,3954057;4859733,3985639;4828319,3975713;2618873,6837078;2675087,6940849;2715319,6953482;2727995,6912876;2672332,6809105;2618873,6837078;2146562,1609852;2164197,1588986;2212696,1604326;2480541,2107839;2465110,2155664;2417162,2140324;2148766,1636810;2146562,1609852;2049009,0;2103327,0;3884248,3343163;3874328,3375647;3841260,3365721;2024764,1400619;2042400,1379639;2090347,1394979;2148766,1504164;2133886,1551989;2085387,1536649;2026968,1428366;2024764,1400619;1917966,0;1938826,0;3791659,3478516;3791659,3480321;3787802,3491149;3775126,3486637;1450635,0;1506344,0;3399261,3554314;3388790,3586798;3355722,3577775;1442228,5609426;1446637,5604463;1459313,5608072;3584351,9597624;3563011,9597624;1442779,5617095;1442228,5609426;1296732,2442613;1690233,3184348;1690233,3178934;1786679,3089601;1550799,2645643;1548044,2640229;1506158,2633010;1498443,2674518;1646143,2950638;1633467,2991244;1592684,2978611;1315470,2457953;1296732,2442613;403364,4291537;407222,4278904;419898,4282514;3250662,9597624;3229323,9597624;0,704719;0,603475;1305550,3055312;1296732,3084187;1263665,3076968;0,888976;0,785771;1517732,3635525;1518834,3631916;1630712,3560630;0,499389;0,396240;1927766,4015417;1933278,4017221;2057280,3973006;1260909,2477805;1263665,2485926;1658819,3227661;1646143,3268267;1605360,3255634;892760,1917443;905436,1876837;946219,1889470;1099431,2177321;1104942,2183637;0,109716;0,6036;1152890,2171004;1151787,2146641;1083448,2018506;1096124,1977900;1136356,1991436;1389320,2466976;1430103,2479609;1442779,2439003;1014558,1635006;1010700,1619666;148101,0;203230,0;1052585,1594400;1068017,1607935;1386565,2206196;1426246,2041968;338908,0;360551,0;1442779,2032042;1565679,2032944;536736,101003;532878,94687;519418,43408;525418,0;787286,0;1668739,1653955;1679211,1666588;2860264,3885478;2884513,3907134;2607850,3386476;2649736,3217735;935935,0;957004,0;2666269,3209614;2801845,3222247;1085289,0;1106187,0;2413304,2454343;2484399,2326209;2666269,2381253;3413039,3785316;3406425,3737492;3545308,3615674;2231434,1148637;2256786,1066522;2339454,1091788;4054544,4306877;4137213,4332143;4162564,4250029;3862754,3688764;3888106,3606650;3970774,3631916;4532367,4686768;4562678,4714741;4508117,4612775;4521895,4567658;4566536,4582095;4629915,4701206;4638733,4631725;3838505,3127500;3863856,3044483;3866612,3043581;3821971,2961467;3740956,2937103;3635141,2740390;3630181,2696174;2193893,0;2214600,0;3638999,2674518;3658288,2658276;2910967,1254212;2923643,1213606;2964426,1226239;3810397,2814383;3851180,2827016;3863856,2786410;3715053,2511192;3728280,2470586;3730485,2468781;2415514,0;2437022,0;3750876,2466976;3768512,2481414;4045726,3002975;4086509,3015608;4099185,2975002;3704031,2234169;3716707,2193563;3757490,2206196;4470090,3544388;4470090,3572361;5131987,4816707;5162299,4825730;5171117,4795051;4929725,4341167;4938543,4310487;4968855,4319510;6946830,8031796;6938012,8061573;6907701,8052550;5525488,5457378;5495176,5448355;5486358,5478132;6042440,6523961;6033622,6553739;6003310,6544715;4422694,3578677;4416631,3571458;4263971,3284510;4223188,3271877;4210512,3312483;4279402,3440617;4266726,3481223;4225943,3468590;3972978,2993049;3932746,2980416;3920071,3021022;4347741,3825020;4351599,3835848;5388258,5783128;5362907,5865242;5280239,5839976;4968855,5257055;4907129,5224572;6005515,7288256;6013230,7254868;5676495,6624123;5686966,6589833;5721136,6599759;6328472,7738530;6318001,7772820;6283831,7762894;6153215,7517454;6121250,7506625;7234997,9597624;7161348,9597624;6149358,7691608;6126210,7677170;5910171,7272915;5876001,7262990;5866081,7297279;6230372,7980361;6220452,8014651;6186283,8004725;5009638,5795761;5020109,5761472;5054279,5771397;5773492,7122222;5807662,7132148;5817582,7097859;5691926,6862344;5693029,6835274;4861386,5274200;4866346,5314806;5004678,5574684;4979326,5657701;4896658,5632435;4383564,4667819;4300896,4642553;4275544,4725570;5141907,6353416;5125373,6430116;5621934,7362249;5650041,7370370;5658859,7342397;5155685,6397632;5164503,6369659;5192610,6378682;6906765,9597624;6860288,9597624;5979061,7942462;5950954,7933439;5942136,7961412;6160931,8372886;6151562,8399054;6124006,8390030;5313306,6866856;5230638,6960701;6635593,9597624;6614581,9597624;5213002,6966115;5070812,6900243;4324043,5498887;4320185,5491669;4142173,5442940;4093674,5620704;4470090,6325443;4429307,6493281;6070547,9573919;6071511,9591741;6066622,9597624;6032213,9597624;6028662,9594673;4385768,6513133;4237517,6449066;3945422,5899532;3912355,5858926;3914559,5862535;3917315,5867047;3894168,5931114;3829687,5908555;3818113,5886899;3740956,5926602;5641223,9494512;5632405,9521583;5604298,9512559;4429307,7310814;4425449,7306303;4397342,7306303;4591888,7670854;4607319,7731312;4613382,7742140;4614484,7745749;4601808,7770113;4538429,7848618;4362070,7794476;2451332,4204009;2454087,4222958;2573130,4445840;2575885,4461180;4009903,7153805;4021477,7204337;3921173,7291865;5148788,9597624;5093208,9597624;3088979,5833660;3086224,5823734;2396771,4528856;2269462,4489153;2230332,4616385;2687763,5474523;2696581,5540396;2583601,5610779;4472294,9158836;4473948,9161543;4462374,9193126;4430409,9181395;2940177,6384096;2939074,6381389;2906007,6374170;2898291,6406655;3497912,7534598;3489094,7564376;3456026,7557157;1075733,3086894;1074079,3084187;1085653,3052604;1117618,3064335;2516364,5690186;2517466,5692893;2550534,5700111;2558249,5667627;2297569,5177649;2301427,5149675;1943198,4478325;1939340,4480129;1907375,4470203;0,1503027;0,1462960;1917846,5063953;1917846,5064855;1913988,5076585;1901312,5072976;0,1951136;0,1691154;1361213,4247322;1352395,4275295;1324288,4266271;152053,2064526;123945,2055503;115127,2083476;335025,2494949;326207,2522020;299202,2513899;0,2855562;0,2751261;558780,3800656;548309,3832239;515242,3823215;0,3326152;0,3138326;428716,3943228;459579,3963080;662942,4344776;715850,4361018;732384,4307780;642551,4138137;659085,4084898;711992,4101140;1047625,4731886;1071874,4750836;1121475,4723765;0,2617309;0,2430108;492646,3355796;567598,3292631;0,2227149;0,2188753;1045,2189051;586336,3289924;675618,3343163;2229230,6264986;2262297,6301982;1772901,5382484;1785577,5341877;1826360,5354510;2339454,6316420;2396771,6283935;1399241,4410648;1409712,4378163;1442779,4388089;2422122,6225282;2410549,6169336;1918948,5246227;1907375,5202012;2006577,5098241;546105,2355987;549411,2343354;562087,2346963;2028070,5099143;2098063,5151480;3167790,7162828;3171648,7248552;4423560,9597624;4403124,9597624;3162830,7266599;3134722,7293670;3334228,7669049;3321553,7709655;3280770,7697022;3127007,7409171;3086224,7395636;3073548,7436242;3142438,7564376;3145194,7583325;4217953,9597624;4162354,9597624;3101655,7606787;3088979,7594154;2836015,7118613;2795783,7105980;2783107,7146586;3210777,7950584;3214635,7969533;4081780,9597624;4060610,9597624;3203613,7988483;3198101,7991190;3158972,7978557;2588561,6907462;2600135,6956189;2979857,7669049;2974897,7772820;3947610,9597624;3926446,9597624;2962221,7786355;2866877,7813426;3816603,9597624;3715915,9597624;1238313,4949354;1207451,4952061;1190917,5005300;1386565,5371654;1370031,5424893;1317124,5408651;948423,4717448;894964,4701206;878431,4754445;1403099,5738913;1403099,5775007;3439038,9597624;3339461,9597624;0,3698612;0,3658545;3163083,9597624;3141743,9597624;0,4033634;0,3846531;3062732,9597624;2962153,9597624;0,4319136;0,4279068;2832599,9597624;2811260,9597624;0,4741813;0,4554387;2685765,9597624;2585951,95976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Grey center shadow" o:spid="_x0000_s1029" style="position:absolute;left:3772;top:3607;width:88528;height:65556;visibility:visible;mso-wrap-style:square;v-text-anchor:top" coordsize="13962,10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Yp2sEA&#10;AADaAAAADwAAAGRycy9kb3ducmV2LnhtbESPQWsCMRSE7wX/Q3iCt5pV7CqrUVphS69V8fzYPDeL&#10;m5c1ieu2v74pFHocZuYbZrMbbCt68qFxrGA2zUAQV043XCs4HcvnFYgQkTW2jknBFwXYbUdPGyy0&#10;e/An9YdYiwThUKACE2NXSBkqQxbD1HXEybs4bzEm6WupPT4S3LZynmW5tNhwWjDY0d5QdT3crYLe&#10;h/KYl+fs+y2/LZamnpOs3pWajIfXNYhIQ/wP/7U/tIIX+L2SboD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GKdrBAAAA2gAAAA8AAAAAAAAAAAAAAAAAmAIAAGRycy9kb3du&#10;cmV2LnhtbFBLBQYAAAAABAAEAPUAAACGAwAAAAA=&#10;" path="m13961,10321l,10321,,,13961,r,10321xe" fillcolor="black [3213]" stroked="f">
                  <v:fill opacity="13107f"/>
                  <v:path arrowok="t" o:connecttype="custom" o:connectlocs="8852195,6554923;0,6554923;0,0;8852195,0;8852195,6554923" o:connectangles="0,0,0,0,0"/>
                </v:shape>
                <v:shape id="White center box" o:spid="_x0000_s1030" style="position:absolute;left:5040;top:4878;width:86062;height:63193;visibility:visible;mso-wrap-style:square;v-text-anchor:top" coordsize="13573,9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5djMQA&#10;AADaAAAADwAAAGRycy9kb3ducmV2LnhtbESPT2vCQBTE70K/w/KE3nRjKbZEV7GSgj3Vf+D1mX3J&#10;RrNvQ3Y16bfvCoUeh5n5DTNf9rYWd2p95VjBZJyAIM6drrhUcDx8jt5B+ICssXZMCn7Iw3LxNJhj&#10;ql3HO7rvQykihH2KCkwITSqlzw1Z9GPXEEevcK3FEGVbSt1iF+G2li9JMpUWK44LBhtaG8qv+5tV&#10;sNbF7rL5yLa3zpyK5Ov7LXvNzko9D/vVDESgPvyH/9obrWAKjyvxBs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eXYzEAAAA2gAAAA8AAAAAAAAAAAAAAAAAmAIAAGRycy9k&#10;b3ducmV2LnhtbFBLBQYAAAAABAAEAPUAAACJAwAAAAA=&#10;" path="m13572,9949l,9949,,,13572,r,9949xe" stroked="f">
                  <v:path arrowok="t" o:connecttype="custom" o:connectlocs="8605543,6318664;0,6318664;0,0;8605543,0;8605543,6318664" o:connectangles="0,0,0,0,0"/>
                </v:shape>
                <v:group id="Award" o:spid="_x0000_s1031" style="position:absolute;left:40931;top:16692;width:14419;height:13910" coordorigin="40931,16692" coordsize="14439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Shape" o:spid="_x0000_s1032" style="position:absolute;left:40931;top:16692;width:14440;height:13906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6D4cEA&#10;AADbAAAADwAAAGRycy9kb3ducmV2LnhtbERPS4vCMBC+L/gfwgje1lTBrlSjiCB4UfAFehuasS02&#10;k9qkWv31mwVhb/PxPWc6b00pHlS7wrKCQT8CQZxaXXCm4HhYfY9BOI+ssbRMCl7kYD7rfE0x0fbJ&#10;O3rsfSZCCLsEFeTeV4mULs3JoOvbijhwV1sb9AHWmdQ1PkO4KeUwimJpsODQkGNFy5zS274xCuTP&#10;/Xzb2ss7Hl02vnk3q9eAT0r1uu1iAsJT6//FH/dah/kx/P0SDp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eg+HBAAAA2wAAAA8AAAAAAAAAAAAAAAAAmAIAAGRycy9kb3du&#10;cmV2LnhtbFBLBQYAAAAABAAEAPUAAACGAwAAAAA=&#10;" path="m15806,16471r228,c16357,16235,16737,15978,17060,15662r,-78c16984,15505,16908,15505,16908,15505v-323,236,-627,493,-1026,730c15882,16313,15882,16392,15806,16471xm15331,1401v-627,-237,-855,729,-1026,986c14533,2229,15559,2229,15407,1499v627,-335,76,-1144,,-1460c15331,335,14780,986,15331,1401xm15483,1479r,79c15711,1716,15882,1795,16110,1973r76,c16186,1894,16186,1894,16186,1894v-228,-158,-399,-336,-627,-415c15483,1479,15483,1479,15483,1479xm16661,2288v,79,,79,,79c16813,2525,16984,2702,17136,2860v76,,76,,152,c17288,2781,17288,2702,17288,2702v-152,-157,-323,-335,-551,-414c16737,2288,16737,2288,16661,2288xm15331,2860v323,-79,1254,158,1254,-651c17288,2052,16813,1144,16813,828v-76,237,-779,888,-323,1302c15958,1795,15559,2702,15331,2860xm4654,15584r-76,78c4977,15998,5281,16235,5680,16471v76,,152,,152,c5832,16392,5756,16313,5756,16235v-323,-237,-627,-494,-950,-730c4730,15505,4654,15505,4654,15584xm14533,1144v152,,323,79,399,158c15008,1302,15008,1302,15008,1302v,-79,,-79,,-79c14856,1144,14685,1065,14533,986,14381,414,13583,651,13355,572v247,158,798,907,1178,572xm6212,1558r,-79c6136,1479,6136,1479,6136,1479v-228,79,-475,237,-703,415c5433,1894,5433,1894,5433,1973r76,c5737,1795,5984,1716,6212,1558xm5110,2209v-76,809,950,572,1254,651c6041,2702,5737,1795,5186,2130,5661,1716,4863,1065,4787,828v19,316,-380,1224,323,1381xm7086,1144v399,335,950,-414,1254,-572c8017,651,7238,414,7086,986v-152,79,-323,158,-475,237c6611,1223,6611,1223,6611,1302r76,c6839,1223,6915,1144,7086,1144xm6288,1479v-152,730,779,730,1102,888c7162,2130,6991,1144,6364,1381,6915,967,6288,316,6212,v,335,-551,1144,76,1479xm19795,11007v76,-335,152,-651,152,-986c19947,10021,19871,10021,19871,9942v-76,79,-152,79,-152,79c19719,10356,19643,10593,19567,10830v76,78,76,157,76,236c19719,11007,19795,11007,19795,11007xm5034,2367v-76,,-76,,-76,-79l4882,2288v-152,79,-323,237,-475,414c4407,2702,4407,2781,4407,2860v,,76,,152,c4730,2702,4806,2525,5034,2367xm19795,7595v-323,-730,-1254,-237,-1653,-237c18541,7437,19244,8423,19795,7772v779,414,1102,-730,1330,-986c20821,6944,19719,6865,19795,7595xm16034,3748v399,-79,1501,335,1577,-572c18465,3097,18161,1953,18237,1539v-228,335,-1177,887,-626,1558c16984,2624,16338,3590,16034,3748xm19871,9705v,-887,-1178,-651,-1577,-809c18617,9133,19073,10356,19871,9784v627,730,1330,-414,1653,-572c21144,9311,20042,8818,19871,9705xm19339,11915v-152,335,-323,729,-475,1065c18864,13059,18864,13138,18864,13138r228,c19244,12723,19415,12329,19567,11915v-76,,-76,,-76,-79c19415,11836,19339,11836,19339,11915xm21600,11342v-475,,-1653,-808,-2033,158c19719,10435,18313,10435,17915,10119v322,415,550,1953,1576,1559c20118,12644,21144,11500,21600,11342xm19871,9311v76,,76,-79,152,-79l20023,8995v,-335,-76,-651,-76,-986c19871,8009,19871,8009,19795,7930v,79,-76,79,-76,158c19719,8324,19795,8660,19795,8975v,79,,79,,158c19795,9212,19871,9212,19871,9311xm16889,4734v399,,1405,572,1728,-236c19472,4576,19320,3353,19472,3038v-228,237,-1330,651,-950,1381c18066,3748,17288,4576,16889,4734xm17763,3353v,,,79,-76,79c17839,3590,18009,3768,18085,3925v76,,76,,76,c18237,4004,18237,4004,18313,4004v,-79,,-79,,-157c18161,3610,17990,3432,17839,3275r-76,78xm19795,7101v-76,-335,-152,-729,-323,-1065c19472,6036,19396,6036,19320,6036v,79,,79,-76,158c19396,6431,19472,6766,19567,7082v76,79,76,79,152,79l19795,7101xm19092,5385v,,76,-79,76,-158c19092,5070,18940,4813,18845,4655v-76,,-76,,-152,c18693,4734,18693,4734,18617,4813v152,158,228,335,323,493c19016,5385,19092,5385,19092,5385xm19244,5799v-399,-729,-1253,,-1652,c17990,5878,18845,6687,19320,5878v779,237,855,-986,1102,-1302c20118,4813,19016,4971,19244,5799xm1824,9784v779,572,1178,-651,1501,-888c3002,9054,1824,8818,1748,9705,1596,8818,494,9291,95,9212v380,178,1026,1322,1729,572xm8093,17379v,-79,-76,-79,-152,-158c7466,17063,7086,16885,6611,16728v,,-76,79,-152,79c6459,16807,6459,16885,6535,16964v399,158,950,336,1406,494c8017,17458,8093,17379,8093,17379xm8568,17458v950,-809,-323,-1796,-475,-2289c8093,15662,7466,17122,8492,17458v-1102,-79,-1026,1459,-1254,1952c7637,18996,9195,18602,8568,17458xm12500,18108r-475,-887c11550,17300,11170,17458,10847,17714v-398,-237,-778,-414,-1253,-493l9195,18108v323,79,551,158,779,237c9195,19154,8796,20298,8245,21284l9746,19726r-76,1874c10069,20456,10221,19489,10847,18917v551,572,779,1559,1102,2683l11949,19746r1406,1558c12880,20318,12405,19193,11626,18365v247,-99,551,-178,874,-257xm13127,17458v1102,-336,399,-1796,475,-2289c13374,15662,12101,16629,13051,17458v-551,1144,1026,1558,1330,1952c14153,18917,14229,17379,13127,17458xm5281,13138v-228,493,-1577,1301,-855,2209c3572,14617,2774,15998,2394,16333v475,-158,2032,335,2127,-888c5737,15248,5186,13710,5281,13138xm6459,14361v-76,493,-1102,1637,-228,2288c5205,16235,4901,17793,4502,18207v475,-335,2033,-237,1805,-1460c7466,16235,6535,14854,6459,14361xm13678,17221v-76,79,-76,79,-152,158c13602,17379,13678,17458,13678,17458v551,-158,1026,-336,1501,-494c15179,16885,15179,16807,15179,16807v-76,,-76,-79,-152,-79c14628,16885,14153,17043,13678,17221xm18541,13788v-76,,-152,,-152,c18161,14203,17839,14518,17611,14854v,,,79,-76,158l17763,15012v322,-336,550,-730,854,-1066c18541,13867,18541,13867,18541,13788xm18693,13532v399,-986,-949,-1381,-1329,-1716c17592,12230,17440,13769,18617,13611v399,1144,1653,335,2128,237c20270,13788,19339,12723,18693,13532xm3154,13788v-76,79,-76,79,-76,158c3306,14282,3628,14676,3856,15012r228,c4084,14933,4084,14854,4084,14854v-323,-336,-551,-651,-778,-1066c3230,13788,3154,13788,3154,13788xm15483,16649v779,-651,-152,-1795,-323,-2288c15160,14854,14210,16235,15312,16728v-228,1223,1406,1144,1805,1459c16813,17773,16433,16235,15483,16649xm17212,15327v703,-888,-551,-1716,-855,-2209c16509,13690,15958,15228,17136,15406v152,1223,1652,730,2203,888c18864,15978,18161,14597,17212,15327xm2204,11836v-76,79,-76,79,-76,79c2204,12329,2356,12723,2603,13138v76,,76,,152,c2755,13138,2755,13059,2755,12980v-152,-336,-323,-730,-399,-1065c2299,11836,2204,11836,2204,11836xm1824,7101v76,,76,79,152,79c1976,7180,2052,7180,2052,7101r76,c2204,6766,2280,6450,2356,6214v,-79,-76,-79,-76,-158c2204,6056,2204,6056,2128,6056v-76,316,-228,710,-304,1045xm2375,5878v399,809,1253,,1652,-79c3704,5799,2774,5070,2375,5799,2603,4991,1520,4813,1197,4576v228,316,304,1539,1178,1302xm2831,4655v-152,158,-228,415,-323,572c2508,5306,2508,5385,2508,5385v76,,152,,152,-79c2660,5306,2660,5306,2736,5306v76,-158,152,-335,228,-493c2964,4734,2964,4734,2888,4655r-57,xm3078,4498v228,808,1253,236,1652,236c4331,4576,3629,3748,3078,4399,3477,3669,2451,3255,2223,3018v76,335,-19,1558,855,1480xm3078,13631v1101,157,949,-1381,1177,-1795c3932,12171,2603,12565,3002,13552v-627,-809,-1653,236,-2128,335c1425,13946,2679,14755,3078,13631xm3477,3925v76,,76,,76,c3704,3768,3780,3590,3951,3432r,-79c3875,3353,3875,3275,3799,3275v-152,157,-322,335,-398,572l3325,3847v76,78,76,78,76,157c3382,4004,3477,4004,3477,3925xm2128,11658v1026,414,1254,-1144,1576,-1558c3306,10435,1900,10435,2128,11481,1653,10494,475,11323,,11323v475,177,1501,1321,2128,335xm4008,3176v76,888,1178,493,1577,572c5262,3590,4730,2604,4084,3097,4635,2446,3609,1874,3458,1539v95,414,-304,1558,550,1637xm1824,9962v-76,79,-76,79,-152,79c1748,10376,1748,10692,1824,11027v76,,76,,152,79c1976,11027,2052,10948,2052,10869v-76,-237,-76,-493,-76,-809c1900,10041,1824,10041,1824,9962xm1653,7989r,1223l1729,9291v,-79,76,-79,152,-158c1881,9054,1881,9054,1881,8975v,-335,,-651,76,-887c1881,8009,1881,8009,1805,7930v19,59,-57,59,-152,59xm1824,7752v627,651,1330,-335,1653,-414c3154,7338,2147,6845,1900,7575,1900,6845,798,6924,494,6766v304,256,627,1401,1330,986xe" fillcolor="#00b6e1 [3206]" stroked="f" strokeweight="1pt">
                    <v:stroke miterlimit="4" joinstyle="miter"/>
                    <v:path arrowok="t" o:extrusionok="f" o:connecttype="custom" o:connectlocs="721995,695326;721995,695326;721995,695326;721995,695326" o:connectangles="0,90,180,270"/>
                  </v:shape>
                  <v:shape id="Shape" o:spid="_x0000_s1033" style="position:absolute;left:45630;top:19867;width:5164;height:5183;visibility:visible;mso-wrap-style:square;v-text-anchor:middle" coordsize="21218,21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dnhsMA&#10;AADbAAAADwAAAGRycy9kb3ducmV2LnhtbERPzWrCQBC+F3yHZYReim4sbZXoJmhBkEIPah9gyI7Z&#10;aHY2ZlcTfXq3UOhtPr7fWeS9rcWVWl85VjAZJyCIC6crLhX87NejGQgfkDXWjknBjTzk2eBpgal2&#10;HW/puguliCHsU1RgQmhSKX1hyKIfu4Y4cgfXWgwRtqXULXYx3NbyNUk+pMWKY4PBhj4NFafdxSpY&#10;hxfjj9+rzVvX394vX+f95L48KvU87JdzEIH68C/+c290nD+F31/iATJ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fdnhsMAAADbAAAADwAAAAAAAAAAAAAAAACYAgAAZHJzL2Rv&#10;d25yZXYueG1sUEsFBgAAAAAEAAQA9QAAAIgDAAAAAA==&#10;" path="m6477,8826c4599,8245,2356,6450,1364,4549,947,3756,634,2700,1208,1802,1573,1221,2042,957,2564,905v731,-53,1461,316,2035,739c4547,1169,4547,799,4547,535,3973,218,3243,-46,2512,7,1677,60,999,482,477,1274v-678,951,-626,2271,105,3697c1886,7506,4964,9724,7312,9935,6999,9619,6686,9249,6477,8826xm9451,11044v209,1004,574,3222,-156,5546l11903,16590v-730,-2377,-417,-4542,-156,-5546c16338,9671,16286,165,16286,165r-11374,c4912,165,4860,9671,9451,11044xm7103,6872c6790,6080,6634,5288,6582,4654v,-158,-53,-317,-53,-422c6529,4126,6529,4021,6529,3915v,-159,,-264,,-264c6529,3651,6582,3756,6634,3915v52,158,156,422,261,686c6999,4865,7103,5235,7260,5605v52,158,156,370,209,528c7521,6291,7625,6503,7677,6714v52,211,157,370,209,528c7938,7348,7990,7400,7990,7506v53,106,105,159,105,264c8147,7929,8251,8087,8356,8245v104,159,156,265,260,423c8721,8774,8773,8932,8825,8985v52,105,157,211,209,264c9138,9407,9190,9460,9190,9460v,,-104,-53,-260,-158c8825,9249,8773,9196,8669,9090v-105,-52,-209,-158,-313,-264c8251,8721,8147,8562,7990,8457,7886,8298,7782,8140,7677,7981,7573,7823,7469,7612,7364,7453v-52,-158,-156,-369,-261,-581xm5486,21554r10226,l15712,16959r-10226,l5486,21554xm7469,18174r6260,l13729,20392r-6260,l7469,18174xm20721,1274c20199,482,19469,60,18686,7v-731,-53,-1409,211,-2035,528c16651,799,16651,1169,16599,1644v574,-423,1356,-792,2035,-739c19156,957,19625,1221,19990,1802v574,845,261,1954,-156,2747c18842,6450,16599,8245,14721,8826v-261,423,-522,793,-835,1109c16234,9777,19312,7506,20616,4971v783,-1373,783,-2693,105,-3697xe" fillcolor="#fdb813 [3208]" stroked="f" strokeweight="1pt">
                    <v:stroke miterlimit="4" joinstyle="miter"/>
                    <v:path arrowok="t" o:extrusionok="f" o:connecttype="custom" o:connectlocs="258236,259162;258236,259162;258236,259162;258236,259162" o:connectangles="0,90,180,270"/>
                  </v:shape>
                </v:group>
                <v:shape id="White circle - upper left" o:spid="_x0000_s1034" style="position:absolute;left:17653;width:17335;height:11239;visibility:visible;mso-wrap-style:square;v-text-anchor:top" coordsize="1092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3nfMAA&#10;AADaAAAADwAAAGRycy9kb3ducmV2LnhtbERP3WrCMBS+F3yHcITdaepgQ6ppkaJjsF1s1Qc4Nsem&#10;2JxkTWa7t18uBrv8+P535WR7cachdI4VrFcZCOLG6Y5bBefTcbkBESKyxt4xKfihAGUxn+0w127k&#10;T7rXsRUphEOOCkyMPpcyNIYshpXzxIm7usFiTHBopR5wTOG2l49Z9iwtdpwaDHqqDDW3+tsquLX+&#10;5c19HDLz7sfD5ThWT5uvSqmHxbTfgog0xX/xn/tVK0hb05V0A2Tx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63nfMAAAADaAAAADwAAAAAAAAAAAAAAAACYAgAAZHJzL2Rvd25y&#10;ZXYueG1sUEsFBgAAAAAEAAQA9QAAAIUDAAAAAA==&#10;" path="m1090,102r-4,-28l1080,44r-8,-28l1068,,24,,20,16,12,44,6,74,4,102,,132r,30l,192r4,28l6,250r6,28l20,306r8,28l38,362r10,26l60,412r14,26l90,462r16,22l122,506r18,22l160,548r20,20l202,586r22,16l246,618r24,16l294,648r26,12l346,670r28,10l400,688r28,8l458,702r28,4l516,708r30,l576,708r30,-2l634,702r30,-6l692,688r26,-8l746,670r26,-10l798,648r24,-14l846,618r22,-16l890,586r22,-18l932,548r20,-20l970,506r16,-22l1002,462r16,-24l1032,412r12,-24l1054,362r10,-28l1072,306r8,-28l1086,250r4,-30l1092,192r,-30l1092,132r-2,-30xe" stroked="f">
                  <v:path arrowok="t" o:connecttype="custom" o:connectlocs="1724025,117475;1701800,25400;38100,0;19050,69850;6350,161925;0,257175;6350,349250;19050,441325;44450,530225;76200,615950;117475,695325;168275,768350;222250,838200;285750,901700;355600,955675;428625,1006475;508000,1047750;593725,1079500;679450,1104900;771525,1120775;866775,1123950;962025,1120775;1054100,1104900;1139825,1079500;1225550,1047750;1304925,1006475;1377950,955675;1447800,901700;1511300,838200;1565275,768350;1616075,695325;1657350,615950;1689100,530225;1714500,441325;1730375,349250;1733550,257175;1730375,161925" o:connectangles="0,0,0,0,0,0,0,0,0,0,0,0,0,0,0,0,0,0,0,0,0,0,0,0,0,0,0,0,0,0,0,0,0,0,0,0,0"/>
                </v:shape>
                <v:shape id="White circle - right" o:spid="_x0000_s1035" style="position:absolute;left:84917;top:12255;width:11240;height:17129;visibility:visible;mso-wrap-style:square;v-text-anchor:top" coordsize="708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NA5MIA&#10;AADaAAAADwAAAGRycy9kb3ducmV2LnhtbESPQYvCMBSE7wv+h/AEb2uqgqzVKCoIorCLVfT6aJ5N&#10;sXkpTdT6783Cwh6HmfmGmS1aW4kHNb50rGDQT0AQ506XXCg4HTefXyB8QNZYOSYFL/KwmHc+Zphq&#10;9+QDPbJQiAhhn6ICE0KdSulzQxZ939XE0bu6xmKIsimkbvAZ4baSwyQZS4slxwWDNa0N5bfsbhVU&#10;r3123m3s6nw337mzu8vPOhkp1eu2yymIQG34D/+1t1rBBH6vxBs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I0DkwgAAANoAAAAPAAAAAAAAAAAAAAAAAJgCAABkcnMvZG93&#10;bnJldi54bWxQSwUGAAAAAAQABAD1AAAAhwMAAAAA&#10;" path="m538,r,l510,2,484,4,456,6r-26,6l404,18r-26,6l354,34,328,44,304,54,282,66,258,78,236,92r-20,16l196,124r-20,16l158,158r-18,20l122,198r-16,20l92,238,78,260,64,284,52,306,42,330,32,354r-8,26l16,405r-6,26l6,457,2,485,,511r,28l,539r,28l2,595r4,26l10,647r6,28l24,699r8,26l42,749r10,24l64,797r14,22l92,841r14,20l122,883r18,18l158,921r18,18l196,955r20,16l236,987r22,14l282,1013r22,12l328,1037r26,8l378,1055r26,6l430,1067r26,6l484,1075r26,4l538,1079r,l582,1077r44,-6l668,1063r40,-12l708,28r,l668,16,626,8,582,2,538,r,xe" stroked="f">
                  <v:path arrowok="t" o:connecttype="custom" o:connectlocs="854075,0;768350,6350;682625,19050;600075,38100;520700,69850;447675,104775;374650,146050;311150,196850;250825,250825;193675,314325;146050,377825;101600,450850;66675,523875;38100,603250;15875,684213;3175,769938;0,855663;0,900113;9525,985838;25400,1071563;50800,1150938;82550,1227138;123825,1300163;168275,1366838;222250,1430338;279400,1490663;342900,1541463;409575,1589088;482600,1627188;561975,1658938;641350,1684338;723900,1703388;809625,1712913;854075,1712913;993775,1700213;1123950,1668463;1123950,44450;993775,12700;854075,0" o:connectangles="0,0,0,0,0,0,0,0,0,0,0,0,0,0,0,0,0,0,0,0,0,0,0,0,0,0,0,0,0,0,0,0,0,0,0,0,0,0,0"/>
                </v:shape>
                <v:shape id="White circle - left" o:spid="_x0000_s1036" style="position:absolute;top:40941;width:10668;height:17129;visibility:visible;mso-wrap-style:square;v-text-anchor:top" coordsize="672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OitcQA&#10;AADbAAAADwAAAGRycy9kb3ducmV2LnhtbESPQWvCQBCF74X+h2UKvdVNPdSSuoq2lBYKharV65gd&#10;k2BmNmS3Jv5751DwNsN789430/nAjTlRF+sgDh5HGRiSIvhaSgeb9fvDM5iYUDw2QcjBmSLMZ7c3&#10;U8x96OWHTqtUGg2RmKODKqU2tzYWFTHGUWhJVDuEjjHp2pXWd9hrODd2nGVPlrEWbaiwpdeKiuPq&#10;jx1w6ntefp/3/PX2G8Yy+VhsNzvn7u+GxQuYREO6mv+vP73iK73+ogPY2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zorXEAAAA2wAAAA8AAAAAAAAAAAAAAAAAmAIAAGRycy9k&#10;b3ducmV2LnhtbFBLBQYAAAAABAAEAPUAAACJAwAAAAA=&#10;" path="m132,r,l98,,66,4,32,8,,16,,1061r,l32,1069r34,6l98,1077r34,2l132,1079r28,-2l188,1075r28,-2l242,1067r26,-6l294,1055r24,-10l342,1035r24,-10l390,1013r22,-12l434,987r22,-16l476,955r20,-16l514,921r18,-20l550,881r16,-19l580,842r14,-22l608,796r12,-22l630,750r10,-24l648,700r8,-26l662,648r4,-26l670,594r2,-26l672,540r,l672,512r-2,-28l666,458r-4,-28l656,404r-8,-26l640,354,630,330,620,306,608,282,594,260,580,238,566,216,550,196,532,176,514,158,496,140,476,122,456,106,434,92,412,78,390,64,366,52,342,42,318,32,294,24,268,16,242,10,216,6,188,2,160,,132,r,xe" stroked="f">
                  <v:path arrowok="t" o:connecttype="custom" o:connectlocs="209550,0;104775,6350;0,25400;0,1684338;104775,1706563;209550,1712913;254000,1709738;342900,1703388;425450,1684338;504825,1658938;581025,1627188;654050,1589088;723900,1541463;787400,1490663;844550,1430338;898525,1368425;942975,1301750;984250,1228725;1016000,1152525;1041400,1069975;1057275,987425;1066800,901700;1066800,857250;1063625,768350;1050925,682625;1028700,600075;1000125,523875;965200,447675;920750,377825;873125,311150;815975,250825;755650,193675;688975,146050;619125,101600;542925,66675;466725,38100;384175,15875;298450,3175;209550,0" o:connectangles="0,0,0,0,0,0,0,0,0,0,0,0,0,0,0,0,0,0,0,0,0,0,0,0,0,0,0,0,0,0,0,0,0,0,0,0,0,0,0"/>
                </v:shape>
                <v:shape id="White circle - lower right" o:spid="_x0000_s1037" style="position:absolute;left:63817;top:60882;width:17145;height:12383;visibility:visible;mso-wrap-style:square;v-text-anchor:top" coordsize="108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HVmMAA&#10;AADbAAAADwAAAGRycy9kb3ducmV2LnhtbERPTWvCQBC9F/wPywjemk2CLZK6BlEKtbeqF2/T3WmS&#10;mp0Nu6vGf98tFHqbx/ucZT3aXlzJh86xgiLLQRBrZzpuFBwPr48LECEiG+wdk4I7BahXk4clVsbd&#10;+IOu+9iIFMKhQgVtjEMlZdAtWQyZG4gT9+W8xZigb6TxeEvhtpdlnj9Lix2nhhYH2rSkz/uLVRB2&#10;T/Ldf3OBp5IuxWfUc7nVSs2m4/oFRKQx/ov/3G8mzS/g95d0gFz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MHVmMAAAADbAAAADwAAAAAAAAAAAAAAAACYAgAAZHJzL2Rvd25y&#10;ZXYueG1sUEsFBgAAAAAEAAQA9QAAAIUDAAAAAA==&#10;" path="m1080,538r,l1080,512r-2,-28l1074,456r-4,-26l1064,404r-8,-26l1048,354r-10,-26l1026,306r-12,-24l1002,260,988,238,972,216,956,196,940,176,922,158,904,140,884,122,864,106,842,92,820,78,798,64,774,52,750,42,726,32,700,24,676,16,650,10,622,6,596,2,568,,540,r,l512,,486,2,458,6r-26,4l406,16r-26,8l354,32,330,42,306,52,284,64,260,78,238,92r-20,14l198,122r-20,18l158,158r-16,18l124,196r-16,20l94,238,80,260,66,282,54,306,44,328,34,354r-8,24l18,404r-6,26l8,456,4,484,2,512,,538r,l2,572r2,30l10,634r6,30l24,694r10,30l44,752r14,28l1024,780r,l1036,752r12,-28l1058,694r8,-30l1072,634r4,-32l1080,572r,-34l1080,538xe" stroked="f">
                  <v:path arrowok="t" o:connecttype="custom" o:connectlocs="1714500,854075;1711325,768350;1698625,682625;1676400,600075;1647825,520700;1609725,447675;1568450,377825;1517650,311150;1463675,250825;1403350,193675;1336675,146050;1266825,101600;1190625,66675;1111250,38100;1031875,15875;946150,3175;857250,0;812800,0;727075,9525;644525,25400;561975,50800;485775,82550;412750,123825;346075,168275;282575,222250;225425,279400;171450,342900;127000,412750;85725,485775;53975,561975;28575,641350;12700,723900;3175,812800;0,854075;6350,955675;25400,1054100;53975,1149350;92075,1238250;1625600,1238250;1663700,1149350;1692275,1054100;1708150,955675;1714500,854075" o:connectangles="0,0,0,0,0,0,0,0,0,0,0,0,0,0,0,0,0,0,0,0,0,0,0,0,0,0,0,0,0,0,0,0,0,0,0,0,0,0,0,0,0,0,0"/>
                </v:shape>
                <v:shape id="Soccer ball - top" o:spid="_x0000_s1038" style="position:absolute;left:18586;width:15488;height:10156;visibility:visible;mso-wrap-style:square;v-text-anchor:middle" coordsize="1548765,1015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SbcMA&#10;AADbAAAADwAAAGRycy9kb3ducmV2LnhtbERP204CMRB9N/EfmjHhTbpAFFgpxBgxJhIuix8w2Q67&#10;C9tpbQusf29NTHybk3Od2aIzrbiQD41lBYN+BoK4tLrhSsHnfnk/AREissbWMin4pgCL+e3NDHNt&#10;r7yjSxErkUI45KigjtHlUoayJoOhbx1x4g7WG4wJ+kpqj9cUblo5zLJHabDh1FCjo5eaylNxNgoc&#10;Pxy2XwNXrMLb9JXXI785jj+U6t11z08gInXxX/znftdp/hB+f0kHy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ESbcMAAADbAAAADwAAAAAAAAAAAAAAAACYAgAAZHJzL2Rv&#10;d25yZXYueG1sUEsFBgAAAAAEAAQA9QAAAIgDAAAAAA==&#10;" path="m481121,888687v-27892,3805,-66037,7610,-68547,7610c490012,939515,575051,968661,665180,981368,567450,943319,491303,897589,486212,895005v-2510,-2513,-3800,-3805,-5091,-6318xm818838,641011c696944,698156,526867,743886,490012,754080v-2509,57145,2510,97779,5091,118095c496394,872175,498903,872175,500194,873468v1219,1220,133294,78682,271679,115582c771873,989050,773092,989050,773092,989050v107912,,212023,-22901,304662,-64827c1100627,850566,1103208,782007,1103208,762982,966042,747691,853112,667717,818838,641011xm1487818,460673v-77438,30511,-132003,34316,-152295,34316c1332942,494989,1330432,494989,1329142,494989v-53347,124485,-163768,226068,-200551,257799c1128591,754080,1128591,754080,1128591,755301v,3876,1219,72436,-20363,153703c1288487,818835,1426872,657522,1487818,460673xm540777,55561c401173,101291,311044,139412,279280,154631v,2513,1290,3805,,6318c279280,163533,227224,324774,238696,489892v1219,5097,-1290,8902,-5090,11415c311044,607987,434156,700740,474811,727374v2510,,200551,-50755,335136,-114290c825148,519111,841639,366700,846730,318457,649980,147022,544577,59366,543359,58074v-1291,,-1291,-1221,-2582,-2513xm42550,l68467,,40135,92721c30456,140668,25383,190204,25383,240995v,110485,24092,215874,67256,311139c156167,531818,198041,510209,217114,498794v-1291,-2513,-2581,-3805,-2581,-6318c203132,322262,253897,160949,257697,155924v,-2585,1291,-3805,2582,-5097c223460,95584,199009,48597,182814,11769l178190,,565623,r-1,3c562463,16911,560155,30165,558559,39049v1291,,1291,,2582,1292c562360,41562,667762,129218,864512,301945v142185,-33023,272970,-78754,314844,-93973c1196484,124623,1206120,56993,1211474,4946l1211901,r26667,l1236503,20910v-5814,50932,-15578,115280,-31764,193379c1203448,214289,1203448,215581,1203448,215581v93930,116875,120603,220971,128203,255287c1343124,470868,1405289,470868,1496709,431455v16492,-60950,25383,-125705,25383,-191752c1522092,196557,1518292,154631,1511982,113998,1498646,76219,1482454,42087,1465649,12121l1457763,r51140,l1537365,107609v1218,10194,2509,19096,3800,29218c1541165,138120,1541165,139412,1541165,140632v,8902,1219,19097,2509,27927c1546256,192752,1547475,215581,1548765,240995v,321333,-196750,598157,-477321,715031c988915,990270,898786,1010587,804856,1014392v-10182,1292,-20292,1292,-30473,1292c773092,1015684,770582,1015684,769292,1015684,345317,1013171,,666424,,240995,,170192,9523,101534,27358,36268l42550,xe" fillcolor="#6b78e8 [3204]" stroked="f" strokeweight="1pt">
                  <v:stroke miterlimit="4" joinstyle="miter"/>
                  <v:path arrowok="t" o:connecttype="custom" o:connectlocs="481121,888687;412574,896297;665180,981368;486212,895005;481121,888687;818838,641011;490012,754080;495103,872175;500194,873468;771873,989050;773092,989050;1077754,924223;1103208,762982;818838,641011;1487818,460673;1335523,494989;1329142,494989;1128591,752788;1128591,755301;1108228,909004;1487818,460673;540777,55561;279280,154631;279280,160949;238696,489892;233606,501307;474811,727374;809947,613084;846730,318457;543359,58074;540777,55561;42550,0;68467,0;40135,92721;25383,240995;92639,552134;217114,498794;214533,492476;257697,155924;260279,150827;182814,11769;178190,0;565623,0;565622,3;558559,39049;561141,40341;864512,301945;1179356,207972;1211474,4946;1211901,0;1238568,0;1236503,20910;1204739,214289;1203448,215581;1331651,470868;1496709,431455;1522092,239703;1511982,113998;1465649,12121;1457763,0;1508903,0;1537365,107609;1541165,136827;1541165,140632;1543674,168559;1548765,240995;1071444,956026;804856,1014392;774383,1015684;769292,1015684;0,240995;27358,36268" o:connectangles="0,0,0,0,0,0,0,0,0,0,0,0,0,0,0,0,0,0,0,0,0,0,0,0,0,0,0,0,0,0,0,0,0,0,0,0,0,0,0,0,0,0,0,0,0,0,0,0,0,0,0,0,0,0,0,0,0,0,0,0,0,0,0,0,0,0,0,0,0,0,0,0"/>
                </v:shape>
                <v:shape id="Soccer ball - bottom" o:spid="_x0000_s1039" style="position:absolute;left:64662;top:61579;width:15487;height:11607;visibility:visible;mso-wrap-style:square;v-text-anchor:middle" coordsize="1548765,1160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gTKcIA&#10;AADbAAAADwAAAGRycy9kb3ducmV2LnhtbERPS2vCQBC+C/0PyxS8SN34oLSpq4ggeNCDMb0Pu9Mk&#10;mJ1Ns2uS/vuuIHibj+85q81ga9FR6yvHCmbTBASxdqbiQkF+2b99gPAB2WDtmBT8kYfN+mW0wtS4&#10;ns/UZaEQMYR9igrKEJpUSq9LsuinriGO3I9rLYYI20KaFvsYbms5T5J3abHi2FBiQ7uS9DW7WQXf&#10;v7rIl5k+Tc6L7pgcr599F05KjV+H7ReIQEN4ih/ug4nzF3D/JR4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aBMpwgAAANsAAAAPAAAAAAAAAAAAAAAAAJgCAABkcnMvZG93&#10;bnJldi54bWxQSwUGAAAAAAQABAD1AAAAhwMAAAAA&#10;" path="m154877,468647v-8891,1221,-41874,8902,-72348,20317c45674,577840,25383,674398,25383,775981v,110486,24092,215874,67256,311139c156167,1066804,198041,1045195,217114,1033780v-1290,-2512,-2581,-3805,-2581,-6317c203132,857248,253897,695935,257698,690910v,-2585,1290,-3805,2581,-5097c186641,575328,162477,497866,154877,468647xm1355815,400016v-25383,3876,-76148,8902,-111712,11486c1245394,430527,1247903,541012,1204739,749275v-1291,,-1291,1293,-1291,1293c1297378,867442,1324051,971538,1331651,1005854v11473,,73638,,165058,-39413c1513201,905491,1522092,840736,1522092,774689v,-43146,-3800,-85071,-10110,-125705c1458636,497866,1359615,405113,1358324,403892v-1218,-1292,-1218,-2584,-2509,-3876xm1374816,330236v-1219,12635,-2510,32951,-3800,53340c1372306,384796,1373597,384796,1374816,386088v3872,2513,52056,48243,100311,128290c1449745,448331,1416762,386088,1374816,330236xm968624,198141v-1291,,-3801,1221,-5091,1221c741400,228580,629688,299725,628397,301017v-1290,1220,-3800,2513,-6381,2513c620797,303530,620797,303530,620797,303530,582723,433039,564941,538499,558559,574035v1291,,1291,,2582,1293c562360,576548,667762,664204,864512,836931v142185,-33023,272970,-78754,314844,-93973c1225030,520695,1217430,410210,1217430,408918v,-2513,1290,-6318,3800,-8902c1192047,365772,1098118,265409,968624,198141xm370700,142217c252607,218458,156167,327651,95221,454648v29182,-8902,55856,-13927,57146,-13927c154877,440721,156167,440721,158677,441941,243716,302237,331336,238775,363100,219678v,-2512,1219,-39341,7600,-77461xm771873,25414v-134585,,-262788,35536,-371990,99071c392282,160021,389701,199362,387191,213361v121894,13999,196751,50827,224715,67339c611906,280700,613125,279408,613125,279408v5091,-2513,116802,-74949,339007,-104168c957151,154924,968624,111778,980024,54633,914058,35536,844221,25414,771873,25414xm774383,v382100,,700744,278116,762982,642595c1538583,652789,1539874,661691,1541165,671814v,1292,,2584,,3805c1541165,684521,1542384,694715,1543674,703545v2582,24193,3801,47023,5091,72436c1548765,896481,1521097,1010722,1471716,1112616r-27840,48157l1411106,1160773r17038,-24696c1452505,1091863,1472582,1044872,1487818,995660v-77438,30510,-132003,34315,-152295,34315c1332942,1029975,1330432,1029975,1329142,1029975v-13337,31121,-30241,60811,-48669,88336l1247889,1160773r-468885,l809947,1148070v15201,-93973,31692,-246384,36783,-294627c649980,682008,544578,594352,543359,593060v-1291,,-1291,-1221,-2582,-2513c401173,636277,311044,674398,279280,689618v,2512,1290,3805,,6317c279280,698520,227224,859761,238696,1024878v1219,5097,-1290,8902,-5090,11415c252965,1062963,275179,1088763,298246,1112876r50267,47897l106385,1160773,60581,1076151c21583,983778,,882339,,775981,,492769,152367,243872,379591,109193v10110,-6317,21582,-12707,32983,-19024c520486,33024,643598,,774383,xe" fillcolor="#6b78e8 [3204]" stroked="f" strokeweight="1pt">
                  <v:stroke miterlimit="4" joinstyle="miter"/>
                  <v:path arrowok="t" o:connecttype="custom" o:connectlocs="154877,468647;82529,488964;25383,775981;92639,1087120;217114,1033780;214533,1027463;257698,690910;260279,685813;154877,468647;1355815,400016;1244103,411502;1204739,749275;1203448,750568;1331651,1005854;1496709,966441;1522092,774689;1511982,648984;1358324,403892;1355815,400016;1374816,330236;1371016,383576;1374816,386088;1475127,514378;1374816,330236;968624,198141;963533,199362;628397,301017;622016,303530;620797,303530;558559,574035;561141,575328;864512,836931;1179356,742958;1217430,408918;1221230,400016;968624,198141;370700,142217;95221,454648;152367,440721;158677,441941;363100,219678;370700,142217;771873,25414;399883,124485;387191,213361;611906,280700;613125,279408;952132,175240;980024,54633;771873,25414;774383,0;1537365,642595;1541165,671814;1541165,675619;1543674,703545;1548765,775981;1471716,1112616;1443876,1160773;1411106,1160773;1428144,1136077;1487818,995660;1335523,1029975;1329142,1029975;1280473,1118311;1247889,1160773;779004,1160773;809947,1148070;846730,853443;543359,593060;540777,590547;279280,689618;279280,695935;238696,1024878;233606,1036293;298246,1112876;348513,1160773;106385,1160773;60581,1076151;0,775981;379591,109193;412574,90169;774383,0" o:connectangles="0,0,0,0,0,0,0,0,0,0,0,0,0,0,0,0,0,0,0,0,0,0,0,0,0,0,0,0,0,0,0,0,0,0,0,0,0,0,0,0,0,0,0,0,0,0,0,0,0,0,0,0,0,0,0,0,0,0,0,0,0,0,0,0,0,0,0,0,0,0,0,0,0,0,0,0,0,0,0,0,0,0"/>
                </v:shape>
                <v:shape id="Soccer player - right" o:spid="_x0000_s1040" style="position:absolute;left:87483;top:13852;width:8656;height:12979;visibility:visible;mso-wrap-style:square;v-text-anchor:middle" coordsize="865506,1297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9gjr8A&#10;AADbAAAADwAAAGRycy9kb3ducmV2LnhtbERPS4vCMBC+C/sfwgh7kTXdRaR0TYsIguxFfN2HZmyr&#10;zaQkUbv+eiMI3ubje86s6E0rruR8Y1nB9zgBQVxa3XClYL9bfqUgfEDW2FomBf/kocg/BjPMtL3x&#10;hq7bUIkYwj5DBXUIXSalL2sy6Me2I47c0TqDIUJXSe3wFsNNK3+SZCoNNhwbauxoUVN53l6MggMZ&#10;d0r/5KjHJfJkbXfzRXlX6nPYz39BBOrDW/xyr3ScP4HnL/EAm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r2COvwAAANsAAAAPAAAAAAAAAAAAAAAAAJgCAABkcnMvZG93bnJl&#10;di54bWxQSwUGAAAAAAQABAD1AAAAhAMAAAAA&#10;" path="m125780,728786v69466,,125780,56314,125780,125781c251560,924034,195246,980348,125780,980348,56314,980348,,924034,,854567,,785100,56314,728786,125780,728786xm388630,429799v,,69905,33957,59856,82636l186864,647314,388630,429799xm612518,149740v3940,-296,9152,-403,14239,350c626757,150090,636382,262622,711020,284676v74527,22108,151970,-82140,151970,-82140l865506,203302r,135488l849239,334487v,,-11825,27595,14136,44163l656183,677354,563010,971055,380899,1277398v,-54,-23266,33082,-66002,15277c314897,1292675,265615,1270835,295866,1210965,326062,1151042,447341,937005,447341,937005l478142,682410,286076,754330v,,-22716,-61646,-103898,-81172l452016,538357,573680,293605,373474,350571,197908,460789v,,-42021,14847,-59842,-14201c120246,417595,138396,386987,157592,377090,176732,367246,346358,258318,346358,258318l605911,150520v,,2668,-484,6607,-780xm772601,22v8291,148,13612,1035,13612,1035c806540,6372,865650,36921,847694,105896,829681,174906,776493,245425,725950,232209,675359,219041,661625,138240,681357,62538,696142,5780,747731,-424,772601,22xe" fillcolor="#6b78e8 [3204]" stroked="f" strokeweight="1pt">
                  <v:stroke miterlimit="4" joinstyle="miter"/>
                  <v:path arrowok="t" o:connecttype="custom" o:connectlocs="125780,728786;251560,854567;125780,980348;0,854567;125780,728786;388630,429799;448486,512435;186864,647314;612518,149740;626757,150090;711020,284676;862990,202536;865506,203302;865506,338790;849239,334487;863375,378650;656183,677354;563010,971055;380899,1277398;314897,1292675;295866,1210965;447341,937005;478142,682410;286076,754330;182178,673158;452016,538357;573680,293605;373474,350571;197908,460789;138066,446588;157592,377090;346358,258318;605911,150520;612518,149740;772601,22;786213,1057;847694,105896;725950,232209;681357,62538;772601,22" o:connectangles="0,0,0,0,0,0,0,0,0,0,0,0,0,0,0,0,0,0,0,0,0,0,0,0,0,0,0,0,0,0,0,0,0,0,0,0,0,0,0,0"/>
                </v:shape>
                <v:shape id="Soccer player - left" o:spid="_x0000_s1041" style="position:absolute;left:21;top:42738;width:8157;height:12433;visibility:visible;mso-wrap-style:square;v-text-anchor:middle" coordsize="815776,1243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Y6bL0A&#10;AADbAAAADwAAAGRycy9kb3ducmV2LnhtbERPy6rCMBDdC/5DGMGdpr1SkWoUEQRxZ1XcDs3YFptJ&#10;aXJr/XsjCO7mcJ6z2vSmFh21rrKsIJ5GIIhzqysuFFzO+8kChPPIGmvLpOBFDjbr4WCFqbZPPlGX&#10;+UKEEHYpKii9b1IpXV6SQTe1DXHg7rY16ANsC6lbfIZwU8u/KJpLgxWHhhIb2pWUP7J/o+CYHLRM&#10;Zrd94o9dFusrRjqeKzUe9dslCE+9/4m/7oMO8xP4/BIOkOs3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WY6bL0AAADbAAAADwAAAAAAAAAAAAAAAACYAgAAZHJzL2Rvd25yZXYu&#10;eG1sUEsFBgAAAAAEAAQA9QAAAIIDAAAAAA==&#10;" path="m695283,698123v66546,,120493,53945,120493,120489c815776,885156,761829,939101,695283,939101v-66546,,-120493,-53945,-120493,-120489c574790,752068,628737,698123,695283,698123xm443480,411715l636766,620078,386140,490874v-9627,-46631,57340,-79159,57340,-79159xm229002,143440v3774,284,6329,747,6329,747l483976,247450v,,162496,104344,180832,113774c683197,370705,700585,400025,683513,427798v-17072,27826,-57327,13604,-57327,13604l457999,335821,266208,281252,382758,515706,641256,644835v-77771,18705,-99532,77756,-99532,77756l357730,653698r29507,243883c387237,897581,503418,1102612,532345,1160014v28980,57351,-18231,78271,-18231,78271c473174,1255341,450886,1223600,450886,1223651l276430,930198,187173,648854,,379024,,350782r1297,-1369c8603,335283,2230,320414,2230,320414l,321004,,207166r1765,2122c25977,236381,81095,288583,134641,272699v71500,-21127,80721,-128924,80721,-128924c220236,143054,225228,143157,229002,143440xm75647,21v23825,-427,73246,5516,87410,59886c181959,132424,168802,209826,120338,222439,71919,235099,20966,167547,3710,101440,-13491,35368,43135,6105,62608,1013v,,5098,-850,13039,-992xe" fillcolor="#6b78e8 [3204]" stroked="f" strokeweight="1pt">
                  <v:stroke miterlimit="4" joinstyle="miter"/>
                  <v:path arrowok="t" o:connecttype="custom" o:connectlocs="695283,698123;815776,818612;695283,939101;574790,818612;695283,698123;443480,411715;636766,620078;386140,490874;443480,411715;229002,143440;235331,144187;483976,247450;664808,361224;683513,427798;626186,441402;457999,335821;266208,281252;382758,515706;641256,644835;541724,722591;357730,653698;387237,897581;532345,1160014;514114,1238285;450886,1223651;276430,930198;187173,648854;0,379024;0,350782;1297,349413;2230,320414;0,321004;0,207166;1765,209288;134641,272699;215362,143775;229002,143440;75647,21;163057,59907;120338,222439;3710,101440;62608,1013;75647,21" o:connectangles="0,0,0,0,0,0,0,0,0,0,0,0,0,0,0,0,0,0,0,0,0,0,0,0,0,0,0,0,0,0,0,0,0,0,0,0,0,0,0,0,0,0,0"/>
                </v:shape>
                <w10:wrap anchorx="margin" anchory="margin"/>
                <w10:anchorlock/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10"/>
      </w:tblGrid>
      <w:tr w:rsidR="006F7055" w:rsidTr="006F7055">
        <w:trPr>
          <w:trHeight w:hRule="exact" w:val="1814"/>
        </w:trPr>
        <w:tc>
          <w:tcPr>
            <w:tcW w:w="15110" w:type="dxa"/>
            <w:vAlign w:val="bottom"/>
          </w:tcPr>
          <w:p w:rsidR="006F7055" w:rsidRDefault="00830946" w:rsidP="00830946">
            <w:pPr>
              <w:pStyle w:val="Title"/>
            </w:pPr>
            <w:r>
              <w:t>iNTER-BRANCH SPORTS,</w:t>
            </w:r>
            <w:r w:rsidR="004A0947">
              <w:t xml:space="preserve"> </w:t>
            </w:r>
            <w:r w:rsidR="00643BBF">
              <w:t>2019-2020</w:t>
            </w:r>
          </w:p>
        </w:tc>
      </w:tr>
    </w:tbl>
    <w:sdt>
      <w:sdtPr>
        <w:id w:val="1210229227"/>
        <w:placeholder>
          <w:docPart w:val="23B8769CF55A41D4B2D00ED797C8D709"/>
        </w:placeholder>
        <w:temporary/>
        <w:showingPlcHdr/>
        <w15:appearance w15:val="hidden"/>
      </w:sdtPr>
      <w:sdtEndPr/>
      <w:sdtContent>
        <w:p w:rsidR="00126742" w:rsidRDefault="00541E87" w:rsidP="00541E87">
          <w:pPr>
            <w:pStyle w:val="Heading1"/>
          </w:pPr>
          <w:r w:rsidRPr="00541E87">
            <w:t>CERTIFICATE OF PARTICIPATION</w:t>
          </w:r>
        </w:p>
      </w:sdtContent>
    </w:sdt>
    <w:p w:rsidR="00E67602" w:rsidRPr="00E67602" w:rsidRDefault="00E67602" w:rsidP="00E67602"/>
    <w:p w:rsidR="00126742" w:rsidRDefault="00830946" w:rsidP="00830946">
      <w:r>
        <w:t>This</w:t>
      </w:r>
      <w:r w:rsidR="00184A51">
        <w:t xml:space="preserve"> is to certify that </w:t>
      </w:r>
      <w:bookmarkStart w:id="1" w:name="name"/>
      <w:r w:rsidR="00643BBF">
        <w:t>Adithi</w:t>
      </w:r>
      <w:r w:rsidR="00184A51">
        <w:t xml:space="preserve"> </w:t>
      </w:r>
      <w:bookmarkEnd w:id="1"/>
      <w:r w:rsidR="00184A51">
        <w:t xml:space="preserve">of </w:t>
      </w:r>
      <w:r w:rsidR="00643BBF">
        <w:t>3</w:t>
      </w:r>
      <w:r w:rsidR="00E67602">
        <w:t xml:space="preserve">, </w:t>
      </w:r>
    </w:p>
    <w:p w:rsidR="00FA614E" w:rsidRDefault="00643BBF" w:rsidP="00E67602">
      <w:r>
        <w:t>ISE</w:t>
      </w:r>
      <w:r w:rsidR="00E67602">
        <w:t xml:space="preserve">, participated in the </w:t>
      </w:r>
      <w:r>
        <w:t>Chess</w:t>
      </w:r>
      <w:r w:rsidR="00E67602">
        <w:t xml:space="preserve"> </w:t>
      </w:r>
      <w:r w:rsidR="00F97517">
        <w:t xml:space="preserve">held </w:t>
      </w:r>
      <w:r w:rsidR="00E67602">
        <w:t xml:space="preserve">on </w:t>
      </w:r>
      <w:r>
        <w:t>11/10/2019 7:08:42 AM</w:t>
      </w:r>
      <w:r w:rsidR="00E67602">
        <w:t>.</w:t>
      </w:r>
    </w:p>
    <w:p w:rsidR="00E67602" w:rsidRPr="00FA614E" w:rsidRDefault="00E67602" w:rsidP="00E67602"/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048"/>
        <w:gridCol w:w="702"/>
        <w:gridCol w:w="6048"/>
      </w:tblGrid>
      <w:tr w:rsidR="009D1AF9" w:rsidRPr="009D1AF9" w:rsidTr="006F7055">
        <w:trPr>
          <w:trHeight w:hRule="exact" w:val="878"/>
          <w:jc w:val="center"/>
        </w:trPr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9D1AF9" w:rsidRPr="009D1AF9" w:rsidRDefault="009D1AF9" w:rsidP="00E70671">
            <w:pPr>
              <w:pStyle w:val="Signature"/>
              <w:tabs>
                <w:tab w:val="clear" w:pos="7470"/>
              </w:tabs>
            </w:pPr>
          </w:p>
        </w:tc>
        <w:tc>
          <w:tcPr>
            <w:tcW w:w="702" w:type="dxa"/>
          </w:tcPr>
          <w:p w:rsidR="009D1AF9" w:rsidRPr="009D1AF9" w:rsidRDefault="009D1AF9" w:rsidP="00E70671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9D1AF9" w:rsidRPr="009D1AF9" w:rsidRDefault="009D1AF9" w:rsidP="00E70671">
            <w:pPr>
              <w:pStyle w:val="Signature"/>
              <w:tabs>
                <w:tab w:val="clear" w:pos="7470"/>
              </w:tabs>
            </w:pPr>
          </w:p>
        </w:tc>
      </w:tr>
      <w:tr w:rsidR="009D1AF9" w:rsidRPr="009D1AF9" w:rsidTr="006F7055">
        <w:trPr>
          <w:trHeight w:hRule="exact" w:val="1613"/>
          <w:jc w:val="center"/>
        </w:trPr>
        <w:tc>
          <w:tcPr>
            <w:tcW w:w="6048" w:type="dxa"/>
            <w:tcBorders>
              <w:top w:val="single" w:sz="18" w:space="0" w:color="00B6E1" w:themeColor="accent3"/>
            </w:tcBorders>
          </w:tcPr>
          <w:p w:rsidR="009D1AF9" w:rsidRPr="009D1AF9" w:rsidRDefault="00E67602" w:rsidP="00E67602">
            <w:pPr>
              <w:pStyle w:val="Signature"/>
            </w:pPr>
            <w:r>
              <w:t>Principal</w:t>
            </w:r>
          </w:p>
        </w:tc>
        <w:tc>
          <w:tcPr>
            <w:tcW w:w="702" w:type="dxa"/>
          </w:tcPr>
          <w:p w:rsidR="009D1AF9" w:rsidRPr="009D1AF9" w:rsidRDefault="009D1AF9" w:rsidP="00E70671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top w:val="single" w:sz="18" w:space="0" w:color="00B6E1" w:themeColor="accent3"/>
            </w:tcBorders>
          </w:tcPr>
          <w:p w:rsidR="009D1AF9" w:rsidRPr="009D1AF9" w:rsidRDefault="00E67602" w:rsidP="00E67602">
            <w:pPr>
              <w:pStyle w:val="Signature"/>
            </w:pPr>
            <w:r>
              <w:t>&lt;coordinator&gt;</w:t>
            </w:r>
          </w:p>
        </w:tc>
      </w:tr>
    </w:tbl>
    <w:p w:rsidR="003A5821" w:rsidRDefault="003A5821" w:rsidP="003A5821">
      <w:pPr>
        <w:pStyle w:val="Title"/>
        <w:keepNext/>
        <w:keepLines/>
      </w:pPr>
      <w:r w:rsidRPr="003A5821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5997423B" wp14:editId="2BB9B97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619488" cy="7324344"/>
                <wp:effectExtent l="0" t="0" r="1270" b="0"/>
                <wp:wrapNone/>
                <wp:docPr id="277" name="Group 4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9488" cy="7324344"/>
                          <a:chOff x="0" y="0"/>
                          <a:chExt cx="9615714" cy="7326540"/>
                        </a:xfrm>
                      </wpg:grpSpPr>
                      <wps:wsp>
                        <wps:cNvPr id="278" name="Blue rectangle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5400" y="0"/>
                            <a:ext cx="9582152" cy="7318686"/>
                          </a:xfrm>
                          <a:custGeom>
                            <a:avLst/>
                            <a:gdLst>
                              <a:gd name="T0" fmla="*/ 0 w 15831"/>
                              <a:gd name="T1" fmla="*/ 12239 h 12240"/>
                              <a:gd name="T2" fmla="*/ 15830 w 15831"/>
                              <a:gd name="T3" fmla="*/ 12239 h 12240"/>
                              <a:gd name="T4" fmla="*/ 15830 w 15831"/>
                              <a:gd name="T5" fmla="*/ 0 h 12240"/>
                              <a:gd name="T6" fmla="*/ 0 w 15831"/>
                              <a:gd name="T7" fmla="*/ 0 h 12240"/>
                              <a:gd name="T8" fmla="*/ 0 w 15831"/>
                              <a:gd name="T9" fmla="*/ 12239 h 12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831" h="12240">
                                <a:moveTo>
                                  <a:pt x="0" y="12239"/>
                                </a:moveTo>
                                <a:lnTo>
                                  <a:pt x="15830" y="12239"/>
                                </a:lnTo>
                                <a:lnTo>
                                  <a:pt x="158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White diagonal lines">
                          <a:extLst/>
                        </wps:cNvPr>
                        <wps:cNvSpPr/>
                        <wps:spPr>
                          <a:xfrm rot="5400000">
                            <a:off x="1147561" y="-1137726"/>
                            <a:ext cx="7315200" cy="9597624"/>
                          </a:xfrm>
                          <a:custGeom>
                            <a:avLst/>
                            <a:gdLst>
                              <a:gd name="connsiteX0" fmla="*/ 5493523 w 7315200"/>
                              <a:gd name="connsiteY0" fmla="*/ 3119379 h 9597624"/>
                              <a:gd name="connsiteX1" fmla="*/ 5493523 w 7315200"/>
                              <a:gd name="connsiteY1" fmla="*/ 3118476 h 9597624"/>
                              <a:gd name="connsiteX2" fmla="*/ 5497380 w 7315200"/>
                              <a:gd name="connsiteY2" fmla="*/ 3106746 h 9597624"/>
                              <a:gd name="connsiteX3" fmla="*/ 5510056 w 7315200"/>
                              <a:gd name="connsiteY3" fmla="*/ 3111258 h 9597624"/>
                              <a:gd name="connsiteX4" fmla="*/ 7315200 w 7315200"/>
                              <a:gd name="connsiteY4" fmla="*/ 6500239 h 9597624"/>
                              <a:gd name="connsiteX5" fmla="*/ 7315200 w 7315200"/>
                              <a:gd name="connsiteY5" fmla="*/ 6539804 h 9597624"/>
                              <a:gd name="connsiteX6" fmla="*/ 5493523 w 7315200"/>
                              <a:gd name="connsiteY6" fmla="*/ 5970818 h 9597624"/>
                              <a:gd name="connsiteX7" fmla="*/ 5493523 w 7315200"/>
                              <a:gd name="connsiteY7" fmla="*/ 5969013 h 9597624"/>
                              <a:gd name="connsiteX8" fmla="*/ 5497380 w 7315200"/>
                              <a:gd name="connsiteY8" fmla="*/ 5958185 h 9597624"/>
                              <a:gd name="connsiteX9" fmla="*/ 5510056 w 7315200"/>
                              <a:gd name="connsiteY9" fmla="*/ 5961794 h 9597624"/>
                              <a:gd name="connsiteX10" fmla="*/ 7315200 w 7315200"/>
                              <a:gd name="connsiteY10" fmla="*/ 9350776 h 9597624"/>
                              <a:gd name="connsiteX11" fmla="*/ 7315200 w 7315200"/>
                              <a:gd name="connsiteY11" fmla="*/ 9390841 h 9597624"/>
                              <a:gd name="connsiteX12" fmla="*/ 5483602 w 7315200"/>
                              <a:gd name="connsiteY12" fmla="*/ 5733499 h 9597624"/>
                              <a:gd name="connsiteX13" fmla="*/ 5483602 w 7315200"/>
                              <a:gd name="connsiteY13" fmla="*/ 5732596 h 9597624"/>
                              <a:gd name="connsiteX14" fmla="*/ 5487460 w 7315200"/>
                              <a:gd name="connsiteY14" fmla="*/ 5720866 h 9597624"/>
                              <a:gd name="connsiteX15" fmla="*/ 5500136 w 7315200"/>
                              <a:gd name="connsiteY15" fmla="*/ 5724475 h 9597624"/>
                              <a:gd name="connsiteX16" fmla="*/ 7315200 w 7315200"/>
                              <a:gd name="connsiteY16" fmla="*/ 9132483 h 9597624"/>
                              <a:gd name="connsiteX17" fmla="*/ 7315200 w 7315200"/>
                              <a:gd name="connsiteY17" fmla="*/ 9172551 h 9597624"/>
                              <a:gd name="connsiteX18" fmla="*/ 5250754 w 7315200"/>
                              <a:gd name="connsiteY18" fmla="*/ 7611707 h 9597624"/>
                              <a:gd name="connsiteX19" fmla="*/ 5287954 w 7315200"/>
                              <a:gd name="connsiteY19" fmla="*/ 7548134 h 9597624"/>
                              <a:gd name="connsiteX20" fmla="*/ 5376685 w 7315200"/>
                              <a:gd name="connsiteY20" fmla="*/ 7578814 h 9597624"/>
                              <a:gd name="connsiteX21" fmla="*/ 5486358 w 7315200"/>
                              <a:gd name="connsiteY21" fmla="*/ 7780039 h 9597624"/>
                              <a:gd name="connsiteX22" fmla="*/ 5460455 w 7315200"/>
                              <a:gd name="connsiteY22" fmla="*/ 7866665 h 9597624"/>
                              <a:gd name="connsiteX23" fmla="*/ 5369520 w 7315200"/>
                              <a:gd name="connsiteY23" fmla="*/ 7842301 h 9597624"/>
                              <a:gd name="connsiteX24" fmla="*/ 5259847 w 7315200"/>
                              <a:gd name="connsiteY24" fmla="*/ 7641076 h 9597624"/>
                              <a:gd name="connsiteX25" fmla="*/ 5257643 w 7315200"/>
                              <a:gd name="connsiteY25" fmla="*/ 7637467 h 9597624"/>
                              <a:gd name="connsiteX26" fmla="*/ 5250754 w 7315200"/>
                              <a:gd name="connsiteY26" fmla="*/ 7611707 h 9597624"/>
                              <a:gd name="connsiteX27" fmla="*/ 4930896 w 7315200"/>
                              <a:gd name="connsiteY27" fmla="*/ 4040457 h 9597624"/>
                              <a:gd name="connsiteX28" fmla="*/ 4941299 w 7315200"/>
                              <a:gd name="connsiteY28" fmla="*/ 4028050 h 9597624"/>
                              <a:gd name="connsiteX29" fmla="*/ 4970508 w 7315200"/>
                              <a:gd name="connsiteY29" fmla="*/ 4037073 h 9597624"/>
                              <a:gd name="connsiteX30" fmla="*/ 7315200 w 7315200"/>
                              <a:gd name="connsiteY30" fmla="*/ 8439693 h 9597624"/>
                              <a:gd name="connsiteX31" fmla="*/ 7315200 w 7315200"/>
                              <a:gd name="connsiteY31" fmla="*/ 8529721 h 9597624"/>
                              <a:gd name="connsiteX32" fmla="*/ 4932481 w 7315200"/>
                              <a:gd name="connsiteY32" fmla="*/ 4056925 h 9597624"/>
                              <a:gd name="connsiteX33" fmla="*/ 4930896 w 7315200"/>
                              <a:gd name="connsiteY33" fmla="*/ 4040457 h 9597624"/>
                              <a:gd name="connsiteX34" fmla="*/ 4636460 w 7315200"/>
                              <a:gd name="connsiteY34" fmla="*/ 6487754 h 9597624"/>
                              <a:gd name="connsiteX35" fmla="*/ 4671800 w 7315200"/>
                              <a:gd name="connsiteY35" fmla="*/ 6423800 h 9597624"/>
                              <a:gd name="connsiteX36" fmla="*/ 4762184 w 7315200"/>
                              <a:gd name="connsiteY36" fmla="*/ 6450871 h 9597624"/>
                              <a:gd name="connsiteX37" fmla="*/ 5261500 w 7315200"/>
                              <a:gd name="connsiteY37" fmla="*/ 7389319 h 9597624"/>
                              <a:gd name="connsiteX38" fmla="*/ 5233393 w 7315200"/>
                              <a:gd name="connsiteY38" fmla="*/ 7479555 h 9597624"/>
                              <a:gd name="connsiteX39" fmla="*/ 5143009 w 7315200"/>
                              <a:gd name="connsiteY39" fmla="*/ 7451582 h 9597624"/>
                              <a:gd name="connsiteX40" fmla="*/ 4643693 w 7315200"/>
                              <a:gd name="connsiteY40" fmla="*/ 6513133 h 9597624"/>
                              <a:gd name="connsiteX41" fmla="*/ 4636460 w 7315200"/>
                              <a:gd name="connsiteY41" fmla="*/ 6487754 h 9597624"/>
                              <a:gd name="connsiteX42" fmla="*/ 4361588 w 7315200"/>
                              <a:gd name="connsiteY42" fmla="*/ 6771319 h 9597624"/>
                              <a:gd name="connsiteX43" fmla="*/ 4374746 w 7315200"/>
                              <a:gd name="connsiteY43" fmla="*/ 6758573 h 9597624"/>
                              <a:gd name="connsiteX44" fmla="*/ 4406160 w 7315200"/>
                              <a:gd name="connsiteY44" fmla="*/ 6771206 h 9597624"/>
                              <a:gd name="connsiteX45" fmla="*/ 5911422 w 7315200"/>
                              <a:gd name="connsiteY45" fmla="*/ 9597624 h 9597624"/>
                              <a:gd name="connsiteX46" fmla="*/ 5856675 w 7315200"/>
                              <a:gd name="connsiteY46" fmla="*/ 9597624 h 9597624"/>
                              <a:gd name="connsiteX47" fmla="*/ 4363172 w 7315200"/>
                              <a:gd name="connsiteY47" fmla="*/ 6793765 h 9597624"/>
                              <a:gd name="connsiteX48" fmla="*/ 4362070 w 7315200"/>
                              <a:gd name="connsiteY48" fmla="*/ 6790156 h 9597624"/>
                              <a:gd name="connsiteX49" fmla="*/ 4361588 w 7315200"/>
                              <a:gd name="connsiteY49" fmla="*/ 6771319 h 9597624"/>
                              <a:gd name="connsiteX50" fmla="*/ 4322331 w 7315200"/>
                              <a:gd name="connsiteY50" fmla="*/ 0 h 9597624"/>
                              <a:gd name="connsiteX51" fmla="*/ 4426429 w 7315200"/>
                              <a:gd name="connsiteY51" fmla="*/ 0 h 9597624"/>
                              <a:gd name="connsiteX52" fmla="*/ 7315200 w 7315200"/>
                              <a:gd name="connsiteY52" fmla="*/ 5421748 h 9597624"/>
                              <a:gd name="connsiteX53" fmla="*/ 7315200 w 7315200"/>
                              <a:gd name="connsiteY53" fmla="*/ 5620941 h 9597624"/>
                              <a:gd name="connsiteX54" fmla="*/ 4135589 w 7315200"/>
                              <a:gd name="connsiteY54" fmla="*/ 0 h 9597624"/>
                              <a:gd name="connsiteX55" fmla="*/ 4156929 w 7315200"/>
                              <a:gd name="connsiteY55" fmla="*/ 0 h 9597624"/>
                              <a:gd name="connsiteX56" fmla="*/ 7315200 w 7315200"/>
                              <a:gd name="connsiteY56" fmla="*/ 5929347 h 9597624"/>
                              <a:gd name="connsiteX57" fmla="*/ 7315200 w 7315200"/>
                              <a:gd name="connsiteY57" fmla="*/ 5969410 h 9597624"/>
                              <a:gd name="connsiteX58" fmla="*/ 3927581 w 7315200"/>
                              <a:gd name="connsiteY58" fmla="*/ 0 h 9597624"/>
                              <a:gd name="connsiteX59" fmla="*/ 4032044 w 7315200"/>
                              <a:gd name="connsiteY59" fmla="*/ 0 h 9597624"/>
                              <a:gd name="connsiteX60" fmla="*/ 7315200 w 7315200"/>
                              <a:gd name="connsiteY60" fmla="*/ 6163184 h 9597624"/>
                              <a:gd name="connsiteX61" fmla="*/ 7315200 w 7315200"/>
                              <a:gd name="connsiteY61" fmla="*/ 6362957 h 9597624"/>
                              <a:gd name="connsiteX62" fmla="*/ 5667677 w 7315200"/>
                              <a:gd name="connsiteY62" fmla="*/ 3268267 h 9597624"/>
                              <a:gd name="connsiteX63" fmla="*/ 5666575 w 7315200"/>
                              <a:gd name="connsiteY63" fmla="*/ 3269170 h 9597624"/>
                              <a:gd name="connsiteX64" fmla="*/ 5609258 w 7315200"/>
                              <a:gd name="connsiteY64" fmla="*/ 3252025 h 9597624"/>
                              <a:gd name="connsiteX65" fmla="*/ 5521630 w 7315200"/>
                              <a:gd name="connsiteY65" fmla="*/ 3085089 h 9597624"/>
                              <a:gd name="connsiteX66" fmla="*/ 5465967 w 7315200"/>
                              <a:gd name="connsiteY66" fmla="*/ 3067945 h 9597624"/>
                              <a:gd name="connsiteX67" fmla="*/ 5446677 w 7315200"/>
                              <a:gd name="connsiteY67" fmla="*/ 3124793 h 9597624"/>
                              <a:gd name="connsiteX68" fmla="*/ 5605400 w 7315200"/>
                              <a:gd name="connsiteY68" fmla="*/ 3422570 h 9597624"/>
                              <a:gd name="connsiteX69" fmla="*/ 5603196 w 7315200"/>
                              <a:gd name="connsiteY69" fmla="*/ 3465883 h 9597624"/>
                              <a:gd name="connsiteX70" fmla="*/ 7315200 w 7315200"/>
                              <a:gd name="connsiteY70" fmla="*/ 6680572 h 9597624"/>
                              <a:gd name="connsiteX71" fmla="*/ 7315200 w 7315200"/>
                              <a:gd name="connsiteY71" fmla="*/ 6717836 h 9597624"/>
                              <a:gd name="connsiteX72" fmla="*/ 5591622 w 7315200"/>
                              <a:gd name="connsiteY72" fmla="*/ 3478516 h 9597624"/>
                              <a:gd name="connsiteX73" fmla="*/ 5588867 w 7315200"/>
                              <a:gd name="connsiteY73" fmla="*/ 3480321 h 9597624"/>
                              <a:gd name="connsiteX74" fmla="*/ 5532101 w 7315200"/>
                              <a:gd name="connsiteY74" fmla="*/ 3462273 h 9597624"/>
                              <a:gd name="connsiteX75" fmla="*/ 4566536 w 7315200"/>
                              <a:gd name="connsiteY75" fmla="*/ 1649443 h 9597624"/>
                              <a:gd name="connsiteX76" fmla="*/ 4563781 w 7315200"/>
                              <a:gd name="connsiteY76" fmla="*/ 1645834 h 9597624"/>
                              <a:gd name="connsiteX77" fmla="*/ 4584172 w 7315200"/>
                              <a:gd name="connsiteY77" fmla="*/ 1589888 h 9597624"/>
                              <a:gd name="connsiteX78" fmla="*/ 4639835 w 7315200"/>
                              <a:gd name="connsiteY78" fmla="*/ 1610642 h 9597624"/>
                              <a:gd name="connsiteX79" fmla="*/ 5291812 w 7315200"/>
                              <a:gd name="connsiteY79" fmla="*/ 2834235 h 9597624"/>
                              <a:gd name="connsiteX80" fmla="*/ 5347475 w 7315200"/>
                              <a:gd name="connsiteY80" fmla="*/ 2852282 h 9597624"/>
                              <a:gd name="connsiteX81" fmla="*/ 5366765 w 7315200"/>
                              <a:gd name="connsiteY81" fmla="*/ 2795433 h 9597624"/>
                              <a:gd name="connsiteX82" fmla="*/ 5161196 w 7315200"/>
                              <a:gd name="connsiteY82" fmla="*/ 2408323 h 9597624"/>
                              <a:gd name="connsiteX83" fmla="*/ 5178832 w 7315200"/>
                              <a:gd name="connsiteY83" fmla="*/ 2351475 h 9597624"/>
                              <a:gd name="connsiteX84" fmla="*/ 5179934 w 7315200"/>
                              <a:gd name="connsiteY84" fmla="*/ 2351475 h 9597624"/>
                              <a:gd name="connsiteX85" fmla="*/ 3700173 w 7315200"/>
                              <a:gd name="connsiteY85" fmla="*/ 5940138 h 9597624"/>
                              <a:gd name="connsiteX86" fmla="*/ 3713951 w 7315200"/>
                              <a:gd name="connsiteY86" fmla="*/ 6021350 h 9597624"/>
                              <a:gd name="connsiteX87" fmla="*/ 4096430 w 7315200"/>
                              <a:gd name="connsiteY87" fmla="*/ 6738722 h 9597624"/>
                              <a:gd name="connsiteX88" fmla="*/ 4101390 w 7315200"/>
                              <a:gd name="connsiteY88" fmla="*/ 6736917 h 9597624"/>
                              <a:gd name="connsiteX89" fmla="*/ 4110208 w 7315200"/>
                              <a:gd name="connsiteY89" fmla="*/ 6709846 h 9597624"/>
                              <a:gd name="connsiteX90" fmla="*/ 3320450 w 7315200"/>
                              <a:gd name="connsiteY90" fmla="*/ 4723765 h 9597624"/>
                              <a:gd name="connsiteX91" fmla="*/ 3325411 w 7315200"/>
                              <a:gd name="connsiteY91" fmla="*/ 4755347 h 9597624"/>
                              <a:gd name="connsiteX92" fmla="*/ 3485236 w 7315200"/>
                              <a:gd name="connsiteY92" fmla="*/ 5057635 h 9597624"/>
                              <a:gd name="connsiteX93" fmla="*/ 3470356 w 7315200"/>
                              <a:gd name="connsiteY93" fmla="*/ 5007103 h 9597624"/>
                              <a:gd name="connsiteX94" fmla="*/ 3110611 w 7315200"/>
                              <a:gd name="connsiteY94" fmla="*/ 6430004 h 9597624"/>
                              <a:gd name="connsiteX95" fmla="*/ 3124802 w 7315200"/>
                              <a:gd name="connsiteY95" fmla="*/ 6412069 h 9597624"/>
                              <a:gd name="connsiteX96" fmla="*/ 3168892 w 7315200"/>
                              <a:gd name="connsiteY96" fmla="*/ 6421995 h 9597624"/>
                              <a:gd name="connsiteX97" fmla="*/ 3663248 w 7315200"/>
                              <a:gd name="connsiteY97" fmla="*/ 7348713 h 9597624"/>
                              <a:gd name="connsiteX98" fmla="*/ 3707889 w 7315200"/>
                              <a:gd name="connsiteY98" fmla="*/ 7363151 h 9597624"/>
                              <a:gd name="connsiteX99" fmla="*/ 3720565 w 7315200"/>
                              <a:gd name="connsiteY99" fmla="*/ 7319838 h 9597624"/>
                              <a:gd name="connsiteX100" fmla="*/ 3564046 w 7315200"/>
                              <a:gd name="connsiteY100" fmla="*/ 7026573 h 9597624"/>
                              <a:gd name="connsiteX101" fmla="*/ 3562944 w 7315200"/>
                              <a:gd name="connsiteY101" fmla="*/ 7022963 h 9597624"/>
                              <a:gd name="connsiteX102" fmla="*/ 3579478 w 7315200"/>
                              <a:gd name="connsiteY102" fmla="*/ 6979650 h 9597624"/>
                              <a:gd name="connsiteX103" fmla="*/ 3622465 w 7315200"/>
                              <a:gd name="connsiteY103" fmla="*/ 6996795 h 9597624"/>
                              <a:gd name="connsiteX104" fmla="*/ 3961956 w 7315200"/>
                              <a:gd name="connsiteY104" fmla="*/ 7634760 h 9597624"/>
                              <a:gd name="connsiteX105" fmla="*/ 3963058 w 7315200"/>
                              <a:gd name="connsiteY105" fmla="*/ 7638369 h 9597624"/>
                              <a:gd name="connsiteX106" fmla="*/ 3946525 w 7315200"/>
                              <a:gd name="connsiteY106" fmla="*/ 7681682 h 9597624"/>
                              <a:gd name="connsiteX107" fmla="*/ 3903537 w 7315200"/>
                              <a:gd name="connsiteY107" fmla="*/ 7664537 h 9597624"/>
                              <a:gd name="connsiteX108" fmla="*/ 3835749 w 7315200"/>
                              <a:gd name="connsiteY108" fmla="*/ 7539110 h 9597624"/>
                              <a:gd name="connsiteX109" fmla="*/ 3834647 w 7315200"/>
                              <a:gd name="connsiteY109" fmla="*/ 7535501 h 9597624"/>
                              <a:gd name="connsiteX110" fmla="*/ 3790006 w 7315200"/>
                              <a:gd name="connsiteY110" fmla="*/ 7525575 h 9597624"/>
                              <a:gd name="connsiteX111" fmla="*/ 3780086 w 7315200"/>
                              <a:gd name="connsiteY111" fmla="*/ 7569790 h 9597624"/>
                              <a:gd name="connsiteX112" fmla="*/ 3900781 w 7315200"/>
                              <a:gd name="connsiteY112" fmla="*/ 7795379 h 9597624"/>
                              <a:gd name="connsiteX113" fmla="*/ 3901884 w 7315200"/>
                              <a:gd name="connsiteY113" fmla="*/ 7798988 h 9597624"/>
                              <a:gd name="connsiteX114" fmla="*/ 3885350 w 7315200"/>
                              <a:gd name="connsiteY114" fmla="*/ 7842301 h 9597624"/>
                              <a:gd name="connsiteX115" fmla="*/ 3842363 w 7315200"/>
                              <a:gd name="connsiteY115" fmla="*/ 7826059 h 9597624"/>
                              <a:gd name="connsiteX116" fmla="*/ 3112127 w 7315200"/>
                              <a:gd name="connsiteY116" fmla="*/ 6452675 h 9597624"/>
                              <a:gd name="connsiteX117" fmla="*/ 3110611 w 7315200"/>
                              <a:gd name="connsiteY117" fmla="*/ 6430004 h 9597624"/>
                              <a:gd name="connsiteX118" fmla="*/ 2964701 w 7315200"/>
                              <a:gd name="connsiteY118" fmla="*/ 0 h 9597624"/>
                              <a:gd name="connsiteX119" fmla="*/ 3020131 w 7315200"/>
                              <a:gd name="connsiteY119" fmla="*/ 0 h 9597624"/>
                              <a:gd name="connsiteX120" fmla="*/ 3080161 w 7315200"/>
                              <a:gd name="connsiteY120" fmla="*/ 112734 h 9597624"/>
                              <a:gd name="connsiteX121" fmla="*/ 3117087 w 7315200"/>
                              <a:gd name="connsiteY121" fmla="*/ 127171 h 9597624"/>
                              <a:gd name="connsiteX122" fmla="*/ 3963058 w 7315200"/>
                              <a:gd name="connsiteY122" fmla="*/ 1714413 h 9597624"/>
                              <a:gd name="connsiteX123" fmla="*/ 4003841 w 7315200"/>
                              <a:gd name="connsiteY123" fmla="*/ 1727046 h 9597624"/>
                              <a:gd name="connsiteX124" fmla="*/ 4016517 w 7315200"/>
                              <a:gd name="connsiteY124" fmla="*/ 1686440 h 9597624"/>
                              <a:gd name="connsiteX125" fmla="*/ 3868816 w 7315200"/>
                              <a:gd name="connsiteY125" fmla="*/ 1410319 h 9597624"/>
                              <a:gd name="connsiteX126" fmla="*/ 3871572 w 7315200"/>
                              <a:gd name="connsiteY126" fmla="*/ 1376932 h 9597624"/>
                              <a:gd name="connsiteX127" fmla="*/ 3137942 w 7315200"/>
                              <a:gd name="connsiteY127" fmla="*/ 0 h 9597624"/>
                              <a:gd name="connsiteX128" fmla="*/ 3240863 w 7315200"/>
                              <a:gd name="connsiteY128" fmla="*/ 0 h 9597624"/>
                              <a:gd name="connsiteX129" fmla="*/ 4252397 w 7315200"/>
                              <a:gd name="connsiteY129" fmla="*/ 1899396 h 9597624"/>
                              <a:gd name="connsiteX130" fmla="*/ 4250192 w 7315200"/>
                              <a:gd name="connsiteY130" fmla="*/ 1876837 h 9597624"/>
                              <a:gd name="connsiteX131" fmla="*/ 3855038 w 7315200"/>
                              <a:gd name="connsiteY131" fmla="*/ 1135101 h 9597624"/>
                              <a:gd name="connsiteX132" fmla="*/ 3867714 w 7315200"/>
                              <a:gd name="connsiteY132" fmla="*/ 1094495 h 9597624"/>
                              <a:gd name="connsiteX133" fmla="*/ 3908497 w 7315200"/>
                              <a:gd name="connsiteY133" fmla="*/ 1107128 h 9597624"/>
                              <a:gd name="connsiteX134" fmla="*/ 4621097 w 7315200"/>
                              <a:gd name="connsiteY134" fmla="*/ 2445320 h 9597624"/>
                              <a:gd name="connsiteX135" fmla="*/ 4608421 w 7315200"/>
                              <a:gd name="connsiteY135" fmla="*/ 2485926 h 9597624"/>
                              <a:gd name="connsiteX136" fmla="*/ 4567638 w 7315200"/>
                              <a:gd name="connsiteY136" fmla="*/ 2473293 h 9597624"/>
                              <a:gd name="connsiteX137" fmla="*/ 4413876 w 7315200"/>
                              <a:gd name="connsiteY137" fmla="*/ 2185442 h 9597624"/>
                              <a:gd name="connsiteX138" fmla="*/ 4396240 w 7315200"/>
                              <a:gd name="connsiteY138" fmla="*/ 2170102 h 9597624"/>
                              <a:gd name="connsiteX139" fmla="*/ 4579212 w 7315200"/>
                              <a:gd name="connsiteY139" fmla="*/ 2512094 h 9597624"/>
                              <a:gd name="connsiteX140" fmla="*/ 4603461 w 7315200"/>
                              <a:gd name="connsiteY140" fmla="*/ 2537360 h 9597624"/>
                              <a:gd name="connsiteX141" fmla="*/ 5675393 w 7315200"/>
                              <a:gd name="connsiteY141" fmla="*/ 4548708 h 9597624"/>
                              <a:gd name="connsiteX142" fmla="*/ 5758061 w 7315200"/>
                              <a:gd name="connsiteY142" fmla="*/ 4582095 h 9597624"/>
                              <a:gd name="connsiteX143" fmla="*/ 5478642 w 7315200"/>
                              <a:gd name="connsiteY143" fmla="*/ 4057827 h 9597624"/>
                              <a:gd name="connsiteX144" fmla="*/ 5487460 w 7315200"/>
                              <a:gd name="connsiteY144" fmla="*/ 4028952 h 9597624"/>
                              <a:gd name="connsiteX145" fmla="*/ 5516670 w 7315200"/>
                              <a:gd name="connsiteY145" fmla="*/ 4037976 h 9597624"/>
                              <a:gd name="connsiteX146" fmla="*/ 5793333 w 7315200"/>
                              <a:gd name="connsiteY146" fmla="*/ 4556829 h 9597624"/>
                              <a:gd name="connsiteX147" fmla="*/ 5798844 w 7315200"/>
                              <a:gd name="connsiteY147" fmla="*/ 4482836 h 9597624"/>
                              <a:gd name="connsiteX148" fmla="*/ 5459353 w 7315200"/>
                              <a:gd name="connsiteY148" fmla="*/ 3846676 h 9597624"/>
                              <a:gd name="connsiteX149" fmla="*/ 5455495 w 7315200"/>
                              <a:gd name="connsiteY149" fmla="*/ 3790730 h 9597624"/>
                              <a:gd name="connsiteX150" fmla="*/ 3436531 w 7315200"/>
                              <a:gd name="connsiteY150" fmla="*/ 0 h 9597624"/>
                              <a:gd name="connsiteX151" fmla="*/ 3457496 w 7315200"/>
                              <a:gd name="connsiteY151" fmla="*/ 0 h 9597624"/>
                              <a:gd name="connsiteX152" fmla="*/ 5465967 w 7315200"/>
                              <a:gd name="connsiteY152" fmla="*/ 3771781 h 9597624"/>
                              <a:gd name="connsiteX153" fmla="*/ 5526590 w 7315200"/>
                              <a:gd name="connsiteY153" fmla="*/ 3744710 h 9597624"/>
                              <a:gd name="connsiteX154" fmla="*/ 3532600 w 7315200"/>
                              <a:gd name="connsiteY154" fmla="*/ 0 h 9597624"/>
                              <a:gd name="connsiteX155" fmla="*/ 3636598 w 7315200"/>
                              <a:gd name="connsiteY155" fmla="*/ 0 h 9597624"/>
                              <a:gd name="connsiteX156" fmla="*/ 7315200 w 7315200"/>
                              <a:gd name="connsiteY156" fmla="*/ 6906733 h 9597624"/>
                              <a:gd name="connsiteX157" fmla="*/ 7315200 w 7315200"/>
                              <a:gd name="connsiteY157" fmla="*/ 7105168 h 9597624"/>
                              <a:gd name="connsiteX158" fmla="*/ 6318001 w 7315200"/>
                              <a:gd name="connsiteY158" fmla="*/ 5233595 h 9597624"/>
                              <a:gd name="connsiteX159" fmla="*/ 6290445 w 7315200"/>
                              <a:gd name="connsiteY159" fmla="*/ 5261567 h 9597624"/>
                              <a:gd name="connsiteX160" fmla="*/ 6196203 w 7315200"/>
                              <a:gd name="connsiteY160" fmla="*/ 5232693 h 9597624"/>
                              <a:gd name="connsiteX161" fmla="*/ 6051258 w 7315200"/>
                              <a:gd name="connsiteY161" fmla="*/ 4960182 h 9597624"/>
                              <a:gd name="connsiteX162" fmla="*/ 5987879 w 7315200"/>
                              <a:gd name="connsiteY162" fmla="*/ 4923185 h 9597624"/>
                              <a:gd name="connsiteX163" fmla="*/ 7315200 w 7315200"/>
                              <a:gd name="connsiteY163" fmla="*/ 7414550 h 9597624"/>
                              <a:gd name="connsiteX164" fmla="*/ 7315200 w 7315200"/>
                              <a:gd name="connsiteY164" fmla="*/ 7505346 h 9597624"/>
                              <a:gd name="connsiteX165" fmla="*/ 5948749 w 7315200"/>
                              <a:gd name="connsiteY165" fmla="*/ 4935817 h 9597624"/>
                              <a:gd name="connsiteX166" fmla="*/ 5929460 w 7315200"/>
                              <a:gd name="connsiteY166" fmla="*/ 5023346 h 9597624"/>
                              <a:gd name="connsiteX167" fmla="*/ 6191243 w 7315200"/>
                              <a:gd name="connsiteY167" fmla="*/ 5514227 h 9597624"/>
                              <a:gd name="connsiteX168" fmla="*/ 6198958 w 7315200"/>
                              <a:gd name="connsiteY168" fmla="*/ 5548517 h 9597624"/>
                              <a:gd name="connsiteX169" fmla="*/ 7061464 w 7315200"/>
                              <a:gd name="connsiteY169" fmla="*/ 7167340 h 9597624"/>
                              <a:gd name="connsiteX170" fmla="*/ 7042174 w 7315200"/>
                              <a:gd name="connsiteY170" fmla="*/ 7229602 h 9597624"/>
                              <a:gd name="connsiteX171" fmla="*/ 7037214 w 7315200"/>
                              <a:gd name="connsiteY171" fmla="*/ 7232310 h 9597624"/>
                              <a:gd name="connsiteX172" fmla="*/ 7315200 w 7315200"/>
                              <a:gd name="connsiteY172" fmla="*/ 7754707 h 9597624"/>
                              <a:gd name="connsiteX173" fmla="*/ 7315200 w 7315200"/>
                              <a:gd name="connsiteY173" fmla="*/ 7847351 h 9597624"/>
                              <a:gd name="connsiteX174" fmla="*/ 6127864 w 7315200"/>
                              <a:gd name="connsiteY174" fmla="*/ 5617095 h 9597624"/>
                              <a:gd name="connsiteX175" fmla="*/ 6066689 w 7315200"/>
                              <a:gd name="connsiteY175" fmla="*/ 5580098 h 9597624"/>
                              <a:gd name="connsiteX176" fmla="*/ 4478908 w 7315200"/>
                              <a:gd name="connsiteY176" fmla="*/ 2601427 h 9597624"/>
                              <a:gd name="connsiteX177" fmla="*/ 4483868 w 7315200"/>
                              <a:gd name="connsiteY177" fmla="*/ 2528337 h 9597624"/>
                              <a:gd name="connsiteX178" fmla="*/ 4406160 w 7315200"/>
                              <a:gd name="connsiteY178" fmla="*/ 2383057 h 9597624"/>
                              <a:gd name="connsiteX179" fmla="*/ 4376950 w 7315200"/>
                              <a:gd name="connsiteY179" fmla="*/ 2367717 h 9597624"/>
                              <a:gd name="connsiteX180" fmla="*/ 4124537 w 7315200"/>
                              <a:gd name="connsiteY180" fmla="*/ 1892177 h 9597624"/>
                              <a:gd name="connsiteX181" fmla="*/ 4083754 w 7315200"/>
                              <a:gd name="connsiteY181" fmla="*/ 1879544 h 9597624"/>
                              <a:gd name="connsiteX182" fmla="*/ 4071078 w 7315200"/>
                              <a:gd name="connsiteY182" fmla="*/ 1920150 h 9597624"/>
                              <a:gd name="connsiteX183" fmla="*/ 4499299 w 7315200"/>
                              <a:gd name="connsiteY183" fmla="*/ 2724147 h 9597624"/>
                              <a:gd name="connsiteX184" fmla="*/ 4489930 w 7315200"/>
                              <a:gd name="connsiteY184" fmla="*/ 2762046 h 9597624"/>
                              <a:gd name="connsiteX185" fmla="*/ 5402036 w 7315200"/>
                              <a:gd name="connsiteY185" fmla="*/ 4473813 h 9597624"/>
                              <a:gd name="connsiteX186" fmla="*/ 5399832 w 7315200"/>
                              <a:gd name="connsiteY186" fmla="*/ 4500883 h 9597624"/>
                              <a:gd name="connsiteX187" fmla="*/ 7315200 w 7315200"/>
                              <a:gd name="connsiteY187" fmla="*/ 8097082 h 9597624"/>
                              <a:gd name="connsiteX188" fmla="*/ 7315200 w 7315200"/>
                              <a:gd name="connsiteY188" fmla="*/ 8188955 h 9597624"/>
                              <a:gd name="connsiteX189" fmla="*/ 5115453 w 7315200"/>
                              <a:gd name="connsiteY189" fmla="*/ 4056925 h 9597624"/>
                              <a:gd name="connsiteX190" fmla="*/ 5115453 w 7315200"/>
                              <a:gd name="connsiteY190" fmla="*/ 4037976 h 9597624"/>
                              <a:gd name="connsiteX191" fmla="*/ 2750040 w 7315200"/>
                              <a:gd name="connsiteY191" fmla="*/ 6826250 h 9597624"/>
                              <a:gd name="connsiteX192" fmla="*/ 2910967 w 7315200"/>
                              <a:gd name="connsiteY192" fmla="*/ 7128539 h 9597624"/>
                              <a:gd name="connsiteX193" fmla="*/ 2930256 w 7315200"/>
                              <a:gd name="connsiteY193" fmla="*/ 7143879 h 9597624"/>
                              <a:gd name="connsiteX194" fmla="*/ 2779249 w 7315200"/>
                              <a:gd name="connsiteY194" fmla="*/ 6860540 h 9597624"/>
                              <a:gd name="connsiteX195" fmla="*/ 2750040 w 7315200"/>
                              <a:gd name="connsiteY195" fmla="*/ 6826250 h 9597624"/>
                              <a:gd name="connsiteX196" fmla="*/ 2711212 w 7315200"/>
                              <a:gd name="connsiteY196" fmla="*/ 0 h 9597624"/>
                              <a:gd name="connsiteX197" fmla="*/ 2764629 w 7315200"/>
                              <a:gd name="connsiteY197" fmla="*/ 0 h 9597624"/>
                              <a:gd name="connsiteX198" fmla="*/ 4870204 w 7315200"/>
                              <a:gd name="connsiteY198" fmla="*/ 3954057 h 9597624"/>
                              <a:gd name="connsiteX199" fmla="*/ 4859733 w 7315200"/>
                              <a:gd name="connsiteY199" fmla="*/ 3985639 h 9597624"/>
                              <a:gd name="connsiteX200" fmla="*/ 4828319 w 7315200"/>
                              <a:gd name="connsiteY200" fmla="*/ 3975713 h 9597624"/>
                              <a:gd name="connsiteX201" fmla="*/ 2618873 w 7315200"/>
                              <a:gd name="connsiteY201" fmla="*/ 6837078 h 9597624"/>
                              <a:gd name="connsiteX202" fmla="*/ 2675087 w 7315200"/>
                              <a:gd name="connsiteY202" fmla="*/ 6940849 h 9597624"/>
                              <a:gd name="connsiteX203" fmla="*/ 2715319 w 7315200"/>
                              <a:gd name="connsiteY203" fmla="*/ 6953482 h 9597624"/>
                              <a:gd name="connsiteX204" fmla="*/ 2727995 w 7315200"/>
                              <a:gd name="connsiteY204" fmla="*/ 6912876 h 9597624"/>
                              <a:gd name="connsiteX205" fmla="*/ 2672332 w 7315200"/>
                              <a:gd name="connsiteY205" fmla="*/ 6809105 h 9597624"/>
                              <a:gd name="connsiteX206" fmla="*/ 2618873 w 7315200"/>
                              <a:gd name="connsiteY206" fmla="*/ 6837078 h 9597624"/>
                              <a:gd name="connsiteX207" fmla="*/ 2146562 w 7315200"/>
                              <a:gd name="connsiteY207" fmla="*/ 1609852 h 9597624"/>
                              <a:gd name="connsiteX208" fmla="*/ 2164197 w 7315200"/>
                              <a:gd name="connsiteY208" fmla="*/ 1588986 h 9597624"/>
                              <a:gd name="connsiteX209" fmla="*/ 2212696 w 7315200"/>
                              <a:gd name="connsiteY209" fmla="*/ 1604326 h 9597624"/>
                              <a:gd name="connsiteX210" fmla="*/ 2480541 w 7315200"/>
                              <a:gd name="connsiteY210" fmla="*/ 2107839 h 9597624"/>
                              <a:gd name="connsiteX211" fmla="*/ 2465110 w 7315200"/>
                              <a:gd name="connsiteY211" fmla="*/ 2155664 h 9597624"/>
                              <a:gd name="connsiteX212" fmla="*/ 2417162 w 7315200"/>
                              <a:gd name="connsiteY212" fmla="*/ 2140324 h 9597624"/>
                              <a:gd name="connsiteX213" fmla="*/ 2148766 w 7315200"/>
                              <a:gd name="connsiteY213" fmla="*/ 1636810 h 9597624"/>
                              <a:gd name="connsiteX214" fmla="*/ 2146562 w 7315200"/>
                              <a:gd name="connsiteY214" fmla="*/ 1609852 h 9597624"/>
                              <a:gd name="connsiteX215" fmla="*/ 2049009 w 7315200"/>
                              <a:gd name="connsiteY215" fmla="*/ 0 h 9597624"/>
                              <a:gd name="connsiteX216" fmla="*/ 2103327 w 7315200"/>
                              <a:gd name="connsiteY216" fmla="*/ 0 h 9597624"/>
                              <a:gd name="connsiteX217" fmla="*/ 3884248 w 7315200"/>
                              <a:gd name="connsiteY217" fmla="*/ 3343163 h 9597624"/>
                              <a:gd name="connsiteX218" fmla="*/ 3874328 w 7315200"/>
                              <a:gd name="connsiteY218" fmla="*/ 3375647 h 9597624"/>
                              <a:gd name="connsiteX219" fmla="*/ 3841260 w 7315200"/>
                              <a:gd name="connsiteY219" fmla="*/ 3365721 h 9597624"/>
                              <a:gd name="connsiteX220" fmla="*/ 2024764 w 7315200"/>
                              <a:gd name="connsiteY220" fmla="*/ 1400619 h 9597624"/>
                              <a:gd name="connsiteX221" fmla="*/ 2042400 w 7315200"/>
                              <a:gd name="connsiteY221" fmla="*/ 1379639 h 9597624"/>
                              <a:gd name="connsiteX222" fmla="*/ 2090347 w 7315200"/>
                              <a:gd name="connsiteY222" fmla="*/ 1394979 h 9597624"/>
                              <a:gd name="connsiteX223" fmla="*/ 2148766 w 7315200"/>
                              <a:gd name="connsiteY223" fmla="*/ 1504164 h 9597624"/>
                              <a:gd name="connsiteX224" fmla="*/ 2133886 w 7315200"/>
                              <a:gd name="connsiteY224" fmla="*/ 1551989 h 9597624"/>
                              <a:gd name="connsiteX225" fmla="*/ 2085387 w 7315200"/>
                              <a:gd name="connsiteY225" fmla="*/ 1536649 h 9597624"/>
                              <a:gd name="connsiteX226" fmla="*/ 2026968 w 7315200"/>
                              <a:gd name="connsiteY226" fmla="*/ 1428366 h 9597624"/>
                              <a:gd name="connsiteX227" fmla="*/ 2024764 w 7315200"/>
                              <a:gd name="connsiteY227" fmla="*/ 1400619 h 9597624"/>
                              <a:gd name="connsiteX228" fmla="*/ 1917966 w 7315200"/>
                              <a:gd name="connsiteY228" fmla="*/ 0 h 9597624"/>
                              <a:gd name="connsiteX229" fmla="*/ 1938826 w 7315200"/>
                              <a:gd name="connsiteY229" fmla="*/ 0 h 9597624"/>
                              <a:gd name="connsiteX230" fmla="*/ 3791659 w 7315200"/>
                              <a:gd name="connsiteY230" fmla="*/ 3478516 h 9597624"/>
                              <a:gd name="connsiteX231" fmla="*/ 3791659 w 7315200"/>
                              <a:gd name="connsiteY231" fmla="*/ 3480321 h 9597624"/>
                              <a:gd name="connsiteX232" fmla="*/ 3787802 w 7315200"/>
                              <a:gd name="connsiteY232" fmla="*/ 3491149 h 9597624"/>
                              <a:gd name="connsiteX233" fmla="*/ 3775126 w 7315200"/>
                              <a:gd name="connsiteY233" fmla="*/ 3486637 h 9597624"/>
                              <a:gd name="connsiteX234" fmla="*/ 1450635 w 7315200"/>
                              <a:gd name="connsiteY234" fmla="*/ 0 h 9597624"/>
                              <a:gd name="connsiteX235" fmla="*/ 1506344 w 7315200"/>
                              <a:gd name="connsiteY235" fmla="*/ 0 h 9597624"/>
                              <a:gd name="connsiteX236" fmla="*/ 3399261 w 7315200"/>
                              <a:gd name="connsiteY236" fmla="*/ 3554314 h 9597624"/>
                              <a:gd name="connsiteX237" fmla="*/ 3388790 w 7315200"/>
                              <a:gd name="connsiteY237" fmla="*/ 3586798 h 9597624"/>
                              <a:gd name="connsiteX238" fmla="*/ 3355722 w 7315200"/>
                              <a:gd name="connsiteY238" fmla="*/ 3577775 h 9597624"/>
                              <a:gd name="connsiteX239" fmla="*/ 1442228 w 7315200"/>
                              <a:gd name="connsiteY239" fmla="*/ 5609426 h 9597624"/>
                              <a:gd name="connsiteX240" fmla="*/ 1446637 w 7315200"/>
                              <a:gd name="connsiteY240" fmla="*/ 5604463 h 9597624"/>
                              <a:gd name="connsiteX241" fmla="*/ 1459313 w 7315200"/>
                              <a:gd name="connsiteY241" fmla="*/ 5608072 h 9597624"/>
                              <a:gd name="connsiteX242" fmla="*/ 3584351 w 7315200"/>
                              <a:gd name="connsiteY242" fmla="*/ 9597624 h 9597624"/>
                              <a:gd name="connsiteX243" fmla="*/ 3563011 w 7315200"/>
                              <a:gd name="connsiteY243" fmla="*/ 9597624 h 9597624"/>
                              <a:gd name="connsiteX244" fmla="*/ 1442779 w 7315200"/>
                              <a:gd name="connsiteY244" fmla="*/ 5617095 h 9597624"/>
                              <a:gd name="connsiteX245" fmla="*/ 1442228 w 7315200"/>
                              <a:gd name="connsiteY245" fmla="*/ 5609426 h 9597624"/>
                              <a:gd name="connsiteX246" fmla="*/ 1296732 w 7315200"/>
                              <a:gd name="connsiteY246" fmla="*/ 2442613 h 9597624"/>
                              <a:gd name="connsiteX247" fmla="*/ 1690233 w 7315200"/>
                              <a:gd name="connsiteY247" fmla="*/ 3184348 h 9597624"/>
                              <a:gd name="connsiteX248" fmla="*/ 1690233 w 7315200"/>
                              <a:gd name="connsiteY248" fmla="*/ 3178934 h 9597624"/>
                              <a:gd name="connsiteX249" fmla="*/ 1786679 w 7315200"/>
                              <a:gd name="connsiteY249" fmla="*/ 3089601 h 9597624"/>
                              <a:gd name="connsiteX250" fmla="*/ 1550799 w 7315200"/>
                              <a:gd name="connsiteY250" fmla="*/ 2645643 h 9597624"/>
                              <a:gd name="connsiteX251" fmla="*/ 1548044 w 7315200"/>
                              <a:gd name="connsiteY251" fmla="*/ 2640229 h 9597624"/>
                              <a:gd name="connsiteX252" fmla="*/ 1506158 w 7315200"/>
                              <a:gd name="connsiteY252" fmla="*/ 2633010 h 9597624"/>
                              <a:gd name="connsiteX253" fmla="*/ 1498443 w 7315200"/>
                              <a:gd name="connsiteY253" fmla="*/ 2674518 h 9597624"/>
                              <a:gd name="connsiteX254" fmla="*/ 1646143 w 7315200"/>
                              <a:gd name="connsiteY254" fmla="*/ 2950638 h 9597624"/>
                              <a:gd name="connsiteX255" fmla="*/ 1633467 w 7315200"/>
                              <a:gd name="connsiteY255" fmla="*/ 2991244 h 9597624"/>
                              <a:gd name="connsiteX256" fmla="*/ 1592684 w 7315200"/>
                              <a:gd name="connsiteY256" fmla="*/ 2978611 h 9597624"/>
                              <a:gd name="connsiteX257" fmla="*/ 1315470 w 7315200"/>
                              <a:gd name="connsiteY257" fmla="*/ 2457953 h 9597624"/>
                              <a:gd name="connsiteX258" fmla="*/ 1296732 w 7315200"/>
                              <a:gd name="connsiteY258" fmla="*/ 2442613 h 9597624"/>
                              <a:gd name="connsiteX259" fmla="*/ 403364 w 7315200"/>
                              <a:gd name="connsiteY259" fmla="*/ 4291537 h 9597624"/>
                              <a:gd name="connsiteX260" fmla="*/ 407222 w 7315200"/>
                              <a:gd name="connsiteY260" fmla="*/ 4278904 h 9597624"/>
                              <a:gd name="connsiteX261" fmla="*/ 419898 w 7315200"/>
                              <a:gd name="connsiteY261" fmla="*/ 4282514 h 9597624"/>
                              <a:gd name="connsiteX262" fmla="*/ 3250662 w 7315200"/>
                              <a:gd name="connsiteY262" fmla="*/ 9597624 h 9597624"/>
                              <a:gd name="connsiteX263" fmla="*/ 3229323 w 7315200"/>
                              <a:gd name="connsiteY263" fmla="*/ 9597624 h 9597624"/>
                              <a:gd name="connsiteX264" fmla="*/ 0 w 7315200"/>
                              <a:gd name="connsiteY264" fmla="*/ 704719 h 9597624"/>
                              <a:gd name="connsiteX265" fmla="*/ 0 w 7315200"/>
                              <a:gd name="connsiteY265" fmla="*/ 603475 h 9597624"/>
                              <a:gd name="connsiteX266" fmla="*/ 1305550 w 7315200"/>
                              <a:gd name="connsiteY266" fmla="*/ 3055312 h 9597624"/>
                              <a:gd name="connsiteX267" fmla="*/ 1296732 w 7315200"/>
                              <a:gd name="connsiteY267" fmla="*/ 3084187 h 9597624"/>
                              <a:gd name="connsiteX268" fmla="*/ 1263665 w 7315200"/>
                              <a:gd name="connsiteY268" fmla="*/ 3076968 h 9597624"/>
                              <a:gd name="connsiteX269" fmla="*/ 0 w 7315200"/>
                              <a:gd name="connsiteY269" fmla="*/ 888976 h 9597624"/>
                              <a:gd name="connsiteX270" fmla="*/ 0 w 7315200"/>
                              <a:gd name="connsiteY270" fmla="*/ 785771 h 9597624"/>
                              <a:gd name="connsiteX271" fmla="*/ 1517732 w 7315200"/>
                              <a:gd name="connsiteY271" fmla="*/ 3635525 h 9597624"/>
                              <a:gd name="connsiteX272" fmla="*/ 1518834 w 7315200"/>
                              <a:gd name="connsiteY272" fmla="*/ 3631916 h 9597624"/>
                              <a:gd name="connsiteX273" fmla="*/ 1630712 w 7315200"/>
                              <a:gd name="connsiteY273" fmla="*/ 3560630 h 9597624"/>
                              <a:gd name="connsiteX274" fmla="*/ 0 w 7315200"/>
                              <a:gd name="connsiteY274" fmla="*/ 499389 h 9597624"/>
                              <a:gd name="connsiteX275" fmla="*/ 0 w 7315200"/>
                              <a:gd name="connsiteY275" fmla="*/ 396240 h 9597624"/>
                              <a:gd name="connsiteX276" fmla="*/ 1927766 w 7315200"/>
                              <a:gd name="connsiteY276" fmla="*/ 4015417 h 9597624"/>
                              <a:gd name="connsiteX277" fmla="*/ 1933278 w 7315200"/>
                              <a:gd name="connsiteY277" fmla="*/ 4017221 h 9597624"/>
                              <a:gd name="connsiteX278" fmla="*/ 2057280 w 7315200"/>
                              <a:gd name="connsiteY278" fmla="*/ 3973006 h 9597624"/>
                              <a:gd name="connsiteX279" fmla="*/ 1260909 w 7315200"/>
                              <a:gd name="connsiteY279" fmla="*/ 2477805 h 9597624"/>
                              <a:gd name="connsiteX280" fmla="*/ 1263665 w 7315200"/>
                              <a:gd name="connsiteY280" fmla="*/ 2485926 h 9597624"/>
                              <a:gd name="connsiteX281" fmla="*/ 1658819 w 7315200"/>
                              <a:gd name="connsiteY281" fmla="*/ 3227661 h 9597624"/>
                              <a:gd name="connsiteX282" fmla="*/ 1646143 w 7315200"/>
                              <a:gd name="connsiteY282" fmla="*/ 3268267 h 9597624"/>
                              <a:gd name="connsiteX283" fmla="*/ 1605360 w 7315200"/>
                              <a:gd name="connsiteY283" fmla="*/ 3255634 h 9597624"/>
                              <a:gd name="connsiteX284" fmla="*/ 892760 w 7315200"/>
                              <a:gd name="connsiteY284" fmla="*/ 1917443 h 9597624"/>
                              <a:gd name="connsiteX285" fmla="*/ 905436 w 7315200"/>
                              <a:gd name="connsiteY285" fmla="*/ 1876837 h 9597624"/>
                              <a:gd name="connsiteX286" fmla="*/ 946219 w 7315200"/>
                              <a:gd name="connsiteY286" fmla="*/ 1889470 h 9597624"/>
                              <a:gd name="connsiteX287" fmla="*/ 1099431 w 7315200"/>
                              <a:gd name="connsiteY287" fmla="*/ 2177321 h 9597624"/>
                              <a:gd name="connsiteX288" fmla="*/ 1104942 w 7315200"/>
                              <a:gd name="connsiteY288" fmla="*/ 2183637 h 9597624"/>
                              <a:gd name="connsiteX289" fmla="*/ 0 w 7315200"/>
                              <a:gd name="connsiteY289" fmla="*/ 109716 h 9597624"/>
                              <a:gd name="connsiteX290" fmla="*/ 0 w 7315200"/>
                              <a:gd name="connsiteY290" fmla="*/ 6036 h 9597624"/>
                              <a:gd name="connsiteX291" fmla="*/ 1152890 w 7315200"/>
                              <a:gd name="connsiteY291" fmla="*/ 2171004 h 9597624"/>
                              <a:gd name="connsiteX292" fmla="*/ 1151787 w 7315200"/>
                              <a:gd name="connsiteY292" fmla="*/ 2146641 h 9597624"/>
                              <a:gd name="connsiteX293" fmla="*/ 1083448 w 7315200"/>
                              <a:gd name="connsiteY293" fmla="*/ 2018506 h 9597624"/>
                              <a:gd name="connsiteX294" fmla="*/ 1096124 w 7315200"/>
                              <a:gd name="connsiteY294" fmla="*/ 1977900 h 9597624"/>
                              <a:gd name="connsiteX295" fmla="*/ 1136356 w 7315200"/>
                              <a:gd name="connsiteY295" fmla="*/ 1991436 h 9597624"/>
                              <a:gd name="connsiteX296" fmla="*/ 1389320 w 7315200"/>
                              <a:gd name="connsiteY296" fmla="*/ 2466976 h 9597624"/>
                              <a:gd name="connsiteX297" fmla="*/ 1430103 w 7315200"/>
                              <a:gd name="connsiteY297" fmla="*/ 2479609 h 9597624"/>
                              <a:gd name="connsiteX298" fmla="*/ 1442779 w 7315200"/>
                              <a:gd name="connsiteY298" fmla="*/ 2439003 h 9597624"/>
                              <a:gd name="connsiteX299" fmla="*/ 1014558 w 7315200"/>
                              <a:gd name="connsiteY299" fmla="*/ 1635006 h 9597624"/>
                              <a:gd name="connsiteX300" fmla="*/ 1010700 w 7315200"/>
                              <a:gd name="connsiteY300" fmla="*/ 1619666 h 9597624"/>
                              <a:gd name="connsiteX301" fmla="*/ 148101 w 7315200"/>
                              <a:gd name="connsiteY301" fmla="*/ 0 h 9597624"/>
                              <a:gd name="connsiteX302" fmla="*/ 203230 w 7315200"/>
                              <a:gd name="connsiteY302" fmla="*/ 0 h 9597624"/>
                              <a:gd name="connsiteX303" fmla="*/ 1052585 w 7315200"/>
                              <a:gd name="connsiteY303" fmla="*/ 1594400 h 9597624"/>
                              <a:gd name="connsiteX304" fmla="*/ 1068017 w 7315200"/>
                              <a:gd name="connsiteY304" fmla="*/ 1607935 h 9597624"/>
                              <a:gd name="connsiteX305" fmla="*/ 1386565 w 7315200"/>
                              <a:gd name="connsiteY305" fmla="*/ 2206196 h 9597624"/>
                              <a:gd name="connsiteX306" fmla="*/ 1426246 w 7315200"/>
                              <a:gd name="connsiteY306" fmla="*/ 2041968 h 9597624"/>
                              <a:gd name="connsiteX307" fmla="*/ 338908 w 7315200"/>
                              <a:gd name="connsiteY307" fmla="*/ 0 h 9597624"/>
                              <a:gd name="connsiteX308" fmla="*/ 360551 w 7315200"/>
                              <a:gd name="connsiteY308" fmla="*/ 0 h 9597624"/>
                              <a:gd name="connsiteX309" fmla="*/ 1442779 w 7315200"/>
                              <a:gd name="connsiteY309" fmla="*/ 2032042 h 9597624"/>
                              <a:gd name="connsiteX310" fmla="*/ 1565679 w 7315200"/>
                              <a:gd name="connsiteY310" fmla="*/ 2032944 h 9597624"/>
                              <a:gd name="connsiteX311" fmla="*/ 536736 w 7315200"/>
                              <a:gd name="connsiteY311" fmla="*/ 101003 h 9597624"/>
                              <a:gd name="connsiteX312" fmla="*/ 532878 w 7315200"/>
                              <a:gd name="connsiteY312" fmla="*/ 94687 h 9597624"/>
                              <a:gd name="connsiteX313" fmla="*/ 519418 w 7315200"/>
                              <a:gd name="connsiteY313" fmla="*/ 43408 h 9597624"/>
                              <a:gd name="connsiteX314" fmla="*/ 525418 w 7315200"/>
                              <a:gd name="connsiteY314" fmla="*/ 0 h 9597624"/>
                              <a:gd name="connsiteX315" fmla="*/ 787286 w 7315200"/>
                              <a:gd name="connsiteY315" fmla="*/ 0 h 9597624"/>
                              <a:gd name="connsiteX316" fmla="*/ 1668739 w 7315200"/>
                              <a:gd name="connsiteY316" fmla="*/ 1653955 h 9597624"/>
                              <a:gd name="connsiteX317" fmla="*/ 1679211 w 7315200"/>
                              <a:gd name="connsiteY317" fmla="*/ 1666588 h 9597624"/>
                              <a:gd name="connsiteX318" fmla="*/ 2860264 w 7315200"/>
                              <a:gd name="connsiteY318" fmla="*/ 3885478 h 9597624"/>
                              <a:gd name="connsiteX319" fmla="*/ 2884513 w 7315200"/>
                              <a:gd name="connsiteY319" fmla="*/ 3907134 h 9597624"/>
                              <a:gd name="connsiteX320" fmla="*/ 2607850 w 7315200"/>
                              <a:gd name="connsiteY320" fmla="*/ 3386476 h 9597624"/>
                              <a:gd name="connsiteX321" fmla="*/ 2649736 w 7315200"/>
                              <a:gd name="connsiteY321" fmla="*/ 3217735 h 9597624"/>
                              <a:gd name="connsiteX322" fmla="*/ 935935 w 7315200"/>
                              <a:gd name="connsiteY322" fmla="*/ 0 h 9597624"/>
                              <a:gd name="connsiteX323" fmla="*/ 957004 w 7315200"/>
                              <a:gd name="connsiteY323" fmla="*/ 0 h 9597624"/>
                              <a:gd name="connsiteX324" fmla="*/ 2666269 w 7315200"/>
                              <a:gd name="connsiteY324" fmla="*/ 3209614 h 9597624"/>
                              <a:gd name="connsiteX325" fmla="*/ 2801845 w 7315200"/>
                              <a:gd name="connsiteY325" fmla="*/ 3222247 h 9597624"/>
                              <a:gd name="connsiteX326" fmla="*/ 1085289 w 7315200"/>
                              <a:gd name="connsiteY326" fmla="*/ 0 h 9597624"/>
                              <a:gd name="connsiteX327" fmla="*/ 1106187 w 7315200"/>
                              <a:gd name="connsiteY327" fmla="*/ 0 h 9597624"/>
                              <a:gd name="connsiteX328" fmla="*/ 2413304 w 7315200"/>
                              <a:gd name="connsiteY328" fmla="*/ 2454343 h 9597624"/>
                              <a:gd name="connsiteX329" fmla="*/ 2484399 w 7315200"/>
                              <a:gd name="connsiteY329" fmla="*/ 2326209 h 9597624"/>
                              <a:gd name="connsiteX330" fmla="*/ 2666269 w 7315200"/>
                              <a:gd name="connsiteY330" fmla="*/ 2381253 h 9597624"/>
                              <a:gd name="connsiteX331" fmla="*/ 3413039 w 7315200"/>
                              <a:gd name="connsiteY331" fmla="*/ 3785316 h 9597624"/>
                              <a:gd name="connsiteX332" fmla="*/ 3406425 w 7315200"/>
                              <a:gd name="connsiteY332" fmla="*/ 3737492 h 9597624"/>
                              <a:gd name="connsiteX333" fmla="*/ 3545308 w 7315200"/>
                              <a:gd name="connsiteY333" fmla="*/ 3615674 h 9597624"/>
                              <a:gd name="connsiteX334" fmla="*/ 2231434 w 7315200"/>
                              <a:gd name="connsiteY334" fmla="*/ 1148637 h 9597624"/>
                              <a:gd name="connsiteX335" fmla="*/ 2256786 w 7315200"/>
                              <a:gd name="connsiteY335" fmla="*/ 1066522 h 9597624"/>
                              <a:gd name="connsiteX336" fmla="*/ 2339454 w 7315200"/>
                              <a:gd name="connsiteY336" fmla="*/ 1091788 h 9597624"/>
                              <a:gd name="connsiteX337" fmla="*/ 4054544 w 7315200"/>
                              <a:gd name="connsiteY337" fmla="*/ 4306877 h 9597624"/>
                              <a:gd name="connsiteX338" fmla="*/ 4137213 w 7315200"/>
                              <a:gd name="connsiteY338" fmla="*/ 4332143 h 9597624"/>
                              <a:gd name="connsiteX339" fmla="*/ 4162564 w 7315200"/>
                              <a:gd name="connsiteY339" fmla="*/ 4250029 h 9597624"/>
                              <a:gd name="connsiteX340" fmla="*/ 3862754 w 7315200"/>
                              <a:gd name="connsiteY340" fmla="*/ 3688764 h 9597624"/>
                              <a:gd name="connsiteX341" fmla="*/ 3888106 w 7315200"/>
                              <a:gd name="connsiteY341" fmla="*/ 3606650 h 9597624"/>
                              <a:gd name="connsiteX342" fmla="*/ 3970774 w 7315200"/>
                              <a:gd name="connsiteY342" fmla="*/ 3631916 h 9597624"/>
                              <a:gd name="connsiteX343" fmla="*/ 4532367 w 7315200"/>
                              <a:gd name="connsiteY343" fmla="*/ 4686768 h 9597624"/>
                              <a:gd name="connsiteX344" fmla="*/ 4562678 w 7315200"/>
                              <a:gd name="connsiteY344" fmla="*/ 4714741 h 9597624"/>
                              <a:gd name="connsiteX345" fmla="*/ 4508117 w 7315200"/>
                              <a:gd name="connsiteY345" fmla="*/ 4612775 h 9597624"/>
                              <a:gd name="connsiteX346" fmla="*/ 4521895 w 7315200"/>
                              <a:gd name="connsiteY346" fmla="*/ 4567658 h 9597624"/>
                              <a:gd name="connsiteX347" fmla="*/ 4566536 w 7315200"/>
                              <a:gd name="connsiteY347" fmla="*/ 4582095 h 9597624"/>
                              <a:gd name="connsiteX348" fmla="*/ 4629915 w 7315200"/>
                              <a:gd name="connsiteY348" fmla="*/ 4701206 h 9597624"/>
                              <a:gd name="connsiteX349" fmla="*/ 4638733 w 7315200"/>
                              <a:gd name="connsiteY349" fmla="*/ 4631725 h 9597624"/>
                              <a:gd name="connsiteX350" fmla="*/ 3838505 w 7315200"/>
                              <a:gd name="connsiteY350" fmla="*/ 3127500 h 9597624"/>
                              <a:gd name="connsiteX351" fmla="*/ 3863856 w 7315200"/>
                              <a:gd name="connsiteY351" fmla="*/ 3044483 h 9597624"/>
                              <a:gd name="connsiteX352" fmla="*/ 3866612 w 7315200"/>
                              <a:gd name="connsiteY352" fmla="*/ 3043581 h 9597624"/>
                              <a:gd name="connsiteX353" fmla="*/ 3821971 w 7315200"/>
                              <a:gd name="connsiteY353" fmla="*/ 2961467 h 9597624"/>
                              <a:gd name="connsiteX354" fmla="*/ 3740956 w 7315200"/>
                              <a:gd name="connsiteY354" fmla="*/ 2937103 h 9597624"/>
                              <a:gd name="connsiteX355" fmla="*/ 3635141 w 7315200"/>
                              <a:gd name="connsiteY355" fmla="*/ 2740390 h 9597624"/>
                              <a:gd name="connsiteX356" fmla="*/ 3630181 w 7315200"/>
                              <a:gd name="connsiteY356" fmla="*/ 2696174 h 9597624"/>
                              <a:gd name="connsiteX357" fmla="*/ 2193893 w 7315200"/>
                              <a:gd name="connsiteY357" fmla="*/ 0 h 9597624"/>
                              <a:gd name="connsiteX358" fmla="*/ 2214600 w 7315200"/>
                              <a:gd name="connsiteY358" fmla="*/ 0 h 9597624"/>
                              <a:gd name="connsiteX359" fmla="*/ 3638999 w 7315200"/>
                              <a:gd name="connsiteY359" fmla="*/ 2674518 h 9597624"/>
                              <a:gd name="connsiteX360" fmla="*/ 3658288 w 7315200"/>
                              <a:gd name="connsiteY360" fmla="*/ 2658276 h 9597624"/>
                              <a:gd name="connsiteX361" fmla="*/ 2910967 w 7315200"/>
                              <a:gd name="connsiteY361" fmla="*/ 1254212 h 9597624"/>
                              <a:gd name="connsiteX362" fmla="*/ 2923643 w 7315200"/>
                              <a:gd name="connsiteY362" fmla="*/ 1213606 h 9597624"/>
                              <a:gd name="connsiteX363" fmla="*/ 2964426 w 7315200"/>
                              <a:gd name="connsiteY363" fmla="*/ 1226239 h 9597624"/>
                              <a:gd name="connsiteX364" fmla="*/ 3810397 w 7315200"/>
                              <a:gd name="connsiteY364" fmla="*/ 2814383 h 9597624"/>
                              <a:gd name="connsiteX365" fmla="*/ 3851180 w 7315200"/>
                              <a:gd name="connsiteY365" fmla="*/ 2827016 h 9597624"/>
                              <a:gd name="connsiteX366" fmla="*/ 3863856 w 7315200"/>
                              <a:gd name="connsiteY366" fmla="*/ 2786410 h 9597624"/>
                              <a:gd name="connsiteX367" fmla="*/ 3715053 w 7315200"/>
                              <a:gd name="connsiteY367" fmla="*/ 2511192 h 9597624"/>
                              <a:gd name="connsiteX368" fmla="*/ 3728280 w 7315200"/>
                              <a:gd name="connsiteY368" fmla="*/ 2470586 h 9597624"/>
                              <a:gd name="connsiteX369" fmla="*/ 3730485 w 7315200"/>
                              <a:gd name="connsiteY369" fmla="*/ 2468781 h 9597624"/>
                              <a:gd name="connsiteX370" fmla="*/ 2415514 w 7315200"/>
                              <a:gd name="connsiteY370" fmla="*/ 0 h 9597624"/>
                              <a:gd name="connsiteX371" fmla="*/ 2437022 w 7315200"/>
                              <a:gd name="connsiteY371" fmla="*/ 0 h 9597624"/>
                              <a:gd name="connsiteX372" fmla="*/ 3750876 w 7315200"/>
                              <a:gd name="connsiteY372" fmla="*/ 2466976 h 9597624"/>
                              <a:gd name="connsiteX373" fmla="*/ 3768512 w 7315200"/>
                              <a:gd name="connsiteY373" fmla="*/ 2481414 h 9597624"/>
                              <a:gd name="connsiteX374" fmla="*/ 4045726 w 7315200"/>
                              <a:gd name="connsiteY374" fmla="*/ 3002975 h 9597624"/>
                              <a:gd name="connsiteX375" fmla="*/ 4086509 w 7315200"/>
                              <a:gd name="connsiteY375" fmla="*/ 3015608 h 9597624"/>
                              <a:gd name="connsiteX376" fmla="*/ 4099185 w 7315200"/>
                              <a:gd name="connsiteY376" fmla="*/ 2975002 h 9597624"/>
                              <a:gd name="connsiteX377" fmla="*/ 3704031 w 7315200"/>
                              <a:gd name="connsiteY377" fmla="*/ 2234169 h 9597624"/>
                              <a:gd name="connsiteX378" fmla="*/ 3716707 w 7315200"/>
                              <a:gd name="connsiteY378" fmla="*/ 2193563 h 9597624"/>
                              <a:gd name="connsiteX379" fmla="*/ 3757490 w 7315200"/>
                              <a:gd name="connsiteY379" fmla="*/ 2206196 h 9597624"/>
                              <a:gd name="connsiteX380" fmla="*/ 4470090 w 7315200"/>
                              <a:gd name="connsiteY380" fmla="*/ 3544388 h 9597624"/>
                              <a:gd name="connsiteX381" fmla="*/ 4470090 w 7315200"/>
                              <a:gd name="connsiteY381" fmla="*/ 3572361 h 9597624"/>
                              <a:gd name="connsiteX382" fmla="*/ 5131987 w 7315200"/>
                              <a:gd name="connsiteY382" fmla="*/ 4816707 h 9597624"/>
                              <a:gd name="connsiteX383" fmla="*/ 5162299 w 7315200"/>
                              <a:gd name="connsiteY383" fmla="*/ 4825730 h 9597624"/>
                              <a:gd name="connsiteX384" fmla="*/ 5171117 w 7315200"/>
                              <a:gd name="connsiteY384" fmla="*/ 4795051 h 9597624"/>
                              <a:gd name="connsiteX385" fmla="*/ 4929725 w 7315200"/>
                              <a:gd name="connsiteY385" fmla="*/ 4341167 h 9597624"/>
                              <a:gd name="connsiteX386" fmla="*/ 4938543 w 7315200"/>
                              <a:gd name="connsiteY386" fmla="*/ 4310487 h 9597624"/>
                              <a:gd name="connsiteX387" fmla="*/ 4968855 w 7315200"/>
                              <a:gd name="connsiteY387" fmla="*/ 4319510 h 9597624"/>
                              <a:gd name="connsiteX388" fmla="*/ 6946830 w 7315200"/>
                              <a:gd name="connsiteY388" fmla="*/ 8031796 h 9597624"/>
                              <a:gd name="connsiteX389" fmla="*/ 6938012 w 7315200"/>
                              <a:gd name="connsiteY389" fmla="*/ 8061573 h 9597624"/>
                              <a:gd name="connsiteX390" fmla="*/ 6907701 w 7315200"/>
                              <a:gd name="connsiteY390" fmla="*/ 8052550 h 9597624"/>
                              <a:gd name="connsiteX391" fmla="*/ 5525488 w 7315200"/>
                              <a:gd name="connsiteY391" fmla="*/ 5457378 h 9597624"/>
                              <a:gd name="connsiteX392" fmla="*/ 5495176 w 7315200"/>
                              <a:gd name="connsiteY392" fmla="*/ 5448355 h 9597624"/>
                              <a:gd name="connsiteX393" fmla="*/ 5486358 w 7315200"/>
                              <a:gd name="connsiteY393" fmla="*/ 5478132 h 9597624"/>
                              <a:gd name="connsiteX394" fmla="*/ 6042440 w 7315200"/>
                              <a:gd name="connsiteY394" fmla="*/ 6523961 h 9597624"/>
                              <a:gd name="connsiteX395" fmla="*/ 6033622 w 7315200"/>
                              <a:gd name="connsiteY395" fmla="*/ 6553739 h 9597624"/>
                              <a:gd name="connsiteX396" fmla="*/ 6003310 w 7315200"/>
                              <a:gd name="connsiteY396" fmla="*/ 6544715 h 9597624"/>
                              <a:gd name="connsiteX397" fmla="*/ 4422694 w 7315200"/>
                              <a:gd name="connsiteY397" fmla="*/ 3578677 h 9597624"/>
                              <a:gd name="connsiteX398" fmla="*/ 4416631 w 7315200"/>
                              <a:gd name="connsiteY398" fmla="*/ 3571458 h 9597624"/>
                              <a:gd name="connsiteX399" fmla="*/ 4263971 w 7315200"/>
                              <a:gd name="connsiteY399" fmla="*/ 3284510 h 9597624"/>
                              <a:gd name="connsiteX400" fmla="*/ 4223188 w 7315200"/>
                              <a:gd name="connsiteY400" fmla="*/ 3271877 h 9597624"/>
                              <a:gd name="connsiteX401" fmla="*/ 4210512 w 7315200"/>
                              <a:gd name="connsiteY401" fmla="*/ 3312483 h 9597624"/>
                              <a:gd name="connsiteX402" fmla="*/ 4279402 w 7315200"/>
                              <a:gd name="connsiteY402" fmla="*/ 3440617 h 9597624"/>
                              <a:gd name="connsiteX403" fmla="*/ 4266726 w 7315200"/>
                              <a:gd name="connsiteY403" fmla="*/ 3481223 h 9597624"/>
                              <a:gd name="connsiteX404" fmla="*/ 4225943 w 7315200"/>
                              <a:gd name="connsiteY404" fmla="*/ 3468590 h 9597624"/>
                              <a:gd name="connsiteX405" fmla="*/ 3972978 w 7315200"/>
                              <a:gd name="connsiteY405" fmla="*/ 2993049 h 9597624"/>
                              <a:gd name="connsiteX406" fmla="*/ 3932746 w 7315200"/>
                              <a:gd name="connsiteY406" fmla="*/ 2980416 h 9597624"/>
                              <a:gd name="connsiteX407" fmla="*/ 3920071 w 7315200"/>
                              <a:gd name="connsiteY407" fmla="*/ 3021022 h 9597624"/>
                              <a:gd name="connsiteX408" fmla="*/ 4347741 w 7315200"/>
                              <a:gd name="connsiteY408" fmla="*/ 3825020 h 9597624"/>
                              <a:gd name="connsiteX409" fmla="*/ 4351599 w 7315200"/>
                              <a:gd name="connsiteY409" fmla="*/ 3835848 h 9597624"/>
                              <a:gd name="connsiteX410" fmla="*/ 5388258 w 7315200"/>
                              <a:gd name="connsiteY410" fmla="*/ 5783128 h 9597624"/>
                              <a:gd name="connsiteX411" fmla="*/ 5362907 w 7315200"/>
                              <a:gd name="connsiteY411" fmla="*/ 5865242 h 9597624"/>
                              <a:gd name="connsiteX412" fmla="*/ 5280239 w 7315200"/>
                              <a:gd name="connsiteY412" fmla="*/ 5839976 h 9597624"/>
                              <a:gd name="connsiteX413" fmla="*/ 4968855 w 7315200"/>
                              <a:gd name="connsiteY413" fmla="*/ 5257055 h 9597624"/>
                              <a:gd name="connsiteX414" fmla="*/ 4907129 w 7315200"/>
                              <a:gd name="connsiteY414" fmla="*/ 5224572 h 9597624"/>
                              <a:gd name="connsiteX415" fmla="*/ 6005515 w 7315200"/>
                              <a:gd name="connsiteY415" fmla="*/ 7288256 h 9597624"/>
                              <a:gd name="connsiteX416" fmla="*/ 6013230 w 7315200"/>
                              <a:gd name="connsiteY416" fmla="*/ 7254868 h 9597624"/>
                              <a:gd name="connsiteX417" fmla="*/ 5676495 w 7315200"/>
                              <a:gd name="connsiteY417" fmla="*/ 6624123 h 9597624"/>
                              <a:gd name="connsiteX418" fmla="*/ 5686966 w 7315200"/>
                              <a:gd name="connsiteY418" fmla="*/ 6589833 h 9597624"/>
                              <a:gd name="connsiteX419" fmla="*/ 5721136 w 7315200"/>
                              <a:gd name="connsiteY419" fmla="*/ 6599759 h 9597624"/>
                              <a:gd name="connsiteX420" fmla="*/ 6328472 w 7315200"/>
                              <a:gd name="connsiteY420" fmla="*/ 7738530 h 9597624"/>
                              <a:gd name="connsiteX421" fmla="*/ 6318001 w 7315200"/>
                              <a:gd name="connsiteY421" fmla="*/ 7772820 h 9597624"/>
                              <a:gd name="connsiteX422" fmla="*/ 6283831 w 7315200"/>
                              <a:gd name="connsiteY422" fmla="*/ 7762894 h 9597624"/>
                              <a:gd name="connsiteX423" fmla="*/ 6153215 w 7315200"/>
                              <a:gd name="connsiteY423" fmla="*/ 7517454 h 9597624"/>
                              <a:gd name="connsiteX424" fmla="*/ 6121250 w 7315200"/>
                              <a:gd name="connsiteY424" fmla="*/ 7506625 h 9597624"/>
                              <a:gd name="connsiteX425" fmla="*/ 7234997 w 7315200"/>
                              <a:gd name="connsiteY425" fmla="*/ 9597624 h 9597624"/>
                              <a:gd name="connsiteX426" fmla="*/ 7161348 w 7315200"/>
                              <a:gd name="connsiteY426" fmla="*/ 9597624 h 9597624"/>
                              <a:gd name="connsiteX427" fmla="*/ 6149358 w 7315200"/>
                              <a:gd name="connsiteY427" fmla="*/ 7691608 h 9597624"/>
                              <a:gd name="connsiteX428" fmla="*/ 6126210 w 7315200"/>
                              <a:gd name="connsiteY428" fmla="*/ 7677170 h 9597624"/>
                              <a:gd name="connsiteX429" fmla="*/ 5910171 w 7315200"/>
                              <a:gd name="connsiteY429" fmla="*/ 7272915 h 9597624"/>
                              <a:gd name="connsiteX430" fmla="*/ 5876001 w 7315200"/>
                              <a:gd name="connsiteY430" fmla="*/ 7262990 h 9597624"/>
                              <a:gd name="connsiteX431" fmla="*/ 5866081 w 7315200"/>
                              <a:gd name="connsiteY431" fmla="*/ 7297279 h 9597624"/>
                              <a:gd name="connsiteX432" fmla="*/ 6230372 w 7315200"/>
                              <a:gd name="connsiteY432" fmla="*/ 7980361 h 9597624"/>
                              <a:gd name="connsiteX433" fmla="*/ 6220452 w 7315200"/>
                              <a:gd name="connsiteY433" fmla="*/ 8014651 h 9597624"/>
                              <a:gd name="connsiteX434" fmla="*/ 6186283 w 7315200"/>
                              <a:gd name="connsiteY434" fmla="*/ 8004725 h 9597624"/>
                              <a:gd name="connsiteX435" fmla="*/ 5009638 w 7315200"/>
                              <a:gd name="connsiteY435" fmla="*/ 5795761 h 9597624"/>
                              <a:gd name="connsiteX436" fmla="*/ 5020109 w 7315200"/>
                              <a:gd name="connsiteY436" fmla="*/ 5761472 h 9597624"/>
                              <a:gd name="connsiteX437" fmla="*/ 5054279 w 7315200"/>
                              <a:gd name="connsiteY437" fmla="*/ 5771397 h 9597624"/>
                              <a:gd name="connsiteX438" fmla="*/ 5773492 w 7315200"/>
                              <a:gd name="connsiteY438" fmla="*/ 7122222 h 9597624"/>
                              <a:gd name="connsiteX439" fmla="*/ 5807662 w 7315200"/>
                              <a:gd name="connsiteY439" fmla="*/ 7132148 h 9597624"/>
                              <a:gd name="connsiteX440" fmla="*/ 5817582 w 7315200"/>
                              <a:gd name="connsiteY440" fmla="*/ 7097859 h 9597624"/>
                              <a:gd name="connsiteX441" fmla="*/ 5691926 w 7315200"/>
                              <a:gd name="connsiteY441" fmla="*/ 6862344 h 9597624"/>
                              <a:gd name="connsiteX442" fmla="*/ 5693029 w 7315200"/>
                              <a:gd name="connsiteY442" fmla="*/ 6835274 h 9597624"/>
                              <a:gd name="connsiteX443" fmla="*/ 4861386 w 7315200"/>
                              <a:gd name="connsiteY443" fmla="*/ 5274200 h 9597624"/>
                              <a:gd name="connsiteX444" fmla="*/ 4866346 w 7315200"/>
                              <a:gd name="connsiteY444" fmla="*/ 5314806 h 9597624"/>
                              <a:gd name="connsiteX445" fmla="*/ 5004678 w 7315200"/>
                              <a:gd name="connsiteY445" fmla="*/ 5574684 h 9597624"/>
                              <a:gd name="connsiteX446" fmla="*/ 4979326 w 7315200"/>
                              <a:gd name="connsiteY446" fmla="*/ 5657701 h 9597624"/>
                              <a:gd name="connsiteX447" fmla="*/ 4896658 w 7315200"/>
                              <a:gd name="connsiteY447" fmla="*/ 5632435 h 9597624"/>
                              <a:gd name="connsiteX448" fmla="*/ 4383564 w 7315200"/>
                              <a:gd name="connsiteY448" fmla="*/ 4667819 h 9597624"/>
                              <a:gd name="connsiteX449" fmla="*/ 4300896 w 7315200"/>
                              <a:gd name="connsiteY449" fmla="*/ 4642553 h 9597624"/>
                              <a:gd name="connsiteX450" fmla="*/ 4275544 w 7315200"/>
                              <a:gd name="connsiteY450" fmla="*/ 4725570 h 9597624"/>
                              <a:gd name="connsiteX451" fmla="*/ 5141907 w 7315200"/>
                              <a:gd name="connsiteY451" fmla="*/ 6353416 h 9597624"/>
                              <a:gd name="connsiteX452" fmla="*/ 5125373 w 7315200"/>
                              <a:gd name="connsiteY452" fmla="*/ 6430116 h 9597624"/>
                              <a:gd name="connsiteX453" fmla="*/ 5621934 w 7315200"/>
                              <a:gd name="connsiteY453" fmla="*/ 7362249 h 9597624"/>
                              <a:gd name="connsiteX454" fmla="*/ 5650041 w 7315200"/>
                              <a:gd name="connsiteY454" fmla="*/ 7370370 h 9597624"/>
                              <a:gd name="connsiteX455" fmla="*/ 5658859 w 7315200"/>
                              <a:gd name="connsiteY455" fmla="*/ 7342397 h 9597624"/>
                              <a:gd name="connsiteX456" fmla="*/ 5155685 w 7315200"/>
                              <a:gd name="connsiteY456" fmla="*/ 6397632 h 9597624"/>
                              <a:gd name="connsiteX457" fmla="*/ 5164503 w 7315200"/>
                              <a:gd name="connsiteY457" fmla="*/ 6369659 h 9597624"/>
                              <a:gd name="connsiteX458" fmla="*/ 5192610 w 7315200"/>
                              <a:gd name="connsiteY458" fmla="*/ 6378682 h 9597624"/>
                              <a:gd name="connsiteX459" fmla="*/ 6906765 w 7315200"/>
                              <a:gd name="connsiteY459" fmla="*/ 9597624 h 9597624"/>
                              <a:gd name="connsiteX460" fmla="*/ 6860288 w 7315200"/>
                              <a:gd name="connsiteY460" fmla="*/ 9597624 h 9597624"/>
                              <a:gd name="connsiteX461" fmla="*/ 5979061 w 7315200"/>
                              <a:gd name="connsiteY461" fmla="*/ 7942462 h 9597624"/>
                              <a:gd name="connsiteX462" fmla="*/ 5950954 w 7315200"/>
                              <a:gd name="connsiteY462" fmla="*/ 7933439 h 9597624"/>
                              <a:gd name="connsiteX463" fmla="*/ 5942136 w 7315200"/>
                              <a:gd name="connsiteY463" fmla="*/ 7961412 h 9597624"/>
                              <a:gd name="connsiteX464" fmla="*/ 6160931 w 7315200"/>
                              <a:gd name="connsiteY464" fmla="*/ 8372886 h 9597624"/>
                              <a:gd name="connsiteX465" fmla="*/ 6151562 w 7315200"/>
                              <a:gd name="connsiteY465" fmla="*/ 8399054 h 9597624"/>
                              <a:gd name="connsiteX466" fmla="*/ 6124006 w 7315200"/>
                              <a:gd name="connsiteY466" fmla="*/ 8390030 h 9597624"/>
                              <a:gd name="connsiteX467" fmla="*/ 5313306 w 7315200"/>
                              <a:gd name="connsiteY467" fmla="*/ 6866856 h 9597624"/>
                              <a:gd name="connsiteX468" fmla="*/ 5230638 w 7315200"/>
                              <a:gd name="connsiteY468" fmla="*/ 6960701 h 9597624"/>
                              <a:gd name="connsiteX469" fmla="*/ 6635593 w 7315200"/>
                              <a:gd name="connsiteY469" fmla="*/ 9597624 h 9597624"/>
                              <a:gd name="connsiteX470" fmla="*/ 6614581 w 7315200"/>
                              <a:gd name="connsiteY470" fmla="*/ 9597624 h 9597624"/>
                              <a:gd name="connsiteX471" fmla="*/ 5213002 w 7315200"/>
                              <a:gd name="connsiteY471" fmla="*/ 6966115 h 9597624"/>
                              <a:gd name="connsiteX472" fmla="*/ 5070812 w 7315200"/>
                              <a:gd name="connsiteY472" fmla="*/ 6900243 h 9597624"/>
                              <a:gd name="connsiteX473" fmla="*/ 4324043 w 7315200"/>
                              <a:gd name="connsiteY473" fmla="*/ 5498887 h 9597624"/>
                              <a:gd name="connsiteX474" fmla="*/ 4320185 w 7315200"/>
                              <a:gd name="connsiteY474" fmla="*/ 5491669 h 9597624"/>
                              <a:gd name="connsiteX475" fmla="*/ 4142173 w 7315200"/>
                              <a:gd name="connsiteY475" fmla="*/ 5442940 h 9597624"/>
                              <a:gd name="connsiteX476" fmla="*/ 4093674 w 7315200"/>
                              <a:gd name="connsiteY476" fmla="*/ 5620704 h 9597624"/>
                              <a:gd name="connsiteX477" fmla="*/ 4470090 w 7315200"/>
                              <a:gd name="connsiteY477" fmla="*/ 6325443 h 9597624"/>
                              <a:gd name="connsiteX478" fmla="*/ 4429307 w 7315200"/>
                              <a:gd name="connsiteY478" fmla="*/ 6493281 h 9597624"/>
                              <a:gd name="connsiteX479" fmla="*/ 6070547 w 7315200"/>
                              <a:gd name="connsiteY479" fmla="*/ 9573919 h 9597624"/>
                              <a:gd name="connsiteX480" fmla="*/ 6071511 w 7315200"/>
                              <a:gd name="connsiteY480" fmla="*/ 9591741 h 9597624"/>
                              <a:gd name="connsiteX481" fmla="*/ 6066622 w 7315200"/>
                              <a:gd name="connsiteY481" fmla="*/ 9597624 h 9597624"/>
                              <a:gd name="connsiteX482" fmla="*/ 6032213 w 7315200"/>
                              <a:gd name="connsiteY482" fmla="*/ 9597624 h 9597624"/>
                              <a:gd name="connsiteX483" fmla="*/ 6028662 w 7315200"/>
                              <a:gd name="connsiteY483" fmla="*/ 9594673 h 9597624"/>
                              <a:gd name="connsiteX484" fmla="*/ 4385768 w 7315200"/>
                              <a:gd name="connsiteY484" fmla="*/ 6513133 h 9597624"/>
                              <a:gd name="connsiteX485" fmla="*/ 4237517 w 7315200"/>
                              <a:gd name="connsiteY485" fmla="*/ 6449066 h 9597624"/>
                              <a:gd name="connsiteX486" fmla="*/ 3945422 w 7315200"/>
                              <a:gd name="connsiteY486" fmla="*/ 5899532 h 9597624"/>
                              <a:gd name="connsiteX487" fmla="*/ 3912355 w 7315200"/>
                              <a:gd name="connsiteY487" fmla="*/ 5858926 h 9597624"/>
                              <a:gd name="connsiteX488" fmla="*/ 3914559 w 7315200"/>
                              <a:gd name="connsiteY488" fmla="*/ 5862535 h 9597624"/>
                              <a:gd name="connsiteX489" fmla="*/ 3917315 w 7315200"/>
                              <a:gd name="connsiteY489" fmla="*/ 5867047 h 9597624"/>
                              <a:gd name="connsiteX490" fmla="*/ 3894168 w 7315200"/>
                              <a:gd name="connsiteY490" fmla="*/ 5931114 h 9597624"/>
                              <a:gd name="connsiteX491" fmla="*/ 3829687 w 7315200"/>
                              <a:gd name="connsiteY491" fmla="*/ 5908555 h 9597624"/>
                              <a:gd name="connsiteX492" fmla="*/ 3818113 w 7315200"/>
                              <a:gd name="connsiteY492" fmla="*/ 5886899 h 9597624"/>
                              <a:gd name="connsiteX493" fmla="*/ 3740956 w 7315200"/>
                              <a:gd name="connsiteY493" fmla="*/ 5926602 h 9597624"/>
                              <a:gd name="connsiteX494" fmla="*/ 5641223 w 7315200"/>
                              <a:gd name="connsiteY494" fmla="*/ 9494512 h 9597624"/>
                              <a:gd name="connsiteX495" fmla="*/ 5632405 w 7315200"/>
                              <a:gd name="connsiteY495" fmla="*/ 9521583 h 9597624"/>
                              <a:gd name="connsiteX496" fmla="*/ 5604298 w 7315200"/>
                              <a:gd name="connsiteY496" fmla="*/ 9512559 h 9597624"/>
                              <a:gd name="connsiteX497" fmla="*/ 4429307 w 7315200"/>
                              <a:gd name="connsiteY497" fmla="*/ 7310814 h 9597624"/>
                              <a:gd name="connsiteX498" fmla="*/ 4425449 w 7315200"/>
                              <a:gd name="connsiteY498" fmla="*/ 7306303 h 9597624"/>
                              <a:gd name="connsiteX499" fmla="*/ 4397342 w 7315200"/>
                              <a:gd name="connsiteY499" fmla="*/ 7306303 h 9597624"/>
                              <a:gd name="connsiteX500" fmla="*/ 4591888 w 7315200"/>
                              <a:gd name="connsiteY500" fmla="*/ 7670854 h 9597624"/>
                              <a:gd name="connsiteX501" fmla="*/ 4607319 w 7315200"/>
                              <a:gd name="connsiteY501" fmla="*/ 7731312 h 9597624"/>
                              <a:gd name="connsiteX502" fmla="*/ 4613382 w 7315200"/>
                              <a:gd name="connsiteY502" fmla="*/ 7742140 h 9597624"/>
                              <a:gd name="connsiteX503" fmla="*/ 4614484 w 7315200"/>
                              <a:gd name="connsiteY503" fmla="*/ 7745749 h 9597624"/>
                              <a:gd name="connsiteX504" fmla="*/ 4601808 w 7315200"/>
                              <a:gd name="connsiteY504" fmla="*/ 7770113 h 9597624"/>
                              <a:gd name="connsiteX505" fmla="*/ 4538429 w 7315200"/>
                              <a:gd name="connsiteY505" fmla="*/ 7848618 h 9597624"/>
                              <a:gd name="connsiteX506" fmla="*/ 4362070 w 7315200"/>
                              <a:gd name="connsiteY506" fmla="*/ 7794476 h 9597624"/>
                              <a:gd name="connsiteX507" fmla="*/ 2451332 w 7315200"/>
                              <a:gd name="connsiteY507" fmla="*/ 4204009 h 9597624"/>
                              <a:gd name="connsiteX508" fmla="*/ 2454087 w 7315200"/>
                              <a:gd name="connsiteY508" fmla="*/ 4222958 h 9597624"/>
                              <a:gd name="connsiteX509" fmla="*/ 2573130 w 7315200"/>
                              <a:gd name="connsiteY509" fmla="*/ 4445840 h 9597624"/>
                              <a:gd name="connsiteX510" fmla="*/ 2575885 w 7315200"/>
                              <a:gd name="connsiteY510" fmla="*/ 4461180 h 9597624"/>
                              <a:gd name="connsiteX511" fmla="*/ 4009903 w 7315200"/>
                              <a:gd name="connsiteY511" fmla="*/ 7153805 h 9597624"/>
                              <a:gd name="connsiteX512" fmla="*/ 4021477 w 7315200"/>
                              <a:gd name="connsiteY512" fmla="*/ 7204337 h 9597624"/>
                              <a:gd name="connsiteX513" fmla="*/ 3921173 w 7315200"/>
                              <a:gd name="connsiteY513" fmla="*/ 7291865 h 9597624"/>
                              <a:gd name="connsiteX514" fmla="*/ 5148788 w 7315200"/>
                              <a:gd name="connsiteY514" fmla="*/ 9597624 h 9597624"/>
                              <a:gd name="connsiteX515" fmla="*/ 5093208 w 7315200"/>
                              <a:gd name="connsiteY515" fmla="*/ 9597624 h 9597624"/>
                              <a:gd name="connsiteX516" fmla="*/ 3088979 w 7315200"/>
                              <a:gd name="connsiteY516" fmla="*/ 5833660 h 9597624"/>
                              <a:gd name="connsiteX517" fmla="*/ 3086224 w 7315200"/>
                              <a:gd name="connsiteY517" fmla="*/ 5823734 h 9597624"/>
                              <a:gd name="connsiteX518" fmla="*/ 2396771 w 7315200"/>
                              <a:gd name="connsiteY518" fmla="*/ 4528856 h 9597624"/>
                              <a:gd name="connsiteX519" fmla="*/ 2269462 w 7315200"/>
                              <a:gd name="connsiteY519" fmla="*/ 4489153 h 9597624"/>
                              <a:gd name="connsiteX520" fmla="*/ 2230332 w 7315200"/>
                              <a:gd name="connsiteY520" fmla="*/ 4616385 h 9597624"/>
                              <a:gd name="connsiteX521" fmla="*/ 2687763 w 7315200"/>
                              <a:gd name="connsiteY521" fmla="*/ 5474523 h 9597624"/>
                              <a:gd name="connsiteX522" fmla="*/ 2696581 w 7315200"/>
                              <a:gd name="connsiteY522" fmla="*/ 5540396 h 9597624"/>
                              <a:gd name="connsiteX523" fmla="*/ 2583601 w 7315200"/>
                              <a:gd name="connsiteY523" fmla="*/ 5610779 h 9597624"/>
                              <a:gd name="connsiteX524" fmla="*/ 4472294 w 7315200"/>
                              <a:gd name="connsiteY524" fmla="*/ 9158836 h 9597624"/>
                              <a:gd name="connsiteX525" fmla="*/ 4473948 w 7315200"/>
                              <a:gd name="connsiteY525" fmla="*/ 9161543 h 9597624"/>
                              <a:gd name="connsiteX526" fmla="*/ 4462374 w 7315200"/>
                              <a:gd name="connsiteY526" fmla="*/ 9193126 h 9597624"/>
                              <a:gd name="connsiteX527" fmla="*/ 4430409 w 7315200"/>
                              <a:gd name="connsiteY527" fmla="*/ 9181395 h 9597624"/>
                              <a:gd name="connsiteX528" fmla="*/ 2940177 w 7315200"/>
                              <a:gd name="connsiteY528" fmla="*/ 6384096 h 9597624"/>
                              <a:gd name="connsiteX529" fmla="*/ 2939074 w 7315200"/>
                              <a:gd name="connsiteY529" fmla="*/ 6381389 h 9597624"/>
                              <a:gd name="connsiteX530" fmla="*/ 2906007 w 7315200"/>
                              <a:gd name="connsiteY530" fmla="*/ 6374170 h 9597624"/>
                              <a:gd name="connsiteX531" fmla="*/ 2898291 w 7315200"/>
                              <a:gd name="connsiteY531" fmla="*/ 6406655 h 9597624"/>
                              <a:gd name="connsiteX532" fmla="*/ 3497912 w 7315200"/>
                              <a:gd name="connsiteY532" fmla="*/ 7534598 h 9597624"/>
                              <a:gd name="connsiteX533" fmla="*/ 3489094 w 7315200"/>
                              <a:gd name="connsiteY533" fmla="*/ 7564376 h 9597624"/>
                              <a:gd name="connsiteX534" fmla="*/ 3456026 w 7315200"/>
                              <a:gd name="connsiteY534" fmla="*/ 7557157 h 9597624"/>
                              <a:gd name="connsiteX535" fmla="*/ 1075733 w 7315200"/>
                              <a:gd name="connsiteY535" fmla="*/ 3086894 h 9597624"/>
                              <a:gd name="connsiteX536" fmla="*/ 1074079 w 7315200"/>
                              <a:gd name="connsiteY536" fmla="*/ 3084187 h 9597624"/>
                              <a:gd name="connsiteX537" fmla="*/ 1085653 w 7315200"/>
                              <a:gd name="connsiteY537" fmla="*/ 3052604 h 9597624"/>
                              <a:gd name="connsiteX538" fmla="*/ 1117618 w 7315200"/>
                              <a:gd name="connsiteY538" fmla="*/ 3064335 h 9597624"/>
                              <a:gd name="connsiteX539" fmla="*/ 2516364 w 7315200"/>
                              <a:gd name="connsiteY539" fmla="*/ 5690186 h 9597624"/>
                              <a:gd name="connsiteX540" fmla="*/ 2517466 w 7315200"/>
                              <a:gd name="connsiteY540" fmla="*/ 5692893 h 9597624"/>
                              <a:gd name="connsiteX541" fmla="*/ 2550534 w 7315200"/>
                              <a:gd name="connsiteY541" fmla="*/ 5700111 h 9597624"/>
                              <a:gd name="connsiteX542" fmla="*/ 2558249 w 7315200"/>
                              <a:gd name="connsiteY542" fmla="*/ 5667627 h 9597624"/>
                              <a:gd name="connsiteX543" fmla="*/ 2297569 w 7315200"/>
                              <a:gd name="connsiteY543" fmla="*/ 5177649 h 9597624"/>
                              <a:gd name="connsiteX544" fmla="*/ 2301427 w 7315200"/>
                              <a:gd name="connsiteY544" fmla="*/ 5149675 h 9597624"/>
                              <a:gd name="connsiteX545" fmla="*/ 1943198 w 7315200"/>
                              <a:gd name="connsiteY545" fmla="*/ 4478325 h 9597624"/>
                              <a:gd name="connsiteX546" fmla="*/ 1939340 w 7315200"/>
                              <a:gd name="connsiteY546" fmla="*/ 4480129 h 9597624"/>
                              <a:gd name="connsiteX547" fmla="*/ 1907375 w 7315200"/>
                              <a:gd name="connsiteY547" fmla="*/ 4470203 h 9597624"/>
                              <a:gd name="connsiteX548" fmla="*/ 0 w 7315200"/>
                              <a:gd name="connsiteY548" fmla="*/ 1503027 h 9597624"/>
                              <a:gd name="connsiteX549" fmla="*/ 0 w 7315200"/>
                              <a:gd name="connsiteY549" fmla="*/ 1462960 h 9597624"/>
                              <a:gd name="connsiteX550" fmla="*/ 1917846 w 7315200"/>
                              <a:gd name="connsiteY550" fmla="*/ 5063953 h 9597624"/>
                              <a:gd name="connsiteX551" fmla="*/ 1917846 w 7315200"/>
                              <a:gd name="connsiteY551" fmla="*/ 5064855 h 9597624"/>
                              <a:gd name="connsiteX552" fmla="*/ 1913988 w 7315200"/>
                              <a:gd name="connsiteY552" fmla="*/ 5076585 h 9597624"/>
                              <a:gd name="connsiteX553" fmla="*/ 1901312 w 7315200"/>
                              <a:gd name="connsiteY553" fmla="*/ 5072976 h 9597624"/>
                              <a:gd name="connsiteX554" fmla="*/ 0 w 7315200"/>
                              <a:gd name="connsiteY554" fmla="*/ 1951136 h 9597624"/>
                              <a:gd name="connsiteX555" fmla="*/ 0 w 7315200"/>
                              <a:gd name="connsiteY555" fmla="*/ 1691154 h 9597624"/>
                              <a:gd name="connsiteX556" fmla="*/ 1361213 w 7315200"/>
                              <a:gd name="connsiteY556" fmla="*/ 4247322 h 9597624"/>
                              <a:gd name="connsiteX557" fmla="*/ 1352395 w 7315200"/>
                              <a:gd name="connsiteY557" fmla="*/ 4275295 h 9597624"/>
                              <a:gd name="connsiteX558" fmla="*/ 1324288 w 7315200"/>
                              <a:gd name="connsiteY558" fmla="*/ 4266271 h 9597624"/>
                              <a:gd name="connsiteX559" fmla="*/ 152053 w 7315200"/>
                              <a:gd name="connsiteY559" fmla="*/ 2064526 h 9597624"/>
                              <a:gd name="connsiteX560" fmla="*/ 123945 w 7315200"/>
                              <a:gd name="connsiteY560" fmla="*/ 2055503 h 9597624"/>
                              <a:gd name="connsiteX561" fmla="*/ 115127 w 7315200"/>
                              <a:gd name="connsiteY561" fmla="*/ 2083476 h 9597624"/>
                              <a:gd name="connsiteX562" fmla="*/ 335025 w 7315200"/>
                              <a:gd name="connsiteY562" fmla="*/ 2494949 h 9597624"/>
                              <a:gd name="connsiteX563" fmla="*/ 326207 w 7315200"/>
                              <a:gd name="connsiteY563" fmla="*/ 2522020 h 9597624"/>
                              <a:gd name="connsiteX564" fmla="*/ 299202 w 7315200"/>
                              <a:gd name="connsiteY564" fmla="*/ 2513899 h 9597624"/>
                              <a:gd name="connsiteX565" fmla="*/ 0 w 7315200"/>
                              <a:gd name="connsiteY565" fmla="*/ 2855562 h 9597624"/>
                              <a:gd name="connsiteX566" fmla="*/ 0 w 7315200"/>
                              <a:gd name="connsiteY566" fmla="*/ 2751261 h 9597624"/>
                              <a:gd name="connsiteX567" fmla="*/ 558780 w 7315200"/>
                              <a:gd name="connsiteY567" fmla="*/ 3800656 h 9597624"/>
                              <a:gd name="connsiteX568" fmla="*/ 548309 w 7315200"/>
                              <a:gd name="connsiteY568" fmla="*/ 3832239 h 9597624"/>
                              <a:gd name="connsiteX569" fmla="*/ 515242 w 7315200"/>
                              <a:gd name="connsiteY569" fmla="*/ 3823215 h 9597624"/>
                              <a:gd name="connsiteX570" fmla="*/ 0 w 7315200"/>
                              <a:gd name="connsiteY570" fmla="*/ 3326152 h 9597624"/>
                              <a:gd name="connsiteX571" fmla="*/ 0 w 7315200"/>
                              <a:gd name="connsiteY571" fmla="*/ 3138326 h 9597624"/>
                              <a:gd name="connsiteX572" fmla="*/ 428716 w 7315200"/>
                              <a:gd name="connsiteY572" fmla="*/ 3943228 h 9597624"/>
                              <a:gd name="connsiteX573" fmla="*/ 459579 w 7315200"/>
                              <a:gd name="connsiteY573" fmla="*/ 3963080 h 9597624"/>
                              <a:gd name="connsiteX574" fmla="*/ 662942 w 7315200"/>
                              <a:gd name="connsiteY574" fmla="*/ 4344776 h 9597624"/>
                              <a:gd name="connsiteX575" fmla="*/ 715850 w 7315200"/>
                              <a:gd name="connsiteY575" fmla="*/ 4361018 h 9597624"/>
                              <a:gd name="connsiteX576" fmla="*/ 732384 w 7315200"/>
                              <a:gd name="connsiteY576" fmla="*/ 4307780 h 9597624"/>
                              <a:gd name="connsiteX577" fmla="*/ 642551 w 7315200"/>
                              <a:gd name="connsiteY577" fmla="*/ 4138137 h 9597624"/>
                              <a:gd name="connsiteX578" fmla="*/ 659085 w 7315200"/>
                              <a:gd name="connsiteY578" fmla="*/ 4084898 h 9597624"/>
                              <a:gd name="connsiteX579" fmla="*/ 711992 w 7315200"/>
                              <a:gd name="connsiteY579" fmla="*/ 4101140 h 9597624"/>
                              <a:gd name="connsiteX580" fmla="*/ 1047625 w 7315200"/>
                              <a:gd name="connsiteY580" fmla="*/ 4731886 h 9597624"/>
                              <a:gd name="connsiteX581" fmla="*/ 1071874 w 7315200"/>
                              <a:gd name="connsiteY581" fmla="*/ 4750836 h 9597624"/>
                              <a:gd name="connsiteX582" fmla="*/ 1121475 w 7315200"/>
                              <a:gd name="connsiteY582" fmla="*/ 4723765 h 9597624"/>
                              <a:gd name="connsiteX583" fmla="*/ 0 w 7315200"/>
                              <a:gd name="connsiteY583" fmla="*/ 2617309 h 9597624"/>
                              <a:gd name="connsiteX584" fmla="*/ 0 w 7315200"/>
                              <a:gd name="connsiteY584" fmla="*/ 2430108 h 9597624"/>
                              <a:gd name="connsiteX585" fmla="*/ 492646 w 7315200"/>
                              <a:gd name="connsiteY585" fmla="*/ 3355796 h 9597624"/>
                              <a:gd name="connsiteX586" fmla="*/ 567598 w 7315200"/>
                              <a:gd name="connsiteY586" fmla="*/ 3292631 h 9597624"/>
                              <a:gd name="connsiteX587" fmla="*/ 0 w 7315200"/>
                              <a:gd name="connsiteY587" fmla="*/ 2227149 h 9597624"/>
                              <a:gd name="connsiteX588" fmla="*/ 0 w 7315200"/>
                              <a:gd name="connsiteY588" fmla="*/ 2188753 h 9597624"/>
                              <a:gd name="connsiteX589" fmla="*/ 1045 w 7315200"/>
                              <a:gd name="connsiteY589" fmla="*/ 2189051 h 9597624"/>
                              <a:gd name="connsiteX590" fmla="*/ 586336 w 7315200"/>
                              <a:gd name="connsiteY590" fmla="*/ 3289924 h 9597624"/>
                              <a:gd name="connsiteX591" fmla="*/ 675618 w 7315200"/>
                              <a:gd name="connsiteY591" fmla="*/ 3343163 h 9597624"/>
                              <a:gd name="connsiteX592" fmla="*/ 2229230 w 7315200"/>
                              <a:gd name="connsiteY592" fmla="*/ 6264986 h 9597624"/>
                              <a:gd name="connsiteX593" fmla="*/ 2262297 w 7315200"/>
                              <a:gd name="connsiteY593" fmla="*/ 6301982 h 9597624"/>
                              <a:gd name="connsiteX594" fmla="*/ 1772901 w 7315200"/>
                              <a:gd name="connsiteY594" fmla="*/ 5382484 h 9597624"/>
                              <a:gd name="connsiteX595" fmla="*/ 1785577 w 7315200"/>
                              <a:gd name="connsiteY595" fmla="*/ 5341877 h 9597624"/>
                              <a:gd name="connsiteX596" fmla="*/ 1826360 w 7315200"/>
                              <a:gd name="connsiteY596" fmla="*/ 5354510 h 9597624"/>
                              <a:gd name="connsiteX597" fmla="*/ 2339454 w 7315200"/>
                              <a:gd name="connsiteY597" fmla="*/ 6316420 h 9597624"/>
                              <a:gd name="connsiteX598" fmla="*/ 2396771 w 7315200"/>
                              <a:gd name="connsiteY598" fmla="*/ 6283935 h 9597624"/>
                              <a:gd name="connsiteX599" fmla="*/ 1399241 w 7315200"/>
                              <a:gd name="connsiteY599" fmla="*/ 4410648 h 9597624"/>
                              <a:gd name="connsiteX600" fmla="*/ 1409712 w 7315200"/>
                              <a:gd name="connsiteY600" fmla="*/ 4378163 h 9597624"/>
                              <a:gd name="connsiteX601" fmla="*/ 1442779 w 7315200"/>
                              <a:gd name="connsiteY601" fmla="*/ 4388089 h 9597624"/>
                              <a:gd name="connsiteX602" fmla="*/ 2422122 w 7315200"/>
                              <a:gd name="connsiteY602" fmla="*/ 6225282 h 9597624"/>
                              <a:gd name="connsiteX603" fmla="*/ 2410549 w 7315200"/>
                              <a:gd name="connsiteY603" fmla="*/ 6169336 h 9597624"/>
                              <a:gd name="connsiteX604" fmla="*/ 1918948 w 7315200"/>
                              <a:gd name="connsiteY604" fmla="*/ 5246227 h 9597624"/>
                              <a:gd name="connsiteX605" fmla="*/ 1907375 w 7315200"/>
                              <a:gd name="connsiteY605" fmla="*/ 5202012 h 9597624"/>
                              <a:gd name="connsiteX606" fmla="*/ 2006577 w 7315200"/>
                              <a:gd name="connsiteY606" fmla="*/ 5098241 h 9597624"/>
                              <a:gd name="connsiteX607" fmla="*/ 546105 w 7315200"/>
                              <a:gd name="connsiteY607" fmla="*/ 2355987 h 9597624"/>
                              <a:gd name="connsiteX608" fmla="*/ 549411 w 7315200"/>
                              <a:gd name="connsiteY608" fmla="*/ 2343354 h 9597624"/>
                              <a:gd name="connsiteX609" fmla="*/ 562087 w 7315200"/>
                              <a:gd name="connsiteY609" fmla="*/ 2346963 h 9597624"/>
                              <a:gd name="connsiteX610" fmla="*/ 2028070 w 7315200"/>
                              <a:gd name="connsiteY610" fmla="*/ 5099143 h 9597624"/>
                              <a:gd name="connsiteX611" fmla="*/ 2098063 w 7315200"/>
                              <a:gd name="connsiteY611" fmla="*/ 5151480 h 9597624"/>
                              <a:gd name="connsiteX612" fmla="*/ 3167790 w 7315200"/>
                              <a:gd name="connsiteY612" fmla="*/ 7162828 h 9597624"/>
                              <a:gd name="connsiteX613" fmla="*/ 3171648 w 7315200"/>
                              <a:gd name="connsiteY613" fmla="*/ 7248552 h 9597624"/>
                              <a:gd name="connsiteX614" fmla="*/ 4423560 w 7315200"/>
                              <a:gd name="connsiteY614" fmla="*/ 9597624 h 9597624"/>
                              <a:gd name="connsiteX615" fmla="*/ 4403124 w 7315200"/>
                              <a:gd name="connsiteY615" fmla="*/ 9597624 h 9597624"/>
                              <a:gd name="connsiteX616" fmla="*/ 3162830 w 7315200"/>
                              <a:gd name="connsiteY616" fmla="*/ 7266599 h 9597624"/>
                              <a:gd name="connsiteX617" fmla="*/ 3134722 w 7315200"/>
                              <a:gd name="connsiteY617" fmla="*/ 7293670 h 9597624"/>
                              <a:gd name="connsiteX618" fmla="*/ 3334228 w 7315200"/>
                              <a:gd name="connsiteY618" fmla="*/ 7669049 h 9597624"/>
                              <a:gd name="connsiteX619" fmla="*/ 3321553 w 7315200"/>
                              <a:gd name="connsiteY619" fmla="*/ 7709655 h 9597624"/>
                              <a:gd name="connsiteX620" fmla="*/ 3280770 w 7315200"/>
                              <a:gd name="connsiteY620" fmla="*/ 7697022 h 9597624"/>
                              <a:gd name="connsiteX621" fmla="*/ 3127007 w 7315200"/>
                              <a:gd name="connsiteY621" fmla="*/ 7409171 h 9597624"/>
                              <a:gd name="connsiteX622" fmla="*/ 3086224 w 7315200"/>
                              <a:gd name="connsiteY622" fmla="*/ 7395636 h 9597624"/>
                              <a:gd name="connsiteX623" fmla="*/ 3073548 w 7315200"/>
                              <a:gd name="connsiteY623" fmla="*/ 7436242 h 9597624"/>
                              <a:gd name="connsiteX624" fmla="*/ 3142438 w 7315200"/>
                              <a:gd name="connsiteY624" fmla="*/ 7564376 h 9597624"/>
                              <a:gd name="connsiteX625" fmla="*/ 3145194 w 7315200"/>
                              <a:gd name="connsiteY625" fmla="*/ 7583325 h 9597624"/>
                              <a:gd name="connsiteX626" fmla="*/ 4217953 w 7315200"/>
                              <a:gd name="connsiteY626" fmla="*/ 9597624 h 9597624"/>
                              <a:gd name="connsiteX627" fmla="*/ 4162354 w 7315200"/>
                              <a:gd name="connsiteY627" fmla="*/ 9597624 h 9597624"/>
                              <a:gd name="connsiteX628" fmla="*/ 3101655 w 7315200"/>
                              <a:gd name="connsiteY628" fmla="*/ 7606787 h 9597624"/>
                              <a:gd name="connsiteX629" fmla="*/ 3088979 w 7315200"/>
                              <a:gd name="connsiteY629" fmla="*/ 7594154 h 9597624"/>
                              <a:gd name="connsiteX630" fmla="*/ 2836015 w 7315200"/>
                              <a:gd name="connsiteY630" fmla="*/ 7118613 h 9597624"/>
                              <a:gd name="connsiteX631" fmla="*/ 2795783 w 7315200"/>
                              <a:gd name="connsiteY631" fmla="*/ 7105980 h 9597624"/>
                              <a:gd name="connsiteX632" fmla="*/ 2783107 w 7315200"/>
                              <a:gd name="connsiteY632" fmla="*/ 7146586 h 9597624"/>
                              <a:gd name="connsiteX633" fmla="*/ 3210777 w 7315200"/>
                              <a:gd name="connsiteY633" fmla="*/ 7950584 h 9597624"/>
                              <a:gd name="connsiteX634" fmla="*/ 3214635 w 7315200"/>
                              <a:gd name="connsiteY634" fmla="*/ 7969533 h 9597624"/>
                              <a:gd name="connsiteX635" fmla="*/ 4081780 w 7315200"/>
                              <a:gd name="connsiteY635" fmla="*/ 9597624 h 9597624"/>
                              <a:gd name="connsiteX636" fmla="*/ 4060610 w 7315200"/>
                              <a:gd name="connsiteY636" fmla="*/ 9597624 h 9597624"/>
                              <a:gd name="connsiteX637" fmla="*/ 3203613 w 7315200"/>
                              <a:gd name="connsiteY637" fmla="*/ 7988483 h 9597624"/>
                              <a:gd name="connsiteX638" fmla="*/ 3198101 w 7315200"/>
                              <a:gd name="connsiteY638" fmla="*/ 7991190 h 9597624"/>
                              <a:gd name="connsiteX639" fmla="*/ 3158972 w 7315200"/>
                              <a:gd name="connsiteY639" fmla="*/ 7978557 h 9597624"/>
                              <a:gd name="connsiteX640" fmla="*/ 2588561 w 7315200"/>
                              <a:gd name="connsiteY640" fmla="*/ 6907462 h 9597624"/>
                              <a:gd name="connsiteX641" fmla="*/ 2600135 w 7315200"/>
                              <a:gd name="connsiteY641" fmla="*/ 6956189 h 9597624"/>
                              <a:gd name="connsiteX642" fmla="*/ 2979857 w 7315200"/>
                              <a:gd name="connsiteY642" fmla="*/ 7669049 h 9597624"/>
                              <a:gd name="connsiteX643" fmla="*/ 2974897 w 7315200"/>
                              <a:gd name="connsiteY643" fmla="*/ 7772820 h 9597624"/>
                              <a:gd name="connsiteX644" fmla="*/ 3947610 w 7315200"/>
                              <a:gd name="connsiteY644" fmla="*/ 9597624 h 9597624"/>
                              <a:gd name="connsiteX645" fmla="*/ 3926446 w 7315200"/>
                              <a:gd name="connsiteY645" fmla="*/ 9597624 h 9597624"/>
                              <a:gd name="connsiteX646" fmla="*/ 2962221 w 7315200"/>
                              <a:gd name="connsiteY646" fmla="*/ 7786355 h 9597624"/>
                              <a:gd name="connsiteX647" fmla="*/ 2866877 w 7315200"/>
                              <a:gd name="connsiteY647" fmla="*/ 7813426 h 9597624"/>
                              <a:gd name="connsiteX648" fmla="*/ 3816603 w 7315200"/>
                              <a:gd name="connsiteY648" fmla="*/ 9597624 h 9597624"/>
                              <a:gd name="connsiteX649" fmla="*/ 3715915 w 7315200"/>
                              <a:gd name="connsiteY649" fmla="*/ 9597624 h 9597624"/>
                              <a:gd name="connsiteX650" fmla="*/ 1238313 w 7315200"/>
                              <a:gd name="connsiteY650" fmla="*/ 4949354 h 9597624"/>
                              <a:gd name="connsiteX651" fmla="*/ 1207451 w 7315200"/>
                              <a:gd name="connsiteY651" fmla="*/ 4952061 h 9597624"/>
                              <a:gd name="connsiteX652" fmla="*/ 1190917 w 7315200"/>
                              <a:gd name="connsiteY652" fmla="*/ 5005300 h 9597624"/>
                              <a:gd name="connsiteX653" fmla="*/ 1386565 w 7315200"/>
                              <a:gd name="connsiteY653" fmla="*/ 5371654 h 9597624"/>
                              <a:gd name="connsiteX654" fmla="*/ 1370031 w 7315200"/>
                              <a:gd name="connsiteY654" fmla="*/ 5424893 h 9597624"/>
                              <a:gd name="connsiteX655" fmla="*/ 1317124 w 7315200"/>
                              <a:gd name="connsiteY655" fmla="*/ 5408651 h 9597624"/>
                              <a:gd name="connsiteX656" fmla="*/ 948423 w 7315200"/>
                              <a:gd name="connsiteY656" fmla="*/ 4717448 h 9597624"/>
                              <a:gd name="connsiteX657" fmla="*/ 894964 w 7315200"/>
                              <a:gd name="connsiteY657" fmla="*/ 4701206 h 9597624"/>
                              <a:gd name="connsiteX658" fmla="*/ 878431 w 7315200"/>
                              <a:gd name="connsiteY658" fmla="*/ 4754445 h 9597624"/>
                              <a:gd name="connsiteX659" fmla="*/ 1403099 w 7315200"/>
                              <a:gd name="connsiteY659" fmla="*/ 5738913 h 9597624"/>
                              <a:gd name="connsiteX660" fmla="*/ 1403099 w 7315200"/>
                              <a:gd name="connsiteY660" fmla="*/ 5775007 h 9597624"/>
                              <a:gd name="connsiteX661" fmla="*/ 3439038 w 7315200"/>
                              <a:gd name="connsiteY661" fmla="*/ 9597624 h 9597624"/>
                              <a:gd name="connsiteX662" fmla="*/ 3339461 w 7315200"/>
                              <a:gd name="connsiteY662" fmla="*/ 9597624 h 9597624"/>
                              <a:gd name="connsiteX663" fmla="*/ 0 w 7315200"/>
                              <a:gd name="connsiteY663" fmla="*/ 3698612 h 9597624"/>
                              <a:gd name="connsiteX664" fmla="*/ 0 w 7315200"/>
                              <a:gd name="connsiteY664" fmla="*/ 3658545 h 9597624"/>
                              <a:gd name="connsiteX665" fmla="*/ 3163083 w 7315200"/>
                              <a:gd name="connsiteY665" fmla="*/ 9597624 h 9597624"/>
                              <a:gd name="connsiteX666" fmla="*/ 3141743 w 7315200"/>
                              <a:gd name="connsiteY666" fmla="*/ 9597624 h 9597624"/>
                              <a:gd name="connsiteX667" fmla="*/ 0 w 7315200"/>
                              <a:gd name="connsiteY667" fmla="*/ 4033634 h 9597624"/>
                              <a:gd name="connsiteX668" fmla="*/ 0 w 7315200"/>
                              <a:gd name="connsiteY668" fmla="*/ 3846531 h 9597624"/>
                              <a:gd name="connsiteX669" fmla="*/ 3062732 w 7315200"/>
                              <a:gd name="connsiteY669" fmla="*/ 9597624 h 9597624"/>
                              <a:gd name="connsiteX670" fmla="*/ 2962153 w 7315200"/>
                              <a:gd name="connsiteY670" fmla="*/ 9597624 h 9597624"/>
                              <a:gd name="connsiteX671" fmla="*/ 0 w 7315200"/>
                              <a:gd name="connsiteY671" fmla="*/ 4319136 h 9597624"/>
                              <a:gd name="connsiteX672" fmla="*/ 0 w 7315200"/>
                              <a:gd name="connsiteY672" fmla="*/ 4279068 h 9597624"/>
                              <a:gd name="connsiteX673" fmla="*/ 2832599 w 7315200"/>
                              <a:gd name="connsiteY673" fmla="*/ 9597624 h 9597624"/>
                              <a:gd name="connsiteX674" fmla="*/ 2811260 w 7315200"/>
                              <a:gd name="connsiteY674" fmla="*/ 9597624 h 9597624"/>
                              <a:gd name="connsiteX675" fmla="*/ 0 w 7315200"/>
                              <a:gd name="connsiteY675" fmla="*/ 4741813 h 9597624"/>
                              <a:gd name="connsiteX676" fmla="*/ 0 w 7315200"/>
                              <a:gd name="connsiteY676" fmla="*/ 4554387 h 9597624"/>
                              <a:gd name="connsiteX677" fmla="*/ 2685765 w 7315200"/>
                              <a:gd name="connsiteY677" fmla="*/ 9597624 h 9597624"/>
                              <a:gd name="connsiteX678" fmla="*/ 2585951 w 7315200"/>
                              <a:gd name="connsiteY678" fmla="*/ 9597624 h 95976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</a:cxnLst>
                            <a:rect l="l" t="t" r="r" b="b"/>
                            <a:pathLst>
                              <a:path w="7315200" h="9597624">
                                <a:moveTo>
                                  <a:pt x="5493523" y="3119379"/>
                                </a:moveTo>
                                <a:cubicBezTo>
                                  <a:pt x="5493523" y="3118476"/>
                                  <a:pt x="5493523" y="3118476"/>
                                  <a:pt x="5493523" y="3118476"/>
                                </a:cubicBezTo>
                                <a:cubicBezTo>
                                  <a:pt x="5491318" y="3114867"/>
                                  <a:pt x="5492420" y="3109453"/>
                                  <a:pt x="5497380" y="3106746"/>
                                </a:cubicBezTo>
                                <a:cubicBezTo>
                                  <a:pt x="5501238" y="3104941"/>
                                  <a:pt x="5507852" y="3106746"/>
                                  <a:pt x="5510056" y="3111258"/>
                                </a:cubicBezTo>
                                <a:lnTo>
                                  <a:pt x="7315200" y="6500239"/>
                                </a:lnTo>
                                <a:lnTo>
                                  <a:pt x="7315200" y="6539804"/>
                                </a:lnTo>
                                <a:close/>
                                <a:moveTo>
                                  <a:pt x="5493523" y="5970818"/>
                                </a:moveTo>
                                <a:cubicBezTo>
                                  <a:pt x="5493523" y="5969013"/>
                                  <a:pt x="5493523" y="5969013"/>
                                  <a:pt x="5493523" y="5969013"/>
                                </a:cubicBezTo>
                                <a:cubicBezTo>
                                  <a:pt x="5491318" y="5965404"/>
                                  <a:pt x="5492420" y="5960892"/>
                                  <a:pt x="5497380" y="5958185"/>
                                </a:cubicBezTo>
                                <a:cubicBezTo>
                                  <a:pt x="5501238" y="5956380"/>
                                  <a:pt x="5507852" y="5958185"/>
                                  <a:pt x="5510056" y="5961794"/>
                                </a:cubicBezTo>
                                <a:lnTo>
                                  <a:pt x="7315200" y="9350776"/>
                                </a:lnTo>
                                <a:lnTo>
                                  <a:pt x="7315200" y="9390841"/>
                                </a:lnTo>
                                <a:close/>
                                <a:moveTo>
                                  <a:pt x="5483602" y="5733499"/>
                                </a:moveTo>
                                <a:cubicBezTo>
                                  <a:pt x="5483602" y="5732596"/>
                                  <a:pt x="5483602" y="5732596"/>
                                  <a:pt x="5483602" y="5732596"/>
                                </a:cubicBezTo>
                                <a:cubicBezTo>
                                  <a:pt x="5480847" y="5728084"/>
                                  <a:pt x="5482500" y="5723573"/>
                                  <a:pt x="5487460" y="5720866"/>
                                </a:cubicBezTo>
                                <a:cubicBezTo>
                                  <a:pt x="5492420" y="5718159"/>
                                  <a:pt x="5497380" y="5720866"/>
                                  <a:pt x="5500136" y="5724475"/>
                                </a:cubicBezTo>
                                <a:lnTo>
                                  <a:pt x="7315200" y="9132483"/>
                                </a:lnTo>
                                <a:lnTo>
                                  <a:pt x="7315200" y="9172551"/>
                                </a:lnTo>
                                <a:close/>
                                <a:moveTo>
                                  <a:pt x="5250754" y="7611707"/>
                                </a:moveTo>
                                <a:cubicBezTo>
                                  <a:pt x="5249204" y="7585694"/>
                                  <a:pt x="5263154" y="7560315"/>
                                  <a:pt x="5287954" y="7548134"/>
                                </a:cubicBezTo>
                                <a:cubicBezTo>
                                  <a:pt x="5321022" y="7531891"/>
                                  <a:pt x="5360151" y="7545427"/>
                                  <a:pt x="5376685" y="7578814"/>
                                </a:cubicBezTo>
                                <a:lnTo>
                                  <a:pt x="5486358" y="7780039"/>
                                </a:lnTo>
                                <a:cubicBezTo>
                                  <a:pt x="5501238" y="7811621"/>
                                  <a:pt x="5490216" y="7848618"/>
                                  <a:pt x="5460455" y="7866665"/>
                                </a:cubicBezTo>
                                <a:cubicBezTo>
                                  <a:pt x="5429041" y="7885614"/>
                                  <a:pt x="5388258" y="7873884"/>
                                  <a:pt x="5369520" y="7842301"/>
                                </a:cubicBezTo>
                                <a:lnTo>
                                  <a:pt x="5259847" y="7641076"/>
                                </a:lnTo>
                                <a:cubicBezTo>
                                  <a:pt x="5258745" y="7639271"/>
                                  <a:pt x="5258745" y="7638369"/>
                                  <a:pt x="5257643" y="7637467"/>
                                </a:cubicBezTo>
                                <a:cubicBezTo>
                                  <a:pt x="5253509" y="7629120"/>
                                  <a:pt x="5251270" y="7620379"/>
                                  <a:pt x="5250754" y="7611707"/>
                                </a:cubicBezTo>
                                <a:close/>
                                <a:moveTo>
                                  <a:pt x="4930896" y="4040457"/>
                                </a:moveTo>
                                <a:cubicBezTo>
                                  <a:pt x="4932481" y="4035042"/>
                                  <a:pt x="4936063" y="4030305"/>
                                  <a:pt x="4941299" y="4028050"/>
                                </a:cubicBezTo>
                                <a:cubicBezTo>
                                  <a:pt x="4951219" y="4022636"/>
                                  <a:pt x="4965548" y="4026245"/>
                                  <a:pt x="4970508" y="4037073"/>
                                </a:cubicBezTo>
                                <a:lnTo>
                                  <a:pt x="7315200" y="8439693"/>
                                </a:lnTo>
                                <a:lnTo>
                                  <a:pt x="7315200" y="8529721"/>
                                </a:lnTo>
                                <a:lnTo>
                                  <a:pt x="4932481" y="4056925"/>
                                </a:lnTo>
                                <a:cubicBezTo>
                                  <a:pt x="4929725" y="4051962"/>
                                  <a:pt x="4929312" y="4045871"/>
                                  <a:pt x="4930896" y="4040457"/>
                                </a:cubicBezTo>
                                <a:close/>
                                <a:moveTo>
                                  <a:pt x="4636460" y="6487754"/>
                                </a:moveTo>
                                <a:cubicBezTo>
                                  <a:pt x="4634290" y="6461868"/>
                                  <a:pt x="4647000" y="6435982"/>
                                  <a:pt x="4671800" y="6423800"/>
                                </a:cubicBezTo>
                                <a:cubicBezTo>
                                  <a:pt x="4704868" y="6406655"/>
                                  <a:pt x="4743997" y="6418386"/>
                                  <a:pt x="4762184" y="6450871"/>
                                </a:cubicBezTo>
                                <a:lnTo>
                                  <a:pt x="5261500" y="7389319"/>
                                </a:lnTo>
                                <a:cubicBezTo>
                                  <a:pt x="5279136" y="7422706"/>
                                  <a:pt x="5266461" y="7463312"/>
                                  <a:pt x="5233393" y="7479555"/>
                                </a:cubicBezTo>
                                <a:cubicBezTo>
                                  <a:pt x="5200326" y="7496699"/>
                                  <a:pt x="5161196" y="7484969"/>
                                  <a:pt x="5143009" y="7451582"/>
                                </a:cubicBezTo>
                                <a:lnTo>
                                  <a:pt x="4643693" y="6513133"/>
                                </a:lnTo>
                                <a:cubicBezTo>
                                  <a:pt x="4639560" y="6505012"/>
                                  <a:pt x="4637183" y="6496383"/>
                                  <a:pt x="4636460" y="6487754"/>
                                </a:cubicBezTo>
                                <a:close/>
                                <a:moveTo>
                                  <a:pt x="4361588" y="6771319"/>
                                </a:moveTo>
                                <a:cubicBezTo>
                                  <a:pt x="4363861" y="6765567"/>
                                  <a:pt x="4368408" y="6760829"/>
                                  <a:pt x="4374746" y="6758573"/>
                                </a:cubicBezTo>
                                <a:cubicBezTo>
                                  <a:pt x="4387422" y="6753159"/>
                                  <a:pt x="4401200" y="6758573"/>
                                  <a:pt x="4406160" y="6771206"/>
                                </a:cubicBezTo>
                                <a:lnTo>
                                  <a:pt x="5911422" y="9597624"/>
                                </a:lnTo>
                                <a:lnTo>
                                  <a:pt x="5856675" y="9597624"/>
                                </a:lnTo>
                                <a:lnTo>
                                  <a:pt x="4363172" y="6793765"/>
                                </a:lnTo>
                                <a:cubicBezTo>
                                  <a:pt x="4363172" y="6791961"/>
                                  <a:pt x="4362070" y="6791058"/>
                                  <a:pt x="4362070" y="6790156"/>
                                </a:cubicBezTo>
                                <a:cubicBezTo>
                                  <a:pt x="4359314" y="6783839"/>
                                  <a:pt x="4359314" y="6777072"/>
                                  <a:pt x="4361588" y="6771319"/>
                                </a:cubicBezTo>
                                <a:close/>
                                <a:moveTo>
                                  <a:pt x="4322331" y="0"/>
                                </a:moveTo>
                                <a:lnTo>
                                  <a:pt x="4426429" y="0"/>
                                </a:lnTo>
                                <a:lnTo>
                                  <a:pt x="7315200" y="5421748"/>
                                </a:lnTo>
                                <a:lnTo>
                                  <a:pt x="7315200" y="5620941"/>
                                </a:lnTo>
                                <a:close/>
                                <a:moveTo>
                                  <a:pt x="4135589" y="0"/>
                                </a:moveTo>
                                <a:lnTo>
                                  <a:pt x="4156929" y="0"/>
                                </a:lnTo>
                                <a:lnTo>
                                  <a:pt x="7315200" y="5929347"/>
                                </a:lnTo>
                                <a:lnTo>
                                  <a:pt x="7315200" y="5969410"/>
                                </a:lnTo>
                                <a:close/>
                                <a:moveTo>
                                  <a:pt x="3927581" y="0"/>
                                </a:moveTo>
                                <a:lnTo>
                                  <a:pt x="4032044" y="0"/>
                                </a:lnTo>
                                <a:lnTo>
                                  <a:pt x="7315200" y="6163184"/>
                                </a:lnTo>
                                <a:lnTo>
                                  <a:pt x="7315200" y="6362957"/>
                                </a:lnTo>
                                <a:lnTo>
                                  <a:pt x="5667677" y="3268267"/>
                                </a:lnTo>
                                <a:lnTo>
                                  <a:pt x="5666575" y="3269170"/>
                                </a:lnTo>
                                <a:cubicBezTo>
                                  <a:pt x="5646183" y="3279095"/>
                                  <a:pt x="5620832" y="3271877"/>
                                  <a:pt x="5609258" y="3252025"/>
                                </a:cubicBezTo>
                                <a:lnTo>
                                  <a:pt x="5521630" y="3085089"/>
                                </a:lnTo>
                                <a:cubicBezTo>
                                  <a:pt x="5511710" y="3065237"/>
                                  <a:pt x="5486358" y="3058019"/>
                                  <a:pt x="5465967" y="3067945"/>
                                </a:cubicBezTo>
                                <a:cubicBezTo>
                                  <a:pt x="5444473" y="3077870"/>
                                  <a:pt x="5436757" y="3104941"/>
                                  <a:pt x="5446677" y="3124793"/>
                                </a:cubicBezTo>
                                <a:lnTo>
                                  <a:pt x="5605400" y="3422570"/>
                                </a:lnTo>
                                <a:cubicBezTo>
                                  <a:pt x="5612014" y="3437007"/>
                                  <a:pt x="5612014" y="3453250"/>
                                  <a:pt x="5603196" y="3465883"/>
                                </a:cubicBezTo>
                                <a:lnTo>
                                  <a:pt x="7315200" y="6680572"/>
                                </a:lnTo>
                                <a:lnTo>
                                  <a:pt x="7315200" y="6717836"/>
                                </a:lnTo>
                                <a:lnTo>
                                  <a:pt x="5591622" y="3478516"/>
                                </a:lnTo>
                                <a:cubicBezTo>
                                  <a:pt x="5590520" y="3478516"/>
                                  <a:pt x="5590520" y="3480321"/>
                                  <a:pt x="5588867" y="3480321"/>
                                </a:cubicBezTo>
                                <a:cubicBezTo>
                                  <a:pt x="5568475" y="3490246"/>
                                  <a:pt x="5543124" y="3482125"/>
                                  <a:pt x="5532101" y="3462273"/>
                                </a:cubicBezTo>
                                <a:lnTo>
                                  <a:pt x="4566536" y="1649443"/>
                                </a:lnTo>
                                <a:cubicBezTo>
                                  <a:pt x="4564883" y="1648541"/>
                                  <a:pt x="4564883" y="1647639"/>
                                  <a:pt x="4563781" y="1645834"/>
                                </a:cubicBezTo>
                                <a:cubicBezTo>
                                  <a:pt x="4553860" y="1625982"/>
                                  <a:pt x="4563781" y="1600716"/>
                                  <a:pt x="4584172" y="1589888"/>
                                </a:cubicBezTo>
                                <a:cubicBezTo>
                                  <a:pt x="4604564" y="1579962"/>
                                  <a:pt x="4629915" y="1588986"/>
                                  <a:pt x="4639835" y="1610642"/>
                                </a:cubicBezTo>
                                <a:lnTo>
                                  <a:pt x="5291812" y="2834235"/>
                                </a:lnTo>
                                <a:cubicBezTo>
                                  <a:pt x="5301732" y="2854989"/>
                                  <a:pt x="5327084" y="2862208"/>
                                  <a:pt x="5347475" y="2852282"/>
                                </a:cubicBezTo>
                                <a:cubicBezTo>
                                  <a:pt x="5369520" y="2842356"/>
                                  <a:pt x="5376685" y="2815285"/>
                                  <a:pt x="5366765" y="2795433"/>
                                </a:cubicBezTo>
                                <a:lnTo>
                                  <a:pt x="5161196" y="2408323"/>
                                </a:lnTo>
                                <a:cubicBezTo>
                                  <a:pt x="5150725" y="2387569"/>
                                  <a:pt x="5158441" y="2362303"/>
                                  <a:pt x="5178832" y="2351475"/>
                                </a:cubicBezTo>
                                <a:cubicBezTo>
                                  <a:pt x="5178832" y="2351475"/>
                                  <a:pt x="5179934" y="2351475"/>
                                  <a:pt x="5179934" y="2351475"/>
                                </a:cubicBezTo>
                                <a:close/>
                                <a:moveTo>
                                  <a:pt x="3700173" y="5940138"/>
                                </a:moveTo>
                                <a:cubicBezTo>
                                  <a:pt x="3696315" y="5968111"/>
                                  <a:pt x="3701275" y="5996084"/>
                                  <a:pt x="3713951" y="6021350"/>
                                </a:cubicBezTo>
                                <a:lnTo>
                                  <a:pt x="4096430" y="6738722"/>
                                </a:lnTo>
                                <a:cubicBezTo>
                                  <a:pt x="4097532" y="6737819"/>
                                  <a:pt x="4100287" y="6737819"/>
                                  <a:pt x="4101390" y="6736917"/>
                                </a:cubicBezTo>
                                <a:cubicBezTo>
                                  <a:pt x="4111861" y="6731503"/>
                                  <a:pt x="4115719" y="6719772"/>
                                  <a:pt x="4110208" y="6709846"/>
                                </a:cubicBezTo>
                                <a:close/>
                                <a:moveTo>
                                  <a:pt x="3320450" y="4723765"/>
                                </a:moveTo>
                                <a:cubicBezTo>
                                  <a:pt x="3320450" y="4735496"/>
                                  <a:pt x="3322655" y="4745421"/>
                                  <a:pt x="3325411" y="4755347"/>
                                </a:cubicBezTo>
                                <a:lnTo>
                                  <a:pt x="3485236" y="5057635"/>
                                </a:lnTo>
                                <a:cubicBezTo>
                                  <a:pt x="3484134" y="5039588"/>
                                  <a:pt x="3479173" y="5022444"/>
                                  <a:pt x="3470356" y="5007103"/>
                                </a:cubicBezTo>
                                <a:close/>
                                <a:moveTo>
                                  <a:pt x="3110611" y="6430004"/>
                                </a:moveTo>
                                <a:cubicBezTo>
                                  <a:pt x="3112816" y="6422898"/>
                                  <a:pt x="3117638" y="6416581"/>
                                  <a:pt x="3124802" y="6412069"/>
                                </a:cubicBezTo>
                                <a:cubicBezTo>
                                  <a:pt x="3139683" y="6402143"/>
                                  <a:pt x="3160074" y="6406655"/>
                                  <a:pt x="3168892" y="6421995"/>
                                </a:cubicBezTo>
                                <a:lnTo>
                                  <a:pt x="3663248" y="7348713"/>
                                </a:lnTo>
                                <a:cubicBezTo>
                                  <a:pt x="3670964" y="7364053"/>
                                  <a:pt x="3691355" y="7370370"/>
                                  <a:pt x="3707889" y="7363151"/>
                                </a:cubicBezTo>
                                <a:cubicBezTo>
                                  <a:pt x="3722769" y="7355932"/>
                                  <a:pt x="3729383" y="7335178"/>
                                  <a:pt x="3720565" y="7319838"/>
                                </a:cubicBezTo>
                                <a:lnTo>
                                  <a:pt x="3564046" y="7026573"/>
                                </a:lnTo>
                                <a:cubicBezTo>
                                  <a:pt x="3564046" y="7025670"/>
                                  <a:pt x="3562944" y="7024768"/>
                                  <a:pt x="3562944" y="7022963"/>
                                </a:cubicBezTo>
                                <a:cubicBezTo>
                                  <a:pt x="3556330" y="7006721"/>
                                  <a:pt x="3562944" y="6986869"/>
                                  <a:pt x="3579478" y="6979650"/>
                                </a:cubicBezTo>
                                <a:cubicBezTo>
                                  <a:pt x="3596011" y="6973334"/>
                                  <a:pt x="3614749" y="6979650"/>
                                  <a:pt x="3622465" y="6996795"/>
                                </a:cubicBezTo>
                                <a:lnTo>
                                  <a:pt x="3961956" y="7634760"/>
                                </a:lnTo>
                                <a:cubicBezTo>
                                  <a:pt x="3961956" y="7635662"/>
                                  <a:pt x="3963058" y="7637467"/>
                                  <a:pt x="3963058" y="7638369"/>
                                </a:cubicBezTo>
                                <a:cubicBezTo>
                                  <a:pt x="3969120" y="7654611"/>
                                  <a:pt x="3963058" y="7675366"/>
                                  <a:pt x="3946525" y="7681682"/>
                                </a:cubicBezTo>
                                <a:cubicBezTo>
                                  <a:pt x="3929991" y="7687999"/>
                                  <a:pt x="3910702" y="7681682"/>
                                  <a:pt x="3903537" y="7664537"/>
                                </a:cubicBezTo>
                                <a:lnTo>
                                  <a:pt x="3835749" y="7539110"/>
                                </a:lnTo>
                                <a:cubicBezTo>
                                  <a:pt x="3835749" y="7538208"/>
                                  <a:pt x="3835749" y="7536403"/>
                                  <a:pt x="3834647" y="7535501"/>
                                </a:cubicBezTo>
                                <a:cubicBezTo>
                                  <a:pt x="3824727" y="7520161"/>
                                  <a:pt x="3805437" y="7516551"/>
                                  <a:pt x="3790006" y="7525575"/>
                                </a:cubicBezTo>
                                <a:cubicBezTo>
                                  <a:pt x="3775126" y="7535501"/>
                                  <a:pt x="3771268" y="7554450"/>
                                  <a:pt x="3780086" y="7569790"/>
                                </a:cubicBezTo>
                                <a:lnTo>
                                  <a:pt x="3900781" y="7795379"/>
                                </a:lnTo>
                                <a:cubicBezTo>
                                  <a:pt x="3900781" y="7797183"/>
                                  <a:pt x="3901884" y="7798086"/>
                                  <a:pt x="3901884" y="7798988"/>
                                </a:cubicBezTo>
                                <a:cubicBezTo>
                                  <a:pt x="3908497" y="7816133"/>
                                  <a:pt x="3901884" y="7835985"/>
                                  <a:pt x="3885350" y="7842301"/>
                                </a:cubicBezTo>
                                <a:cubicBezTo>
                                  <a:pt x="3868816" y="7848618"/>
                                  <a:pt x="3850078" y="7842301"/>
                                  <a:pt x="3842363" y="7826059"/>
                                </a:cubicBezTo>
                                <a:lnTo>
                                  <a:pt x="3112127" y="6452675"/>
                                </a:lnTo>
                                <a:cubicBezTo>
                                  <a:pt x="3108820" y="6445005"/>
                                  <a:pt x="3108407" y="6437110"/>
                                  <a:pt x="3110611" y="6430004"/>
                                </a:cubicBezTo>
                                <a:close/>
                                <a:moveTo>
                                  <a:pt x="2964701" y="0"/>
                                </a:moveTo>
                                <a:lnTo>
                                  <a:pt x="3020131" y="0"/>
                                </a:lnTo>
                                <a:lnTo>
                                  <a:pt x="3080161" y="112734"/>
                                </a:lnTo>
                                <a:cubicBezTo>
                                  <a:pt x="3093939" y="107320"/>
                                  <a:pt x="3109371" y="114538"/>
                                  <a:pt x="3117087" y="127171"/>
                                </a:cubicBezTo>
                                <a:lnTo>
                                  <a:pt x="3963058" y="1714413"/>
                                </a:lnTo>
                                <a:cubicBezTo>
                                  <a:pt x="3970774" y="1729753"/>
                                  <a:pt x="3988410" y="1735167"/>
                                  <a:pt x="4003841" y="1727046"/>
                                </a:cubicBezTo>
                                <a:cubicBezTo>
                                  <a:pt x="4018721" y="1719827"/>
                                  <a:pt x="4024233" y="1701780"/>
                                  <a:pt x="4016517" y="1686440"/>
                                </a:cubicBezTo>
                                <a:lnTo>
                                  <a:pt x="3868816" y="1410319"/>
                                </a:lnTo>
                                <a:cubicBezTo>
                                  <a:pt x="3862754" y="1400393"/>
                                  <a:pt x="3863856" y="1385956"/>
                                  <a:pt x="3871572" y="1376932"/>
                                </a:cubicBezTo>
                                <a:lnTo>
                                  <a:pt x="3137942" y="0"/>
                                </a:lnTo>
                                <a:lnTo>
                                  <a:pt x="3240863" y="0"/>
                                </a:lnTo>
                                <a:lnTo>
                                  <a:pt x="4252397" y="1899396"/>
                                </a:lnTo>
                                <a:cubicBezTo>
                                  <a:pt x="4255153" y="1892177"/>
                                  <a:pt x="4254050" y="1884055"/>
                                  <a:pt x="4250192" y="1876837"/>
                                </a:cubicBezTo>
                                <a:lnTo>
                                  <a:pt x="3855038" y="1135101"/>
                                </a:lnTo>
                                <a:cubicBezTo>
                                  <a:pt x="3847323" y="1119761"/>
                                  <a:pt x="3852283" y="1101714"/>
                                  <a:pt x="3867714" y="1094495"/>
                                </a:cubicBezTo>
                                <a:cubicBezTo>
                                  <a:pt x="3883146" y="1086374"/>
                                  <a:pt x="3900781" y="1091788"/>
                                  <a:pt x="3908497" y="1107128"/>
                                </a:cubicBezTo>
                                <a:lnTo>
                                  <a:pt x="4621097" y="2445320"/>
                                </a:lnTo>
                                <a:cubicBezTo>
                                  <a:pt x="4628813" y="2460660"/>
                                  <a:pt x="4623853" y="2477805"/>
                                  <a:pt x="4608421" y="2485926"/>
                                </a:cubicBezTo>
                                <a:cubicBezTo>
                                  <a:pt x="4592990" y="2493145"/>
                                  <a:pt x="4575354" y="2487731"/>
                                  <a:pt x="4567638" y="2473293"/>
                                </a:cubicBezTo>
                                <a:lnTo>
                                  <a:pt x="4413876" y="2185442"/>
                                </a:lnTo>
                                <a:cubicBezTo>
                                  <a:pt x="4410018" y="2177321"/>
                                  <a:pt x="4403955" y="2172809"/>
                                  <a:pt x="4396240" y="2170102"/>
                                </a:cubicBezTo>
                                <a:lnTo>
                                  <a:pt x="4579212" y="2512094"/>
                                </a:lnTo>
                                <a:cubicBezTo>
                                  <a:pt x="4589132" y="2518411"/>
                                  <a:pt x="4597950" y="2527434"/>
                                  <a:pt x="4603461" y="2537360"/>
                                </a:cubicBezTo>
                                <a:lnTo>
                                  <a:pt x="5675393" y="4548708"/>
                                </a:lnTo>
                                <a:cubicBezTo>
                                  <a:pt x="5690824" y="4578486"/>
                                  <a:pt x="5726096" y="4592021"/>
                                  <a:pt x="5758061" y="4582095"/>
                                </a:cubicBezTo>
                                <a:lnTo>
                                  <a:pt x="5478642" y="4057827"/>
                                </a:lnTo>
                                <a:cubicBezTo>
                                  <a:pt x="5473682" y="4047901"/>
                                  <a:pt x="5476989" y="4034366"/>
                                  <a:pt x="5487460" y="4028952"/>
                                </a:cubicBezTo>
                                <a:cubicBezTo>
                                  <a:pt x="5497380" y="4023538"/>
                                  <a:pt x="5511710" y="4028050"/>
                                  <a:pt x="5516670" y="4037976"/>
                                </a:cubicBezTo>
                                <a:lnTo>
                                  <a:pt x="5793333" y="4556829"/>
                                </a:lnTo>
                                <a:cubicBezTo>
                                  <a:pt x="5808764" y="4535173"/>
                                  <a:pt x="5811520" y="4506298"/>
                                  <a:pt x="5798844" y="4482836"/>
                                </a:cubicBezTo>
                                <a:lnTo>
                                  <a:pt x="5459353" y="3846676"/>
                                </a:lnTo>
                                <a:cubicBezTo>
                                  <a:pt x="5450535" y="3829532"/>
                                  <a:pt x="5449433" y="3809680"/>
                                  <a:pt x="5455495" y="3790730"/>
                                </a:cubicBezTo>
                                <a:lnTo>
                                  <a:pt x="3436531" y="0"/>
                                </a:lnTo>
                                <a:lnTo>
                                  <a:pt x="3457496" y="0"/>
                                </a:lnTo>
                                <a:lnTo>
                                  <a:pt x="5465967" y="3771781"/>
                                </a:lnTo>
                                <a:cubicBezTo>
                                  <a:pt x="5479745" y="3752832"/>
                                  <a:pt x="5502892" y="3742003"/>
                                  <a:pt x="5526590" y="3744710"/>
                                </a:cubicBezTo>
                                <a:lnTo>
                                  <a:pt x="3532600" y="0"/>
                                </a:lnTo>
                                <a:lnTo>
                                  <a:pt x="3636598" y="0"/>
                                </a:lnTo>
                                <a:lnTo>
                                  <a:pt x="7315200" y="6906733"/>
                                </a:lnTo>
                                <a:lnTo>
                                  <a:pt x="7315200" y="7105168"/>
                                </a:lnTo>
                                <a:lnTo>
                                  <a:pt x="6318001" y="5233595"/>
                                </a:lnTo>
                                <a:cubicBezTo>
                                  <a:pt x="6311938" y="5245325"/>
                                  <a:pt x="6301467" y="5255251"/>
                                  <a:pt x="6290445" y="5261567"/>
                                </a:cubicBezTo>
                                <a:cubicBezTo>
                                  <a:pt x="6255724" y="5279614"/>
                                  <a:pt x="6213839" y="5266981"/>
                                  <a:pt x="6196203" y="5232693"/>
                                </a:cubicBezTo>
                                <a:lnTo>
                                  <a:pt x="6051258" y="4960182"/>
                                </a:lnTo>
                                <a:cubicBezTo>
                                  <a:pt x="6038582" y="4936720"/>
                                  <a:pt x="6014332" y="4921380"/>
                                  <a:pt x="5987879" y="4923185"/>
                                </a:cubicBezTo>
                                <a:lnTo>
                                  <a:pt x="7315200" y="7414550"/>
                                </a:lnTo>
                                <a:lnTo>
                                  <a:pt x="7315200" y="7505346"/>
                                </a:lnTo>
                                <a:lnTo>
                                  <a:pt x="5948749" y="4935817"/>
                                </a:lnTo>
                                <a:cubicBezTo>
                                  <a:pt x="5921744" y="4955670"/>
                                  <a:pt x="5912926" y="4992667"/>
                                  <a:pt x="5929460" y="5023346"/>
                                </a:cubicBezTo>
                                <a:lnTo>
                                  <a:pt x="6191243" y="5514227"/>
                                </a:lnTo>
                                <a:cubicBezTo>
                                  <a:pt x="6196203" y="5525055"/>
                                  <a:pt x="6198958" y="5536785"/>
                                  <a:pt x="6198958" y="5548517"/>
                                </a:cubicBezTo>
                                <a:lnTo>
                                  <a:pt x="7061464" y="7167340"/>
                                </a:lnTo>
                                <a:cubicBezTo>
                                  <a:pt x="7073037" y="7190801"/>
                                  <a:pt x="7065322" y="7218774"/>
                                  <a:pt x="7042174" y="7229602"/>
                                </a:cubicBezTo>
                                <a:cubicBezTo>
                                  <a:pt x="7041072" y="7231407"/>
                                  <a:pt x="7038317" y="7232310"/>
                                  <a:pt x="7037214" y="7232310"/>
                                </a:cubicBezTo>
                                <a:lnTo>
                                  <a:pt x="7315200" y="7754707"/>
                                </a:lnTo>
                                <a:lnTo>
                                  <a:pt x="7315200" y="7847351"/>
                                </a:lnTo>
                                <a:lnTo>
                                  <a:pt x="6127864" y="5617095"/>
                                </a:lnTo>
                                <a:cubicBezTo>
                                  <a:pt x="6102512" y="5617095"/>
                                  <a:pt x="6078263" y="5602658"/>
                                  <a:pt x="6066689" y="5580098"/>
                                </a:cubicBezTo>
                                <a:lnTo>
                                  <a:pt x="4478908" y="2601427"/>
                                </a:lnTo>
                                <a:cubicBezTo>
                                  <a:pt x="4467334" y="2577966"/>
                                  <a:pt x="4468437" y="2549993"/>
                                  <a:pt x="4483868" y="2528337"/>
                                </a:cubicBezTo>
                                <a:lnTo>
                                  <a:pt x="4406160" y="2383057"/>
                                </a:lnTo>
                                <a:cubicBezTo>
                                  <a:pt x="4393484" y="2383960"/>
                                  <a:pt x="4382462" y="2377643"/>
                                  <a:pt x="4376950" y="2367717"/>
                                </a:cubicBezTo>
                                <a:lnTo>
                                  <a:pt x="4124537" y="1892177"/>
                                </a:lnTo>
                                <a:cubicBezTo>
                                  <a:pt x="4116821" y="1876837"/>
                                  <a:pt x="4099185" y="1871423"/>
                                  <a:pt x="4083754" y="1879544"/>
                                </a:cubicBezTo>
                                <a:cubicBezTo>
                                  <a:pt x="4068322" y="1886763"/>
                                  <a:pt x="4063362" y="1904810"/>
                                  <a:pt x="4071078" y="1920150"/>
                                </a:cubicBezTo>
                                <a:lnTo>
                                  <a:pt x="4499299" y="2724147"/>
                                </a:lnTo>
                                <a:cubicBezTo>
                                  <a:pt x="4506464" y="2736780"/>
                                  <a:pt x="4503157" y="2753023"/>
                                  <a:pt x="4489930" y="2762046"/>
                                </a:cubicBezTo>
                                <a:lnTo>
                                  <a:pt x="5402036" y="4473813"/>
                                </a:lnTo>
                                <a:cubicBezTo>
                                  <a:pt x="5407548" y="4482836"/>
                                  <a:pt x="5405894" y="4492762"/>
                                  <a:pt x="5399832" y="4500883"/>
                                </a:cubicBezTo>
                                <a:lnTo>
                                  <a:pt x="7315200" y="8097082"/>
                                </a:lnTo>
                                <a:lnTo>
                                  <a:pt x="7315200" y="8188955"/>
                                </a:lnTo>
                                <a:lnTo>
                                  <a:pt x="5115453" y="4056925"/>
                                </a:lnTo>
                                <a:cubicBezTo>
                                  <a:pt x="5111595" y="4051511"/>
                                  <a:pt x="5111595" y="4044292"/>
                                  <a:pt x="5115453" y="4037976"/>
                                </a:cubicBezTo>
                                <a:close/>
                                <a:moveTo>
                                  <a:pt x="2750040" y="6826250"/>
                                </a:moveTo>
                                <a:lnTo>
                                  <a:pt x="2910967" y="7128539"/>
                                </a:lnTo>
                                <a:cubicBezTo>
                                  <a:pt x="2914825" y="7135758"/>
                                  <a:pt x="2921438" y="7141172"/>
                                  <a:pt x="2930256" y="7143879"/>
                                </a:cubicBezTo>
                                <a:lnTo>
                                  <a:pt x="2779249" y="6860540"/>
                                </a:lnTo>
                                <a:cubicBezTo>
                                  <a:pt x="2771533" y="6847907"/>
                                  <a:pt x="2762715" y="6837078"/>
                                  <a:pt x="2750040" y="6826250"/>
                                </a:cubicBezTo>
                                <a:close/>
                                <a:moveTo>
                                  <a:pt x="2711212" y="0"/>
                                </a:moveTo>
                                <a:lnTo>
                                  <a:pt x="2764629" y="0"/>
                                </a:lnTo>
                                <a:lnTo>
                                  <a:pt x="4870204" y="3954057"/>
                                </a:lnTo>
                                <a:cubicBezTo>
                                  <a:pt x="4875164" y="3965787"/>
                                  <a:pt x="4871306" y="3979323"/>
                                  <a:pt x="4859733" y="3985639"/>
                                </a:cubicBezTo>
                                <a:cubicBezTo>
                                  <a:pt x="4848159" y="3991053"/>
                                  <a:pt x="4834381" y="3987444"/>
                                  <a:pt x="4828319" y="3975713"/>
                                </a:cubicBezTo>
                                <a:close/>
                                <a:moveTo>
                                  <a:pt x="2618873" y="6837078"/>
                                </a:moveTo>
                                <a:lnTo>
                                  <a:pt x="2675087" y="6940849"/>
                                </a:lnTo>
                                <a:cubicBezTo>
                                  <a:pt x="2682252" y="6956189"/>
                                  <a:pt x="2700439" y="6962506"/>
                                  <a:pt x="2715319" y="6953482"/>
                                </a:cubicBezTo>
                                <a:cubicBezTo>
                                  <a:pt x="2730750" y="6946263"/>
                                  <a:pt x="2735710" y="6928216"/>
                                  <a:pt x="2727995" y="6912876"/>
                                </a:cubicBezTo>
                                <a:lnTo>
                                  <a:pt x="2672332" y="6809105"/>
                                </a:lnTo>
                                <a:cubicBezTo>
                                  <a:pt x="2651940" y="6812715"/>
                                  <a:pt x="2633202" y="6822641"/>
                                  <a:pt x="2618873" y="6837078"/>
                                </a:cubicBezTo>
                                <a:close/>
                                <a:moveTo>
                                  <a:pt x="2146562" y="1609852"/>
                                </a:moveTo>
                                <a:cubicBezTo>
                                  <a:pt x="2149317" y="1601167"/>
                                  <a:pt x="2155380" y="1593497"/>
                                  <a:pt x="2164197" y="1588986"/>
                                </a:cubicBezTo>
                                <a:cubicBezTo>
                                  <a:pt x="2181833" y="1579962"/>
                                  <a:pt x="2203878" y="1586279"/>
                                  <a:pt x="2212696" y="1604326"/>
                                </a:cubicBezTo>
                                <a:lnTo>
                                  <a:pt x="2480541" y="2107839"/>
                                </a:lnTo>
                                <a:cubicBezTo>
                                  <a:pt x="2489359" y="2125886"/>
                                  <a:pt x="2483297" y="2146641"/>
                                  <a:pt x="2465110" y="2155664"/>
                                </a:cubicBezTo>
                                <a:cubicBezTo>
                                  <a:pt x="2447474" y="2164688"/>
                                  <a:pt x="2425980" y="2158371"/>
                                  <a:pt x="2417162" y="2140324"/>
                                </a:cubicBezTo>
                                <a:lnTo>
                                  <a:pt x="2148766" y="1636810"/>
                                </a:lnTo>
                                <a:cubicBezTo>
                                  <a:pt x="2144357" y="1628238"/>
                                  <a:pt x="2143806" y="1618538"/>
                                  <a:pt x="2146562" y="1609852"/>
                                </a:cubicBezTo>
                                <a:close/>
                                <a:moveTo>
                                  <a:pt x="2049009" y="0"/>
                                </a:moveTo>
                                <a:lnTo>
                                  <a:pt x="2103327" y="0"/>
                                </a:lnTo>
                                <a:lnTo>
                                  <a:pt x="3884248" y="3343163"/>
                                </a:lnTo>
                                <a:cubicBezTo>
                                  <a:pt x="3890861" y="3353991"/>
                                  <a:pt x="3885350" y="3369331"/>
                                  <a:pt x="3874328" y="3375647"/>
                                </a:cubicBezTo>
                                <a:cubicBezTo>
                                  <a:pt x="3862754" y="3381964"/>
                                  <a:pt x="3847323" y="3377452"/>
                                  <a:pt x="3841260" y="3365721"/>
                                </a:cubicBezTo>
                                <a:close/>
                                <a:moveTo>
                                  <a:pt x="2024764" y="1400619"/>
                                </a:moveTo>
                                <a:cubicBezTo>
                                  <a:pt x="2027519" y="1391821"/>
                                  <a:pt x="2033582" y="1384151"/>
                                  <a:pt x="2042400" y="1379639"/>
                                </a:cubicBezTo>
                                <a:cubicBezTo>
                                  <a:pt x="2060035" y="1370616"/>
                                  <a:pt x="2081529" y="1376932"/>
                                  <a:pt x="2090347" y="1394979"/>
                                </a:cubicBezTo>
                                <a:lnTo>
                                  <a:pt x="2148766" y="1504164"/>
                                </a:lnTo>
                                <a:cubicBezTo>
                                  <a:pt x="2158135" y="1522211"/>
                                  <a:pt x="2151522" y="1542966"/>
                                  <a:pt x="2133886" y="1551989"/>
                                </a:cubicBezTo>
                                <a:cubicBezTo>
                                  <a:pt x="2115699" y="1561013"/>
                                  <a:pt x="2094205" y="1554696"/>
                                  <a:pt x="2085387" y="1536649"/>
                                </a:cubicBezTo>
                                <a:lnTo>
                                  <a:pt x="2026968" y="1428366"/>
                                </a:lnTo>
                                <a:cubicBezTo>
                                  <a:pt x="2022559" y="1419342"/>
                                  <a:pt x="2022008" y="1409417"/>
                                  <a:pt x="2024764" y="1400619"/>
                                </a:cubicBezTo>
                                <a:close/>
                                <a:moveTo>
                                  <a:pt x="1917966" y="0"/>
                                </a:moveTo>
                                <a:lnTo>
                                  <a:pt x="1938826" y="0"/>
                                </a:lnTo>
                                <a:lnTo>
                                  <a:pt x="3791659" y="3478516"/>
                                </a:lnTo>
                                <a:cubicBezTo>
                                  <a:pt x="3791659" y="3480321"/>
                                  <a:pt x="3791659" y="3480321"/>
                                  <a:pt x="3791659" y="3480321"/>
                                </a:cubicBezTo>
                                <a:cubicBezTo>
                                  <a:pt x="3793864" y="3483930"/>
                                  <a:pt x="3792762" y="3488442"/>
                                  <a:pt x="3787802" y="3491149"/>
                                </a:cubicBezTo>
                                <a:cubicBezTo>
                                  <a:pt x="3782841" y="3492953"/>
                                  <a:pt x="3777330" y="3491149"/>
                                  <a:pt x="3775126" y="3486637"/>
                                </a:cubicBezTo>
                                <a:close/>
                                <a:moveTo>
                                  <a:pt x="1450635" y="0"/>
                                </a:moveTo>
                                <a:lnTo>
                                  <a:pt x="1506344" y="0"/>
                                </a:lnTo>
                                <a:lnTo>
                                  <a:pt x="3399261" y="3554314"/>
                                </a:lnTo>
                                <a:cubicBezTo>
                                  <a:pt x="3405323" y="3566044"/>
                                  <a:pt x="3400363" y="3580482"/>
                                  <a:pt x="3388790" y="3586798"/>
                                </a:cubicBezTo>
                                <a:cubicBezTo>
                                  <a:pt x="3377216" y="3591310"/>
                                  <a:pt x="3363438" y="3587701"/>
                                  <a:pt x="3355722" y="3577775"/>
                                </a:cubicBezTo>
                                <a:close/>
                                <a:moveTo>
                                  <a:pt x="1442228" y="5609426"/>
                                </a:moveTo>
                                <a:cubicBezTo>
                                  <a:pt x="1443055" y="5607170"/>
                                  <a:pt x="1444708" y="5605365"/>
                                  <a:pt x="1446637" y="5604463"/>
                                </a:cubicBezTo>
                                <a:cubicBezTo>
                                  <a:pt x="1451597" y="5601756"/>
                                  <a:pt x="1456557" y="5604463"/>
                                  <a:pt x="1459313" y="5608072"/>
                                </a:cubicBezTo>
                                <a:lnTo>
                                  <a:pt x="3584351" y="9597624"/>
                                </a:lnTo>
                                <a:lnTo>
                                  <a:pt x="3563011" y="9597624"/>
                                </a:lnTo>
                                <a:lnTo>
                                  <a:pt x="1442779" y="5617095"/>
                                </a:lnTo>
                                <a:cubicBezTo>
                                  <a:pt x="1441402" y="5614388"/>
                                  <a:pt x="1441402" y="5611681"/>
                                  <a:pt x="1442228" y="5609426"/>
                                </a:cubicBezTo>
                                <a:close/>
                                <a:moveTo>
                                  <a:pt x="1296732" y="2442613"/>
                                </a:moveTo>
                                <a:lnTo>
                                  <a:pt x="1690233" y="3184348"/>
                                </a:lnTo>
                                <a:cubicBezTo>
                                  <a:pt x="1690233" y="3183446"/>
                                  <a:pt x="1690233" y="3180739"/>
                                  <a:pt x="1690233" y="3178934"/>
                                </a:cubicBezTo>
                                <a:cubicBezTo>
                                  <a:pt x="1691886" y="3128402"/>
                                  <a:pt x="1734874" y="3087796"/>
                                  <a:pt x="1786679" y="3089601"/>
                                </a:cubicBezTo>
                                <a:lnTo>
                                  <a:pt x="1550799" y="2645643"/>
                                </a:lnTo>
                                <a:cubicBezTo>
                                  <a:pt x="1550799" y="2643838"/>
                                  <a:pt x="1549146" y="2642033"/>
                                  <a:pt x="1548044" y="2640229"/>
                                </a:cubicBezTo>
                                <a:cubicBezTo>
                                  <a:pt x="1538123" y="2627596"/>
                                  <a:pt x="1518834" y="2622181"/>
                                  <a:pt x="1506158" y="2633010"/>
                                </a:cubicBezTo>
                                <a:cubicBezTo>
                                  <a:pt x="1493483" y="2642936"/>
                                  <a:pt x="1489625" y="2660983"/>
                                  <a:pt x="1498443" y="2674518"/>
                                </a:cubicBezTo>
                                <a:lnTo>
                                  <a:pt x="1646143" y="2950638"/>
                                </a:lnTo>
                                <a:cubicBezTo>
                                  <a:pt x="1653308" y="2965978"/>
                                  <a:pt x="1648348" y="2984026"/>
                                  <a:pt x="1633467" y="2991244"/>
                                </a:cubicBezTo>
                                <a:cubicBezTo>
                                  <a:pt x="1618036" y="2999366"/>
                                  <a:pt x="1600400" y="2993951"/>
                                  <a:pt x="1592684" y="2978611"/>
                                </a:cubicBezTo>
                                <a:lnTo>
                                  <a:pt x="1315470" y="2457953"/>
                                </a:lnTo>
                                <a:cubicBezTo>
                                  <a:pt x="1311613" y="2449832"/>
                                  <a:pt x="1305550" y="2445320"/>
                                  <a:pt x="1296732" y="2442613"/>
                                </a:cubicBezTo>
                                <a:close/>
                                <a:moveTo>
                                  <a:pt x="403364" y="4291537"/>
                                </a:moveTo>
                                <a:cubicBezTo>
                                  <a:pt x="401160" y="4286123"/>
                                  <a:pt x="403364" y="4281611"/>
                                  <a:pt x="407222" y="4278904"/>
                                </a:cubicBezTo>
                                <a:cubicBezTo>
                                  <a:pt x="412182" y="4276197"/>
                                  <a:pt x="417693" y="4278904"/>
                                  <a:pt x="419898" y="4282514"/>
                                </a:cubicBezTo>
                                <a:lnTo>
                                  <a:pt x="3250662" y="9597624"/>
                                </a:lnTo>
                                <a:lnTo>
                                  <a:pt x="3229323" y="9597624"/>
                                </a:lnTo>
                                <a:close/>
                                <a:moveTo>
                                  <a:pt x="0" y="704719"/>
                                </a:moveTo>
                                <a:lnTo>
                                  <a:pt x="0" y="603475"/>
                                </a:lnTo>
                                <a:lnTo>
                                  <a:pt x="1305550" y="3055312"/>
                                </a:lnTo>
                                <a:cubicBezTo>
                                  <a:pt x="1310510" y="3065237"/>
                                  <a:pt x="1306652" y="3077870"/>
                                  <a:pt x="1296732" y="3084187"/>
                                </a:cubicBezTo>
                                <a:cubicBezTo>
                                  <a:pt x="1285159" y="3090503"/>
                                  <a:pt x="1271380" y="3087796"/>
                                  <a:pt x="1263665" y="3076968"/>
                                </a:cubicBezTo>
                                <a:close/>
                                <a:moveTo>
                                  <a:pt x="0" y="888976"/>
                                </a:moveTo>
                                <a:lnTo>
                                  <a:pt x="0" y="785771"/>
                                </a:lnTo>
                                <a:lnTo>
                                  <a:pt x="1517732" y="3635525"/>
                                </a:lnTo>
                                <a:cubicBezTo>
                                  <a:pt x="1518834" y="3634623"/>
                                  <a:pt x="1518834" y="3633721"/>
                                  <a:pt x="1518834" y="3631916"/>
                                </a:cubicBezTo>
                                <a:cubicBezTo>
                                  <a:pt x="1530408" y="3582287"/>
                                  <a:pt x="1580009" y="3549802"/>
                                  <a:pt x="1630712" y="3560630"/>
                                </a:cubicBezTo>
                                <a:lnTo>
                                  <a:pt x="0" y="499389"/>
                                </a:lnTo>
                                <a:lnTo>
                                  <a:pt x="0" y="396240"/>
                                </a:lnTo>
                                <a:lnTo>
                                  <a:pt x="1927766" y="4015417"/>
                                </a:lnTo>
                                <a:cubicBezTo>
                                  <a:pt x="1929420" y="4016319"/>
                                  <a:pt x="1931624" y="4016319"/>
                                  <a:pt x="1933278" y="4017221"/>
                                </a:cubicBezTo>
                                <a:cubicBezTo>
                                  <a:pt x="1979021" y="4038878"/>
                                  <a:pt x="2034684" y="4019928"/>
                                  <a:pt x="2057280" y="3973006"/>
                                </a:cubicBezTo>
                                <a:lnTo>
                                  <a:pt x="1260909" y="2477805"/>
                                </a:lnTo>
                                <a:cubicBezTo>
                                  <a:pt x="1260909" y="2480512"/>
                                  <a:pt x="1262563" y="2483219"/>
                                  <a:pt x="1263665" y="2485926"/>
                                </a:cubicBezTo>
                                <a:lnTo>
                                  <a:pt x="1658819" y="3227661"/>
                                </a:lnTo>
                                <a:cubicBezTo>
                                  <a:pt x="1666535" y="3243001"/>
                                  <a:pt x="1661023" y="3260146"/>
                                  <a:pt x="1646143" y="3268267"/>
                                </a:cubicBezTo>
                                <a:cubicBezTo>
                                  <a:pt x="1630712" y="3275486"/>
                                  <a:pt x="1613076" y="3270974"/>
                                  <a:pt x="1605360" y="3255634"/>
                                </a:cubicBezTo>
                                <a:lnTo>
                                  <a:pt x="892760" y="1917443"/>
                                </a:lnTo>
                                <a:cubicBezTo>
                                  <a:pt x="885045" y="1902103"/>
                                  <a:pt x="890004" y="1884055"/>
                                  <a:pt x="905436" y="1876837"/>
                                </a:cubicBezTo>
                                <a:cubicBezTo>
                                  <a:pt x="920316" y="1869618"/>
                                  <a:pt x="938503" y="1874130"/>
                                  <a:pt x="946219" y="1889470"/>
                                </a:cubicBezTo>
                                <a:lnTo>
                                  <a:pt x="1099431" y="2177321"/>
                                </a:lnTo>
                                <a:cubicBezTo>
                                  <a:pt x="1101084" y="2180028"/>
                                  <a:pt x="1103288" y="2182735"/>
                                  <a:pt x="1104942" y="2183637"/>
                                </a:cubicBezTo>
                                <a:lnTo>
                                  <a:pt x="0" y="109716"/>
                                </a:lnTo>
                                <a:lnTo>
                                  <a:pt x="0" y="6036"/>
                                </a:lnTo>
                                <a:lnTo>
                                  <a:pt x="1152890" y="2171004"/>
                                </a:lnTo>
                                <a:cubicBezTo>
                                  <a:pt x="1156747" y="2163785"/>
                                  <a:pt x="1155645" y="2154762"/>
                                  <a:pt x="1151787" y="2146641"/>
                                </a:cubicBezTo>
                                <a:lnTo>
                                  <a:pt x="1083448" y="2018506"/>
                                </a:lnTo>
                                <a:cubicBezTo>
                                  <a:pt x="1075733" y="2004069"/>
                                  <a:pt x="1080692" y="1986022"/>
                                  <a:pt x="1096124" y="1977900"/>
                                </a:cubicBezTo>
                                <a:cubicBezTo>
                                  <a:pt x="1111004" y="1970682"/>
                                  <a:pt x="1129191" y="1976096"/>
                                  <a:pt x="1136356" y="1991436"/>
                                </a:cubicBezTo>
                                <a:lnTo>
                                  <a:pt x="1389320" y="2466976"/>
                                </a:lnTo>
                                <a:cubicBezTo>
                                  <a:pt x="1397036" y="2481414"/>
                                  <a:pt x="1414672" y="2486828"/>
                                  <a:pt x="1430103" y="2479609"/>
                                </a:cubicBezTo>
                                <a:cubicBezTo>
                                  <a:pt x="1444984" y="2471488"/>
                                  <a:pt x="1450495" y="2454343"/>
                                  <a:pt x="1442779" y="2439003"/>
                                </a:cubicBezTo>
                                <a:lnTo>
                                  <a:pt x="1014558" y="1635006"/>
                                </a:lnTo>
                                <a:cubicBezTo>
                                  <a:pt x="1011802" y="1629592"/>
                                  <a:pt x="1010700" y="1624177"/>
                                  <a:pt x="1010700" y="1619666"/>
                                </a:cubicBezTo>
                                <a:lnTo>
                                  <a:pt x="148101" y="0"/>
                                </a:lnTo>
                                <a:lnTo>
                                  <a:pt x="203230" y="0"/>
                                </a:lnTo>
                                <a:lnTo>
                                  <a:pt x="1052585" y="1594400"/>
                                </a:lnTo>
                                <a:cubicBezTo>
                                  <a:pt x="1059199" y="1596204"/>
                                  <a:pt x="1064159" y="1601619"/>
                                  <a:pt x="1068017" y="1607935"/>
                                </a:cubicBezTo>
                                <a:lnTo>
                                  <a:pt x="1386565" y="2206196"/>
                                </a:lnTo>
                                <a:cubicBezTo>
                                  <a:pt x="1357356" y="2149348"/>
                                  <a:pt x="1373889" y="2079866"/>
                                  <a:pt x="1426246" y="2041968"/>
                                </a:cubicBezTo>
                                <a:lnTo>
                                  <a:pt x="338908" y="0"/>
                                </a:lnTo>
                                <a:lnTo>
                                  <a:pt x="360551" y="0"/>
                                </a:lnTo>
                                <a:lnTo>
                                  <a:pt x="1442779" y="2032042"/>
                                </a:lnTo>
                                <a:cubicBezTo>
                                  <a:pt x="1480807" y="2011287"/>
                                  <a:pt x="1527652" y="2011287"/>
                                  <a:pt x="1565679" y="2032944"/>
                                </a:cubicBezTo>
                                <a:lnTo>
                                  <a:pt x="536736" y="101003"/>
                                </a:lnTo>
                                <a:cubicBezTo>
                                  <a:pt x="535633" y="100101"/>
                                  <a:pt x="534531" y="97394"/>
                                  <a:pt x="532878" y="94687"/>
                                </a:cubicBezTo>
                                <a:cubicBezTo>
                                  <a:pt x="524749" y="78219"/>
                                  <a:pt x="520374" y="60792"/>
                                  <a:pt x="519418" y="43408"/>
                                </a:cubicBezTo>
                                <a:lnTo>
                                  <a:pt x="525418" y="0"/>
                                </a:lnTo>
                                <a:lnTo>
                                  <a:pt x="787286" y="0"/>
                                </a:lnTo>
                                <a:lnTo>
                                  <a:pt x="1668739" y="1653955"/>
                                </a:lnTo>
                                <a:cubicBezTo>
                                  <a:pt x="1672597" y="1657565"/>
                                  <a:pt x="1676455" y="1661174"/>
                                  <a:pt x="1679211" y="1666588"/>
                                </a:cubicBezTo>
                                <a:lnTo>
                                  <a:pt x="2860264" y="3885478"/>
                                </a:lnTo>
                                <a:cubicBezTo>
                                  <a:pt x="2867980" y="3893599"/>
                                  <a:pt x="2875695" y="3900818"/>
                                  <a:pt x="2884513" y="3907134"/>
                                </a:cubicBezTo>
                                <a:lnTo>
                                  <a:pt x="2607850" y="3386476"/>
                                </a:lnTo>
                                <a:cubicBezTo>
                                  <a:pt x="2575885" y="3327823"/>
                                  <a:pt x="2593521" y="3253830"/>
                                  <a:pt x="2649736" y="3217735"/>
                                </a:cubicBezTo>
                                <a:lnTo>
                                  <a:pt x="935935" y="0"/>
                                </a:lnTo>
                                <a:lnTo>
                                  <a:pt x="957004" y="0"/>
                                </a:lnTo>
                                <a:lnTo>
                                  <a:pt x="2666269" y="3209614"/>
                                </a:lnTo>
                                <a:cubicBezTo>
                                  <a:pt x="2709257" y="3187958"/>
                                  <a:pt x="2762715" y="3193372"/>
                                  <a:pt x="2801845" y="3222247"/>
                                </a:cubicBezTo>
                                <a:lnTo>
                                  <a:pt x="1085289" y="0"/>
                                </a:lnTo>
                                <a:lnTo>
                                  <a:pt x="1106187" y="0"/>
                                </a:lnTo>
                                <a:lnTo>
                                  <a:pt x="2413304" y="2454343"/>
                                </a:lnTo>
                                <a:cubicBezTo>
                                  <a:pt x="2409447" y="2401105"/>
                                  <a:pt x="2437554" y="2351475"/>
                                  <a:pt x="2484399" y="2326209"/>
                                </a:cubicBezTo>
                                <a:cubicBezTo>
                                  <a:pt x="2548880" y="2291920"/>
                                  <a:pt x="2631549" y="2315381"/>
                                  <a:pt x="2666269" y="2381253"/>
                                </a:cubicBezTo>
                                <a:lnTo>
                                  <a:pt x="3413039" y="3785316"/>
                                </a:lnTo>
                                <a:cubicBezTo>
                                  <a:pt x="3408079" y="3769976"/>
                                  <a:pt x="3405323" y="3753734"/>
                                  <a:pt x="3406425" y="3737492"/>
                                </a:cubicBezTo>
                                <a:cubicBezTo>
                                  <a:pt x="3411937" y="3665303"/>
                                  <a:pt x="3472560" y="3610260"/>
                                  <a:pt x="3545308" y="3615674"/>
                                </a:cubicBezTo>
                                <a:lnTo>
                                  <a:pt x="2231434" y="1148637"/>
                                </a:lnTo>
                                <a:cubicBezTo>
                                  <a:pt x="2216554" y="1118859"/>
                                  <a:pt x="2226474" y="1081862"/>
                                  <a:pt x="2256786" y="1066522"/>
                                </a:cubicBezTo>
                                <a:cubicBezTo>
                                  <a:pt x="2287649" y="1051182"/>
                                  <a:pt x="2324023" y="1062913"/>
                                  <a:pt x="2339454" y="1091788"/>
                                </a:cubicBezTo>
                                <a:lnTo>
                                  <a:pt x="4054544" y="4306877"/>
                                </a:lnTo>
                                <a:cubicBezTo>
                                  <a:pt x="4071078" y="4337557"/>
                                  <a:pt x="4108003" y="4347483"/>
                                  <a:pt x="4137213" y="4332143"/>
                                </a:cubicBezTo>
                                <a:cubicBezTo>
                                  <a:pt x="4167524" y="4315901"/>
                                  <a:pt x="4177444" y="4278904"/>
                                  <a:pt x="4162564" y="4250029"/>
                                </a:cubicBezTo>
                                <a:lnTo>
                                  <a:pt x="3862754" y="3688764"/>
                                </a:lnTo>
                                <a:cubicBezTo>
                                  <a:pt x="3847323" y="3658987"/>
                                  <a:pt x="3858896" y="3621990"/>
                                  <a:pt x="3888106" y="3606650"/>
                                </a:cubicBezTo>
                                <a:cubicBezTo>
                                  <a:pt x="3918417" y="3591310"/>
                                  <a:pt x="3955342" y="3603041"/>
                                  <a:pt x="3970774" y="3631916"/>
                                </a:cubicBezTo>
                                <a:lnTo>
                                  <a:pt x="4532367" y="4686768"/>
                                </a:lnTo>
                                <a:cubicBezTo>
                                  <a:pt x="4538429" y="4700304"/>
                                  <a:pt x="4550003" y="4710230"/>
                                  <a:pt x="4562678" y="4714741"/>
                                </a:cubicBezTo>
                                <a:lnTo>
                                  <a:pt x="4508117" y="4612775"/>
                                </a:lnTo>
                                <a:cubicBezTo>
                                  <a:pt x="4499299" y="4597435"/>
                                  <a:pt x="4505362" y="4576681"/>
                                  <a:pt x="4521895" y="4567658"/>
                                </a:cubicBezTo>
                                <a:cubicBezTo>
                                  <a:pt x="4537327" y="4559536"/>
                                  <a:pt x="4557718" y="4565853"/>
                                  <a:pt x="4566536" y="4582095"/>
                                </a:cubicBezTo>
                                <a:lnTo>
                                  <a:pt x="4629915" y="4701206"/>
                                </a:lnTo>
                                <a:cubicBezTo>
                                  <a:pt x="4647551" y="4682257"/>
                                  <a:pt x="4650307" y="4654284"/>
                                  <a:pt x="4638733" y="4631725"/>
                                </a:cubicBezTo>
                                <a:lnTo>
                                  <a:pt x="3838505" y="3127500"/>
                                </a:lnTo>
                                <a:cubicBezTo>
                                  <a:pt x="3823073" y="3096820"/>
                                  <a:pt x="3834647" y="3059823"/>
                                  <a:pt x="3863856" y="3044483"/>
                                </a:cubicBezTo>
                                <a:cubicBezTo>
                                  <a:pt x="3863856" y="3044483"/>
                                  <a:pt x="3864959" y="3043581"/>
                                  <a:pt x="3866612" y="3043581"/>
                                </a:cubicBezTo>
                                <a:lnTo>
                                  <a:pt x="3821971" y="2961467"/>
                                </a:lnTo>
                                <a:cubicBezTo>
                                  <a:pt x="3792762" y="2977709"/>
                                  <a:pt x="3755836" y="2965978"/>
                                  <a:pt x="3740956" y="2937103"/>
                                </a:cubicBezTo>
                                <a:lnTo>
                                  <a:pt x="3635141" y="2740390"/>
                                </a:lnTo>
                                <a:cubicBezTo>
                                  <a:pt x="3627425" y="2726855"/>
                                  <a:pt x="3626323" y="2711515"/>
                                  <a:pt x="3630181" y="2696174"/>
                                </a:cubicBezTo>
                                <a:lnTo>
                                  <a:pt x="2193893" y="0"/>
                                </a:lnTo>
                                <a:lnTo>
                                  <a:pt x="2214600" y="0"/>
                                </a:lnTo>
                                <a:lnTo>
                                  <a:pt x="3638999" y="2674518"/>
                                </a:lnTo>
                                <a:cubicBezTo>
                                  <a:pt x="3643959" y="2668201"/>
                                  <a:pt x="3650572" y="2661885"/>
                                  <a:pt x="3658288" y="2658276"/>
                                </a:cubicBezTo>
                                <a:lnTo>
                                  <a:pt x="2910967" y="1254212"/>
                                </a:lnTo>
                                <a:cubicBezTo>
                                  <a:pt x="2903803" y="1238872"/>
                                  <a:pt x="2908763" y="1220825"/>
                                  <a:pt x="2923643" y="1213606"/>
                                </a:cubicBezTo>
                                <a:cubicBezTo>
                                  <a:pt x="2939074" y="1206387"/>
                                  <a:pt x="2956710" y="1210899"/>
                                  <a:pt x="2964426" y="1226239"/>
                                </a:cubicBezTo>
                                <a:lnTo>
                                  <a:pt x="3810397" y="2814383"/>
                                </a:lnTo>
                                <a:cubicBezTo>
                                  <a:pt x="3818113" y="2829723"/>
                                  <a:pt x="3835749" y="2834235"/>
                                  <a:pt x="3851180" y="2827016"/>
                                </a:cubicBezTo>
                                <a:cubicBezTo>
                                  <a:pt x="3866612" y="2818895"/>
                                  <a:pt x="3871572" y="2801750"/>
                                  <a:pt x="3863856" y="2786410"/>
                                </a:cubicBezTo>
                                <a:lnTo>
                                  <a:pt x="3715053" y="2511192"/>
                                </a:lnTo>
                                <a:cubicBezTo>
                                  <a:pt x="3707889" y="2495852"/>
                                  <a:pt x="3712849" y="2477805"/>
                                  <a:pt x="3728280" y="2470586"/>
                                </a:cubicBezTo>
                                <a:cubicBezTo>
                                  <a:pt x="3729383" y="2468781"/>
                                  <a:pt x="3729383" y="2468781"/>
                                  <a:pt x="3730485" y="2468781"/>
                                </a:cubicBezTo>
                                <a:lnTo>
                                  <a:pt x="2415514" y="0"/>
                                </a:lnTo>
                                <a:lnTo>
                                  <a:pt x="2437022" y="0"/>
                                </a:lnTo>
                                <a:lnTo>
                                  <a:pt x="3750876" y="2466976"/>
                                </a:lnTo>
                                <a:cubicBezTo>
                                  <a:pt x="3758592" y="2468781"/>
                                  <a:pt x="3764654" y="2474195"/>
                                  <a:pt x="3768512" y="2481414"/>
                                </a:cubicBezTo>
                                <a:lnTo>
                                  <a:pt x="4045726" y="3002975"/>
                                </a:lnTo>
                                <a:cubicBezTo>
                                  <a:pt x="4053442" y="3018315"/>
                                  <a:pt x="4071078" y="3023729"/>
                                  <a:pt x="4086509" y="3015608"/>
                                </a:cubicBezTo>
                                <a:cubicBezTo>
                                  <a:pt x="4101390" y="3008389"/>
                                  <a:pt x="4106350" y="2990342"/>
                                  <a:pt x="4099185" y="2975002"/>
                                </a:cubicBezTo>
                                <a:lnTo>
                                  <a:pt x="3704031" y="2234169"/>
                                </a:lnTo>
                                <a:cubicBezTo>
                                  <a:pt x="3696315" y="2219731"/>
                                  <a:pt x="3701275" y="2201684"/>
                                  <a:pt x="3716707" y="2193563"/>
                                </a:cubicBezTo>
                                <a:cubicBezTo>
                                  <a:pt x="3731587" y="2186344"/>
                                  <a:pt x="3749774" y="2191758"/>
                                  <a:pt x="3757490" y="2206196"/>
                                </a:cubicBezTo>
                                <a:lnTo>
                                  <a:pt x="4470090" y="3544388"/>
                                </a:lnTo>
                                <a:cubicBezTo>
                                  <a:pt x="4475050" y="3553411"/>
                                  <a:pt x="4475050" y="3563337"/>
                                  <a:pt x="4470090" y="3572361"/>
                                </a:cubicBezTo>
                                <a:lnTo>
                                  <a:pt x="5131987" y="4816707"/>
                                </a:lnTo>
                                <a:cubicBezTo>
                                  <a:pt x="5138049" y="4826632"/>
                                  <a:pt x="5151827" y="4832046"/>
                                  <a:pt x="5162299" y="4825730"/>
                                </a:cubicBezTo>
                                <a:cubicBezTo>
                                  <a:pt x="5172219" y="4819414"/>
                                  <a:pt x="5177179" y="4806781"/>
                                  <a:pt x="5171117" y="4795051"/>
                                </a:cubicBezTo>
                                <a:lnTo>
                                  <a:pt x="4929725" y="4341167"/>
                                </a:lnTo>
                                <a:cubicBezTo>
                                  <a:pt x="4923112" y="4329436"/>
                                  <a:pt x="4926970" y="4316803"/>
                                  <a:pt x="4938543" y="4310487"/>
                                </a:cubicBezTo>
                                <a:cubicBezTo>
                                  <a:pt x="4950117" y="4304170"/>
                                  <a:pt x="4962793" y="4307780"/>
                                  <a:pt x="4968855" y="4319510"/>
                                </a:cubicBezTo>
                                <a:lnTo>
                                  <a:pt x="6946830" y="8031796"/>
                                </a:lnTo>
                                <a:cubicBezTo>
                                  <a:pt x="6953444" y="8042624"/>
                                  <a:pt x="6949586" y="8055257"/>
                                  <a:pt x="6938012" y="8061573"/>
                                </a:cubicBezTo>
                                <a:cubicBezTo>
                                  <a:pt x="6926439" y="8067890"/>
                                  <a:pt x="6913763" y="8064280"/>
                                  <a:pt x="6907701" y="8052550"/>
                                </a:cubicBezTo>
                                <a:lnTo>
                                  <a:pt x="5525488" y="5457378"/>
                                </a:lnTo>
                                <a:cubicBezTo>
                                  <a:pt x="5519425" y="5446551"/>
                                  <a:pt x="5505096" y="5442039"/>
                                  <a:pt x="5495176" y="5448355"/>
                                </a:cubicBezTo>
                                <a:cubicBezTo>
                                  <a:pt x="5484705" y="5454671"/>
                                  <a:pt x="5479745" y="5467304"/>
                                  <a:pt x="5486358" y="5478132"/>
                                </a:cubicBezTo>
                                <a:lnTo>
                                  <a:pt x="6042440" y="6523961"/>
                                </a:lnTo>
                                <a:cubicBezTo>
                                  <a:pt x="6049053" y="6534790"/>
                                  <a:pt x="6045195" y="6547423"/>
                                  <a:pt x="6033622" y="6553739"/>
                                </a:cubicBezTo>
                                <a:cubicBezTo>
                                  <a:pt x="6022048" y="6560055"/>
                                  <a:pt x="6009372" y="6556446"/>
                                  <a:pt x="6003310" y="6544715"/>
                                </a:cubicBezTo>
                                <a:lnTo>
                                  <a:pt x="4422694" y="3578677"/>
                                </a:lnTo>
                                <a:cubicBezTo>
                                  <a:pt x="4420489" y="3577775"/>
                                  <a:pt x="4417733" y="3574165"/>
                                  <a:pt x="4416631" y="3571458"/>
                                </a:cubicBezTo>
                                <a:lnTo>
                                  <a:pt x="4263971" y="3284510"/>
                                </a:lnTo>
                                <a:cubicBezTo>
                                  <a:pt x="4256255" y="3269170"/>
                                  <a:pt x="4238619" y="3264658"/>
                                  <a:pt x="4223188" y="3271877"/>
                                </a:cubicBezTo>
                                <a:cubicBezTo>
                                  <a:pt x="4208307" y="3279095"/>
                                  <a:pt x="4203347" y="3297143"/>
                                  <a:pt x="4210512" y="3312483"/>
                                </a:cubicBezTo>
                                <a:lnTo>
                                  <a:pt x="4279402" y="3440617"/>
                                </a:lnTo>
                                <a:cubicBezTo>
                                  <a:pt x="4287118" y="3455957"/>
                                  <a:pt x="4281606" y="3473102"/>
                                  <a:pt x="4266726" y="3481223"/>
                                </a:cubicBezTo>
                                <a:cubicBezTo>
                                  <a:pt x="4251295" y="3488442"/>
                                  <a:pt x="4233659" y="3483930"/>
                                  <a:pt x="4225943" y="3468590"/>
                                </a:cubicBezTo>
                                <a:lnTo>
                                  <a:pt x="3972978" y="2993049"/>
                                </a:lnTo>
                                <a:cubicBezTo>
                                  <a:pt x="3965814" y="2977709"/>
                                  <a:pt x="3947627" y="2972295"/>
                                  <a:pt x="3932746" y="2980416"/>
                                </a:cubicBezTo>
                                <a:cubicBezTo>
                                  <a:pt x="3917315" y="2987635"/>
                                  <a:pt x="3912355" y="3005682"/>
                                  <a:pt x="3920071" y="3021022"/>
                                </a:cubicBezTo>
                                <a:lnTo>
                                  <a:pt x="4347741" y="3825020"/>
                                </a:lnTo>
                                <a:cubicBezTo>
                                  <a:pt x="4350497" y="3828629"/>
                                  <a:pt x="4351599" y="3832239"/>
                                  <a:pt x="4351599" y="3835848"/>
                                </a:cubicBezTo>
                                <a:lnTo>
                                  <a:pt x="5388258" y="5783128"/>
                                </a:lnTo>
                                <a:cubicBezTo>
                                  <a:pt x="5403690" y="5813808"/>
                                  <a:pt x="5392116" y="5849902"/>
                                  <a:pt x="5362907" y="5865242"/>
                                </a:cubicBezTo>
                                <a:cubicBezTo>
                                  <a:pt x="5332595" y="5880582"/>
                                  <a:pt x="5295670" y="5868852"/>
                                  <a:pt x="5280239" y="5839976"/>
                                </a:cubicBezTo>
                                <a:lnTo>
                                  <a:pt x="4968855" y="5257055"/>
                                </a:lnTo>
                                <a:cubicBezTo>
                                  <a:pt x="4957833" y="5233595"/>
                                  <a:pt x="4932481" y="5220961"/>
                                  <a:pt x="4907129" y="5224572"/>
                                </a:cubicBezTo>
                                <a:lnTo>
                                  <a:pt x="6005515" y="7288256"/>
                                </a:lnTo>
                                <a:cubicBezTo>
                                  <a:pt x="6015986" y="7281037"/>
                                  <a:pt x="6019844" y="7266599"/>
                                  <a:pt x="6013230" y="7254868"/>
                                </a:cubicBezTo>
                                <a:lnTo>
                                  <a:pt x="5676495" y="6624123"/>
                                </a:lnTo>
                                <a:cubicBezTo>
                                  <a:pt x="5669330" y="6611490"/>
                                  <a:pt x="5674291" y="6596150"/>
                                  <a:pt x="5686966" y="6589833"/>
                                </a:cubicBezTo>
                                <a:cubicBezTo>
                                  <a:pt x="5699642" y="6581712"/>
                                  <a:pt x="5714522" y="6587126"/>
                                  <a:pt x="5721136" y="6599759"/>
                                </a:cubicBezTo>
                                <a:lnTo>
                                  <a:pt x="6328472" y="7738530"/>
                                </a:lnTo>
                                <a:cubicBezTo>
                                  <a:pt x="6336188" y="7751163"/>
                                  <a:pt x="6330677" y="7766503"/>
                                  <a:pt x="6318001" y="7772820"/>
                                </a:cubicBezTo>
                                <a:cubicBezTo>
                                  <a:pt x="6305325" y="7780039"/>
                                  <a:pt x="6290445" y="7775527"/>
                                  <a:pt x="6283831" y="7762894"/>
                                </a:cubicBezTo>
                                <a:lnTo>
                                  <a:pt x="6153215" y="7517454"/>
                                </a:lnTo>
                                <a:cubicBezTo>
                                  <a:pt x="6146602" y="7506625"/>
                                  <a:pt x="6132824" y="7501211"/>
                                  <a:pt x="6121250" y="7506625"/>
                                </a:cubicBezTo>
                                <a:lnTo>
                                  <a:pt x="7234997" y="9597624"/>
                                </a:lnTo>
                                <a:lnTo>
                                  <a:pt x="7161348" y="9597624"/>
                                </a:lnTo>
                                <a:lnTo>
                                  <a:pt x="6149358" y="7691608"/>
                                </a:lnTo>
                                <a:cubicBezTo>
                                  <a:pt x="6138886" y="7691608"/>
                                  <a:pt x="6130068" y="7686194"/>
                                  <a:pt x="6126210" y="7677170"/>
                                </a:cubicBezTo>
                                <a:lnTo>
                                  <a:pt x="5910171" y="7272915"/>
                                </a:lnTo>
                                <a:cubicBezTo>
                                  <a:pt x="5904108" y="7260283"/>
                                  <a:pt x="5888677" y="7256673"/>
                                  <a:pt x="5876001" y="7262990"/>
                                </a:cubicBezTo>
                                <a:cubicBezTo>
                                  <a:pt x="5863325" y="7269306"/>
                                  <a:pt x="5859467" y="7284646"/>
                                  <a:pt x="5866081" y="7297279"/>
                                </a:cubicBezTo>
                                <a:lnTo>
                                  <a:pt x="6230372" y="7980361"/>
                                </a:lnTo>
                                <a:cubicBezTo>
                                  <a:pt x="6238088" y="7992994"/>
                                  <a:pt x="6233128" y="8008334"/>
                                  <a:pt x="6220452" y="8014651"/>
                                </a:cubicBezTo>
                                <a:cubicBezTo>
                                  <a:pt x="6207776" y="8022772"/>
                                  <a:pt x="6192345" y="8017358"/>
                                  <a:pt x="6186283" y="8004725"/>
                                </a:cubicBezTo>
                                <a:lnTo>
                                  <a:pt x="5009638" y="5795761"/>
                                </a:lnTo>
                                <a:cubicBezTo>
                                  <a:pt x="5001922" y="5783128"/>
                                  <a:pt x="5007433" y="5767788"/>
                                  <a:pt x="5020109" y="5761472"/>
                                </a:cubicBezTo>
                                <a:cubicBezTo>
                                  <a:pt x="5032785" y="5753350"/>
                                  <a:pt x="5047665" y="5758764"/>
                                  <a:pt x="5054279" y="5771397"/>
                                </a:cubicBezTo>
                                <a:lnTo>
                                  <a:pt x="5773492" y="7122222"/>
                                </a:lnTo>
                                <a:cubicBezTo>
                                  <a:pt x="5779555" y="7134855"/>
                                  <a:pt x="5794986" y="7138465"/>
                                  <a:pt x="5807662" y="7132148"/>
                                </a:cubicBezTo>
                                <a:cubicBezTo>
                                  <a:pt x="5820338" y="7125832"/>
                                  <a:pt x="5824196" y="7110492"/>
                                  <a:pt x="5817582" y="7097859"/>
                                </a:cubicBezTo>
                                <a:lnTo>
                                  <a:pt x="5691926" y="6862344"/>
                                </a:lnTo>
                                <a:cubicBezTo>
                                  <a:pt x="5686966" y="6853321"/>
                                  <a:pt x="5688069" y="6843395"/>
                                  <a:pt x="5693029" y="6835274"/>
                                </a:cubicBezTo>
                                <a:lnTo>
                                  <a:pt x="4861386" y="5274200"/>
                                </a:lnTo>
                                <a:cubicBezTo>
                                  <a:pt x="4857528" y="5288638"/>
                                  <a:pt x="4859733" y="5302173"/>
                                  <a:pt x="4866346" y="5314806"/>
                                </a:cubicBezTo>
                                <a:lnTo>
                                  <a:pt x="5004678" y="5574684"/>
                                </a:lnTo>
                                <a:cubicBezTo>
                                  <a:pt x="5020109" y="5605365"/>
                                  <a:pt x="5008536" y="5642361"/>
                                  <a:pt x="4979326" y="5657701"/>
                                </a:cubicBezTo>
                                <a:cubicBezTo>
                                  <a:pt x="4949015" y="5673041"/>
                                  <a:pt x="4912089" y="5661310"/>
                                  <a:pt x="4896658" y="5632435"/>
                                </a:cubicBezTo>
                                <a:lnTo>
                                  <a:pt x="4383564" y="4667819"/>
                                </a:lnTo>
                                <a:cubicBezTo>
                                  <a:pt x="4367030" y="4638041"/>
                                  <a:pt x="4330105" y="4627213"/>
                                  <a:pt x="4300896" y="4642553"/>
                                </a:cubicBezTo>
                                <a:cubicBezTo>
                                  <a:pt x="4270584" y="4659698"/>
                                  <a:pt x="4260113" y="4695792"/>
                                  <a:pt x="4275544" y="4725570"/>
                                </a:cubicBezTo>
                                <a:lnTo>
                                  <a:pt x="5141907" y="6353416"/>
                                </a:lnTo>
                                <a:cubicBezTo>
                                  <a:pt x="5155685" y="6378682"/>
                                  <a:pt x="5147969" y="6412069"/>
                                  <a:pt x="5125373" y="6430116"/>
                                </a:cubicBezTo>
                                <a:lnTo>
                                  <a:pt x="5621934" y="7362249"/>
                                </a:lnTo>
                                <a:cubicBezTo>
                                  <a:pt x="5628547" y="7372174"/>
                                  <a:pt x="5640121" y="7375784"/>
                                  <a:pt x="5650041" y="7370370"/>
                                </a:cubicBezTo>
                                <a:cubicBezTo>
                                  <a:pt x="5659961" y="7364053"/>
                                  <a:pt x="5663819" y="7353225"/>
                                  <a:pt x="5658859" y="7342397"/>
                                </a:cubicBezTo>
                                <a:lnTo>
                                  <a:pt x="5155685" y="6397632"/>
                                </a:lnTo>
                                <a:cubicBezTo>
                                  <a:pt x="5150725" y="6387706"/>
                                  <a:pt x="5154583" y="6375073"/>
                                  <a:pt x="5164503" y="6369659"/>
                                </a:cubicBezTo>
                                <a:cubicBezTo>
                                  <a:pt x="5174974" y="6365147"/>
                                  <a:pt x="5187650" y="6368756"/>
                                  <a:pt x="5192610" y="6378682"/>
                                </a:cubicBezTo>
                                <a:lnTo>
                                  <a:pt x="6906765" y="9597624"/>
                                </a:lnTo>
                                <a:lnTo>
                                  <a:pt x="6860288" y="9597624"/>
                                </a:lnTo>
                                <a:lnTo>
                                  <a:pt x="5979061" y="7942462"/>
                                </a:lnTo>
                                <a:cubicBezTo>
                                  <a:pt x="5972447" y="7932537"/>
                                  <a:pt x="5961425" y="7928927"/>
                                  <a:pt x="5950954" y="7933439"/>
                                </a:cubicBezTo>
                                <a:cubicBezTo>
                                  <a:pt x="5941033" y="7939755"/>
                                  <a:pt x="5937175" y="7951486"/>
                                  <a:pt x="5942136" y="7961412"/>
                                </a:cubicBezTo>
                                <a:lnTo>
                                  <a:pt x="6160931" y="8372886"/>
                                </a:lnTo>
                                <a:cubicBezTo>
                                  <a:pt x="6165891" y="8381007"/>
                                  <a:pt x="6162033" y="8394542"/>
                                  <a:pt x="6151562" y="8399054"/>
                                </a:cubicBezTo>
                                <a:cubicBezTo>
                                  <a:pt x="6141642" y="8404468"/>
                                  <a:pt x="6128966" y="8400859"/>
                                  <a:pt x="6124006" y="8390030"/>
                                </a:cubicBezTo>
                                <a:lnTo>
                                  <a:pt x="5313306" y="6866856"/>
                                </a:lnTo>
                                <a:cubicBezTo>
                                  <a:pt x="5304488" y="6910169"/>
                                  <a:pt x="5272523" y="6946263"/>
                                  <a:pt x="5230638" y="6960701"/>
                                </a:cubicBezTo>
                                <a:lnTo>
                                  <a:pt x="6635593" y="9597624"/>
                                </a:lnTo>
                                <a:lnTo>
                                  <a:pt x="6614581" y="9597624"/>
                                </a:lnTo>
                                <a:lnTo>
                                  <a:pt x="5213002" y="6966115"/>
                                </a:lnTo>
                                <a:cubicBezTo>
                                  <a:pt x="5155685" y="6978748"/>
                                  <a:pt x="5098920" y="6950775"/>
                                  <a:pt x="5070812" y="6900243"/>
                                </a:cubicBezTo>
                                <a:lnTo>
                                  <a:pt x="4324043" y="5498887"/>
                                </a:lnTo>
                                <a:cubicBezTo>
                                  <a:pt x="4322389" y="5496179"/>
                                  <a:pt x="4321287" y="5493472"/>
                                  <a:pt x="4320185" y="5491669"/>
                                </a:cubicBezTo>
                                <a:cubicBezTo>
                                  <a:pt x="4284362" y="5429405"/>
                                  <a:pt x="4204449" y="5407749"/>
                                  <a:pt x="4142173" y="5442940"/>
                                </a:cubicBezTo>
                                <a:cubicBezTo>
                                  <a:pt x="4079896" y="5478132"/>
                                  <a:pt x="4058402" y="5558442"/>
                                  <a:pt x="4093674" y="5620704"/>
                                </a:cubicBezTo>
                                <a:lnTo>
                                  <a:pt x="4470090" y="6325443"/>
                                </a:lnTo>
                                <a:cubicBezTo>
                                  <a:pt x="4500402" y="6384096"/>
                                  <a:pt x="4482766" y="6455382"/>
                                  <a:pt x="4429307" y="6493281"/>
                                </a:cubicBezTo>
                                <a:lnTo>
                                  <a:pt x="6070547" y="9573919"/>
                                </a:lnTo>
                                <a:cubicBezTo>
                                  <a:pt x="6073027" y="9579334"/>
                                  <a:pt x="6073302" y="9585876"/>
                                  <a:pt x="6071511" y="9591741"/>
                                </a:cubicBezTo>
                                <a:lnTo>
                                  <a:pt x="6066622" y="9597624"/>
                                </a:lnTo>
                                <a:lnTo>
                                  <a:pt x="6032213" y="9597624"/>
                                </a:lnTo>
                                <a:lnTo>
                                  <a:pt x="6028662" y="9594673"/>
                                </a:lnTo>
                                <a:lnTo>
                                  <a:pt x="4385768" y="6513133"/>
                                </a:lnTo>
                                <a:cubicBezTo>
                                  <a:pt x="4327349" y="6528473"/>
                                  <a:pt x="4265624" y="6502305"/>
                                  <a:pt x="4237517" y="6449066"/>
                                </a:cubicBezTo>
                                <a:lnTo>
                                  <a:pt x="3945422" y="5899532"/>
                                </a:lnTo>
                                <a:cubicBezTo>
                                  <a:pt x="3937707" y="5884192"/>
                                  <a:pt x="3926133" y="5870656"/>
                                  <a:pt x="3912355" y="5858926"/>
                                </a:cubicBezTo>
                                <a:lnTo>
                                  <a:pt x="3914559" y="5862535"/>
                                </a:lnTo>
                                <a:cubicBezTo>
                                  <a:pt x="3916213" y="5864340"/>
                                  <a:pt x="3916213" y="5865242"/>
                                  <a:pt x="3917315" y="5867047"/>
                                </a:cubicBezTo>
                                <a:cubicBezTo>
                                  <a:pt x="3928889" y="5890508"/>
                                  <a:pt x="3918417" y="5920286"/>
                                  <a:pt x="3894168" y="5931114"/>
                                </a:cubicBezTo>
                                <a:cubicBezTo>
                                  <a:pt x="3870470" y="5942845"/>
                                  <a:pt x="3841260" y="5932919"/>
                                  <a:pt x="3829687" y="5908555"/>
                                </a:cubicBezTo>
                                <a:lnTo>
                                  <a:pt x="3818113" y="5886899"/>
                                </a:lnTo>
                                <a:cubicBezTo>
                                  <a:pt x="3797722" y="5908555"/>
                                  <a:pt x="3770166" y="5922091"/>
                                  <a:pt x="3740956" y="5926602"/>
                                </a:cubicBezTo>
                                <a:lnTo>
                                  <a:pt x="5641223" y="9494512"/>
                                </a:lnTo>
                                <a:cubicBezTo>
                                  <a:pt x="5646183" y="9503536"/>
                                  <a:pt x="5642325" y="9516169"/>
                                  <a:pt x="5632405" y="9521583"/>
                                </a:cubicBezTo>
                                <a:cubicBezTo>
                                  <a:pt x="5621934" y="9526997"/>
                                  <a:pt x="5609258" y="9522485"/>
                                  <a:pt x="5604298" y="9512559"/>
                                </a:cubicBezTo>
                                <a:lnTo>
                                  <a:pt x="4429307" y="7310814"/>
                                </a:lnTo>
                                <a:cubicBezTo>
                                  <a:pt x="4428205" y="7309912"/>
                                  <a:pt x="4426551" y="7307205"/>
                                  <a:pt x="4425449" y="7306303"/>
                                </a:cubicBezTo>
                                <a:cubicBezTo>
                                  <a:pt x="4417733" y="7298181"/>
                                  <a:pt x="4405058" y="7298181"/>
                                  <a:pt x="4397342" y="7306303"/>
                                </a:cubicBezTo>
                                <a:lnTo>
                                  <a:pt x="4591888" y="7670854"/>
                                </a:lnTo>
                                <a:cubicBezTo>
                                  <a:pt x="4601808" y="7690706"/>
                                  <a:pt x="4607319" y="7710557"/>
                                  <a:pt x="4607319" y="7731312"/>
                                </a:cubicBezTo>
                                <a:lnTo>
                                  <a:pt x="4613382" y="7742140"/>
                                </a:lnTo>
                                <a:cubicBezTo>
                                  <a:pt x="4613382" y="7743945"/>
                                  <a:pt x="4614484" y="7744847"/>
                                  <a:pt x="4614484" y="7745749"/>
                                </a:cubicBezTo>
                                <a:cubicBezTo>
                                  <a:pt x="4618342" y="7756577"/>
                                  <a:pt x="4612279" y="7766503"/>
                                  <a:pt x="4601808" y="7770113"/>
                                </a:cubicBezTo>
                                <a:cubicBezTo>
                                  <a:pt x="4592990" y="7804402"/>
                                  <a:pt x="4568741" y="7832375"/>
                                  <a:pt x="4538429" y="7848618"/>
                                </a:cubicBezTo>
                                <a:cubicBezTo>
                                  <a:pt x="4475050" y="7882005"/>
                                  <a:pt x="4396240" y="7857641"/>
                                  <a:pt x="4362070" y="7794476"/>
                                </a:cubicBezTo>
                                <a:lnTo>
                                  <a:pt x="2451332" y="4204009"/>
                                </a:lnTo>
                                <a:cubicBezTo>
                                  <a:pt x="2454087" y="4209423"/>
                                  <a:pt x="2455190" y="4216642"/>
                                  <a:pt x="2454087" y="4222958"/>
                                </a:cubicBezTo>
                                <a:lnTo>
                                  <a:pt x="2573130" y="4445840"/>
                                </a:lnTo>
                                <a:cubicBezTo>
                                  <a:pt x="2575885" y="4450352"/>
                                  <a:pt x="2576987" y="4456668"/>
                                  <a:pt x="2575885" y="4461180"/>
                                </a:cubicBezTo>
                                <a:lnTo>
                                  <a:pt x="4009903" y="7153805"/>
                                </a:lnTo>
                                <a:cubicBezTo>
                                  <a:pt x="4018721" y="7169145"/>
                                  <a:pt x="4022579" y="7187192"/>
                                  <a:pt x="4021477" y="7204337"/>
                                </a:cubicBezTo>
                                <a:cubicBezTo>
                                  <a:pt x="4017619" y="7256673"/>
                                  <a:pt x="3972978" y="7295474"/>
                                  <a:pt x="3921173" y="7291865"/>
                                </a:cubicBezTo>
                                <a:lnTo>
                                  <a:pt x="5148788" y="9597624"/>
                                </a:lnTo>
                                <a:lnTo>
                                  <a:pt x="5093208" y="9597624"/>
                                </a:lnTo>
                                <a:lnTo>
                                  <a:pt x="3088979" y="5833660"/>
                                </a:lnTo>
                                <a:cubicBezTo>
                                  <a:pt x="3087877" y="5830953"/>
                                  <a:pt x="3086224" y="5827343"/>
                                  <a:pt x="3086224" y="5823734"/>
                                </a:cubicBezTo>
                                <a:lnTo>
                                  <a:pt x="2396771" y="4528856"/>
                                </a:lnTo>
                                <a:cubicBezTo>
                                  <a:pt x="2372521" y="4482836"/>
                                  <a:pt x="2315205" y="4465692"/>
                                  <a:pt x="2269462" y="4489153"/>
                                </a:cubicBezTo>
                                <a:cubicBezTo>
                                  <a:pt x="2223719" y="4513516"/>
                                  <a:pt x="2206083" y="4570365"/>
                                  <a:pt x="2230332" y="4616385"/>
                                </a:cubicBezTo>
                                <a:lnTo>
                                  <a:pt x="2687763" y="5474523"/>
                                </a:lnTo>
                                <a:cubicBezTo>
                                  <a:pt x="2698785" y="5495278"/>
                                  <a:pt x="2701541" y="5518738"/>
                                  <a:pt x="2696581" y="5540396"/>
                                </a:cubicBezTo>
                                <a:cubicBezTo>
                                  <a:pt x="2685007" y="5591830"/>
                                  <a:pt x="2634304" y="5621607"/>
                                  <a:pt x="2583601" y="5610779"/>
                                </a:cubicBezTo>
                                <a:lnTo>
                                  <a:pt x="4472294" y="9158836"/>
                                </a:lnTo>
                                <a:cubicBezTo>
                                  <a:pt x="4472294" y="9159739"/>
                                  <a:pt x="4473948" y="9159739"/>
                                  <a:pt x="4473948" y="9161543"/>
                                </a:cubicBezTo>
                                <a:cubicBezTo>
                                  <a:pt x="4480010" y="9172372"/>
                                  <a:pt x="4475050" y="9187712"/>
                                  <a:pt x="4462374" y="9193126"/>
                                </a:cubicBezTo>
                                <a:cubicBezTo>
                                  <a:pt x="4450801" y="9199442"/>
                                  <a:pt x="4435369" y="9194028"/>
                                  <a:pt x="4430409" y="9181395"/>
                                </a:cubicBezTo>
                                <a:lnTo>
                                  <a:pt x="2940177" y="6384096"/>
                                </a:lnTo>
                                <a:cubicBezTo>
                                  <a:pt x="2940177" y="6383194"/>
                                  <a:pt x="2939074" y="6383194"/>
                                  <a:pt x="2939074" y="6381389"/>
                                </a:cubicBezTo>
                                <a:cubicBezTo>
                                  <a:pt x="2933012" y="6369659"/>
                                  <a:pt x="2917581" y="6367854"/>
                                  <a:pt x="2906007" y="6374170"/>
                                </a:cubicBezTo>
                                <a:cubicBezTo>
                                  <a:pt x="2894433" y="6380487"/>
                                  <a:pt x="2892229" y="6395827"/>
                                  <a:pt x="2898291" y="6406655"/>
                                </a:cubicBezTo>
                                <a:lnTo>
                                  <a:pt x="3497912" y="7534598"/>
                                </a:lnTo>
                                <a:cubicBezTo>
                                  <a:pt x="3503423" y="7545427"/>
                                  <a:pt x="3499565" y="7558059"/>
                                  <a:pt x="3489094" y="7564376"/>
                                </a:cubicBezTo>
                                <a:cubicBezTo>
                                  <a:pt x="3477520" y="7572497"/>
                                  <a:pt x="3462640" y="7568888"/>
                                  <a:pt x="3456026" y="7557157"/>
                                </a:cubicBezTo>
                                <a:lnTo>
                                  <a:pt x="1075733" y="3086894"/>
                                </a:lnTo>
                                <a:cubicBezTo>
                                  <a:pt x="1075733" y="3085089"/>
                                  <a:pt x="1074079" y="3085089"/>
                                  <a:pt x="1074079" y="3084187"/>
                                </a:cubicBezTo>
                                <a:cubicBezTo>
                                  <a:pt x="1068017" y="3072456"/>
                                  <a:pt x="1072977" y="3058019"/>
                                  <a:pt x="1085653" y="3052604"/>
                                </a:cubicBezTo>
                                <a:cubicBezTo>
                                  <a:pt x="1097226" y="3046288"/>
                                  <a:pt x="1112657" y="3050800"/>
                                  <a:pt x="1117618" y="3064335"/>
                                </a:cubicBezTo>
                                <a:lnTo>
                                  <a:pt x="2516364" y="5690186"/>
                                </a:lnTo>
                                <a:cubicBezTo>
                                  <a:pt x="2516364" y="5691990"/>
                                  <a:pt x="2517466" y="5691990"/>
                                  <a:pt x="2517466" y="5692893"/>
                                </a:cubicBezTo>
                                <a:cubicBezTo>
                                  <a:pt x="2523529" y="5704623"/>
                                  <a:pt x="2538960" y="5706428"/>
                                  <a:pt x="2550534" y="5700111"/>
                                </a:cubicBezTo>
                                <a:cubicBezTo>
                                  <a:pt x="2562107" y="5693795"/>
                                  <a:pt x="2564312" y="5679357"/>
                                  <a:pt x="2558249" y="5667627"/>
                                </a:cubicBezTo>
                                <a:lnTo>
                                  <a:pt x="2297569" y="5177649"/>
                                </a:lnTo>
                                <a:cubicBezTo>
                                  <a:pt x="2292609" y="5169528"/>
                                  <a:pt x="2294813" y="5157796"/>
                                  <a:pt x="2301427" y="5149675"/>
                                </a:cubicBezTo>
                                <a:lnTo>
                                  <a:pt x="1943198" y="4478325"/>
                                </a:lnTo>
                                <a:cubicBezTo>
                                  <a:pt x="1942095" y="4479227"/>
                                  <a:pt x="1940442" y="4479227"/>
                                  <a:pt x="1939340" y="4480129"/>
                                </a:cubicBezTo>
                                <a:cubicBezTo>
                                  <a:pt x="1927766" y="4486446"/>
                                  <a:pt x="1913988" y="4481934"/>
                                  <a:pt x="1907375" y="4470203"/>
                                </a:cubicBezTo>
                                <a:close/>
                                <a:moveTo>
                                  <a:pt x="0" y="1503027"/>
                                </a:moveTo>
                                <a:lnTo>
                                  <a:pt x="0" y="1462960"/>
                                </a:lnTo>
                                <a:lnTo>
                                  <a:pt x="1917846" y="5063953"/>
                                </a:lnTo>
                                <a:cubicBezTo>
                                  <a:pt x="1917846" y="5064855"/>
                                  <a:pt x="1917846" y="5064855"/>
                                  <a:pt x="1917846" y="5064855"/>
                                </a:cubicBezTo>
                                <a:cubicBezTo>
                                  <a:pt x="1920602" y="5069366"/>
                                  <a:pt x="1918948" y="5073878"/>
                                  <a:pt x="1913988" y="5076585"/>
                                </a:cubicBezTo>
                                <a:cubicBezTo>
                                  <a:pt x="1909028" y="5079292"/>
                                  <a:pt x="1904068" y="5077487"/>
                                  <a:pt x="1901312" y="5072976"/>
                                </a:cubicBezTo>
                                <a:close/>
                                <a:moveTo>
                                  <a:pt x="0" y="1951136"/>
                                </a:moveTo>
                                <a:lnTo>
                                  <a:pt x="0" y="1691154"/>
                                </a:lnTo>
                                <a:lnTo>
                                  <a:pt x="1361213" y="4247322"/>
                                </a:lnTo>
                                <a:cubicBezTo>
                                  <a:pt x="1366724" y="4257248"/>
                                  <a:pt x="1362867" y="4269881"/>
                                  <a:pt x="1352395" y="4275295"/>
                                </a:cubicBezTo>
                                <a:cubicBezTo>
                                  <a:pt x="1342475" y="4279807"/>
                                  <a:pt x="1329800" y="4276197"/>
                                  <a:pt x="1324288" y="4266271"/>
                                </a:cubicBezTo>
                                <a:lnTo>
                                  <a:pt x="152053" y="2064526"/>
                                </a:lnTo>
                                <a:cubicBezTo>
                                  <a:pt x="147093" y="2054600"/>
                                  <a:pt x="135519" y="2050991"/>
                                  <a:pt x="123945" y="2055503"/>
                                </a:cubicBezTo>
                                <a:cubicBezTo>
                                  <a:pt x="114025" y="2060917"/>
                                  <a:pt x="110167" y="2073550"/>
                                  <a:pt x="115127" y="2083476"/>
                                </a:cubicBezTo>
                                <a:lnTo>
                                  <a:pt x="335025" y="2494949"/>
                                </a:lnTo>
                                <a:cubicBezTo>
                                  <a:pt x="339985" y="2504875"/>
                                  <a:pt x="336127" y="2517508"/>
                                  <a:pt x="326207" y="2522020"/>
                                </a:cubicBezTo>
                                <a:cubicBezTo>
                                  <a:pt x="317389" y="2527434"/>
                                  <a:pt x="304713" y="2523825"/>
                                  <a:pt x="299202" y="2513899"/>
                                </a:cubicBezTo>
                                <a:close/>
                                <a:moveTo>
                                  <a:pt x="0" y="2855562"/>
                                </a:moveTo>
                                <a:lnTo>
                                  <a:pt x="0" y="2751261"/>
                                </a:lnTo>
                                <a:lnTo>
                                  <a:pt x="558780" y="3800656"/>
                                </a:lnTo>
                                <a:cubicBezTo>
                                  <a:pt x="564843" y="3812387"/>
                                  <a:pt x="559883" y="3825922"/>
                                  <a:pt x="548309" y="3832239"/>
                                </a:cubicBezTo>
                                <a:cubicBezTo>
                                  <a:pt x="536736" y="3838555"/>
                                  <a:pt x="522958" y="3834946"/>
                                  <a:pt x="515242" y="3823215"/>
                                </a:cubicBezTo>
                                <a:close/>
                                <a:moveTo>
                                  <a:pt x="0" y="3326152"/>
                                </a:moveTo>
                                <a:lnTo>
                                  <a:pt x="0" y="3138326"/>
                                </a:lnTo>
                                <a:lnTo>
                                  <a:pt x="428716" y="3943228"/>
                                </a:lnTo>
                                <a:cubicBezTo>
                                  <a:pt x="441943" y="3944131"/>
                                  <a:pt x="452965" y="3951350"/>
                                  <a:pt x="459579" y="3963080"/>
                                </a:cubicBezTo>
                                <a:lnTo>
                                  <a:pt x="662942" y="4344776"/>
                                </a:lnTo>
                                <a:cubicBezTo>
                                  <a:pt x="672863" y="4363726"/>
                                  <a:pt x="697112" y="4371847"/>
                                  <a:pt x="715850" y="4361018"/>
                                </a:cubicBezTo>
                                <a:cubicBezTo>
                                  <a:pt x="735139" y="4351093"/>
                                  <a:pt x="742855" y="4326729"/>
                                  <a:pt x="732384" y="4307780"/>
                                </a:cubicBezTo>
                                <a:lnTo>
                                  <a:pt x="642551" y="4138137"/>
                                </a:lnTo>
                                <a:cubicBezTo>
                                  <a:pt x="632079" y="4119187"/>
                                  <a:pt x="639795" y="4094824"/>
                                  <a:pt x="659085" y="4084898"/>
                                </a:cubicBezTo>
                                <a:cubicBezTo>
                                  <a:pt x="677823" y="4074972"/>
                                  <a:pt x="702072" y="4082191"/>
                                  <a:pt x="711992" y="4101140"/>
                                </a:cubicBezTo>
                                <a:lnTo>
                                  <a:pt x="1047625" y="4731886"/>
                                </a:lnTo>
                                <a:cubicBezTo>
                                  <a:pt x="1052585" y="4740910"/>
                                  <a:pt x="1061403" y="4748128"/>
                                  <a:pt x="1071874" y="4750836"/>
                                </a:cubicBezTo>
                                <a:cubicBezTo>
                                  <a:pt x="1093368" y="4757152"/>
                                  <a:pt x="1114862" y="4745421"/>
                                  <a:pt x="1121475" y="4723765"/>
                                </a:cubicBezTo>
                                <a:lnTo>
                                  <a:pt x="0" y="2617309"/>
                                </a:lnTo>
                                <a:lnTo>
                                  <a:pt x="0" y="2430108"/>
                                </a:lnTo>
                                <a:lnTo>
                                  <a:pt x="492646" y="3355796"/>
                                </a:lnTo>
                                <a:cubicBezTo>
                                  <a:pt x="503668" y="3322408"/>
                                  <a:pt x="532878" y="3298947"/>
                                  <a:pt x="567598" y="3292631"/>
                                </a:cubicBezTo>
                                <a:lnTo>
                                  <a:pt x="0" y="2227149"/>
                                </a:lnTo>
                                <a:lnTo>
                                  <a:pt x="0" y="2188753"/>
                                </a:lnTo>
                                <a:lnTo>
                                  <a:pt x="1045" y="2189051"/>
                                </a:lnTo>
                                <a:lnTo>
                                  <a:pt x="586336" y="3289924"/>
                                </a:lnTo>
                                <a:cubicBezTo>
                                  <a:pt x="623262" y="3289924"/>
                                  <a:pt x="657431" y="3309776"/>
                                  <a:pt x="675618" y="3343163"/>
                                </a:cubicBezTo>
                                <a:lnTo>
                                  <a:pt x="2229230" y="6264986"/>
                                </a:lnTo>
                                <a:cubicBezTo>
                                  <a:pt x="2236394" y="6280326"/>
                                  <a:pt x="2247968" y="6292959"/>
                                  <a:pt x="2262297" y="6301982"/>
                                </a:cubicBezTo>
                                <a:lnTo>
                                  <a:pt x="1772901" y="5382484"/>
                                </a:lnTo>
                                <a:cubicBezTo>
                                  <a:pt x="1765185" y="5367143"/>
                                  <a:pt x="1770697" y="5349096"/>
                                  <a:pt x="1785577" y="5341877"/>
                                </a:cubicBezTo>
                                <a:cubicBezTo>
                                  <a:pt x="1801009" y="5333756"/>
                                  <a:pt x="1818644" y="5339170"/>
                                  <a:pt x="1826360" y="5354510"/>
                                </a:cubicBezTo>
                                <a:lnTo>
                                  <a:pt x="2339454" y="6316420"/>
                                </a:lnTo>
                                <a:cubicBezTo>
                                  <a:pt x="2362601" y="6311908"/>
                                  <a:pt x="2381339" y="6300177"/>
                                  <a:pt x="2396771" y="6283935"/>
                                </a:cubicBezTo>
                                <a:lnTo>
                                  <a:pt x="1399241" y="4410648"/>
                                </a:lnTo>
                                <a:cubicBezTo>
                                  <a:pt x="1393178" y="4398917"/>
                                  <a:pt x="1398139" y="4384480"/>
                                  <a:pt x="1409712" y="4378163"/>
                                </a:cubicBezTo>
                                <a:cubicBezTo>
                                  <a:pt x="1421286" y="4371847"/>
                                  <a:pt x="1436166" y="4376358"/>
                                  <a:pt x="1442779" y="4388089"/>
                                </a:cubicBezTo>
                                <a:lnTo>
                                  <a:pt x="2422122" y="6225282"/>
                                </a:lnTo>
                                <a:cubicBezTo>
                                  <a:pt x="2423225" y="6206333"/>
                                  <a:pt x="2419367" y="6187383"/>
                                  <a:pt x="2410549" y="6169336"/>
                                </a:cubicBezTo>
                                <a:lnTo>
                                  <a:pt x="1918948" y="5246227"/>
                                </a:lnTo>
                                <a:cubicBezTo>
                                  <a:pt x="1911233" y="5232693"/>
                                  <a:pt x="1907375" y="5217353"/>
                                  <a:pt x="1907375" y="5202012"/>
                                </a:cubicBezTo>
                                <a:cubicBezTo>
                                  <a:pt x="1906273" y="5146066"/>
                                  <a:pt x="1950913" y="5099143"/>
                                  <a:pt x="2006577" y="5098241"/>
                                </a:cubicBezTo>
                                <a:lnTo>
                                  <a:pt x="546105" y="2355987"/>
                                </a:lnTo>
                                <a:cubicBezTo>
                                  <a:pt x="543349" y="2351475"/>
                                  <a:pt x="546105" y="2346061"/>
                                  <a:pt x="549411" y="2343354"/>
                                </a:cubicBezTo>
                                <a:cubicBezTo>
                                  <a:pt x="554922" y="2340647"/>
                                  <a:pt x="559883" y="2343354"/>
                                  <a:pt x="562087" y="2346963"/>
                                </a:cubicBezTo>
                                <a:lnTo>
                                  <a:pt x="2028070" y="5099143"/>
                                </a:lnTo>
                                <a:cubicBezTo>
                                  <a:pt x="2057280" y="5105460"/>
                                  <a:pt x="2084285" y="5124410"/>
                                  <a:pt x="2098063" y="5151480"/>
                                </a:cubicBezTo>
                                <a:lnTo>
                                  <a:pt x="3167790" y="7162828"/>
                                </a:lnTo>
                                <a:cubicBezTo>
                                  <a:pt x="3181568" y="7188997"/>
                                  <a:pt x="3183221" y="7221481"/>
                                  <a:pt x="3171648" y="7248552"/>
                                </a:cubicBezTo>
                                <a:lnTo>
                                  <a:pt x="4423560" y="9597624"/>
                                </a:lnTo>
                                <a:lnTo>
                                  <a:pt x="4403124" y="9597624"/>
                                </a:lnTo>
                                <a:lnTo>
                                  <a:pt x="3162830" y="7266599"/>
                                </a:lnTo>
                                <a:cubicBezTo>
                                  <a:pt x="3155114" y="7276525"/>
                                  <a:pt x="3146296" y="7285548"/>
                                  <a:pt x="3134722" y="7293670"/>
                                </a:cubicBezTo>
                                <a:lnTo>
                                  <a:pt x="3334228" y="7669049"/>
                                </a:lnTo>
                                <a:cubicBezTo>
                                  <a:pt x="3341944" y="7684389"/>
                                  <a:pt x="3336984" y="7701534"/>
                                  <a:pt x="3321553" y="7709655"/>
                                </a:cubicBezTo>
                                <a:cubicBezTo>
                                  <a:pt x="3306121" y="7716874"/>
                                  <a:pt x="3288485" y="7711460"/>
                                  <a:pt x="3280770" y="7697022"/>
                                </a:cubicBezTo>
                                <a:lnTo>
                                  <a:pt x="3127007" y="7409171"/>
                                </a:lnTo>
                                <a:cubicBezTo>
                                  <a:pt x="3119291" y="7393831"/>
                                  <a:pt x="3101655" y="7388417"/>
                                  <a:pt x="3086224" y="7395636"/>
                                </a:cubicBezTo>
                                <a:cubicBezTo>
                                  <a:pt x="3071344" y="7403757"/>
                                  <a:pt x="3066383" y="7421804"/>
                                  <a:pt x="3073548" y="7436242"/>
                                </a:cubicBezTo>
                                <a:lnTo>
                                  <a:pt x="3142438" y="7564376"/>
                                </a:lnTo>
                                <a:cubicBezTo>
                                  <a:pt x="3145194" y="7570692"/>
                                  <a:pt x="3146296" y="7577009"/>
                                  <a:pt x="3145194" y="7583325"/>
                                </a:cubicBezTo>
                                <a:lnTo>
                                  <a:pt x="4217953" y="9597624"/>
                                </a:lnTo>
                                <a:lnTo>
                                  <a:pt x="4162354" y="9597624"/>
                                </a:lnTo>
                                <a:lnTo>
                                  <a:pt x="3101655" y="7606787"/>
                                </a:lnTo>
                                <a:cubicBezTo>
                                  <a:pt x="3096695" y="7604080"/>
                                  <a:pt x="3091735" y="7598665"/>
                                  <a:pt x="3088979" y="7594154"/>
                                </a:cubicBezTo>
                                <a:lnTo>
                                  <a:pt x="2836015" y="7118613"/>
                                </a:lnTo>
                                <a:cubicBezTo>
                                  <a:pt x="2828850" y="7103273"/>
                                  <a:pt x="2810663" y="7097859"/>
                                  <a:pt x="2795783" y="7105980"/>
                                </a:cubicBezTo>
                                <a:cubicBezTo>
                                  <a:pt x="2780351" y="7113199"/>
                                  <a:pt x="2775391" y="7131246"/>
                                  <a:pt x="2783107" y="7146586"/>
                                </a:cubicBezTo>
                                <a:lnTo>
                                  <a:pt x="3210777" y="7950584"/>
                                </a:lnTo>
                                <a:cubicBezTo>
                                  <a:pt x="3214635" y="7956900"/>
                                  <a:pt x="3216288" y="7963217"/>
                                  <a:pt x="3214635" y="7969533"/>
                                </a:cubicBezTo>
                                <a:lnTo>
                                  <a:pt x="4081780" y="9597624"/>
                                </a:lnTo>
                                <a:lnTo>
                                  <a:pt x="4060610" y="9597624"/>
                                </a:lnTo>
                                <a:lnTo>
                                  <a:pt x="3203613" y="7988483"/>
                                </a:lnTo>
                                <a:cubicBezTo>
                                  <a:pt x="3201959" y="7989385"/>
                                  <a:pt x="3199755" y="7989385"/>
                                  <a:pt x="3198101" y="7991190"/>
                                </a:cubicBezTo>
                                <a:cubicBezTo>
                                  <a:pt x="3184323" y="7998408"/>
                                  <a:pt x="3166688" y="7992092"/>
                                  <a:pt x="3158972" y="7978557"/>
                                </a:cubicBezTo>
                                <a:lnTo>
                                  <a:pt x="2588561" y="6907462"/>
                                </a:lnTo>
                                <a:cubicBezTo>
                                  <a:pt x="2588561" y="6924607"/>
                                  <a:pt x="2592419" y="6940849"/>
                                  <a:pt x="2600135" y="6956189"/>
                                </a:cubicBezTo>
                                <a:lnTo>
                                  <a:pt x="2979857" y="7669049"/>
                                </a:lnTo>
                                <a:cubicBezTo>
                                  <a:pt x="2997493" y="7701534"/>
                                  <a:pt x="2995289" y="7742140"/>
                                  <a:pt x="2974897" y="7772820"/>
                                </a:cubicBezTo>
                                <a:lnTo>
                                  <a:pt x="3947610" y="9597624"/>
                                </a:lnTo>
                                <a:lnTo>
                                  <a:pt x="3926446" y="9597624"/>
                                </a:lnTo>
                                <a:lnTo>
                                  <a:pt x="2962221" y="7786355"/>
                                </a:lnTo>
                                <a:cubicBezTo>
                                  <a:pt x="2936319" y="7811621"/>
                                  <a:pt x="2901047" y="7822449"/>
                                  <a:pt x="2866877" y="7813426"/>
                                </a:cubicBezTo>
                                <a:lnTo>
                                  <a:pt x="3816603" y="9597624"/>
                                </a:lnTo>
                                <a:lnTo>
                                  <a:pt x="3715915" y="9597624"/>
                                </a:lnTo>
                                <a:lnTo>
                                  <a:pt x="1238313" y="4949354"/>
                                </a:lnTo>
                                <a:cubicBezTo>
                                  <a:pt x="1227842" y="4945743"/>
                                  <a:pt x="1216819" y="4947549"/>
                                  <a:pt x="1207451" y="4952061"/>
                                </a:cubicBezTo>
                                <a:cubicBezTo>
                                  <a:pt x="1188712" y="4961986"/>
                                  <a:pt x="1180997" y="4986349"/>
                                  <a:pt x="1190917" y="5005300"/>
                                </a:cubicBezTo>
                                <a:lnTo>
                                  <a:pt x="1386565" y="5371654"/>
                                </a:lnTo>
                                <a:cubicBezTo>
                                  <a:pt x="1397036" y="5390605"/>
                                  <a:pt x="1389320" y="5414967"/>
                                  <a:pt x="1370031" y="5424893"/>
                                </a:cubicBezTo>
                                <a:cubicBezTo>
                                  <a:pt x="1351293" y="5435723"/>
                                  <a:pt x="1327044" y="5427600"/>
                                  <a:pt x="1317124" y="5408651"/>
                                </a:cubicBezTo>
                                <a:lnTo>
                                  <a:pt x="948423" y="4717448"/>
                                </a:lnTo>
                                <a:cubicBezTo>
                                  <a:pt x="938503" y="4698499"/>
                                  <a:pt x="914254" y="4691280"/>
                                  <a:pt x="894964" y="4701206"/>
                                </a:cubicBezTo>
                                <a:cubicBezTo>
                                  <a:pt x="876227" y="4711132"/>
                                  <a:pt x="868511" y="4735496"/>
                                  <a:pt x="878431" y="4754445"/>
                                </a:cubicBezTo>
                                <a:lnTo>
                                  <a:pt x="1403099" y="5738913"/>
                                </a:lnTo>
                                <a:cubicBezTo>
                                  <a:pt x="1409712" y="5749741"/>
                                  <a:pt x="1409712" y="5764179"/>
                                  <a:pt x="1403099" y="5775007"/>
                                </a:cubicBezTo>
                                <a:lnTo>
                                  <a:pt x="3439038" y="9597624"/>
                                </a:lnTo>
                                <a:lnTo>
                                  <a:pt x="3339461" y="9597624"/>
                                </a:lnTo>
                                <a:close/>
                                <a:moveTo>
                                  <a:pt x="0" y="3698612"/>
                                </a:moveTo>
                                <a:lnTo>
                                  <a:pt x="0" y="3658545"/>
                                </a:lnTo>
                                <a:lnTo>
                                  <a:pt x="3163083" y="9597624"/>
                                </a:lnTo>
                                <a:lnTo>
                                  <a:pt x="3141743" y="9597624"/>
                                </a:lnTo>
                                <a:close/>
                                <a:moveTo>
                                  <a:pt x="0" y="4033634"/>
                                </a:moveTo>
                                <a:lnTo>
                                  <a:pt x="0" y="3846531"/>
                                </a:lnTo>
                                <a:lnTo>
                                  <a:pt x="3062732" y="9597624"/>
                                </a:lnTo>
                                <a:lnTo>
                                  <a:pt x="2962153" y="9597624"/>
                                </a:lnTo>
                                <a:close/>
                                <a:moveTo>
                                  <a:pt x="0" y="4319136"/>
                                </a:moveTo>
                                <a:lnTo>
                                  <a:pt x="0" y="4279068"/>
                                </a:lnTo>
                                <a:lnTo>
                                  <a:pt x="2832599" y="9597624"/>
                                </a:lnTo>
                                <a:lnTo>
                                  <a:pt x="2811260" y="9597624"/>
                                </a:lnTo>
                                <a:close/>
                                <a:moveTo>
                                  <a:pt x="0" y="4741813"/>
                                </a:moveTo>
                                <a:lnTo>
                                  <a:pt x="0" y="4554387"/>
                                </a:lnTo>
                                <a:lnTo>
                                  <a:pt x="2685765" y="9597624"/>
                                </a:lnTo>
                                <a:lnTo>
                                  <a:pt x="2585951" y="959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ey center shadow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77253" y="360788"/>
                            <a:ext cx="8852829" cy="6555558"/>
                          </a:xfrm>
                          <a:custGeom>
                            <a:avLst/>
                            <a:gdLst>
                              <a:gd name="T0" fmla="*/ 13961 w 13962"/>
                              <a:gd name="T1" fmla="*/ 10321 h 10322"/>
                              <a:gd name="T2" fmla="*/ 0 w 13962"/>
                              <a:gd name="T3" fmla="*/ 10321 h 10322"/>
                              <a:gd name="T4" fmla="*/ 0 w 13962"/>
                              <a:gd name="T5" fmla="*/ 0 h 10322"/>
                              <a:gd name="T6" fmla="*/ 13961 w 13962"/>
                              <a:gd name="T7" fmla="*/ 0 h 10322"/>
                              <a:gd name="T8" fmla="*/ 13961 w 13962"/>
                              <a:gd name="T9" fmla="*/ 10321 h 10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962" h="10322">
                                <a:moveTo>
                                  <a:pt x="13961" y="10321"/>
                                </a:moveTo>
                                <a:lnTo>
                                  <a:pt x="0" y="10321"/>
                                </a:lnTo>
                                <a:lnTo>
                                  <a:pt x="0" y="0"/>
                                </a:lnTo>
                                <a:lnTo>
                                  <a:pt x="13961" y="0"/>
                                </a:lnTo>
                                <a:lnTo>
                                  <a:pt x="13961" y="10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White center box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04074" y="487820"/>
                            <a:ext cx="8606177" cy="6319299"/>
                          </a:xfrm>
                          <a:custGeom>
                            <a:avLst/>
                            <a:gdLst>
                              <a:gd name="T0" fmla="*/ 13572 w 13573"/>
                              <a:gd name="T1" fmla="*/ 9949 h 9950"/>
                              <a:gd name="T2" fmla="*/ 0 w 13573"/>
                              <a:gd name="T3" fmla="*/ 9949 h 9950"/>
                              <a:gd name="T4" fmla="*/ 0 w 13573"/>
                              <a:gd name="T5" fmla="*/ 0 h 9950"/>
                              <a:gd name="T6" fmla="*/ 13572 w 13573"/>
                              <a:gd name="T7" fmla="*/ 0 h 9950"/>
                              <a:gd name="T8" fmla="*/ 13572 w 13573"/>
                              <a:gd name="T9" fmla="*/ 9949 h 9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73" h="9950">
                                <a:moveTo>
                                  <a:pt x="13572" y="9949"/>
                                </a:moveTo>
                                <a:lnTo>
                                  <a:pt x="0" y="9949"/>
                                </a:lnTo>
                                <a:lnTo>
                                  <a:pt x="0" y="0"/>
                                </a:lnTo>
                                <a:lnTo>
                                  <a:pt x="13572" y="0"/>
                                </a:lnTo>
                                <a:lnTo>
                                  <a:pt x="13572" y="9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2" name="Award">
                          <a:extLst/>
                        </wpg:cNvPr>
                        <wpg:cNvGrpSpPr/>
                        <wpg:grpSpPr>
                          <a:xfrm>
                            <a:off x="4093114" y="1669212"/>
                            <a:ext cx="1441957" cy="1390994"/>
                            <a:chOff x="4093114" y="1669212"/>
                            <a:chExt cx="1443990" cy="1390651"/>
                          </a:xfrm>
                        </wpg:grpSpPr>
                        <wps:wsp>
                          <wps:cNvPr id="284" name="Shape">
                            <a:extLst/>
                          </wps:cNvPr>
                          <wps:cNvSpPr/>
                          <wps:spPr>
                            <a:xfrm>
                              <a:off x="4093114" y="1669212"/>
                              <a:ext cx="1443990" cy="13906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5806" y="16471"/>
                                  </a:moveTo>
                                  <a:lnTo>
                                    <a:pt x="16034" y="16471"/>
                                  </a:lnTo>
                                  <a:cubicBezTo>
                                    <a:pt x="16357" y="16235"/>
                                    <a:pt x="16737" y="15978"/>
                                    <a:pt x="17060" y="15662"/>
                                  </a:cubicBezTo>
                                  <a:lnTo>
                                    <a:pt x="17060" y="15584"/>
                                  </a:lnTo>
                                  <a:cubicBezTo>
                                    <a:pt x="16984" y="15505"/>
                                    <a:pt x="16908" y="15505"/>
                                    <a:pt x="16908" y="15505"/>
                                  </a:cubicBezTo>
                                  <a:cubicBezTo>
                                    <a:pt x="16585" y="15741"/>
                                    <a:pt x="16281" y="15998"/>
                                    <a:pt x="15882" y="16235"/>
                                  </a:cubicBezTo>
                                  <a:cubicBezTo>
                                    <a:pt x="15882" y="16313"/>
                                    <a:pt x="15882" y="16392"/>
                                    <a:pt x="15806" y="16471"/>
                                  </a:cubicBezTo>
                                  <a:close/>
                                  <a:moveTo>
                                    <a:pt x="15331" y="1401"/>
                                  </a:moveTo>
                                  <a:cubicBezTo>
                                    <a:pt x="14704" y="1164"/>
                                    <a:pt x="14476" y="2130"/>
                                    <a:pt x="14305" y="2387"/>
                                  </a:cubicBezTo>
                                  <a:cubicBezTo>
                                    <a:pt x="14533" y="2229"/>
                                    <a:pt x="15559" y="2229"/>
                                    <a:pt x="15407" y="1499"/>
                                  </a:cubicBezTo>
                                  <a:cubicBezTo>
                                    <a:pt x="16034" y="1164"/>
                                    <a:pt x="15483" y="355"/>
                                    <a:pt x="15407" y="39"/>
                                  </a:cubicBezTo>
                                  <a:cubicBezTo>
                                    <a:pt x="15331" y="335"/>
                                    <a:pt x="14780" y="986"/>
                                    <a:pt x="15331" y="1401"/>
                                  </a:cubicBezTo>
                                  <a:close/>
                                  <a:moveTo>
                                    <a:pt x="15483" y="1479"/>
                                  </a:moveTo>
                                  <a:lnTo>
                                    <a:pt x="15483" y="1558"/>
                                  </a:lnTo>
                                  <a:cubicBezTo>
                                    <a:pt x="15711" y="1716"/>
                                    <a:pt x="15882" y="1795"/>
                                    <a:pt x="16110" y="1973"/>
                                  </a:cubicBezTo>
                                  <a:lnTo>
                                    <a:pt x="16186" y="1973"/>
                                  </a:lnTo>
                                  <a:cubicBezTo>
                                    <a:pt x="16186" y="1894"/>
                                    <a:pt x="16186" y="1894"/>
                                    <a:pt x="16186" y="1894"/>
                                  </a:cubicBezTo>
                                  <a:cubicBezTo>
                                    <a:pt x="15958" y="1736"/>
                                    <a:pt x="15787" y="1558"/>
                                    <a:pt x="15559" y="1479"/>
                                  </a:cubicBezTo>
                                  <a:cubicBezTo>
                                    <a:pt x="15483" y="1479"/>
                                    <a:pt x="15483" y="1479"/>
                                    <a:pt x="15483" y="1479"/>
                                  </a:cubicBezTo>
                                  <a:close/>
                                  <a:moveTo>
                                    <a:pt x="16661" y="2288"/>
                                  </a:moveTo>
                                  <a:cubicBezTo>
                                    <a:pt x="16661" y="2367"/>
                                    <a:pt x="16661" y="2367"/>
                                    <a:pt x="16661" y="2367"/>
                                  </a:cubicBezTo>
                                  <a:cubicBezTo>
                                    <a:pt x="16813" y="2525"/>
                                    <a:pt x="16984" y="2702"/>
                                    <a:pt x="17136" y="2860"/>
                                  </a:cubicBezTo>
                                  <a:cubicBezTo>
                                    <a:pt x="17212" y="2860"/>
                                    <a:pt x="17212" y="2860"/>
                                    <a:pt x="17288" y="2860"/>
                                  </a:cubicBezTo>
                                  <a:cubicBezTo>
                                    <a:pt x="17288" y="2781"/>
                                    <a:pt x="17288" y="2702"/>
                                    <a:pt x="17288" y="2702"/>
                                  </a:cubicBezTo>
                                  <a:cubicBezTo>
                                    <a:pt x="17136" y="2545"/>
                                    <a:pt x="16965" y="2367"/>
                                    <a:pt x="16737" y="2288"/>
                                  </a:cubicBezTo>
                                  <a:cubicBezTo>
                                    <a:pt x="16737" y="2288"/>
                                    <a:pt x="16737" y="2288"/>
                                    <a:pt x="16661" y="2288"/>
                                  </a:cubicBezTo>
                                  <a:close/>
                                  <a:moveTo>
                                    <a:pt x="15331" y="2860"/>
                                  </a:moveTo>
                                  <a:cubicBezTo>
                                    <a:pt x="15654" y="2781"/>
                                    <a:pt x="16585" y="3018"/>
                                    <a:pt x="16585" y="2209"/>
                                  </a:cubicBezTo>
                                  <a:cubicBezTo>
                                    <a:pt x="17288" y="2052"/>
                                    <a:pt x="16813" y="1144"/>
                                    <a:pt x="16813" y="828"/>
                                  </a:cubicBezTo>
                                  <a:cubicBezTo>
                                    <a:pt x="16737" y="1065"/>
                                    <a:pt x="16034" y="1716"/>
                                    <a:pt x="16490" y="2130"/>
                                  </a:cubicBezTo>
                                  <a:cubicBezTo>
                                    <a:pt x="15958" y="1795"/>
                                    <a:pt x="15559" y="2702"/>
                                    <a:pt x="15331" y="2860"/>
                                  </a:cubicBezTo>
                                  <a:close/>
                                  <a:moveTo>
                                    <a:pt x="4654" y="15584"/>
                                  </a:moveTo>
                                  <a:lnTo>
                                    <a:pt x="4578" y="15662"/>
                                  </a:lnTo>
                                  <a:cubicBezTo>
                                    <a:pt x="4977" y="15998"/>
                                    <a:pt x="5281" y="16235"/>
                                    <a:pt x="5680" y="16471"/>
                                  </a:cubicBezTo>
                                  <a:cubicBezTo>
                                    <a:pt x="5756" y="16471"/>
                                    <a:pt x="5832" y="16471"/>
                                    <a:pt x="5832" y="16471"/>
                                  </a:cubicBezTo>
                                  <a:cubicBezTo>
                                    <a:pt x="5832" y="16392"/>
                                    <a:pt x="5756" y="16313"/>
                                    <a:pt x="5756" y="16235"/>
                                  </a:cubicBezTo>
                                  <a:cubicBezTo>
                                    <a:pt x="5433" y="15998"/>
                                    <a:pt x="5129" y="15741"/>
                                    <a:pt x="4806" y="15505"/>
                                  </a:cubicBezTo>
                                  <a:cubicBezTo>
                                    <a:pt x="4730" y="15505"/>
                                    <a:pt x="4654" y="15505"/>
                                    <a:pt x="4654" y="15584"/>
                                  </a:cubicBezTo>
                                  <a:close/>
                                  <a:moveTo>
                                    <a:pt x="14533" y="1144"/>
                                  </a:moveTo>
                                  <a:cubicBezTo>
                                    <a:pt x="14685" y="1144"/>
                                    <a:pt x="14856" y="1223"/>
                                    <a:pt x="14932" y="1302"/>
                                  </a:cubicBezTo>
                                  <a:cubicBezTo>
                                    <a:pt x="15008" y="1302"/>
                                    <a:pt x="15008" y="1302"/>
                                    <a:pt x="15008" y="1302"/>
                                  </a:cubicBezTo>
                                  <a:cubicBezTo>
                                    <a:pt x="15008" y="1223"/>
                                    <a:pt x="15008" y="1223"/>
                                    <a:pt x="15008" y="1223"/>
                                  </a:cubicBezTo>
                                  <a:cubicBezTo>
                                    <a:pt x="14856" y="1144"/>
                                    <a:pt x="14685" y="1065"/>
                                    <a:pt x="14533" y="986"/>
                                  </a:cubicBezTo>
                                  <a:cubicBezTo>
                                    <a:pt x="14381" y="414"/>
                                    <a:pt x="13583" y="651"/>
                                    <a:pt x="13355" y="572"/>
                                  </a:cubicBezTo>
                                  <a:cubicBezTo>
                                    <a:pt x="13602" y="730"/>
                                    <a:pt x="14153" y="1479"/>
                                    <a:pt x="14533" y="1144"/>
                                  </a:cubicBezTo>
                                  <a:close/>
                                  <a:moveTo>
                                    <a:pt x="6212" y="1558"/>
                                  </a:moveTo>
                                  <a:lnTo>
                                    <a:pt x="6212" y="1479"/>
                                  </a:lnTo>
                                  <a:cubicBezTo>
                                    <a:pt x="6136" y="1479"/>
                                    <a:pt x="6136" y="1479"/>
                                    <a:pt x="6136" y="1479"/>
                                  </a:cubicBezTo>
                                  <a:cubicBezTo>
                                    <a:pt x="5908" y="1558"/>
                                    <a:pt x="5661" y="1716"/>
                                    <a:pt x="5433" y="1894"/>
                                  </a:cubicBezTo>
                                  <a:cubicBezTo>
                                    <a:pt x="5433" y="1894"/>
                                    <a:pt x="5433" y="1894"/>
                                    <a:pt x="5433" y="1973"/>
                                  </a:cubicBezTo>
                                  <a:lnTo>
                                    <a:pt x="5509" y="1973"/>
                                  </a:lnTo>
                                  <a:cubicBezTo>
                                    <a:pt x="5737" y="1795"/>
                                    <a:pt x="5984" y="1716"/>
                                    <a:pt x="6212" y="1558"/>
                                  </a:cubicBezTo>
                                  <a:close/>
                                  <a:moveTo>
                                    <a:pt x="5110" y="2209"/>
                                  </a:moveTo>
                                  <a:cubicBezTo>
                                    <a:pt x="5034" y="3018"/>
                                    <a:pt x="6060" y="2781"/>
                                    <a:pt x="6364" y="2860"/>
                                  </a:cubicBezTo>
                                  <a:cubicBezTo>
                                    <a:pt x="6041" y="2702"/>
                                    <a:pt x="5737" y="1795"/>
                                    <a:pt x="5186" y="2130"/>
                                  </a:cubicBezTo>
                                  <a:cubicBezTo>
                                    <a:pt x="5661" y="1716"/>
                                    <a:pt x="4863" y="1065"/>
                                    <a:pt x="4787" y="828"/>
                                  </a:cubicBezTo>
                                  <a:cubicBezTo>
                                    <a:pt x="4806" y="1144"/>
                                    <a:pt x="4407" y="2052"/>
                                    <a:pt x="5110" y="2209"/>
                                  </a:cubicBezTo>
                                  <a:close/>
                                  <a:moveTo>
                                    <a:pt x="7086" y="1144"/>
                                  </a:moveTo>
                                  <a:cubicBezTo>
                                    <a:pt x="7485" y="1479"/>
                                    <a:pt x="8036" y="730"/>
                                    <a:pt x="8340" y="572"/>
                                  </a:cubicBezTo>
                                  <a:cubicBezTo>
                                    <a:pt x="8017" y="651"/>
                                    <a:pt x="7238" y="414"/>
                                    <a:pt x="7086" y="986"/>
                                  </a:cubicBezTo>
                                  <a:cubicBezTo>
                                    <a:pt x="6934" y="1065"/>
                                    <a:pt x="6763" y="1144"/>
                                    <a:pt x="6611" y="1223"/>
                                  </a:cubicBezTo>
                                  <a:cubicBezTo>
                                    <a:pt x="6611" y="1223"/>
                                    <a:pt x="6611" y="1223"/>
                                    <a:pt x="6611" y="1302"/>
                                  </a:cubicBezTo>
                                  <a:lnTo>
                                    <a:pt x="6687" y="1302"/>
                                  </a:lnTo>
                                  <a:cubicBezTo>
                                    <a:pt x="6839" y="1223"/>
                                    <a:pt x="6915" y="1144"/>
                                    <a:pt x="7086" y="1144"/>
                                  </a:cubicBezTo>
                                  <a:close/>
                                  <a:moveTo>
                                    <a:pt x="6288" y="1479"/>
                                  </a:moveTo>
                                  <a:cubicBezTo>
                                    <a:pt x="6136" y="2209"/>
                                    <a:pt x="7067" y="2209"/>
                                    <a:pt x="7390" y="2367"/>
                                  </a:cubicBezTo>
                                  <a:cubicBezTo>
                                    <a:pt x="7162" y="2130"/>
                                    <a:pt x="6991" y="1144"/>
                                    <a:pt x="6364" y="1381"/>
                                  </a:cubicBezTo>
                                  <a:cubicBezTo>
                                    <a:pt x="6915" y="967"/>
                                    <a:pt x="6288" y="316"/>
                                    <a:pt x="6212" y="0"/>
                                  </a:cubicBezTo>
                                  <a:cubicBezTo>
                                    <a:pt x="6212" y="335"/>
                                    <a:pt x="5661" y="1144"/>
                                    <a:pt x="6288" y="1479"/>
                                  </a:cubicBezTo>
                                  <a:close/>
                                  <a:moveTo>
                                    <a:pt x="19795" y="11007"/>
                                  </a:moveTo>
                                  <a:cubicBezTo>
                                    <a:pt x="19871" y="10672"/>
                                    <a:pt x="19947" y="10356"/>
                                    <a:pt x="19947" y="10021"/>
                                  </a:cubicBezTo>
                                  <a:cubicBezTo>
                                    <a:pt x="19947" y="10021"/>
                                    <a:pt x="19871" y="10021"/>
                                    <a:pt x="19871" y="9942"/>
                                  </a:cubicBezTo>
                                  <a:cubicBezTo>
                                    <a:pt x="19795" y="10021"/>
                                    <a:pt x="19719" y="10021"/>
                                    <a:pt x="19719" y="10021"/>
                                  </a:cubicBezTo>
                                  <a:cubicBezTo>
                                    <a:pt x="19719" y="10356"/>
                                    <a:pt x="19643" y="10593"/>
                                    <a:pt x="19567" y="10830"/>
                                  </a:cubicBezTo>
                                  <a:cubicBezTo>
                                    <a:pt x="19643" y="10908"/>
                                    <a:pt x="19643" y="10987"/>
                                    <a:pt x="19643" y="11066"/>
                                  </a:cubicBezTo>
                                  <a:cubicBezTo>
                                    <a:pt x="19719" y="11007"/>
                                    <a:pt x="19795" y="11007"/>
                                    <a:pt x="19795" y="11007"/>
                                  </a:cubicBezTo>
                                  <a:close/>
                                  <a:moveTo>
                                    <a:pt x="5034" y="2367"/>
                                  </a:moveTo>
                                  <a:cubicBezTo>
                                    <a:pt x="4958" y="2367"/>
                                    <a:pt x="4958" y="2367"/>
                                    <a:pt x="4958" y="2288"/>
                                  </a:cubicBezTo>
                                  <a:lnTo>
                                    <a:pt x="4882" y="2288"/>
                                  </a:lnTo>
                                  <a:cubicBezTo>
                                    <a:pt x="4730" y="2367"/>
                                    <a:pt x="4559" y="2525"/>
                                    <a:pt x="4407" y="2702"/>
                                  </a:cubicBezTo>
                                  <a:cubicBezTo>
                                    <a:pt x="4407" y="2702"/>
                                    <a:pt x="4407" y="2781"/>
                                    <a:pt x="4407" y="2860"/>
                                  </a:cubicBezTo>
                                  <a:cubicBezTo>
                                    <a:pt x="4407" y="2860"/>
                                    <a:pt x="4483" y="2860"/>
                                    <a:pt x="4559" y="2860"/>
                                  </a:cubicBezTo>
                                  <a:cubicBezTo>
                                    <a:pt x="4730" y="2702"/>
                                    <a:pt x="4806" y="2525"/>
                                    <a:pt x="5034" y="2367"/>
                                  </a:cubicBezTo>
                                  <a:close/>
                                  <a:moveTo>
                                    <a:pt x="19795" y="7595"/>
                                  </a:moveTo>
                                  <a:cubicBezTo>
                                    <a:pt x="19472" y="6865"/>
                                    <a:pt x="18541" y="7358"/>
                                    <a:pt x="18142" y="7358"/>
                                  </a:cubicBezTo>
                                  <a:cubicBezTo>
                                    <a:pt x="18541" y="7437"/>
                                    <a:pt x="19244" y="8423"/>
                                    <a:pt x="19795" y="7772"/>
                                  </a:cubicBezTo>
                                  <a:cubicBezTo>
                                    <a:pt x="20574" y="8186"/>
                                    <a:pt x="20897" y="7042"/>
                                    <a:pt x="21125" y="6786"/>
                                  </a:cubicBezTo>
                                  <a:cubicBezTo>
                                    <a:pt x="20821" y="6944"/>
                                    <a:pt x="19719" y="6865"/>
                                    <a:pt x="19795" y="7595"/>
                                  </a:cubicBezTo>
                                  <a:close/>
                                  <a:moveTo>
                                    <a:pt x="16034" y="3748"/>
                                  </a:moveTo>
                                  <a:cubicBezTo>
                                    <a:pt x="16433" y="3669"/>
                                    <a:pt x="17535" y="4083"/>
                                    <a:pt x="17611" y="3176"/>
                                  </a:cubicBezTo>
                                  <a:cubicBezTo>
                                    <a:pt x="18465" y="3097"/>
                                    <a:pt x="18161" y="1953"/>
                                    <a:pt x="18237" y="1539"/>
                                  </a:cubicBezTo>
                                  <a:cubicBezTo>
                                    <a:pt x="18009" y="1874"/>
                                    <a:pt x="17060" y="2426"/>
                                    <a:pt x="17611" y="3097"/>
                                  </a:cubicBezTo>
                                  <a:cubicBezTo>
                                    <a:pt x="16984" y="2624"/>
                                    <a:pt x="16338" y="3590"/>
                                    <a:pt x="16034" y="3748"/>
                                  </a:cubicBezTo>
                                  <a:close/>
                                  <a:moveTo>
                                    <a:pt x="19871" y="9705"/>
                                  </a:moveTo>
                                  <a:cubicBezTo>
                                    <a:pt x="19871" y="8818"/>
                                    <a:pt x="18693" y="9054"/>
                                    <a:pt x="18294" y="8896"/>
                                  </a:cubicBezTo>
                                  <a:cubicBezTo>
                                    <a:pt x="18617" y="9133"/>
                                    <a:pt x="19073" y="10356"/>
                                    <a:pt x="19871" y="9784"/>
                                  </a:cubicBezTo>
                                  <a:cubicBezTo>
                                    <a:pt x="20498" y="10514"/>
                                    <a:pt x="21201" y="9370"/>
                                    <a:pt x="21524" y="9212"/>
                                  </a:cubicBezTo>
                                  <a:cubicBezTo>
                                    <a:pt x="21144" y="9311"/>
                                    <a:pt x="20042" y="8818"/>
                                    <a:pt x="19871" y="9705"/>
                                  </a:cubicBezTo>
                                  <a:close/>
                                  <a:moveTo>
                                    <a:pt x="19339" y="11915"/>
                                  </a:moveTo>
                                  <a:cubicBezTo>
                                    <a:pt x="19187" y="12250"/>
                                    <a:pt x="19016" y="12644"/>
                                    <a:pt x="18864" y="12980"/>
                                  </a:cubicBezTo>
                                  <a:cubicBezTo>
                                    <a:pt x="18864" y="13059"/>
                                    <a:pt x="18864" y="13138"/>
                                    <a:pt x="18864" y="13138"/>
                                  </a:cubicBezTo>
                                  <a:lnTo>
                                    <a:pt x="19092" y="13138"/>
                                  </a:lnTo>
                                  <a:cubicBezTo>
                                    <a:pt x="19244" y="12723"/>
                                    <a:pt x="19415" y="12329"/>
                                    <a:pt x="19567" y="11915"/>
                                  </a:cubicBezTo>
                                  <a:cubicBezTo>
                                    <a:pt x="19491" y="11915"/>
                                    <a:pt x="19491" y="11915"/>
                                    <a:pt x="19491" y="11836"/>
                                  </a:cubicBezTo>
                                  <a:cubicBezTo>
                                    <a:pt x="19415" y="11836"/>
                                    <a:pt x="19339" y="11836"/>
                                    <a:pt x="19339" y="11915"/>
                                  </a:cubicBezTo>
                                  <a:close/>
                                  <a:moveTo>
                                    <a:pt x="21600" y="11342"/>
                                  </a:moveTo>
                                  <a:cubicBezTo>
                                    <a:pt x="21125" y="11342"/>
                                    <a:pt x="19947" y="10534"/>
                                    <a:pt x="19567" y="11500"/>
                                  </a:cubicBezTo>
                                  <a:cubicBezTo>
                                    <a:pt x="19719" y="10435"/>
                                    <a:pt x="18313" y="10435"/>
                                    <a:pt x="17915" y="10119"/>
                                  </a:cubicBezTo>
                                  <a:cubicBezTo>
                                    <a:pt x="18237" y="10534"/>
                                    <a:pt x="18465" y="12072"/>
                                    <a:pt x="19491" y="11678"/>
                                  </a:cubicBezTo>
                                  <a:cubicBezTo>
                                    <a:pt x="20118" y="12644"/>
                                    <a:pt x="21144" y="11500"/>
                                    <a:pt x="21600" y="11342"/>
                                  </a:cubicBezTo>
                                  <a:close/>
                                  <a:moveTo>
                                    <a:pt x="19871" y="9311"/>
                                  </a:moveTo>
                                  <a:cubicBezTo>
                                    <a:pt x="19947" y="9311"/>
                                    <a:pt x="19947" y="9232"/>
                                    <a:pt x="20023" y="9232"/>
                                  </a:cubicBezTo>
                                  <a:lnTo>
                                    <a:pt x="20023" y="8995"/>
                                  </a:lnTo>
                                  <a:cubicBezTo>
                                    <a:pt x="20023" y="8660"/>
                                    <a:pt x="19947" y="8344"/>
                                    <a:pt x="19947" y="8009"/>
                                  </a:cubicBezTo>
                                  <a:cubicBezTo>
                                    <a:pt x="19871" y="8009"/>
                                    <a:pt x="19871" y="8009"/>
                                    <a:pt x="19795" y="7930"/>
                                  </a:cubicBezTo>
                                  <a:cubicBezTo>
                                    <a:pt x="19795" y="8009"/>
                                    <a:pt x="19719" y="8009"/>
                                    <a:pt x="19719" y="8088"/>
                                  </a:cubicBezTo>
                                  <a:cubicBezTo>
                                    <a:pt x="19719" y="8324"/>
                                    <a:pt x="19795" y="8660"/>
                                    <a:pt x="19795" y="8975"/>
                                  </a:cubicBezTo>
                                  <a:cubicBezTo>
                                    <a:pt x="19795" y="9054"/>
                                    <a:pt x="19795" y="9054"/>
                                    <a:pt x="19795" y="9133"/>
                                  </a:cubicBezTo>
                                  <a:cubicBezTo>
                                    <a:pt x="19795" y="9212"/>
                                    <a:pt x="19871" y="9212"/>
                                    <a:pt x="19871" y="9311"/>
                                  </a:cubicBezTo>
                                  <a:close/>
                                  <a:moveTo>
                                    <a:pt x="16889" y="4734"/>
                                  </a:moveTo>
                                  <a:cubicBezTo>
                                    <a:pt x="17288" y="4734"/>
                                    <a:pt x="18294" y="5306"/>
                                    <a:pt x="18617" y="4498"/>
                                  </a:cubicBezTo>
                                  <a:cubicBezTo>
                                    <a:pt x="19472" y="4576"/>
                                    <a:pt x="19320" y="3353"/>
                                    <a:pt x="19472" y="3038"/>
                                  </a:cubicBezTo>
                                  <a:cubicBezTo>
                                    <a:pt x="19244" y="3275"/>
                                    <a:pt x="18142" y="3689"/>
                                    <a:pt x="18522" y="4419"/>
                                  </a:cubicBezTo>
                                  <a:cubicBezTo>
                                    <a:pt x="18066" y="3748"/>
                                    <a:pt x="17288" y="4576"/>
                                    <a:pt x="16889" y="4734"/>
                                  </a:cubicBezTo>
                                  <a:close/>
                                  <a:moveTo>
                                    <a:pt x="17763" y="3353"/>
                                  </a:moveTo>
                                  <a:cubicBezTo>
                                    <a:pt x="17763" y="3353"/>
                                    <a:pt x="17763" y="3432"/>
                                    <a:pt x="17687" y="3432"/>
                                  </a:cubicBezTo>
                                  <a:cubicBezTo>
                                    <a:pt x="17839" y="3590"/>
                                    <a:pt x="18009" y="3768"/>
                                    <a:pt x="18085" y="3925"/>
                                  </a:cubicBezTo>
                                  <a:cubicBezTo>
                                    <a:pt x="18161" y="3925"/>
                                    <a:pt x="18161" y="3925"/>
                                    <a:pt x="18161" y="3925"/>
                                  </a:cubicBezTo>
                                  <a:cubicBezTo>
                                    <a:pt x="18237" y="4004"/>
                                    <a:pt x="18237" y="4004"/>
                                    <a:pt x="18313" y="4004"/>
                                  </a:cubicBezTo>
                                  <a:cubicBezTo>
                                    <a:pt x="18313" y="3925"/>
                                    <a:pt x="18313" y="3925"/>
                                    <a:pt x="18313" y="3847"/>
                                  </a:cubicBezTo>
                                  <a:cubicBezTo>
                                    <a:pt x="18161" y="3610"/>
                                    <a:pt x="17990" y="3432"/>
                                    <a:pt x="17839" y="3275"/>
                                  </a:cubicBezTo>
                                  <a:lnTo>
                                    <a:pt x="17763" y="3353"/>
                                  </a:lnTo>
                                  <a:close/>
                                  <a:moveTo>
                                    <a:pt x="19795" y="7101"/>
                                  </a:moveTo>
                                  <a:cubicBezTo>
                                    <a:pt x="19719" y="6766"/>
                                    <a:pt x="19643" y="6372"/>
                                    <a:pt x="19472" y="6036"/>
                                  </a:cubicBezTo>
                                  <a:cubicBezTo>
                                    <a:pt x="19472" y="6036"/>
                                    <a:pt x="19396" y="6036"/>
                                    <a:pt x="19320" y="6036"/>
                                  </a:cubicBezTo>
                                  <a:cubicBezTo>
                                    <a:pt x="19320" y="6115"/>
                                    <a:pt x="19320" y="6115"/>
                                    <a:pt x="19244" y="6194"/>
                                  </a:cubicBezTo>
                                  <a:cubicBezTo>
                                    <a:pt x="19396" y="6431"/>
                                    <a:pt x="19472" y="6766"/>
                                    <a:pt x="19567" y="7082"/>
                                  </a:cubicBezTo>
                                  <a:cubicBezTo>
                                    <a:pt x="19643" y="7161"/>
                                    <a:pt x="19643" y="7161"/>
                                    <a:pt x="19719" y="7161"/>
                                  </a:cubicBezTo>
                                  <a:lnTo>
                                    <a:pt x="19795" y="7101"/>
                                  </a:lnTo>
                                  <a:close/>
                                  <a:moveTo>
                                    <a:pt x="19092" y="5385"/>
                                  </a:moveTo>
                                  <a:cubicBezTo>
                                    <a:pt x="19092" y="5385"/>
                                    <a:pt x="19168" y="5306"/>
                                    <a:pt x="19168" y="5227"/>
                                  </a:cubicBezTo>
                                  <a:cubicBezTo>
                                    <a:pt x="19092" y="5070"/>
                                    <a:pt x="18940" y="4813"/>
                                    <a:pt x="18845" y="4655"/>
                                  </a:cubicBezTo>
                                  <a:cubicBezTo>
                                    <a:pt x="18769" y="4655"/>
                                    <a:pt x="18769" y="4655"/>
                                    <a:pt x="18693" y="4655"/>
                                  </a:cubicBezTo>
                                  <a:cubicBezTo>
                                    <a:pt x="18693" y="4734"/>
                                    <a:pt x="18693" y="4734"/>
                                    <a:pt x="18617" y="4813"/>
                                  </a:cubicBezTo>
                                  <a:cubicBezTo>
                                    <a:pt x="18769" y="4971"/>
                                    <a:pt x="18845" y="5148"/>
                                    <a:pt x="18940" y="5306"/>
                                  </a:cubicBezTo>
                                  <a:cubicBezTo>
                                    <a:pt x="19016" y="5385"/>
                                    <a:pt x="19092" y="5385"/>
                                    <a:pt x="19092" y="5385"/>
                                  </a:cubicBezTo>
                                  <a:close/>
                                  <a:moveTo>
                                    <a:pt x="19244" y="5799"/>
                                  </a:moveTo>
                                  <a:cubicBezTo>
                                    <a:pt x="18845" y="5070"/>
                                    <a:pt x="17991" y="5799"/>
                                    <a:pt x="17592" y="5799"/>
                                  </a:cubicBezTo>
                                  <a:cubicBezTo>
                                    <a:pt x="17990" y="5878"/>
                                    <a:pt x="18845" y="6687"/>
                                    <a:pt x="19320" y="5878"/>
                                  </a:cubicBezTo>
                                  <a:cubicBezTo>
                                    <a:pt x="20099" y="6115"/>
                                    <a:pt x="20175" y="4892"/>
                                    <a:pt x="20422" y="4576"/>
                                  </a:cubicBezTo>
                                  <a:cubicBezTo>
                                    <a:pt x="20118" y="4813"/>
                                    <a:pt x="19016" y="4971"/>
                                    <a:pt x="19244" y="5799"/>
                                  </a:cubicBezTo>
                                  <a:close/>
                                  <a:moveTo>
                                    <a:pt x="1824" y="9784"/>
                                  </a:moveTo>
                                  <a:cubicBezTo>
                                    <a:pt x="2603" y="10356"/>
                                    <a:pt x="3002" y="9133"/>
                                    <a:pt x="3325" y="8896"/>
                                  </a:cubicBezTo>
                                  <a:cubicBezTo>
                                    <a:pt x="3002" y="9054"/>
                                    <a:pt x="1824" y="8818"/>
                                    <a:pt x="1748" y="9705"/>
                                  </a:cubicBezTo>
                                  <a:cubicBezTo>
                                    <a:pt x="1596" y="8818"/>
                                    <a:pt x="494" y="9291"/>
                                    <a:pt x="95" y="9212"/>
                                  </a:cubicBezTo>
                                  <a:cubicBezTo>
                                    <a:pt x="475" y="9390"/>
                                    <a:pt x="1121" y="10534"/>
                                    <a:pt x="1824" y="9784"/>
                                  </a:cubicBezTo>
                                  <a:close/>
                                  <a:moveTo>
                                    <a:pt x="8093" y="17379"/>
                                  </a:moveTo>
                                  <a:cubicBezTo>
                                    <a:pt x="8093" y="17300"/>
                                    <a:pt x="8017" y="17300"/>
                                    <a:pt x="7941" y="17221"/>
                                  </a:cubicBezTo>
                                  <a:cubicBezTo>
                                    <a:pt x="7466" y="17063"/>
                                    <a:pt x="7086" y="16885"/>
                                    <a:pt x="6611" y="16728"/>
                                  </a:cubicBezTo>
                                  <a:cubicBezTo>
                                    <a:pt x="6611" y="16728"/>
                                    <a:pt x="6535" y="16807"/>
                                    <a:pt x="6459" y="16807"/>
                                  </a:cubicBezTo>
                                  <a:cubicBezTo>
                                    <a:pt x="6459" y="16807"/>
                                    <a:pt x="6459" y="16885"/>
                                    <a:pt x="6535" y="16964"/>
                                  </a:cubicBezTo>
                                  <a:cubicBezTo>
                                    <a:pt x="6934" y="17122"/>
                                    <a:pt x="7485" y="17300"/>
                                    <a:pt x="7941" y="17458"/>
                                  </a:cubicBezTo>
                                  <a:cubicBezTo>
                                    <a:pt x="8017" y="17458"/>
                                    <a:pt x="8093" y="17379"/>
                                    <a:pt x="8093" y="17379"/>
                                  </a:cubicBezTo>
                                  <a:close/>
                                  <a:moveTo>
                                    <a:pt x="8568" y="17458"/>
                                  </a:moveTo>
                                  <a:cubicBezTo>
                                    <a:pt x="9518" y="16649"/>
                                    <a:pt x="8245" y="15662"/>
                                    <a:pt x="8093" y="15169"/>
                                  </a:cubicBezTo>
                                  <a:cubicBezTo>
                                    <a:pt x="8093" y="15662"/>
                                    <a:pt x="7466" y="17122"/>
                                    <a:pt x="8492" y="17458"/>
                                  </a:cubicBezTo>
                                  <a:cubicBezTo>
                                    <a:pt x="7390" y="17379"/>
                                    <a:pt x="7466" y="18917"/>
                                    <a:pt x="7238" y="19410"/>
                                  </a:cubicBezTo>
                                  <a:cubicBezTo>
                                    <a:pt x="7637" y="18996"/>
                                    <a:pt x="9195" y="18602"/>
                                    <a:pt x="8568" y="17458"/>
                                  </a:cubicBezTo>
                                  <a:close/>
                                  <a:moveTo>
                                    <a:pt x="12500" y="18108"/>
                                  </a:moveTo>
                                  <a:lnTo>
                                    <a:pt x="12025" y="17221"/>
                                  </a:lnTo>
                                  <a:cubicBezTo>
                                    <a:pt x="11550" y="17300"/>
                                    <a:pt x="11170" y="17458"/>
                                    <a:pt x="10847" y="17714"/>
                                  </a:cubicBezTo>
                                  <a:cubicBezTo>
                                    <a:pt x="10449" y="17477"/>
                                    <a:pt x="10069" y="17300"/>
                                    <a:pt x="9594" y="17221"/>
                                  </a:cubicBezTo>
                                  <a:lnTo>
                                    <a:pt x="9195" y="18108"/>
                                  </a:lnTo>
                                  <a:cubicBezTo>
                                    <a:pt x="9518" y="18187"/>
                                    <a:pt x="9746" y="18266"/>
                                    <a:pt x="9974" y="18345"/>
                                  </a:cubicBezTo>
                                  <a:cubicBezTo>
                                    <a:pt x="9195" y="19154"/>
                                    <a:pt x="8796" y="20298"/>
                                    <a:pt x="8245" y="21284"/>
                                  </a:cubicBezTo>
                                  <a:lnTo>
                                    <a:pt x="9746" y="19726"/>
                                  </a:lnTo>
                                  <a:lnTo>
                                    <a:pt x="9670" y="21600"/>
                                  </a:lnTo>
                                  <a:cubicBezTo>
                                    <a:pt x="10069" y="20456"/>
                                    <a:pt x="10221" y="19489"/>
                                    <a:pt x="10847" y="18917"/>
                                  </a:cubicBezTo>
                                  <a:cubicBezTo>
                                    <a:pt x="11398" y="19489"/>
                                    <a:pt x="11626" y="20476"/>
                                    <a:pt x="11949" y="21600"/>
                                  </a:cubicBezTo>
                                  <a:lnTo>
                                    <a:pt x="11949" y="19746"/>
                                  </a:lnTo>
                                  <a:lnTo>
                                    <a:pt x="13355" y="21304"/>
                                  </a:lnTo>
                                  <a:cubicBezTo>
                                    <a:pt x="12880" y="20318"/>
                                    <a:pt x="12405" y="19193"/>
                                    <a:pt x="11626" y="18365"/>
                                  </a:cubicBezTo>
                                  <a:cubicBezTo>
                                    <a:pt x="11873" y="18266"/>
                                    <a:pt x="12177" y="18187"/>
                                    <a:pt x="12500" y="18108"/>
                                  </a:cubicBezTo>
                                  <a:close/>
                                  <a:moveTo>
                                    <a:pt x="13127" y="17458"/>
                                  </a:moveTo>
                                  <a:cubicBezTo>
                                    <a:pt x="14229" y="17122"/>
                                    <a:pt x="13526" y="15662"/>
                                    <a:pt x="13602" y="15169"/>
                                  </a:cubicBezTo>
                                  <a:cubicBezTo>
                                    <a:pt x="13374" y="15662"/>
                                    <a:pt x="12101" y="16629"/>
                                    <a:pt x="13051" y="17458"/>
                                  </a:cubicBezTo>
                                  <a:cubicBezTo>
                                    <a:pt x="12500" y="18602"/>
                                    <a:pt x="14077" y="19016"/>
                                    <a:pt x="14381" y="19410"/>
                                  </a:cubicBezTo>
                                  <a:cubicBezTo>
                                    <a:pt x="14153" y="18917"/>
                                    <a:pt x="14229" y="17379"/>
                                    <a:pt x="13127" y="17458"/>
                                  </a:cubicBezTo>
                                  <a:close/>
                                  <a:moveTo>
                                    <a:pt x="5281" y="13138"/>
                                  </a:moveTo>
                                  <a:cubicBezTo>
                                    <a:pt x="5053" y="13631"/>
                                    <a:pt x="3704" y="14439"/>
                                    <a:pt x="4426" y="15347"/>
                                  </a:cubicBezTo>
                                  <a:cubicBezTo>
                                    <a:pt x="3572" y="14617"/>
                                    <a:pt x="2774" y="15998"/>
                                    <a:pt x="2394" y="16333"/>
                                  </a:cubicBezTo>
                                  <a:cubicBezTo>
                                    <a:pt x="2869" y="16175"/>
                                    <a:pt x="4426" y="16668"/>
                                    <a:pt x="4521" y="15445"/>
                                  </a:cubicBezTo>
                                  <a:cubicBezTo>
                                    <a:pt x="5737" y="15248"/>
                                    <a:pt x="5186" y="13710"/>
                                    <a:pt x="5281" y="13138"/>
                                  </a:cubicBezTo>
                                  <a:close/>
                                  <a:moveTo>
                                    <a:pt x="6459" y="14361"/>
                                  </a:moveTo>
                                  <a:cubicBezTo>
                                    <a:pt x="6383" y="14854"/>
                                    <a:pt x="5357" y="15998"/>
                                    <a:pt x="6231" y="16649"/>
                                  </a:cubicBezTo>
                                  <a:cubicBezTo>
                                    <a:pt x="5205" y="16235"/>
                                    <a:pt x="4901" y="17793"/>
                                    <a:pt x="4502" y="18207"/>
                                  </a:cubicBezTo>
                                  <a:cubicBezTo>
                                    <a:pt x="4977" y="17872"/>
                                    <a:pt x="6535" y="17970"/>
                                    <a:pt x="6307" y="16747"/>
                                  </a:cubicBezTo>
                                  <a:cubicBezTo>
                                    <a:pt x="7466" y="16235"/>
                                    <a:pt x="6535" y="14854"/>
                                    <a:pt x="6459" y="14361"/>
                                  </a:cubicBezTo>
                                  <a:close/>
                                  <a:moveTo>
                                    <a:pt x="13678" y="17221"/>
                                  </a:moveTo>
                                  <a:cubicBezTo>
                                    <a:pt x="13602" y="17300"/>
                                    <a:pt x="13602" y="17300"/>
                                    <a:pt x="13526" y="17379"/>
                                  </a:cubicBezTo>
                                  <a:cubicBezTo>
                                    <a:pt x="13602" y="17379"/>
                                    <a:pt x="13678" y="17458"/>
                                    <a:pt x="13678" y="17458"/>
                                  </a:cubicBezTo>
                                  <a:cubicBezTo>
                                    <a:pt x="14229" y="17300"/>
                                    <a:pt x="14704" y="17122"/>
                                    <a:pt x="15179" y="16964"/>
                                  </a:cubicBezTo>
                                  <a:cubicBezTo>
                                    <a:pt x="15179" y="16885"/>
                                    <a:pt x="15179" y="16807"/>
                                    <a:pt x="15179" y="16807"/>
                                  </a:cubicBezTo>
                                  <a:cubicBezTo>
                                    <a:pt x="15103" y="16807"/>
                                    <a:pt x="15103" y="16728"/>
                                    <a:pt x="15027" y="16728"/>
                                  </a:cubicBezTo>
                                  <a:cubicBezTo>
                                    <a:pt x="14628" y="16885"/>
                                    <a:pt x="14153" y="17043"/>
                                    <a:pt x="13678" y="17221"/>
                                  </a:cubicBezTo>
                                  <a:close/>
                                  <a:moveTo>
                                    <a:pt x="18541" y="13788"/>
                                  </a:moveTo>
                                  <a:cubicBezTo>
                                    <a:pt x="18465" y="13788"/>
                                    <a:pt x="18389" y="13788"/>
                                    <a:pt x="18389" y="13788"/>
                                  </a:cubicBezTo>
                                  <a:cubicBezTo>
                                    <a:pt x="18161" y="14203"/>
                                    <a:pt x="17839" y="14518"/>
                                    <a:pt x="17611" y="14854"/>
                                  </a:cubicBezTo>
                                  <a:cubicBezTo>
                                    <a:pt x="17611" y="14854"/>
                                    <a:pt x="17611" y="14933"/>
                                    <a:pt x="17535" y="15012"/>
                                  </a:cubicBezTo>
                                  <a:lnTo>
                                    <a:pt x="17763" y="15012"/>
                                  </a:lnTo>
                                  <a:cubicBezTo>
                                    <a:pt x="18085" y="14676"/>
                                    <a:pt x="18313" y="14282"/>
                                    <a:pt x="18617" y="13946"/>
                                  </a:cubicBezTo>
                                  <a:cubicBezTo>
                                    <a:pt x="18541" y="13867"/>
                                    <a:pt x="18541" y="13867"/>
                                    <a:pt x="18541" y="13788"/>
                                  </a:cubicBezTo>
                                  <a:close/>
                                  <a:moveTo>
                                    <a:pt x="18693" y="13532"/>
                                  </a:moveTo>
                                  <a:cubicBezTo>
                                    <a:pt x="19092" y="12546"/>
                                    <a:pt x="17744" y="12151"/>
                                    <a:pt x="17364" y="11816"/>
                                  </a:cubicBezTo>
                                  <a:cubicBezTo>
                                    <a:pt x="17592" y="12230"/>
                                    <a:pt x="17440" y="13769"/>
                                    <a:pt x="18617" y="13611"/>
                                  </a:cubicBezTo>
                                  <a:cubicBezTo>
                                    <a:pt x="19016" y="14755"/>
                                    <a:pt x="20270" y="13946"/>
                                    <a:pt x="20745" y="13848"/>
                                  </a:cubicBezTo>
                                  <a:cubicBezTo>
                                    <a:pt x="20270" y="13788"/>
                                    <a:pt x="19339" y="12723"/>
                                    <a:pt x="18693" y="13532"/>
                                  </a:cubicBezTo>
                                  <a:close/>
                                  <a:moveTo>
                                    <a:pt x="3154" y="13788"/>
                                  </a:moveTo>
                                  <a:cubicBezTo>
                                    <a:pt x="3078" y="13867"/>
                                    <a:pt x="3078" y="13867"/>
                                    <a:pt x="3078" y="13946"/>
                                  </a:cubicBezTo>
                                  <a:cubicBezTo>
                                    <a:pt x="3306" y="14282"/>
                                    <a:pt x="3628" y="14676"/>
                                    <a:pt x="3856" y="15012"/>
                                  </a:cubicBezTo>
                                  <a:lnTo>
                                    <a:pt x="4084" y="15012"/>
                                  </a:lnTo>
                                  <a:cubicBezTo>
                                    <a:pt x="4084" y="14933"/>
                                    <a:pt x="4084" y="14854"/>
                                    <a:pt x="4084" y="14854"/>
                                  </a:cubicBezTo>
                                  <a:cubicBezTo>
                                    <a:pt x="3761" y="14518"/>
                                    <a:pt x="3533" y="14203"/>
                                    <a:pt x="3306" y="13788"/>
                                  </a:cubicBezTo>
                                  <a:cubicBezTo>
                                    <a:pt x="3230" y="13788"/>
                                    <a:pt x="3154" y="13788"/>
                                    <a:pt x="3154" y="13788"/>
                                  </a:cubicBezTo>
                                  <a:close/>
                                  <a:moveTo>
                                    <a:pt x="15483" y="16649"/>
                                  </a:moveTo>
                                  <a:cubicBezTo>
                                    <a:pt x="16262" y="15998"/>
                                    <a:pt x="15331" y="14854"/>
                                    <a:pt x="15160" y="14361"/>
                                  </a:cubicBezTo>
                                  <a:cubicBezTo>
                                    <a:pt x="15160" y="14854"/>
                                    <a:pt x="14210" y="16235"/>
                                    <a:pt x="15312" y="16728"/>
                                  </a:cubicBezTo>
                                  <a:cubicBezTo>
                                    <a:pt x="15084" y="17951"/>
                                    <a:pt x="16718" y="17872"/>
                                    <a:pt x="17117" y="18187"/>
                                  </a:cubicBezTo>
                                  <a:cubicBezTo>
                                    <a:pt x="16813" y="17773"/>
                                    <a:pt x="16433" y="16235"/>
                                    <a:pt x="15483" y="16649"/>
                                  </a:cubicBezTo>
                                  <a:close/>
                                  <a:moveTo>
                                    <a:pt x="17212" y="15327"/>
                                  </a:moveTo>
                                  <a:cubicBezTo>
                                    <a:pt x="17915" y="14439"/>
                                    <a:pt x="16661" y="13611"/>
                                    <a:pt x="16357" y="13118"/>
                                  </a:cubicBezTo>
                                  <a:cubicBezTo>
                                    <a:pt x="16509" y="13690"/>
                                    <a:pt x="15958" y="15228"/>
                                    <a:pt x="17136" y="15406"/>
                                  </a:cubicBezTo>
                                  <a:cubicBezTo>
                                    <a:pt x="17288" y="16629"/>
                                    <a:pt x="18788" y="16136"/>
                                    <a:pt x="19339" y="16294"/>
                                  </a:cubicBezTo>
                                  <a:cubicBezTo>
                                    <a:pt x="18864" y="15978"/>
                                    <a:pt x="18161" y="14597"/>
                                    <a:pt x="17212" y="15327"/>
                                  </a:cubicBezTo>
                                  <a:close/>
                                  <a:moveTo>
                                    <a:pt x="2204" y="11836"/>
                                  </a:moveTo>
                                  <a:cubicBezTo>
                                    <a:pt x="2128" y="11915"/>
                                    <a:pt x="2128" y="11915"/>
                                    <a:pt x="2128" y="11915"/>
                                  </a:cubicBezTo>
                                  <a:cubicBezTo>
                                    <a:pt x="2204" y="12329"/>
                                    <a:pt x="2356" y="12723"/>
                                    <a:pt x="2603" y="13138"/>
                                  </a:cubicBezTo>
                                  <a:cubicBezTo>
                                    <a:pt x="2679" y="13138"/>
                                    <a:pt x="2679" y="13138"/>
                                    <a:pt x="2755" y="13138"/>
                                  </a:cubicBezTo>
                                  <a:cubicBezTo>
                                    <a:pt x="2755" y="13138"/>
                                    <a:pt x="2755" y="13059"/>
                                    <a:pt x="2755" y="12980"/>
                                  </a:cubicBezTo>
                                  <a:cubicBezTo>
                                    <a:pt x="2603" y="12644"/>
                                    <a:pt x="2432" y="12250"/>
                                    <a:pt x="2356" y="11915"/>
                                  </a:cubicBezTo>
                                  <a:cubicBezTo>
                                    <a:pt x="2299" y="11836"/>
                                    <a:pt x="2204" y="11836"/>
                                    <a:pt x="2204" y="11836"/>
                                  </a:cubicBezTo>
                                  <a:close/>
                                  <a:moveTo>
                                    <a:pt x="1824" y="7101"/>
                                  </a:moveTo>
                                  <a:cubicBezTo>
                                    <a:pt x="1900" y="7101"/>
                                    <a:pt x="1900" y="7180"/>
                                    <a:pt x="1976" y="7180"/>
                                  </a:cubicBezTo>
                                  <a:cubicBezTo>
                                    <a:pt x="1976" y="7180"/>
                                    <a:pt x="2052" y="7180"/>
                                    <a:pt x="2052" y="7101"/>
                                  </a:cubicBezTo>
                                  <a:lnTo>
                                    <a:pt x="2128" y="7101"/>
                                  </a:lnTo>
                                  <a:cubicBezTo>
                                    <a:pt x="2204" y="6766"/>
                                    <a:pt x="2280" y="6450"/>
                                    <a:pt x="2356" y="6214"/>
                                  </a:cubicBezTo>
                                  <a:cubicBezTo>
                                    <a:pt x="2356" y="6135"/>
                                    <a:pt x="2280" y="6135"/>
                                    <a:pt x="2280" y="6056"/>
                                  </a:cubicBezTo>
                                  <a:cubicBezTo>
                                    <a:pt x="2204" y="6056"/>
                                    <a:pt x="2204" y="6056"/>
                                    <a:pt x="2128" y="6056"/>
                                  </a:cubicBezTo>
                                  <a:cubicBezTo>
                                    <a:pt x="2052" y="6372"/>
                                    <a:pt x="1900" y="6766"/>
                                    <a:pt x="1824" y="7101"/>
                                  </a:cubicBezTo>
                                  <a:close/>
                                  <a:moveTo>
                                    <a:pt x="2375" y="5878"/>
                                  </a:moveTo>
                                  <a:cubicBezTo>
                                    <a:pt x="2774" y="6687"/>
                                    <a:pt x="3628" y="5878"/>
                                    <a:pt x="4027" y="5799"/>
                                  </a:cubicBezTo>
                                  <a:cubicBezTo>
                                    <a:pt x="3704" y="5799"/>
                                    <a:pt x="2774" y="5070"/>
                                    <a:pt x="2375" y="5799"/>
                                  </a:cubicBezTo>
                                  <a:cubicBezTo>
                                    <a:pt x="2603" y="4991"/>
                                    <a:pt x="1520" y="4813"/>
                                    <a:pt x="1197" y="4576"/>
                                  </a:cubicBezTo>
                                  <a:cubicBezTo>
                                    <a:pt x="1425" y="4892"/>
                                    <a:pt x="1501" y="6115"/>
                                    <a:pt x="2375" y="5878"/>
                                  </a:cubicBezTo>
                                  <a:close/>
                                  <a:moveTo>
                                    <a:pt x="2831" y="4655"/>
                                  </a:moveTo>
                                  <a:cubicBezTo>
                                    <a:pt x="2679" y="4813"/>
                                    <a:pt x="2603" y="5070"/>
                                    <a:pt x="2508" y="5227"/>
                                  </a:cubicBezTo>
                                  <a:cubicBezTo>
                                    <a:pt x="2508" y="5306"/>
                                    <a:pt x="2508" y="5385"/>
                                    <a:pt x="2508" y="5385"/>
                                  </a:cubicBezTo>
                                  <a:cubicBezTo>
                                    <a:pt x="2584" y="5385"/>
                                    <a:pt x="2660" y="5385"/>
                                    <a:pt x="2660" y="5306"/>
                                  </a:cubicBezTo>
                                  <a:cubicBezTo>
                                    <a:pt x="2660" y="5306"/>
                                    <a:pt x="2660" y="5306"/>
                                    <a:pt x="2736" y="5306"/>
                                  </a:cubicBezTo>
                                  <a:cubicBezTo>
                                    <a:pt x="2812" y="5148"/>
                                    <a:pt x="2888" y="4971"/>
                                    <a:pt x="2964" y="4813"/>
                                  </a:cubicBezTo>
                                  <a:cubicBezTo>
                                    <a:pt x="2964" y="4734"/>
                                    <a:pt x="2964" y="4734"/>
                                    <a:pt x="2888" y="4655"/>
                                  </a:cubicBezTo>
                                  <a:lnTo>
                                    <a:pt x="2831" y="4655"/>
                                  </a:lnTo>
                                  <a:close/>
                                  <a:moveTo>
                                    <a:pt x="3078" y="4498"/>
                                  </a:moveTo>
                                  <a:cubicBezTo>
                                    <a:pt x="3306" y="5306"/>
                                    <a:pt x="4331" y="4734"/>
                                    <a:pt x="4730" y="4734"/>
                                  </a:cubicBezTo>
                                  <a:cubicBezTo>
                                    <a:pt x="4331" y="4576"/>
                                    <a:pt x="3629" y="3748"/>
                                    <a:pt x="3078" y="4399"/>
                                  </a:cubicBezTo>
                                  <a:cubicBezTo>
                                    <a:pt x="3477" y="3669"/>
                                    <a:pt x="2451" y="3255"/>
                                    <a:pt x="2223" y="3018"/>
                                  </a:cubicBezTo>
                                  <a:cubicBezTo>
                                    <a:pt x="2299" y="3353"/>
                                    <a:pt x="2204" y="4576"/>
                                    <a:pt x="3078" y="4498"/>
                                  </a:cubicBezTo>
                                  <a:close/>
                                  <a:moveTo>
                                    <a:pt x="3078" y="13631"/>
                                  </a:moveTo>
                                  <a:cubicBezTo>
                                    <a:pt x="4179" y="13788"/>
                                    <a:pt x="4027" y="12250"/>
                                    <a:pt x="4255" y="11836"/>
                                  </a:cubicBezTo>
                                  <a:cubicBezTo>
                                    <a:pt x="3932" y="12171"/>
                                    <a:pt x="2603" y="12565"/>
                                    <a:pt x="3002" y="13552"/>
                                  </a:cubicBezTo>
                                  <a:cubicBezTo>
                                    <a:pt x="2375" y="12743"/>
                                    <a:pt x="1349" y="13788"/>
                                    <a:pt x="874" y="13887"/>
                                  </a:cubicBezTo>
                                  <a:cubicBezTo>
                                    <a:pt x="1425" y="13946"/>
                                    <a:pt x="2679" y="14755"/>
                                    <a:pt x="3078" y="13631"/>
                                  </a:cubicBezTo>
                                  <a:close/>
                                  <a:moveTo>
                                    <a:pt x="3477" y="3925"/>
                                  </a:moveTo>
                                  <a:cubicBezTo>
                                    <a:pt x="3553" y="3925"/>
                                    <a:pt x="3553" y="3925"/>
                                    <a:pt x="3553" y="3925"/>
                                  </a:cubicBezTo>
                                  <a:cubicBezTo>
                                    <a:pt x="3704" y="3768"/>
                                    <a:pt x="3780" y="3590"/>
                                    <a:pt x="3951" y="3432"/>
                                  </a:cubicBezTo>
                                  <a:lnTo>
                                    <a:pt x="3951" y="3353"/>
                                  </a:lnTo>
                                  <a:cubicBezTo>
                                    <a:pt x="3875" y="3353"/>
                                    <a:pt x="3875" y="3275"/>
                                    <a:pt x="3799" y="3275"/>
                                  </a:cubicBezTo>
                                  <a:cubicBezTo>
                                    <a:pt x="3647" y="3432"/>
                                    <a:pt x="3477" y="3610"/>
                                    <a:pt x="3401" y="3847"/>
                                  </a:cubicBezTo>
                                  <a:lnTo>
                                    <a:pt x="3325" y="3847"/>
                                  </a:lnTo>
                                  <a:cubicBezTo>
                                    <a:pt x="3401" y="3925"/>
                                    <a:pt x="3401" y="3925"/>
                                    <a:pt x="3401" y="4004"/>
                                  </a:cubicBezTo>
                                  <a:cubicBezTo>
                                    <a:pt x="3382" y="4004"/>
                                    <a:pt x="3477" y="4004"/>
                                    <a:pt x="3477" y="3925"/>
                                  </a:cubicBezTo>
                                  <a:close/>
                                  <a:moveTo>
                                    <a:pt x="2128" y="11658"/>
                                  </a:moveTo>
                                  <a:cubicBezTo>
                                    <a:pt x="3154" y="12072"/>
                                    <a:pt x="3382" y="10514"/>
                                    <a:pt x="3704" y="10100"/>
                                  </a:cubicBezTo>
                                  <a:cubicBezTo>
                                    <a:pt x="3306" y="10435"/>
                                    <a:pt x="1900" y="10435"/>
                                    <a:pt x="2128" y="11481"/>
                                  </a:cubicBezTo>
                                  <a:cubicBezTo>
                                    <a:pt x="1653" y="10494"/>
                                    <a:pt x="475" y="11323"/>
                                    <a:pt x="0" y="11323"/>
                                  </a:cubicBezTo>
                                  <a:cubicBezTo>
                                    <a:pt x="475" y="11500"/>
                                    <a:pt x="1501" y="12644"/>
                                    <a:pt x="2128" y="11658"/>
                                  </a:cubicBezTo>
                                  <a:close/>
                                  <a:moveTo>
                                    <a:pt x="4008" y="3176"/>
                                  </a:moveTo>
                                  <a:cubicBezTo>
                                    <a:pt x="4084" y="4064"/>
                                    <a:pt x="5186" y="3669"/>
                                    <a:pt x="5585" y="3748"/>
                                  </a:cubicBezTo>
                                  <a:cubicBezTo>
                                    <a:pt x="5262" y="3590"/>
                                    <a:pt x="4730" y="2604"/>
                                    <a:pt x="4084" y="3097"/>
                                  </a:cubicBezTo>
                                  <a:cubicBezTo>
                                    <a:pt x="4635" y="2446"/>
                                    <a:pt x="3609" y="1874"/>
                                    <a:pt x="3458" y="1539"/>
                                  </a:cubicBezTo>
                                  <a:cubicBezTo>
                                    <a:pt x="3553" y="1953"/>
                                    <a:pt x="3154" y="3097"/>
                                    <a:pt x="4008" y="3176"/>
                                  </a:cubicBezTo>
                                  <a:close/>
                                  <a:moveTo>
                                    <a:pt x="1824" y="9962"/>
                                  </a:moveTo>
                                  <a:cubicBezTo>
                                    <a:pt x="1748" y="10041"/>
                                    <a:pt x="1748" y="10041"/>
                                    <a:pt x="1672" y="10041"/>
                                  </a:cubicBezTo>
                                  <a:cubicBezTo>
                                    <a:pt x="1748" y="10376"/>
                                    <a:pt x="1748" y="10692"/>
                                    <a:pt x="1824" y="11027"/>
                                  </a:cubicBezTo>
                                  <a:cubicBezTo>
                                    <a:pt x="1900" y="11027"/>
                                    <a:pt x="1900" y="11027"/>
                                    <a:pt x="1976" y="11106"/>
                                  </a:cubicBezTo>
                                  <a:cubicBezTo>
                                    <a:pt x="1976" y="11027"/>
                                    <a:pt x="2052" y="10948"/>
                                    <a:pt x="2052" y="10869"/>
                                  </a:cubicBezTo>
                                  <a:cubicBezTo>
                                    <a:pt x="1976" y="10632"/>
                                    <a:pt x="1976" y="10376"/>
                                    <a:pt x="1976" y="10060"/>
                                  </a:cubicBezTo>
                                  <a:cubicBezTo>
                                    <a:pt x="1900" y="10041"/>
                                    <a:pt x="1824" y="10041"/>
                                    <a:pt x="1824" y="9962"/>
                                  </a:cubicBezTo>
                                  <a:close/>
                                  <a:moveTo>
                                    <a:pt x="1653" y="7989"/>
                                  </a:moveTo>
                                  <a:lnTo>
                                    <a:pt x="1653" y="9212"/>
                                  </a:lnTo>
                                  <a:lnTo>
                                    <a:pt x="1729" y="9291"/>
                                  </a:lnTo>
                                  <a:cubicBezTo>
                                    <a:pt x="1729" y="9212"/>
                                    <a:pt x="1805" y="9212"/>
                                    <a:pt x="1881" y="9133"/>
                                  </a:cubicBezTo>
                                  <a:cubicBezTo>
                                    <a:pt x="1881" y="9054"/>
                                    <a:pt x="1881" y="9054"/>
                                    <a:pt x="1881" y="8975"/>
                                  </a:cubicBezTo>
                                  <a:cubicBezTo>
                                    <a:pt x="1881" y="8640"/>
                                    <a:pt x="1881" y="8324"/>
                                    <a:pt x="1957" y="8088"/>
                                  </a:cubicBezTo>
                                  <a:cubicBezTo>
                                    <a:pt x="1881" y="8009"/>
                                    <a:pt x="1881" y="8009"/>
                                    <a:pt x="1805" y="7930"/>
                                  </a:cubicBezTo>
                                  <a:cubicBezTo>
                                    <a:pt x="1824" y="7989"/>
                                    <a:pt x="1748" y="7989"/>
                                    <a:pt x="1653" y="7989"/>
                                  </a:cubicBezTo>
                                  <a:close/>
                                  <a:moveTo>
                                    <a:pt x="1824" y="7752"/>
                                  </a:moveTo>
                                  <a:cubicBezTo>
                                    <a:pt x="2451" y="8403"/>
                                    <a:pt x="3154" y="7417"/>
                                    <a:pt x="3477" y="7338"/>
                                  </a:cubicBezTo>
                                  <a:cubicBezTo>
                                    <a:pt x="3154" y="7338"/>
                                    <a:pt x="2147" y="6845"/>
                                    <a:pt x="1900" y="7575"/>
                                  </a:cubicBezTo>
                                  <a:cubicBezTo>
                                    <a:pt x="1900" y="6845"/>
                                    <a:pt x="798" y="6924"/>
                                    <a:pt x="494" y="6766"/>
                                  </a:cubicBezTo>
                                  <a:cubicBezTo>
                                    <a:pt x="798" y="7022"/>
                                    <a:pt x="1121" y="8167"/>
                                    <a:pt x="1824" y="77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85" name="Shape">
                            <a:extLst/>
                          </wps:cNvPr>
                          <wps:cNvSpPr/>
                          <wps:spPr>
                            <a:xfrm>
                              <a:off x="4563014" y="1986712"/>
                              <a:ext cx="516471" cy="5183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218" h="21554" extrusionOk="0">
                                  <a:moveTo>
                                    <a:pt x="6477" y="8826"/>
                                  </a:moveTo>
                                  <a:cubicBezTo>
                                    <a:pt x="4599" y="8245"/>
                                    <a:pt x="2356" y="6450"/>
                                    <a:pt x="1364" y="4549"/>
                                  </a:cubicBezTo>
                                  <a:cubicBezTo>
                                    <a:pt x="947" y="3756"/>
                                    <a:pt x="634" y="2700"/>
                                    <a:pt x="1208" y="1802"/>
                                  </a:cubicBezTo>
                                  <a:cubicBezTo>
                                    <a:pt x="1573" y="1221"/>
                                    <a:pt x="2042" y="957"/>
                                    <a:pt x="2564" y="905"/>
                                  </a:cubicBezTo>
                                  <a:cubicBezTo>
                                    <a:pt x="3295" y="852"/>
                                    <a:pt x="4025" y="1221"/>
                                    <a:pt x="4599" y="1644"/>
                                  </a:cubicBezTo>
                                  <a:cubicBezTo>
                                    <a:pt x="4547" y="1169"/>
                                    <a:pt x="4547" y="799"/>
                                    <a:pt x="4547" y="535"/>
                                  </a:cubicBezTo>
                                  <a:cubicBezTo>
                                    <a:pt x="3973" y="218"/>
                                    <a:pt x="3243" y="-46"/>
                                    <a:pt x="2512" y="7"/>
                                  </a:cubicBezTo>
                                  <a:cubicBezTo>
                                    <a:pt x="1677" y="60"/>
                                    <a:pt x="999" y="482"/>
                                    <a:pt x="477" y="1274"/>
                                  </a:cubicBezTo>
                                  <a:cubicBezTo>
                                    <a:pt x="-201" y="2225"/>
                                    <a:pt x="-149" y="3545"/>
                                    <a:pt x="582" y="4971"/>
                                  </a:cubicBezTo>
                                  <a:cubicBezTo>
                                    <a:pt x="1886" y="7506"/>
                                    <a:pt x="4964" y="9724"/>
                                    <a:pt x="7312" y="9935"/>
                                  </a:cubicBezTo>
                                  <a:cubicBezTo>
                                    <a:pt x="6999" y="9619"/>
                                    <a:pt x="6686" y="9249"/>
                                    <a:pt x="6477" y="8826"/>
                                  </a:cubicBezTo>
                                  <a:close/>
                                  <a:moveTo>
                                    <a:pt x="9451" y="11044"/>
                                  </a:moveTo>
                                  <a:cubicBezTo>
                                    <a:pt x="9660" y="12048"/>
                                    <a:pt x="10025" y="14266"/>
                                    <a:pt x="9295" y="16590"/>
                                  </a:cubicBezTo>
                                  <a:lnTo>
                                    <a:pt x="11903" y="16590"/>
                                  </a:lnTo>
                                  <a:cubicBezTo>
                                    <a:pt x="11173" y="14213"/>
                                    <a:pt x="11486" y="12048"/>
                                    <a:pt x="11747" y="11044"/>
                                  </a:cubicBezTo>
                                  <a:cubicBezTo>
                                    <a:pt x="16338" y="9671"/>
                                    <a:pt x="16286" y="165"/>
                                    <a:pt x="16286" y="165"/>
                                  </a:cubicBezTo>
                                  <a:lnTo>
                                    <a:pt x="4912" y="165"/>
                                  </a:lnTo>
                                  <a:cubicBezTo>
                                    <a:pt x="4912" y="165"/>
                                    <a:pt x="4860" y="9671"/>
                                    <a:pt x="9451" y="11044"/>
                                  </a:cubicBezTo>
                                  <a:close/>
                                  <a:moveTo>
                                    <a:pt x="7103" y="6872"/>
                                  </a:moveTo>
                                  <a:cubicBezTo>
                                    <a:pt x="6790" y="6080"/>
                                    <a:pt x="6634" y="5288"/>
                                    <a:pt x="6582" y="4654"/>
                                  </a:cubicBezTo>
                                  <a:cubicBezTo>
                                    <a:pt x="6582" y="4496"/>
                                    <a:pt x="6529" y="4337"/>
                                    <a:pt x="6529" y="4232"/>
                                  </a:cubicBezTo>
                                  <a:cubicBezTo>
                                    <a:pt x="6529" y="4126"/>
                                    <a:pt x="6529" y="4021"/>
                                    <a:pt x="6529" y="3915"/>
                                  </a:cubicBezTo>
                                  <a:cubicBezTo>
                                    <a:pt x="6529" y="3756"/>
                                    <a:pt x="6529" y="3651"/>
                                    <a:pt x="6529" y="3651"/>
                                  </a:cubicBezTo>
                                  <a:cubicBezTo>
                                    <a:pt x="6529" y="3651"/>
                                    <a:pt x="6582" y="3756"/>
                                    <a:pt x="6634" y="3915"/>
                                  </a:cubicBezTo>
                                  <a:cubicBezTo>
                                    <a:pt x="6686" y="4073"/>
                                    <a:pt x="6790" y="4337"/>
                                    <a:pt x="6895" y="4601"/>
                                  </a:cubicBezTo>
                                  <a:cubicBezTo>
                                    <a:pt x="6999" y="4865"/>
                                    <a:pt x="7103" y="5235"/>
                                    <a:pt x="7260" y="5605"/>
                                  </a:cubicBezTo>
                                  <a:cubicBezTo>
                                    <a:pt x="7312" y="5763"/>
                                    <a:pt x="7416" y="5975"/>
                                    <a:pt x="7469" y="6133"/>
                                  </a:cubicBezTo>
                                  <a:cubicBezTo>
                                    <a:pt x="7521" y="6291"/>
                                    <a:pt x="7625" y="6503"/>
                                    <a:pt x="7677" y="6714"/>
                                  </a:cubicBezTo>
                                  <a:cubicBezTo>
                                    <a:pt x="7729" y="6925"/>
                                    <a:pt x="7834" y="7084"/>
                                    <a:pt x="7886" y="7242"/>
                                  </a:cubicBezTo>
                                  <a:cubicBezTo>
                                    <a:pt x="7938" y="7348"/>
                                    <a:pt x="7990" y="7400"/>
                                    <a:pt x="7990" y="7506"/>
                                  </a:cubicBezTo>
                                  <a:cubicBezTo>
                                    <a:pt x="8043" y="7612"/>
                                    <a:pt x="8095" y="7665"/>
                                    <a:pt x="8095" y="7770"/>
                                  </a:cubicBezTo>
                                  <a:cubicBezTo>
                                    <a:pt x="8147" y="7929"/>
                                    <a:pt x="8251" y="8087"/>
                                    <a:pt x="8356" y="8245"/>
                                  </a:cubicBezTo>
                                  <a:cubicBezTo>
                                    <a:pt x="8460" y="8404"/>
                                    <a:pt x="8512" y="8510"/>
                                    <a:pt x="8616" y="8668"/>
                                  </a:cubicBezTo>
                                  <a:cubicBezTo>
                                    <a:pt x="8721" y="8774"/>
                                    <a:pt x="8773" y="8932"/>
                                    <a:pt x="8825" y="8985"/>
                                  </a:cubicBezTo>
                                  <a:cubicBezTo>
                                    <a:pt x="8877" y="9090"/>
                                    <a:pt x="8982" y="9196"/>
                                    <a:pt x="9034" y="9249"/>
                                  </a:cubicBezTo>
                                  <a:cubicBezTo>
                                    <a:pt x="9138" y="9407"/>
                                    <a:pt x="9190" y="9460"/>
                                    <a:pt x="9190" y="9460"/>
                                  </a:cubicBezTo>
                                  <a:cubicBezTo>
                                    <a:pt x="9190" y="9460"/>
                                    <a:pt x="9086" y="9407"/>
                                    <a:pt x="8930" y="9302"/>
                                  </a:cubicBezTo>
                                  <a:cubicBezTo>
                                    <a:pt x="8825" y="9249"/>
                                    <a:pt x="8773" y="9196"/>
                                    <a:pt x="8669" y="9090"/>
                                  </a:cubicBezTo>
                                  <a:cubicBezTo>
                                    <a:pt x="8564" y="9038"/>
                                    <a:pt x="8460" y="8932"/>
                                    <a:pt x="8356" y="8826"/>
                                  </a:cubicBezTo>
                                  <a:cubicBezTo>
                                    <a:pt x="8251" y="8721"/>
                                    <a:pt x="8147" y="8562"/>
                                    <a:pt x="7990" y="8457"/>
                                  </a:cubicBezTo>
                                  <a:cubicBezTo>
                                    <a:pt x="7886" y="8298"/>
                                    <a:pt x="7782" y="8140"/>
                                    <a:pt x="7677" y="7981"/>
                                  </a:cubicBezTo>
                                  <a:cubicBezTo>
                                    <a:pt x="7573" y="7823"/>
                                    <a:pt x="7469" y="7612"/>
                                    <a:pt x="7364" y="7453"/>
                                  </a:cubicBezTo>
                                  <a:cubicBezTo>
                                    <a:pt x="7312" y="7295"/>
                                    <a:pt x="7208" y="7084"/>
                                    <a:pt x="7103" y="6872"/>
                                  </a:cubicBezTo>
                                  <a:close/>
                                  <a:moveTo>
                                    <a:pt x="5486" y="21554"/>
                                  </a:moveTo>
                                  <a:lnTo>
                                    <a:pt x="15712" y="21554"/>
                                  </a:lnTo>
                                  <a:lnTo>
                                    <a:pt x="15712" y="16959"/>
                                  </a:lnTo>
                                  <a:lnTo>
                                    <a:pt x="5486" y="16959"/>
                                  </a:lnTo>
                                  <a:lnTo>
                                    <a:pt x="5486" y="21554"/>
                                  </a:lnTo>
                                  <a:close/>
                                  <a:moveTo>
                                    <a:pt x="7469" y="18174"/>
                                  </a:moveTo>
                                  <a:lnTo>
                                    <a:pt x="13729" y="18174"/>
                                  </a:lnTo>
                                  <a:lnTo>
                                    <a:pt x="13729" y="20392"/>
                                  </a:lnTo>
                                  <a:lnTo>
                                    <a:pt x="7469" y="20392"/>
                                  </a:lnTo>
                                  <a:lnTo>
                                    <a:pt x="7469" y="18174"/>
                                  </a:lnTo>
                                  <a:close/>
                                  <a:moveTo>
                                    <a:pt x="20721" y="1274"/>
                                  </a:moveTo>
                                  <a:cubicBezTo>
                                    <a:pt x="20199" y="482"/>
                                    <a:pt x="19469" y="60"/>
                                    <a:pt x="18686" y="7"/>
                                  </a:cubicBezTo>
                                  <a:cubicBezTo>
                                    <a:pt x="17955" y="-46"/>
                                    <a:pt x="17277" y="218"/>
                                    <a:pt x="16651" y="535"/>
                                  </a:cubicBezTo>
                                  <a:cubicBezTo>
                                    <a:pt x="16651" y="799"/>
                                    <a:pt x="16651" y="1169"/>
                                    <a:pt x="16599" y="1644"/>
                                  </a:cubicBezTo>
                                  <a:cubicBezTo>
                                    <a:pt x="17173" y="1221"/>
                                    <a:pt x="17955" y="852"/>
                                    <a:pt x="18634" y="905"/>
                                  </a:cubicBezTo>
                                  <a:cubicBezTo>
                                    <a:pt x="19156" y="957"/>
                                    <a:pt x="19625" y="1221"/>
                                    <a:pt x="19990" y="1802"/>
                                  </a:cubicBezTo>
                                  <a:cubicBezTo>
                                    <a:pt x="20564" y="2647"/>
                                    <a:pt x="20251" y="3756"/>
                                    <a:pt x="19834" y="4549"/>
                                  </a:cubicBezTo>
                                  <a:cubicBezTo>
                                    <a:pt x="18842" y="6450"/>
                                    <a:pt x="16599" y="8245"/>
                                    <a:pt x="14721" y="8826"/>
                                  </a:cubicBezTo>
                                  <a:cubicBezTo>
                                    <a:pt x="14460" y="9249"/>
                                    <a:pt x="14199" y="9619"/>
                                    <a:pt x="13886" y="9935"/>
                                  </a:cubicBezTo>
                                  <a:cubicBezTo>
                                    <a:pt x="16234" y="9777"/>
                                    <a:pt x="19312" y="7506"/>
                                    <a:pt x="20616" y="4971"/>
                                  </a:cubicBezTo>
                                  <a:cubicBezTo>
                                    <a:pt x="21399" y="3598"/>
                                    <a:pt x="21399" y="2278"/>
                                    <a:pt x="20721" y="12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286" name="White circle - upper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5300" y="1"/>
                            <a:ext cx="1733550" cy="1123950"/>
                          </a:xfrm>
                          <a:custGeom>
                            <a:avLst/>
                            <a:gdLst>
                              <a:gd name="T0" fmla="*/ 1086 w 1092"/>
                              <a:gd name="T1" fmla="*/ 74 h 708"/>
                              <a:gd name="T2" fmla="*/ 1072 w 1092"/>
                              <a:gd name="T3" fmla="*/ 16 h 708"/>
                              <a:gd name="T4" fmla="*/ 24 w 1092"/>
                              <a:gd name="T5" fmla="*/ 0 h 708"/>
                              <a:gd name="T6" fmla="*/ 12 w 1092"/>
                              <a:gd name="T7" fmla="*/ 44 h 708"/>
                              <a:gd name="T8" fmla="*/ 4 w 1092"/>
                              <a:gd name="T9" fmla="*/ 102 h 708"/>
                              <a:gd name="T10" fmla="*/ 0 w 1092"/>
                              <a:gd name="T11" fmla="*/ 162 h 708"/>
                              <a:gd name="T12" fmla="*/ 4 w 1092"/>
                              <a:gd name="T13" fmla="*/ 220 h 708"/>
                              <a:gd name="T14" fmla="*/ 12 w 1092"/>
                              <a:gd name="T15" fmla="*/ 278 h 708"/>
                              <a:gd name="T16" fmla="*/ 28 w 1092"/>
                              <a:gd name="T17" fmla="*/ 334 h 708"/>
                              <a:gd name="T18" fmla="*/ 48 w 1092"/>
                              <a:gd name="T19" fmla="*/ 388 h 708"/>
                              <a:gd name="T20" fmla="*/ 74 w 1092"/>
                              <a:gd name="T21" fmla="*/ 438 h 708"/>
                              <a:gd name="T22" fmla="*/ 106 w 1092"/>
                              <a:gd name="T23" fmla="*/ 484 h 708"/>
                              <a:gd name="T24" fmla="*/ 140 w 1092"/>
                              <a:gd name="T25" fmla="*/ 528 h 708"/>
                              <a:gd name="T26" fmla="*/ 180 w 1092"/>
                              <a:gd name="T27" fmla="*/ 568 h 708"/>
                              <a:gd name="T28" fmla="*/ 224 w 1092"/>
                              <a:gd name="T29" fmla="*/ 602 h 708"/>
                              <a:gd name="T30" fmla="*/ 270 w 1092"/>
                              <a:gd name="T31" fmla="*/ 634 h 708"/>
                              <a:gd name="T32" fmla="*/ 320 w 1092"/>
                              <a:gd name="T33" fmla="*/ 660 h 708"/>
                              <a:gd name="T34" fmla="*/ 374 w 1092"/>
                              <a:gd name="T35" fmla="*/ 680 h 708"/>
                              <a:gd name="T36" fmla="*/ 428 w 1092"/>
                              <a:gd name="T37" fmla="*/ 696 h 708"/>
                              <a:gd name="T38" fmla="*/ 486 w 1092"/>
                              <a:gd name="T39" fmla="*/ 706 h 708"/>
                              <a:gd name="T40" fmla="*/ 546 w 1092"/>
                              <a:gd name="T41" fmla="*/ 708 h 708"/>
                              <a:gd name="T42" fmla="*/ 606 w 1092"/>
                              <a:gd name="T43" fmla="*/ 706 h 708"/>
                              <a:gd name="T44" fmla="*/ 664 w 1092"/>
                              <a:gd name="T45" fmla="*/ 696 h 708"/>
                              <a:gd name="T46" fmla="*/ 718 w 1092"/>
                              <a:gd name="T47" fmla="*/ 680 h 708"/>
                              <a:gd name="T48" fmla="*/ 772 w 1092"/>
                              <a:gd name="T49" fmla="*/ 660 h 708"/>
                              <a:gd name="T50" fmla="*/ 822 w 1092"/>
                              <a:gd name="T51" fmla="*/ 634 h 708"/>
                              <a:gd name="T52" fmla="*/ 868 w 1092"/>
                              <a:gd name="T53" fmla="*/ 602 h 708"/>
                              <a:gd name="T54" fmla="*/ 912 w 1092"/>
                              <a:gd name="T55" fmla="*/ 568 h 708"/>
                              <a:gd name="T56" fmla="*/ 952 w 1092"/>
                              <a:gd name="T57" fmla="*/ 528 h 708"/>
                              <a:gd name="T58" fmla="*/ 986 w 1092"/>
                              <a:gd name="T59" fmla="*/ 484 h 708"/>
                              <a:gd name="T60" fmla="*/ 1018 w 1092"/>
                              <a:gd name="T61" fmla="*/ 438 h 708"/>
                              <a:gd name="T62" fmla="*/ 1044 w 1092"/>
                              <a:gd name="T63" fmla="*/ 388 h 708"/>
                              <a:gd name="T64" fmla="*/ 1064 w 1092"/>
                              <a:gd name="T65" fmla="*/ 334 h 708"/>
                              <a:gd name="T66" fmla="*/ 1080 w 1092"/>
                              <a:gd name="T67" fmla="*/ 278 h 708"/>
                              <a:gd name="T68" fmla="*/ 1090 w 1092"/>
                              <a:gd name="T69" fmla="*/ 220 h 708"/>
                              <a:gd name="T70" fmla="*/ 1092 w 1092"/>
                              <a:gd name="T71" fmla="*/ 162 h 708"/>
                              <a:gd name="T72" fmla="*/ 1090 w 1092"/>
                              <a:gd name="T73" fmla="*/ 102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2" h="708">
                                <a:moveTo>
                                  <a:pt x="1090" y="102"/>
                                </a:moveTo>
                                <a:lnTo>
                                  <a:pt x="1086" y="74"/>
                                </a:lnTo>
                                <a:lnTo>
                                  <a:pt x="1080" y="44"/>
                                </a:lnTo>
                                <a:lnTo>
                                  <a:pt x="1072" y="16"/>
                                </a:lnTo>
                                <a:lnTo>
                                  <a:pt x="1068" y="0"/>
                                </a:lnTo>
                                <a:lnTo>
                                  <a:pt x="24" y="0"/>
                                </a:lnTo>
                                <a:lnTo>
                                  <a:pt x="20" y="16"/>
                                </a:lnTo>
                                <a:lnTo>
                                  <a:pt x="12" y="44"/>
                                </a:lnTo>
                                <a:lnTo>
                                  <a:pt x="6" y="74"/>
                                </a:lnTo>
                                <a:lnTo>
                                  <a:pt x="4" y="102"/>
                                </a:lnTo>
                                <a:lnTo>
                                  <a:pt x="0" y="132"/>
                                </a:lnTo>
                                <a:lnTo>
                                  <a:pt x="0" y="162"/>
                                </a:lnTo>
                                <a:lnTo>
                                  <a:pt x="0" y="192"/>
                                </a:lnTo>
                                <a:lnTo>
                                  <a:pt x="4" y="220"/>
                                </a:lnTo>
                                <a:lnTo>
                                  <a:pt x="6" y="250"/>
                                </a:lnTo>
                                <a:lnTo>
                                  <a:pt x="12" y="278"/>
                                </a:lnTo>
                                <a:lnTo>
                                  <a:pt x="20" y="306"/>
                                </a:lnTo>
                                <a:lnTo>
                                  <a:pt x="28" y="334"/>
                                </a:lnTo>
                                <a:lnTo>
                                  <a:pt x="38" y="362"/>
                                </a:lnTo>
                                <a:lnTo>
                                  <a:pt x="48" y="388"/>
                                </a:lnTo>
                                <a:lnTo>
                                  <a:pt x="60" y="412"/>
                                </a:lnTo>
                                <a:lnTo>
                                  <a:pt x="74" y="438"/>
                                </a:lnTo>
                                <a:lnTo>
                                  <a:pt x="90" y="462"/>
                                </a:lnTo>
                                <a:lnTo>
                                  <a:pt x="106" y="484"/>
                                </a:lnTo>
                                <a:lnTo>
                                  <a:pt x="122" y="506"/>
                                </a:lnTo>
                                <a:lnTo>
                                  <a:pt x="140" y="528"/>
                                </a:lnTo>
                                <a:lnTo>
                                  <a:pt x="160" y="548"/>
                                </a:lnTo>
                                <a:lnTo>
                                  <a:pt x="180" y="568"/>
                                </a:lnTo>
                                <a:lnTo>
                                  <a:pt x="202" y="586"/>
                                </a:lnTo>
                                <a:lnTo>
                                  <a:pt x="224" y="602"/>
                                </a:lnTo>
                                <a:lnTo>
                                  <a:pt x="246" y="618"/>
                                </a:lnTo>
                                <a:lnTo>
                                  <a:pt x="270" y="634"/>
                                </a:lnTo>
                                <a:lnTo>
                                  <a:pt x="294" y="648"/>
                                </a:lnTo>
                                <a:lnTo>
                                  <a:pt x="320" y="660"/>
                                </a:lnTo>
                                <a:lnTo>
                                  <a:pt x="346" y="670"/>
                                </a:lnTo>
                                <a:lnTo>
                                  <a:pt x="374" y="680"/>
                                </a:lnTo>
                                <a:lnTo>
                                  <a:pt x="400" y="688"/>
                                </a:lnTo>
                                <a:lnTo>
                                  <a:pt x="428" y="696"/>
                                </a:lnTo>
                                <a:lnTo>
                                  <a:pt x="458" y="702"/>
                                </a:lnTo>
                                <a:lnTo>
                                  <a:pt x="486" y="706"/>
                                </a:lnTo>
                                <a:lnTo>
                                  <a:pt x="516" y="708"/>
                                </a:lnTo>
                                <a:lnTo>
                                  <a:pt x="546" y="708"/>
                                </a:lnTo>
                                <a:lnTo>
                                  <a:pt x="576" y="708"/>
                                </a:lnTo>
                                <a:lnTo>
                                  <a:pt x="606" y="706"/>
                                </a:lnTo>
                                <a:lnTo>
                                  <a:pt x="634" y="702"/>
                                </a:lnTo>
                                <a:lnTo>
                                  <a:pt x="664" y="696"/>
                                </a:lnTo>
                                <a:lnTo>
                                  <a:pt x="692" y="688"/>
                                </a:lnTo>
                                <a:lnTo>
                                  <a:pt x="718" y="680"/>
                                </a:lnTo>
                                <a:lnTo>
                                  <a:pt x="746" y="670"/>
                                </a:lnTo>
                                <a:lnTo>
                                  <a:pt x="772" y="660"/>
                                </a:lnTo>
                                <a:lnTo>
                                  <a:pt x="798" y="648"/>
                                </a:lnTo>
                                <a:lnTo>
                                  <a:pt x="822" y="634"/>
                                </a:lnTo>
                                <a:lnTo>
                                  <a:pt x="846" y="618"/>
                                </a:lnTo>
                                <a:lnTo>
                                  <a:pt x="868" y="602"/>
                                </a:lnTo>
                                <a:lnTo>
                                  <a:pt x="890" y="586"/>
                                </a:lnTo>
                                <a:lnTo>
                                  <a:pt x="912" y="568"/>
                                </a:lnTo>
                                <a:lnTo>
                                  <a:pt x="932" y="548"/>
                                </a:lnTo>
                                <a:lnTo>
                                  <a:pt x="952" y="528"/>
                                </a:lnTo>
                                <a:lnTo>
                                  <a:pt x="970" y="506"/>
                                </a:lnTo>
                                <a:lnTo>
                                  <a:pt x="986" y="484"/>
                                </a:lnTo>
                                <a:lnTo>
                                  <a:pt x="1002" y="462"/>
                                </a:lnTo>
                                <a:lnTo>
                                  <a:pt x="1018" y="438"/>
                                </a:lnTo>
                                <a:lnTo>
                                  <a:pt x="1032" y="412"/>
                                </a:lnTo>
                                <a:lnTo>
                                  <a:pt x="1044" y="388"/>
                                </a:lnTo>
                                <a:lnTo>
                                  <a:pt x="1054" y="362"/>
                                </a:lnTo>
                                <a:lnTo>
                                  <a:pt x="1064" y="334"/>
                                </a:lnTo>
                                <a:lnTo>
                                  <a:pt x="1072" y="306"/>
                                </a:lnTo>
                                <a:lnTo>
                                  <a:pt x="1080" y="278"/>
                                </a:lnTo>
                                <a:lnTo>
                                  <a:pt x="1086" y="250"/>
                                </a:lnTo>
                                <a:lnTo>
                                  <a:pt x="1090" y="220"/>
                                </a:lnTo>
                                <a:lnTo>
                                  <a:pt x="1092" y="192"/>
                                </a:lnTo>
                                <a:lnTo>
                                  <a:pt x="1092" y="162"/>
                                </a:lnTo>
                                <a:lnTo>
                                  <a:pt x="1092" y="132"/>
                                </a:lnTo>
                                <a:lnTo>
                                  <a:pt x="109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4" name="White circle -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8491764" y="1225551"/>
                            <a:ext cx="1123950" cy="1712913"/>
                          </a:xfrm>
                          <a:custGeom>
                            <a:avLst/>
                            <a:gdLst>
                              <a:gd name="T0" fmla="*/ 538 w 708"/>
                              <a:gd name="T1" fmla="*/ 0 h 1079"/>
                              <a:gd name="T2" fmla="*/ 484 w 708"/>
                              <a:gd name="T3" fmla="*/ 4 h 1079"/>
                              <a:gd name="T4" fmla="*/ 430 w 708"/>
                              <a:gd name="T5" fmla="*/ 12 h 1079"/>
                              <a:gd name="T6" fmla="*/ 378 w 708"/>
                              <a:gd name="T7" fmla="*/ 24 h 1079"/>
                              <a:gd name="T8" fmla="*/ 328 w 708"/>
                              <a:gd name="T9" fmla="*/ 44 h 1079"/>
                              <a:gd name="T10" fmla="*/ 282 w 708"/>
                              <a:gd name="T11" fmla="*/ 66 h 1079"/>
                              <a:gd name="T12" fmla="*/ 236 w 708"/>
                              <a:gd name="T13" fmla="*/ 92 h 1079"/>
                              <a:gd name="T14" fmla="*/ 196 w 708"/>
                              <a:gd name="T15" fmla="*/ 124 h 1079"/>
                              <a:gd name="T16" fmla="*/ 158 w 708"/>
                              <a:gd name="T17" fmla="*/ 158 h 1079"/>
                              <a:gd name="T18" fmla="*/ 122 w 708"/>
                              <a:gd name="T19" fmla="*/ 198 h 1079"/>
                              <a:gd name="T20" fmla="*/ 92 w 708"/>
                              <a:gd name="T21" fmla="*/ 238 h 1079"/>
                              <a:gd name="T22" fmla="*/ 64 w 708"/>
                              <a:gd name="T23" fmla="*/ 284 h 1079"/>
                              <a:gd name="T24" fmla="*/ 42 w 708"/>
                              <a:gd name="T25" fmla="*/ 330 h 1079"/>
                              <a:gd name="T26" fmla="*/ 24 w 708"/>
                              <a:gd name="T27" fmla="*/ 380 h 1079"/>
                              <a:gd name="T28" fmla="*/ 10 w 708"/>
                              <a:gd name="T29" fmla="*/ 431 h 1079"/>
                              <a:gd name="T30" fmla="*/ 2 w 708"/>
                              <a:gd name="T31" fmla="*/ 485 h 1079"/>
                              <a:gd name="T32" fmla="*/ 0 w 708"/>
                              <a:gd name="T33" fmla="*/ 539 h 1079"/>
                              <a:gd name="T34" fmla="*/ 0 w 708"/>
                              <a:gd name="T35" fmla="*/ 567 h 1079"/>
                              <a:gd name="T36" fmla="*/ 6 w 708"/>
                              <a:gd name="T37" fmla="*/ 621 h 1079"/>
                              <a:gd name="T38" fmla="*/ 16 w 708"/>
                              <a:gd name="T39" fmla="*/ 675 h 1079"/>
                              <a:gd name="T40" fmla="*/ 32 w 708"/>
                              <a:gd name="T41" fmla="*/ 725 h 1079"/>
                              <a:gd name="T42" fmla="*/ 52 w 708"/>
                              <a:gd name="T43" fmla="*/ 773 h 1079"/>
                              <a:gd name="T44" fmla="*/ 78 w 708"/>
                              <a:gd name="T45" fmla="*/ 819 h 1079"/>
                              <a:gd name="T46" fmla="*/ 106 w 708"/>
                              <a:gd name="T47" fmla="*/ 861 h 1079"/>
                              <a:gd name="T48" fmla="*/ 140 w 708"/>
                              <a:gd name="T49" fmla="*/ 901 h 1079"/>
                              <a:gd name="T50" fmla="*/ 176 w 708"/>
                              <a:gd name="T51" fmla="*/ 939 h 1079"/>
                              <a:gd name="T52" fmla="*/ 216 w 708"/>
                              <a:gd name="T53" fmla="*/ 971 h 1079"/>
                              <a:gd name="T54" fmla="*/ 258 w 708"/>
                              <a:gd name="T55" fmla="*/ 1001 h 1079"/>
                              <a:gd name="T56" fmla="*/ 304 w 708"/>
                              <a:gd name="T57" fmla="*/ 1025 h 1079"/>
                              <a:gd name="T58" fmla="*/ 354 w 708"/>
                              <a:gd name="T59" fmla="*/ 1045 h 1079"/>
                              <a:gd name="T60" fmla="*/ 404 w 708"/>
                              <a:gd name="T61" fmla="*/ 1061 h 1079"/>
                              <a:gd name="T62" fmla="*/ 456 w 708"/>
                              <a:gd name="T63" fmla="*/ 1073 h 1079"/>
                              <a:gd name="T64" fmla="*/ 510 w 708"/>
                              <a:gd name="T65" fmla="*/ 1079 h 1079"/>
                              <a:gd name="T66" fmla="*/ 538 w 708"/>
                              <a:gd name="T67" fmla="*/ 1079 h 1079"/>
                              <a:gd name="T68" fmla="*/ 626 w 708"/>
                              <a:gd name="T69" fmla="*/ 1071 h 1079"/>
                              <a:gd name="T70" fmla="*/ 708 w 708"/>
                              <a:gd name="T71" fmla="*/ 1051 h 1079"/>
                              <a:gd name="T72" fmla="*/ 708 w 708"/>
                              <a:gd name="T73" fmla="*/ 28 h 1079"/>
                              <a:gd name="T74" fmla="*/ 626 w 708"/>
                              <a:gd name="T75" fmla="*/ 8 h 1079"/>
                              <a:gd name="T76" fmla="*/ 538 w 708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08" h="1079">
                                <a:moveTo>
                                  <a:pt x="538" y="0"/>
                                </a:moveTo>
                                <a:lnTo>
                                  <a:pt x="538" y="0"/>
                                </a:lnTo>
                                <a:lnTo>
                                  <a:pt x="510" y="2"/>
                                </a:lnTo>
                                <a:lnTo>
                                  <a:pt x="484" y="4"/>
                                </a:lnTo>
                                <a:lnTo>
                                  <a:pt x="456" y="6"/>
                                </a:lnTo>
                                <a:lnTo>
                                  <a:pt x="430" y="12"/>
                                </a:lnTo>
                                <a:lnTo>
                                  <a:pt x="404" y="18"/>
                                </a:lnTo>
                                <a:lnTo>
                                  <a:pt x="378" y="24"/>
                                </a:lnTo>
                                <a:lnTo>
                                  <a:pt x="354" y="34"/>
                                </a:lnTo>
                                <a:lnTo>
                                  <a:pt x="328" y="44"/>
                                </a:lnTo>
                                <a:lnTo>
                                  <a:pt x="304" y="54"/>
                                </a:lnTo>
                                <a:lnTo>
                                  <a:pt x="282" y="66"/>
                                </a:lnTo>
                                <a:lnTo>
                                  <a:pt x="258" y="78"/>
                                </a:lnTo>
                                <a:lnTo>
                                  <a:pt x="236" y="92"/>
                                </a:lnTo>
                                <a:lnTo>
                                  <a:pt x="216" y="108"/>
                                </a:lnTo>
                                <a:lnTo>
                                  <a:pt x="196" y="124"/>
                                </a:lnTo>
                                <a:lnTo>
                                  <a:pt x="176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0" y="178"/>
                                </a:lnTo>
                                <a:lnTo>
                                  <a:pt x="122" y="198"/>
                                </a:lnTo>
                                <a:lnTo>
                                  <a:pt x="106" y="218"/>
                                </a:lnTo>
                                <a:lnTo>
                                  <a:pt x="92" y="238"/>
                                </a:lnTo>
                                <a:lnTo>
                                  <a:pt x="78" y="260"/>
                                </a:lnTo>
                                <a:lnTo>
                                  <a:pt x="64" y="284"/>
                                </a:lnTo>
                                <a:lnTo>
                                  <a:pt x="52" y="306"/>
                                </a:lnTo>
                                <a:lnTo>
                                  <a:pt x="42" y="330"/>
                                </a:lnTo>
                                <a:lnTo>
                                  <a:pt x="32" y="354"/>
                                </a:lnTo>
                                <a:lnTo>
                                  <a:pt x="24" y="380"/>
                                </a:lnTo>
                                <a:lnTo>
                                  <a:pt x="16" y="405"/>
                                </a:lnTo>
                                <a:lnTo>
                                  <a:pt x="10" y="431"/>
                                </a:lnTo>
                                <a:lnTo>
                                  <a:pt x="6" y="457"/>
                                </a:lnTo>
                                <a:lnTo>
                                  <a:pt x="2" y="485"/>
                                </a:lnTo>
                                <a:lnTo>
                                  <a:pt x="0" y="511"/>
                                </a:lnTo>
                                <a:lnTo>
                                  <a:pt x="0" y="539"/>
                                </a:lnTo>
                                <a:lnTo>
                                  <a:pt x="0" y="539"/>
                                </a:lnTo>
                                <a:lnTo>
                                  <a:pt x="0" y="567"/>
                                </a:lnTo>
                                <a:lnTo>
                                  <a:pt x="2" y="595"/>
                                </a:lnTo>
                                <a:lnTo>
                                  <a:pt x="6" y="621"/>
                                </a:lnTo>
                                <a:lnTo>
                                  <a:pt x="10" y="647"/>
                                </a:lnTo>
                                <a:lnTo>
                                  <a:pt x="16" y="675"/>
                                </a:lnTo>
                                <a:lnTo>
                                  <a:pt x="24" y="699"/>
                                </a:lnTo>
                                <a:lnTo>
                                  <a:pt x="32" y="725"/>
                                </a:lnTo>
                                <a:lnTo>
                                  <a:pt x="42" y="749"/>
                                </a:lnTo>
                                <a:lnTo>
                                  <a:pt x="52" y="773"/>
                                </a:lnTo>
                                <a:lnTo>
                                  <a:pt x="64" y="797"/>
                                </a:lnTo>
                                <a:lnTo>
                                  <a:pt x="78" y="819"/>
                                </a:lnTo>
                                <a:lnTo>
                                  <a:pt x="92" y="841"/>
                                </a:lnTo>
                                <a:lnTo>
                                  <a:pt x="106" y="861"/>
                                </a:lnTo>
                                <a:lnTo>
                                  <a:pt x="122" y="883"/>
                                </a:lnTo>
                                <a:lnTo>
                                  <a:pt x="140" y="901"/>
                                </a:lnTo>
                                <a:lnTo>
                                  <a:pt x="158" y="921"/>
                                </a:lnTo>
                                <a:lnTo>
                                  <a:pt x="176" y="939"/>
                                </a:lnTo>
                                <a:lnTo>
                                  <a:pt x="196" y="955"/>
                                </a:lnTo>
                                <a:lnTo>
                                  <a:pt x="216" y="971"/>
                                </a:lnTo>
                                <a:lnTo>
                                  <a:pt x="236" y="987"/>
                                </a:lnTo>
                                <a:lnTo>
                                  <a:pt x="258" y="1001"/>
                                </a:lnTo>
                                <a:lnTo>
                                  <a:pt x="282" y="1013"/>
                                </a:lnTo>
                                <a:lnTo>
                                  <a:pt x="304" y="1025"/>
                                </a:lnTo>
                                <a:lnTo>
                                  <a:pt x="328" y="1037"/>
                                </a:lnTo>
                                <a:lnTo>
                                  <a:pt x="354" y="1045"/>
                                </a:lnTo>
                                <a:lnTo>
                                  <a:pt x="378" y="1055"/>
                                </a:lnTo>
                                <a:lnTo>
                                  <a:pt x="404" y="1061"/>
                                </a:lnTo>
                                <a:lnTo>
                                  <a:pt x="430" y="1067"/>
                                </a:lnTo>
                                <a:lnTo>
                                  <a:pt x="456" y="1073"/>
                                </a:lnTo>
                                <a:lnTo>
                                  <a:pt x="484" y="1075"/>
                                </a:lnTo>
                                <a:lnTo>
                                  <a:pt x="510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82" y="1077"/>
                                </a:lnTo>
                                <a:lnTo>
                                  <a:pt x="626" y="1071"/>
                                </a:lnTo>
                                <a:lnTo>
                                  <a:pt x="668" y="1063"/>
                                </a:lnTo>
                                <a:lnTo>
                                  <a:pt x="708" y="1051"/>
                                </a:lnTo>
                                <a:lnTo>
                                  <a:pt x="708" y="28"/>
                                </a:lnTo>
                                <a:lnTo>
                                  <a:pt x="708" y="28"/>
                                </a:lnTo>
                                <a:lnTo>
                                  <a:pt x="668" y="16"/>
                                </a:lnTo>
                                <a:lnTo>
                                  <a:pt x="626" y="8"/>
                                </a:lnTo>
                                <a:lnTo>
                                  <a:pt x="582" y="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6" name="White circle -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4094164"/>
                            <a:ext cx="1066800" cy="1712913"/>
                          </a:xfrm>
                          <a:custGeom>
                            <a:avLst/>
                            <a:gdLst>
                              <a:gd name="T0" fmla="*/ 132 w 672"/>
                              <a:gd name="T1" fmla="*/ 0 h 1079"/>
                              <a:gd name="T2" fmla="*/ 66 w 672"/>
                              <a:gd name="T3" fmla="*/ 4 h 1079"/>
                              <a:gd name="T4" fmla="*/ 0 w 672"/>
                              <a:gd name="T5" fmla="*/ 16 h 1079"/>
                              <a:gd name="T6" fmla="*/ 0 w 672"/>
                              <a:gd name="T7" fmla="*/ 1061 h 1079"/>
                              <a:gd name="T8" fmla="*/ 66 w 672"/>
                              <a:gd name="T9" fmla="*/ 1075 h 1079"/>
                              <a:gd name="T10" fmla="*/ 132 w 672"/>
                              <a:gd name="T11" fmla="*/ 1079 h 1079"/>
                              <a:gd name="T12" fmla="*/ 160 w 672"/>
                              <a:gd name="T13" fmla="*/ 1077 h 1079"/>
                              <a:gd name="T14" fmla="*/ 216 w 672"/>
                              <a:gd name="T15" fmla="*/ 1073 h 1079"/>
                              <a:gd name="T16" fmla="*/ 268 w 672"/>
                              <a:gd name="T17" fmla="*/ 1061 h 1079"/>
                              <a:gd name="T18" fmla="*/ 318 w 672"/>
                              <a:gd name="T19" fmla="*/ 1045 h 1079"/>
                              <a:gd name="T20" fmla="*/ 366 w 672"/>
                              <a:gd name="T21" fmla="*/ 1025 h 1079"/>
                              <a:gd name="T22" fmla="*/ 412 w 672"/>
                              <a:gd name="T23" fmla="*/ 1001 h 1079"/>
                              <a:gd name="T24" fmla="*/ 456 w 672"/>
                              <a:gd name="T25" fmla="*/ 971 h 1079"/>
                              <a:gd name="T26" fmla="*/ 496 w 672"/>
                              <a:gd name="T27" fmla="*/ 939 h 1079"/>
                              <a:gd name="T28" fmla="*/ 532 w 672"/>
                              <a:gd name="T29" fmla="*/ 901 h 1079"/>
                              <a:gd name="T30" fmla="*/ 566 w 672"/>
                              <a:gd name="T31" fmla="*/ 862 h 1079"/>
                              <a:gd name="T32" fmla="*/ 594 w 672"/>
                              <a:gd name="T33" fmla="*/ 820 h 1079"/>
                              <a:gd name="T34" fmla="*/ 620 w 672"/>
                              <a:gd name="T35" fmla="*/ 774 h 1079"/>
                              <a:gd name="T36" fmla="*/ 640 w 672"/>
                              <a:gd name="T37" fmla="*/ 726 h 1079"/>
                              <a:gd name="T38" fmla="*/ 656 w 672"/>
                              <a:gd name="T39" fmla="*/ 674 h 1079"/>
                              <a:gd name="T40" fmla="*/ 666 w 672"/>
                              <a:gd name="T41" fmla="*/ 622 h 1079"/>
                              <a:gd name="T42" fmla="*/ 672 w 672"/>
                              <a:gd name="T43" fmla="*/ 568 h 1079"/>
                              <a:gd name="T44" fmla="*/ 672 w 672"/>
                              <a:gd name="T45" fmla="*/ 540 h 1079"/>
                              <a:gd name="T46" fmla="*/ 670 w 672"/>
                              <a:gd name="T47" fmla="*/ 484 h 1079"/>
                              <a:gd name="T48" fmla="*/ 662 w 672"/>
                              <a:gd name="T49" fmla="*/ 430 h 1079"/>
                              <a:gd name="T50" fmla="*/ 648 w 672"/>
                              <a:gd name="T51" fmla="*/ 378 h 1079"/>
                              <a:gd name="T52" fmla="*/ 630 w 672"/>
                              <a:gd name="T53" fmla="*/ 330 h 1079"/>
                              <a:gd name="T54" fmla="*/ 608 w 672"/>
                              <a:gd name="T55" fmla="*/ 282 h 1079"/>
                              <a:gd name="T56" fmla="*/ 580 w 672"/>
                              <a:gd name="T57" fmla="*/ 238 h 1079"/>
                              <a:gd name="T58" fmla="*/ 550 w 672"/>
                              <a:gd name="T59" fmla="*/ 196 h 1079"/>
                              <a:gd name="T60" fmla="*/ 514 w 672"/>
                              <a:gd name="T61" fmla="*/ 158 h 1079"/>
                              <a:gd name="T62" fmla="*/ 476 w 672"/>
                              <a:gd name="T63" fmla="*/ 122 h 1079"/>
                              <a:gd name="T64" fmla="*/ 434 w 672"/>
                              <a:gd name="T65" fmla="*/ 92 h 1079"/>
                              <a:gd name="T66" fmla="*/ 390 w 672"/>
                              <a:gd name="T67" fmla="*/ 64 h 1079"/>
                              <a:gd name="T68" fmla="*/ 342 w 672"/>
                              <a:gd name="T69" fmla="*/ 42 h 1079"/>
                              <a:gd name="T70" fmla="*/ 294 w 672"/>
                              <a:gd name="T71" fmla="*/ 24 h 1079"/>
                              <a:gd name="T72" fmla="*/ 242 w 672"/>
                              <a:gd name="T73" fmla="*/ 10 h 1079"/>
                              <a:gd name="T74" fmla="*/ 188 w 672"/>
                              <a:gd name="T75" fmla="*/ 2 h 1079"/>
                              <a:gd name="T76" fmla="*/ 132 w 672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2" h="1079">
                                <a:moveTo>
                                  <a:pt x="132" y="0"/>
                                </a:moveTo>
                                <a:lnTo>
                                  <a:pt x="132" y="0"/>
                                </a:lnTo>
                                <a:lnTo>
                                  <a:pt x="98" y="0"/>
                                </a:lnTo>
                                <a:lnTo>
                                  <a:pt x="66" y="4"/>
                                </a:lnTo>
                                <a:lnTo>
                                  <a:pt x="32" y="8"/>
                                </a:lnTo>
                                <a:lnTo>
                                  <a:pt x="0" y="16"/>
                                </a:lnTo>
                                <a:lnTo>
                                  <a:pt x="0" y="1061"/>
                                </a:lnTo>
                                <a:lnTo>
                                  <a:pt x="0" y="1061"/>
                                </a:lnTo>
                                <a:lnTo>
                                  <a:pt x="32" y="1069"/>
                                </a:lnTo>
                                <a:lnTo>
                                  <a:pt x="66" y="1075"/>
                                </a:lnTo>
                                <a:lnTo>
                                  <a:pt x="98" y="1077"/>
                                </a:lnTo>
                                <a:lnTo>
                                  <a:pt x="132" y="1079"/>
                                </a:lnTo>
                                <a:lnTo>
                                  <a:pt x="132" y="1079"/>
                                </a:lnTo>
                                <a:lnTo>
                                  <a:pt x="160" y="1077"/>
                                </a:lnTo>
                                <a:lnTo>
                                  <a:pt x="188" y="1075"/>
                                </a:lnTo>
                                <a:lnTo>
                                  <a:pt x="216" y="1073"/>
                                </a:lnTo>
                                <a:lnTo>
                                  <a:pt x="242" y="1067"/>
                                </a:lnTo>
                                <a:lnTo>
                                  <a:pt x="268" y="1061"/>
                                </a:lnTo>
                                <a:lnTo>
                                  <a:pt x="294" y="1055"/>
                                </a:lnTo>
                                <a:lnTo>
                                  <a:pt x="318" y="1045"/>
                                </a:lnTo>
                                <a:lnTo>
                                  <a:pt x="342" y="1035"/>
                                </a:lnTo>
                                <a:lnTo>
                                  <a:pt x="366" y="1025"/>
                                </a:lnTo>
                                <a:lnTo>
                                  <a:pt x="390" y="1013"/>
                                </a:lnTo>
                                <a:lnTo>
                                  <a:pt x="412" y="1001"/>
                                </a:lnTo>
                                <a:lnTo>
                                  <a:pt x="434" y="987"/>
                                </a:lnTo>
                                <a:lnTo>
                                  <a:pt x="456" y="971"/>
                                </a:lnTo>
                                <a:lnTo>
                                  <a:pt x="476" y="955"/>
                                </a:lnTo>
                                <a:lnTo>
                                  <a:pt x="496" y="939"/>
                                </a:lnTo>
                                <a:lnTo>
                                  <a:pt x="514" y="921"/>
                                </a:lnTo>
                                <a:lnTo>
                                  <a:pt x="532" y="901"/>
                                </a:lnTo>
                                <a:lnTo>
                                  <a:pt x="550" y="881"/>
                                </a:lnTo>
                                <a:lnTo>
                                  <a:pt x="566" y="862"/>
                                </a:lnTo>
                                <a:lnTo>
                                  <a:pt x="580" y="842"/>
                                </a:lnTo>
                                <a:lnTo>
                                  <a:pt x="594" y="820"/>
                                </a:lnTo>
                                <a:lnTo>
                                  <a:pt x="608" y="796"/>
                                </a:lnTo>
                                <a:lnTo>
                                  <a:pt x="620" y="774"/>
                                </a:lnTo>
                                <a:lnTo>
                                  <a:pt x="630" y="750"/>
                                </a:lnTo>
                                <a:lnTo>
                                  <a:pt x="640" y="726"/>
                                </a:lnTo>
                                <a:lnTo>
                                  <a:pt x="648" y="700"/>
                                </a:lnTo>
                                <a:lnTo>
                                  <a:pt x="656" y="674"/>
                                </a:lnTo>
                                <a:lnTo>
                                  <a:pt x="662" y="648"/>
                                </a:lnTo>
                                <a:lnTo>
                                  <a:pt x="666" y="622"/>
                                </a:lnTo>
                                <a:lnTo>
                                  <a:pt x="670" y="594"/>
                                </a:lnTo>
                                <a:lnTo>
                                  <a:pt x="672" y="568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12"/>
                                </a:lnTo>
                                <a:lnTo>
                                  <a:pt x="670" y="484"/>
                                </a:lnTo>
                                <a:lnTo>
                                  <a:pt x="666" y="458"/>
                                </a:lnTo>
                                <a:lnTo>
                                  <a:pt x="662" y="430"/>
                                </a:lnTo>
                                <a:lnTo>
                                  <a:pt x="656" y="404"/>
                                </a:lnTo>
                                <a:lnTo>
                                  <a:pt x="648" y="378"/>
                                </a:lnTo>
                                <a:lnTo>
                                  <a:pt x="640" y="354"/>
                                </a:lnTo>
                                <a:lnTo>
                                  <a:pt x="630" y="330"/>
                                </a:lnTo>
                                <a:lnTo>
                                  <a:pt x="620" y="306"/>
                                </a:lnTo>
                                <a:lnTo>
                                  <a:pt x="608" y="282"/>
                                </a:lnTo>
                                <a:lnTo>
                                  <a:pt x="594" y="260"/>
                                </a:lnTo>
                                <a:lnTo>
                                  <a:pt x="580" y="238"/>
                                </a:lnTo>
                                <a:lnTo>
                                  <a:pt x="566" y="216"/>
                                </a:lnTo>
                                <a:lnTo>
                                  <a:pt x="550" y="196"/>
                                </a:lnTo>
                                <a:lnTo>
                                  <a:pt x="532" y="176"/>
                                </a:lnTo>
                                <a:lnTo>
                                  <a:pt x="514" y="158"/>
                                </a:lnTo>
                                <a:lnTo>
                                  <a:pt x="496" y="140"/>
                                </a:lnTo>
                                <a:lnTo>
                                  <a:pt x="476" y="122"/>
                                </a:lnTo>
                                <a:lnTo>
                                  <a:pt x="456" y="106"/>
                                </a:lnTo>
                                <a:lnTo>
                                  <a:pt x="434" y="92"/>
                                </a:lnTo>
                                <a:lnTo>
                                  <a:pt x="412" y="78"/>
                                </a:lnTo>
                                <a:lnTo>
                                  <a:pt x="390" y="64"/>
                                </a:lnTo>
                                <a:lnTo>
                                  <a:pt x="366" y="52"/>
                                </a:lnTo>
                                <a:lnTo>
                                  <a:pt x="342" y="42"/>
                                </a:lnTo>
                                <a:lnTo>
                                  <a:pt x="318" y="32"/>
                                </a:lnTo>
                                <a:lnTo>
                                  <a:pt x="294" y="24"/>
                                </a:lnTo>
                                <a:lnTo>
                                  <a:pt x="268" y="16"/>
                                </a:lnTo>
                                <a:lnTo>
                                  <a:pt x="242" y="10"/>
                                </a:lnTo>
                                <a:lnTo>
                                  <a:pt x="216" y="6"/>
                                </a:lnTo>
                                <a:lnTo>
                                  <a:pt x="188" y="2"/>
                                </a:lnTo>
                                <a:lnTo>
                                  <a:pt x="16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White circle - lower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6381750" y="6088290"/>
                            <a:ext cx="1714500" cy="1238250"/>
                          </a:xfrm>
                          <a:custGeom>
                            <a:avLst/>
                            <a:gdLst>
                              <a:gd name="T0" fmla="*/ 1080 w 1080"/>
                              <a:gd name="T1" fmla="*/ 538 h 780"/>
                              <a:gd name="T2" fmla="*/ 1078 w 1080"/>
                              <a:gd name="T3" fmla="*/ 484 h 780"/>
                              <a:gd name="T4" fmla="*/ 1070 w 1080"/>
                              <a:gd name="T5" fmla="*/ 430 h 780"/>
                              <a:gd name="T6" fmla="*/ 1056 w 1080"/>
                              <a:gd name="T7" fmla="*/ 378 h 780"/>
                              <a:gd name="T8" fmla="*/ 1038 w 1080"/>
                              <a:gd name="T9" fmla="*/ 328 h 780"/>
                              <a:gd name="T10" fmla="*/ 1014 w 1080"/>
                              <a:gd name="T11" fmla="*/ 282 h 780"/>
                              <a:gd name="T12" fmla="*/ 988 w 1080"/>
                              <a:gd name="T13" fmla="*/ 238 h 780"/>
                              <a:gd name="T14" fmla="*/ 956 w 1080"/>
                              <a:gd name="T15" fmla="*/ 196 h 780"/>
                              <a:gd name="T16" fmla="*/ 922 w 1080"/>
                              <a:gd name="T17" fmla="*/ 158 h 780"/>
                              <a:gd name="T18" fmla="*/ 884 w 1080"/>
                              <a:gd name="T19" fmla="*/ 122 h 780"/>
                              <a:gd name="T20" fmla="*/ 842 w 1080"/>
                              <a:gd name="T21" fmla="*/ 92 h 780"/>
                              <a:gd name="T22" fmla="*/ 798 w 1080"/>
                              <a:gd name="T23" fmla="*/ 64 h 780"/>
                              <a:gd name="T24" fmla="*/ 750 w 1080"/>
                              <a:gd name="T25" fmla="*/ 42 h 780"/>
                              <a:gd name="T26" fmla="*/ 700 w 1080"/>
                              <a:gd name="T27" fmla="*/ 24 h 780"/>
                              <a:gd name="T28" fmla="*/ 650 w 1080"/>
                              <a:gd name="T29" fmla="*/ 10 h 780"/>
                              <a:gd name="T30" fmla="*/ 596 w 1080"/>
                              <a:gd name="T31" fmla="*/ 2 h 780"/>
                              <a:gd name="T32" fmla="*/ 540 w 1080"/>
                              <a:gd name="T33" fmla="*/ 0 h 780"/>
                              <a:gd name="T34" fmla="*/ 512 w 1080"/>
                              <a:gd name="T35" fmla="*/ 0 h 780"/>
                              <a:gd name="T36" fmla="*/ 458 w 1080"/>
                              <a:gd name="T37" fmla="*/ 6 h 780"/>
                              <a:gd name="T38" fmla="*/ 406 w 1080"/>
                              <a:gd name="T39" fmla="*/ 16 h 780"/>
                              <a:gd name="T40" fmla="*/ 354 w 1080"/>
                              <a:gd name="T41" fmla="*/ 32 h 780"/>
                              <a:gd name="T42" fmla="*/ 306 w 1080"/>
                              <a:gd name="T43" fmla="*/ 52 h 780"/>
                              <a:gd name="T44" fmla="*/ 260 w 1080"/>
                              <a:gd name="T45" fmla="*/ 78 h 780"/>
                              <a:gd name="T46" fmla="*/ 218 w 1080"/>
                              <a:gd name="T47" fmla="*/ 106 h 780"/>
                              <a:gd name="T48" fmla="*/ 178 w 1080"/>
                              <a:gd name="T49" fmla="*/ 140 h 780"/>
                              <a:gd name="T50" fmla="*/ 142 w 1080"/>
                              <a:gd name="T51" fmla="*/ 176 h 780"/>
                              <a:gd name="T52" fmla="*/ 108 w 1080"/>
                              <a:gd name="T53" fmla="*/ 216 h 780"/>
                              <a:gd name="T54" fmla="*/ 80 w 1080"/>
                              <a:gd name="T55" fmla="*/ 260 h 780"/>
                              <a:gd name="T56" fmla="*/ 54 w 1080"/>
                              <a:gd name="T57" fmla="*/ 306 h 780"/>
                              <a:gd name="T58" fmla="*/ 34 w 1080"/>
                              <a:gd name="T59" fmla="*/ 354 h 780"/>
                              <a:gd name="T60" fmla="*/ 18 w 1080"/>
                              <a:gd name="T61" fmla="*/ 404 h 780"/>
                              <a:gd name="T62" fmla="*/ 8 w 1080"/>
                              <a:gd name="T63" fmla="*/ 456 h 780"/>
                              <a:gd name="T64" fmla="*/ 2 w 1080"/>
                              <a:gd name="T65" fmla="*/ 512 h 780"/>
                              <a:gd name="T66" fmla="*/ 0 w 1080"/>
                              <a:gd name="T67" fmla="*/ 538 h 780"/>
                              <a:gd name="T68" fmla="*/ 4 w 1080"/>
                              <a:gd name="T69" fmla="*/ 602 h 780"/>
                              <a:gd name="T70" fmla="*/ 16 w 1080"/>
                              <a:gd name="T71" fmla="*/ 664 h 780"/>
                              <a:gd name="T72" fmla="*/ 34 w 1080"/>
                              <a:gd name="T73" fmla="*/ 724 h 780"/>
                              <a:gd name="T74" fmla="*/ 58 w 1080"/>
                              <a:gd name="T75" fmla="*/ 780 h 780"/>
                              <a:gd name="T76" fmla="*/ 1024 w 1080"/>
                              <a:gd name="T77" fmla="*/ 780 h 780"/>
                              <a:gd name="T78" fmla="*/ 1048 w 1080"/>
                              <a:gd name="T79" fmla="*/ 724 h 780"/>
                              <a:gd name="T80" fmla="*/ 1066 w 1080"/>
                              <a:gd name="T81" fmla="*/ 664 h 780"/>
                              <a:gd name="T82" fmla="*/ 1076 w 1080"/>
                              <a:gd name="T83" fmla="*/ 602 h 780"/>
                              <a:gd name="T84" fmla="*/ 1080 w 1080"/>
                              <a:gd name="T85" fmla="*/ 538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80" h="780">
                                <a:moveTo>
                                  <a:pt x="1080" y="538"/>
                                </a:moveTo>
                                <a:lnTo>
                                  <a:pt x="1080" y="538"/>
                                </a:lnTo>
                                <a:lnTo>
                                  <a:pt x="1080" y="512"/>
                                </a:lnTo>
                                <a:lnTo>
                                  <a:pt x="1078" y="484"/>
                                </a:lnTo>
                                <a:lnTo>
                                  <a:pt x="1074" y="456"/>
                                </a:lnTo>
                                <a:lnTo>
                                  <a:pt x="1070" y="430"/>
                                </a:lnTo>
                                <a:lnTo>
                                  <a:pt x="1064" y="404"/>
                                </a:lnTo>
                                <a:lnTo>
                                  <a:pt x="1056" y="378"/>
                                </a:lnTo>
                                <a:lnTo>
                                  <a:pt x="1048" y="354"/>
                                </a:lnTo>
                                <a:lnTo>
                                  <a:pt x="1038" y="328"/>
                                </a:lnTo>
                                <a:lnTo>
                                  <a:pt x="1026" y="306"/>
                                </a:lnTo>
                                <a:lnTo>
                                  <a:pt x="1014" y="282"/>
                                </a:lnTo>
                                <a:lnTo>
                                  <a:pt x="1002" y="260"/>
                                </a:lnTo>
                                <a:lnTo>
                                  <a:pt x="988" y="238"/>
                                </a:lnTo>
                                <a:lnTo>
                                  <a:pt x="972" y="216"/>
                                </a:lnTo>
                                <a:lnTo>
                                  <a:pt x="956" y="196"/>
                                </a:lnTo>
                                <a:lnTo>
                                  <a:pt x="940" y="176"/>
                                </a:lnTo>
                                <a:lnTo>
                                  <a:pt x="922" y="158"/>
                                </a:lnTo>
                                <a:lnTo>
                                  <a:pt x="904" y="140"/>
                                </a:lnTo>
                                <a:lnTo>
                                  <a:pt x="884" y="122"/>
                                </a:lnTo>
                                <a:lnTo>
                                  <a:pt x="864" y="106"/>
                                </a:lnTo>
                                <a:lnTo>
                                  <a:pt x="842" y="92"/>
                                </a:lnTo>
                                <a:lnTo>
                                  <a:pt x="820" y="78"/>
                                </a:lnTo>
                                <a:lnTo>
                                  <a:pt x="798" y="64"/>
                                </a:lnTo>
                                <a:lnTo>
                                  <a:pt x="774" y="52"/>
                                </a:lnTo>
                                <a:lnTo>
                                  <a:pt x="750" y="42"/>
                                </a:lnTo>
                                <a:lnTo>
                                  <a:pt x="726" y="32"/>
                                </a:lnTo>
                                <a:lnTo>
                                  <a:pt x="700" y="24"/>
                                </a:lnTo>
                                <a:lnTo>
                                  <a:pt x="676" y="16"/>
                                </a:lnTo>
                                <a:lnTo>
                                  <a:pt x="650" y="10"/>
                                </a:lnTo>
                                <a:lnTo>
                                  <a:pt x="622" y="6"/>
                                </a:lnTo>
                                <a:lnTo>
                                  <a:pt x="596" y="2"/>
                                </a:lnTo>
                                <a:lnTo>
                                  <a:pt x="568" y="0"/>
                                </a:lnTo>
                                <a:lnTo>
                                  <a:pt x="540" y="0"/>
                                </a:lnTo>
                                <a:lnTo>
                                  <a:pt x="540" y="0"/>
                                </a:lnTo>
                                <a:lnTo>
                                  <a:pt x="512" y="0"/>
                                </a:lnTo>
                                <a:lnTo>
                                  <a:pt x="486" y="2"/>
                                </a:lnTo>
                                <a:lnTo>
                                  <a:pt x="458" y="6"/>
                                </a:lnTo>
                                <a:lnTo>
                                  <a:pt x="432" y="10"/>
                                </a:lnTo>
                                <a:lnTo>
                                  <a:pt x="406" y="16"/>
                                </a:lnTo>
                                <a:lnTo>
                                  <a:pt x="380" y="24"/>
                                </a:lnTo>
                                <a:lnTo>
                                  <a:pt x="354" y="32"/>
                                </a:lnTo>
                                <a:lnTo>
                                  <a:pt x="330" y="42"/>
                                </a:lnTo>
                                <a:lnTo>
                                  <a:pt x="306" y="52"/>
                                </a:lnTo>
                                <a:lnTo>
                                  <a:pt x="284" y="64"/>
                                </a:lnTo>
                                <a:lnTo>
                                  <a:pt x="260" y="78"/>
                                </a:lnTo>
                                <a:lnTo>
                                  <a:pt x="238" y="92"/>
                                </a:lnTo>
                                <a:lnTo>
                                  <a:pt x="218" y="106"/>
                                </a:lnTo>
                                <a:lnTo>
                                  <a:pt x="198" y="122"/>
                                </a:lnTo>
                                <a:lnTo>
                                  <a:pt x="178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2" y="176"/>
                                </a:lnTo>
                                <a:lnTo>
                                  <a:pt x="124" y="196"/>
                                </a:lnTo>
                                <a:lnTo>
                                  <a:pt x="108" y="216"/>
                                </a:lnTo>
                                <a:lnTo>
                                  <a:pt x="94" y="238"/>
                                </a:lnTo>
                                <a:lnTo>
                                  <a:pt x="80" y="260"/>
                                </a:lnTo>
                                <a:lnTo>
                                  <a:pt x="66" y="282"/>
                                </a:lnTo>
                                <a:lnTo>
                                  <a:pt x="54" y="306"/>
                                </a:lnTo>
                                <a:lnTo>
                                  <a:pt x="44" y="328"/>
                                </a:lnTo>
                                <a:lnTo>
                                  <a:pt x="34" y="354"/>
                                </a:lnTo>
                                <a:lnTo>
                                  <a:pt x="26" y="378"/>
                                </a:lnTo>
                                <a:lnTo>
                                  <a:pt x="18" y="404"/>
                                </a:lnTo>
                                <a:lnTo>
                                  <a:pt x="12" y="430"/>
                                </a:lnTo>
                                <a:lnTo>
                                  <a:pt x="8" y="456"/>
                                </a:lnTo>
                                <a:lnTo>
                                  <a:pt x="4" y="484"/>
                                </a:lnTo>
                                <a:lnTo>
                                  <a:pt x="2" y="512"/>
                                </a:lnTo>
                                <a:lnTo>
                                  <a:pt x="0" y="538"/>
                                </a:lnTo>
                                <a:lnTo>
                                  <a:pt x="0" y="538"/>
                                </a:lnTo>
                                <a:lnTo>
                                  <a:pt x="2" y="572"/>
                                </a:lnTo>
                                <a:lnTo>
                                  <a:pt x="4" y="602"/>
                                </a:lnTo>
                                <a:lnTo>
                                  <a:pt x="10" y="634"/>
                                </a:lnTo>
                                <a:lnTo>
                                  <a:pt x="16" y="664"/>
                                </a:lnTo>
                                <a:lnTo>
                                  <a:pt x="24" y="694"/>
                                </a:lnTo>
                                <a:lnTo>
                                  <a:pt x="34" y="724"/>
                                </a:lnTo>
                                <a:lnTo>
                                  <a:pt x="44" y="752"/>
                                </a:lnTo>
                                <a:lnTo>
                                  <a:pt x="58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36" y="752"/>
                                </a:lnTo>
                                <a:lnTo>
                                  <a:pt x="1048" y="724"/>
                                </a:lnTo>
                                <a:lnTo>
                                  <a:pt x="1058" y="694"/>
                                </a:lnTo>
                                <a:lnTo>
                                  <a:pt x="1066" y="664"/>
                                </a:lnTo>
                                <a:lnTo>
                                  <a:pt x="1072" y="634"/>
                                </a:lnTo>
                                <a:lnTo>
                                  <a:pt x="1076" y="602"/>
                                </a:lnTo>
                                <a:lnTo>
                                  <a:pt x="1080" y="572"/>
                                </a:lnTo>
                                <a:lnTo>
                                  <a:pt x="1080" y="538"/>
                                </a:lnTo>
                                <a:lnTo>
                                  <a:pt x="1080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Basketball - bottom">
                          <a:extLst/>
                        </wps:cNvPr>
                        <wps:cNvSpPr/>
                        <wps:spPr>
                          <a:xfrm>
                            <a:off x="6521630" y="6186668"/>
                            <a:ext cx="1472565" cy="1132018"/>
                          </a:xfrm>
                          <a:custGeom>
                            <a:avLst/>
                            <a:gdLst>
                              <a:gd name="connsiteX0" fmla="*/ 132599 w 1472565"/>
                              <a:gd name="connsiteY0" fmla="*/ 529919 h 1132018"/>
                              <a:gd name="connsiteX1" fmla="*/ 98785 w 1472565"/>
                              <a:gd name="connsiteY1" fmla="*/ 712285 h 1132018"/>
                              <a:gd name="connsiteX2" fmla="*/ 349189 w 1472565"/>
                              <a:gd name="connsiteY2" fmla="*/ 868473 h 1132018"/>
                              <a:gd name="connsiteX3" fmla="*/ 348303 w 1472565"/>
                              <a:gd name="connsiteY3" fmla="*/ 817274 h 1132018"/>
                              <a:gd name="connsiteX4" fmla="*/ 165187 w 1472565"/>
                              <a:gd name="connsiteY4" fmla="*/ 651610 h 1132018"/>
                              <a:gd name="connsiteX5" fmla="*/ 132599 w 1472565"/>
                              <a:gd name="connsiteY5" fmla="*/ 529919 h 1132018"/>
                              <a:gd name="connsiteX6" fmla="*/ 1156535 w 1472565"/>
                              <a:gd name="connsiteY6" fmla="*/ 296917 h 1132018"/>
                              <a:gd name="connsiteX7" fmla="*/ 1063451 w 1472565"/>
                              <a:gd name="connsiteY7" fmla="*/ 318102 h 1132018"/>
                              <a:gd name="connsiteX8" fmla="*/ 907741 w 1472565"/>
                              <a:gd name="connsiteY8" fmla="*/ 529306 h 1132018"/>
                              <a:gd name="connsiteX9" fmla="*/ 505035 w 1472565"/>
                              <a:gd name="connsiteY9" fmla="*/ 839158 h 1132018"/>
                              <a:gd name="connsiteX10" fmla="*/ 446542 w 1472565"/>
                              <a:gd name="connsiteY10" fmla="*/ 835954 h 1132018"/>
                              <a:gd name="connsiteX11" fmla="*/ 447565 w 1472565"/>
                              <a:gd name="connsiteY11" fmla="*/ 875563 h 1132018"/>
                              <a:gd name="connsiteX12" fmla="*/ 448724 w 1472565"/>
                              <a:gd name="connsiteY12" fmla="*/ 895674 h 1132018"/>
                              <a:gd name="connsiteX13" fmla="*/ 577028 w 1472565"/>
                              <a:gd name="connsiteY13" fmla="*/ 911627 h 1132018"/>
                              <a:gd name="connsiteX14" fmla="*/ 1348420 w 1472565"/>
                              <a:gd name="connsiteY14" fmla="*/ 556371 h 1132018"/>
                              <a:gd name="connsiteX15" fmla="*/ 1216639 w 1472565"/>
                              <a:gd name="connsiteY15" fmla="*/ 316943 h 1132018"/>
                              <a:gd name="connsiteX16" fmla="*/ 1156535 w 1472565"/>
                              <a:gd name="connsiteY16" fmla="*/ 296917 h 1132018"/>
                              <a:gd name="connsiteX17" fmla="*/ 617932 w 1472565"/>
                              <a:gd name="connsiteY17" fmla="*/ 109352 h 1132018"/>
                              <a:gd name="connsiteX18" fmla="*/ 254495 w 1472565"/>
                              <a:gd name="connsiteY18" fmla="*/ 318579 h 1132018"/>
                              <a:gd name="connsiteX19" fmla="*/ 248564 w 1472565"/>
                              <a:gd name="connsiteY19" fmla="*/ 334259 h 1132018"/>
                              <a:gd name="connsiteX20" fmla="*/ 254836 w 1472565"/>
                              <a:gd name="connsiteY20" fmla="*/ 611660 h 1132018"/>
                              <a:gd name="connsiteX21" fmla="*/ 351984 w 1472565"/>
                              <a:gd name="connsiteY21" fmla="*/ 713513 h 1132018"/>
                              <a:gd name="connsiteX22" fmla="*/ 617932 w 1472565"/>
                              <a:gd name="connsiteY22" fmla="*/ 109352 h 1132018"/>
                              <a:gd name="connsiteX23" fmla="*/ 807048 w 1472565"/>
                              <a:gd name="connsiteY23" fmla="*/ 102194 h 1132018"/>
                              <a:gd name="connsiteX24" fmla="*/ 448655 w 1472565"/>
                              <a:gd name="connsiteY24" fmla="*/ 737442 h 1132018"/>
                              <a:gd name="connsiteX25" fmla="*/ 821432 w 1472565"/>
                              <a:gd name="connsiteY25" fmla="*/ 482538 h 1132018"/>
                              <a:gd name="connsiteX26" fmla="*/ 1006321 w 1472565"/>
                              <a:gd name="connsiteY26" fmla="*/ 238201 h 1132018"/>
                              <a:gd name="connsiteX27" fmla="*/ 1085335 w 1472565"/>
                              <a:gd name="connsiteY27" fmla="*/ 202478 h 1132018"/>
                              <a:gd name="connsiteX28" fmla="*/ 807048 w 1472565"/>
                              <a:gd name="connsiteY28" fmla="*/ 102194 h 1132018"/>
                              <a:gd name="connsiteX29" fmla="*/ 736283 w 1472565"/>
                              <a:gd name="connsiteY29" fmla="*/ 0 h 1132018"/>
                              <a:gd name="connsiteX30" fmla="*/ 1472565 w 1472565"/>
                              <a:gd name="connsiteY30" fmla="*/ 736283 h 1132018"/>
                              <a:gd name="connsiteX31" fmla="*/ 1366350 w 1472565"/>
                              <a:gd name="connsiteY31" fmla="*/ 1117403 h 1132018"/>
                              <a:gd name="connsiteX32" fmla="*/ 1356112 w 1472565"/>
                              <a:gd name="connsiteY32" fmla="*/ 1132018 h 1132018"/>
                              <a:gd name="connsiteX33" fmla="*/ 1235846 w 1472565"/>
                              <a:gd name="connsiteY33" fmla="*/ 1132018 h 1132018"/>
                              <a:gd name="connsiteX34" fmla="*/ 1280552 w 1472565"/>
                              <a:gd name="connsiteY34" fmla="*/ 1068990 h 1132018"/>
                              <a:gd name="connsiteX35" fmla="*/ 1374394 w 1472565"/>
                              <a:gd name="connsiteY35" fmla="*/ 736283 h 1132018"/>
                              <a:gd name="connsiteX36" fmla="*/ 1373576 w 1472565"/>
                              <a:gd name="connsiteY36" fmla="*/ 703832 h 1132018"/>
                              <a:gd name="connsiteX37" fmla="*/ 636339 w 1472565"/>
                              <a:gd name="connsiteY37" fmla="*/ 1011025 h 1132018"/>
                              <a:gd name="connsiteX38" fmla="*/ 573005 w 1472565"/>
                              <a:gd name="connsiteY38" fmla="*/ 1009662 h 1132018"/>
                              <a:gd name="connsiteX39" fmla="*/ 461404 w 1472565"/>
                              <a:gd name="connsiteY39" fmla="*/ 998004 h 1132018"/>
                              <a:gd name="connsiteX40" fmla="*/ 471153 w 1472565"/>
                              <a:gd name="connsiteY40" fmla="*/ 1044158 h 1132018"/>
                              <a:gd name="connsiteX41" fmla="*/ 653221 w 1472565"/>
                              <a:gd name="connsiteY41" fmla="*/ 1091266 h 1132018"/>
                              <a:gd name="connsiteX42" fmla="*/ 709057 w 1472565"/>
                              <a:gd name="connsiteY42" fmla="*/ 1132018 h 1132018"/>
                              <a:gd name="connsiteX43" fmla="*/ 237943 w 1472565"/>
                              <a:gd name="connsiteY43" fmla="*/ 1132018 h 1132018"/>
                              <a:gd name="connsiteX44" fmla="*/ 259335 w 1472565"/>
                              <a:gd name="connsiteY44" fmla="*/ 1105310 h 1132018"/>
                              <a:gd name="connsiteX45" fmla="*/ 371823 w 1472565"/>
                              <a:gd name="connsiteY45" fmla="*/ 1049135 h 1132018"/>
                              <a:gd name="connsiteX46" fmla="*/ 358324 w 1472565"/>
                              <a:gd name="connsiteY46" fmla="*/ 974347 h 1132018"/>
                              <a:gd name="connsiteX47" fmla="*/ 208614 w 1472565"/>
                              <a:gd name="connsiteY47" fmla="*/ 915717 h 1132018"/>
                              <a:gd name="connsiteX48" fmla="*/ 109693 w 1472565"/>
                              <a:gd name="connsiteY48" fmla="*/ 856338 h 1132018"/>
                              <a:gd name="connsiteX49" fmla="*/ 193368 w 1472565"/>
                              <a:gd name="connsiteY49" fmla="*/ 1070943 h 1132018"/>
                              <a:gd name="connsiteX50" fmla="*/ 236379 w 1472565"/>
                              <a:gd name="connsiteY50" fmla="*/ 1132018 h 1132018"/>
                              <a:gd name="connsiteX51" fmla="*/ 117090 w 1472565"/>
                              <a:gd name="connsiteY51" fmla="*/ 1132018 h 1132018"/>
                              <a:gd name="connsiteX52" fmla="*/ 57858 w 1472565"/>
                              <a:gd name="connsiteY52" fmla="*/ 1022886 h 1132018"/>
                              <a:gd name="connsiteX53" fmla="*/ 0 w 1472565"/>
                              <a:gd name="connsiteY53" fmla="*/ 736283 h 1132018"/>
                              <a:gd name="connsiteX54" fmla="*/ 736283 w 1472565"/>
                              <a:gd name="connsiteY54" fmla="*/ 0 h 11320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</a:cxnLst>
                            <a:rect l="l" t="t" r="r" b="b"/>
                            <a:pathLst>
                              <a:path w="1472565" h="1132018">
                                <a:moveTo>
                                  <a:pt x="132599" y="529919"/>
                                </a:moveTo>
                                <a:cubicBezTo>
                                  <a:pt x="112897" y="587526"/>
                                  <a:pt x="101171" y="648679"/>
                                  <a:pt x="98785" y="712285"/>
                                </a:cubicBezTo>
                                <a:cubicBezTo>
                                  <a:pt x="128850" y="757417"/>
                                  <a:pt x="221226" y="824637"/>
                                  <a:pt x="349189" y="868473"/>
                                </a:cubicBezTo>
                                <a:cubicBezTo>
                                  <a:pt x="348575" y="851225"/>
                                  <a:pt x="348303" y="834113"/>
                                  <a:pt x="348303" y="817274"/>
                                </a:cubicBezTo>
                                <a:cubicBezTo>
                                  <a:pt x="264857" y="790822"/>
                                  <a:pt x="202001" y="734237"/>
                                  <a:pt x="165187" y="651610"/>
                                </a:cubicBezTo>
                                <a:cubicBezTo>
                                  <a:pt x="147802" y="612683"/>
                                  <a:pt x="137712" y="570960"/>
                                  <a:pt x="132599" y="529919"/>
                                </a:cubicBezTo>
                                <a:close/>
                                <a:moveTo>
                                  <a:pt x="1156535" y="296917"/>
                                </a:moveTo>
                                <a:cubicBezTo>
                                  <a:pt x="1128404" y="292877"/>
                                  <a:pt x="1094777" y="295707"/>
                                  <a:pt x="1063451" y="318102"/>
                                </a:cubicBezTo>
                                <a:cubicBezTo>
                                  <a:pt x="996231" y="366096"/>
                                  <a:pt x="953282" y="445383"/>
                                  <a:pt x="907741" y="529306"/>
                                </a:cubicBezTo>
                                <a:cubicBezTo>
                                  <a:pt x="828386" y="675744"/>
                                  <a:pt x="739760" y="839158"/>
                                  <a:pt x="505035" y="839158"/>
                                </a:cubicBezTo>
                                <a:cubicBezTo>
                                  <a:pt x="486492" y="839158"/>
                                  <a:pt x="466994" y="838067"/>
                                  <a:pt x="446542" y="835954"/>
                                </a:cubicBezTo>
                                <a:cubicBezTo>
                                  <a:pt x="446746" y="849043"/>
                                  <a:pt x="447087" y="862269"/>
                                  <a:pt x="447565" y="875563"/>
                                </a:cubicBezTo>
                                <a:cubicBezTo>
                                  <a:pt x="447905" y="882312"/>
                                  <a:pt x="448246" y="888993"/>
                                  <a:pt x="448724" y="895674"/>
                                </a:cubicBezTo>
                                <a:cubicBezTo>
                                  <a:pt x="489355" y="904128"/>
                                  <a:pt x="532305" y="909786"/>
                                  <a:pt x="577028" y="911627"/>
                                </a:cubicBezTo>
                                <a:cubicBezTo>
                                  <a:pt x="951850" y="926966"/>
                                  <a:pt x="1231910" y="797571"/>
                                  <a:pt x="1348420" y="556371"/>
                                </a:cubicBezTo>
                                <a:cubicBezTo>
                                  <a:pt x="1322036" y="466858"/>
                                  <a:pt x="1276564" y="385458"/>
                                  <a:pt x="1216639" y="316943"/>
                                </a:cubicBezTo>
                                <a:cubicBezTo>
                                  <a:pt x="1207299" y="311864"/>
                                  <a:pt x="1184665" y="300956"/>
                                  <a:pt x="1156535" y="296917"/>
                                </a:cubicBezTo>
                                <a:close/>
                                <a:moveTo>
                                  <a:pt x="617932" y="109352"/>
                                </a:moveTo>
                                <a:cubicBezTo>
                                  <a:pt x="473948" y="136485"/>
                                  <a:pt x="346939" y="212091"/>
                                  <a:pt x="254495" y="318579"/>
                                </a:cubicBezTo>
                                <a:cubicBezTo>
                                  <a:pt x="253404" y="323965"/>
                                  <a:pt x="251563" y="329282"/>
                                  <a:pt x="248564" y="334259"/>
                                </a:cubicBezTo>
                                <a:cubicBezTo>
                                  <a:pt x="231179" y="362960"/>
                                  <a:pt x="206296" y="502922"/>
                                  <a:pt x="254836" y="611660"/>
                                </a:cubicBezTo>
                                <a:cubicBezTo>
                                  <a:pt x="276311" y="659791"/>
                                  <a:pt x="308421" y="693333"/>
                                  <a:pt x="351984" y="713513"/>
                                </a:cubicBezTo>
                                <a:cubicBezTo>
                                  <a:pt x="371005" y="452746"/>
                                  <a:pt x="463517" y="243451"/>
                                  <a:pt x="617932" y="109352"/>
                                </a:cubicBezTo>
                                <a:close/>
                                <a:moveTo>
                                  <a:pt x="807048" y="102194"/>
                                </a:moveTo>
                                <a:cubicBezTo>
                                  <a:pt x="593935" y="202887"/>
                                  <a:pt x="467062" y="430180"/>
                                  <a:pt x="448655" y="737442"/>
                                </a:cubicBezTo>
                                <a:cubicBezTo>
                                  <a:pt x="668927" y="763825"/>
                                  <a:pt x="736828" y="638657"/>
                                  <a:pt x="821432" y="482538"/>
                                </a:cubicBezTo>
                                <a:cubicBezTo>
                                  <a:pt x="870245" y="392480"/>
                                  <a:pt x="920762" y="299354"/>
                                  <a:pt x="1006321" y="238201"/>
                                </a:cubicBezTo>
                                <a:cubicBezTo>
                                  <a:pt x="1032636" y="219453"/>
                                  <a:pt x="1059429" y="208341"/>
                                  <a:pt x="1085335" y="202478"/>
                                </a:cubicBezTo>
                                <a:cubicBezTo>
                                  <a:pt x="1003594" y="148893"/>
                                  <a:pt x="908900" y="113510"/>
                                  <a:pt x="807048" y="102194"/>
                                </a:cubicBezTo>
                                <a:close/>
                                <a:moveTo>
                                  <a:pt x="736283" y="0"/>
                                </a:moveTo>
                                <a:cubicBezTo>
                                  <a:pt x="1142942" y="0"/>
                                  <a:pt x="1472565" y="329623"/>
                                  <a:pt x="1472565" y="736283"/>
                                </a:cubicBezTo>
                                <a:cubicBezTo>
                                  <a:pt x="1472565" y="875801"/>
                                  <a:pt x="1433757" y="1006236"/>
                                  <a:pt x="1366350" y="1117403"/>
                                </a:cubicBezTo>
                                <a:lnTo>
                                  <a:pt x="1356112" y="1132018"/>
                                </a:lnTo>
                                <a:lnTo>
                                  <a:pt x="1235846" y="1132018"/>
                                </a:lnTo>
                                <a:lnTo>
                                  <a:pt x="1280552" y="1068990"/>
                                </a:lnTo>
                                <a:cubicBezTo>
                                  <a:pt x="1340052" y="972064"/>
                                  <a:pt x="1374394" y="858110"/>
                                  <a:pt x="1374394" y="736283"/>
                                </a:cubicBezTo>
                                <a:cubicBezTo>
                                  <a:pt x="1374394" y="725375"/>
                                  <a:pt x="1374121" y="714535"/>
                                  <a:pt x="1373576" y="703832"/>
                                </a:cubicBezTo>
                                <a:cubicBezTo>
                                  <a:pt x="1226183" y="901810"/>
                                  <a:pt x="966507" y="1011025"/>
                                  <a:pt x="636339" y="1011025"/>
                                </a:cubicBezTo>
                                <a:cubicBezTo>
                                  <a:pt x="615546" y="1011025"/>
                                  <a:pt x="594412" y="1010548"/>
                                  <a:pt x="573005" y="1009662"/>
                                </a:cubicBezTo>
                                <a:cubicBezTo>
                                  <a:pt x="533737" y="1008094"/>
                                  <a:pt x="496446" y="1003935"/>
                                  <a:pt x="461404" y="998004"/>
                                </a:cubicBezTo>
                                <a:cubicBezTo>
                                  <a:pt x="464267" y="1013752"/>
                                  <a:pt x="467540" y="1029091"/>
                                  <a:pt x="471153" y="1044158"/>
                                </a:cubicBezTo>
                                <a:cubicBezTo>
                                  <a:pt x="542566" y="1047396"/>
                                  <a:pt x="599508" y="1061184"/>
                                  <a:pt x="653221" y="1091266"/>
                                </a:cubicBezTo>
                                <a:lnTo>
                                  <a:pt x="709057" y="1132018"/>
                                </a:lnTo>
                                <a:lnTo>
                                  <a:pt x="237943" y="1132018"/>
                                </a:lnTo>
                                <a:lnTo>
                                  <a:pt x="259335" y="1105310"/>
                                </a:lnTo>
                                <a:cubicBezTo>
                                  <a:pt x="287764" y="1076472"/>
                                  <a:pt x="325601" y="1057793"/>
                                  <a:pt x="371823" y="1049135"/>
                                </a:cubicBezTo>
                                <a:cubicBezTo>
                                  <a:pt x="366437" y="1024660"/>
                                  <a:pt x="361869" y="999708"/>
                                  <a:pt x="358324" y="974347"/>
                                </a:cubicBezTo>
                                <a:cubicBezTo>
                                  <a:pt x="297854" y="956690"/>
                                  <a:pt x="247268" y="935147"/>
                                  <a:pt x="208614" y="915717"/>
                                </a:cubicBezTo>
                                <a:cubicBezTo>
                                  <a:pt x="172072" y="897447"/>
                                  <a:pt x="138667" y="877335"/>
                                  <a:pt x="109693" y="856338"/>
                                </a:cubicBezTo>
                                <a:cubicBezTo>
                                  <a:pt x="124470" y="933750"/>
                                  <a:pt x="153282" y="1006176"/>
                                  <a:pt x="193368" y="1070943"/>
                                </a:cubicBezTo>
                                <a:lnTo>
                                  <a:pt x="236379" y="1132018"/>
                                </a:lnTo>
                                <a:lnTo>
                                  <a:pt x="117090" y="1132018"/>
                                </a:lnTo>
                                <a:lnTo>
                                  <a:pt x="57858" y="1022886"/>
                                </a:lnTo>
                                <a:cubicBezTo>
                                  <a:pt x="20602" y="934798"/>
                                  <a:pt x="0" y="837948"/>
                                  <a:pt x="0" y="736283"/>
                                </a:cubicBezTo>
                                <a:cubicBezTo>
                                  <a:pt x="0" y="329623"/>
                                  <a:pt x="329623" y="0"/>
                                  <a:pt x="7362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Basketball player - right">
                          <a:extLst/>
                        </wps:cNvPr>
                        <wps:cNvSpPr/>
                        <wps:spPr>
                          <a:xfrm>
                            <a:off x="8546741" y="1388204"/>
                            <a:ext cx="1060811" cy="1389398"/>
                          </a:xfrm>
                          <a:custGeom>
                            <a:avLst/>
                            <a:gdLst>
                              <a:gd name="connsiteX0" fmla="*/ 634358 w 1060811"/>
                              <a:gd name="connsiteY0" fmla="*/ 657386 h 1389398"/>
                              <a:gd name="connsiteX1" fmla="*/ 634349 w 1060811"/>
                              <a:gd name="connsiteY1" fmla="*/ 657472 h 1389398"/>
                              <a:gd name="connsiteX2" fmla="*/ 634349 w 1060811"/>
                              <a:gd name="connsiteY2" fmla="*/ 657408 h 1389398"/>
                              <a:gd name="connsiteX3" fmla="*/ 576215 w 1060811"/>
                              <a:gd name="connsiteY3" fmla="*/ 233070 h 1389398"/>
                              <a:gd name="connsiteX4" fmla="*/ 681014 w 1060811"/>
                              <a:gd name="connsiteY4" fmla="*/ 337805 h 1389398"/>
                              <a:gd name="connsiteX5" fmla="*/ 576215 w 1060811"/>
                              <a:gd name="connsiteY5" fmla="*/ 442540 h 1389398"/>
                              <a:gd name="connsiteX6" fmla="*/ 471416 w 1060811"/>
                              <a:gd name="connsiteY6" fmla="*/ 337805 h 1389398"/>
                              <a:gd name="connsiteX7" fmla="*/ 576215 w 1060811"/>
                              <a:gd name="connsiteY7" fmla="*/ 233070 h 1389398"/>
                              <a:gd name="connsiteX8" fmla="*/ 911962 w 1060811"/>
                              <a:gd name="connsiteY8" fmla="*/ 4 h 1389398"/>
                              <a:gd name="connsiteX9" fmla="*/ 1039468 w 1060811"/>
                              <a:gd name="connsiteY9" fmla="*/ 129457 h 1389398"/>
                              <a:gd name="connsiteX10" fmla="*/ 1031845 w 1060811"/>
                              <a:gd name="connsiteY10" fmla="*/ 171619 h 1389398"/>
                              <a:gd name="connsiteX11" fmla="*/ 1042314 w 1060811"/>
                              <a:gd name="connsiteY11" fmla="*/ 176655 h 1389398"/>
                              <a:gd name="connsiteX12" fmla="*/ 1060811 w 1060811"/>
                              <a:gd name="connsiteY12" fmla="*/ 203652 h 1389398"/>
                              <a:gd name="connsiteX13" fmla="*/ 1060811 w 1060811"/>
                              <a:gd name="connsiteY13" fmla="*/ 220786 h 1389398"/>
                              <a:gd name="connsiteX14" fmla="*/ 1056487 w 1060811"/>
                              <a:gd name="connsiteY14" fmla="*/ 243867 h 1389398"/>
                              <a:gd name="connsiteX15" fmla="*/ 923827 w 1060811"/>
                              <a:gd name="connsiteY15" fmla="*/ 447054 h 1389398"/>
                              <a:gd name="connsiteX16" fmla="*/ 904070 w 1060811"/>
                              <a:gd name="connsiteY16" fmla="*/ 464358 h 1389398"/>
                              <a:gd name="connsiteX17" fmla="*/ 670211 w 1060811"/>
                              <a:gd name="connsiteY17" fmla="*/ 575991 h 1389398"/>
                              <a:gd name="connsiteX18" fmla="*/ 671500 w 1060811"/>
                              <a:gd name="connsiteY18" fmla="*/ 576637 h 1389398"/>
                              <a:gd name="connsiteX19" fmla="*/ 669621 w 1060811"/>
                              <a:gd name="connsiteY19" fmla="*/ 579736 h 1389398"/>
                              <a:gd name="connsiteX20" fmla="*/ 666077 w 1060811"/>
                              <a:gd name="connsiteY20" fmla="*/ 585353 h 1389398"/>
                              <a:gd name="connsiteX21" fmla="*/ 651743 w 1060811"/>
                              <a:gd name="connsiteY21" fmla="*/ 612599 h 1389398"/>
                              <a:gd name="connsiteX22" fmla="*/ 643636 w 1060811"/>
                              <a:gd name="connsiteY22" fmla="*/ 630742 h 1389398"/>
                              <a:gd name="connsiteX23" fmla="*/ 637033 w 1060811"/>
                              <a:gd name="connsiteY23" fmla="*/ 649208 h 1389398"/>
                              <a:gd name="connsiteX24" fmla="*/ 635637 w 1060811"/>
                              <a:gd name="connsiteY24" fmla="*/ 653598 h 1389398"/>
                              <a:gd name="connsiteX25" fmla="*/ 634885 w 1060811"/>
                              <a:gd name="connsiteY25" fmla="*/ 655858 h 1389398"/>
                              <a:gd name="connsiteX26" fmla="*/ 634510 w 1060811"/>
                              <a:gd name="connsiteY26" fmla="*/ 657020 h 1389398"/>
                              <a:gd name="connsiteX27" fmla="*/ 634402 w 1060811"/>
                              <a:gd name="connsiteY27" fmla="*/ 657279 h 1389398"/>
                              <a:gd name="connsiteX28" fmla="*/ 634358 w 1060811"/>
                              <a:gd name="connsiteY28" fmla="*/ 657386 h 1389398"/>
                              <a:gd name="connsiteX29" fmla="*/ 634671 w 1060811"/>
                              <a:gd name="connsiteY29" fmla="*/ 654373 h 1389398"/>
                              <a:gd name="connsiteX30" fmla="*/ 634510 w 1060811"/>
                              <a:gd name="connsiteY30" fmla="*/ 655342 h 1389398"/>
                              <a:gd name="connsiteX31" fmla="*/ 631664 w 1060811"/>
                              <a:gd name="connsiteY31" fmla="*/ 671870 h 1389398"/>
                              <a:gd name="connsiteX32" fmla="*/ 630107 w 1060811"/>
                              <a:gd name="connsiteY32" fmla="*/ 681491 h 1389398"/>
                              <a:gd name="connsiteX33" fmla="*/ 628711 w 1060811"/>
                              <a:gd name="connsiteY33" fmla="*/ 694081 h 1389398"/>
                              <a:gd name="connsiteX34" fmla="*/ 629409 w 1060811"/>
                              <a:gd name="connsiteY34" fmla="*/ 802873 h 1389398"/>
                              <a:gd name="connsiteX35" fmla="*/ 631235 w 1060811"/>
                              <a:gd name="connsiteY35" fmla="*/ 824438 h 1389398"/>
                              <a:gd name="connsiteX36" fmla="*/ 638214 w 1060811"/>
                              <a:gd name="connsiteY36" fmla="*/ 832121 h 1389398"/>
                              <a:gd name="connsiteX37" fmla="*/ 811890 w 1060811"/>
                              <a:gd name="connsiteY37" fmla="*/ 1068495 h 1389398"/>
                              <a:gd name="connsiteX38" fmla="*/ 1060811 w 1060811"/>
                              <a:gd name="connsiteY38" fmla="*/ 1002651 h 1389398"/>
                              <a:gd name="connsiteX39" fmla="*/ 1060811 w 1060811"/>
                              <a:gd name="connsiteY39" fmla="*/ 1107668 h 1389398"/>
                              <a:gd name="connsiteX40" fmla="*/ 805663 w 1060811"/>
                              <a:gd name="connsiteY40" fmla="*/ 1205309 h 1389398"/>
                              <a:gd name="connsiteX41" fmla="*/ 738930 w 1060811"/>
                              <a:gd name="connsiteY41" fmla="*/ 1188974 h 1389398"/>
                              <a:gd name="connsiteX42" fmla="*/ 734635 w 1060811"/>
                              <a:gd name="connsiteY42" fmla="*/ 1184131 h 1389398"/>
                              <a:gd name="connsiteX43" fmla="*/ 608311 w 1060811"/>
                              <a:gd name="connsiteY43" fmla="*/ 1041958 h 1389398"/>
                              <a:gd name="connsiteX44" fmla="*/ 624631 w 1060811"/>
                              <a:gd name="connsiteY44" fmla="*/ 1184841 h 1389398"/>
                              <a:gd name="connsiteX45" fmla="*/ 972950 w 1060811"/>
                              <a:gd name="connsiteY45" fmla="*/ 1296281 h 1389398"/>
                              <a:gd name="connsiteX46" fmla="*/ 1004894 w 1060811"/>
                              <a:gd name="connsiteY46" fmla="*/ 1352453 h 1389398"/>
                              <a:gd name="connsiteX47" fmla="*/ 947664 w 1060811"/>
                              <a:gd name="connsiteY47" fmla="*/ 1388157 h 1389398"/>
                              <a:gd name="connsiteX48" fmla="*/ 548235 w 1060811"/>
                              <a:gd name="connsiteY48" fmla="*/ 1295635 h 1389398"/>
                              <a:gd name="connsiteX49" fmla="*/ 502816 w 1060811"/>
                              <a:gd name="connsiteY49" fmla="*/ 1249213 h 1389398"/>
                              <a:gd name="connsiteX50" fmla="*/ 501635 w 1060811"/>
                              <a:gd name="connsiteY50" fmla="*/ 1243725 h 1389398"/>
                              <a:gd name="connsiteX51" fmla="*/ 428245 w 1060811"/>
                              <a:gd name="connsiteY51" fmla="*/ 890811 h 1389398"/>
                              <a:gd name="connsiteX52" fmla="*/ 427064 w 1060811"/>
                              <a:gd name="connsiteY52" fmla="*/ 883515 h 1389398"/>
                              <a:gd name="connsiteX53" fmla="*/ 426957 w 1060811"/>
                              <a:gd name="connsiteY53" fmla="*/ 876219 h 1389398"/>
                              <a:gd name="connsiteX54" fmla="*/ 417293 w 1060811"/>
                              <a:gd name="connsiteY54" fmla="*/ 835608 h 1389398"/>
                              <a:gd name="connsiteX55" fmla="*/ 396463 w 1060811"/>
                              <a:gd name="connsiteY55" fmla="*/ 693887 h 1389398"/>
                              <a:gd name="connsiteX56" fmla="*/ 395604 w 1060811"/>
                              <a:gd name="connsiteY56" fmla="*/ 672193 h 1389398"/>
                              <a:gd name="connsiteX57" fmla="*/ 395819 w 1060811"/>
                              <a:gd name="connsiteY57" fmla="*/ 647852 h 1389398"/>
                              <a:gd name="connsiteX58" fmla="*/ 396356 w 1060811"/>
                              <a:gd name="connsiteY58" fmla="*/ 631065 h 1389398"/>
                              <a:gd name="connsiteX59" fmla="*/ 399308 w 1060811"/>
                              <a:gd name="connsiteY59" fmla="*/ 604981 h 1389398"/>
                              <a:gd name="connsiteX60" fmla="*/ 406663 w 1060811"/>
                              <a:gd name="connsiteY60" fmla="*/ 563207 h 1389398"/>
                              <a:gd name="connsiteX61" fmla="*/ 412462 w 1060811"/>
                              <a:gd name="connsiteY61" fmla="*/ 540286 h 1389398"/>
                              <a:gd name="connsiteX62" fmla="*/ 210117 w 1060811"/>
                              <a:gd name="connsiteY62" fmla="*/ 583545 h 1389398"/>
                              <a:gd name="connsiteX63" fmla="*/ 85886 w 1060811"/>
                              <a:gd name="connsiteY63" fmla="*/ 732497 h 1389398"/>
                              <a:gd name="connsiteX64" fmla="*/ 48520 w 1060811"/>
                              <a:gd name="connsiteY64" fmla="*/ 749994 h 1389398"/>
                              <a:gd name="connsiteX65" fmla="*/ 17489 w 1060811"/>
                              <a:gd name="connsiteY65" fmla="*/ 738695 h 1389398"/>
                              <a:gd name="connsiteX66" fmla="*/ 11261 w 1060811"/>
                              <a:gd name="connsiteY66" fmla="*/ 670321 h 1389398"/>
                              <a:gd name="connsiteX67" fmla="*/ 146229 w 1060811"/>
                              <a:gd name="connsiteY67" fmla="*/ 508456 h 1389398"/>
                              <a:gd name="connsiteX68" fmla="*/ 173341 w 1060811"/>
                              <a:gd name="connsiteY68" fmla="*/ 492056 h 1389398"/>
                              <a:gd name="connsiteX69" fmla="*/ 448593 w 1060811"/>
                              <a:gd name="connsiteY69" fmla="*/ 433237 h 1389398"/>
                              <a:gd name="connsiteX70" fmla="*/ 472161 w 1060811"/>
                              <a:gd name="connsiteY70" fmla="*/ 434012 h 1389398"/>
                              <a:gd name="connsiteX71" fmla="*/ 640791 w 1060811"/>
                              <a:gd name="connsiteY71" fmla="*/ 482436 h 1389398"/>
                              <a:gd name="connsiteX72" fmla="*/ 849901 w 1060811"/>
                              <a:gd name="connsiteY72" fmla="*/ 382618 h 1389398"/>
                              <a:gd name="connsiteX73" fmla="*/ 933276 w 1060811"/>
                              <a:gd name="connsiteY73" fmla="*/ 254843 h 1389398"/>
                              <a:gd name="connsiteX74" fmla="*/ 909922 w 1060811"/>
                              <a:gd name="connsiteY74" fmla="*/ 256909 h 1389398"/>
                              <a:gd name="connsiteX75" fmla="*/ 782470 w 1060811"/>
                              <a:gd name="connsiteY75" fmla="*/ 127456 h 1389398"/>
                              <a:gd name="connsiteX76" fmla="*/ 911962 w 1060811"/>
                              <a:gd name="connsiteY76" fmla="*/ 4 h 13893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</a:cxnLst>
                            <a:rect l="l" t="t" r="r" b="b"/>
                            <a:pathLst>
                              <a:path w="1060811" h="1389398">
                                <a:moveTo>
                                  <a:pt x="634358" y="657386"/>
                                </a:moveTo>
                                <a:lnTo>
                                  <a:pt x="634349" y="657472"/>
                                </a:lnTo>
                                <a:lnTo>
                                  <a:pt x="634349" y="657408"/>
                                </a:lnTo>
                                <a:close/>
                                <a:moveTo>
                                  <a:pt x="576215" y="233070"/>
                                </a:moveTo>
                                <a:cubicBezTo>
                                  <a:pt x="634094" y="233070"/>
                                  <a:pt x="681014" y="279961"/>
                                  <a:pt x="681014" y="337805"/>
                                </a:cubicBezTo>
                                <a:cubicBezTo>
                                  <a:pt x="681014" y="395649"/>
                                  <a:pt x="634094" y="442540"/>
                                  <a:pt x="576215" y="442540"/>
                                </a:cubicBezTo>
                                <a:cubicBezTo>
                                  <a:pt x="518336" y="442540"/>
                                  <a:pt x="471416" y="395649"/>
                                  <a:pt x="471416" y="337805"/>
                                </a:cubicBezTo>
                                <a:cubicBezTo>
                                  <a:pt x="471416" y="279961"/>
                                  <a:pt x="518336" y="233070"/>
                                  <a:pt x="576215" y="233070"/>
                                </a:cubicBezTo>
                                <a:close/>
                                <a:moveTo>
                                  <a:pt x="911962" y="4"/>
                                </a:moveTo>
                                <a:cubicBezTo>
                                  <a:pt x="982936" y="585"/>
                                  <a:pt x="1040005" y="58500"/>
                                  <a:pt x="1039468" y="129457"/>
                                </a:cubicBezTo>
                                <a:cubicBezTo>
                                  <a:pt x="1039361" y="144307"/>
                                  <a:pt x="1036569" y="158447"/>
                                  <a:pt x="1031845" y="171619"/>
                                </a:cubicBezTo>
                                <a:cubicBezTo>
                                  <a:pt x="1035442" y="172910"/>
                                  <a:pt x="1038985" y="174459"/>
                                  <a:pt x="1042314" y="176655"/>
                                </a:cubicBezTo>
                                <a:lnTo>
                                  <a:pt x="1060811" y="203652"/>
                                </a:lnTo>
                                <a:lnTo>
                                  <a:pt x="1060811" y="220786"/>
                                </a:lnTo>
                                <a:lnTo>
                                  <a:pt x="1056487" y="243867"/>
                                </a:lnTo>
                                <a:lnTo>
                                  <a:pt x="923827" y="447054"/>
                                </a:lnTo>
                                <a:cubicBezTo>
                                  <a:pt x="918942" y="454544"/>
                                  <a:pt x="912123" y="460484"/>
                                  <a:pt x="904070" y="464358"/>
                                </a:cubicBezTo>
                                <a:lnTo>
                                  <a:pt x="670211" y="575991"/>
                                </a:lnTo>
                                <a:lnTo>
                                  <a:pt x="671500" y="576637"/>
                                </a:lnTo>
                                <a:cubicBezTo>
                                  <a:pt x="671500" y="576637"/>
                                  <a:pt x="670855" y="577734"/>
                                  <a:pt x="669621" y="579736"/>
                                </a:cubicBezTo>
                                <a:cubicBezTo>
                                  <a:pt x="668815" y="581092"/>
                                  <a:pt x="668010" y="581737"/>
                                  <a:pt x="666077" y="585353"/>
                                </a:cubicBezTo>
                                <a:cubicBezTo>
                                  <a:pt x="662427" y="591551"/>
                                  <a:pt x="657165" y="601171"/>
                                  <a:pt x="651743" y="612599"/>
                                </a:cubicBezTo>
                                <a:cubicBezTo>
                                  <a:pt x="648844" y="618346"/>
                                  <a:pt x="646589" y="624286"/>
                                  <a:pt x="643636" y="630742"/>
                                </a:cubicBezTo>
                                <a:cubicBezTo>
                                  <a:pt x="641757" y="636553"/>
                                  <a:pt x="638375" y="643720"/>
                                  <a:pt x="637033" y="649208"/>
                                </a:cubicBezTo>
                                <a:lnTo>
                                  <a:pt x="635637" y="653598"/>
                                </a:lnTo>
                                <a:lnTo>
                                  <a:pt x="634885" y="655858"/>
                                </a:lnTo>
                                <a:lnTo>
                                  <a:pt x="634510" y="657020"/>
                                </a:lnTo>
                                <a:lnTo>
                                  <a:pt x="634402" y="657279"/>
                                </a:lnTo>
                                <a:lnTo>
                                  <a:pt x="634358" y="657386"/>
                                </a:lnTo>
                                <a:lnTo>
                                  <a:pt x="634671" y="654373"/>
                                </a:lnTo>
                                <a:lnTo>
                                  <a:pt x="634510" y="655342"/>
                                </a:lnTo>
                                <a:cubicBezTo>
                                  <a:pt x="633543" y="660765"/>
                                  <a:pt x="632631" y="666318"/>
                                  <a:pt x="631664" y="671870"/>
                                </a:cubicBezTo>
                                <a:lnTo>
                                  <a:pt x="630107" y="681491"/>
                                </a:lnTo>
                                <a:cubicBezTo>
                                  <a:pt x="629517" y="684525"/>
                                  <a:pt x="629195" y="689884"/>
                                  <a:pt x="628711" y="694081"/>
                                </a:cubicBezTo>
                                <a:cubicBezTo>
                                  <a:pt x="625490" y="730237"/>
                                  <a:pt x="626993" y="772011"/>
                                  <a:pt x="629409" y="802873"/>
                                </a:cubicBezTo>
                                <a:cubicBezTo>
                                  <a:pt x="630000" y="810815"/>
                                  <a:pt x="630644" y="818046"/>
                                  <a:pt x="631235" y="824438"/>
                                </a:cubicBezTo>
                                <a:cubicBezTo>
                                  <a:pt x="633597" y="826892"/>
                                  <a:pt x="636120" y="829280"/>
                                  <a:pt x="638214" y="832121"/>
                                </a:cubicBezTo>
                                <a:lnTo>
                                  <a:pt x="811890" y="1068495"/>
                                </a:lnTo>
                                <a:lnTo>
                                  <a:pt x="1060811" y="1002651"/>
                                </a:lnTo>
                                <a:lnTo>
                                  <a:pt x="1060811" y="1107668"/>
                                </a:lnTo>
                                <a:lnTo>
                                  <a:pt x="805663" y="1205309"/>
                                </a:lnTo>
                                <a:cubicBezTo>
                                  <a:pt x="782900" y="1213896"/>
                                  <a:pt x="756056" y="1208279"/>
                                  <a:pt x="738930" y="1188974"/>
                                </a:cubicBezTo>
                                <a:lnTo>
                                  <a:pt x="734635" y="1184131"/>
                                </a:lnTo>
                                <a:lnTo>
                                  <a:pt x="608311" y="1041958"/>
                                </a:lnTo>
                                <a:lnTo>
                                  <a:pt x="624631" y="1184841"/>
                                </a:lnTo>
                                <a:lnTo>
                                  <a:pt x="972950" y="1296281"/>
                                </a:lnTo>
                                <a:cubicBezTo>
                                  <a:pt x="996304" y="1303835"/>
                                  <a:pt x="1010531" y="1328176"/>
                                  <a:pt x="1004894" y="1352453"/>
                                </a:cubicBezTo>
                                <a:cubicBezTo>
                                  <a:pt x="998988" y="1378150"/>
                                  <a:pt x="973326" y="1394097"/>
                                  <a:pt x="947664" y="1388157"/>
                                </a:cubicBezTo>
                                <a:lnTo>
                                  <a:pt x="548235" y="1295635"/>
                                </a:lnTo>
                                <a:cubicBezTo>
                                  <a:pt x="526063" y="1290470"/>
                                  <a:pt x="507755" y="1272973"/>
                                  <a:pt x="502816" y="1249213"/>
                                </a:cubicBezTo>
                                <a:lnTo>
                                  <a:pt x="501635" y="1243725"/>
                                </a:lnTo>
                                <a:lnTo>
                                  <a:pt x="428245" y="890811"/>
                                </a:lnTo>
                                <a:cubicBezTo>
                                  <a:pt x="427762" y="888487"/>
                                  <a:pt x="427333" y="885969"/>
                                  <a:pt x="427064" y="883515"/>
                                </a:cubicBezTo>
                                <a:cubicBezTo>
                                  <a:pt x="426796" y="881062"/>
                                  <a:pt x="427011" y="878673"/>
                                  <a:pt x="426957" y="876219"/>
                                </a:cubicBezTo>
                                <a:cubicBezTo>
                                  <a:pt x="424273" y="865760"/>
                                  <a:pt x="420944" y="852072"/>
                                  <a:pt x="417293" y="835608"/>
                                </a:cubicBezTo>
                                <a:cubicBezTo>
                                  <a:pt x="409240" y="798677"/>
                                  <a:pt x="399792" y="749284"/>
                                  <a:pt x="396463" y="693887"/>
                                </a:cubicBezTo>
                                <a:cubicBezTo>
                                  <a:pt x="396141" y="686591"/>
                                  <a:pt x="395604" y="680522"/>
                                  <a:pt x="395604" y="672193"/>
                                </a:cubicBezTo>
                                <a:cubicBezTo>
                                  <a:pt x="395658" y="664058"/>
                                  <a:pt x="395765" y="655923"/>
                                  <a:pt x="395819" y="647852"/>
                                </a:cubicBezTo>
                                <a:cubicBezTo>
                                  <a:pt x="395980" y="642170"/>
                                  <a:pt x="396141" y="636618"/>
                                  <a:pt x="396356" y="631065"/>
                                </a:cubicBezTo>
                                <a:cubicBezTo>
                                  <a:pt x="397322" y="622284"/>
                                  <a:pt x="398342" y="613568"/>
                                  <a:pt x="399308" y="604981"/>
                                </a:cubicBezTo>
                                <a:cubicBezTo>
                                  <a:pt x="400973" y="589162"/>
                                  <a:pt x="404194" y="576572"/>
                                  <a:pt x="406663" y="563207"/>
                                </a:cubicBezTo>
                                <a:cubicBezTo>
                                  <a:pt x="408650" y="555265"/>
                                  <a:pt x="410529" y="547647"/>
                                  <a:pt x="412462" y="540286"/>
                                </a:cubicBezTo>
                                <a:lnTo>
                                  <a:pt x="210117" y="583545"/>
                                </a:lnTo>
                                <a:lnTo>
                                  <a:pt x="85886" y="732497"/>
                                </a:lnTo>
                                <a:cubicBezTo>
                                  <a:pt x="76276" y="743990"/>
                                  <a:pt x="62478" y="749994"/>
                                  <a:pt x="48520" y="749994"/>
                                </a:cubicBezTo>
                                <a:cubicBezTo>
                                  <a:pt x="37568" y="749994"/>
                                  <a:pt x="26562" y="746250"/>
                                  <a:pt x="17489" y="738695"/>
                                </a:cubicBezTo>
                                <a:cubicBezTo>
                                  <a:pt x="-3127" y="721521"/>
                                  <a:pt x="-5919" y="690917"/>
                                  <a:pt x="11261" y="670321"/>
                                </a:cubicBezTo>
                                <a:lnTo>
                                  <a:pt x="146229" y="508456"/>
                                </a:lnTo>
                                <a:cubicBezTo>
                                  <a:pt x="153155" y="500127"/>
                                  <a:pt x="162765" y="494316"/>
                                  <a:pt x="173341" y="492056"/>
                                </a:cubicBezTo>
                                <a:lnTo>
                                  <a:pt x="448593" y="433237"/>
                                </a:lnTo>
                                <a:cubicBezTo>
                                  <a:pt x="456377" y="431558"/>
                                  <a:pt x="464484" y="431881"/>
                                  <a:pt x="472161" y="434012"/>
                                </a:cubicBezTo>
                                <a:lnTo>
                                  <a:pt x="640791" y="482436"/>
                                </a:lnTo>
                                <a:lnTo>
                                  <a:pt x="849901" y="382618"/>
                                </a:lnTo>
                                <a:lnTo>
                                  <a:pt x="933276" y="254843"/>
                                </a:lnTo>
                                <a:cubicBezTo>
                                  <a:pt x="925706" y="256199"/>
                                  <a:pt x="917922" y="256974"/>
                                  <a:pt x="909922" y="256909"/>
                                </a:cubicBezTo>
                                <a:cubicBezTo>
                                  <a:pt x="839002" y="256328"/>
                                  <a:pt x="781933" y="198413"/>
                                  <a:pt x="782470" y="127456"/>
                                </a:cubicBezTo>
                                <a:cubicBezTo>
                                  <a:pt x="783007" y="56499"/>
                                  <a:pt x="840989" y="-513"/>
                                  <a:pt x="911962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Basketball player - left">
                          <a:extLst/>
                        </wps:cNvPr>
                        <wps:cNvSpPr/>
                        <wps:spPr>
                          <a:xfrm>
                            <a:off x="25400" y="4234551"/>
                            <a:ext cx="1002002" cy="1389398"/>
                          </a:xfrm>
                          <a:custGeom>
                            <a:avLst/>
                            <a:gdLst>
                              <a:gd name="connsiteX0" fmla="*/ 367645 w 1002002"/>
                              <a:gd name="connsiteY0" fmla="*/ 657386 h 1389398"/>
                              <a:gd name="connsiteX1" fmla="*/ 367654 w 1002002"/>
                              <a:gd name="connsiteY1" fmla="*/ 657408 h 1389398"/>
                              <a:gd name="connsiteX2" fmla="*/ 367654 w 1002002"/>
                              <a:gd name="connsiteY2" fmla="*/ 657472 h 1389398"/>
                              <a:gd name="connsiteX3" fmla="*/ 425788 w 1002002"/>
                              <a:gd name="connsiteY3" fmla="*/ 233070 h 1389398"/>
                              <a:gd name="connsiteX4" fmla="*/ 530587 w 1002002"/>
                              <a:gd name="connsiteY4" fmla="*/ 337805 h 1389398"/>
                              <a:gd name="connsiteX5" fmla="*/ 425788 w 1002002"/>
                              <a:gd name="connsiteY5" fmla="*/ 442540 h 1389398"/>
                              <a:gd name="connsiteX6" fmla="*/ 320989 w 1002002"/>
                              <a:gd name="connsiteY6" fmla="*/ 337805 h 1389398"/>
                              <a:gd name="connsiteX7" fmla="*/ 425788 w 1002002"/>
                              <a:gd name="connsiteY7" fmla="*/ 233070 h 1389398"/>
                              <a:gd name="connsiteX8" fmla="*/ 90041 w 1002002"/>
                              <a:gd name="connsiteY8" fmla="*/ 4 h 1389398"/>
                              <a:gd name="connsiteX9" fmla="*/ 219533 w 1002002"/>
                              <a:gd name="connsiteY9" fmla="*/ 127456 h 1389398"/>
                              <a:gd name="connsiteX10" fmla="*/ 92081 w 1002002"/>
                              <a:gd name="connsiteY10" fmla="*/ 256909 h 1389398"/>
                              <a:gd name="connsiteX11" fmla="*/ 68727 w 1002002"/>
                              <a:gd name="connsiteY11" fmla="*/ 254843 h 1389398"/>
                              <a:gd name="connsiteX12" fmla="*/ 152103 w 1002002"/>
                              <a:gd name="connsiteY12" fmla="*/ 382618 h 1389398"/>
                              <a:gd name="connsiteX13" fmla="*/ 361212 w 1002002"/>
                              <a:gd name="connsiteY13" fmla="*/ 482436 h 1389398"/>
                              <a:gd name="connsiteX14" fmla="*/ 529842 w 1002002"/>
                              <a:gd name="connsiteY14" fmla="*/ 434012 h 1389398"/>
                              <a:gd name="connsiteX15" fmla="*/ 553410 w 1002002"/>
                              <a:gd name="connsiteY15" fmla="*/ 433237 h 1389398"/>
                              <a:gd name="connsiteX16" fmla="*/ 828662 w 1002002"/>
                              <a:gd name="connsiteY16" fmla="*/ 492056 h 1389398"/>
                              <a:gd name="connsiteX17" fmla="*/ 855774 w 1002002"/>
                              <a:gd name="connsiteY17" fmla="*/ 508456 h 1389398"/>
                              <a:gd name="connsiteX18" fmla="*/ 990742 w 1002002"/>
                              <a:gd name="connsiteY18" fmla="*/ 670321 h 1389398"/>
                              <a:gd name="connsiteX19" fmla="*/ 984514 w 1002002"/>
                              <a:gd name="connsiteY19" fmla="*/ 738695 h 1389398"/>
                              <a:gd name="connsiteX20" fmla="*/ 953483 w 1002002"/>
                              <a:gd name="connsiteY20" fmla="*/ 749994 h 1389398"/>
                              <a:gd name="connsiteX21" fmla="*/ 916117 w 1002002"/>
                              <a:gd name="connsiteY21" fmla="*/ 732497 h 1389398"/>
                              <a:gd name="connsiteX22" fmla="*/ 791886 w 1002002"/>
                              <a:gd name="connsiteY22" fmla="*/ 583545 h 1389398"/>
                              <a:gd name="connsiteX23" fmla="*/ 589541 w 1002002"/>
                              <a:gd name="connsiteY23" fmla="*/ 540286 h 1389398"/>
                              <a:gd name="connsiteX24" fmla="*/ 595340 w 1002002"/>
                              <a:gd name="connsiteY24" fmla="*/ 563207 h 1389398"/>
                              <a:gd name="connsiteX25" fmla="*/ 602695 w 1002002"/>
                              <a:gd name="connsiteY25" fmla="*/ 604981 h 1389398"/>
                              <a:gd name="connsiteX26" fmla="*/ 605647 w 1002002"/>
                              <a:gd name="connsiteY26" fmla="*/ 631065 h 1389398"/>
                              <a:gd name="connsiteX27" fmla="*/ 606184 w 1002002"/>
                              <a:gd name="connsiteY27" fmla="*/ 647852 h 1389398"/>
                              <a:gd name="connsiteX28" fmla="*/ 606399 w 1002002"/>
                              <a:gd name="connsiteY28" fmla="*/ 672193 h 1389398"/>
                              <a:gd name="connsiteX29" fmla="*/ 605540 w 1002002"/>
                              <a:gd name="connsiteY29" fmla="*/ 693887 h 1389398"/>
                              <a:gd name="connsiteX30" fmla="*/ 584710 w 1002002"/>
                              <a:gd name="connsiteY30" fmla="*/ 835608 h 1389398"/>
                              <a:gd name="connsiteX31" fmla="*/ 575046 w 1002002"/>
                              <a:gd name="connsiteY31" fmla="*/ 876219 h 1389398"/>
                              <a:gd name="connsiteX32" fmla="*/ 574939 w 1002002"/>
                              <a:gd name="connsiteY32" fmla="*/ 883515 h 1389398"/>
                              <a:gd name="connsiteX33" fmla="*/ 573758 w 1002002"/>
                              <a:gd name="connsiteY33" fmla="*/ 890811 h 1389398"/>
                              <a:gd name="connsiteX34" fmla="*/ 500368 w 1002002"/>
                              <a:gd name="connsiteY34" fmla="*/ 1243725 h 1389398"/>
                              <a:gd name="connsiteX35" fmla="*/ 499187 w 1002002"/>
                              <a:gd name="connsiteY35" fmla="*/ 1249213 h 1389398"/>
                              <a:gd name="connsiteX36" fmla="*/ 453768 w 1002002"/>
                              <a:gd name="connsiteY36" fmla="*/ 1295635 h 1389398"/>
                              <a:gd name="connsiteX37" fmla="*/ 54339 w 1002002"/>
                              <a:gd name="connsiteY37" fmla="*/ 1388157 h 1389398"/>
                              <a:gd name="connsiteX38" fmla="*/ 18316 w 1002002"/>
                              <a:gd name="connsiteY38" fmla="*/ 1382169 h 1389398"/>
                              <a:gd name="connsiteX39" fmla="*/ 0 w 1002002"/>
                              <a:gd name="connsiteY39" fmla="*/ 1356504 h 1389398"/>
                              <a:gd name="connsiteX40" fmla="*/ 0 w 1002002"/>
                              <a:gd name="connsiteY40" fmla="*/ 1332979 h 1389398"/>
                              <a:gd name="connsiteX41" fmla="*/ 2209 w 1002002"/>
                              <a:gd name="connsiteY41" fmla="*/ 1318096 h 1389398"/>
                              <a:gd name="connsiteX42" fmla="*/ 29053 w 1002002"/>
                              <a:gd name="connsiteY42" fmla="*/ 1296281 h 1389398"/>
                              <a:gd name="connsiteX43" fmla="*/ 377372 w 1002002"/>
                              <a:gd name="connsiteY43" fmla="*/ 1184841 h 1389398"/>
                              <a:gd name="connsiteX44" fmla="*/ 393692 w 1002002"/>
                              <a:gd name="connsiteY44" fmla="*/ 1041959 h 1389398"/>
                              <a:gd name="connsiteX45" fmla="*/ 267368 w 1002002"/>
                              <a:gd name="connsiteY45" fmla="*/ 1184131 h 1389398"/>
                              <a:gd name="connsiteX46" fmla="*/ 263073 w 1002002"/>
                              <a:gd name="connsiteY46" fmla="*/ 1188974 h 1389398"/>
                              <a:gd name="connsiteX47" fmla="*/ 196340 w 1002002"/>
                              <a:gd name="connsiteY47" fmla="*/ 1205309 h 1389398"/>
                              <a:gd name="connsiteX48" fmla="*/ 0 w 1002002"/>
                              <a:gd name="connsiteY48" fmla="*/ 1130173 h 1389398"/>
                              <a:gd name="connsiteX49" fmla="*/ 0 w 1002002"/>
                              <a:gd name="connsiteY49" fmla="*/ 1018207 h 1389398"/>
                              <a:gd name="connsiteX50" fmla="*/ 190113 w 1002002"/>
                              <a:gd name="connsiteY50" fmla="*/ 1068495 h 1389398"/>
                              <a:gd name="connsiteX51" fmla="*/ 363789 w 1002002"/>
                              <a:gd name="connsiteY51" fmla="*/ 832121 h 1389398"/>
                              <a:gd name="connsiteX52" fmla="*/ 370768 w 1002002"/>
                              <a:gd name="connsiteY52" fmla="*/ 824438 h 1389398"/>
                              <a:gd name="connsiteX53" fmla="*/ 372594 w 1002002"/>
                              <a:gd name="connsiteY53" fmla="*/ 802873 h 1389398"/>
                              <a:gd name="connsiteX54" fmla="*/ 373292 w 1002002"/>
                              <a:gd name="connsiteY54" fmla="*/ 694081 h 1389398"/>
                              <a:gd name="connsiteX55" fmla="*/ 371896 w 1002002"/>
                              <a:gd name="connsiteY55" fmla="*/ 681491 h 1389398"/>
                              <a:gd name="connsiteX56" fmla="*/ 370339 w 1002002"/>
                              <a:gd name="connsiteY56" fmla="*/ 671870 h 1389398"/>
                              <a:gd name="connsiteX57" fmla="*/ 367493 w 1002002"/>
                              <a:gd name="connsiteY57" fmla="*/ 655342 h 1389398"/>
                              <a:gd name="connsiteX58" fmla="*/ 367332 w 1002002"/>
                              <a:gd name="connsiteY58" fmla="*/ 654373 h 1389398"/>
                              <a:gd name="connsiteX59" fmla="*/ 367645 w 1002002"/>
                              <a:gd name="connsiteY59" fmla="*/ 657386 h 1389398"/>
                              <a:gd name="connsiteX60" fmla="*/ 367601 w 1002002"/>
                              <a:gd name="connsiteY60" fmla="*/ 657279 h 1389398"/>
                              <a:gd name="connsiteX61" fmla="*/ 367493 w 1002002"/>
                              <a:gd name="connsiteY61" fmla="*/ 657020 h 1389398"/>
                              <a:gd name="connsiteX62" fmla="*/ 367118 w 1002002"/>
                              <a:gd name="connsiteY62" fmla="*/ 655858 h 1389398"/>
                              <a:gd name="connsiteX63" fmla="*/ 366366 w 1002002"/>
                              <a:gd name="connsiteY63" fmla="*/ 653598 h 1389398"/>
                              <a:gd name="connsiteX64" fmla="*/ 364970 w 1002002"/>
                              <a:gd name="connsiteY64" fmla="*/ 649208 h 1389398"/>
                              <a:gd name="connsiteX65" fmla="*/ 358367 w 1002002"/>
                              <a:gd name="connsiteY65" fmla="*/ 630742 h 1389398"/>
                              <a:gd name="connsiteX66" fmla="*/ 350260 w 1002002"/>
                              <a:gd name="connsiteY66" fmla="*/ 612599 h 1389398"/>
                              <a:gd name="connsiteX67" fmla="*/ 335926 w 1002002"/>
                              <a:gd name="connsiteY67" fmla="*/ 585353 h 1389398"/>
                              <a:gd name="connsiteX68" fmla="*/ 332382 w 1002002"/>
                              <a:gd name="connsiteY68" fmla="*/ 579736 h 1389398"/>
                              <a:gd name="connsiteX69" fmla="*/ 330503 w 1002002"/>
                              <a:gd name="connsiteY69" fmla="*/ 576637 h 1389398"/>
                              <a:gd name="connsiteX70" fmla="*/ 331792 w 1002002"/>
                              <a:gd name="connsiteY70" fmla="*/ 575991 h 1389398"/>
                              <a:gd name="connsiteX71" fmla="*/ 97933 w 1002002"/>
                              <a:gd name="connsiteY71" fmla="*/ 464358 h 1389398"/>
                              <a:gd name="connsiteX72" fmla="*/ 78176 w 1002002"/>
                              <a:gd name="connsiteY72" fmla="*/ 447054 h 1389398"/>
                              <a:gd name="connsiteX73" fmla="*/ 0 w 1002002"/>
                              <a:gd name="connsiteY73" fmla="*/ 327317 h 1389398"/>
                              <a:gd name="connsiteX74" fmla="*/ 0 w 1002002"/>
                              <a:gd name="connsiteY74" fmla="*/ 37978 h 1389398"/>
                              <a:gd name="connsiteX75" fmla="*/ 40101 w 1002002"/>
                              <a:gd name="connsiteY75" fmla="*/ 10498 h 1389398"/>
                              <a:gd name="connsiteX76" fmla="*/ 90041 w 1002002"/>
                              <a:gd name="connsiteY76" fmla="*/ 4 h 13893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</a:cxnLst>
                            <a:rect l="l" t="t" r="r" b="b"/>
                            <a:pathLst>
                              <a:path w="1002002" h="1389398">
                                <a:moveTo>
                                  <a:pt x="367645" y="657386"/>
                                </a:moveTo>
                                <a:lnTo>
                                  <a:pt x="367654" y="657408"/>
                                </a:lnTo>
                                <a:lnTo>
                                  <a:pt x="367654" y="657472"/>
                                </a:lnTo>
                                <a:close/>
                                <a:moveTo>
                                  <a:pt x="425788" y="233070"/>
                                </a:moveTo>
                                <a:cubicBezTo>
                                  <a:pt x="483667" y="233070"/>
                                  <a:pt x="530587" y="279961"/>
                                  <a:pt x="530587" y="337805"/>
                                </a:cubicBezTo>
                                <a:cubicBezTo>
                                  <a:pt x="530587" y="395649"/>
                                  <a:pt x="483667" y="442540"/>
                                  <a:pt x="425788" y="442540"/>
                                </a:cubicBezTo>
                                <a:cubicBezTo>
                                  <a:pt x="367909" y="442540"/>
                                  <a:pt x="320989" y="395649"/>
                                  <a:pt x="320989" y="337805"/>
                                </a:cubicBezTo>
                                <a:cubicBezTo>
                                  <a:pt x="320989" y="279961"/>
                                  <a:pt x="367909" y="233070"/>
                                  <a:pt x="425788" y="233070"/>
                                </a:cubicBezTo>
                                <a:close/>
                                <a:moveTo>
                                  <a:pt x="90041" y="4"/>
                                </a:moveTo>
                                <a:cubicBezTo>
                                  <a:pt x="161015" y="-513"/>
                                  <a:pt x="218996" y="56499"/>
                                  <a:pt x="219533" y="127456"/>
                                </a:cubicBezTo>
                                <a:cubicBezTo>
                                  <a:pt x="220070" y="198413"/>
                                  <a:pt x="163001" y="256328"/>
                                  <a:pt x="92081" y="256909"/>
                                </a:cubicBezTo>
                                <a:cubicBezTo>
                                  <a:pt x="84081" y="256974"/>
                                  <a:pt x="76297" y="256199"/>
                                  <a:pt x="68727" y="254843"/>
                                </a:cubicBezTo>
                                <a:lnTo>
                                  <a:pt x="152103" y="382618"/>
                                </a:lnTo>
                                <a:lnTo>
                                  <a:pt x="361212" y="482436"/>
                                </a:lnTo>
                                <a:lnTo>
                                  <a:pt x="529842" y="434012"/>
                                </a:lnTo>
                                <a:cubicBezTo>
                                  <a:pt x="537519" y="431881"/>
                                  <a:pt x="545626" y="431558"/>
                                  <a:pt x="553410" y="433237"/>
                                </a:cubicBezTo>
                                <a:lnTo>
                                  <a:pt x="828662" y="492056"/>
                                </a:lnTo>
                                <a:cubicBezTo>
                                  <a:pt x="839238" y="494316"/>
                                  <a:pt x="848848" y="500127"/>
                                  <a:pt x="855774" y="508456"/>
                                </a:cubicBezTo>
                                <a:lnTo>
                                  <a:pt x="990742" y="670321"/>
                                </a:lnTo>
                                <a:cubicBezTo>
                                  <a:pt x="1007922" y="690917"/>
                                  <a:pt x="1005130" y="721521"/>
                                  <a:pt x="984514" y="738695"/>
                                </a:cubicBezTo>
                                <a:cubicBezTo>
                                  <a:pt x="975441" y="746250"/>
                                  <a:pt x="964435" y="749994"/>
                                  <a:pt x="953483" y="749994"/>
                                </a:cubicBezTo>
                                <a:cubicBezTo>
                                  <a:pt x="939525" y="749994"/>
                                  <a:pt x="925727" y="743990"/>
                                  <a:pt x="916117" y="732497"/>
                                </a:cubicBezTo>
                                <a:lnTo>
                                  <a:pt x="791886" y="583545"/>
                                </a:lnTo>
                                <a:lnTo>
                                  <a:pt x="589541" y="540286"/>
                                </a:lnTo>
                                <a:cubicBezTo>
                                  <a:pt x="591474" y="547647"/>
                                  <a:pt x="593353" y="555266"/>
                                  <a:pt x="595340" y="563207"/>
                                </a:cubicBezTo>
                                <a:cubicBezTo>
                                  <a:pt x="597809" y="576572"/>
                                  <a:pt x="601030" y="589162"/>
                                  <a:pt x="602695" y="604981"/>
                                </a:cubicBezTo>
                                <a:cubicBezTo>
                                  <a:pt x="603661" y="613568"/>
                                  <a:pt x="604681" y="622284"/>
                                  <a:pt x="605647" y="631065"/>
                                </a:cubicBezTo>
                                <a:cubicBezTo>
                                  <a:pt x="605862" y="636618"/>
                                  <a:pt x="606023" y="642170"/>
                                  <a:pt x="606184" y="647852"/>
                                </a:cubicBezTo>
                                <a:cubicBezTo>
                                  <a:pt x="606238" y="655923"/>
                                  <a:pt x="606345" y="664058"/>
                                  <a:pt x="606399" y="672193"/>
                                </a:cubicBezTo>
                                <a:cubicBezTo>
                                  <a:pt x="606399" y="680522"/>
                                  <a:pt x="605862" y="686591"/>
                                  <a:pt x="605540" y="693887"/>
                                </a:cubicBezTo>
                                <a:cubicBezTo>
                                  <a:pt x="602211" y="749284"/>
                                  <a:pt x="592763" y="798677"/>
                                  <a:pt x="584710" y="835608"/>
                                </a:cubicBezTo>
                                <a:cubicBezTo>
                                  <a:pt x="581059" y="852072"/>
                                  <a:pt x="577730" y="865760"/>
                                  <a:pt x="575046" y="876219"/>
                                </a:cubicBezTo>
                                <a:cubicBezTo>
                                  <a:pt x="574992" y="878673"/>
                                  <a:pt x="575207" y="881062"/>
                                  <a:pt x="574939" y="883515"/>
                                </a:cubicBezTo>
                                <a:cubicBezTo>
                                  <a:pt x="574670" y="885969"/>
                                  <a:pt x="574241" y="888487"/>
                                  <a:pt x="573758" y="890811"/>
                                </a:cubicBezTo>
                                <a:lnTo>
                                  <a:pt x="500368" y="1243725"/>
                                </a:lnTo>
                                <a:lnTo>
                                  <a:pt x="499187" y="1249213"/>
                                </a:lnTo>
                                <a:cubicBezTo>
                                  <a:pt x="494248" y="1272973"/>
                                  <a:pt x="475940" y="1290470"/>
                                  <a:pt x="453768" y="1295635"/>
                                </a:cubicBezTo>
                                <a:lnTo>
                                  <a:pt x="54339" y="1388157"/>
                                </a:lnTo>
                                <a:cubicBezTo>
                                  <a:pt x="41508" y="1391127"/>
                                  <a:pt x="28677" y="1388625"/>
                                  <a:pt x="18316" y="1382169"/>
                                </a:cubicBezTo>
                                <a:lnTo>
                                  <a:pt x="0" y="1356504"/>
                                </a:lnTo>
                                <a:lnTo>
                                  <a:pt x="0" y="1332979"/>
                                </a:lnTo>
                                <a:lnTo>
                                  <a:pt x="2209" y="1318096"/>
                                </a:lnTo>
                                <a:cubicBezTo>
                                  <a:pt x="7981" y="1308032"/>
                                  <a:pt x="17376" y="1300058"/>
                                  <a:pt x="29053" y="1296281"/>
                                </a:cubicBezTo>
                                <a:lnTo>
                                  <a:pt x="377372" y="1184841"/>
                                </a:lnTo>
                                <a:lnTo>
                                  <a:pt x="393692" y="1041959"/>
                                </a:lnTo>
                                <a:lnTo>
                                  <a:pt x="267368" y="1184131"/>
                                </a:lnTo>
                                <a:lnTo>
                                  <a:pt x="263073" y="1188974"/>
                                </a:lnTo>
                                <a:cubicBezTo>
                                  <a:pt x="245947" y="1208279"/>
                                  <a:pt x="219103" y="1213896"/>
                                  <a:pt x="196340" y="1205309"/>
                                </a:cubicBezTo>
                                <a:lnTo>
                                  <a:pt x="0" y="1130173"/>
                                </a:lnTo>
                                <a:lnTo>
                                  <a:pt x="0" y="1018207"/>
                                </a:lnTo>
                                <a:lnTo>
                                  <a:pt x="190113" y="1068495"/>
                                </a:lnTo>
                                <a:lnTo>
                                  <a:pt x="363789" y="832121"/>
                                </a:lnTo>
                                <a:cubicBezTo>
                                  <a:pt x="365883" y="829281"/>
                                  <a:pt x="368406" y="826892"/>
                                  <a:pt x="370768" y="824438"/>
                                </a:cubicBezTo>
                                <a:cubicBezTo>
                                  <a:pt x="371359" y="818046"/>
                                  <a:pt x="372003" y="810815"/>
                                  <a:pt x="372594" y="802873"/>
                                </a:cubicBezTo>
                                <a:cubicBezTo>
                                  <a:pt x="375010" y="772011"/>
                                  <a:pt x="376513" y="730237"/>
                                  <a:pt x="373292" y="694081"/>
                                </a:cubicBezTo>
                                <a:cubicBezTo>
                                  <a:pt x="372808" y="689884"/>
                                  <a:pt x="372486" y="684525"/>
                                  <a:pt x="371896" y="681491"/>
                                </a:cubicBezTo>
                                <a:lnTo>
                                  <a:pt x="370339" y="671870"/>
                                </a:lnTo>
                                <a:cubicBezTo>
                                  <a:pt x="369372" y="666318"/>
                                  <a:pt x="368460" y="660765"/>
                                  <a:pt x="367493" y="655342"/>
                                </a:cubicBezTo>
                                <a:lnTo>
                                  <a:pt x="367332" y="654373"/>
                                </a:lnTo>
                                <a:lnTo>
                                  <a:pt x="367645" y="657386"/>
                                </a:lnTo>
                                <a:lnTo>
                                  <a:pt x="367601" y="657279"/>
                                </a:lnTo>
                                <a:lnTo>
                                  <a:pt x="367493" y="657020"/>
                                </a:lnTo>
                                <a:lnTo>
                                  <a:pt x="367118" y="655858"/>
                                </a:lnTo>
                                <a:lnTo>
                                  <a:pt x="366366" y="653598"/>
                                </a:lnTo>
                                <a:lnTo>
                                  <a:pt x="364970" y="649208"/>
                                </a:lnTo>
                                <a:cubicBezTo>
                                  <a:pt x="363628" y="643720"/>
                                  <a:pt x="360246" y="636553"/>
                                  <a:pt x="358367" y="630742"/>
                                </a:cubicBezTo>
                                <a:cubicBezTo>
                                  <a:pt x="355414" y="624286"/>
                                  <a:pt x="353159" y="618346"/>
                                  <a:pt x="350260" y="612599"/>
                                </a:cubicBezTo>
                                <a:cubicBezTo>
                                  <a:pt x="344838" y="601171"/>
                                  <a:pt x="339576" y="591551"/>
                                  <a:pt x="335926" y="585353"/>
                                </a:cubicBezTo>
                                <a:cubicBezTo>
                                  <a:pt x="333993" y="581737"/>
                                  <a:pt x="333188" y="581092"/>
                                  <a:pt x="332382" y="579736"/>
                                </a:cubicBezTo>
                                <a:cubicBezTo>
                                  <a:pt x="331148" y="577734"/>
                                  <a:pt x="330503" y="576637"/>
                                  <a:pt x="330503" y="576637"/>
                                </a:cubicBezTo>
                                <a:lnTo>
                                  <a:pt x="331792" y="575991"/>
                                </a:lnTo>
                                <a:lnTo>
                                  <a:pt x="97933" y="464358"/>
                                </a:lnTo>
                                <a:cubicBezTo>
                                  <a:pt x="89880" y="460484"/>
                                  <a:pt x="83061" y="454544"/>
                                  <a:pt x="78176" y="447054"/>
                                </a:cubicBezTo>
                                <a:lnTo>
                                  <a:pt x="0" y="327317"/>
                                </a:lnTo>
                                <a:lnTo>
                                  <a:pt x="0" y="37978"/>
                                </a:lnTo>
                                <a:lnTo>
                                  <a:pt x="40101" y="10498"/>
                                </a:lnTo>
                                <a:cubicBezTo>
                                  <a:pt x="55423" y="3878"/>
                                  <a:pt x="72298" y="150"/>
                                  <a:pt x="90041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Basketball - top">
                          <a:extLst/>
                        </wps:cNvPr>
                        <wps:cNvSpPr/>
                        <wps:spPr>
                          <a:xfrm>
                            <a:off x="1905346" y="0"/>
                            <a:ext cx="1472565" cy="1045845"/>
                          </a:xfrm>
                          <a:custGeom>
                            <a:avLst/>
                            <a:gdLst>
                              <a:gd name="connsiteX0" fmla="*/ 501490 w 1472565"/>
                              <a:gd name="connsiteY0" fmla="*/ 718063 h 1045845"/>
                              <a:gd name="connsiteX1" fmla="*/ 641929 w 1472565"/>
                              <a:gd name="connsiteY1" fmla="*/ 940652 h 1045845"/>
                              <a:gd name="connsiteX2" fmla="*/ 736283 w 1472565"/>
                              <a:gd name="connsiteY2" fmla="*/ 947674 h 1045845"/>
                              <a:gd name="connsiteX3" fmla="*/ 823887 w 1472565"/>
                              <a:gd name="connsiteY3" fmla="*/ 941538 h 1045845"/>
                              <a:gd name="connsiteX4" fmla="*/ 741259 w 1472565"/>
                              <a:gd name="connsiteY4" fmla="*/ 873228 h 1045845"/>
                              <a:gd name="connsiteX5" fmla="*/ 501490 w 1472565"/>
                              <a:gd name="connsiteY5" fmla="*/ 718063 h 1045845"/>
                              <a:gd name="connsiteX6" fmla="*/ 397593 w 1472565"/>
                              <a:gd name="connsiteY6" fmla="*/ 717449 h 1045845"/>
                              <a:gd name="connsiteX7" fmla="*/ 308898 w 1472565"/>
                              <a:gd name="connsiteY7" fmla="*/ 782965 h 1045845"/>
                              <a:gd name="connsiteX8" fmla="*/ 474357 w 1472565"/>
                              <a:gd name="connsiteY8" fmla="*/ 891226 h 1045845"/>
                              <a:gd name="connsiteX9" fmla="*/ 397593 w 1472565"/>
                              <a:gd name="connsiteY9" fmla="*/ 717449 h 1045845"/>
                              <a:gd name="connsiteX10" fmla="*/ 109693 w 1472565"/>
                              <a:gd name="connsiteY10" fmla="*/ 429618 h 1045845"/>
                              <a:gd name="connsiteX11" fmla="*/ 237110 w 1472565"/>
                              <a:gd name="connsiteY11" fmla="*/ 706337 h 1045845"/>
                              <a:gd name="connsiteX12" fmla="*/ 259335 w 1472565"/>
                              <a:gd name="connsiteY12" fmla="*/ 678590 h 1045845"/>
                              <a:gd name="connsiteX13" fmla="*/ 371823 w 1472565"/>
                              <a:gd name="connsiteY13" fmla="*/ 622414 h 1045845"/>
                              <a:gd name="connsiteX14" fmla="*/ 358324 w 1472565"/>
                              <a:gd name="connsiteY14" fmla="*/ 547627 h 1045845"/>
                              <a:gd name="connsiteX15" fmla="*/ 208614 w 1472565"/>
                              <a:gd name="connsiteY15" fmla="*/ 488997 h 1045845"/>
                              <a:gd name="connsiteX16" fmla="*/ 109693 w 1472565"/>
                              <a:gd name="connsiteY16" fmla="*/ 429618 h 1045845"/>
                              <a:gd name="connsiteX17" fmla="*/ 1373576 w 1472565"/>
                              <a:gd name="connsiteY17" fmla="*/ 277112 h 1045845"/>
                              <a:gd name="connsiteX18" fmla="*/ 636339 w 1472565"/>
                              <a:gd name="connsiteY18" fmla="*/ 584305 h 1045845"/>
                              <a:gd name="connsiteX19" fmla="*/ 573005 w 1472565"/>
                              <a:gd name="connsiteY19" fmla="*/ 582942 h 1045845"/>
                              <a:gd name="connsiteX20" fmla="*/ 461404 w 1472565"/>
                              <a:gd name="connsiteY20" fmla="*/ 571284 h 1045845"/>
                              <a:gd name="connsiteX21" fmla="*/ 471153 w 1472565"/>
                              <a:gd name="connsiteY21" fmla="*/ 617438 h 1045845"/>
                              <a:gd name="connsiteX22" fmla="*/ 815910 w 1472565"/>
                              <a:gd name="connsiteY22" fmla="*/ 809417 h 1045845"/>
                              <a:gd name="connsiteX23" fmla="*/ 1035772 w 1472565"/>
                              <a:gd name="connsiteY23" fmla="*/ 872819 h 1045845"/>
                              <a:gd name="connsiteX24" fmla="*/ 1374394 w 1472565"/>
                              <a:gd name="connsiteY24" fmla="*/ 309563 h 1045845"/>
                              <a:gd name="connsiteX25" fmla="*/ 1373576 w 1472565"/>
                              <a:gd name="connsiteY25" fmla="*/ 277112 h 1045845"/>
                              <a:gd name="connsiteX26" fmla="*/ 132599 w 1472565"/>
                              <a:gd name="connsiteY26" fmla="*/ 103199 h 1045845"/>
                              <a:gd name="connsiteX27" fmla="*/ 98785 w 1472565"/>
                              <a:gd name="connsiteY27" fmla="*/ 285565 h 1045845"/>
                              <a:gd name="connsiteX28" fmla="*/ 349189 w 1472565"/>
                              <a:gd name="connsiteY28" fmla="*/ 441753 h 1045845"/>
                              <a:gd name="connsiteX29" fmla="*/ 348303 w 1472565"/>
                              <a:gd name="connsiteY29" fmla="*/ 390554 h 1045845"/>
                              <a:gd name="connsiteX30" fmla="*/ 165186 w 1472565"/>
                              <a:gd name="connsiteY30" fmla="*/ 224890 h 1045845"/>
                              <a:gd name="connsiteX31" fmla="*/ 132599 w 1472565"/>
                              <a:gd name="connsiteY31" fmla="*/ 103199 h 1045845"/>
                              <a:gd name="connsiteX32" fmla="*/ 70319 w 1472565"/>
                              <a:gd name="connsiteY32" fmla="*/ 0 h 1045845"/>
                              <a:gd name="connsiteX33" fmla="*/ 228968 w 1472565"/>
                              <a:gd name="connsiteY33" fmla="*/ 0 h 1045845"/>
                              <a:gd name="connsiteX34" fmla="*/ 226978 w 1472565"/>
                              <a:gd name="connsiteY34" fmla="*/ 16226 h 1045845"/>
                              <a:gd name="connsiteX35" fmla="*/ 254836 w 1472565"/>
                              <a:gd name="connsiteY35" fmla="*/ 184940 h 1045845"/>
                              <a:gd name="connsiteX36" fmla="*/ 351984 w 1472565"/>
                              <a:gd name="connsiteY36" fmla="*/ 286792 h 1045845"/>
                              <a:gd name="connsiteX37" fmla="*/ 379848 w 1472565"/>
                              <a:gd name="connsiteY37" fmla="*/ 101239 h 1045845"/>
                              <a:gd name="connsiteX38" fmla="*/ 413385 w 1472565"/>
                              <a:gd name="connsiteY38" fmla="*/ 0 h 1045845"/>
                              <a:gd name="connsiteX39" fmla="*/ 514546 w 1472565"/>
                              <a:gd name="connsiteY39" fmla="*/ 0 h 1045845"/>
                              <a:gd name="connsiteX40" fmla="*/ 513950 w 1472565"/>
                              <a:gd name="connsiteY40" fmla="*/ 1248 h 1045845"/>
                              <a:gd name="connsiteX41" fmla="*/ 448655 w 1472565"/>
                              <a:gd name="connsiteY41" fmla="*/ 310722 h 1045845"/>
                              <a:gd name="connsiteX42" fmla="*/ 821432 w 1472565"/>
                              <a:gd name="connsiteY42" fmla="*/ 55818 h 1045845"/>
                              <a:gd name="connsiteX43" fmla="*/ 854445 w 1472565"/>
                              <a:gd name="connsiteY43" fmla="*/ 0 h 1045845"/>
                              <a:gd name="connsiteX44" fmla="*/ 967811 w 1472565"/>
                              <a:gd name="connsiteY44" fmla="*/ 0 h 1045845"/>
                              <a:gd name="connsiteX45" fmla="*/ 907741 w 1472565"/>
                              <a:gd name="connsiteY45" fmla="*/ 102585 h 1045845"/>
                              <a:gd name="connsiteX46" fmla="*/ 505035 w 1472565"/>
                              <a:gd name="connsiteY46" fmla="*/ 412438 h 1045845"/>
                              <a:gd name="connsiteX47" fmla="*/ 446542 w 1472565"/>
                              <a:gd name="connsiteY47" fmla="*/ 409233 h 1045845"/>
                              <a:gd name="connsiteX48" fmla="*/ 447564 w 1472565"/>
                              <a:gd name="connsiteY48" fmla="*/ 448843 h 1045845"/>
                              <a:gd name="connsiteX49" fmla="*/ 448723 w 1472565"/>
                              <a:gd name="connsiteY49" fmla="*/ 468954 h 1045845"/>
                              <a:gd name="connsiteX50" fmla="*/ 577027 w 1472565"/>
                              <a:gd name="connsiteY50" fmla="*/ 484907 h 1045845"/>
                              <a:gd name="connsiteX51" fmla="*/ 1348420 w 1472565"/>
                              <a:gd name="connsiteY51" fmla="*/ 129651 h 1045845"/>
                              <a:gd name="connsiteX52" fmla="*/ 1295107 w 1472565"/>
                              <a:gd name="connsiteY52" fmla="*/ 2062 h 1045845"/>
                              <a:gd name="connsiteX53" fmla="*/ 1293660 w 1472565"/>
                              <a:gd name="connsiteY53" fmla="*/ 0 h 1045845"/>
                              <a:gd name="connsiteX54" fmla="*/ 1402246 w 1472565"/>
                              <a:gd name="connsiteY54" fmla="*/ 0 h 1045845"/>
                              <a:gd name="connsiteX55" fmla="*/ 1414708 w 1472565"/>
                              <a:gd name="connsiteY55" fmla="*/ 22959 h 1045845"/>
                              <a:gd name="connsiteX56" fmla="*/ 1472565 w 1472565"/>
                              <a:gd name="connsiteY56" fmla="*/ 309563 h 1045845"/>
                              <a:gd name="connsiteX57" fmla="*/ 1088539 w 1472565"/>
                              <a:gd name="connsiteY57" fmla="*/ 956196 h 1045845"/>
                              <a:gd name="connsiteX58" fmla="*/ 1075586 w 1472565"/>
                              <a:gd name="connsiteY58" fmla="*/ 963354 h 1045845"/>
                              <a:gd name="connsiteX59" fmla="*/ 1073405 w 1472565"/>
                              <a:gd name="connsiteY59" fmla="*/ 964036 h 1045845"/>
                              <a:gd name="connsiteX60" fmla="*/ 736283 w 1472565"/>
                              <a:gd name="connsiteY60" fmla="*/ 1045845 h 1045845"/>
                              <a:gd name="connsiteX61" fmla="*/ 0 w 1472565"/>
                              <a:gd name="connsiteY61" fmla="*/ 309563 h 1045845"/>
                              <a:gd name="connsiteX62" fmla="*/ 57858 w 1472565"/>
                              <a:gd name="connsiteY62" fmla="*/ 22959 h 10458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</a:cxnLst>
                            <a:rect l="l" t="t" r="r" b="b"/>
                            <a:pathLst>
                              <a:path w="1472565" h="1045845">
                                <a:moveTo>
                                  <a:pt x="501490" y="718063"/>
                                </a:moveTo>
                                <a:cubicBezTo>
                                  <a:pt x="544849" y="835936"/>
                                  <a:pt x="604161" y="918291"/>
                                  <a:pt x="641929" y="940652"/>
                                </a:cubicBezTo>
                                <a:cubicBezTo>
                                  <a:pt x="672744" y="945220"/>
                                  <a:pt x="704241" y="947674"/>
                                  <a:pt x="736283" y="947674"/>
                                </a:cubicBezTo>
                                <a:cubicBezTo>
                                  <a:pt x="766007" y="947674"/>
                                  <a:pt x="795253" y="945492"/>
                                  <a:pt x="823887" y="941538"/>
                                </a:cubicBezTo>
                                <a:cubicBezTo>
                                  <a:pt x="795390" y="925586"/>
                                  <a:pt x="767302" y="903633"/>
                                  <a:pt x="741259" y="873228"/>
                                </a:cubicBezTo>
                                <a:cubicBezTo>
                                  <a:pt x="651610" y="768376"/>
                                  <a:pt x="594957" y="728835"/>
                                  <a:pt x="501490" y="718063"/>
                                </a:cubicBezTo>
                                <a:close/>
                                <a:moveTo>
                                  <a:pt x="397593" y="717449"/>
                                </a:moveTo>
                                <a:cubicBezTo>
                                  <a:pt x="332895" y="727267"/>
                                  <a:pt x="314216" y="761763"/>
                                  <a:pt x="308898" y="782965"/>
                                </a:cubicBezTo>
                                <a:cubicBezTo>
                                  <a:pt x="357779" y="827142"/>
                                  <a:pt x="413614" y="863751"/>
                                  <a:pt x="474357" y="891226"/>
                                </a:cubicBezTo>
                                <a:cubicBezTo>
                                  <a:pt x="445315" y="841799"/>
                                  <a:pt x="418727" y="782624"/>
                                  <a:pt x="397593" y="717449"/>
                                </a:cubicBezTo>
                                <a:close/>
                                <a:moveTo>
                                  <a:pt x="109693" y="429618"/>
                                </a:moveTo>
                                <a:cubicBezTo>
                                  <a:pt x="129395" y="532833"/>
                                  <a:pt x="174049" y="627187"/>
                                  <a:pt x="237110" y="706337"/>
                                </a:cubicBezTo>
                                <a:cubicBezTo>
                                  <a:pt x="243178" y="696997"/>
                                  <a:pt x="250473" y="687657"/>
                                  <a:pt x="259335" y="678590"/>
                                </a:cubicBezTo>
                                <a:cubicBezTo>
                                  <a:pt x="287764" y="649752"/>
                                  <a:pt x="325601" y="631073"/>
                                  <a:pt x="371823" y="622414"/>
                                </a:cubicBezTo>
                                <a:cubicBezTo>
                                  <a:pt x="366437" y="597940"/>
                                  <a:pt x="361869" y="572988"/>
                                  <a:pt x="358324" y="547627"/>
                                </a:cubicBezTo>
                                <a:cubicBezTo>
                                  <a:pt x="297854" y="529970"/>
                                  <a:pt x="247268" y="508427"/>
                                  <a:pt x="208614" y="488997"/>
                                </a:cubicBezTo>
                                <a:cubicBezTo>
                                  <a:pt x="172072" y="470727"/>
                                  <a:pt x="138667" y="450615"/>
                                  <a:pt x="109693" y="429618"/>
                                </a:cubicBezTo>
                                <a:close/>
                                <a:moveTo>
                                  <a:pt x="1373576" y="277112"/>
                                </a:moveTo>
                                <a:cubicBezTo>
                                  <a:pt x="1226183" y="475090"/>
                                  <a:pt x="966507" y="584305"/>
                                  <a:pt x="636339" y="584305"/>
                                </a:cubicBezTo>
                                <a:cubicBezTo>
                                  <a:pt x="615546" y="584305"/>
                                  <a:pt x="594412" y="583828"/>
                                  <a:pt x="573005" y="582942"/>
                                </a:cubicBezTo>
                                <a:cubicBezTo>
                                  <a:pt x="533737" y="581374"/>
                                  <a:pt x="496445" y="577215"/>
                                  <a:pt x="461404" y="571284"/>
                                </a:cubicBezTo>
                                <a:cubicBezTo>
                                  <a:pt x="464267" y="587032"/>
                                  <a:pt x="467540" y="602371"/>
                                  <a:pt x="471153" y="617438"/>
                                </a:cubicBezTo>
                                <a:cubicBezTo>
                                  <a:pt x="613978" y="623914"/>
                                  <a:pt x="698923" y="672591"/>
                                  <a:pt x="815910" y="809417"/>
                                </a:cubicBezTo>
                                <a:cubicBezTo>
                                  <a:pt x="895129" y="902066"/>
                                  <a:pt x="1006389" y="880591"/>
                                  <a:pt x="1035772" y="872819"/>
                                </a:cubicBezTo>
                                <a:cubicBezTo>
                                  <a:pt x="1237023" y="765376"/>
                                  <a:pt x="1374394" y="553218"/>
                                  <a:pt x="1374394" y="309563"/>
                                </a:cubicBezTo>
                                <a:cubicBezTo>
                                  <a:pt x="1374394" y="298655"/>
                                  <a:pt x="1374121" y="287815"/>
                                  <a:pt x="1373576" y="277112"/>
                                </a:cubicBezTo>
                                <a:close/>
                                <a:moveTo>
                                  <a:pt x="132599" y="103199"/>
                                </a:moveTo>
                                <a:cubicBezTo>
                                  <a:pt x="112897" y="160806"/>
                                  <a:pt x="101171" y="221959"/>
                                  <a:pt x="98785" y="285565"/>
                                </a:cubicBezTo>
                                <a:cubicBezTo>
                                  <a:pt x="128850" y="330697"/>
                                  <a:pt x="221226" y="397916"/>
                                  <a:pt x="349189" y="441753"/>
                                </a:cubicBezTo>
                                <a:cubicBezTo>
                                  <a:pt x="348575" y="424504"/>
                                  <a:pt x="348303" y="407393"/>
                                  <a:pt x="348303" y="390554"/>
                                </a:cubicBezTo>
                                <a:cubicBezTo>
                                  <a:pt x="264857" y="364102"/>
                                  <a:pt x="202001" y="307517"/>
                                  <a:pt x="165186" y="224890"/>
                                </a:cubicBezTo>
                                <a:cubicBezTo>
                                  <a:pt x="147802" y="185963"/>
                                  <a:pt x="137712" y="144240"/>
                                  <a:pt x="132599" y="103199"/>
                                </a:cubicBezTo>
                                <a:close/>
                                <a:moveTo>
                                  <a:pt x="70319" y="0"/>
                                </a:moveTo>
                                <a:lnTo>
                                  <a:pt x="228968" y="0"/>
                                </a:lnTo>
                                <a:lnTo>
                                  <a:pt x="226978" y="16226"/>
                                </a:lnTo>
                                <a:cubicBezTo>
                                  <a:pt x="224652" y="68396"/>
                                  <a:pt x="230566" y="130571"/>
                                  <a:pt x="254836" y="184940"/>
                                </a:cubicBezTo>
                                <a:cubicBezTo>
                                  <a:pt x="276311" y="233071"/>
                                  <a:pt x="308421" y="266613"/>
                                  <a:pt x="351984" y="286792"/>
                                </a:cubicBezTo>
                                <a:cubicBezTo>
                                  <a:pt x="356739" y="221601"/>
                                  <a:pt x="366088" y="159626"/>
                                  <a:pt x="379848" y="101239"/>
                                </a:cubicBezTo>
                                <a:lnTo>
                                  <a:pt x="413385" y="0"/>
                                </a:lnTo>
                                <a:lnTo>
                                  <a:pt x="514546" y="0"/>
                                </a:lnTo>
                                <a:lnTo>
                                  <a:pt x="513950" y="1248"/>
                                </a:lnTo>
                                <a:cubicBezTo>
                                  <a:pt x="477713" y="91521"/>
                                  <a:pt x="455558" y="195498"/>
                                  <a:pt x="448655" y="310722"/>
                                </a:cubicBezTo>
                                <a:cubicBezTo>
                                  <a:pt x="668926" y="337105"/>
                                  <a:pt x="736828" y="211937"/>
                                  <a:pt x="821432" y="55818"/>
                                </a:cubicBezTo>
                                <a:lnTo>
                                  <a:pt x="854445" y="0"/>
                                </a:lnTo>
                                <a:lnTo>
                                  <a:pt x="967811" y="0"/>
                                </a:lnTo>
                                <a:lnTo>
                                  <a:pt x="907741" y="102585"/>
                                </a:lnTo>
                                <a:cubicBezTo>
                                  <a:pt x="828386" y="249024"/>
                                  <a:pt x="739760" y="412438"/>
                                  <a:pt x="505035" y="412438"/>
                                </a:cubicBezTo>
                                <a:cubicBezTo>
                                  <a:pt x="486492" y="412438"/>
                                  <a:pt x="466994" y="411347"/>
                                  <a:pt x="446542" y="409233"/>
                                </a:cubicBezTo>
                                <a:cubicBezTo>
                                  <a:pt x="446746" y="422323"/>
                                  <a:pt x="447087" y="435549"/>
                                  <a:pt x="447564" y="448843"/>
                                </a:cubicBezTo>
                                <a:cubicBezTo>
                                  <a:pt x="447905" y="455592"/>
                                  <a:pt x="448246" y="462273"/>
                                  <a:pt x="448723" y="468954"/>
                                </a:cubicBezTo>
                                <a:cubicBezTo>
                                  <a:pt x="489355" y="477408"/>
                                  <a:pt x="532305" y="483066"/>
                                  <a:pt x="577027" y="484907"/>
                                </a:cubicBezTo>
                                <a:cubicBezTo>
                                  <a:pt x="951850" y="500246"/>
                                  <a:pt x="1231910" y="370851"/>
                                  <a:pt x="1348420" y="129651"/>
                                </a:cubicBezTo>
                                <a:cubicBezTo>
                                  <a:pt x="1335228" y="84894"/>
                                  <a:pt x="1317264" y="42166"/>
                                  <a:pt x="1295107" y="2062"/>
                                </a:cubicBezTo>
                                <a:lnTo>
                                  <a:pt x="1293660" y="0"/>
                                </a:lnTo>
                                <a:lnTo>
                                  <a:pt x="1402246" y="0"/>
                                </a:lnTo>
                                <a:lnTo>
                                  <a:pt x="1414708" y="22959"/>
                                </a:lnTo>
                                <a:cubicBezTo>
                                  <a:pt x="1451964" y="111048"/>
                                  <a:pt x="1472565" y="207898"/>
                                  <a:pt x="1472565" y="309563"/>
                                </a:cubicBezTo>
                                <a:cubicBezTo>
                                  <a:pt x="1472565" y="588600"/>
                                  <a:pt x="1317332" y="831301"/>
                                  <a:pt x="1088539" y="956196"/>
                                </a:cubicBezTo>
                                <a:cubicBezTo>
                                  <a:pt x="1084653" y="959127"/>
                                  <a:pt x="1080427" y="961650"/>
                                  <a:pt x="1075586" y="963354"/>
                                </a:cubicBezTo>
                                <a:cubicBezTo>
                                  <a:pt x="1075314" y="963422"/>
                                  <a:pt x="1074291" y="963763"/>
                                  <a:pt x="1073405" y="964036"/>
                                </a:cubicBezTo>
                                <a:cubicBezTo>
                                  <a:pt x="972370" y="1016189"/>
                                  <a:pt x="857837" y="1045845"/>
                                  <a:pt x="736283" y="1045845"/>
                                </a:cubicBezTo>
                                <a:cubicBezTo>
                                  <a:pt x="329623" y="1045845"/>
                                  <a:pt x="0" y="716222"/>
                                  <a:pt x="0" y="309563"/>
                                </a:cubicBezTo>
                                <a:cubicBezTo>
                                  <a:pt x="0" y="207898"/>
                                  <a:pt x="20602" y="111048"/>
                                  <a:pt x="57858" y="229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E718C0" id="Group 4" o:spid="_x0000_s1026" style="position:absolute;margin-left:0;margin-top:0;width:757.45pt;height:576.7pt;z-index:-251655168;mso-position-horizontal:left;mso-position-horizontal-relative:margin;mso-position-vertical:top;mso-position-vertical-relative:margin;mso-width-relative:margin;mso-height-relative:margin" coordsize="96157,7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">
                <v:shape id="Blue rectangle" o:spid="_x0000_s1027" style="position:absolute;left:254;width:95821;height:73186;visibility:visible;mso-wrap-style:square;v-text-anchor:top" coordsize="15831,1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qMJr0A&#10;AADcAAAADwAAAGRycy9kb3ducmV2LnhtbERPuwrCMBTdBf8hXMFFNLWDSm0UEURx8wGul+baVpub&#10;2kStf28GwfFw3umyNZV4UeNKywrGowgEcWZ1ybmC82kznIFwHlljZZkUfMjBctHtpJho++YDvY4+&#10;FyGEXYIKCu/rREqXFWTQjWxNHLirbQz6AJtc6gbfIdxUMo6iiTRYcmgosKZ1Qdn9+DQKbtUgHkxY&#10;knnwU5Zmvd3Hm4tS/V67moPw1Pq/+OfeaQXxNKwNZ8IRkI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GqMJr0AAADcAAAADwAAAAAAAAAAAAAAAACYAgAAZHJzL2Rvd25yZXYu&#10;eG1sUEsFBgAAAAAEAAQA9QAAAIIDAAAAAA==&#10;" path="m,12239r15830,l15830,,,,,12239xe" fillcolor="#6b78e8 [3204]" stroked="f">
                  <v:path arrowok="t" o:connecttype="custom" o:connectlocs="0,7318088;9581547,7318088;9581547,0;0,0;0,7318088" o:connectangles="0,0,0,0,0"/>
                </v:shape>
                <v:shape id="White diagonal lines" o:spid="_x0000_s1028" style="position:absolute;left:11475;top:-11378;width:73152;height:95976;rotation:90;visibility:visible;mso-wrap-style:square;v-text-anchor:middle" coordsize="7315200,959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NW7MUA&#10;AADcAAAADwAAAGRycy9kb3ducmV2LnhtbESPwWrDMBBE74H8g9hAb4lcH9rUiRIag8HgQonbD9ha&#10;G8uJtTKWkrh/XxUKPQ4z84bZ7ifbixuNvnOs4HGVgCBunO64VfD5USzXIHxA1tg7JgXf5GG/m8+2&#10;mGl35yPd6tCKCGGfoQITwpBJ6RtDFv3KDcTRO7nRYohybKUe8R7htpdpkjxJix3HBYMD5YaaS321&#10;Cs5ymKr08H6qm+qtNPmlKr7KSqmHxfS6ARFoCv/hv3apFaTPL/B7Jh4B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M1bsxQAAANwAAAAPAAAAAAAAAAAAAAAAAJgCAABkcnMv&#10;ZG93bnJldi54bWxQSwUGAAAAAAQABAD1AAAAigMAAAAA&#10;" path="m5493523,3119379v,-903,,-903,,-903c5491318,3114867,5492420,3109453,5497380,3106746v3858,-1805,10472,,12676,4512l7315200,6500239r,39565l5493523,3119379xm5493523,5970818v,-1805,,-1805,,-1805c5491318,5965404,5492420,5960892,5497380,5958185v3858,-1805,10472,,12676,3609l7315200,9350776r,40065l5493523,5970818xm5483602,5733499v,-903,,-903,,-903c5480847,5728084,5482500,5723573,5487460,5720866v4960,-2707,9920,,12676,3609l7315200,9132483r,40068l5483602,5733499xm5250754,7611707v-1550,-26013,12400,-51392,37200,-63573c5321022,7531891,5360151,7545427,5376685,7578814r109673,201225c5501238,7811621,5490216,7848618,5460455,7866665v-31414,18949,-72197,7219,-90935,-24364l5259847,7641076v-1102,-1805,-1102,-2707,-2204,-3609c5253509,7629120,5251270,7620379,5250754,7611707xm4930896,4040457v1585,-5415,5167,-10152,10403,-12407c4951219,4022636,4965548,4026245,4970508,4037073l7315200,8439693r,90028l4932481,4056925v-2756,-4963,-3169,-11054,-1585,-16468xm4636460,6487754v-2170,-25886,10540,-51772,35340,-63954c4704868,6406655,4743997,6418386,4762184,6450871r499316,938448c5279136,7422706,5266461,7463312,5233393,7479555v-33067,17144,-72197,5414,-90384,-27973l4643693,6513133v-4133,-8121,-6510,-16750,-7233,-25379xm4361588,6771319v2273,-5752,6820,-10490,13158,-12746c4387422,6753159,4401200,6758573,4406160,6771206l5911422,9597624r-54747,l4363172,6793765v,-1804,-1102,-2707,-1102,-3609c4359314,6783839,4359314,6777072,4361588,6771319xm4322331,r104098,l7315200,5421748r,199193l4322331,xm4135589,r21340,l7315200,5929347r,40063l4135589,xm3927581,r104463,l7315200,6163184r,199773l5667677,3268267r-1102,903c5646183,3279095,5620832,3271877,5609258,3252025r-87628,-166936c5511710,3065237,5486358,3058019,5465967,3067945v-21494,9925,-29210,36996,-19290,56848l5605400,3422570v6614,14437,6614,30680,-2204,43313l7315200,6680572r,37264l5591622,3478516v-1102,,-1102,1805,-2755,1805c5568475,3490246,5543124,3482125,5532101,3462273l4566536,1649443v-1653,-902,-1653,-1804,-2755,-3609c4553860,1625982,4563781,1600716,4584172,1589888v20392,-9926,45743,-902,55663,20754l5291812,2834235v9920,20754,35272,27973,55663,18047c5369520,2842356,5376685,2815285,5366765,2795433l5161196,2408323v-10471,-20754,-2755,-46020,17636,-56848c5178832,2351475,5179934,2351475,5179934,2351475l3927581,xm3700173,5940138v-3858,27973,1102,55946,13778,81212l4096430,6738722v1102,-903,3857,-903,4960,-1805c4111861,6731503,4115719,6719772,4110208,6709846l3700173,5940138xm3320450,4723765v,11731,2205,21656,4961,31582l3485236,5057635v-1102,-18047,-6063,-35191,-14880,-50532l3320450,4723765xm3110611,6430004v2205,-7106,7027,-13423,14191,-17935c3139683,6402143,3160074,6406655,3168892,6421995r494356,926718c3670964,7364053,3691355,7370370,3707889,7363151v14880,-7219,21494,-27973,12676,-43313l3564046,7026573v,-903,-1102,-1805,-1102,-3610c3556330,7006721,3562944,6986869,3579478,6979650v16533,-6316,35271,,42987,17145l3961956,7634760v,902,1102,2707,1102,3609c3969120,7654611,3963058,7675366,3946525,7681682v-16534,6317,-35823,,-42988,-17145l3835749,7539110v,-902,,-2707,-1102,-3609c3824727,7520161,3805437,7516551,3790006,7525575v-14880,9926,-18738,28875,-9920,44215l3900781,7795379v,1804,1103,2707,1103,3609c3908497,7816133,3901884,7835985,3885350,7842301v-16534,6317,-35272,,-42987,-16242l3112127,6452675v-3307,-7670,-3720,-15565,-1516,-22671xm2964701,r55430,l3080161,112734v13778,-5414,29210,1804,36926,14437l3963058,1714413v7716,15340,25352,20754,40783,12633c4018721,1719827,4024233,1701780,4016517,1686440l3868816,1410319v-6062,-9926,-4960,-24363,2756,-33387l3137942,r102921,l4252397,1899396v2756,-7219,1653,-15341,-2205,-22559l3855038,1135101v-7715,-15340,-2755,-33387,12676,-40606c3883146,1086374,3900781,1091788,3908497,1107128r712600,1338192c4628813,2460660,4623853,2477805,4608421,2485926v-15431,7219,-33067,1805,-40783,-12633l4413876,2185442v-3858,-8121,-9921,-12633,-17636,-15340l4579212,2512094v9920,6317,18738,15340,24249,25266l5675393,4548708v15431,29778,50703,43313,82668,33387l5478642,4057827v-4960,-9926,-1653,-23461,8818,-28875c5497380,4023538,5511710,4028050,5516670,4037976r276663,518853c5808764,4535173,5811520,4506298,5798844,4482836l5459353,3846676v-8818,-17144,-9920,-36996,-3858,-55946l3436531,r20965,l5465967,3771781v13778,-18949,36925,-29778,60623,-27071l3532600,r103998,l7315200,6906733r,198435l6318001,5233595v-6063,11730,-16534,21656,-27556,27972c6255724,5279614,6213839,5266981,6196203,5232693l6051258,4960182v-12676,-23462,-36926,-38802,-63379,-36997l7315200,7414550r,90796l5948749,4935817v-27005,19853,-35823,56850,-19289,87529l6191243,5514227v4960,10828,7715,22558,7715,34290l7061464,7167340v11573,23461,3858,51434,-19290,62262c7041072,7231407,7038317,7232310,7037214,7232310r277986,522397l7315200,7847351,6127864,5617095v-25352,,-49601,-14437,-61175,-36997l4478908,2601427v-11574,-23461,-10471,-51434,4960,-73090l4406160,2383057v-12676,903,-23698,-5414,-29210,-15340l4124537,1892177v-7716,-15340,-25352,-20754,-40783,-12633c4068322,1886763,4063362,1904810,4071078,1920150r428221,803997c4506464,2736780,4503157,2753023,4489930,2762046r912106,1711767c5407548,4482836,5405894,4492762,5399832,4500883l7315200,8097082r,91873l5115453,4056925v-3858,-5414,-3858,-12633,,-18949l2964701,xm2750040,6826250r160927,302289c2914825,7135758,2921438,7141172,2930256,7143879l2779249,6860540v-7716,-12633,-16534,-23462,-29209,-34290xm2711212,r53417,l4870204,3954057v4960,11730,1102,25266,-10471,31582c4848159,3991053,4834381,3987444,4828319,3975713l2711212,xm2618873,6837078r56214,103771c2682252,6956189,2700439,6962506,2715319,6953482v15431,-7219,20391,-25266,12676,-40606l2672332,6809105v-20392,3610,-39130,13536,-53459,27973xm2146562,1609852v2755,-8685,8818,-16355,17635,-20866c2181833,1579962,2203878,1586279,2212696,1604326r267845,503513c2489359,2125886,2483297,2146641,2465110,2155664v-17636,9024,-39130,2707,-47948,-15340l2148766,1636810v-4409,-8572,-4960,-18272,-2204,-26958xm2049009,r54318,l3884248,3343163v6613,10828,1102,26168,-9920,32484c3862754,3381964,3847323,3377452,3841260,3365721l2049009,xm2024764,1400619v2755,-8798,8818,-16468,17636,-20980c2060035,1370616,2081529,1376932,2090347,1394979r58419,109185c2158135,1522211,2151522,1542966,2133886,1551989v-18187,9024,-39681,2707,-48499,-15340l2026968,1428366v-4409,-9024,-4960,-18949,-2204,-27747xm1917966,r20860,l3791659,3478516v,1805,,1805,,1805c3793864,3483930,3792762,3488442,3787802,3491149v-4961,1804,-10472,,-12676,-4512l1917966,xm1450635,r55709,l3399261,3554314v6062,11730,1102,26168,-10471,32484c3377216,3591310,3363438,3587701,3355722,3577775l1450635,xm1442228,5609426v827,-2256,2480,-4061,4409,-4963c1451597,5601756,1456557,5604463,1459313,5608072l3584351,9597624r-21340,l1442779,5617095v-1377,-2707,-1377,-5414,-551,-7669xm1296732,2442613r393501,741735c1690233,3183446,1690233,3180739,1690233,3178934v1653,-50532,44641,-91138,96446,-89333l1550799,2645643v,-1805,-1653,-3610,-2755,-5414c1538123,2627596,1518834,2622181,1506158,2633010v-12675,9926,-16533,27973,-7715,41508l1646143,2950638v7165,15340,2205,33388,-12676,40606c1618036,2999366,1600400,2993951,1592684,2978611l1315470,2457953v-3857,-8121,-9920,-12633,-18738,-15340xm403364,4291537v-2204,-5414,,-9926,3858,-12633c412182,4276197,417693,4278904,419898,4282514l3250662,9597624r-21339,l403364,4291537xm,704719l,603475,1305550,3055312v4960,9925,1102,22558,-8818,28875c1285159,3090503,1271380,3087796,1263665,3076968l,704719xm,888976l,785771,1517732,3635525v1102,-902,1102,-1804,1102,-3609c1530408,3582287,1580009,3549802,1630712,3560630l,499389,,396240,1927766,4015417v1654,902,3858,902,5512,1804c1979021,4038878,2034684,4019928,2057280,3973006l1260909,2477805v,2707,1654,5414,2756,8121l1658819,3227661v7716,15340,2204,32485,-12676,40606c1630712,3275486,1613076,3270974,1605360,3255634l892760,1917443v-7715,-15340,-2756,-33388,12676,-40606c920316,1869618,938503,1874130,946219,1889470r153212,287851c1101084,2180028,1103288,2182735,1104942,2183637l,109716,,6036,1152890,2171004v3857,-7219,2755,-16242,-1103,-24363l1083448,2018506v-7715,-14437,-2756,-32484,12676,-40606c1111004,1970682,1129191,1976096,1136356,1991436r252964,475540c1397036,2481414,1414672,2486828,1430103,2479609v14881,-8121,20392,-25266,12676,-40606l1014558,1635006v-2756,-5414,-3858,-10829,-3858,-15340l148101,r55129,l1052585,1594400v6614,1804,11574,7219,15432,13535l1386565,2206196v-29209,-56848,-12676,-126330,39681,-164228l338908,r21643,l1442779,2032042v38028,-20755,84873,-20755,122900,902l536736,101003v-1103,-902,-2205,-3609,-3858,-6316c524749,78219,520374,60792,519418,43408l525418,,787286,r881453,1653955c1672597,1657565,1676455,1661174,1679211,1666588l2860264,3885478v7716,8121,15431,15340,24249,21656l2607850,3386476v-31965,-58653,-14329,-132646,41886,-168741l935935,r21069,l2666269,3209614v42988,-21656,96446,-16242,135576,12633l1085289,r20898,l2413304,2454343v-3857,-53238,24250,-102868,71095,-128134c2548880,2291920,2631549,2315381,2666269,2381253r746770,1404063c3408079,3769976,3405323,3753734,3406425,3737492v5512,-72189,66135,-127232,138883,-121818l2231434,1148637v-14880,-29778,-4960,-66775,25352,-82115c2287649,1051182,2324023,1062913,2339454,1091788l4054544,4306877v16534,30680,53459,40606,82669,25266c4167524,4315901,4177444,4278904,4162564,4250029l3862754,3688764v-15431,-29777,-3858,-66774,25352,-82114c3918417,3591310,3955342,3603041,3970774,3631916r561593,1054852c4538429,4700304,4550003,4710230,4562678,4714741r-54561,-101966c4499299,4597435,4505362,4576681,4521895,4567658v15432,-8122,35823,-1805,44641,14437l4629915,4701206v17636,-18949,20392,-46922,8818,-69481l3838505,3127500v-15432,-30680,-3858,-67677,25351,-83017c3863856,3044483,3864959,3043581,3866612,3043581r-44641,-82114c3792762,2977709,3755836,2965978,3740956,2937103l3635141,2740390v-7716,-13535,-8818,-28875,-4960,-44216l2193893,r20707,l3638999,2674518v4960,-6317,11573,-12633,19289,-16242l2910967,1254212v-7164,-15340,-2204,-33387,12676,-40606c2939074,1206387,2956710,1210899,2964426,1226239r845971,1588144c3818113,2829723,3835749,2834235,3851180,2827016v15432,-8121,20392,-25266,12676,-40606l3715053,2511192v-7164,-15340,-2204,-33387,13227,-40606c3729383,2468781,3729383,2468781,3730485,2468781l2415514,r21508,l3750876,2466976v7716,1805,13778,7219,17636,14438l4045726,3002975v7716,15340,25352,20754,40783,12633c4101390,3008389,4106350,2990342,4099185,2975002l3704031,2234169v-7716,-14438,-2756,-32485,12676,-40606c3731587,2186344,3749774,2191758,3757490,2206196r712600,1338192c4475050,3553411,4475050,3563337,4470090,3572361r661897,1244346c5138049,4826632,5151827,4832046,5162299,4825730v9920,-6316,14880,-18949,8818,-30679l4929725,4341167v-6613,-11731,-2755,-24364,8818,-30680c4950117,4304170,4962793,4307780,4968855,4319510l6946830,8031796v6614,10828,2756,23461,-8818,29777c6926439,8067890,6913763,8064280,6907701,8052550l5525488,5457378v-6063,-10827,-20392,-15339,-30312,-9023c5484705,5454671,5479745,5467304,5486358,5478132r556082,1045829c6049053,6534790,6045195,6547423,6033622,6553739v-11574,6316,-24250,2707,-30312,-9024l4422694,3578677v-2205,-902,-4961,-4512,-6063,-7219l4263971,3284510v-7716,-15340,-25352,-19852,-40783,-12633c4208307,3279095,4203347,3297143,4210512,3312483r68890,128134c4287118,3455957,4281606,3473102,4266726,3481223v-15431,7219,-33067,2707,-40783,-12633l3972978,2993049v-7164,-15340,-25351,-20754,-40232,-12633c3917315,2987635,3912355,3005682,3920071,3021022r427670,803998c4350497,3828629,4351599,3832239,4351599,3835848l5388258,5783128v15432,30680,3858,66774,-25351,82114c5332595,5880582,5295670,5868852,5280239,5839976l4968855,5257055v-11022,-23460,-36374,-36094,-61726,-32483l6005515,7288256v10471,-7219,14329,-21657,7715,-33388l5676495,6624123v-7165,-12633,-2204,-27973,10471,-34290c5699642,6581712,5714522,6587126,5721136,6599759r607336,1138771c6336188,7751163,6330677,7766503,6318001,7772820v-12676,7219,-27556,2707,-34170,-9926l6153215,7517454v-6613,-10829,-20391,-16243,-31965,-10829l7234997,9597624r-73649,l6149358,7691608v-10472,,-19290,-5414,-23148,-14438l5910171,7272915v-6063,-12632,-21494,-16242,-34170,-9925c5863325,7269306,5859467,7284646,5866081,7297279r364291,683082c6238088,7992994,6233128,8008334,6220452,8014651v-12676,8121,-28107,2707,-34169,-9926l5009638,5795761v-7716,-12633,-2205,-27973,10471,-34289c5032785,5753350,5047665,5758764,5054279,5771397r719213,1350825c5779555,7134855,5794986,7138465,5807662,7132148v12676,-6316,16534,-21656,9920,-34289l5691926,6862344v-4960,-9023,-3857,-18949,1103,-27070l4861386,5274200v-3858,14438,-1653,27973,4960,40606l5004678,5574684v15431,30681,3858,67677,-25352,83017c4949015,5673041,4912089,5661310,4896658,5632435l4383564,4667819v-16534,-29778,-53459,-40606,-82668,-25266c4270584,4659698,4260113,4695792,4275544,4725570r866363,1627846c5155685,6378682,5147969,6412069,5125373,6430116r496561,932133c5628547,7372174,5640121,7375784,5650041,7370370v9920,-6317,13778,-17145,8818,-27973l5155685,6397632v-4960,-9926,-1102,-22559,8818,-27973c5174974,6365147,5187650,6368756,5192610,6378682l6906765,9597624r-46477,l5979061,7942462v-6614,-9925,-17636,-13535,-28107,-9023c5941033,7939755,5937175,7951486,5942136,7961412r218795,411474c6165891,8381007,6162033,8394542,6151562,8399054v-9920,5414,-22596,1805,-27556,-9024l5313306,6866856v-8818,43313,-40783,79407,-82668,93845l6635593,9597624r-21012,l5213002,6966115v-57317,12633,-114082,-15340,-142190,-65872l4324043,5498887v-1654,-2708,-2756,-5415,-3858,-7218c4284362,5429405,4204449,5407749,4142173,5442940v-62277,35192,-83771,115502,-48499,177764l4470090,6325443v30312,58653,12676,129939,-40783,167838l6070547,9573919v2480,5415,2755,11957,964,17822l6066622,9597624r-34409,l6028662,9594673,4385768,6513133v-58419,15340,-120144,-10828,-148251,-64067l3945422,5899532v-7715,-15340,-19289,-28876,-33067,-40606l3914559,5862535v1654,1805,1654,2707,2756,4512c3928889,5890508,3918417,5920286,3894168,5931114v-23698,11731,-52908,1805,-64481,-22559l3818113,5886899v-20391,21656,-47947,35192,-77157,39703l5641223,9494512v4960,9024,1102,21657,-8818,27071c5621934,9526997,5609258,9522485,5604298,9512559l4429307,7310814v-1102,-902,-2756,-3609,-3858,-4511c4417733,7298181,4405058,7298181,4397342,7306303r194546,364551c4601808,7690706,4607319,7710557,4607319,7731312r6063,10828c4613382,7743945,4614484,7744847,4614484,7745749v3858,10828,-2205,20754,-12676,24364c4592990,7804402,4568741,7832375,4538429,7848618v-63379,33387,-142189,9023,-176359,-54142l2451332,4204009v2755,5414,3858,12633,2755,18949l2573130,4445840v2755,4512,3857,10828,2755,15340l4009903,7153805v8818,15340,12676,33387,11574,50532c4017619,7256673,3972978,7295474,3921173,7291865l5148788,9597624r-55580,l3088979,5833660v-1102,-2707,-2755,-6317,-2755,-9926l2396771,4528856v-24250,-46020,-81566,-63164,-127309,-39703c2223719,4513516,2206083,4570365,2230332,4616385r457431,858138c2698785,5495278,2701541,5518738,2696581,5540396v-11574,51434,-62277,81211,-112980,70383l4472294,9158836v,903,1654,903,1654,2707c4480010,9172372,4475050,9187712,4462374,9193126v-11573,6316,-27005,902,-31965,-11731l2940177,6384096v,-902,-1103,-902,-1103,-2707c2933012,6369659,2917581,6367854,2906007,6374170v-11574,6317,-13778,21657,-7716,32485l3497912,7534598v5511,10829,1653,23461,-8818,29778c3477520,7572497,3462640,7568888,3456026,7557157l1075733,3086894v,-1805,-1654,-1805,-1654,-2707c1068017,3072456,1072977,3058019,1085653,3052604v11573,-6316,27004,-1804,31965,11731l2516364,5690186v,1804,1102,1804,1102,2707c2523529,5704623,2538960,5706428,2550534,5700111v11573,-6316,13778,-20754,7715,-32484l2297569,5177649v-4960,-8121,-2756,-19853,3858,-27974l1943198,4478325v-1103,902,-2756,902,-3858,1804c1927766,4486446,1913988,4481934,1907375,4470203l,888976xm,1503027r,-40067l1917846,5063953v,902,,902,,902c1920602,5069366,1918948,5073878,1913988,5076585v-4960,2707,-9920,902,-12676,-3609l,1503027xm,1951136l,1691154,1361213,4247322v5511,9926,1654,22559,-8818,27973c1342475,4279807,1329800,4276197,1324288,4266271l152053,2064526v-4960,-9926,-16534,-13535,-28108,-9023c114025,2060917,110167,2073550,115127,2083476r219898,411473c339985,2504875,336127,2517508,326207,2522020v-8818,5414,-21494,1805,-27005,-8121l,1951136xm,2855562l,2751261,558780,3800656v6063,11731,1103,25266,-10471,31583c536736,3838555,522958,3834946,515242,3823215l,2855562xm,3326152l,3138326r428716,804902c441943,3944131,452965,3951350,459579,3963080r203363,381696c672863,4363726,697112,4371847,715850,4361018v19289,-9925,27005,-34289,16534,-53238l642551,4138137v-10472,-18950,-2756,-43313,16534,-53239c677823,4074972,702072,4082191,711992,4101140r335633,630746c1052585,4740910,1061403,4748128,1071874,4750836v21494,6316,42988,-5415,49601,-27071l,2617309,,2430108r492646,925688c503668,3322408,532878,3298947,567598,3292631l,2227149r,-38396l1045,2189051,586336,3289924v36926,,71095,19852,89282,53239l2229230,6264986v7164,15340,18738,27973,33067,36996l1772901,5382484v-7716,-15341,-2204,-33388,12676,-40607c1801009,5333756,1818644,5339170,1826360,5354510r513094,961910c2362601,6311908,2381339,6300177,2396771,6283935l1399241,4410648v-6063,-11731,-1102,-26168,10471,-32485c1421286,4371847,1436166,4376358,1442779,4388089r979343,1837193c2423225,6206333,2419367,6187383,2410549,6169336l1918948,5246227v-7715,-13534,-11573,-28874,-11573,-44215c1906273,5146066,1950913,5099143,2006577,5098241l546105,2355987v-2756,-4512,,-9926,3306,-12633c554922,2340647,559883,2343354,562087,2346963l2028070,5099143v29210,6317,56215,25267,69993,52337l3167790,7162828v13778,26169,15431,58653,3858,85724l4423560,9597624r-20436,l3162830,7266599v-7716,9926,-16534,18949,-28108,27071l3334228,7669049v7716,15340,2756,32485,-12675,40606c3306121,7716874,3288485,7711460,3280770,7697022l3127007,7409171v-7716,-15340,-25352,-20754,-40783,-13535c3071344,7403757,3066383,7421804,3073548,7436242r68890,128134c3145194,7570692,3146296,7577009,3145194,7583325l4217953,9597624r-55599,l3101655,7606787v-4960,-2707,-9920,-8122,-12676,-12633l2836015,7118613v-7165,-15340,-25352,-20754,-40232,-12633c2780351,7113199,2775391,7131246,2783107,7146586r427670,803998c3214635,7956900,3216288,7963217,3214635,7969533r867145,1628091l4060610,9597624,3203613,7988483v-1654,902,-3858,902,-5512,2707c3184323,7998408,3166688,7992092,3158972,7978557l2588561,6907462v,17145,3858,33387,11574,48727l2979857,7669049v17636,32485,15432,73091,-4960,103771l3947610,9597624r-21164,l2962221,7786355v-25902,25266,-61174,36094,-95344,27071l3816603,9597624r-100688,l1238313,4949354v-10471,-3611,-21494,-1805,-30862,2707c1188712,4961986,1180997,4986349,1190917,5005300r195648,366354c1397036,5390605,1389320,5414967,1370031,5424893v-18738,10830,-42987,2707,-52907,-16242l948423,4717448v-9920,-18949,-34169,-26168,-53459,-16242c876227,4711132,868511,4735496,878431,4754445r524668,984468c1409712,5749741,1409712,5764179,1403099,5775007l3439038,9597624r-99577,l,3326152xm,3698612r,-40067l3163083,9597624r-21340,l,3698612xm,4033634l,3846531,3062732,9597624r-100579,l,4033634xm,4319136r,-40068l2832599,9597624r-21339,l,4319136xm,4741813l,4554387,2685765,9597624r-99814,l,4741813xe" fillcolor="white [3212]" stroked="f" strokeweight="1pt">
                  <v:fill opacity="59110f"/>
                  <v:stroke miterlimit="4" joinstyle="miter"/>
                  <v:path arrowok="t" o:connecttype="custom" o:connectlocs="5493523,3119379;5493523,3118476;5497380,3106746;5510056,3111258;7315200,6500239;7315200,6539804;5493523,5970818;5493523,5969013;5497380,5958185;5510056,5961794;7315200,9350776;7315200,9390841;5483602,5733499;5483602,5732596;5487460,5720866;5500136,5724475;7315200,9132483;7315200,9172551;5250754,7611707;5287954,7548134;5376685,7578814;5486358,7780039;5460455,7866665;5369520,7842301;5259847,7641076;5257643,7637467;5250754,7611707;4930896,4040457;4941299,4028050;4970508,4037073;7315200,8439693;7315200,8529721;4932481,4056925;4930896,4040457;4636460,6487754;4671800,6423800;4762184,6450871;5261500,7389319;5233393,7479555;5143009,7451582;4643693,6513133;4636460,6487754;4361588,6771319;4374746,6758573;4406160,6771206;5911422,9597624;5856675,9597624;4363172,6793765;4362070,6790156;4361588,6771319;4322331,0;4426429,0;7315200,5421748;7315200,5620941;4135589,0;4156929,0;7315200,5929347;7315200,5969410;3927581,0;4032044,0;7315200,6163184;7315200,6362957;5667677,3268267;5666575,3269170;5609258,3252025;5521630,3085089;5465967,3067945;5446677,3124793;5605400,3422570;5603196,3465883;7315200,6680572;7315200,6717836;5591622,3478516;5588867,3480321;5532101,3462273;4566536,1649443;4563781,1645834;4584172,1589888;4639835,1610642;5291812,2834235;5347475,2852282;5366765,2795433;5161196,2408323;5178832,2351475;5179934,2351475;3700173,5940138;3713951,6021350;4096430,6738722;4101390,6736917;4110208,6709846;3320450,4723765;3325411,4755347;3485236,5057635;3470356,5007103;3110611,6430004;3124802,6412069;3168892,6421995;3663248,7348713;3707889,7363151;3720565,7319838;3564046,7026573;3562944,7022963;3579478,6979650;3622465,6996795;3961956,7634760;3963058,7638369;3946525,7681682;3903537,7664537;3835749,7539110;3834647,7535501;3790006,7525575;3780086,7569790;3900781,7795379;3901884,7798988;3885350,7842301;3842363,7826059;3112127,6452675;3110611,6430004;2964701,0;3020131,0;3080161,112734;3117087,127171;3963058,1714413;4003841,1727046;4016517,1686440;3868816,1410319;3871572,1376932;3137942,0;3240863,0;4252397,1899396;4250192,1876837;3855038,1135101;3867714,1094495;3908497,1107128;4621097,2445320;4608421,2485926;4567638,2473293;4413876,2185442;4396240,2170102;4579212,2512094;4603461,2537360;5675393,4548708;5758061,4582095;5478642,4057827;5487460,4028952;5516670,4037976;5793333,4556829;5798844,4482836;5459353,3846676;5455495,3790730;3436531,0;3457496,0;5465967,3771781;5526590,3744710;3532600,0;3636598,0;7315200,6906733;7315200,7105168;6318001,5233595;6290445,5261567;6196203,5232693;6051258,4960182;5987879,4923185;7315200,7414550;7315200,7505346;5948749,4935817;5929460,5023346;6191243,5514227;6198958,5548517;7061464,7167340;7042174,7229602;7037214,7232310;7315200,7754707;7315200,7847351;6127864,5617095;6066689,5580098;4478908,2601427;4483868,2528337;4406160,2383057;4376950,2367717;4124537,1892177;4083754,1879544;4071078,1920150;4499299,2724147;4489930,2762046;5402036,4473813;5399832,4500883;7315200,8097082;7315200,8188955;5115453,4056925;5115453,4037976;2750040,6826250;2910967,7128539;2930256,7143879;2779249,6860540;2750040,6826250;2711212,0;2764629,0;4870204,3954057;4859733,3985639;4828319,3975713;2618873,6837078;2675087,6940849;2715319,6953482;2727995,6912876;2672332,6809105;2618873,6837078;2146562,1609852;2164197,1588986;2212696,1604326;2480541,2107839;2465110,2155664;2417162,2140324;2148766,1636810;2146562,1609852;2049009,0;2103327,0;3884248,3343163;3874328,3375647;3841260,3365721;2024764,1400619;2042400,1379639;2090347,1394979;2148766,1504164;2133886,1551989;2085387,1536649;2026968,1428366;2024764,1400619;1917966,0;1938826,0;3791659,3478516;3791659,3480321;3787802,3491149;3775126,3486637;1450635,0;1506344,0;3399261,3554314;3388790,3586798;3355722,3577775;1442228,5609426;1446637,5604463;1459313,5608072;3584351,9597624;3563011,9597624;1442779,5617095;1442228,5609426;1296732,2442613;1690233,3184348;1690233,3178934;1786679,3089601;1550799,2645643;1548044,2640229;1506158,2633010;1498443,2674518;1646143,2950638;1633467,2991244;1592684,2978611;1315470,2457953;1296732,2442613;403364,4291537;407222,4278904;419898,4282514;3250662,9597624;3229323,9597624;0,704719;0,603475;1305550,3055312;1296732,3084187;1263665,3076968;0,888976;0,785771;1517732,3635525;1518834,3631916;1630712,3560630;0,499389;0,396240;1927766,4015417;1933278,4017221;2057280,3973006;1260909,2477805;1263665,2485926;1658819,3227661;1646143,3268267;1605360,3255634;892760,1917443;905436,1876837;946219,1889470;1099431,2177321;1104942,2183637;0,109716;0,6036;1152890,2171004;1151787,2146641;1083448,2018506;1096124,1977900;1136356,1991436;1389320,2466976;1430103,2479609;1442779,2439003;1014558,1635006;1010700,1619666;148101,0;203230,0;1052585,1594400;1068017,1607935;1386565,2206196;1426246,2041968;338908,0;360551,0;1442779,2032042;1565679,2032944;536736,101003;532878,94687;519418,43408;525418,0;787286,0;1668739,1653955;1679211,1666588;2860264,3885478;2884513,3907134;2607850,3386476;2649736,3217735;935935,0;957004,0;2666269,3209614;2801845,3222247;1085289,0;1106187,0;2413304,2454343;2484399,2326209;2666269,2381253;3413039,3785316;3406425,3737492;3545308,3615674;2231434,1148637;2256786,1066522;2339454,1091788;4054544,4306877;4137213,4332143;4162564,4250029;3862754,3688764;3888106,3606650;3970774,3631916;4532367,4686768;4562678,4714741;4508117,4612775;4521895,4567658;4566536,4582095;4629915,4701206;4638733,4631725;3838505,3127500;3863856,3044483;3866612,3043581;3821971,2961467;3740956,2937103;3635141,2740390;3630181,2696174;2193893,0;2214600,0;3638999,2674518;3658288,2658276;2910967,1254212;2923643,1213606;2964426,1226239;3810397,2814383;3851180,2827016;3863856,2786410;3715053,2511192;3728280,2470586;3730485,2468781;2415514,0;2437022,0;3750876,2466976;3768512,2481414;4045726,3002975;4086509,3015608;4099185,2975002;3704031,2234169;3716707,2193563;3757490,2206196;4470090,3544388;4470090,3572361;5131987,4816707;5162299,4825730;5171117,4795051;4929725,4341167;4938543,4310487;4968855,4319510;6946830,8031796;6938012,8061573;6907701,8052550;5525488,5457378;5495176,5448355;5486358,5478132;6042440,6523961;6033622,6553739;6003310,6544715;4422694,3578677;4416631,3571458;4263971,3284510;4223188,3271877;4210512,3312483;4279402,3440617;4266726,3481223;4225943,3468590;3972978,2993049;3932746,2980416;3920071,3021022;4347741,3825020;4351599,3835848;5388258,5783128;5362907,5865242;5280239,5839976;4968855,5257055;4907129,5224572;6005515,7288256;6013230,7254868;5676495,6624123;5686966,6589833;5721136,6599759;6328472,7738530;6318001,7772820;6283831,7762894;6153215,7517454;6121250,7506625;7234997,9597624;7161348,9597624;6149358,7691608;6126210,7677170;5910171,7272915;5876001,7262990;5866081,7297279;6230372,7980361;6220452,8014651;6186283,8004725;5009638,5795761;5020109,5761472;5054279,5771397;5773492,7122222;5807662,7132148;5817582,7097859;5691926,6862344;5693029,6835274;4861386,5274200;4866346,5314806;5004678,5574684;4979326,5657701;4896658,5632435;4383564,4667819;4300896,4642553;4275544,4725570;5141907,6353416;5125373,6430116;5621934,7362249;5650041,7370370;5658859,7342397;5155685,6397632;5164503,6369659;5192610,6378682;6906765,9597624;6860288,9597624;5979061,7942462;5950954,7933439;5942136,7961412;6160931,8372886;6151562,8399054;6124006,8390030;5313306,6866856;5230638,6960701;6635593,9597624;6614581,9597624;5213002,6966115;5070812,6900243;4324043,5498887;4320185,5491669;4142173,5442940;4093674,5620704;4470090,6325443;4429307,6493281;6070547,9573919;6071511,9591741;6066622,9597624;6032213,9597624;6028662,9594673;4385768,6513133;4237517,6449066;3945422,5899532;3912355,5858926;3914559,5862535;3917315,5867047;3894168,5931114;3829687,5908555;3818113,5886899;3740956,5926602;5641223,9494512;5632405,9521583;5604298,9512559;4429307,7310814;4425449,7306303;4397342,7306303;4591888,7670854;4607319,7731312;4613382,7742140;4614484,7745749;4601808,7770113;4538429,7848618;4362070,7794476;2451332,4204009;2454087,4222958;2573130,4445840;2575885,4461180;4009903,7153805;4021477,7204337;3921173,7291865;5148788,9597624;5093208,9597624;3088979,5833660;3086224,5823734;2396771,4528856;2269462,4489153;2230332,4616385;2687763,5474523;2696581,5540396;2583601,5610779;4472294,9158836;4473948,9161543;4462374,9193126;4430409,9181395;2940177,6384096;2939074,6381389;2906007,6374170;2898291,6406655;3497912,7534598;3489094,7564376;3456026,7557157;1075733,3086894;1074079,3084187;1085653,3052604;1117618,3064335;2516364,5690186;2517466,5692893;2550534,5700111;2558249,5667627;2297569,5177649;2301427,5149675;1943198,4478325;1939340,4480129;1907375,4470203;0,1503027;0,1462960;1917846,5063953;1917846,5064855;1913988,5076585;1901312,5072976;0,1951136;0,1691154;1361213,4247322;1352395,4275295;1324288,4266271;152053,2064526;123945,2055503;115127,2083476;335025,2494949;326207,2522020;299202,2513899;0,2855562;0,2751261;558780,3800656;548309,3832239;515242,3823215;0,3326152;0,3138326;428716,3943228;459579,3963080;662942,4344776;715850,4361018;732384,4307780;642551,4138137;659085,4084898;711992,4101140;1047625,4731886;1071874,4750836;1121475,4723765;0,2617309;0,2430108;492646,3355796;567598,3292631;0,2227149;0,2188753;1045,2189051;586336,3289924;675618,3343163;2229230,6264986;2262297,6301982;1772901,5382484;1785577,5341877;1826360,5354510;2339454,6316420;2396771,6283935;1399241,4410648;1409712,4378163;1442779,4388089;2422122,6225282;2410549,6169336;1918948,5246227;1907375,5202012;2006577,5098241;546105,2355987;549411,2343354;562087,2346963;2028070,5099143;2098063,5151480;3167790,7162828;3171648,7248552;4423560,9597624;4403124,9597624;3162830,7266599;3134722,7293670;3334228,7669049;3321553,7709655;3280770,7697022;3127007,7409171;3086224,7395636;3073548,7436242;3142438,7564376;3145194,7583325;4217953,9597624;4162354,9597624;3101655,7606787;3088979,7594154;2836015,7118613;2795783,7105980;2783107,7146586;3210777,7950584;3214635,7969533;4081780,9597624;4060610,9597624;3203613,7988483;3198101,7991190;3158972,7978557;2588561,6907462;2600135,6956189;2979857,7669049;2974897,7772820;3947610,9597624;3926446,9597624;2962221,7786355;2866877,7813426;3816603,9597624;3715915,9597624;1238313,4949354;1207451,4952061;1190917,5005300;1386565,5371654;1370031,5424893;1317124,5408651;948423,4717448;894964,4701206;878431,4754445;1403099,5738913;1403099,5775007;3439038,9597624;3339461,9597624;0,3698612;0,3658545;3163083,9597624;3141743,9597624;0,4033634;0,3846531;3062732,9597624;2962153,9597624;0,4319136;0,4279068;2832599,9597624;2811260,9597624;0,4741813;0,4554387;2685765,9597624;2585951,95976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Grey center shadow" o:spid="_x0000_s1029" style="position:absolute;left:3772;top:3607;width:88528;height:65556;visibility:visible;mso-wrap-style:square;v-text-anchor:top" coordsize="13962,10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VKNMAA&#10;AADcAAAADwAAAGRycy9kb3ducmV2LnhtbERPz2vCMBS+D/Y/hCd4m6lFOumMxQ0qu07Hzo/mrSk2&#10;L10S2+pfvxwGO358v3fVbHsxkg+dYwXrVQaCuHG641bB57l+2oIIEVlj75gU3ChAtX982GGp3cQf&#10;NJ5iK1IIhxIVmBiHUsrQGLIYVm4gTty38xZjgr6V2uOUwm0v8ywrpMWOU4PBgd4MNZfT1SoYfajP&#10;Rf2V3V+Ln82zaXOSzVGp5WI+vICINMd/8Z/7XSvIt2l+OpOO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iVKNMAAAADcAAAADwAAAAAAAAAAAAAAAACYAgAAZHJzL2Rvd25y&#10;ZXYueG1sUEsFBgAAAAAEAAQA9QAAAIUDAAAAAA==&#10;" path="m13961,10321l,10321,,,13961,r,10321xe" fillcolor="black [3213]" stroked="f">
                  <v:fill opacity="13107f"/>
                  <v:path arrowok="t" o:connecttype="custom" o:connectlocs="8852195,6554923;0,6554923;0,0;8852195,0;8852195,6554923" o:connectangles="0,0,0,0,0"/>
                </v:shape>
                <v:shape id="White center box" o:spid="_x0000_s1030" style="position:absolute;left:5040;top:4878;width:86062;height:63193;visibility:visible;mso-wrap-style:square;v-text-anchor:top" coordsize="13573,9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nfWsYA&#10;AADcAAAADwAAAGRycy9kb3ducmV2LnhtbESPT2vCQBTE7wW/w/IEb3WjSJXUVapEsCf/tNDra/Yl&#10;mzb7NmRXk377riB4HGbmN8xy3dtaXKn1lWMFk3ECgjh3uuJSwefH7nkBwgdkjbVjUvBHHtarwdMS&#10;U+06PtH1HEoRIexTVGBCaFIpfW7Ioh+7hjh6hWsthijbUuoWuwi3tZwmyYu0WHFcMNjQ1lD+e75Y&#10;BVtdnH72m+x46cxXkbwf5tks+1ZqNOzfXkEE6sMjfG/vtYLpYgK3M/EIy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nfWsYAAADcAAAADwAAAAAAAAAAAAAAAACYAgAAZHJz&#10;L2Rvd25yZXYueG1sUEsFBgAAAAAEAAQA9QAAAIsDAAAAAA==&#10;" path="m13572,9949l,9949,,,13572,r,9949xe" stroked="f">
                  <v:path arrowok="t" o:connecttype="custom" o:connectlocs="8605543,6318664;0,6318664;0,0;8605543,0;8605543,6318664" o:connectangles="0,0,0,0,0"/>
                </v:shape>
                <v:group id="Award" o:spid="_x0000_s1031" style="position:absolute;left:40931;top:16692;width:14419;height:13910" coordorigin="40931,16692" coordsize="14439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<v:shape id="Shape" o:spid="_x0000_s1032" style="position:absolute;left:40931;top:16692;width:14440;height:13906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lbB8YA&#10;AADcAAAADwAAAGRycy9kb3ducmV2LnhtbESPT2vCQBTE70K/w/IKvdWNUq1EVykFoReFxhbq7ZF9&#10;JsHs2zS7+fvp3ULB4zAzv2E2u96UoqXaFZYVzKYRCOLU6oIzBV+n/fMKhPPIGkvLpGAgB7vtw2SD&#10;sbYdf1Kb+EwECLsYFeTeV7GULs3JoJvaijh4F1sb9EHWmdQ1dgFuSjmPoqU0WHBYyLGi95zSa9IY&#10;BfL19+d6tOdxuTgffDM2+2HG30o9PfZvaxCeen8P/7c/tIL56gX+zoQjIL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QlbB8YAAADcAAAADwAAAAAAAAAAAAAAAACYAgAAZHJz&#10;L2Rvd25yZXYueG1sUEsFBgAAAAAEAAQA9QAAAIsDAAAAAA==&#10;" path="m15806,16471r228,c16357,16235,16737,15978,17060,15662r,-78c16984,15505,16908,15505,16908,15505v-323,236,-627,493,-1026,730c15882,16313,15882,16392,15806,16471xm15331,1401v-627,-237,-855,729,-1026,986c14533,2229,15559,2229,15407,1499v627,-335,76,-1144,,-1460c15331,335,14780,986,15331,1401xm15483,1479r,79c15711,1716,15882,1795,16110,1973r76,c16186,1894,16186,1894,16186,1894v-228,-158,-399,-336,-627,-415c15483,1479,15483,1479,15483,1479xm16661,2288v,79,,79,,79c16813,2525,16984,2702,17136,2860v76,,76,,152,c17288,2781,17288,2702,17288,2702v-152,-157,-323,-335,-551,-414c16737,2288,16737,2288,16661,2288xm15331,2860v323,-79,1254,158,1254,-651c17288,2052,16813,1144,16813,828v-76,237,-779,888,-323,1302c15958,1795,15559,2702,15331,2860xm4654,15584r-76,78c4977,15998,5281,16235,5680,16471v76,,152,,152,c5832,16392,5756,16313,5756,16235v-323,-237,-627,-494,-950,-730c4730,15505,4654,15505,4654,15584xm14533,1144v152,,323,79,399,158c15008,1302,15008,1302,15008,1302v,-79,,-79,,-79c14856,1144,14685,1065,14533,986,14381,414,13583,651,13355,572v247,158,798,907,1178,572xm6212,1558r,-79c6136,1479,6136,1479,6136,1479v-228,79,-475,237,-703,415c5433,1894,5433,1894,5433,1973r76,c5737,1795,5984,1716,6212,1558xm5110,2209v-76,809,950,572,1254,651c6041,2702,5737,1795,5186,2130,5661,1716,4863,1065,4787,828v19,316,-380,1224,323,1381xm7086,1144v399,335,950,-414,1254,-572c8017,651,7238,414,7086,986v-152,79,-323,158,-475,237c6611,1223,6611,1223,6611,1302r76,c6839,1223,6915,1144,7086,1144xm6288,1479v-152,730,779,730,1102,888c7162,2130,6991,1144,6364,1381,6915,967,6288,316,6212,v,335,-551,1144,76,1479xm19795,11007v76,-335,152,-651,152,-986c19947,10021,19871,10021,19871,9942v-76,79,-152,79,-152,79c19719,10356,19643,10593,19567,10830v76,78,76,157,76,236c19719,11007,19795,11007,19795,11007xm5034,2367v-76,,-76,,-76,-79l4882,2288v-152,79,-323,237,-475,414c4407,2702,4407,2781,4407,2860v,,76,,152,c4730,2702,4806,2525,5034,2367xm19795,7595v-323,-730,-1254,-237,-1653,-237c18541,7437,19244,8423,19795,7772v779,414,1102,-730,1330,-986c20821,6944,19719,6865,19795,7595xm16034,3748v399,-79,1501,335,1577,-572c18465,3097,18161,1953,18237,1539v-228,335,-1177,887,-626,1558c16984,2624,16338,3590,16034,3748xm19871,9705v,-887,-1178,-651,-1577,-809c18617,9133,19073,10356,19871,9784v627,730,1330,-414,1653,-572c21144,9311,20042,8818,19871,9705xm19339,11915v-152,335,-323,729,-475,1065c18864,13059,18864,13138,18864,13138r228,c19244,12723,19415,12329,19567,11915v-76,,-76,,-76,-79c19415,11836,19339,11836,19339,11915xm21600,11342v-475,,-1653,-808,-2033,158c19719,10435,18313,10435,17915,10119v322,415,550,1953,1576,1559c20118,12644,21144,11500,21600,11342xm19871,9311v76,,76,-79,152,-79l20023,8995v,-335,-76,-651,-76,-986c19871,8009,19871,8009,19795,7930v,79,-76,79,-76,158c19719,8324,19795,8660,19795,8975v,79,,79,,158c19795,9212,19871,9212,19871,9311xm16889,4734v399,,1405,572,1728,-236c19472,4576,19320,3353,19472,3038v-228,237,-1330,651,-950,1381c18066,3748,17288,4576,16889,4734xm17763,3353v,,,79,-76,79c17839,3590,18009,3768,18085,3925v76,,76,,76,c18237,4004,18237,4004,18313,4004v,-79,,-79,,-157c18161,3610,17990,3432,17839,3275r-76,78xm19795,7101v-76,-335,-152,-729,-323,-1065c19472,6036,19396,6036,19320,6036v,79,,79,-76,158c19396,6431,19472,6766,19567,7082v76,79,76,79,152,79l19795,7101xm19092,5385v,,76,-79,76,-158c19092,5070,18940,4813,18845,4655v-76,,-76,,-152,c18693,4734,18693,4734,18617,4813v152,158,228,335,323,493c19016,5385,19092,5385,19092,5385xm19244,5799v-399,-729,-1253,,-1652,c17990,5878,18845,6687,19320,5878v779,237,855,-986,1102,-1302c20118,4813,19016,4971,19244,5799xm1824,9784v779,572,1178,-651,1501,-888c3002,9054,1824,8818,1748,9705,1596,8818,494,9291,95,9212v380,178,1026,1322,1729,572xm8093,17379v,-79,-76,-79,-152,-158c7466,17063,7086,16885,6611,16728v,,-76,79,-152,79c6459,16807,6459,16885,6535,16964v399,158,950,336,1406,494c8017,17458,8093,17379,8093,17379xm8568,17458v950,-809,-323,-1796,-475,-2289c8093,15662,7466,17122,8492,17458v-1102,-79,-1026,1459,-1254,1952c7637,18996,9195,18602,8568,17458xm12500,18108r-475,-887c11550,17300,11170,17458,10847,17714v-398,-237,-778,-414,-1253,-493l9195,18108v323,79,551,158,779,237c9195,19154,8796,20298,8245,21284l9746,19726r-76,1874c10069,20456,10221,19489,10847,18917v551,572,779,1559,1102,2683l11949,19746r1406,1558c12880,20318,12405,19193,11626,18365v247,-99,551,-178,874,-257xm13127,17458v1102,-336,399,-1796,475,-2289c13374,15662,12101,16629,13051,17458v-551,1144,1026,1558,1330,1952c14153,18917,14229,17379,13127,17458xm5281,13138v-228,493,-1577,1301,-855,2209c3572,14617,2774,15998,2394,16333v475,-158,2032,335,2127,-888c5737,15248,5186,13710,5281,13138xm6459,14361v-76,493,-1102,1637,-228,2288c5205,16235,4901,17793,4502,18207v475,-335,2033,-237,1805,-1460c7466,16235,6535,14854,6459,14361xm13678,17221v-76,79,-76,79,-152,158c13602,17379,13678,17458,13678,17458v551,-158,1026,-336,1501,-494c15179,16885,15179,16807,15179,16807v-76,,-76,-79,-152,-79c14628,16885,14153,17043,13678,17221xm18541,13788v-76,,-152,,-152,c18161,14203,17839,14518,17611,14854v,,,79,-76,158l17763,15012v322,-336,550,-730,854,-1066c18541,13867,18541,13867,18541,13788xm18693,13532v399,-986,-949,-1381,-1329,-1716c17592,12230,17440,13769,18617,13611v399,1144,1653,335,2128,237c20270,13788,19339,12723,18693,13532xm3154,13788v-76,79,-76,79,-76,158c3306,14282,3628,14676,3856,15012r228,c4084,14933,4084,14854,4084,14854v-323,-336,-551,-651,-778,-1066c3230,13788,3154,13788,3154,13788xm15483,16649v779,-651,-152,-1795,-323,-2288c15160,14854,14210,16235,15312,16728v-228,1223,1406,1144,1805,1459c16813,17773,16433,16235,15483,16649xm17212,15327v703,-888,-551,-1716,-855,-2209c16509,13690,15958,15228,17136,15406v152,1223,1652,730,2203,888c18864,15978,18161,14597,17212,15327xm2204,11836v-76,79,-76,79,-76,79c2204,12329,2356,12723,2603,13138v76,,76,,152,c2755,13138,2755,13059,2755,12980v-152,-336,-323,-730,-399,-1065c2299,11836,2204,11836,2204,11836xm1824,7101v76,,76,79,152,79c1976,7180,2052,7180,2052,7101r76,c2204,6766,2280,6450,2356,6214v,-79,-76,-79,-76,-158c2204,6056,2204,6056,2128,6056v-76,316,-228,710,-304,1045xm2375,5878v399,809,1253,,1652,-79c3704,5799,2774,5070,2375,5799,2603,4991,1520,4813,1197,4576v228,316,304,1539,1178,1302xm2831,4655v-152,158,-228,415,-323,572c2508,5306,2508,5385,2508,5385v76,,152,,152,-79c2660,5306,2660,5306,2736,5306v76,-158,152,-335,228,-493c2964,4734,2964,4734,2888,4655r-57,xm3078,4498v228,808,1253,236,1652,236c4331,4576,3629,3748,3078,4399,3477,3669,2451,3255,2223,3018v76,335,-19,1558,855,1480xm3078,13631v1101,157,949,-1381,1177,-1795c3932,12171,2603,12565,3002,13552v-627,-809,-1653,236,-2128,335c1425,13946,2679,14755,3078,13631xm3477,3925v76,,76,,76,c3704,3768,3780,3590,3951,3432r,-79c3875,3353,3875,3275,3799,3275v-152,157,-322,335,-398,572l3325,3847v76,78,76,78,76,157c3382,4004,3477,4004,3477,3925xm2128,11658v1026,414,1254,-1144,1576,-1558c3306,10435,1900,10435,2128,11481,1653,10494,475,11323,,11323v475,177,1501,1321,2128,335xm4008,3176v76,888,1178,493,1577,572c5262,3590,4730,2604,4084,3097,4635,2446,3609,1874,3458,1539v95,414,-304,1558,550,1637xm1824,9962v-76,79,-76,79,-152,79c1748,10376,1748,10692,1824,11027v76,,76,,152,79c1976,11027,2052,10948,2052,10869v-76,-237,-76,-493,-76,-809c1900,10041,1824,10041,1824,9962xm1653,7989r,1223l1729,9291v,-79,76,-79,152,-158c1881,9054,1881,9054,1881,8975v,-335,,-651,76,-887c1881,8009,1881,8009,1805,7930v19,59,-57,59,-152,59xm1824,7752v627,651,1330,-335,1653,-414c3154,7338,2147,6845,1900,7575,1900,6845,798,6924,494,6766v304,256,627,1401,1330,986xe" fillcolor="#00b6e1 [3206]" stroked="f" strokeweight="1pt">
                    <v:stroke miterlimit="4" joinstyle="miter"/>
                    <v:path arrowok="t" o:extrusionok="f" o:connecttype="custom" o:connectlocs="721995,695326;721995,695326;721995,695326;721995,695326" o:connectangles="0,90,180,270"/>
                  </v:shape>
                  <v:shape id="Shape" o:spid="_x0000_s1033" style="position:absolute;left:45630;top:19867;width:5164;height:5183;visibility:visible;mso-wrap-style:square;v-text-anchor:middle" coordsize="21218,21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62t8UA&#10;AADcAAAADwAAAGRycy9kb3ducmV2LnhtbESP3YrCMBSE74V9h3AW9kY0VVSkGkUXBFnYC38e4NAc&#10;m2pzUpto6z69WRC8HGbmG2a+bG0p7lT7wrGCQT8BQZw5XXCu4HjY9KYgfEDWWDomBQ/ysFx8dOaY&#10;atfwju77kIsIYZ+iAhNClUrpM0MWfd9VxNE7udpiiLLOpa6xiXBbymGSTKTFguOCwYq+DWWX/c0q&#10;2ISu8eff9XbUtI/x7ed6GPytzkp9fbarGYhAbXiHX+2tVjCcjuH/TDw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Xra3xQAAANwAAAAPAAAAAAAAAAAAAAAAAJgCAABkcnMv&#10;ZG93bnJldi54bWxQSwUGAAAAAAQABAD1AAAAigMAAAAA&#10;" path="m6477,8826c4599,8245,2356,6450,1364,4549,947,3756,634,2700,1208,1802,1573,1221,2042,957,2564,905v731,-53,1461,316,2035,739c4547,1169,4547,799,4547,535,3973,218,3243,-46,2512,7,1677,60,999,482,477,1274v-678,951,-626,2271,105,3697c1886,7506,4964,9724,7312,9935,6999,9619,6686,9249,6477,8826xm9451,11044v209,1004,574,3222,-156,5546l11903,16590v-730,-2377,-417,-4542,-156,-5546c16338,9671,16286,165,16286,165r-11374,c4912,165,4860,9671,9451,11044xm7103,6872c6790,6080,6634,5288,6582,4654v,-158,-53,-317,-53,-422c6529,4126,6529,4021,6529,3915v,-159,,-264,,-264c6529,3651,6582,3756,6634,3915v52,158,156,422,261,686c6999,4865,7103,5235,7260,5605v52,158,156,370,209,528c7521,6291,7625,6503,7677,6714v52,211,157,370,209,528c7938,7348,7990,7400,7990,7506v53,106,105,159,105,264c8147,7929,8251,8087,8356,8245v104,159,156,265,260,423c8721,8774,8773,8932,8825,8985v52,105,157,211,209,264c9138,9407,9190,9460,9190,9460v,,-104,-53,-260,-158c8825,9249,8773,9196,8669,9090v-105,-52,-209,-158,-313,-264c8251,8721,8147,8562,7990,8457,7886,8298,7782,8140,7677,7981,7573,7823,7469,7612,7364,7453v-52,-158,-156,-369,-261,-581xm5486,21554r10226,l15712,16959r-10226,l5486,21554xm7469,18174r6260,l13729,20392r-6260,l7469,18174xm20721,1274c20199,482,19469,60,18686,7v-731,-53,-1409,211,-2035,528c16651,799,16651,1169,16599,1644v574,-423,1356,-792,2035,-739c19156,957,19625,1221,19990,1802v574,845,261,1954,-156,2747c18842,6450,16599,8245,14721,8826v-261,423,-522,793,-835,1109c16234,9777,19312,7506,20616,4971v783,-1373,783,-2693,105,-3697xe" fillcolor="#fdb813 [3208]" stroked="f" strokeweight="1pt">
                    <v:stroke miterlimit="4" joinstyle="miter"/>
                    <v:path arrowok="t" o:extrusionok="f" o:connecttype="custom" o:connectlocs="258236,259162;258236,259162;258236,259162;258236,259162" o:connectangles="0,90,180,270"/>
                  </v:shape>
                </v:group>
                <v:shape id="White circle - upper left" o:spid="_x0000_s1034" style="position:absolute;left:17653;width:17335;height:11239;visibility:visible;mso-wrap-style:square;v-text-anchor:top" coordsize="1092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ajDcQA&#10;AADcAAAADwAAAGRycy9kb3ducmV2LnhtbESPUWvCMBSF3wf+h3CFvc1UQSmdUUbRIcwHp/6Au+au&#10;KTY3scls9+8XQdjj4ZzzHc5yPdhW3KgLjWMF00kGgrhyuuFawfm0fclBhIissXVMCn4pwHo1elpi&#10;oV3Pn3Q7xlokCIcCFZgYfSFlqAxZDBPniZP37TqLMcmulrrDPsFtK2dZtpAWG04LBj2VhqrL8ccq&#10;uNT+/cMdNpnZ+37zte3LeX4tlXoeD2+vICIN8T/8aO+0glm+gPuZd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2ow3EAAAA3AAAAA8AAAAAAAAAAAAAAAAAmAIAAGRycy9k&#10;b3ducmV2LnhtbFBLBQYAAAAABAAEAPUAAACJAwAAAAA=&#10;" path="m1090,102r-4,-28l1080,44r-8,-28l1068,,24,,20,16,12,44,6,74,4,102,,132r,30l,192r4,28l6,250r6,28l20,306r8,28l38,362r10,26l60,412r14,26l90,462r16,22l122,506r18,22l160,548r20,20l202,586r22,16l246,618r24,16l294,648r26,12l346,670r28,10l400,688r28,8l458,702r28,4l516,708r30,l576,708r30,-2l634,702r30,-6l692,688r26,-8l746,670r26,-10l798,648r24,-14l846,618r22,-16l890,586r22,-18l932,548r20,-20l970,506r16,-22l1002,462r16,-24l1032,412r12,-24l1054,362r10,-28l1072,306r8,-28l1086,250r4,-30l1092,192r,-30l1092,132r-2,-30xe" stroked="f">
                  <v:path arrowok="t" o:connecttype="custom" o:connectlocs="1724025,117475;1701800,25400;38100,0;19050,69850;6350,161925;0,257175;6350,349250;19050,441325;44450,530225;76200,615950;117475,695325;168275,768350;222250,838200;285750,901700;355600,955675;428625,1006475;508000,1047750;593725,1079500;679450,1104900;771525,1120775;866775,1123950;962025,1120775;1054100,1104900;1139825,1079500;1225550,1047750;1304925,1006475;1377950,955675;1447800,901700;1511300,838200;1565275,768350;1616075,695325;1657350,615950;1689100,530225;1714500,441325;1730375,349250;1733550,257175;1730375,161925" o:connectangles="0,0,0,0,0,0,0,0,0,0,0,0,0,0,0,0,0,0,0,0,0,0,0,0,0,0,0,0,0,0,0,0,0,0,0,0,0"/>
                </v:shape>
                <v:shape id="White circle - right" o:spid="_x0000_s1035" style="position:absolute;left:84917;top:12255;width:11240;height:17129;visibility:visible;mso-wrap-style:square;v-text-anchor:top" coordsize="708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UWPMQA&#10;AADbAAAADwAAAGRycy9kb3ducmV2LnhtbESPQWvCQBSE70L/w/KE3urGtkiJrmIFoaTQYip6fWSf&#10;2WD2bchuTPLvu4WCx2FmvmFWm8HW4katrxwrmM8SEMSF0xWXCo4/+6c3ED4ga6wdk4KRPGzWD5MV&#10;ptr1fKBbHkoRIexTVGBCaFIpfWHIop+5hjh6F9daDFG2pdQt9hFua/mcJAtpseK4YLChnaHimndW&#10;QT1+5qdsb99PnfkqnM3O37vkRanH6bBdggg0hHv4v/2hFSxe4e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FFjzEAAAA2wAAAA8AAAAAAAAAAAAAAAAAmAIAAGRycy9k&#10;b3ducmV2LnhtbFBLBQYAAAAABAAEAPUAAACJAwAAAAA=&#10;" path="m538,r,l510,2,484,4,456,6r-26,6l404,18r-26,6l354,34,328,44,304,54,282,66,258,78,236,92r-20,16l196,124r-20,16l158,158r-18,20l122,198r-16,20l92,238,78,260,64,284,52,306,42,330,32,354r-8,26l16,405r-6,26l6,457,2,485,,511r,28l,539r,28l2,595r4,26l10,647r6,28l24,699r8,26l42,749r10,24l64,797r14,22l92,841r14,20l122,883r18,18l158,921r18,18l196,955r20,16l236,987r22,14l282,1013r22,12l328,1037r26,8l378,1055r26,6l430,1067r26,6l484,1075r26,4l538,1079r,l582,1077r44,-6l668,1063r40,-12l708,28r,l668,16,626,8,582,2,538,r,xe" stroked="f">
                  <v:path arrowok="t" o:connecttype="custom" o:connectlocs="854075,0;768350,6350;682625,19050;600075,38100;520700,69850;447675,104775;374650,146050;311150,196850;250825,250825;193675,314325;146050,377825;101600,450850;66675,523875;38100,603250;15875,684213;3175,769938;0,855663;0,900113;9525,985838;25400,1071563;50800,1150938;82550,1227138;123825,1300163;168275,1366838;222250,1430338;279400,1490663;342900,1541463;409575,1589088;482600,1627188;561975,1658938;641350,1684338;723900,1703388;809625,1712913;854075,1712913;993775,1700213;1123950,1668463;1123950,44450;993775,12700;854075,0" o:connectangles="0,0,0,0,0,0,0,0,0,0,0,0,0,0,0,0,0,0,0,0,0,0,0,0,0,0,0,0,0,0,0,0,0,0,0,0,0,0,0"/>
                </v:shape>
                <v:shape id="White circle - left" o:spid="_x0000_s1036" style="position:absolute;top:40941;width:10668;height:17129;visibility:visible;mso-wrap-style:square;v-text-anchor:top" coordsize="672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DsJ8QA&#10;AADbAAAADwAAAGRycy9kb3ducmV2LnhtbESPX2vCQBDE34V+h2OFvulFH9ISPUVbSoVCodY/r2tu&#10;TYLZvZA7Tfz2vUKhj8PM/IaZL3uu1Y1aXzkxMBknoEhyZyspDOy+30bPoHxAsVg7IQN38rBcPAzm&#10;mFnXyRfdtqFQESI+QwNlCE2mtc9LYvRj15BE7+xaxhBlW2jbYhfhXOtpkqSasZK4UGJDLyXll+2V&#10;DXDoOl5/3k/88bp3U3l6Xx12R2Meh/1qBipQH/7Df+2NNZCm8Psl/gC9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Q7CfEAAAA2wAAAA8AAAAAAAAAAAAAAAAAmAIAAGRycy9k&#10;b3ducmV2LnhtbFBLBQYAAAAABAAEAPUAAACJAwAAAAA=&#10;" path="m132,r,l98,,66,4,32,8,,16,,1061r,l32,1069r34,6l98,1077r34,2l132,1079r28,-2l188,1075r28,-2l242,1067r26,-6l294,1055r24,-10l342,1035r24,-10l390,1013r22,-12l434,987r22,-16l476,955r20,-16l514,921r18,-20l550,881r16,-19l580,842r14,-22l608,796r12,-22l630,750r10,-24l648,700r8,-26l662,648r4,-26l670,594r2,-26l672,540r,l672,512r-2,-28l666,458r-4,-28l656,404r-8,-26l640,354,630,330,620,306,608,282,594,260,580,238,566,216,550,196,532,176,514,158,496,140,476,122,456,106,434,92,412,78,390,64,366,52,342,42,318,32,294,24,268,16,242,10,216,6,188,2,160,,132,r,xe" stroked="f">
                  <v:path arrowok="t" o:connecttype="custom" o:connectlocs="209550,0;104775,6350;0,25400;0,1684338;104775,1706563;209550,1712913;254000,1709738;342900,1703388;425450,1684338;504825,1658938;581025,1627188;654050,1589088;723900,1541463;787400,1490663;844550,1430338;898525,1368425;942975,1301750;984250,1228725;1016000,1152525;1041400,1069975;1057275,987425;1066800,901700;1066800,857250;1063625,768350;1050925,682625;1028700,600075;1000125,523875;965200,447675;920750,377825;873125,311150;815975,250825;755650,193675;688975,146050;619125,101600;542925,66675;466725,38100;384175,15875;298450,3175;209550,0" o:connectangles="0,0,0,0,0,0,0,0,0,0,0,0,0,0,0,0,0,0,0,0,0,0,0,0,0,0,0,0,0,0,0,0,0,0,0,0,0,0,0"/>
                </v:shape>
                <v:shape id="White circle - lower right" o:spid="_x0000_s1037" style="position:absolute;left:63817;top:60882;width:17145;height:12383;visibility:visible;mso-wrap-style:square;v-text-anchor:top" coordsize="108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bCsMA&#10;AADbAAAADwAAAGRycy9kb3ducmV2LnhtbESPQWsCMRSE74X+h/AKvdXsirWyml2KItTetL14eybP&#10;3bWblyWJuv77piD0OMzMN8yiGmwnLuRD61hBPspAEGtnWq4VfH+tX2YgQkQ22DkmBTcKUJWPDwss&#10;jLvyli67WIsE4VCggibGvpAy6IYshpHriZN3dN5iTNLX0ni8Jrjt5DjLptJiy2mhwZ6WDemf3dkq&#10;CJtX+elPnON+TOf8EPVErrRSz0/D+xxEpCH+h+/tD6Ng+gZ/X9IPk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KbCsMAAADbAAAADwAAAAAAAAAAAAAAAACYAgAAZHJzL2Rv&#10;d25yZXYueG1sUEsFBgAAAAAEAAQA9QAAAIgDAAAAAA==&#10;" path="m1080,538r,l1080,512r-2,-28l1074,456r-4,-26l1064,404r-8,-26l1048,354r-10,-26l1026,306r-12,-24l1002,260,988,238,972,216,956,196,940,176,922,158,904,140,884,122,864,106,842,92,820,78,798,64,774,52,750,42,726,32,700,24,676,16,650,10,622,6,596,2,568,,540,r,l512,,486,2,458,6r-26,4l406,16r-26,8l354,32,330,42,306,52,284,64,260,78,238,92r-20,14l198,122r-20,18l158,158r-16,18l124,196r-16,20l94,238,80,260,66,282,54,306,44,328,34,354r-8,24l18,404r-6,26l8,456,4,484,2,512,,538r,l2,572r2,30l10,634r6,30l24,694r10,30l44,752r14,28l1024,780r,l1036,752r12,-28l1058,694r8,-30l1072,634r4,-32l1080,572r,-34l1080,538xe" stroked="f">
                  <v:path arrowok="t" o:connecttype="custom" o:connectlocs="1714500,854075;1711325,768350;1698625,682625;1676400,600075;1647825,520700;1609725,447675;1568450,377825;1517650,311150;1463675,250825;1403350,193675;1336675,146050;1266825,101600;1190625,66675;1111250,38100;1031875,15875;946150,3175;857250,0;812800,0;727075,9525;644525,25400;561975,50800;485775,82550;412750,123825;346075,168275;282575,222250;225425,279400;171450,342900;127000,412750;85725,485775;53975,561975;28575,641350;12700,723900;3175,812800;0,854075;6350,955675;25400,1054100;53975,1149350;92075,1238250;1625600,1238250;1663700,1149350;1692275,1054100;1708150,955675;1714500,854075" o:connectangles="0,0,0,0,0,0,0,0,0,0,0,0,0,0,0,0,0,0,0,0,0,0,0,0,0,0,0,0,0,0,0,0,0,0,0,0,0,0,0,0,0,0,0"/>
                </v:shape>
                <v:shape id="Basketball - bottom" o:spid="_x0000_s1038" style="position:absolute;left:65216;top:61866;width:14725;height:11320;visibility:visible;mso-wrap-style:square;v-text-anchor:middle" coordsize="1472565,1132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7rDMEA&#10;AADbAAAADwAAAGRycy9kb3ducmV2LnhtbERPPWvDMBDdC/kP4gLZGjkeTHCjhGAINe0Ut9B2O6yr&#10;7MY6GUuNlX8fDYWOj/e9O0Q7iCtNvnesYLPOQBC3TvdsFLy/nR63IHxA1jg4JgU38nDYLx52WGo3&#10;85muTTAihbAvUUEXwlhK6duOLPq1G4kT9+0miyHByUg94ZzC7SDzLCukxZ5TQ4cjVR21l+bXKngO&#10;L81Pbar8M26b2n29mo8izkqtlvH4BCJQDP/iP3etFRRpbPqSfoD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+6wzBAAAA2wAAAA8AAAAAAAAAAAAAAAAAmAIAAGRycy9kb3du&#10;cmV2LnhtbFBLBQYAAAAABAAEAPUAAACGAwAAAAA=&#10;" path="m132599,529919c112897,587526,101171,648679,98785,712285v30065,45132,122441,112352,250404,156188c348575,851225,348303,834113,348303,817274,264857,790822,202001,734237,165187,651610,147802,612683,137712,570960,132599,529919xm1156535,296917v-28131,-4040,-61758,-1210,-93084,21185c996231,366096,953282,445383,907741,529306,828386,675744,739760,839158,505035,839158v-18543,,-38041,-1091,-58493,-3204c446746,849043,447087,862269,447565,875563v340,6749,681,13430,1159,20111c489355,904128,532305,909786,577028,911627v374822,15339,654882,-114056,771392,-355256c1322036,466858,1276564,385458,1216639,316943v-9340,-5079,-31974,-15987,-60104,-20026xm617932,109352c473948,136485,346939,212091,254495,318579v-1091,5386,-2932,10703,-5931,15680c231179,362960,206296,502922,254836,611660v21475,48131,53585,81673,97148,101853c371005,452746,463517,243451,617932,109352xm807048,102194c593935,202887,467062,430180,448655,737442,668927,763825,736828,638657,821432,482538v48813,-90058,99330,-183184,184889,-244337c1032636,219453,1059429,208341,1085335,202478,1003594,148893,908900,113510,807048,102194xm736283,v406659,,736282,329623,736282,736283c1472565,875801,1433757,1006236,1366350,1117403r-10238,14615l1235846,1132018r44706,-63028c1340052,972064,1374394,858110,1374394,736283v,-10908,-273,-21748,-818,-32451c1226183,901810,966507,1011025,636339,1011025v-20793,,-41927,-477,-63334,-1363c533737,1008094,496446,1003935,461404,998004v2863,15748,6136,31087,9749,46154c542566,1047396,599508,1061184,653221,1091266r55836,40752l237943,1132018r21392,-26708c287764,1076472,325601,1057793,371823,1049135v-5386,-24475,-9954,-49427,-13499,-74788c297854,956690,247268,935147,208614,915717,172072,897447,138667,877335,109693,856338v14777,77412,43589,149838,83675,214605l236379,1132018r-119289,l57858,1022886c20602,934798,,837948,,736283,,329623,329623,,736283,xe" fillcolor="#6b78e8 [3204]" stroked="f" strokeweight="1pt">
                  <v:stroke miterlimit="4" joinstyle="miter"/>
                  <v:path arrowok="t" o:connecttype="custom" o:connectlocs="132599,529919;98785,712285;349189,868473;348303,817274;165187,651610;132599,529919;1156535,296917;1063451,318102;907741,529306;505035,839158;446542,835954;447565,875563;448724,895674;577028,911627;1348420,556371;1216639,316943;1156535,296917;617932,109352;254495,318579;248564,334259;254836,611660;351984,713513;617932,109352;807048,102194;448655,737442;821432,482538;1006321,238201;1085335,202478;807048,102194;736283,0;1472565,736283;1366350,1117403;1356112,1132018;1235846,1132018;1280552,1068990;1374394,736283;1373576,703832;636339,1011025;573005,1009662;461404,998004;471153,1044158;653221,1091266;709057,1132018;237943,1132018;259335,1105310;371823,1049135;358324,974347;208614,915717;109693,856338;193368,1070943;236379,1132018;117090,1132018;57858,1022886;0,736283;736283,0" o:connectangles="0,0,0,0,0,0,0,0,0,0,0,0,0,0,0,0,0,0,0,0,0,0,0,0,0,0,0,0,0,0,0,0,0,0,0,0,0,0,0,0,0,0,0,0,0,0,0,0,0,0,0,0,0,0,0"/>
                </v:shape>
                <v:shape id="Basketball player - right" o:spid="_x0000_s1039" style="position:absolute;left:85467;top:13882;width:10608;height:13894;visibility:visible;mso-wrap-style:square;v-text-anchor:middle" coordsize="1060811,1389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G8SMQA&#10;AADbAAAADwAAAGRycy9kb3ducmV2LnhtbESPW2vCQBSE3wv+h+UIvhSzqYKX1FVKa0HwyXh5PmRP&#10;s8Hs2Zjdavz33YLg4zAz3zCLVWdrcaXWV44VvCUpCOLC6YpLBYf993AGwgdkjbVjUnAnD6tl72WB&#10;mXY33tE1D6WIEPYZKjAhNJmUvjBk0SeuIY7ej2sthijbUuoWbxFuazlK04m0WHFcMNjQp6HinP9a&#10;Bdjglsbu9Ss/Tk+X3fqy3pj0rNSg3328gwjUhWf40d5oBZM5/H+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BvEjEAAAA2wAAAA8AAAAAAAAAAAAAAAAAmAIAAGRycy9k&#10;b3ducmV2LnhtbFBLBQYAAAAABAAEAPUAAACJAwAAAAA=&#10;" path="m634358,657386r-9,86l634349,657408r9,-22xm576215,233070v57879,,104799,46891,104799,104735c681014,395649,634094,442540,576215,442540v-57879,,-104799,-46891,-104799,-104735c471416,279961,518336,233070,576215,233070xm911962,4v70974,581,128043,58496,127506,129453c1039361,144307,1036569,158447,1031845,171619v3597,1291,7140,2840,10469,5036l1060811,203652r,17134l1056487,243867,923827,447054v-4885,7490,-11704,13430,-19757,17304l670211,575991r1289,646c671500,576637,670855,577734,669621,579736v-806,1356,-1611,2001,-3544,5617c662427,591551,657165,601171,651743,612599v-2899,5747,-5154,11687,-8107,18143c641757,636553,638375,643720,637033,649208r-1396,4390l634885,655858r-375,1162l634402,657279r-44,107l634671,654373r-161,969c633543,660765,632631,666318,631664,671870r-1557,9621c629517,684525,629195,689884,628711,694081v-3221,36156,-1718,77930,698,108792c630000,810815,630644,818046,631235,824438v2362,2454,4885,4842,6979,7683l811890,1068495r248921,-65844l1060811,1107668r-255148,97641c782900,1213896,756056,1208279,738930,1188974r-4295,-4843l608311,1041958r16320,142883l972950,1296281v23354,7554,37581,31895,31944,56172c998988,1378150,973326,1394097,947664,1388157l548235,1295635v-22172,-5165,-40480,-22662,-45419,-46422l501635,1243725,428245,890811v-483,-2324,-912,-4842,-1181,-7296c426796,881062,427011,878673,426957,876219v-2684,-10459,-6013,-24147,-9664,-40611c409240,798677,399792,749284,396463,693887v-322,-7296,-859,-13365,-859,-21694c395658,664058,395765,655923,395819,647852v161,-5682,322,-11234,537,-16787c397322,622284,398342,613568,399308,604981v1665,-15819,4886,-28409,7355,-41774c408650,555265,410529,547647,412462,540286l210117,583545,85886,732497v-9610,11493,-23408,17497,-37366,17497c37568,749994,26562,746250,17489,738695,-3127,721521,-5919,690917,11261,670321l146229,508456v6926,-8329,16536,-14140,27112,-16400l448593,433237v7784,-1679,15891,-1356,23568,775l640791,482436,849901,382618,933276,254843v-7570,1356,-15354,2131,-23354,2066c839002,256328,781933,198413,782470,127456,783007,56499,840989,-513,911962,4xe" fillcolor="#6b78e8 [3204]" stroked="f" strokeweight="1pt">
                  <v:stroke miterlimit="4" joinstyle="miter"/>
                  <v:path arrowok="t" o:connecttype="custom" o:connectlocs="634358,657386;634349,657472;634349,657408;576215,233070;681014,337805;576215,442540;471416,337805;576215,233070;911962,4;1039468,129457;1031845,171619;1042314,176655;1060811,203652;1060811,220786;1056487,243867;923827,447054;904070,464358;670211,575991;671500,576637;669621,579736;666077,585353;651743,612599;643636,630742;637033,649208;635637,653598;634885,655858;634510,657020;634402,657279;634358,657386;634671,654373;634510,655342;631664,671870;630107,681491;628711,694081;629409,802873;631235,824438;638214,832121;811890,1068495;1060811,1002651;1060811,1107668;805663,1205309;738930,1188974;734635,1184131;608311,1041958;624631,1184841;972950,1296281;1004894,1352453;947664,1388157;548235,1295635;502816,1249213;501635,1243725;428245,890811;427064,883515;426957,876219;417293,835608;396463,693887;395604,672193;395819,647852;396356,631065;399308,604981;406663,563207;412462,540286;210117,583545;85886,732497;48520,749994;17489,738695;11261,670321;146229,508456;173341,492056;448593,433237;472161,434012;640791,482436;849901,382618;933276,254843;909922,256909;782470,127456;911962,4" o:connectangles="0,0,0,0,0,0,0,0,0,0,0,0,0,0,0,0,0,0,0,0,0,0,0,0,0,0,0,0,0,0,0,0,0,0,0,0,0,0,0,0,0,0,0,0,0,0,0,0,0,0,0,0,0,0,0,0,0,0,0,0,0,0,0,0,0,0,0,0,0,0,0,0,0,0,0,0,0"/>
                </v:shape>
                <v:shape id="Basketball player - left" o:spid="_x0000_s1040" style="position:absolute;left:254;top:42345;width:10020;height:13894;visibility:visible;mso-wrap-style:square;v-text-anchor:middle" coordsize="1002002,1389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PJasIA&#10;AADbAAAADwAAAGRycy9kb3ducmV2LnhtbERPzW6CQBC+N/EdNmPSW1nswVZkNURiQ3swUXmACTsC&#10;ys5SdkX69t1Dkx6/fP/pdjKdGGlwrWUFiygGQVxZ3XKtoDzvX95BOI+ssbNMCn7IwXYze0ox0fbB&#10;RxpPvhYhhF2CChrv+0RKVzVk0EW2Jw7cxQ4GfYBDLfWAjxBuOvkax0tpsOXQ0GBPu4aq2+luFBSr&#10;/GvsF4fP+KMssoO/fF/LfKnU83zK1iA8Tf5f/OcutIK3sD58CT9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I8lqwgAAANsAAAAPAAAAAAAAAAAAAAAAAJgCAABkcnMvZG93&#10;bnJldi54bWxQSwUGAAAAAAQABAD1AAAAhwMAAAAA&#10;" path="m367645,657386r9,22l367654,657472r-9,-86xm425788,233070v57879,,104799,46891,104799,104735c530587,395649,483667,442540,425788,442540v-57879,,-104799,-46891,-104799,-104735c320989,279961,367909,233070,425788,233070xm90041,4v70974,-517,128955,56495,129492,127452c220070,198413,163001,256328,92081,256909v-8000,65,-15784,-710,-23354,-2066l152103,382618r209109,99818l529842,434012v7677,-2131,15784,-2454,23568,-775l828662,492056v10576,2260,20186,8071,27112,16400l990742,670321v17180,20596,14388,51200,-6228,68374c975441,746250,964435,749994,953483,749994v-13958,,-27756,-6004,-37366,-17497l791886,583545,589541,540286v1933,7361,3812,14980,5799,22921c597809,576572,601030,589162,602695,604981v966,8587,1986,17303,2952,26084c605862,636618,606023,642170,606184,647852v54,8071,161,16206,215,24341c606399,680522,605862,686591,605540,693887v-3329,55397,-12777,104790,-20830,141721c581059,852072,577730,865760,575046,876219v-54,2454,161,4843,-107,7296c574670,885969,574241,888487,573758,890811r-73390,352914l499187,1249213v-4939,23760,-23247,41257,-45419,46422l54339,1388157v-12831,2970,-25662,468,-36023,-5988l,1356504r,-23525l2209,1318096v5772,-10064,15167,-18038,26844,-21815l377372,1184841r16320,-142882l267368,1184131r-4295,4843c245947,1208279,219103,1213896,196340,1205309l,1130173,,1018207r190113,50288l363789,832121v2094,-2840,4617,-5229,6979,-7683c371359,818046,372003,810815,372594,802873v2416,-30862,3919,-72636,698,-108792c372808,689884,372486,684525,371896,681491r-1557,-9621c369372,666318,368460,660765,367493,655342r-161,-969l367645,657386r-44,-107l367493,657020r-375,-1162l366366,653598r-1396,-4390c363628,643720,360246,636553,358367,630742v-2953,-6456,-5208,-12396,-8107,-18143c344838,601171,339576,591551,335926,585353v-1933,-3616,-2738,-4261,-3544,-5617c331148,577734,330503,576637,330503,576637r1289,-646l97933,464358c89880,460484,83061,454544,78176,447054l,327317,,37978,40101,10498c55423,3878,72298,150,90041,4xe" fillcolor="#6b78e8 [3204]" stroked="f" strokeweight="1pt">
                  <v:stroke miterlimit="4" joinstyle="miter"/>
                  <v:path arrowok="t" o:connecttype="custom" o:connectlocs="367645,657386;367654,657408;367654,657472;425788,233070;530587,337805;425788,442540;320989,337805;425788,233070;90041,4;219533,127456;92081,256909;68727,254843;152103,382618;361212,482436;529842,434012;553410,433237;828662,492056;855774,508456;990742,670321;984514,738695;953483,749994;916117,732497;791886,583545;589541,540286;595340,563207;602695,604981;605647,631065;606184,647852;606399,672193;605540,693887;584710,835608;575046,876219;574939,883515;573758,890811;500368,1243725;499187,1249213;453768,1295635;54339,1388157;18316,1382169;0,1356504;0,1332979;2209,1318096;29053,1296281;377372,1184841;393692,1041959;267368,1184131;263073,1188974;196340,1205309;0,1130173;0,1018207;190113,1068495;363789,832121;370768,824438;372594,802873;373292,694081;371896,681491;370339,671870;367493,655342;367332,654373;367645,657386;367601,657279;367493,657020;367118,655858;366366,653598;364970,649208;358367,630742;350260,612599;335926,585353;332382,579736;330503,576637;331792,575991;97933,464358;78176,447054;0,327317;0,37978;40101,10498;90041,4" o:connectangles="0,0,0,0,0,0,0,0,0,0,0,0,0,0,0,0,0,0,0,0,0,0,0,0,0,0,0,0,0,0,0,0,0,0,0,0,0,0,0,0,0,0,0,0,0,0,0,0,0,0,0,0,0,0,0,0,0,0,0,0,0,0,0,0,0,0,0,0,0,0,0,0,0,0,0,0,0"/>
                </v:shape>
                <v:shape id="Basketball - top" o:spid="_x0000_s1041" style="position:absolute;left:19053;width:14726;height:10458;visibility:visible;mso-wrap-style:square;v-text-anchor:middle" coordsize="1472565,10458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HnP8MA&#10;AADbAAAADwAAAGRycy9kb3ducmV2LnhtbESPzarCMBSE94LvEI7g5qKpIveWahQVFRdywZ+Nu0Nz&#10;bIvNSWmi1rc3guBymJlvmMmsMaW4U+0KywoG/QgEcWp1wZmC03Hdi0E4j6yxtEwKnuRgNm23Jpho&#10;++A93Q8+EwHCLkEFufdVIqVLczLo+rYiDt7F1gZ9kHUmdY2PADelHEbRrzRYcFjIsaJlTun1cDMK&#10;Rma/2tAqsrt1ZuNLdf6P3eJHqW6nmY9BeGr8N/xpb7WCvwG8v4QfIK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HnP8MAAADbAAAADwAAAAAAAAAAAAAAAACYAgAAZHJzL2Rv&#10;d25yZXYueG1sUEsFBgAAAAAEAAQA9QAAAIgDAAAAAA==&#10;" path="m501490,718063v43359,117873,102671,200228,140439,222589c672744,945220,704241,947674,736283,947674v29724,,58970,-2182,87604,-6136c795390,925586,767302,903633,741259,873228,651610,768376,594957,728835,501490,718063xm397593,717449v-64698,9818,-83377,44314,-88695,65516c357779,827142,413614,863751,474357,891226,445315,841799,418727,782624,397593,717449xm109693,429618v19702,103215,64356,197569,127417,276719c243178,696997,250473,687657,259335,678590v28429,-28838,66266,-47517,112488,-56176c366437,597940,361869,572988,358324,547627,297854,529970,247268,508427,208614,488997,172072,470727,138667,450615,109693,429618xm1373576,277112c1226183,475090,966507,584305,636339,584305v-20793,,-41927,-477,-63334,-1363c533737,581374,496445,577215,461404,571284v2863,15748,6136,31087,9749,46154c613978,623914,698923,672591,815910,809417v79219,92649,190479,71174,219862,63402c1237023,765376,1374394,553218,1374394,309563v,-10908,-273,-21748,-818,-32451xm132599,103199c112897,160806,101171,221959,98785,285565v30065,45132,122441,112351,250404,156188c348575,424504,348303,407393,348303,390554,264857,364102,202001,307517,165186,224890,147802,185963,137712,144240,132599,103199xm70319,l228968,r-1990,16226c224652,68396,230566,130571,254836,184940v21475,48131,53585,81673,97148,101852c356739,221601,366088,159626,379848,101239l413385,,514546,r-596,1248c477713,91521,455558,195498,448655,310722,668926,337105,736828,211937,821432,55818l854445,,967811,,907741,102585c828386,249024,739760,412438,505035,412438v-18543,,-38041,-1091,-58493,-3205c446746,422323,447087,435549,447564,448843v341,6749,682,13430,1159,20111c489355,477408,532305,483066,577027,484907v374823,15339,654883,-114056,771393,-355256c1335228,84894,1317264,42166,1295107,2062l1293660,r108586,l1414708,22959v37256,88089,57857,184939,57857,286604c1472565,588600,1317332,831301,1088539,956196v-3886,2931,-8112,5454,-12953,7158c1075314,963422,1074291,963763,1073405,964036v-101035,52153,-215568,81809,-337122,81809c329623,1045845,,716222,,309563,,207898,20602,111048,57858,22959l70319,xe" fillcolor="#6b78e8 [3204]" stroked="f" strokeweight="1pt">
                  <v:stroke miterlimit="4" joinstyle="miter"/>
                  <v:path arrowok="t" o:connecttype="custom" o:connectlocs="501490,718063;641929,940652;736283,947674;823887,941538;741259,873228;501490,718063;397593,717449;308898,782965;474357,891226;397593,717449;109693,429618;237110,706337;259335,678590;371823,622414;358324,547627;208614,488997;109693,429618;1373576,277112;636339,584305;573005,582942;461404,571284;471153,617438;815910,809417;1035772,872819;1374394,309563;1373576,277112;132599,103199;98785,285565;349189,441753;348303,390554;165186,224890;132599,103199;70319,0;228968,0;226978,16226;254836,184940;351984,286792;379848,101239;413385,0;514546,0;513950,1248;448655,310722;821432,55818;854445,0;967811,0;907741,102585;505035,412438;446542,409233;447564,448843;448723,468954;577027,484907;1348420,129651;1295107,2062;1293660,0;1402246,0;1414708,22959;1472565,309563;1088539,956196;1075586,963354;1073405,964036;736283,1045845;0,309563;57858,22959" o:connectangles="0,0,0,0,0,0,0,0,0,0,0,0,0,0,0,0,0,0,0,0,0,0,0,0,0,0,0,0,0,0,0,0,0,0,0,0,0,0,0,0,0,0,0,0,0,0,0,0,0,0,0,0,0,0,0,0,0,0,0,0,0,0,0"/>
                </v:shape>
                <w10:wrap anchorx="margin" anchory="margin"/>
                <w10:anchorlock/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10"/>
      </w:tblGrid>
      <w:tr w:rsidR="003A5821" w:rsidTr="00BD59CF">
        <w:trPr>
          <w:trHeight w:hRule="exact" w:val="1814"/>
        </w:trPr>
        <w:tc>
          <w:tcPr>
            <w:tcW w:w="15110" w:type="dxa"/>
            <w:vAlign w:val="bottom"/>
          </w:tcPr>
          <w:p w:rsidR="003A5821" w:rsidRDefault="003A5821" w:rsidP="00BD59CF">
            <w:pPr>
              <w:pStyle w:val="Title"/>
            </w:pPr>
            <w:r w:rsidRPr="002E4573">
              <w:t>—</w:t>
            </w:r>
            <w:sdt>
              <w:sdtPr>
                <w:id w:val="1175461786"/>
                <w:placeholder>
                  <w:docPart w:val="63E6E3C364C049E5A898775869198BDA"/>
                </w:placeholder>
                <w:temporary/>
                <w:showingPlcHdr/>
                <w15:appearance w15:val="hidden"/>
              </w:sdtPr>
              <w:sdtEndPr/>
              <w:sdtContent>
                <w:r w:rsidRPr="003E35E6">
                  <w:t>COMPETITION NAME</w:t>
                </w:r>
              </w:sdtContent>
            </w:sdt>
            <w:r w:rsidRPr="002E4573">
              <w:t>—</w:t>
            </w:r>
          </w:p>
        </w:tc>
      </w:tr>
    </w:tbl>
    <w:sdt>
      <w:sdtPr>
        <w:id w:val="-1838214488"/>
        <w:placeholder>
          <w:docPart w:val="265313FBF95C43309074E5905228C479"/>
        </w:placeholder>
        <w:temporary/>
        <w:showingPlcHdr/>
        <w15:appearance w15:val="hidden"/>
      </w:sdtPr>
      <w:sdtEndPr/>
      <w:sdtContent>
        <w:p w:rsidR="003A5821" w:rsidRPr="00541E87" w:rsidRDefault="003A5821" w:rsidP="003A5821">
          <w:pPr>
            <w:pStyle w:val="Heading1"/>
          </w:pPr>
          <w:r w:rsidRPr="00541E87">
            <w:t>CERTIFICATE OF PARTICIPATION</w:t>
          </w:r>
        </w:p>
      </w:sdtContent>
    </w:sdt>
    <w:sdt>
      <w:sdtPr>
        <w:id w:val="-214737264"/>
        <w:placeholder>
          <w:docPart w:val="EAD989BF8A5E433EB3792A5CD24E7518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r w:rsidRPr="00FA614E">
            <w:t>Recipient Name</w:t>
          </w:r>
        </w:p>
      </w:sdtContent>
    </w:sdt>
    <w:sdt>
      <w:sdtPr>
        <w:id w:val="229960862"/>
        <w:placeholder>
          <w:docPart w:val="172013FEF94547F9BB296BC74F880057"/>
        </w:placeholder>
        <w:temporary/>
        <w:showingPlcHdr/>
        <w15:appearance w15:val="hidden"/>
      </w:sdtPr>
      <w:sdtEndPr/>
      <w:sdtContent>
        <w:p w:rsidR="003A5821" w:rsidRDefault="003A5821" w:rsidP="003A5821">
          <w:r w:rsidRPr="003E35E6">
            <w:t>is thanked for their phenomenal participation on</w:t>
          </w:r>
        </w:p>
      </w:sdtContent>
    </w:sdt>
    <w:sdt>
      <w:sdtPr>
        <w:id w:val="-636185349"/>
        <w:placeholder>
          <w:docPart w:val="C6D6E0C218204FA0B2A7B31461834855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pPr>
            <w:pStyle w:val="Title"/>
            <w:spacing w:before="240"/>
          </w:pPr>
          <w:r w:rsidRPr="00FA614E">
            <w:t>TEAM NAME</w:t>
          </w:r>
        </w:p>
      </w:sdtContent>
    </w:sdt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048"/>
        <w:gridCol w:w="702"/>
        <w:gridCol w:w="6048"/>
      </w:tblGrid>
      <w:tr w:rsidR="003A5821" w:rsidRPr="009D1AF9" w:rsidTr="00BD59CF">
        <w:trPr>
          <w:trHeight w:hRule="exact" w:val="878"/>
          <w:jc w:val="center"/>
        </w:trPr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</w:tr>
      <w:tr w:rsidR="003A5821" w:rsidRPr="009D1AF9" w:rsidTr="00BD59CF">
        <w:trPr>
          <w:trHeight w:hRule="exact" w:val="1613"/>
          <w:jc w:val="center"/>
        </w:trPr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-1339610427"/>
              <w:placeholder>
                <w:docPart w:val="A4860B26B1374738A05766DDB1B1738F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Signature</w:t>
                </w:r>
              </w:p>
            </w:sdtContent>
          </w:sdt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628518598"/>
              <w:placeholder>
                <w:docPart w:val="6392370E6B714D16888714E402AE963F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Date</w:t>
                </w:r>
              </w:p>
            </w:sdtContent>
          </w:sdt>
        </w:tc>
      </w:tr>
    </w:tbl>
    <w:p w:rsidR="003A5821" w:rsidRDefault="004808EB" w:rsidP="003A5821">
      <w:pPr>
        <w:pStyle w:val="Title"/>
        <w:keepNext/>
        <w:keepLines/>
      </w:pPr>
      <w:r w:rsidRPr="004808EB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712015EE" wp14:editId="0F0D080A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619488" cy="7324344"/>
                <wp:effectExtent l="0" t="0" r="1270" b="0"/>
                <wp:wrapNone/>
                <wp:docPr id="72" name="Group 6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9488" cy="7324344"/>
                          <a:chOff x="0" y="0"/>
                          <a:chExt cx="9615714" cy="7326540"/>
                        </a:xfrm>
                      </wpg:grpSpPr>
                      <wps:wsp>
                        <wps:cNvPr id="74" name="Blue rectangle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5400" y="0"/>
                            <a:ext cx="9582152" cy="7318686"/>
                          </a:xfrm>
                          <a:custGeom>
                            <a:avLst/>
                            <a:gdLst>
                              <a:gd name="T0" fmla="*/ 0 w 15831"/>
                              <a:gd name="T1" fmla="*/ 12239 h 12240"/>
                              <a:gd name="T2" fmla="*/ 15830 w 15831"/>
                              <a:gd name="T3" fmla="*/ 12239 h 12240"/>
                              <a:gd name="T4" fmla="*/ 15830 w 15831"/>
                              <a:gd name="T5" fmla="*/ 0 h 12240"/>
                              <a:gd name="T6" fmla="*/ 0 w 15831"/>
                              <a:gd name="T7" fmla="*/ 0 h 12240"/>
                              <a:gd name="T8" fmla="*/ 0 w 15831"/>
                              <a:gd name="T9" fmla="*/ 12239 h 12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831" h="12240">
                                <a:moveTo>
                                  <a:pt x="0" y="12239"/>
                                </a:moveTo>
                                <a:lnTo>
                                  <a:pt x="15830" y="12239"/>
                                </a:lnTo>
                                <a:lnTo>
                                  <a:pt x="158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White diagonal lines">
                          <a:extLst/>
                        </wps:cNvPr>
                        <wps:cNvSpPr/>
                        <wps:spPr>
                          <a:xfrm rot="5400000">
                            <a:off x="1147561" y="-1137726"/>
                            <a:ext cx="7315200" cy="9597624"/>
                          </a:xfrm>
                          <a:custGeom>
                            <a:avLst/>
                            <a:gdLst>
                              <a:gd name="connsiteX0" fmla="*/ 5493523 w 7315200"/>
                              <a:gd name="connsiteY0" fmla="*/ 3119379 h 9597624"/>
                              <a:gd name="connsiteX1" fmla="*/ 5493523 w 7315200"/>
                              <a:gd name="connsiteY1" fmla="*/ 3118476 h 9597624"/>
                              <a:gd name="connsiteX2" fmla="*/ 5497380 w 7315200"/>
                              <a:gd name="connsiteY2" fmla="*/ 3106746 h 9597624"/>
                              <a:gd name="connsiteX3" fmla="*/ 5510056 w 7315200"/>
                              <a:gd name="connsiteY3" fmla="*/ 3111258 h 9597624"/>
                              <a:gd name="connsiteX4" fmla="*/ 7315200 w 7315200"/>
                              <a:gd name="connsiteY4" fmla="*/ 6500239 h 9597624"/>
                              <a:gd name="connsiteX5" fmla="*/ 7315200 w 7315200"/>
                              <a:gd name="connsiteY5" fmla="*/ 6539804 h 9597624"/>
                              <a:gd name="connsiteX6" fmla="*/ 5493523 w 7315200"/>
                              <a:gd name="connsiteY6" fmla="*/ 5970818 h 9597624"/>
                              <a:gd name="connsiteX7" fmla="*/ 5493523 w 7315200"/>
                              <a:gd name="connsiteY7" fmla="*/ 5969013 h 9597624"/>
                              <a:gd name="connsiteX8" fmla="*/ 5497380 w 7315200"/>
                              <a:gd name="connsiteY8" fmla="*/ 5958185 h 9597624"/>
                              <a:gd name="connsiteX9" fmla="*/ 5510056 w 7315200"/>
                              <a:gd name="connsiteY9" fmla="*/ 5961794 h 9597624"/>
                              <a:gd name="connsiteX10" fmla="*/ 7315200 w 7315200"/>
                              <a:gd name="connsiteY10" fmla="*/ 9350776 h 9597624"/>
                              <a:gd name="connsiteX11" fmla="*/ 7315200 w 7315200"/>
                              <a:gd name="connsiteY11" fmla="*/ 9390841 h 9597624"/>
                              <a:gd name="connsiteX12" fmla="*/ 5483602 w 7315200"/>
                              <a:gd name="connsiteY12" fmla="*/ 5733499 h 9597624"/>
                              <a:gd name="connsiteX13" fmla="*/ 5483602 w 7315200"/>
                              <a:gd name="connsiteY13" fmla="*/ 5732596 h 9597624"/>
                              <a:gd name="connsiteX14" fmla="*/ 5487460 w 7315200"/>
                              <a:gd name="connsiteY14" fmla="*/ 5720866 h 9597624"/>
                              <a:gd name="connsiteX15" fmla="*/ 5500136 w 7315200"/>
                              <a:gd name="connsiteY15" fmla="*/ 5724475 h 9597624"/>
                              <a:gd name="connsiteX16" fmla="*/ 7315200 w 7315200"/>
                              <a:gd name="connsiteY16" fmla="*/ 9132483 h 9597624"/>
                              <a:gd name="connsiteX17" fmla="*/ 7315200 w 7315200"/>
                              <a:gd name="connsiteY17" fmla="*/ 9172551 h 9597624"/>
                              <a:gd name="connsiteX18" fmla="*/ 5250754 w 7315200"/>
                              <a:gd name="connsiteY18" fmla="*/ 7611707 h 9597624"/>
                              <a:gd name="connsiteX19" fmla="*/ 5287954 w 7315200"/>
                              <a:gd name="connsiteY19" fmla="*/ 7548134 h 9597624"/>
                              <a:gd name="connsiteX20" fmla="*/ 5376685 w 7315200"/>
                              <a:gd name="connsiteY20" fmla="*/ 7578814 h 9597624"/>
                              <a:gd name="connsiteX21" fmla="*/ 5486358 w 7315200"/>
                              <a:gd name="connsiteY21" fmla="*/ 7780039 h 9597624"/>
                              <a:gd name="connsiteX22" fmla="*/ 5460455 w 7315200"/>
                              <a:gd name="connsiteY22" fmla="*/ 7866665 h 9597624"/>
                              <a:gd name="connsiteX23" fmla="*/ 5369520 w 7315200"/>
                              <a:gd name="connsiteY23" fmla="*/ 7842301 h 9597624"/>
                              <a:gd name="connsiteX24" fmla="*/ 5259847 w 7315200"/>
                              <a:gd name="connsiteY24" fmla="*/ 7641076 h 9597624"/>
                              <a:gd name="connsiteX25" fmla="*/ 5257643 w 7315200"/>
                              <a:gd name="connsiteY25" fmla="*/ 7637467 h 9597624"/>
                              <a:gd name="connsiteX26" fmla="*/ 5250754 w 7315200"/>
                              <a:gd name="connsiteY26" fmla="*/ 7611707 h 9597624"/>
                              <a:gd name="connsiteX27" fmla="*/ 4930896 w 7315200"/>
                              <a:gd name="connsiteY27" fmla="*/ 4040457 h 9597624"/>
                              <a:gd name="connsiteX28" fmla="*/ 4941299 w 7315200"/>
                              <a:gd name="connsiteY28" fmla="*/ 4028050 h 9597624"/>
                              <a:gd name="connsiteX29" fmla="*/ 4970508 w 7315200"/>
                              <a:gd name="connsiteY29" fmla="*/ 4037073 h 9597624"/>
                              <a:gd name="connsiteX30" fmla="*/ 7315200 w 7315200"/>
                              <a:gd name="connsiteY30" fmla="*/ 8439693 h 9597624"/>
                              <a:gd name="connsiteX31" fmla="*/ 7315200 w 7315200"/>
                              <a:gd name="connsiteY31" fmla="*/ 8529721 h 9597624"/>
                              <a:gd name="connsiteX32" fmla="*/ 4932481 w 7315200"/>
                              <a:gd name="connsiteY32" fmla="*/ 4056925 h 9597624"/>
                              <a:gd name="connsiteX33" fmla="*/ 4930896 w 7315200"/>
                              <a:gd name="connsiteY33" fmla="*/ 4040457 h 9597624"/>
                              <a:gd name="connsiteX34" fmla="*/ 4636460 w 7315200"/>
                              <a:gd name="connsiteY34" fmla="*/ 6487754 h 9597624"/>
                              <a:gd name="connsiteX35" fmla="*/ 4671800 w 7315200"/>
                              <a:gd name="connsiteY35" fmla="*/ 6423800 h 9597624"/>
                              <a:gd name="connsiteX36" fmla="*/ 4762184 w 7315200"/>
                              <a:gd name="connsiteY36" fmla="*/ 6450871 h 9597624"/>
                              <a:gd name="connsiteX37" fmla="*/ 5261500 w 7315200"/>
                              <a:gd name="connsiteY37" fmla="*/ 7389319 h 9597624"/>
                              <a:gd name="connsiteX38" fmla="*/ 5233393 w 7315200"/>
                              <a:gd name="connsiteY38" fmla="*/ 7479555 h 9597624"/>
                              <a:gd name="connsiteX39" fmla="*/ 5143009 w 7315200"/>
                              <a:gd name="connsiteY39" fmla="*/ 7451582 h 9597624"/>
                              <a:gd name="connsiteX40" fmla="*/ 4643693 w 7315200"/>
                              <a:gd name="connsiteY40" fmla="*/ 6513133 h 9597624"/>
                              <a:gd name="connsiteX41" fmla="*/ 4636460 w 7315200"/>
                              <a:gd name="connsiteY41" fmla="*/ 6487754 h 9597624"/>
                              <a:gd name="connsiteX42" fmla="*/ 4361588 w 7315200"/>
                              <a:gd name="connsiteY42" fmla="*/ 6771319 h 9597624"/>
                              <a:gd name="connsiteX43" fmla="*/ 4374746 w 7315200"/>
                              <a:gd name="connsiteY43" fmla="*/ 6758573 h 9597624"/>
                              <a:gd name="connsiteX44" fmla="*/ 4406160 w 7315200"/>
                              <a:gd name="connsiteY44" fmla="*/ 6771206 h 9597624"/>
                              <a:gd name="connsiteX45" fmla="*/ 5911422 w 7315200"/>
                              <a:gd name="connsiteY45" fmla="*/ 9597624 h 9597624"/>
                              <a:gd name="connsiteX46" fmla="*/ 5856675 w 7315200"/>
                              <a:gd name="connsiteY46" fmla="*/ 9597624 h 9597624"/>
                              <a:gd name="connsiteX47" fmla="*/ 4363172 w 7315200"/>
                              <a:gd name="connsiteY47" fmla="*/ 6793765 h 9597624"/>
                              <a:gd name="connsiteX48" fmla="*/ 4362070 w 7315200"/>
                              <a:gd name="connsiteY48" fmla="*/ 6790156 h 9597624"/>
                              <a:gd name="connsiteX49" fmla="*/ 4361588 w 7315200"/>
                              <a:gd name="connsiteY49" fmla="*/ 6771319 h 9597624"/>
                              <a:gd name="connsiteX50" fmla="*/ 4322331 w 7315200"/>
                              <a:gd name="connsiteY50" fmla="*/ 0 h 9597624"/>
                              <a:gd name="connsiteX51" fmla="*/ 4426429 w 7315200"/>
                              <a:gd name="connsiteY51" fmla="*/ 0 h 9597624"/>
                              <a:gd name="connsiteX52" fmla="*/ 7315200 w 7315200"/>
                              <a:gd name="connsiteY52" fmla="*/ 5421748 h 9597624"/>
                              <a:gd name="connsiteX53" fmla="*/ 7315200 w 7315200"/>
                              <a:gd name="connsiteY53" fmla="*/ 5620941 h 9597624"/>
                              <a:gd name="connsiteX54" fmla="*/ 4135589 w 7315200"/>
                              <a:gd name="connsiteY54" fmla="*/ 0 h 9597624"/>
                              <a:gd name="connsiteX55" fmla="*/ 4156929 w 7315200"/>
                              <a:gd name="connsiteY55" fmla="*/ 0 h 9597624"/>
                              <a:gd name="connsiteX56" fmla="*/ 7315200 w 7315200"/>
                              <a:gd name="connsiteY56" fmla="*/ 5929347 h 9597624"/>
                              <a:gd name="connsiteX57" fmla="*/ 7315200 w 7315200"/>
                              <a:gd name="connsiteY57" fmla="*/ 5969410 h 9597624"/>
                              <a:gd name="connsiteX58" fmla="*/ 3927581 w 7315200"/>
                              <a:gd name="connsiteY58" fmla="*/ 0 h 9597624"/>
                              <a:gd name="connsiteX59" fmla="*/ 4032044 w 7315200"/>
                              <a:gd name="connsiteY59" fmla="*/ 0 h 9597624"/>
                              <a:gd name="connsiteX60" fmla="*/ 7315200 w 7315200"/>
                              <a:gd name="connsiteY60" fmla="*/ 6163184 h 9597624"/>
                              <a:gd name="connsiteX61" fmla="*/ 7315200 w 7315200"/>
                              <a:gd name="connsiteY61" fmla="*/ 6362957 h 9597624"/>
                              <a:gd name="connsiteX62" fmla="*/ 5667677 w 7315200"/>
                              <a:gd name="connsiteY62" fmla="*/ 3268267 h 9597624"/>
                              <a:gd name="connsiteX63" fmla="*/ 5666575 w 7315200"/>
                              <a:gd name="connsiteY63" fmla="*/ 3269170 h 9597624"/>
                              <a:gd name="connsiteX64" fmla="*/ 5609258 w 7315200"/>
                              <a:gd name="connsiteY64" fmla="*/ 3252025 h 9597624"/>
                              <a:gd name="connsiteX65" fmla="*/ 5521630 w 7315200"/>
                              <a:gd name="connsiteY65" fmla="*/ 3085089 h 9597624"/>
                              <a:gd name="connsiteX66" fmla="*/ 5465967 w 7315200"/>
                              <a:gd name="connsiteY66" fmla="*/ 3067945 h 9597624"/>
                              <a:gd name="connsiteX67" fmla="*/ 5446677 w 7315200"/>
                              <a:gd name="connsiteY67" fmla="*/ 3124793 h 9597624"/>
                              <a:gd name="connsiteX68" fmla="*/ 5605400 w 7315200"/>
                              <a:gd name="connsiteY68" fmla="*/ 3422570 h 9597624"/>
                              <a:gd name="connsiteX69" fmla="*/ 5603196 w 7315200"/>
                              <a:gd name="connsiteY69" fmla="*/ 3465883 h 9597624"/>
                              <a:gd name="connsiteX70" fmla="*/ 7315200 w 7315200"/>
                              <a:gd name="connsiteY70" fmla="*/ 6680572 h 9597624"/>
                              <a:gd name="connsiteX71" fmla="*/ 7315200 w 7315200"/>
                              <a:gd name="connsiteY71" fmla="*/ 6717836 h 9597624"/>
                              <a:gd name="connsiteX72" fmla="*/ 5591622 w 7315200"/>
                              <a:gd name="connsiteY72" fmla="*/ 3478516 h 9597624"/>
                              <a:gd name="connsiteX73" fmla="*/ 5588867 w 7315200"/>
                              <a:gd name="connsiteY73" fmla="*/ 3480321 h 9597624"/>
                              <a:gd name="connsiteX74" fmla="*/ 5532101 w 7315200"/>
                              <a:gd name="connsiteY74" fmla="*/ 3462273 h 9597624"/>
                              <a:gd name="connsiteX75" fmla="*/ 4566536 w 7315200"/>
                              <a:gd name="connsiteY75" fmla="*/ 1649443 h 9597624"/>
                              <a:gd name="connsiteX76" fmla="*/ 4563781 w 7315200"/>
                              <a:gd name="connsiteY76" fmla="*/ 1645834 h 9597624"/>
                              <a:gd name="connsiteX77" fmla="*/ 4584172 w 7315200"/>
                              <a:gd name="connsiteY77" fmla="*/ 1589888 h 9597624"/>
                              <a:gd name="connsiteX78" fmla="*/ 4639835 w 7315200"/>
                              <a:gd name="connsiteY78" fmla="*/ 1610642 h 9597624"/>
                              <a:gd name="connsiteX79" fmla="*/ 5291812 w 7315200"/>
                              <a:gd name="connsiteY79" fmla="*/ 2834235 h 9597624"/>
                              <a:gd name="connsiteX80" fmla="*/ 5347475 w 7315200"/>
                              <a:gd name="connsiteY80" fmla="*/ 2852282 h 9597624"/>
                              <a:gd name="connsiteX81" fmla="*/ 5366765 w 7315200"/>
                              <a:gd name="connsiteY81" fmla="*/ 2795433 h 9597624"/>
                              <a:gd name="connsiteX82" fmla="*/ 5161196 w 7315200"/>
                              <a:gd name="connsiteY82" fmla="*/ 2408323 h 9597624"/>
                              <a:gd name="connsiteX83" fmla="*/ 5178832 w 7315200"/>
                              <a:gd name="connsiteY83" fmla="*/ 2351475 h 9597624"/>
                              <a:gd name="connsiteX84" fmla="*/ 5179934 w 7315200"/>
                              <a:gd name="connsiteY84" fmla="*/ 2351475 h 9597624"/>
                              <a:gd name="connsiteX85" fmla="*/ 3700173 w 7315200"/>
                              <a:gd name="connsiteY85" fmla="*/ 5940138 h 9597624"/>
                              <a:gd name="connsiteX86" fmla="*/ 3713951 w 7315200"/>
                              <a:gd name="connsiteY86" fmla="*/ 6021350 h 9597624"/>
                              <a:gd name="connsiteX87" fmla="*/ 4096430 w 7315200"/>
                              <a:gd name="connsiteY87" fmla="*/ 6738722 h 9597624"/>
                              <a:gd name="connsiteX88" fmla="*/ 4101390 w 7315200"/>
                              <a:gd name="connsiteY88" fmla="*/ 6736917 h 9597624"/>
                              <a:gd name="connsiteX89" fmla="*/ 4110208 w 7315200"/>
                              <a:gd name="connsiteY89" fmla="*/ 6709846 h 9597624"/>
                              <a:gd name="connsiteX90" fmla="*/ 3320450 w 7315200"/>
                              <a:gd name="connsiteY90" fmla="*/ 4723765 h 9597624"/>
                              <a:gd name="connsiteX91" fmla="*/ 3325411 w 7315200"/>
                              <a:gd name="connsiteY91" fmla="*/ 4755347 h 9597624"/>
                              <a:gd name="connsiteX92" fmla="*/ 3485236 w 7315200"/>
                              <a:gd name="connsiteY92" fmla="*/ 5057635 h 9597624"/>
                              <a:gd name="connsiteX93" fmla="*/ 3470356 w 7315200"/>
                              <a:gd name="connsiteY93" fmla="*/ 5007103 h 9597624"/>
                              <a:gd name="connsiteX94" fmla="*/ 3110611 w 7315200"/>
                              <a:gd name="connsiteY94" fmla="*/ 6430004 h 9597624"/>
                              <a:gd name="connsiteX95" fmla="*/ 3124802 w 7315200"/>
                              <a:gd name="connsiteY95" fmla="*/ 6412069 h 9597624"/>
                              <a:gd name="connsiteX96" fmla="*/ 3168892 w 7315200"/>
                              <a:gd name="connsiteY96" fmla="*/ 6421995 h 9597624"/>
                              <a:gd name="connsiteX97" fmla="*/ 3663248 w 7315200"/>
                              <a:gd name="connsiteY97" fmla="*/ 7348713 h 9597624"/>
                              <a:gd name="connsiteX98" fmla="*/ 3707889 w 7315200"/>
                              <a:gd name="connsiteY98" fmla="*/ 7363151 h 9597624"/>
                              <a:gd name="connsiteX99" fmla="*/ 3720565 w 7315200"/>
                              <a:gd name="connsiteY99" fmla="*/ 7319838 h 9597624"/>
                              <a:gd name="connsiteX100" fmla="*/ 3564046 w 7315200"/>
                              <a:gd name="connsiteY100" fmla="*/ 7026573 h 9597624"/>
                              <a:gd name="connsiteX101" fmla="*/ 3562944 w 7315200"/>
                              <a:gd name="connsiteY101" fmla="*/ 7022963 h 9597624"/>
                              <a:gd name="connsiteX102" fmla="*/ 3579478 w 7315200"/>
                              <a:gd name="connsiteY102" fmla="*/ 6979650 h 9597624"/>
                              <a:gd name="connsiteX103" fmla="*/ 3622465 w 7315200"/>
                              <a:gd name="connsiteY103" fmla="*/ 6996795 h 9597624"/>
                              <a:gd name="connsiteX104" fmla="*/ 3961956 w 7315200"/>
                              <a:gd name="connsiteY104" fmla="*/ 7634760 h 9597624"/>
                              <a:gd name="connsiteX105" fmla="*/ 3963058 w 7315200"/>
                              <a:gd name="connsiteY105" fmla="*/ 7638369 h 9597624"/>
                              <a:gd name="connsiteX106" fmla="*/ 3946525 w 7315200"/>
                              <a:gd name="connsiteY106" fmla="*/ 7681682 h 9597624"/>
                              <a:gd name="connsiteX107" fmla="*/ 3903537 w 7315200"/>
                              <a:gd name="connsiteY107" fmla="*/ 7664537 h 9597624"/>
                              <a:gd name="connsiteX108" fmla="*/ 3835749 w 7315200"/>
                              <a:gd name="connsiteY108" fmla="*/ 7539110 h 9597624"/>
                              <a:gd name="connsiteX109" fmla="*/ 3834647 w 7315200"/>
                              <a:gd name="connsiteY109" fmla="*/ 7535501 h 9597624"/>
                              <a:gd name="connsiteX110" fmla="*/ 3790006 w 7315200"/>
                              <a:gd name="connsiteY110" fmla="*/ 7525575 h 9597624"/>
                              <a:gd name="connsiteX111" fmla="*/ 3780086 w 7315200"/>
                              <a:gd name="connsiteY111" fmla="*/ 7569790 h 9597624"/>
                              <a:gd name="connsiteX112" fmla="*/ 3900781 w 7315200"/>
                              <a:gd name="connsiteY112" fmla="*/ 7795379 h 9597624"/>
                              <a:gd name="connsiteX113" fmla="*/ 3901884 w 7315200"/>
                              <a:gd name="connsiteY113" fmla="*/ 7798988 h 9597624"/>
                              <a:gd name="connsiteX114" fmla="*/ 3885350 w 7315200"/>
                              <a:gd name="connsiteY114" fmla="*/ 7842301 h 9597624"/>
                              <a:gd name="connsiteX115" fmla="*/ 3842363 w 7315200"/>
                              <a:gd name="connsiteY115" fmla="*/ 7826059 h 9597624"/>
                              <a:gd name="connsiteX116" fmla="*/ 3112127 w 7315200"/>
                              <a:gd name="connsiteY116" fmla="*/ 6452675 h 9597624"/>
                              <a:gd name="connsiteX117" fmla="*/ 3110611 w 7315200"/>
                              <a:gd name="connsiteY117" fmla="*/ 6430004 h 9597624"/>
                              <a:gd name="connsiteX118" fmla="*/ 2964701 w 7315200"/>
                              <a:gd name="connsiteY118" fmla="*/ 0 h 9597624"/>
                              <a:gd name="connsiteX119" fmla="*/ 3020131 w 7315200"/>
                              <a:gd name="connsiteY119" fmla="*/ 0 h 9597624"/>
                              <a:gd name="connsiteX120" fmla="*/ 3080161 w 7315200"/>
                              <a:gd name="connsiteY120" fmla="*/ 112734 h 9597624"/>
                              <a:gd name="connsiteX121" fmla="*/ 3117087 w 7315200"/>
                              <a:gd name="connsiteY121" fmla="*/ 127171 h 9597624"/>
                              <a:gd name="connsiteX122" fmla="*/ 3963058 w 7315200"/>
                              <a:gd name="connsiteY122" fmla="*/ 1714413 h 9597624"/>
                              <a:gd name="connsiteX123" fmla="*/ 4003841 w 7315200"/>
                              <a:gd name="connsiteY123" fmla="*/ 1727046 h 9597624"/>
                              <a:gd name="connsiteX124" fmla="*/ 4016517 w 7315200"/>
                              <a:gd name="connsiteY124" fmla="*/ 1686440 h 9597624"/>
                              <a:gd name="connsiteX125" fmla="*/ 3868816 w 7315200"/>
                              <a:gd name="connsiteY125" fmla="*/ 1410319 h 9597624"/>
                              <a:gd name="connsiteX126" fmla="*/ 3871572 w 7315200"/>
                              <a:gd name="connsiteY126" fmla="*/ 1376932 h 9597624"/>
                              <a:gd name="connsiteX127" fmla="*/ 3137942 w 7315200"/>
                              <a:gd name="connsiteY127" fmla="*/ 0 h 9597624"/>
                              <a:gd name="connsiteX128" fmla="*/ 3240863 w 7315200"/>
                              <a:gd name="connsiteY128" fmla="*/ 0 h 9597624"/>
                              <a:gd name="connsiteX129" fmla="*/ 4252397 w 7315200"/>
                              <a:gd name="connsiteY129" fmla="*/ 1899396 h 9597624"/>
                              <a:gd name="connsiteX130" fmla="*/ 4250192 w 7315200"/>
                              <a:gd name="connsiteY130" fmla="*/ 1876837 h 9597624"/>
                              <a:gd name="connsiteX131" fmla="*/ 3855038 w 7315200"/>
                              <a:gd name="connsiteY131" fmla="*/ 1135101 h 9597624"/>
                              <a:gd name="connsiteX132" fmla="*/ 3867714 w 7315200"/>
                              <a:gd name="connsiteY132" fmla="*/ 1094495 h 9597624"/>
                              <a:gd name="connsiteX133" fmla="*/ 3908497 w 7315200"/>
                              <a:gd name="connsiteY133" fmla="*/ 1107128 h 9597624"/>
                              <a:gd name="connsiteX134" fmla="*/ 4621097 w 7315200"/>
                              <a:gd name="connsiteY134" fmla="*/ 2445320 h 9597624"/>
                              <a:gd name="connsiteX135" fmla="*/ 4608421 w 7315200"/>
                              <a:gd name="connsiteY135" fmla="*/ 2485926 h 9597624"/>
                              <a:gd name="connsiteX136" fmla="*/ 4567638 w 7315200"/>
                              <a:gd name="connsiteY136" fmla="*/ 2473293 h 9597624"/>
                              <a:gd name="connsiteX137" fmla="*/ 4413876 w 7315200"/>
                              <a:gd name="connsiteY137" fmla="*/ 2185442 h 9597624"/>
                              <a:gd name="connsiteX138" fmla="*/ 4396240 w 7315200"/>
                              <a:gd name="connsiteY138" fmla="*/ 2170102 h 9597624"/>
                              <a:gd name="connsiteX139" fmla="*/ 4579212 w 7315200"/>
                              <a:gd name="connsiteY139" fmla="*/ 2512094 h 9597624"/>
                              <a:gd name="connsiteX140" fmla="*/ 4603461 w 7315200"/>
                              <a:gd name="connsiteY140" fmla="*/ 2537360 h 9597624"/>
                              <a:gd name="connsiteX141" fmla="*/ 5675393 w 7315200"/>
                              <a:gd name="connsiteY141" fmla="*/ 4548708 h 9597624"/>
                              <a:gd name="connsiteX142" fmla="*/ 5758061 w 7315200"/>
                              <a:gd name="connsiteY142" fmla="*/ 4582095 h 9597624"/>
                              <a:gd name="connsiteX143" fmla="*/ 5478642 w 7315200"/>
                              <a:gd name="connsiteY143" fmla="*/ 4057827 h 9597624"/>
                              <a:gd name="connsiteX144" fmla="*/ 5487460 w 7315200"/>
                              <a:gd name="connsiteY144" fmla="*/ 4028952 h 9597624"/>
                              <a:gd name="connsiteX145" fmla="*/ 5516670 w 7315200"/>
                              <a:gd name="connsiteY145" fmla="*/ 4037976 h 9597624"/>
                              <a:gd name="connsiteX146" fmla="*/ 5793333 w 7315200"/>
                              <a:gd name="connsiteY146" fmla="*/ 4556829 h 9597624"/>
                              <a:gd name="connsiteX147" fmla="*/ 5798844 w 7315200"/>
                              <a:gd name="connsiteY147" fmla="*/ 4482836 h 9597624"/>
                              <a:gd name="connsiteX148" fmla="*/ 5459353 w 7315200"/>
                              <a:gd name="connsiteY148" fmla="*/ 3846676 h 9597624"/>
                              <a:gd name="connsiteX149" fmla="*/ 5455495 w 7315200"/>
                              <a:gd name="connsiteY149" fmla="*/ 3790730 h 9597624"/>
                              <a:gd name="connsiteX150" fmla="*/ 3436531 w 7315200"/>
                              <a:gd name="connsiteY150" fmla="*/ 0 h 9597624"/>
                              <a:gd name="connsiteX151" fmla="*/ 3457496 w 7315200"/>
                              <a:gd name="connsiteY151" fmla="*/ 0 h 9597624"/>
                              <a:gd name="connsiteX152" fmla="*/ 5465967 w 7315200"/>
                              <a:gd name="connsiteY152" fmla="*/ 3771781 h 9597624"/>
                              <a:gd name="connsiteX153" fmla="*/ 5526590 w 7315200"/>
                              <a:gd name="connsiteY153" fmla="*/ 3744710 h 9597624"/>
                              <a:gd name="connsiteX154" fmla="*/ 3532600 w 7315200"/>
                              <a:gd name="connsiteY154" fmla="*/ 0 h 9597624"/>
                              <a:gd name="connsiteX155" fmla="*/ 3636598 w 7315200"/>
                              <a:gd name="connsiteY155" fmla="*/ 0 h 9597624"/>
                              <a:gd name="connsiteX156" fmla="*/ 7315200 w 7315200"/>
                              <a:gd name="connsiteY156" fmla="*/ 6906733 h 9597624"/>
                              <a:gd name="connsiteX157" fmla="*/ 7315200 w 7315200"/>
                              <a:gd name="connsiteY157" fmla="*/ 7105168 h 9597624"/>
                              <a:gd name="connsiteX158" fmla="*/ 6318001 w 7315200"/>
                              <a:gd name="connsiteY158" fmla="*/ 5233595 h 9597624"/>
                              <a:gd name="connsiteX159" fmla="*/ 6290445 w 7315200"/>
                              <a:gd name="connsiteY159" fmla="*/ 5261567 h 9597624"/>
                              <a:gd name="connsiteX160" fmla="*/ 6196203 w 7315200"/>
                              <a:gd name="connsiteY160" fmla="*/ 5232693 h 9597624"/>
                              <a:gd name="connsiteX161" fmla="*/ 6051258 w 7315200"/>
                              <a:gd name="connsiteY161" fmla="*/ 4960182 h 9597624"/>
                              <a:gd name="connsiteX162" fmla="*/ 5987879 w 7315200"/>
                              <a:gd name="connsiteY162" fmla="*/ 4923185 h 9597624"/>
                              <a:gd name="connsiteX163" fmla="*/ 7315200 w 7315200"/>
                              <a:gd name="connsiteY163" fmla="*/ 7414550 h 9597624"/>
                              <a:gd name="connsiteX164" fmla="*/ 7315200 w 7315200"/>
                              <a:gd name="connsiteY164" fmla="*/ 7505346 h 9597624"/>
                              <a:gd name="connsiteX165" fmla="*/ 5948749 w 7315200"/>
                              <a:gd name="connsiteY165" fmla="*/ 4935817 h 9597624"/>
                              <a:gd name="connsiteX166" fmla="*/ 5929460 w 7315200"/>
                              <a:gd name="connsiteY166" fmla="*/ 5023346 h 9597624"/>
                              <a:gd name="connsiteX167" fmla="*/ 6191243 w 7315200"/>
                              <a:gd name="connsiteY167" fmla="*/ 5514227 h 9597624"/>
                              <a:gd name="connsiteX168" fmla="*/ 6198958 w 7315200"/>
                              <a:gd name="connsiteY168" fmla="*/ 5548517 h 9597624"/>
                              <a:gd name="connsiteX169" fmla="*/ 7061464 w 7315200"/>
                              <a:gd name="connsiteY169" fmla="*/ 7167340 h 9597624"/>
                              <a:gd name="connsiteX170" fmla="*/ 7042174 w 7315200"/>
                              <a:gd name="connsiteY170" fmla="*/ 7229602 h 9597624"/>
                              <a:gd name="connsiteX171" fmla="*/ 7037214 w 7315200"/>
                              <a:gd name="connsiteY171" fmla="*/ 7232310 h 9597624"/>
                              <a:gd name="connsiteX172" fmla="*/ 7315200 w 7315200"/>
                              <a:gd name="connsiteY172" fmla="*/ 7754707 h 9597624"/>
                              <a:gd name="connsiteX173" fmla="*/ 7315200 w 7315200"/>
                              <a:gd name="connsiteY173" fmla="*/ 7847351 h 9597624"/>
                              <a:gd name="connsiteX174" fmla="*/ 6127864 w 7315200"/>
                              <a:gd name="connsiteY174" fmla="*/ 5617095 h 9597624"/>
                              <a:gd name="connsiteX175" fmla="*/ 6066689 w 7315200"/>
                              <a:gd name="connsiteY175" fmla="*/ 5580098 h 9597624"/>
                              <a:gd name="connsiteX176" fmla="*/ 4478908 w 7315200"/>
                              <a:gd name="connsiteY176" fmla="*/ 2601427 h 9597624"/>
                              <a:gd name="connsiteX177" fmla="*/ 4483868 w 7315200"/>
                              <a:gd name="connsiteY177" fmla="*/ 2528337 h 9597624"/>
                              <a:gd name="connsiteX178" fmla="*/ 4406160 w 7315200"/>
                              <a:gd name="connsiteY178" fmla="*/ 2383057 h 9597624"/>
                              <a:gd name="connsiteX179" fmla="*/ 4376950 w 7315200"/>
                              <a:gd name="connsiteY179" fmla="*/ 2367717 h 9597624"/>
                              <a:gd name="connsiteX180" fmla="*/ 4124537 w 7315200"/>
                              <a:gd name="connsiteY180" fmla="*/ 1892177 h 9597624"/>
                              <a:gd name="connsiteX181" fmla="*/ 4083754 w 7315200"/>
                              <a:gd name="connsiteY181" fmla="*/ 1879544 h 9597624"/>
                              <a:gd name="connsiteX182" fmla="*/ 4071078 w 7315200"/>
                              <a:gd name="connsiteY182" fmla="*/ 1920150 h 9597624"/>
                              <a:gd name="connsiteX183" fmla="*/ 4499299 w 7315200"/>
                              <a:gd name="connsiteY183" fmla="*/ 2724147 h 9597624"/>
                              <a:gd name="connsiteX184" fmla="*/ 4489930 w 7315200"/>
                              <a:gd name="connsiteY184" fmla="*/ 2762046 h 9597624"/>
                              <a:gd name="connsiteX185" fmla="*/ 5402036 w 7315200"/>
                              <a:gd name="connsiteY185" fmla="*/ 4473813 h 9597624"/>
                              <a:gd name="connsiteX186" fmla="*/ 5399832 w 7315200"/>
                              <a:gd name="connsiteY186" fmla="*/ 4500883 h 9597624"/>
                              <a:gd name="connsiteX187" fmla="*/ 7315200 w 7315200"/>
                              <a:gd name="connsiteY187" fmla="*/ 8097082 h 9597624"/>
                              <a:gd name="connsiteX188" fmla="*/ 7315200 w 7315200"/>
                              <a:gd name="connsiteY188" fmla="*/ 8188955 h 9597624"/>
                              <a:gd name="connsiteX189" fmla="*/ 5115453 w 7315200"/>
                              <a:gd name="connsiteY189" fmla="*/ 4056925 h 9597624"/>
                              <a:gd name="connsiteX190" fmla="*/ 5115453 w 7315200"/>
                              <a:gd name="connsiteY190" fmla="*/ 4037976 h 9597624"/>
                              <a:gd name="connsiteX191" fmla="*/ 2750040 w 7315200"/>
                              <a:gd name="connsiteY191" fmla="*/ 6826250 h 9597624"/>
                              <a:gd name="connsiteX192" fmla="*/ 2910967 w 7315200"/>
                              <a:gd name="connsiteY192" fmla="*/ 7128539 h 9597624"/>
                              <a:gd name="connsiteX193" fmla="*/ 2930256 w 7315200"/>
                              <a:gd name="connsiteY193" fmla="*/ 7143879 h 9597624"/>
                              <a:gd name="connsiteX194" fmla="*/ 2779249 w 7315200"/>
                              <a:gd name="connsiteY194" fmla="*/ 6860540 h 9597624"/>
                              <a:gd name="connsiteX195" fmla="*/ 2750040 w 7315200"/>
                              <a:gd name="connsiteY195" fmla="*/ 6826250 h 9597624"/>
                              <a:gd name="connsiteX196" fmla="*/ 2711212 w 7315200"/>
                              <a:gd name="connsiteY196" fmla="*/ 0 h 9597624"/>
                              <a:gd name="connsiteX197" fmla="*/ 2764629 w 7315200"/>
                              <a:gd name="connsiteY197" fmla="*/ 0 h 9597624"/>
                              <a:gd name="connsiteX198" fmla="*/ 4870204 w 7315200"/>
                              <a:gd name="connsiteY198" fmla="*/ 3954057 h 9597624"/>
                              <a:gd name="connsiteX199" fmla="*/ 4859733 w 7315200"/>
                              <a:gd name="connsiteY199" fmla="*/ 3985639 h 9597624"/>
                              <a:gd name="connsiteX200" fmla="*/ 4828319 w 7315200"/>
                              <a:gd name="connsiteY200" fmla="*/ 3975713 h 9597624"/>
                              <a:gd name="connsiteX201" fmla="*/ 2618873 w 7315200"/>
                              <a:gd name="connsiteY201" fmla="*/ 6837078 h 9597624"/>
                              <a:gd name="connsiteX202" fmla="*/ 2675087 w 7315200"/>
                              <a:gd name="connsiteY202" fmla="*/ 6940849 h 9597624"/>
                              <a:gd name="connsiteX203" fmla="*/ 2715319 w 7315200"/>
                              <a:gd name="connsiteY203" fmla="*/ 6953482 h 9597624"/>
                              <a:gd name="connsiteX204" fmla="*/ 2727995 w 7315200"/>
                              <a:gd name="connsiteY204" fmla="*/ 6912876 h 9597624"/>
                              <a:gd name="connsiteX205" fmla="*/ 2672332 w 7315200"/>
                              <a:gd name="connsiteY205" fmla="*/ 6809105 h 9597624"/>
                              <a:gd name="connsiteX206" fmla="*/ 2618873 w 7315200"/>
                              <a:gd name="connsiteY206" fmla="*/ 6837078 h 9597624"/>
                              <a:gd name="connsiteX207" fmla="*/ 2146562 w 7315200"/>
                              <a:gd name="connsiteY207" fmla="*/ 1609852 h 9597624"/>
                              <a:gd name="connsiteX208" fmla="*/ 2164197 w 7315200"/>
                              <a:gd name="connsiteY208" fmla="*/ 1588986 h 9597624"/>
                              <a:gd name="connsiteX209" fmla="*/ 2212696 w 7315200"/>
                              <a:gd name="connsiteY209" fmla="*/ 1604326 h 9597624"/>
                              <a:gd name="connsiteX210" fmla="*/ 2480541 w 7315200"/>
                              <a:gd name="connsiteY210" fmla="*/ 2107839 h 9597624"/>
                              <a:gd name="connsiteX211" fmla="*/ 2465110 w 7315200"/>
                              <a:gd name="connsiteY211" fmla="*/ 2155664 h 9597624"/>
                              <a:gd name="connsiteX212" fmla="*/ 2417162 w 7315200"/>
                              <a:gd name="connsiteY212" fmla="*/ 2140324 h 9597624"/>
                              <a:gd name="connsiteX213" fmla="*/ 2148766 w 7315200"/>
                              <a:gd name="connsiteY213" fmla="*/ 1636810 h 9597624"/>
                              <a:gd name="connsiteX214" fmla="*/ 2146562 w 7315200"/>
                              <a:gd name="connsiteY214" fmla="*/ 1609852 h 9597624"/>
                              <a:gd name="connsiteX215" fmla="*/ 2049009 w 7315200"/>
                              <a:gd name="connsiteY215" fmla="*/ 0 h 9597624"/>
                              <a:gd name="connsiteX216" fmla="*/ 2103327 w 7315200"/>
                              <a:gd name="connsiteY216" fmla="*/ 0 h 9597624"/>
                              <a:gd name="connsiteX217" fmla="*/ 3884248 w 7315200"/>
                              <a:gd name="connsiteY217" fmla="*/ 3343163 h 9597624"/>
                              <a:gd name="connsiteX218" fmla="*/ 3874328 w 7315200"/>
                              <a:gd name="connsiteY218" fmla="*/ 3375647 h 9597624"/>
                              <a:gd name="connsiteX219" fmla="*/ 3841260 w 7315200"/>
                              <a:gd name="connsiteY219" fmla="*/ 3365721 h 9597624"/>
                              <a:gd name="connsiteX220" fmla="*/ 2024764 w 7315200"/>
                              <a:gd name="connsiteY220" fmla="*/ 1400619 h 9597624"/>
                              <a:gd name="connsiteX221" fmla="*/ 2042400 w 7315200"/>
                              <a:gd name="connsiteY221" fmla="*/ 1379639 h 9597624"/>
                              <a:gd name="connsiteX222" fmla="*/ 2090347 w 7315200"/>
                              <a:gd name="connsiteY222" fmla="*/ 1394979 h 9597624"/>
                              <a:gd name="connsiteX223" fmla="*/ 2148766 w 7315200"/>
                              <a:gd name="connsiteY223" fmla="*/ 1504164 h 9597624"/>
                              <a:gd name="connsiteX224" fmla="*/ 2133886 w 7315200"/>
                              <a:gd name="connsiteY224" fmla="*/ 1551989 h 9597624"/>
                              <a:gd name="connsiteX225" fmla="*/ 2085387 w 7315200"/>
                              <a:gd name="connsiteY225" fmla="*/ 1536649 h 9597624"/>
                              <a:gd name="connsiteX226" fmla="*/ 2026968 w 7315200"/>
                              <a:gd name="connsiteY226" fmla="*/ 1428366 h 9597624"/>
                              <a:gd name="connsiteX227" fmla="*/ 2024764 w 7315200"/>
                              <a:gd name="connsiteY227" fmla="*/ 1400619 h 9597624"/>
                              <a:gd name="connsiteX228" fmla="*/ 1917966 w 7315200"/>
                              <a:gd name="connsiteY228" fmla="*/ 0 h 9597624"/>
                              <a:gd name="connsiteX229" fmla="*/ 1938826 w 7315200"/>
                              <a:gd name="connsiteY229" fmla="*/ 0 h 9597624"/>
                              <a:gd name="connsiteX230" fmla="*/ 3791659 w 7315200"/>
                              <a:gd name="connsiteY230" fmla="*/ 3478516 h 9597624"/>
                              <a:gd name="connsiteX231" fmla="*/ 3791659 w 7315200"/>
                              <a:gd name="connsiteY231" fmla="*/ 3480321 h 9597624"/>
                              <a:gd name="connsiteX232" fmla="*/ 3787802 w 7315200"/>
                              <a:gd name="connsiteY232" fmla="*/ 3491149 h 9597624"/>
                              <a:gd name="connsiteX233" fmla="*/ 3775126 w 7315200"/>
                              <a:gd name="connsiteY233" fmla="*/ 3486637 h 9597624"/>
                              <a:gd name="connsiteX234" fmla="*/ 1450635 w 7315200"/>
                              <a:gd name="connsiteY234" fmla="*/ 0 h 9597624"/>
                              <a:gd name="connsiteX235" fmla="*/ 1506344 w 7315200"/>
                              <a:gd name="connsiteY235" fmla="*/ 0 h 9597624"/>
                              <a:gd name="connsiteX236" fmla="*/ 3399261 w 7315200"/>
                              <a:gd name="connsiteY236" fmla="*/ 3554314 h 9597624"/>
                              <a:gd name="connsiteX237" fmla="*/ 3388790 w 7315200"/>
                              <a:gd name="connsiteY237" fmla="*/ 3586798 h 9597624"/>
                              <a:gd name="connsiteX238" fmla="*/ 3355722 w 7315200"/>
                              <a:gd name="connsiteY238" fmla="*/ 3577775 h 9597624"/>
                              <a:gd name="connsiteX239" fmla="*/ 1442228 w 7315200"/>
                              <a:gd name="connsiteY239" fmla="*/ 5609426 h 9597624"/>
                              <a:gd name="connsiteX240" fmla="*/ 1446637 w 7315200"/>
                              <a:gd name="connsiteY240" fmla="*/ 5604463 h 9597624"/>
                              <a:gd name="connsiteX241" fmla="*/ 1459313 w 7315200"/>
                              <a:gd name="connsiteY241" fmla="*/ 5608072 h 9597624"/>
                              <a:gd name="connsiteX242" fmla="*/ 3584351 w 7315200"/>
                              <a:gd name="connsiteY242" fmla="*/ 9597624 h 9597624"/>
                              <a:gd name="connsiteX243" fmla="*/ 3563011 w 7315200"/>
                              <a:gd name="connsiteY243" fmla="*/ 9597624 h 9597624"/>
                              <a:gd name="connsiteX244" fmla="*/ 1442779 w 7315200"/>
                              <a:gd name="connsiteY244" fmla="*/ 5617095 h 9597624"/>
                              <a:gd name="connsiteX245" fmla="*/ 1442228 w 7315200"/>
                              <a:gd name="connsiteY245" fmla="*/ 5609426 h 9597624"/>
                              <a:gd name="connsiteX246" fmla="*/ 1296732 w 7315200"/>
                              <a:gd name="connsiteY246" fmla="*/ 2442613 h 9597624"/>
                              <a:gd name="connsiteX247" fmla="*/ 1690233 w 7315200"/>
                              <a:gd name="connsiteY247" fmla="*/ 3184348 h 9597624"/>
                              <a:gd name="connsiteX248" fmla="*/ 1690233 w 7315200"/>
                              <a:gd name="connsiteY248" fmla="*/ 3178934 h 9597624"/>
                              <a:gd name="connsiteX249" fmla="*/ 1786679 w 7315200"/>
                              <a:gd name="connsiteY249" fmla="*/ 3089601 h 9597624"/>
                              <a:gd name="connsiteX250" fmla="*/ 1550799 w 7315200"/>
                              <a:gd name="connsiteY250" fmla="*/ 2645643 h 9597624"/>
                              <a:gd name="connsiteX251" fmla="*/ 1548044 w 7315200"/>
                              <a:gd name="connsiteY251" fmla="*/ 2640229 h 9597624"/>
                              <a:gd name="connsiteX252" fmla="*/ 1506158 w 7315200"/>
                              <a:gd name="connsiteY252" fmla="*/ 2633010 h 9597624"/>
                              <a:gd name="connsiteX253" fmla="*/ 1498443 w 7315200"/>
                              <a:gd name="connsiteY253" fmla="*/ 2674518 h 9597624"/>
                              <a:gd name="connsiteX254" fmla="*/ 1646143 w 7315200"/>
                              <a:gd name="connsiteY254" fmla="*/ 2950638 h 9597624"/>
                              <a:gd name="connsiteX255" fmla="*/ 1633467 w 7315200"/>
                              <a:gd name="connsiteY255" fmla="*/ 2991244 h 9597624"/>
                              <a:gd name="connsiteX256" fmla="*/ 1592684 w 7315200"/>
                              <a:gd name="connsiteY256" fmla="*/ 2978611 h 9597624"/>
                              <a:gd name="connsiteX257" fmla="*/ 1315470 w 7315200"/>
                              <a:gd name="connsiteY257" fmla="*/ 2457953 h 9597624"/>
                              <a:gd name="connsiteX258" fmla="*/ 1296732 w 7315200"/>
                              <a:gd name="connsiteY258" fmla="*/ 2442613 h 9597624"/>
                              <a:gd name="connsiteX259" fmla="*/ 403364 w 7315200"/>
                              <a:gd name="connsiteY259" fmla="*/ 4291537 h 9597624"/>
                              <a:gd name="connsiteX260" fmla="*/ 407222 w 7315200"/>
                              <a:gd name="connsiteY260" fmla="*/ 4278904 h 9597624"/>
                              <a:gd name="connsiteX261" fmla="*/ 419898 w 7315200"/>
                              <a:gd name="connsiteY261" fmla="*/ 4282514 h 9597624"/>
                              <a:gd name="connsiteX262" fmla="*/ 3250662 w 7315200"/>
                              <a:gd name="connsiteY262" fmla="*/ 9597624 h 9597624"/>
                              <a:gd name="connsiteX263" fmla="*/ 3229323 w 7315200"/>
                              <a:gd name="connsiteY263" fmla="*/ 9597624 h 9597624"/>
                              <a:gd name="connsiteX264" fmla="*/ 0 w 7315200"/>
                              <a:gd name="connsiteY264" fmla="*/ 704719 h 9597624"/>
                              <a:gd name="connsiteX265" fmla="*/ 0 w 7315200"/>
                              <a:gd name="connsiteY265" fmla="*/ 603475 h 9597624"/>
                              <a:gd name="connsiteX266" fmla="*/ 1305550 w 7315200"/>
                              <a:gd name="connsiteY266" fmla="*/ 3055312 h 9597624"/>
                              <a:gd name="connsiteX267" fmla="*/ 1296732 w 7315200"/>
                              <a:gd name="connsiteY267" fmla="*/ 3084187 h 9597624"/>
                              <a:gd name="connsiteX268" fmla="*/ 1263665 w 7315200"/>
                              <a:gd name="connsiteY268" fmla="*/ 3076968 h 9597624"/>
                              <a:gd name="connsiteX269" fmla="*/ 0 w 7315200"/>
                              <a:gd name="connsiteY269" fmla="*/ 888976 h 9597624"/>
                              <a:gd name="connsiteX270" fmla="*/ 0 w 7315200"/>
                              <a:gd name="connsiteY270" fmla="*/ 785771 h 9597624"/>
                              <a:gd name="connsiteX271" fmla="*/ 1517732 w 7315200"/>
                              <a:gd name="connsiteY271" fmla="*/ 3635525 h 9597624"/>
                              <a:gd name="connsiteX272" fmla="*/ 1518834 w 7315200"/>
                              <a:gd name="connsiteY272" fmla="*/ 3631916 h 9597624"/>
                              <a:gd name="connsiteX273" fmla="*/ 1630712 w 7315200"/>
                              <a:gd name="connsiteY273" fmla="*/ 3560630 h 9597624"/>
                              <a:gd name="connsiteX274" fmla="*/ 0 w 7315200"/>
                              <a:gd name="connsiteY274" fmla="*/ 499389 h 9597624"/>
                              <a:gd name="connsiteX275" fmla="*/ 0 w 7315200"/>
                              <a:gd name="connsiteY275" fmla="*/ 396240 h 9597624"/>
                              <a:gd name="connsiteX276" fmla="*/ 1927766 w 7315200"/>
                              <a:gd name="connsiteY276" fmla="*/ 4015417 h 9597624"/>
                              <a:gd name="connsiteX277" fmla="*/ 1933278 w 7315200"/>
                              <a:gd name="connsiteY277" fmla="*/ 4017221 h 9597624"/>
                              <a:gd name="connsiteX278" fmla="*/ 2057280 w 7315200"/>
                              <a:gd name="connsiteY278" fmla="*/ 3973006 h 9597624"/>
                              <a:gd name="connsiteX279" fmla="*/ 1260909 w 7315200"/>
                              <a:gd name="connsiteY279" fmla="*/ 2477805 h 9597624"/>
                              <a:gd name="connsiteX280" fmla="*/ 1263665 w 7315200"/>
                              <a:gd name="connsiteY280" fmla="*/ 2485926 h 9597624"/>
                              <a:gd name="connsiteX281" fmla="*/ 1658819 w 7315200"/>
                              <a:gd name="connsiteY281" fmla="*/ 3227661 h 9597624"/>
                              <a:gd name="connsiteX282" fmla="*/ 1646143 w 7315200"/>
                              <a:gd name="connsiteY282" fmla="*/ 3268267 h 9597624"/>
                              <a:gd name="connsiteX283" fmla="*/ 1605360 w 7315200"/>
                              <a:gd name="connsiteY283" fmla="*/ 3255634 h 9597624"/>
                              <a:gd name="connsiteX284" fmla="*/ 892760 w 7315200"/>
                              <a:gd name="connsiteY284" fmla="*/ 1917443 h 9597624"/>
                              <a:gd name="connsiteX285" fmla="*/ 905436 w 7315200"/>
                              <a:gd name="connsiteY285" fmla="*/ 1876837 h 9597624"/>
                              <a:gd name="connsiteX286" fmla="*/ 946219 w 7315200"/>
                              <a:gd name="connsiteY286" fmla="*/ 1889470 h 9597624"/>
                              <a:gd name="connsiteX287" fmla="*/ 1099431 w 7315200"/>
                              <a:gd name="connsiteY287" fmla="*/ 2177321 h 9597624"/>
                              <a:gd name="connsiteX288" fmla="*/ 1104942 w 7315200"/>
                              <a:gd name="connsiteY288" fmla="*/ 2183637 h 9597624"/>
                              <a:gd name="connsiteX289" fmla="*/ 0 w 7315200"/>
                              <a:gd name="connsiteY289" fmla="*/ 109716 h 9597624"/>
                              <a:gd name="connsiteX290" fmla="*/ 0 w 7315200"/>
                              <a:gd name="connsiteY290" fmla="*/ 6036 h 9597624"/>
                              <a:gd name="connsiteX291" fmla="*/ 1152890 w 7315200"/>
                              <a:gd name="connsiteY291" fmla="*/ 2171004 h 9597624"/>
                              <a:gd name="connsiteX292" fmla="*/ 1151787 w 7315200"/>
                              <a:gd name="connsiteY292" fmla="*/ 2146641 h 9597624"/>
                              <a:gd name="connsiteX293" fmla="*/ 1083448 w 7315200"/>
                              <a:gd name="connsiteY293" fmla="*/ 2018506 h 9597624"/>
                              <a:gd name="connsiteX294" fmla="*/ 1096124 w 7315200"/>
                              <a:gd name="connsiteY294" fmla="*/ 1977900 h 9597624"/>
                              <a:gd name="connsiteX295" fmla="*/ 1136356 w 7315200"/>
                              <a:gd name="connsiteY295" fmla="*/ 1991436 h 9597624"/>
                              <a:gd name="connsiteX296" fmla="*/ 1389320 w 7315200"/>
                              <a:gd name="connsiteY296" fmla="*/ 2466976 h 9597624"/>
                              <a:gd name="connsiteX297" fmla="*/ 1430103 w 7315200"/>
                              <a:gd name="connsiteY297" fmla="*/ 2479609 h 9597624"/>
                              <a:gd name="connsiteX298" fmla="*/ 1442779 w 7315200"/>
                              <a:gd name="connsiteY298" fmla="*/ 2439003 h 9597624"/>
                              <a:gd name="connsiteX299" fmla="*/ 1014558 w 7315200"/>
                              <a:gd name="connsiteY299" fmla="*/ 1635006 h 9597624"/>
                              <a:gd name="connsiteX300" fmla="*/ 1010700 w 7315200"/>
                              <a:gd name="connsiteY300" fmla="*/ 1619666 h 9597624"/>
                              <a:gd name="connsiteX301" fmla="*/ 148101 w 7315200"/>
                              <a:gd name="connsiteY301" fmla="*/ 0 h 9597624"/>
                              <a:gd name="connsiteX302" fmla="*/ 203230 w 7315200"/>
                              <a:gd name="connsiteY302" fmla="*/ 0 h 9597624"/>
                              <a:gd name="connsiteX303" fmla="*/ 1052585 w 7315200"/>
                              <a:gd name="connsiteY303" fmla="*/ 1594400 h 9597624"/>
                              <a:gd name="connsiteX304" fmla="*/ 1068017 w 7315200"/>
                              <a:gd name="connsiteY304" fmla="*/ 1607935 h 9597624"/>
                              <a:gd name="connsiteX305" fmla="*/ 1386565 w 7315200"/>
                              <a:gd name="connsiteY305" fmla="*/ 2206196 h 9597624"/>
                              <a:gd name="connsiteX306" fmla="*/ 1426246 w 7315200"/>
                              <a:gd name="connsiteY306" fmla="*/ 2041968 h 9597624"/>
                              <a:gd name="connsiteX307" fmla="*/ 338908 w 7315200"/>
                              <a:gd name="connsiteY307" fmla="*/ 0 h 9597624"/>
                              <a:gd name="connsiteX308" fmla="*/ 360551 w 7315200"/>
                              <a:gd name="connsiteY308" fmla="*/ 0 h 9597624"/>
                              <a:gd name="connsiteX309" fmla="*/ 1442779 w 7315200"/>
                              <a:gd name="connsiteY309" fmla="*/ 2032042 h 9597624"/>
                              <a:gd name="connsiteX310" fmla="*/ 1565679 w 7315200"/>
                              <a:gd name="connsiteY310" fmla="*/ 2032944 h 9597624"/>
                              <a:gd name="connsiteX311" fmla="*/ 536736 w 7315200"/>
                              <a:gd name="connsiteY311" fmla="*/ 101003 h 9597624"/>
                              <a:gd name="connsiteX312" fmla="*/ 532878 w 7315200"/>
                              <a:gd name="connsiteY312" fmla="*/ 94687 h 9597624"/>
                              <a:gd name="connsiteX313" fmla="*/ 519418 w 7315200"/>
                              <a:gd name="connsiteY313" fmla="*/ 43408 h 9597624"/>
                              <a:gd name="connsiteX314" fmla="*/ 525418 w 7315200"/>
                              <a:gd name="connsiteY314" fmla="*/ 0 h 9597624"/>
                              <a:gd name="connsiteX315" fmla="*/ 787286 w 7315200"/>
                              <a:gd name="connsiteY315" fmla="*/ 0 h 9597624"/>
                              <a:gd name="connsiteX316" fmla="*/ 1668739 w 7315200"/>
                              <a:gd name="connsiteY316" fmla="*/ 1653955 h 9597624"/>
                              <a:gd name="connsiteX317" fmla="*/ 1679211 w 7315200"/>
                              <a:gd name="connsiteY317" fmla="*/ 1666588 h 9597624"/>
                              <a:gd name="connsiteX318" fmla="*/ 2860264 w 7315200"/>
                              <a:gd name="connsiteY318" fmla="*/ 3885478 h 9597624"/>
                              <a:gd name="connsiteX319" fmla="*/ 2884513 w 7315200"/>
                              <a:gd name="connsiteY319" fmla="*/ 3907134 h 9597624"/>
                              <a:gd name="connsiteX320" fmla="*/ 2607850 w 7315200"/>
                              <a:gd name="connsiteY320" fmla="*/ 3386476 h 9597624"/>
                              <a:gd name="connsiteX321" fmla="*/ 2649736 w 7315200"/>
                              <a:gd name="connsiteY321" fmla="*/ 3217735 h 9597624"/>
                              <a:gd name="connsiteX322" fmla="*/ 935935 w 7315200"/>
                              <a:gd name="connsiteY322" fmla="*/ 0 h 9597624"/>
                              <a:gd name="connsiteX323" fmla="*/ 957004 w 7315200"/>
                              <a:gd name="connsiteY323" fmla="*/ 0 h 9597624"/>
                              <a:gd name="connsiteX324" fmla="*/ 2666269 w 7315200"/>
                              <a:gd name="connsiteY324" fmla="*/ 3209614 h 9597624"/>
                              <a:gd name="connsiteX325" fmla="*/ 2801845 w 7315200"/>
                              <a:gd name="connsiteY325" fmla="*/ 3222247 h 9597624"/>
                              <a:gd name="connsiteX326" fmla="*/ 1085289 w 7315200"/>
                              <a:gd name="connsiteY326" fmla="*/ 0 h 9597624"/>
                              <a:gd name="connsiteX327" fmla="*/ 1106187 w 7315200"/>
                              <a:gd name="connsiteY327" fmla="*/ 0 h 9597624"/>
                              <a:gd name="connsiteX328" fmla="*/ 2413304 w 7315200"/>
                              <a:gd name="connsiteY328" fmla="*/ 2454343 h 9597624"/>
                              <a:gd name="connsiteX329" fmla="*/ 2484399 w 7315200"/>
                              <a:gd name="connsiteY329" fmla="*/ 2326209 h 9597624"/>
                              <a:gd name="connsiteX330" fmla="*/ 2666269 w 7315200"/>
                              <a:gd name="connsiteY330" fmla="*/ 2381253 h 9597624"/>
                              <a:gd name="connsiteX331" fmla="*/ 3413039 w 7315200"/>
                              <a:gd name="connsiteY331" fmla="*/ 3785316 h 9597624"/>
                              <a:gd name="connsiteX332" fmla="*/ 3406425 w 7315200"/>
                              <a:gd name="connsiteY332" fmla="*/ 3737492 h 9597624"/>
                              <a:gd name="connsiteX333" fmla="*/ 3545308 w 7315200"/>
                              <a:gd name="connsiteY333" fmla="*/ 3615674 h 9597624"/>
                              <a:gd name="connsiteX334" fmla="*/ 2231434 w 7315200"/>
                              <a:gd name="connsiteY334" fmla="*/ 1148637 h 9597624"/>
                              <a:gd name="connsiteX335" fmla="*/ 2256786 w 7315200"/>
                              <a:gd name="connsiteY335" fmla="*/ 1066522 h 9597624"/>
                              <a:gd name="connsiteX336" fmla="*/ 2339454 w 7315200"/>
                              <a:gd name="connsiteY336" fmla="*/ 1091788 h 9597624"/>
                              <a:gd name="connsiteX337" fmla="*/ 4054544 w 7315200"/>
                              <a:gd name="connsiteY337" fmla="*/ 4306877 h 9597624"/>
                              <a:gd name="connsiteX338" fmla="*/ 4137213 w 7315200"/>
                              <a:gd name="connsiteY338" fmla="*/ 4332143 h 9597624"/>
                              <a:gd name="connsiteX339" fmla="*/ 4162564 w 7315200"/>
                              <a:gd name="connsiteY339" fmla="*/ 4250029 h 9597624"/>
                              <a:gd name="connsiteX340" fmla="*/ 3862754 w 7315200"/>
                              <a:gd name="connsiteY340" fmla="*/ 3688764 h 9597624"/>
                              <a:gd name="connsiteX341" fmla="*/ 3888106 w 7315200"/>
                              <a:gd name="connsiteY341" fmla="*/ 3606650 h 9597624"/>
                              <a:gd name="connsiteX342" fmla="*/ 3970774 w 7315200"/>
                              <a:gd name="connsiteY342" fmla="*/ 3631916 h 9597624"/>
                              <a:gd name="connsiteX343" fmla="*/ 4532367 w 7315200"/>
                              <a:gd name="connsiteY343" fmla="*/ 4686768 h 9597624"/>
                              <a:gd name="connsiteX344" fmla="*/ 4562678 w 7315200"/>
                              <a:gd name="connsiteY344" fmla="*/ 4714741 h 9597624"/>
                              <a:gd name="connsiteX345" fmla="*/ 4508117 w 7315200"/>
                              <a:gd name="connsiteY345" fmla="*/ 4612775 h 9597624"/>
                              <a:gd name="connsiteX346" fmla="*/ 4521895 w 7315200"/>
                              <a:gd name="connsiteY346" fmla="*/ 4567658 h 9597624"/>
                              <a:gd name="connsiteX347" fmla="*/ 4566536 w 7315200"/>
                              <a:gd name="connsiteY347" fmla="*/ 4582095 h 9597624"/>
                              <a:gd name="connsiteX348" fmla="*/ 4629915 w 7315200"/>
                              <a:gd name="connsiteY348" fmla="*/ 4701206 h 9597624"/>
                              <a:gd name="connsiteX349" fmla="*/ 4638733 w 7315200"/>
                              <a:gd name="connsiteY349" fmla="*/ 4631725 h 9597624"/>
                              <a:gd name="connsiteX350" fmla="*/ 3838505 w 7315200"/>
                              <a:gd name="connsiteY350" fmla="*/ 3127500 h 9597624"/>
                              <a:gd name="connsiteX351" fmla="*/ 3863856 w 7315200"/>
                              <a:gd name="connsiteY351" fmla="*/ 3044483 h 9597624"/>
                              <a:gd name="connsiteX352" fmla="*/ 3866612 w 7315200"/>
                              <a:gd name="connsiteY352" fmla="*/ 3043581 h 9597624"/>
                              <a:gd name="connsiteX353" fmla="*/ 3821971 w 7315200"/>
                              <a:gd name="connsiteY353" fmla="*/ 2961467 h 9597624"/>
                              <a:gd name="connsiteX354" fmla="*/ 3740956 w 7315200"/>
                              <a:gd name="connsiteY354" fmla="*/ 2937103 h 9597624"/>
                              <a:gd name="connsiteX355" fmla="*/ 3635141 w 7315200"/>
                              <a:gd name="connsiteY355" fmla="*/ 2740390 h 9597624"/>
                              <a:gd name="connsiteX356" fmla="*/ 3630181 w 7315200"/>
                              <a:gd name="connsiteY356" fmla="*/ 2696174 h 9597624"/>
                              <a:gd name="connsiteX357" fmla="*/ 2193893 w 7315200"/>
                              <a:gd name="connsiteY357" fmla="*/ 0 h 9597624"/>
                              <a:gd name="connsiteX358" fmla="*/ 2214600 w 7315200"/>
                              <a:gd name="connsiteY358" fmla="*/ 0 h 9597624"/>
                              <a:gd name="connsiteX359" fmla="*/ 3638999 w 7315200"/>
                              <a:gd name="connsiteY359" fmla="*/ 2674518 h 9597624"/>
                              <a:gd name="connsiteX360" fmla="*/ 3658288 w 7315200"/>
                              <a:gd name="connsiteY360" fmla="*/ 2658276 h 9597624"/>
                              <a:gd name="connsiteX361" fmla="*/ 2910967 w 7315200"/>
                              <a:gd name="connsiteY361" fmla="*/ 1254212 h 9597624"/>
                              <a:gd name="connsiteX362" fmla="*/ 2923643 w 7315200"/>
                              <a:gd name="connsiteY362" fmla="*/ 1213606 h 9597624"/>
                              <a:gd name="connsiteX363" fmla="*/ 2964426 w 7315200"/>
                              <a:gd name="connsiteY363" fmla="*/ 1226239 h 9597624"/>
                              <a:gd name="connsiteX364" fmla="*/ 3810397 w 7315200"/>
                              <a:gd name="connsiteY364" fmla="*/ 2814383 h 9597624"/>
                              <a:gd name="connsiteX365" fmla="*/ 3851180 w 7315200"/>
                              <a:gd name="connsiteY365" fmla="*/ 2827016 h 9597624"/>
                              <a:gd name="connsiteX366" fmla="*/ 3863856 w 7315200"/>
                              <a:gd name="connsiteY366" fmla="*/ 2786410 h 9597624"/>
                              <a:gd name="connsiteX367" fmla="*/ 3715053 w 7315200"/>
                              <a:gd name="connsiteY367" fmla="*/ 2511192 h 9597624"/>
                              <a:gd name="connsiteX368" fmla="*/ 3728280 w 7315200"/>
                              <a:gd name="connsiteY368" fmla="*/ 2470586 h 9597624"/>
                              <a:gd name="connsiteX369" fmla="*/ 3730485 w 7315200"/>
                              <a:gd name="connsiteY369" fmla="*/ 2468781 h 9597624"/>
                              <a:gd name="connsiteX370" fmla="*/ 2415514 w 7315200"/>
                              <a:gd name="connsiteY370" fmla="*/ 0 h 9597624"/>
                              <a:gd name="connsiteX371" fmla="*/ 2437022 w 7315200"/>
                              <a:gd name="connsiteY371" fmla="*/ 0 h 9597624"/>
                              <a:gd name="connsiteX372" fmla="*/ 3750876 w 7315200"/>
                              <a:gd name="connsiteY372" fmla="*/ 2466976 h 9597624"/>
                              <a:gd name="connsiteX373" fmla="*/ 3768512 w 7315200"/>
                              <a:gd name="connsiteY373" fmla="*/ 2481414 h 9597624"/>
                              <a:gd name="connsiteX374" fmla="*/ 4045726 w 7315200"/>
                              <a:gd name="connsiteY374" fmla="*/ 3002975 h 9597624"/>
                              <a:gd name="connsiteX375" fmla="*/ 4086509 w 7315200"/>
                              <a:gd name="connsiteY375" fmla="*/ 3015608 h 9597624"/>
                              <a:gd name="connsiteX376" fmla="*/ 4099185 w 7315200"/>
                              <a:gd name="connsiteY376" fmla="*/ 2975002 h 9597624"/>
                              <a:gd name="connsiteX377" fmla="*/ 3704031 w 7315200"/>
                              <a:gd name="connsiteY377" fmla="*/ 2234169 h 9597624"/>
                              <a:gd name="connsiteX378" fmla="*/ 3716707 w 7315200"/>
                              <a:gd name="connsiteY378" fmla="*/ 2193563 h 9597624"/>
                              <a:gd name="connsiteX379" fmla="*/ 3757490 w 7315200"/>
                              <a:gd name="connsiteY379" fmla="*/ 2206196 h 9597624"/>
                              <a:gd name="connsiteX380" fmla="*/ 4470090 w 7315200"/>
                              <a:gd name="connsiteY380" fmla="*/ 3544388 h 9597624"/>
                              <a:gd name="connsiteX381" fmla="*/ 4470090 w 7315200"/>
                              <a:gd name="connsiteY381" fmla="*/ 3572361 h 9597624"/>
                              <a:gd name="connsiteX382" fmla="*/ 5131987 w 7315200"/>
                              <a:gd name="connsiteY382" fmla="*/ 4816707 h 9597624"/>
                              <a:gd name="connsiteX383" fmla="*/ 5162299 w 7315200"/>
                              <a:gd name="connsiteY383" fmla="*/ 4825730 h 9597624"/>
                              <a:gd name="connsiteX384" fmla="*/ 5171117 w 7315200"/>
                              <a:gd name="connsiteY384" fmla="*/ 4795051 h 9597624"/>
                              <a:gd name="connsiteX385" fmla="*/ 4929725 w 7315200"/>
                              <a:gd name="connsiteY385" fmla="*/ 4341167 h 9597624"/>
                              <a:gd name="connsiteX386" fmla="*/ 4938543 w 7315200"/>
                              <a:gd name="connsiteY386" fmla="*/ 4310487 h 9597624"/>
                              <a:gd name="connsiteX387" fmla="*/ 4968855 w 7315200"/>
                              <a:gd name="connsiteY387" fmla="*/ 4319510 h 9597624"/>
                              <a:gd name="connsiteX388" fmla="*/ 6946830 w 7315200"/>
                              <a:gd name="connsiteY388" fmla="*/ 8031796 h 9597624"/>
                              <a:gd name="connsiteX389" fmla="*/ 6938012 w 7315200"/>
                              <a:gd name="connsiteY389" fmla="*/ 8061573 h 9597624"/>
                              <a:gd name="connsiteX390" fmla="*/ 6907701 w 7315200"/>
                              <a:gd name="connsiteY390" fmla="*/ 8052550 h 9597624"/>
                              <a:gd name="connsiteX391" fmla="*/ 5525488 w 7315200"/>
                              <a:gd name="connsiteY391" fmla="*/ 5457378 h 9597624"/>
                              <a:gd name="connsiteX392" fmla="*/ 5495176 w 7315200"/>
                              <a:gd name="connsiteY392" fmla="*/ 5448355 h 9597624"/>
                              <a:gd name="connsiteX393" fmla="*/ 5486358 w 7315200"/>
                              <a:gd name="connsiteY393" fmla="*/ 5478132 h 9597624"/>
                              <a:gd name="connsiteX394" fmla="*/ 6042440 w 7315200"/>
                              <a:gd name="connsiteY394" fmla="*/ 6523961 h 9597624"/>
                              <a:gd name="connsiteX395" fmla="*/ 6033622 w 7315200"/>
                              <a:gd name="connsiteY395" fmla="*/ 6553739 h 9597624"/>
                              <a:gd name="connsiteX396" fmla="*/ 6003310 w 7315200"/>
                              <a:gd name="connsiteY396" fmla="*/ 6544715 h 9597624"/>
                              <a:gd name="connsiteX397" fmla="*/ 4422694 w 7315200"/>
                              <a:gd name="connsiteY397" fmla="*/ 3578677 h 9597624"/>
                              <a:gd name="connsiteX398" fmla="*/ 4416631 w 7315200"/>
                              <a:gd name="connsiteY398" fmla="*/ 3571458 h 9597624"/>
                              <a:gd name="connsiteX399" fmla="*/ 4263971 w 7315200"/>
                              <a:gd name="connsiteY399" fmla="*/ 3284510 h 9597624"/>
                              <a:gd name="connsiteX400" fmla="*/ 4223188 w 7315200"/>
                              <a:gd name="connsiteY400" fmla="*/ 3271877 h 9597624"/>
                              <a:gd name="connsiteX401" fmla="*/ 4210512 w 7315200"/>
                              <a:gd name="connsiteY401" fmla="*/ 3312483 h 9597624"/>
                              <a:gd name="connsiteX402" fmla="*/ 4279402 w 7315200"/>
                              <a:gd name="connsiteY402" fmla="*/ 3440617 h 9597624"/>
                              <a:gd name="connsiteX403" fmla="*/ 4266726 w 7315200"/>
                              <a:gd name="connsiteY403" fmla="*/ 3481223 h 9597624"/>
                              <a:gd name="connsiteX404" fmla="*/ 4225943 w 7315200"/>
                              <a:gd name="connsiteY404" fmla="*/ 3468590 h 9597624"/>
                              <a:gd name="connsiteX405" fmla="*/ 3972978 w 7315200"/>
                              <a:gd name="connsiteY405" fmla="*/ 2993049 h 9597624"/>
                              <a:gd name="connsiteX406" fmla="*/ 3932746 w 7315200"/>
                              <a:gd name="connsiteY406" fmla="*/ 2980416 h 9597624"/>
                              <a:gd name="connsiteX407" fmla="*/ 3920071 w 7315200"/>
                              <a:gd name="connsiteY407" fmla="*/ 3021022 h 9597624"/>
                              <a:gd name="connsiteX408" fmla="*/ 4347741 w 7315200"/>
                              <a:gd name="connsiteY408" fmla="*/ 3825020 h 9597624"/>
                              <a:gd name="connsiteX409" fmla="*/ 4351599 w 7315200"/>
                              <a:gd name="connsiteY409" fmla="*/ 3835848 h 9597624"/>
                              <a:gd name="connsiteX410" fmla="*/ 5388258 w 7315200"/>
                              <a:gd name="connsiteY410" fmla="*/ 5783128 h 9597624"/>
                              <a:gd name="connsiteX411" fmla="*/ 5362907 w 7315200"/>
                              <a:gd name="connsiteY411" fmla="*/ 5865242 h 9597624"/>
                              <a:gd name="connsiteX412" fmla="*/ 5280239 w 7315200"/>
                              <a:gd name="connsiteY412" fmla="*/ 5839976 h 9597624"/>
                              <a:gd name="connsiteX413" fmla="*/ 4968855 w 7315200"/>
                              <a:gd name="connsiteY413" fmla="*/ 5257055 h 9597624"/>
                              <a:gd name="connsiteX414" fmla="*/ 4907129 w 7315200"/>
                              <a:gd name="connsiteY414" fmla="*/ 5224572 h 9597624"/>
                              <a:gd name="connsiteX415" fmla="*/ 6005515 w 7315200"/>
                              <a:gd name="connsiteY415" fmla="*/ 7288256 h 9597624"/>
                              <a:gd name="connsiteX416" fmla="*/ 6013230 w 7315200"/>
                              <a:gd name="connsiteY416" fmla="*/ 7254868 h 9597624"/>
                              <a:gd name="connsiteX417" fmla="*/ 5676495 w 7315200"/>
                              <a:gd name="connsiteY417" fmla="*/ 6624123 h 9597624"/>
                              <a:gd name="connsiteX418" fmla="*/ 5686966 w 7315200"/>
                              <a:gd name="connsiteY418" fmla="*/ 6589833 h 9597624"/>
                              <a:gd name="connsiteX419" fmla="*/ 5721136 w 7315200"/>
                              <a:gd name="connsiteY419" fmla="*/ 6599759 h 9597624"/>
                              <a:gd name="connsiteX420" fmla="*/ 6328472 w 7315200"/>
                              <a:gd name="connsiteY420" fmla="*/ 7738530 h 9597624"/>
                              <a:gd name="connsiteX421" fmla="*/ 6318001 w 7315200"/>
                              <a:gd name="connsiteY421" fmla="*/ 7772820 h 9597624"/>
                              <a:gd name="connsiteX422" fmla="*/ 6283831 w 7315200"/>
                              <a:gd name="connsiteY422" fmla="*/ 7762894 h 9597624"/>
                              <a:gd name="connsiteX423" fmla="*/ 6153215 w 7315200"/>
                              <a:gd name="connsiteY423" fmla="*/ 7517454 h 9597624"/>
                              <a:gd name="connsiteX424" fmla="*/ 6121250 w 7315200"/>
                              <a:gd name="connsiteY424" fmla="*/ 7506625 h 9597624"/>
                              <a:gd name="connsiteX425" fmla="*/ 7234997 w 7315200"/>
                              <a:gd name="connsiteY425" fmla="*/ 9597624 h 9597624"/>
                              <a:gd name="connsiteX426" fmla="*/ 7161348 w 7315200"/>
                              <a:gd name="connsiteY426" fmla="*/ 9597624 h 9597624"/>
                              <a:gd name="connsiteX427" fmla="*/ 6149358 w 7315200"/>
                              <a:gd name="connsiteY427" fmla="*/ 7691608 h 9597624"/>
                              <a:gd name="connsiteX428" fmla="*/ 6126210 w 7315200"/>
                              <a:gd name="connsiteY428" fmla="*/ 7677170 h 9597624"/>
                              <a:gd name="connsiteX429" fmla="*/ 5910171 w 7315200"/>
                              <a:gd name="connsiteY429" fmla="*/ 7272915 h 9597624"/>
                              <a:gd name="connsiteX430" fmla="*/ 5876001 w 7315200"/>
                              <a:gd name="connsiteY430" fmla="*/ 7262990 h 9597624"/>
                              <a:gd name="connsiteX431" fmla="*/ 5866081 w 7315200"/>
                              <a:gd name="connsiteY431" fmla="*/ 7297279 h 9597624"/>
                              <a:gd name="connsiteX432" fmla="*/ 6230372 w 7315200"/>
                              <a:gd name="connsiteY432" fmla="*/ 7980361 h 9597624"/>
                              <a:gd name="connsiteX433" fmla="*/ 6220452 w 7315200"/>
                              <a:gd name="connsiteY433" fmla="*/ 8014651 h 9597624"/>
                              <a:gd name="connsiteX434" fmla="*/ 6186283 w 7315200"/>
                              <a:gd name="connsiteY434" fmla="*/ 8004725 h 9597624"/>
                              <a:gd name="connsiteX435" fmla="*/ 5009638 w 7315200"/>
                              <a:gd name="connsiteY435" fmla="*/ 5795761 h 9597624"/>
                              <a:gd name="connsiteX436" fmla="*/ 5020109 w 7315200"/>
                              <a:gd name="connsiteY436" fmla="*/ 5761472 h 9597624"/>
                              <a:gd name="connsiteX437" fmla="*/ 5054279 w 7315200"/>
                              <a:gd name="connsiteY437" fmla="*/ 5771397 h 9597624"/>
                              <a:gd name="connsiteX438" fmla="*/ 5773492 w 7315200"/>
                              <a:gd name="connsiteY438" fmla="*/ 7122222 h 9597624"/>
                              <a:gd name="connsiteX439" fmla="*/ 5807662 w 7315200"/>
                              <a:gd name="connsiteY439" fmla="*/ 7132148 h 9597624"/>
                              <a:gd name="connsiteX440" fmla="*/ 5817582 w 7315200"/>
                              <a:gd name="connsiteY440" fmla="*/ 7097859 h 9597624"/>
                              <a:gd name="connsiteX441" fmla="*/ 5691926 w 7315200"/>
                              <a:gd name="connsiteY441" fmla="*/ 6862344 h 9597624"/>
                              <a:gd name="connsiteX442" fmla="*/ 5693029 w 7315200"/>
                              <a:gd name="connsiteY442" fmla="*/ 6835274 h 9597624"/>
                              <a:gd name="connsiteX443" fmla="*/ 4861386 w 7315200"/>
                              <a:gd name="connsiteY443" fmla="*/ 5274200 h 9597624"/>
                              <a:gd name="connsiteX444" fmla="*/ 4866346 w 7315200"/>
                              <a:gd name="connsiteY444" fmla="*/ 5314806 h 9597624"/>
                              <a:gd name="connsiteX445" fmla="*/ 5004678 w 7315200"/>
                              <a:gd name="connsiteY445" fmla="*/ 5574684 h 9597624"/>
                              <a:gd name="connsiteX446" fmla="*/ 4979326 w 7315200"/>
                              <a:gd name="connsiteY446" fmla="*/ 5657701 h 9597624"/>
                              <a:gd name="connsiteX447" fmla="*/ 4896658 w 7315200"/>
                              <a:gd name="connsiteY447" fmla="*/ 5632435 h 9597624"/>
                              <a:gd name="connsiteX448" fmla="*/ 4383564 w 7315200"/>
                              <a:gd name="connsiteY448" fmla="*/ 4667819 h 9597624"/>
                              <a:gd name="connsiteX449" fmla="*/ 4300896 w 7315200"/>
                              <a:gd name="connsiteY449" fmla="*/ 4642553 h 9597624"/>
                              <a:gd name="connsiteX450" fmla="*/ 4275544 w 7315200"/>
                              <a:gd name="connsiteY450" fmla="*/ 4725570 h 9597624"/>
                              <a:gd name="connsiteX451" fmla="*/ 5141907 w 7315200"/>
                              <a:gd name="connsiteY451" fmla="*/ 6353416 h 9597624"/>
                              <a:gd name="connsiteX452" fmla="*/ 5125373 w 7315200"/>
                              <a:gd name="connsiteY452" fmla="*/ 6430116 h 9597624"/>
                              <a:gd name="connsiteX453" fmla="*/ 5621934 w 7315200"/>
                              <a:gd name="connsiteY453" fmla="*/ 7362249 h 9597624"/>
                              <a:gd name="connsiteX454" fmla="*/ 5650041 w 7315200"/>
                              <a:gd name="connsiteY454" fmla="*/ 7370370 h 9597624"/>
                              <a:gd name="connsiteX455" fmla="*/ 5658859 w 7315200"/>
                              <a:gd name="connsiteY455" fmla="*/ 7342397 h 9597624"/>
                              <a:gd name="connsiteX456" fmla="*/ 5155685 w 7315200"/>
                              <a:gd name="connsiteY456" fmla="*/ 6397632 h 9597624"/>
                              <a:gd name="connsiteX457" fmla="*/ 5164503 w 7315200"/>
                              <a:gd name="connsiteY457" fmla="*/ 6369659 h 9597624"/>
                              <a:gd name="connsiteX458" fmla="*/ 5192610 w 7315200"/>
                              <a:gd name="connsiteY458" fmla="*/ 6378682 h 9597624"/>
                              <a:gd name="connsiteX459" fmla="*/ 6906765 w 7315200"/>
                              <a:gd name="connsiteY459" fmla="*/ 9597624 h 9597624"/>
                              <a:gd name="connsiteX460" fmla="*/ 6860288 w 7315200"/>
                              <a:gd name="connsiteY460" fmla="*/ 9597624 h 9597624"/>
                              <a:gd name="connsiteX461" fmla="*/ 5979061 w 7315200"/>
                              <a:gd name="connsiteY461" fmla="*/ 7942462 h 9597624"/>
                              <a:gd name="connsiteX462" fmla="*/ 5950954 w 7315200"/>
                              <a:gd name="connsiteY462" fmla="*/ 7933439 h 9597624"/>
                              <a:gd name="connsiteX463" fmla="*/ 5942136 w 7315200"/>
                              <a:gd name="connsiteY463" fmla="*/ 7961412 h 9597624"/>
                              <a:gd name="connsiteX464" fmla="*/ 6160931 w 7315200"/>
                              <a:gd name="connsiteY464" fmla="*/ 8372886 h 9597624"/>
                              <a:gd name="connsiteX465" fmla="*/ 6151562 w 7315200"/>
                              <a:gd name="connsiteY465" fmla="*/ 8399054 h 9597624"/>
                              <a:gd name="connsiteX466" fmla="*/ 6124006 w 7315200"/>
                              <a:gd name="connsiteY466" fmla="*/ 8390030 h 9597624"/>
                              <a:gd name="connsiteX467" fmla="*/ 5313306 w 7315200"/>
                              <a:gd name="connsiteY467" fmla="*/ 6866856 h 9597624"/>
                              <a:gd name="connsiteX468" fmla="*/ 5230638 w 7315200"/>
                              <a:gd name="connsiteY468" fmla="*/ 6960701 h 9597624"/>
                              <a:gd name="connsiteX469" fmla="*/ 6635593 w 7315200"/>
                              <a:gd name="connsiteY469" fmla="*/ 9597624 h 9597624"/>
                              <a:gd name="connsiteX470" fmla="*/ 6614581 w 7315200"/>
                              <a:gd name="connsiteY470" fmla="*/ 9597624 h 9597624"/>
                              <a:gd name="connsiteX471" fmla="*/ 5213002 w 7315200"/>
                              <a:gd name="connsiteY471" fmla="*/ 6966115 h 9597624"/>
                              <a:gd name="connsiteX472" fmla="*/ 5070812 w 7315200"/>
                              <a:gd name="connsiteY472" fmla="*/ 6900243 h 9597624"/>
                              <a:gd name="connsiteX473" fmla="*/ 4324043 w 7315200"/>
                              <a:gd name="connsiteY473" fmla="*/ 5498887 h 9597624"/>
                              <a:gd name="connsiteX474" fmla="*/ 4320185 w 7315200"/>
                              <a:gd name="connsiteY474" fmla="*/ 5491669 h 9597624"/>
                              <a:gd name="connsiteX475" fmla="*/ 4142173 w 7315200"/>
                              <a:gd name="connsiteY475" fmla="*/ 5442940 h 9597624"/>
                              <a:gd name="connsiteX476" fmla="*/ 4093674 w 7315200"/>
                              <a:gd name="connsiteY476" fmla="*/ 5620704 h 9597624"/>
                              <a:gd name="connsiteX477" fmla="*/ 4470090 w 7315200"/>
                              <a:gd name="connsiteY477" fmla="*/ 6325443 h 9597624"/>
                              <a:gd name="connsiteX478" fmla="*/ 4429307 w 7315200"/>
                              <a:gd name="connsiteY478" fmla="*/ 6493281 h 9597624"/>
                              <a:gd name="connsiteX479" fmla="*/ 6070547 w 7315200"/>
                              <a:gd name="connsiteY479" fmla="*/ 9573919 h 9597624"/>
                              <a:gd name="connsiteX480" fmla="*/ 6071511 w 7315200"/>
                              <a:gd name="connsiteY480" fmla="*/ 9591741 h 9597624"/>
                              <a:gd name="connsiteX481" fmla="*/ 6066622 w 7315200"/>
                              <a:gd name="connsiteY481" fmla="*/ 9597624 h 9597624"/>
                              <a:gd name="connsiteX482" fmla="*/ 6032213 w 7315200"/>
                              <a:gd name="connsiteY482" fmla="*/ 9597624 h 9597624"/>
                              <a:gd name="connsiteX483" fmla="*/ 6028662 w 7315200"/>
                              <a:gd name="connsiteY483" fmla="*/ 9594673 h 9597624"/>
                              <a:gd name="connsiteX484" fmla="*/ 4385768 w 7315200"/>
                              <a:gd name="connsiteY484" fmla="*/ 6513133 h 9597624"/>
                              <a:gd name="connsiteX485" fmla="*/ 4237517 w 7315200"/>
                              <a:gd name="connsiteY485" fmla="*/ 6449066 h 9597624"/>
                              <a:gd name="connsiteX486" fmla="*/ 3945422 w 7315200"/>
                              <a:gd name="connsiteY486" fmla="*/ 5899532 h 9597624"/>
                              <a:gd name="connsiteX487" fmla="*/ 3912355 w 7315200"/>
                              <a:gd name="connsiteY487" fmla="*/ 5858926 h 9597624"/>
                              <a:gd name="connsiteX488" fmla="*/ 3914559 w 7315200"/>
                              <a:gd name="connsiteY488" fmla="*/ 5862535 h 9597624"/>
                              <a:gd name="connsiteX489" fmla="*/ 3917315 w 7315200"/>
                              <a:gd name="connsiteY489" fmla="*/ 5867047 h 9597624"/>
                              <a:gd name="connsiteX490" fmla="*/ 3894168 w 7315200"/>
                              <a:gd name="connsiteY490" fmla="*/ 5931114 h 9597624"/>
                              <a:gd name="connsiteX491" fmla="*/ 3829687 w 7315200"/>
                              <a:gd name="connsiteY491" fmla="*/ 5908555 h 9597624"/>
                              <a:gd name="connsiteX492" fmla="*/ 3818113 w 7315200"/>
                              <a:gd name="connsiteY492" fmla="*/ 5886899 h 9597624"/>
                              <a:gd name="connsiteX493" fmla="*/ 3740956 w 7315200"/>
                              <a:gd name="connsiteY493" fmla="*/ 5926602 h 9597624"/>
                              <a:gd name="connsiteX494" fmla="*/ 5641223 w 7315200"/>
                              <a:gd name="connsiteY494" fmla="*/ 9494512 h 9597624"/>
                              <a:gd name="connsiteX495" fmla="*/ 5632405 w 7315200"/>
                              <a:gd name="connsiteY495" fmla="*/ 9521583 h 9597624"/>
                              <a:gd name="connsiteX496" fmla="*/ 5604298 w 7315200"/>
                              <a:gd name="connsiteY496" fmla="*/ 9512559 h 9597624"/>
                              <a:gd name="connsiteX497" fmla="*/ 4429307 w 7315200"/>
                              <a:gd name="connsiteY497" fmla="*/ 7310814 h 9597624"/>
                              <a:gd name="connsiteX498" fmla="*/ 4425449 w 7315200"/>
                              <a:gd name="connsiteY498" fmla="*/ 7306303 h 9597624"/>
                              <a:gd name="connsiteX499" fmla="*/ 4397342 w 7315200"/>
                              <a:gd name="connsiteY499" fmla="*/ 7306303 h 9597624"/>
                              <a:gd name="connsiteX500" fmla="*/ 4591888 w 7315200"/>
                              <a:gd name="connsiteY500" fmla="*/ 7670854 h 9597624"/>
                              <a:gd name="connsiteX501" fmla="*/ 4607319 w 7315200"/>
                              <a:gd name="connsiteY501" fmla="*/ 7731312 h 9597624"/>
                              <a:gd name="connsiteX502" fmla="*/ 4613382 w 7315200"/>
                              <a:gd name="connsiteY502" fmla="*/ 7742140 h 9597624"/>
                              <a:gd name="connsiteX503" fmla="*/ 4614484 w 7315200"/>
                              <a:gd name="connsiteY503" fmla="*/ 7745749 h 9597624"/>
                              <a:gd name="connsiteX504" fmla="*/ 4601808 w 7315200"/>
                              <a:gd name="connsiteY504" fmla="*/ 7770113 h 9597624"/>
                              <a:gd name="connsiteX505" fmla="*/ 4538429 w 7315200"/>
                              <a:gd name="connsiteY505" fmla="*/ 7848618 h 9597624"/>
                              <a:gd name="connsiteX506" fmla="*/ 4362070 w 7315200"/>
                              <a:gd name="connsiteY506" fmla="*/ 7794476 h 9597624"/>
                              <a:gd name="connsiteX507" fmla="*/ 2451332 w 7315200"/>
                              <a:gd name="connsiteY507" fmla="*/ 4204009 h 9597624"/>
                              <a:gd name="connsiteX508" fmla="*/ 2454087 w 7315200"/>
                              <a:gd name="connsiteY508" fmla="*/ 4222958 h 9597624"/>
                              <a:gd name="connsiteX509" fmla="*/ 2573130 w 7315200"/>
                              <a:gd name="connsiteY509" fmla="*/ 4445840 h 9597624"/>
                              <a:gd name="connsiteX510" fmla="*/ 2575885 w 7315200"/>
                              <a:gd name="connsiteY510" fmla="*/ 4461180 h 9597624"/>
                              <a:gd name="connsiteX511" fmla="*/ 4009903 w 7315200"/>
                              <a:gd name="connsiteY511" fmla="*/ 7153805 h 9597624"/>
                              <a:gd name="connsiteX512" fmla="*/ 4021477 w 7315200"/>
                              <a:gd name="connsiteY512" fmla="*/ 7204337 h 9597624"/>
                              <a:gd name="connsiteX513" fmla="*/ 3921173 w 7315200"/>
                              <a:gd name="connsiteY513" fmla="*/ 7291865 h 9597624"/>
                              <a:gd name="connsiteX514" fmla="*/ 5148788 w 7315200"/>
                              <a:gd name="connsiteY514" fmla="*/ 9597624 h 9597624"/>
                              <a:gd name="connsiteX515" fmla="*/ 5093208 w 7315200"/>
                              <a:gd name="connsiteY515" fmla="*/ 9597624 h 9597624"/>
                              <a:gd name="connsiteX516" fmla="*/ 3088979 w 7315200"/>
                              <a:gd name="connsiteY516" fmla="*/ 5833660 h 9597624"/>
                              <a:gd name="connsiteX517" fmla="*/ 3086224 w 7315200"/>
                              <a:gd name="connsiteY517" fmla="*/ 5823734 h 9597624"/>
                              <a:gd name="connsiteX518" fmla="*/ 2396771 w 7315200"/>
                              <a:gd name="connsiteY518" fmla="*/ 4528856 h 9597624"/>
                              <a:gd name="connsiteX519" fmla="*/ 2269462 w 7315200"/>
                              <a:gd name="connsiteY519" fmla="*/ 4489153 h 9597624"/>
                              <a:gd name="connsiteX520" fmla="*/ 2230332 w 7315200"/>
                              <a:gd name="connsiteY520" fmla="*/ 4616385 h 9597624"/>
                              <a:gd name="connsiteX521" fmla="*/ 2687763 w 7315200"/>
                              <a:gd name="connsiteY521" fmla="*/ 5474523 h 9597624"/>
                              <a:gd name="connsiteX522" fmla="*/ 2696581 w 7315200"/>
                              <a:gd name="connsiteY522" fmla="*/ 5540396 h 9597624"/>
                              <a:gd name="connsiteX523" fmla="*/ 2583601 w 7315200"/>
                              <a:gd name="connsiteY523" fmla="*/ 5610779 h 9597624"/>
                              <a:gd name="connsiteX524" fmla="*/ 4472294 w 7315200"/>
                              <a:gd name="connsiteY524" fmla="*/ 9158836 h 9597624"/>
                              <a:gd name="connsiteX525" fmla="*/ 4473948 w 7315200"/>
                              <a:gd name="connsiteY525" fmla="*/ 9161543 h 9597624"/>
                              <a:gd name="connsiteX526" fmla="*/ 4462374 w 7315200"/>
                              <a:gd name="connsiteY526" fmla="*/ 9193126 h 9597624"/>
                              <a:gd name="connsiteX527" fmla="*/ 4430409 w 7315200"/>
                              <a:gd name="connsiteY527" fmla="*/ 9181395 h 9597624"/>
                              <a:gd name="connsiteX528" fmla="*/ 2940177 w 7315200"/>
                              <a:gd name="connsiteY528" fmla="*/ 6384096 h 9597624"/>
                              <a:gd name="connsiteX529" fmla="*/ 2939074 w 7315200"/>
                              <a:gd name="connsiteY529" fmla="*/ 6381389 h 9597624"/>
                              <a:gd name="connsiteX530" fmla="*/ 2906007 w 7315200"/>
                              <a:gd name="connsiteY530" fmla="*/ 6374170 h 9597624"/>
                              <a:gd name="connsiteX531" fmla="*/ 2898291 w 7315200"/>
                              <a:gd name="connsiteY531" fmla="*/ 6406655 h 9597624"/>
                              <a:gd name="connsiteX532" fmla="*/ 3497912 w 7315200"/>
                              <a:gd name="connsiteY532" fmla="*/ 7534598 h 9597624"/>
                              <a:gd name="connsiteX533" fmla="*/ 3489094 w 7315200"/>
                              <a:gd name="connsiteY533" fmla="*/ 7564376 h 9597624"/>
                              <a:gd name="connsiteX534" fmla="*/ 3456026 w 7315200"/>
                              <a:gd name="connsiteY534" fmla="*/ 7557157 h 9597624"/>
                              <a:gd name="connsiteX535" fmla="*/ 1075733 w 7315200"/>
                              <a:gd name="connsiteY535" fmla="*/ 3086894 h 9597624"/>
                              <a:gd name="connsiteX536" fmla="*/ 1074079 w 7315200"/>
                              <a:gd name="connsiteY536" fmla="*/ 3084187 h 9597624"/>
                              <a:gd name="connsiteX537" fmla="*/ 1085653 w 7315200"/>
                              <a:gd name="connsiteY537" fmla="*/ 3052604 h 9597624"/>
                              <a:gd name="connsiteX538" fmla="*/ 1117618 w 7315200"/>
                              <a:gd name="connsiteY538" fmla="*/ 3064335 h 9597624"/>
                              <a:gd name="connsiteX539" fmla="*/ 2516364 w 7315200"/>
                              <a:gd name="connsiteY539" fmla="*/ 5690186 h 9597624"/>
                              <a:gd name="connsiteX540" fmla="*/ 2517466 w 7315200"/>
                              <a:gd name="connsiteY540" fmla="*/ 5692893 h 9597624"/>
                              <a:gd name="connsiteX541" fmla="*/ 2550534 w 7315200"/>
                              <a:gd name="connsiteY541" fmla="*/ 5700111 h 9597624"/>
                              <a:gd name="connsiteX542" fmla="*/ 2558249 w 7315200"/>
                              <a:gd name="connsiteY542" fmla="*/ 5667627 h 9597624"/>
                              <a:gd name="connsiteX543" fmla="*/ 2297569 w 7315200"/>
                              <a:gd name="connsiteY543" fmla="*/ 5177649 h 9597624"/>
                              <a:gd name="connsiteX544" fmla="*/ 2301427 w 7315200"/>
                              <a:gd name="connsiteY544" fmla="*/ 5149675 h 9597624"/>
                              <a:gd name="connsiteX545" fmla="*/ 1943198 w 7315200"/>
                              <a:gd name="connsiteY545" fmla="*/ 4478325 h 9597624"/>
                              <a:gd name="connsiteX546" fmla="*/ 1939340 w 7315200"/>
                              <a:gd name="connsiteY546" fmla="*/ 4480129 h 9597624"/>
                              <a:gd name="connsiteX547" fmla="*/ 1907375 w 7315200"/>
                              <a:gd name="connsiteY547" fmla="*/ 4470203 h 9597624"/>
                              <a:gd name="connsiteX548" fmla="*/ 0 w 7315200"/>
                              <a:gd name="connsiteY548" fmla="*/ 1503027 h 9597624"/>
                              <a:gd name="connsiteX549" fmla="*/ 0 w 7315200"/>
                              <a:gd name="connsiteY549" fmla="*/ 1462960 h 9597624"/>
                              <a:gd name="connsiteX550" fmla="*/ 1917846 w 7315200"/>
                              <a:gd name="connsiteY550" fmla="*/ 5063953 h 9597624"/>
                              <a:gd name="connsiteX551" fmla="*/ 1917846 w 7315200"/>
                              <a:gd name="connsiteY551" fmla="*/ 5064855 h 9597624"/>
                              <a:gd name="connsiteX552" fmla="*/ 1913988 w 7315200"/>
                              <a:gd name="connsiteY552" fmla="*/ 5076585 h 9597624"/>
                              <a:gd name="connsiteX553" fmla="*/ 1901312 w 7315200"/>
                              <a:gd name="connsiteY553" fmla="*/ 5072976 h 9597624"/>
                              <a:gd name="connsiteX554" fmla="*/ 0 w 7315200"/>
                              <a:gd name="connsiteY554" fmla="*/ 1951136 h 9597624"/>
                              <a:gd name="connsiteX555" fmla="*/ 0 w 7315200"/>
                              <a:gd name="connsiteY555" fmla="*/ 1691154 h 9597624"/>
                              <a:gd name="connsiteX556" fmla="*/ 1361213 w 7315200"/>
                              <a:gd name="connsiteY556" fmla="*/ 4247322 h 9597624"/>
                              <a:gd name="connsiteX557" fmla="*/ 1352395 w 7315200"/>
                              <a:gd name="connsiteY557" fmla="*/ 4275295 h 9597624"/>
                              <a:gd name="connsiteX558" fmla="*/ 1324288 w 7315200"/>
                              <a:gd name="connsiteY558" fmla="*/ 4266271 h 9597624"/>
                              <a:gd name="connsiteX559" fmla="*/ 152053 w 7315200"/>
                              <a:gd name="connsiteY559" fmla="*/ 2064526 h 9597624"/>
                              <a:gd name="connsiteX560" fmla="*/ 123945 w 7315200"/>
                              <a:gd name="connsiteY560" fmla="*/ 2055503 h 9597624"/>
                              <a:gd name="connsiteX561" fmla="*/ 115127 w 7315200"/>
                              <a:gd name="connsiteY561" fmla="*/ 2083476 h 9597624"/>
                              <a:gd name="connsiteX562" fmla="*/ 335025 w 7315200"/>
                              <a:gd name="connsiteY562" fmla="*/ 2494949 h 9597624"/>
                              <a:gd name="connsiteX563" fmla="*/ 326207 w 7315200"/>
                              <a:gd name="connsiteY563" fmla="*/ 2522020 h 9597624"/>
                              <a:gd name="connsiteX564" fmla="*/ 299202 w 7315200"/>
                              <a:gd name="connsiteY564" fmla="*/ 2513899 h 9597624"/>
                              <a:gd name="connsiteX565" fmla="*/ 0 w 7315200"/>
                              <a:gd name="connsiteY565" fmla="*/ 2855562 h 9597624"/>
                              <a:gd name="connsiteX566" fmla="*/ 0 w 7315200"/>
                              <a:gd name="connsiteY566" fmla="*/ 2751261 h 9597624"/>
                              <a:gd name="connsiteX567" fmla="*/ 558780 w 7315200"/>
                              <a:gd name="connsiteY567" fmla="*/ 3800656 h 9597624"/>
                              <a:gd name="connsiteX568" fmla="*/ 548309 w 7315200"/>
                              <a:gd name="connsiteY568" fmla="*/ 3832239 h 9597624"/>
                              <a:gd name="connsiteX569" fmla="*/ 515242 w 7315200"/>
                              <a:gd name="connsiteY569" fmla="*/ 3823215 h 9597624"/>
                              <a:gd name="connsiteX570" fmla="*/ 0 w 7315200"/>
                              <a:gd name="connsiteY570" fmla="*/ 3326152 h 9597624"/>
                              <a:gd name="connsiteX571" fmla="*/ 0 w 7315200"/>
                              <a:gd name="connsiteY571" fmla="*/ 3138326 h 9597624"/>
                              <a:gd name="connsiteX572" fmla="*/ 428716 w 7315200"/>
                              <a:gd name="connsiteY572" fmla="*/ 3943228 h 9597624"/>
                              <a:gd name="connsiteX573" fmla="*/ 459579 w 7315200"/>
                              <a:gd name="connsiteY573" fmla="*/ 3963080 h 9597624"/>
                              <a:gd name="connsiteX574" fmla="*/ 662942 w 7315200"/>
                              <a:gd name="connsiteY574" fmla="*/ 4344776 h 9597624"/>
                              <a:gd name="connsiteX575" fmla="*/ 715850 w 7315200"/>
                              <a:gd name="connsiteY575" fmla="*/ 4361018 h 9597624"/>
                              <a:gd name="connsiteX576" fmla="*/ 732384 w 7315200"/>
                              <a:gd name="connsiteY576" fmla="*/ 4307780 h 9597624"/>
                              <a:gd name="connsiteX577" fmla="*/ 642551 w 7315200"/>
                              <a:gd name="connsiteY577" fmla="*/ 4138137 h 9597624"/>
                              <a:gd name="connsiteX578" fmla="*/ 659085 w 7315200"/>
                              <a:gd name="connsiteY578" fmla="*/ 4084898 h 9597624"/>
                              <a:gd name="connsiteX579" fmla="*/ 711992 w 7315200"/>
                              <a:gd name="connsiteY579" fmla="*/ 4101140 h 9597624"/>
                              <a:gd name="connsiteX580" fmla="*/ 1047625 w 7315200"/>
                              <a:gd name="connsiteY580" fmla="*/ 4731886 h 9597624"/>
                              <a:gd name="connsiteX581" fmla="*/ 1071874 w 7315200"/>
                              <a:gd name="connsiteY581" fmla="*/ 4750836 h 9597624"/>
                              <a:gd name="connsiteX582" fmla="*/ 1121475 w 7315200"/>
                              <a:gd name="connsiteY582" fmla="*/ 4723765 h 9597624"/>
                              <a:gd name="connsiteX583" fmla="*/ 0 w 7315200"/>
                              <a:gd name="connsiteY583" fmla="*/ 2617309 h 9597624"/>
                              <a:gd name="connsiteX584" fmla="*/ 0 w 7315200"/>
                              <a:gd name="connsiteY584" fmla="*/ 2430108 h 9597624"/>
                              <a:gd name="connsiteX585" fmla="*/ 492646 w 7315200"/>
                              <a:gd name="connsiteY585" fmla="*/ 3355796 h 9597624"/>
                              <a:gd name="connsiteX586" fmla="*/ 567598 w 7315200"/>
                              <a:gd name="connsiteY586" fmla="*/ 3292631 h 9597624"/>
                              <a:gd name="connsiteX587" fmla="*/ 0 w 7315200"/>
                              <a:gd name="connsiteY587" fmla="*/ 2227149 h 9597624"/>
                              <a:gd name="connsiteX588" fmla="*/ 0 w 7315200"/>
                              <a:gd name="connsiteY588" fmla="*/ 2188753 h 9597624"/>
                              <a:gd name="connsiteX589" fmla="*/ 1045 w 7315200"/>
                              <a:gd name="connsiteY589" fmla="*/ 2189051 h 9597624"/>
                              <a:gd name="connsiteX590" fmla="*/ 586336 w 7315200"/>
                              <a:gd name="connsiteY590" fmla="*/ 3289924 h 9597624"/>
                              <a:gd name="connsiteX591" fmla="*/ 675618 w 7315200"/>
                              <a:gd name="connsiteY591" fmla="*/ 3343163 h 9597624"/>
                              <a:gd name="connsiteX592" fmla="*/ 2229230 w 7315200"/>
                              <a:gd name="connsiteY592" fmla="*/ 6264986 h 9597624"/>
                              <a:gd name="connsiteX593" fmla="*/ 2262297 w 7315200"/>
                              <a:gd name="connsiteY593" fmla="*/ 6301982 h 9597624"/>
                              <a:gd name="connsiteX594" fmla="*/ 1772901 w 7315200"/>
                              <a:gd name="connsiteY594" fmla="*/ 5382484 h 9597624"/>
                              <a:gd name="connsiteX595" fmla="*/ 1785577 w 7315200"/>
                              <a:gd name="connsiteY595" fmla="*/ 5341877 h 9597624"/>
                              <a:gd name="connsiteX596" fmla="*/ 1826360 w 7315200"/>
                              <a:gd name="connsiteY596" fmla="*/ 5354510 h 9597624"/>
                              <a:gd name="connsiteX597" fmla="*/ 2339454 w 7315200"/>
                              <a:gd name="connsiteY597" fmla="*/ 6316420 h 9597624"/>
                              <a:gd name="connsiteX598" fmla="*/ 2396771 w 7315200"/>
                              <a:gd name="connsiteY598" fmla="*/ 6283935 h 9597624"/>
                              <a:gd name="connsiteX599" fmla="*/ 1399241 w 7315200"/>
                              <a:gd name="connsiteY599" fmla="*/ 4410648 h 9597624"/>
                              <a:gd name="connsiteX600" fmla="*/ 1409712 w 7315200"/>
                              <a:gd name="connsiteY600" fmla="*/ 4378163 h 9597624"/>
                              <a:gd name="connsiteX601" fmla="*/ 1442779 w 7315200"/>
                              <a:gd name="connsiteY601" fmla="*/ 4388089 h 9597624"/>
                              <a:gd name="connsiteX602" fmla="*/ 2422122 w 7315200"/>
                              <a:gd name="connsiteY602" fmla="*/ 6225282 h 9597624"/>
                              <a:gd name="connsiteX603" fmla="*/ 2410549 w 7315200"/>
                              <a:gd name="connsiteY603" fmla="*/ 6169336 h 9597624"/>
                              <a:gd name="connsiteX604" fmla="*/ 1918948 w 7315200"/>
                              <a:gd name="connsiteY604" fmla="*/ 5246227 h 9597624"/>
                              <a:gd name="connsiteX605" fmla="*/ 1907375 w 7315200"/>
                              <a:gd name="connsiteY605" fmla="*/ 5202012 h 9597624"/>
                              <a:gd name="connsiteX606" fmla="*/ 2006577 w 7315200"/>
                              <a:gd name="connsiteY606" fmla="*/ 5098241 h 9597624"/>
                              <a:gd name="connsiteX607" fmla="*/ 546105 w 7315200"/>
                              <a:gd name="connsiteY607" fmla="*/ 2355987 h 9597624"/>
                              <a:gd name="connsiteX608" fmla="*/ 549411 w 7315200"/>
                              <a:gd name="connsiteY608" fmla="*/ 2343354 h 9597624"/>
                              <a:gd name="connsiteX609" fmla="*/ 562087 w 7315200"/>
                              <a:gd name="connsiteY609" fmla="*/ 2346963 h 9597624"/>
                              <a:gd name="connsiteX610" fmla="*/ 2028070 w 7315200"/>
                              <a:gd name="connsiteY610" fmla="*/ 5099143 h 9597624"/>
                              <a:gd name="connsiteX611" fmla="*/ 2098063 w 7315200"/>
                              <a:gd name="connsiteY611" fmla="*/ 5151480 h 9597624"/>
                              <a:gd name="connsiteX612" fmla="*/ 3167790 w 7315200"/>
                              <a:gd name="connsiteY612" fmla="*/ 7162828 h 9597624"/>
                              <a:gd name="connsiteX613" fmla="*/ 3171648 w 7315200"/>
                              <a:gd name="connsiteY613" fmla="*/ 7248552 h 9597624"/>
                              <a:gd name="connsiteX614" fmla="*/ 4423560 w 7315200"/>
                              <a:gd name="connsiteY614" fmla="*/ 9597624 h 9597624"/>
                              <a:gd name="connsiteX615" fmla="*/ 4403124 w 7315200"/>
                              <a:gd name="connsiteY615" fmla="*/ 9597624 h 9597624"/>
                              <a:gd name="connsiteX616" fmla="*/ 3162830 w 7315200"/>
                              <a:gd name="connsiteY616" fmla="*/ 7266599 h 9597624"/>
                              <a:gd name="connsiteX617" fmla="*/ 3134722 w 7315200"/>
                              <a:gd name="connsiteY617" fmla="*/ 7293670 h 9597624"/>
                              <a:gd name="connsiteX618" fmla="*/ 3334228 w 7315200"/>
                              <a:gd name="connsiteY618" fmla="*/ 7669049 h 9597624"/>
                              <a:gd name="connsiteX619" fmla="*/ 3321553 w 7315200"/>
                              <a:gd name="connsiteY619" fmla="*/ 7709655 h 9597624"/>
                              <a:gd name="connsiteX620" fmla="*/ 3280770 w 7315200"/>
                              <a:gd name="connsiteY620" fmla="*/ 7697022 h 9597624"/>
                              <a:gd name="connsiteX621" fmla="*/ 3127007 w 7315200"/>
                              <a:gd name="connsiteY621" fmla="*/ 7409171 h 9597624"/>
                              <a:gd name="connsiteX622" fmla="*/ 3086224 w 7315200"/>
                              <a:gd name="connsiteY622" fmla="*/ 7395636 h 9597624"/>
                              <a:gd name="connsiteX623" fmla="*/ 3073548 w 7315200"/>
                              <a:gd name="connsiteY623" fmla="*/ 7436242 h 9597624"/>
                              <a:gd name="connsiteX624" fmla="*/ 3142438 w 7315200"/>
                              <a:gd name="connsiteY624" fmla="*/ 7564376 h 9597624"/>
                              <a:gd name="connsiteX625" fmla="*/ 3145194 w 7315200"/>
                              <a:gd name="connsiteY625" fmla="*/ 7583325 h 9597624"/>
                              <a:gd name="connsiteX626" fmla="*/ 4217953 w 7315200"/>
                              <a:gd name="connsiteY626" fmla="*/ 9597624 h 9597624"/>
                              <a:gd name="connsiteX627" fmla="*/ 4162354 w 7315200"/>
                              <a:gd name="connsiteY627" fmla="*/ 9597624 h 9597624"/>
                              <a:gd name="connsiteX628" fmla="*/ 3101655 w 7315200"/>
                              <a:gd name="connsiteY628" fmla="*/ 7606787 h 9597624"/>
                              <a:gd name="connsiteX629" fmla="*/ 3088979 w 7315200"/>
                              <a:gd name="connsiteY629" fmla="*/ 7594154 h 9597624"/>
                              <a:gd name="connsiteX630" fmla="*/ 2836015 w 7315200"/>
                              <a:gd name="connsiteY630" fmla="*/ 7118613 h 9597624"/>
                              <a:gd name="connsiteX631" fmla="*/ 2795783 w 7315200"/>
                              <a:gd name="connsiteY631" fmla="*/ 7105980 h 9597624"/>
                              <a:gd name="connsiteX632" fmla="*/ 2783107 w 7315200"/>
                              <a:gd name="connsiteY632" fmla="*/ 7146586 h 9597624"/>
                              <a:gd name="connsiteX633" fmla="*/ 3210777 w 7315200"/>
                              <a:gd name="connsiteY633" fmla="*/ 7950584 h 9597624"/>
                              <a:gd name="connsiteX634" fmla="*/ 3214635 w 7315200"/>
                              <a:gd name="connsiteY634" fmla="*/ 7969533 h 9597624"/>
                              <a:gd name="connsiteX635" fmla="*/ 4081780 w 7315200"/>
                              <a:gd name="connsiteY635" fmla="*/ 9597624 h 9597624"/>
                              <a:gd name="connsiteX636" fmla="*/ 4060610 w 7315200"/>
                              <a:gd name="connsiteY636" fmla="*/ 9597624 h 9597624"/>
                              <a:gd name="connsiteX637" fmla="*/ 3203613 w 7315200"/>
                              <a:gd name="connsiteY637" fmla="*/ 7988483 h 9597624"/>
                              <a:gd name="connsiteX638" fmla="*/ 3198101 w 7315200"/>
                              <a:gd name="connsiteY638" fmla="*/ 7991190 h 9597624"/>
                              <a:gd name="connsiteX639" fmla="*/ 3158972 w 7315200"/>
                              <a:gd name="connsiteY639" fmla="*/ 7978557 h 9597624"/>
                              <a:gd name="connsiteX640" fmla="*/ 2588561 w 7315200"/>
                              <a:gd name="connsiteY640" fmla="*/ 6907462 h 9597624"/>
                              <a:gd name="connsiteX641" fmla="*/ 2600135 w 7315200"/>
                              <a:gd name="connsiteY641" fmla="*/ 6956189 h 9597624"/>
                              <a:gd name="connsiteX642" fmla="*/ 2979857 w 7315200"/>
                              <a:gd name="connsiteY642" fmla="*/ 7669049 h 9597624"/>
                              <a:gd name="connsiteX643" fmla="*/ 2974897 w 7315200"/>
                              <a:gd name="connsiteY643" fmla="*/ 7772820 h 9597624"/>
                              <a:gd name="connsiteX644" fmla="*/ 3947610 w 7315200"/>
                              <a:gd name="connsiteY644" fmla="*/ 9597624 h 9597624"/>
                              <a:gd name="connsiteX645" fmla="*/ 3926446 w 7315200"/>
                              <a:gd name="connsiteY645" fmla="*/ 9597624 h 9597624"/>
                              <a:gd name="connsiteX646" fmla="*/ 2962221 w 7315200"/>
                              <a:gd name="connsiteY646" fmla="*/ 7786355 h 9597624"/>
                              <a:gd name="connsiteX647" fmla="*/ 2866877 w 7315200"/>
                              <a:gd name="connsiteY647" fmla="*/ 7813426 h 9597624"/>
                              <a:gd name="connsiteX648" fmla="*/ 3816603 w 7315200"/>
                              <a:gd name="connsiteY648" fmla="*/ 9597624 h 9597624"/>
                              <a:gd name="connsiteX649" fmla="*/ 3715915 w 7315200"/>
                              <a:gd name="connsiteY649" fmla="*/ 9597624 h 9597624"/>
                              <a:gd name="connsiteX650" fmla="*/ 1238313 w 7315200"/>
                              <a:gd name="connsiteY650" fmla="*/ 4949354 h 9597624"/>
                              <a:gd name="connsiteX651" fmla="*/ 1207451 w 7315200"/>
                              <a:gd name="connsiteY651" fmla="*/ 4952061 h 9597624"/>
                              <a:gd name="connsiteX652" fmla="*/ 1190917 w 7315200"/>
                              <a:gd name="connsiteY652" fmla="*/ 5005300 h 9597624"/>
                              <a:gd name="connsiteX653" fmla="*/ 1386565 w 7315200"/>
                              <a:gd name="connsiteY653" fmla="*/ 5371654 h 9597624"/>
                              <a:gd name="connsiteX654" fmla="*/ 1370031 w 7315200"/>
                              <a:gd name="connsiteY654" fmla="*/ 5424893 h 9597624"/>
                              <a:gd name="connsiteX655" fmla="*/ 1317124 w 7315200"/>
                              <a:gd name="connsiteY655" fmla="*/ 5408651 h 9597624"/>
                              <a:gd name="connsiteX656" fmla="*/ 948423 w 7315200"/>
                              <a:gd name="connsiteY656" fmla="*/ 4717448 h 9597624"/>
                              <a:gd name="connsiteX657" fmla="*/ 894964 w 7315200"/>
                              <a:gd name="connsiteY657" fmla="*/ 4701206 h 9597624"/>
                              <a:gd name="connsiteX658" fmla="*/ 878431 w 7315200"/>
                              <a:gd name="connsiteY658" fmla="*/ 4754445 h 9597624"/>
                              <a:gd name="connsiteX659" fmla="*/ 1403099 w 7315200"/>
                              <a:gd name="connsiteY659" fmla="*/ 5738913 h 9597624"/>
                              <a:gd name="connsiteX660" fmla="*/ 1403099 w 7315200"/>
                              <a:gd name="connsiteY660" fmla="*/ 5775007 h 9597624"/>
                              <a:gd name="connsiteX661" fmla="*/ 3439038 w 7315200"/>
                              <a:gd name="connsiteY661" fmla="*/ 9597624 h 9597624"/>
                              <a:gd name="connsiteX662" fmla="*/ 3339461 w 7315200"/>
                              <a:gd name="connsiteY662" fmla="*/ 9597624 h 9597624"/>
                              <a:gd name="connsiteX663" fmla="*/ 0 w 7315200"/>
                              <a:gd name="connsiteY663" fmla="*/ 3698612 h 9597624"/>
                              <a:gd name="connsiteX664" fmla="*/ 0 w 7315200"/>
                              <a:gd name="connsiteY664" fmla="*/ 3658545 h 9597624"/>
                              <a:gd name="connsiteX665" fmla="*/ 3163083 w 7315200"/>
                              <a:gd name="connsiteY665" fmla="*/ 9597624 h 9597624"/>
                              <a:gd name="connsiteX666" fmla="*/ 3141743 w 7315200"/>
                              <a:gd name="connsiteY666" fmla="*/ 9597624 h 9597624"/>
                              <a:gd name="connsiteX667" fmla="*/ 0 w 7315200"/>
                              <a:gd name="connsiteY667" fmla="*/ 4033634 h 9597624"/>
                              <a:gd name="connsiteX668" fmla="*/ 0 w 7315200"/>
                              <a:gd name="connsiteY668" fmla="*/ 3846531 h 9597624"/>
                              <a:gd name="connsiteX669" fmla="*/ 3062732 w 7315200"/>
                              <a:gd name="connsiteY669" fmla="*/ 9597624 h 9597624"/>
                              <a:gd name="connsiteX670" fmla="*/ 2962153 w 7315200"/>
                              <a:gd name="connsiteY670" fmla="*/ 9597624 h 9597624"/>
                              <a:gd name="connsiteX671" fmla="*/ 0 w 7315200"/>
                              <a:gd name="connsiteY671" fmla="*/ 4319136 h 9597624"/>
                              <a:gd name="connsiteX672" fmla="*/ 0 w 7315200"/>
                              <a:gd name="connsiteY672" fmla="*/ 4279068 h 9597624"/>
                              <a:gd name="connsiteX673" fmla="*/ 2832599 w 7315200"/>
                              <a:gd name="connsiteY673" fmla="*/ 9597624 h 9597624"/>
                              <a:gd name="connsiteX674" fmla="*/ 2811260 w 7315200"/>
                              <a:gd name="connsiteY674" fmla="*/ 9597624 h 9597624"/>
                              <a:gd name="connsiteX675" fmla="*/ 0 w 7315200"/>
                              <a:gd name="connsiteY675" fmla="*/ 4741813 h 9597624"/>
                              <a:gd name="connsiteX676" fmla="*/ 0 w 7315200"/>
                              <a:gd name="connsiteY676" fmla="*/ 4554387 h 9597624"/>
                              <a:gd name="connsiteX677" fmla="*/ 2685765 w 7315200"/>
                              <a:gd name="connsiteY677" fmla="*/ 9597624 h 9597624"/>
                              <a:gd name="connsiteX678" fmla="*/ 2585951 w 7315200"/>
                              <a:gd name="connsiteY678" fmla="*/ 9597624 h 95976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</a:cxnLst>
                            <a:rect l="l" t="t" r="r" b="b"/>
                            <a:pathLst>
                              <a:path w="7315200" h="9597624">
                                <a:moveTo>
                                  <a:pt x="5493523" y="3119379"/>
                                </a:moveTo>
                                <a:cubicBezTo>
                                  <a:pt x="5493523" y="3118476"/>
                                  <a:pt x="5493523" y="3118476"/>
                                  <a:pt x="5493523" y="3118476"/>
                                </a:cubicBezTo>
                                <a:cubicBezTo>
                                  <a:pt x="5491318" y="3114867"/>
                                  <a:pt x="5492420" y="3109453"/>
                                  <a:pt x="5497380" y="3106746"/>
                                </a:cubicBezTo>
                                <a:cubicBezTo>
                                  <a:pt x="5501238" y="3104941"/>
                                  <a:pt x="5507852" y="3106746"/>
                                  <a:pt x="5510056" y="3111258"/>
                                </a:cubicBezTo>
                                <a:lnTo>
                                  <a:pt x="7315200" y="6500239"/>
                                </a:lnTo>
                                <a:lnTo>
                                  <a:pt x="7315200" y="6539804"/>
                                </a:lnTo>
                                <a:close/>
                                <a:moveTo>
                                  <a:pt x="5493523" y="5970818"/>
                                </a:moveTo>
                                <a:cubicBezTo>
                                  <a:pt x="5493523" y="5969013"/>
                                  <a:pt x="5493523" y="5969013"/>
                                  <a:pt x="5493523" y="5969013"/>
                                </a:cubicBezTo>
                                <a:cubicBezTo>
                                  <a:pt x="5491318" y="5965404"/>
                                  <a:pt x="5492420" y="5960892"/>
                                  <a:pt x="5497380" y="5958185"/>
                                </a:cubicBezTo>
                                <a:cubicBezTo>
                                  <a:pt x="5501238" y="5956380"/>
                                  <a:pt x="5507852" y="5958185"/>
                                  <a:pt x="5510056" y="5961794"/>
                                </a:cubicBezTo>
                                <a:lnTo>
                                  <a:pt x="7315200" y="9350776"/>
                                </a:lnTo>
                                <a:lnTo>
                                  <a:pt x="7315200" y="9390841"/>
                                </a:lnTo>
                                <a:close/>
                                <a:moveTo>
                                  <a:pt x="5483602" y="5733499"/>
                                </a:moveTo>
                                <a:cubicBezTo>
                                  <a:pt x="5483602" y="5732596"/>
                                  <a:pt x="5483602" y="5732596"/>
                                  <a:pt x="5483602" y="5732596"/>
                                </a:cubicBezTo>
                                <a:cubicBezTo>
                                  <a:pt x="5480847" y="5728084"/>
                                  <a:pt x="5482500" y="5723573"/>
                                  <a:pt x="5487460" y="5720866"/>
                                </a:cubicBezTo>
                                <a:cubicBezTo>
                                  <a:pt x="5492420" y="5718159"/>
                                  <a:pt x="5497380" y="5720866"/>
                                  <a:pt x="5500136" y="5724475"/>
                                </a:cubicBezTo>
                                <a:lnTo>
                                  <a:pt x="7315200" y="9132483"/>
                                </a:lnTo>
                                <a:lnTo>
                                  <a:pt x="7315200" y="9172551"/>
                                </a:lnTo>
                                <a:close/>
                                <a:moveTo>
                                  <a:pt x="5250754" y="7611707"/>
                                </a:moveTo>
                                <a:cubicBezTo>
                                  <a:pt x="5249204" y="7585694"/>
                                  <a:pt x="5263154" y="7560315"/>
                                  <a:pt x="5287954" y="7548134"/>
                                </a:cubicBezTo>
                                <a:cubicBezTo>
                                  <a:pt x="5321022" y="7531891"/>
                                  <a:pt x="5360151" y="7545427"/>
                                  <a:pt x="5376685" y="7578814"/>
                                </a:cubicBezTo>
                                <a:lnTo>
                                  <a:pt x="5486358" y="7780039"/>
                                </a:lnTo>
                                <a:cubicBezTo>
                                  <a:pt x="5501238" y="7811621"/>
                                  <a:pt x="5490216" y="7848618"/>
                                  <a:pt x="5460455" y="7866665"/>
                                </a:cubicBezTo>
                                <a:cubicBezTo>
                                  <a:pt x="5429041" y="7885614"/>
                                  <a:pt x="5388258" y="7873884"/>
                                  <a:pt x="5369520" y="7842301"/>
                                </a:cubicBezTo>
                                <a:lnTo>
                                  <a:pt x="5259847" y="7641076"/>
                                </a:lnTo>
                                <a:cubicBezTo>
                                  <a:pt x="5258745" y="7639271"/>
                                  <a:pt x="5258745" y="7638369"/>
                                  <a:pt x="5257643" y="7637467"/>
                                </a:cubicBezTo>
                                <a:cubicBezTo>
                                  <a:pt x="5253509" y="7629120"/>
                                  <a:pt x="5251270" y="7620379"/>
                                  <a:pt x="5250754" y="7611707"/>
                                </a:cubicBezTo>
                                <a:close/>
                                <a:moveTo>
                                  <a:pt x="4930896" y="4040457"/>
                                </a:moveTo>
                                <a:cubicBezTo>
                                  <a:pt x="4932481" y="4035042"/>
                                  <a:pt x="4936063" y="4030305"/>
                                  <a:pt x="4941299" y="4028050"/>
                                </a:cubicBezTo>
                                <a:cubicBezTo>
                                  <a:pt x="4951219" y="4022636"/>
                                  <a:pt x="4965548" y="4026245"/>
                                  <a:pt x="4970508" y="4037073"/>
                                </a:cubicBezTo>
                                <a:lnTo>
                                  <a:pt x="7315200" y="8439693"/>
                                </a:lnTo>
                                <a:lnTo>
                                  <a:pt x="7315200" y="8529721"/>
                                </a:lnTo>
                                <a:lnTo>
                                  <a:pt x="4932481" y="4056925"/>
                                </a:lnTo>
                                <a:cubicBezTo>
                                  <a:pt x="4929725" y="4051962"/>
                                  <a:pt x="4929312" y="4045871"/>
                                  <a:pt x="4930896" y="4040457"/>
                                </a:cubicBezTo>
                                <a:close/>
                                <a:moveTo>
                                  <a:pt x="4636460" y="6487754"/>
                                </a:moveTo>
                                <a:cubicBezTo>
                                  <a:pt x="4634290" y="6461868"/>
                                  <a:pt x="4647000" y="6435982"/>
                                  <a:pt x="4671800" y="6423800"/>
                                </a:cubicBezTo>
                                <a:cubicBezTo>
                                  <a:pt x="4704868" y="6406655"/>
                                  <a:pt x="4743997" y="6418386"/>
                                  <a:pt x="4762184" y="6450871"/>
                                </a:cubicBezTo>
                                <a:lnTo>
                                  <a:pt x="5261500" y="7389319"/>
                                </a:lnTo>
                                <a:cubicBezTo>
                                  <a:pt x="5279136" y="7422706"/>
                                  <a:pt x="5266461" y="7463312"/>
                                  <a:pt x="5233393" y="7479555"/>
                                </a:cubicBezTo>
                                <a:cubicBezTo>
                                  <a:pt x="5200326" y="7496699"/>
                                  <a:pt x="5161196" y="7484969"/>
                                  <a:pt x="5143009" y="7451582"/>
                                </a:cubicBezTo>
                                <a:lnTo>
                                  <a:pt x="4643693" y="6513133"/>
                                </a:lnTo>
                                <a:cubicBezTo>
                                  <a:pt x="4639560" y="6505012"/>
                                  <a:pt x="4637183" y="6496383"/>
                                  <a:pt x="4636460" y="6487754"/>
                                </a:cubicBezTo>
                                <a:close/>
                                <a:moveTo>
                                  <a:pt x="4361588" y="6771319"/>
                                </a:moveTo>
                                <a:cubicBezTo>
                                  <a:pt x="4363861" y="6765567"/>
                                  <a:pt x="4368408" y="6760829"/>
                                  <a:pt x="4374746" y="6758573"/>
                                </a:cubicBezTo>
                                <a:cubicBezTo>
                                  <a:pt x="4387422" y="6753159"/>
                                  <a:pt x="4401200" y="6758573"/>
                                  <a:pt x="4406160" y="6771206"/>
                                </a:cubicBezTo>
                                <a:lnTo>
                                  <a:pt x="5911422" y="9597624"/>
                                </a:lnTo>
                                <a:lnTo>
                                  <a:pt x="5856675" y="9597624"/>
                                </a:lnTo>
                                <a:lnTo>
                                  <a:pt x="4363172" y="6793765"/>
                                </a:lnTo>
                                <a:cubicBezTo>
                                  <a:pt x="4363172" y="6791961"/>
                                  <a:pt x="4362070" y="6791058"/>
                                  <a:pt x="4362070" y="6790156"/>
                                </a:cubicBezTo>
                                <a:cubicBezTo>
                                  <a:pt x="4359314" y="6783839"/>
                                  <a:pt x="4359314" y="6777072"/>
                                  <a:pt x="4361588" y="6771319"/>
                                </a:cubicBezTo>
                                <a:close/>
                                <a:moveTo>
                                  <a:pt x="4322331" y="0"/>
                                </a:moveTo>
                                <a:lnTo>
                                  <a:pt x="4426429" y="0"/>
                                </a:lnTo>
                                <a:lnTo>
                                  <a:pt x="7315200" y="5421748"/>
                                </a:lnTo>
                                <a:lnTo>
                                  <a:pt x="7315200" y="5620941"/>
                                </a:lnTo>
                                <a:close/>
                                <a:moveTo>
                                  <a:pt x="4135589" y="0"/>
                                </a:moveTo>
                                <a:lnTo>
                                  <a:pt x="4156929" y="0"/>
                                </a:lnTo>
                                <a:lnTo>
                                  <a:pt x="7315200" y="5929347"/>
                                </a:lnTo>
                                <a:lnTo>
                                  <a:pt x="7315200" y="5969410"/>
                                </a:lnTo>
                                <a:close/>
                                <a:moveTo>
                                  <a:pt x="3927581" y="0"/>
                                </a:moveTo>
                                <a:lnTo>
                                  <a:pt x="4032044" y="0"/>
                                </a:lnTo>
                                <a:lnTo>
                                  <a:pt x="7315200" y="6163184"/>
                                </a:lnTo>
                                <a:lnTo>
                                  <a:pt x="7315200" y="6362957"/>
                                </a:lnTo>
                                <a:lnTo>
                                  <a:pt x="5667677" y="3268267"/>
                                </a:lnTo>
                                <a:lnTo>
                                  <a:pt x="5666575" y="3269170"/>
                                </a:lnTo>
                                <a:cubicBezTo>
                                  <a:pt x="5646183" y="3279095"/>
                                  <a:pt x="5620832" y="3271877"/>
                                  <a:pt x="5609258" y="3252025"/>
                                </a:cubicBezTo>
                                <a:lnTo>
                                  <a:pt x="5521630" y="3085089"/>
                                </a:lnTo>
                                <a:cubicBezTo>
                                  <a:pt x="5511710" y="3065237"/>
                                  <a:pt x="5486358" y="3058019"/>
                                  <a:pt x="5465967" y="3067945"/>
                                </a:cubicBezTo>
                                <a:cubicBezTo>
                                  <a:pt x="5444473" y="3077870"/>
                                  <a:pt x="5436757" y="3104941"/>
                                  <a:pt x="5446677" y="3124793"/>
                                </a:cubicBezTo>
                                <a:lnTo>
                                  <a:pt x="5605400" y="3422570"/>
                                </a:lnTo>
                                <a:cubicBezTo>
                                  <a:pt x="5612014" y="3437007"/>
                                  <a:pt x="5612014" y="3453250"/>
                                  <a:pt x="5603196" y="3465883"/>
                                </a:cubicBezTo>
                                <a:lnTo>
                                  <a:pt x="7315200" y="6680572"/>
                                </a:lnTo>
                                <a:lnTo>
                                  <a:pt x="7315200" y="6717836"/>
                                </a:lnTo>
                                <a:lnTo>
                                  <a:pt x="5591622" y="3478516"/>
                                </a:lnTo>
                                <a:cubicBezTo>
                                  <a:pt x="5590520" y="3478516"/>
                                  <a:pt x="5590520" y="3480321"/>
                                  <a:pt x="5588867" y="3480321"/>
                                </a:cubicBezTo>
                                <a:cubicBezTo>
                                  <a:pt x="5568475" y="3490246"/>
                                  <a:pt x="5543124" y="3482125"/>
                                  <a:pt x="5532101" y="3462273"/>
                                </a:cubicBezTo>
                                <a:lnTo>
                                  <a:pt x="4566536" y="1649443"/>
                                </a:lnTo>
                                <a:cubicBezTo>
                                  <a:pt x="4564883" y="1648541"/>
                                  <a:pt x="4564883" y="1647639"/>
                                  <a:pt x="4563781" y="1645834"/>
                                </a:cubicBezTo>
                                <a:cubicBezTo>
                                  <a:pt x="4553860" y="1625982"/>
                                  <a:pt x="4563781" y="1600716"/>
                                  <a:pt x="4584172" y="1589888"/>
                                </a:cubicBezTo>
                                <a:cubicBezTo>
                                  <a:pt x="4604564" y="1579962"/>
                                  <a:pt x="4629915" y="1588986"/>
                                  <a:pt x="4639835" y="1610642"/>
                                </a:cubicBezTo>
                                <a:lnTo>
                                  <a:pt x="5291812" y="2834235"/>
                                </a:lnTo>
                                <a:cubicBezTo>
                                  <a:pt x="5301732" y="2854989"/>
                                  <a:pt x="5327084" y="2862208"/>
                                  <a:pt x="5347475" y="2852282"/>
                                </a:cubicBezTo>
                                <a:cubicBezTo>
                                  <a:pt x="5369520" y="2842356"/>
                                  <a:pt x="5376685" y="2815285"/>
                                  <a:pt x="5366765" y="2795433"/>
                                </a:cubicBezTo>
                                <a:lnTo>
                                  <a:pt x="5161196" y="2408323"/>
                                </a:lnTo>
                                <a:cubicBezTo>
                                  <a:pt x="5150725" y="2387569"/>
                                  <a:pt x="5158441" y="2362303"/>
                                  <a:pt x="5178832" y="2351475"/>
                                </a:cubicBezTo>
                                <a:cubicBezTo>
                                  <a:pt x="5178832" y="2351475"/>
                                  <a:pt x="5179934" y="2351475"/>
                                  <a:pt x="5179934" y="2351475"/>
                                </a:cubicBezTo>
                                <a:close/>
                                <a:moveTo>
                                  <a:pt x="3700173" y="5940138"/>
                                </a:moveTo>
                                <a:cubicBezTo>
                                  <a:pt x="3696315" y="5968111"/>
                                  <a:pt x="3701275" y="5996084"/>
                                  <a:pt x="3713951" y="6021350"/>
                                </a:cubicBezTo>
                                <a:lnTo>
                                  <a:pt x="4096430" y="6738722"/>
                                </a:lnTo>
                                <a:cubicBezTo>
                                  <a:pt x="4097532" y="6737819"/>
                                  <a:pt x="4100287" y="6737819"/>
                                  <a:pt x="4101390" y="6736917"/>
                                </a:cubicBezTo>
                                <a:cubicBezTo>
                                  <a:pt x="4111861" y="6731503"/>
                                  <a:pt x="4115719" y="6719772"/>
                                  <a:pt x="4110208" y="6709846"/>
                                </a:cubicBezTo>
                                <a:close/>
                                <a:moveTo>
                                  <a:pt x="3320450" y="4723765"/>
                                </a:moveTo>
                                <a:cubicBezTo>
                                  <a:pt x="3320450" y="4735496"/>
                                  <a:pt x="3322655" y="4745421"/>
                                  <a:pt x="3325411" y="4755347"/>
                                </a:cubicBezTo>
                                <a:lnTo>
                                  <a:pt x="3485236" y="5057635"/>
                                </a:lnTo>
                                <a:cubicBezTo>
                                  <a:pt x="3484134" y="5039588"/>
                                  <a:pt x="3479173" y="5022444"/>
                                  <a:pt x="3470356" y="5007103"/>
                                </a:cubicBezTo>
                                <a:close/>
                                <a:moveTo>
                                  <a:pt x="3110611" y="6430004"/>
                                </a:moveTo>
                                <a:cubicBezTo>
                                  <a:pt x="3112816" y="6422898"/>
                                  <a:pt x="3117638" y="6416581"/>
                                  <a:pt x="3124802" y="6412069"/>
                                </a:cubicBezTo>
                                <a:cubicBezTo>
                                  <a:pt x="3139683" y="6402143"/>
                                  <a:pt x="3160074" y="6406655"/>
                                  <a:pt x="3168892" y="6421995"/>
                                </a:cubicBezTo>
                                <a:lnTo>
                                  <a:pt x="3663248" y="7348713"/>
                                </a:lnTo>
                                <a:cubicBezTo>
                                  <a:pt x="3670964" y="7364053"/>
                                  <a:pt x="3691355" y="7370370"/>
                                  <a:pt x="3707889" y="7363151"/>
                                </a:cubicBezTo>
                                <a:cubicBezTo>
                                  <a:pt x="3722769" y="7355932"/>
                                  <a:pt x="3729383" y="7335178"/>
                                  <a:pt x="3720565" y="7319838"/>
                                </a:cubicBezTo>
                                <a:lnTo>
                                  <a:pt x="3564046" y="7026573"/>
                                </a:lnTo>
                                <a:cubicBezTo>
                                  <a:pt x="3564046" y="7025670"/>
                                  <a:pt x="3562944" y="7024768"/>
                                  <a:pt x="3562944" y="7022963"/>
                                </a:cubicBezTo>
                                <a:cubicBezTo>
                                  <a:pt x="3556330" y="7006721"/>
                                  <a:pt x="3562944" y="6986869"/>
                                  <a:pt x="3579478" y="6979650"/>
                                </a:cubicBezTo>
                                <a:cubicBezTo>
                                  <a:pt x="3596011" y="6973334"/>
                                  <a:pt x="3614749" y="6979650"/>
                                  <a:pt x="3622465" y="6996795"/>
                                </a:cubicBezTo>
                                <a:lnTo>
                                  <a:pt x="3961956" y="7634760"/>
                                </a:lnTo>
                                <a:cubicBezTo>
                                  <a:pt x="3961956" y="7635662"/>
                                  <a:pt x="3963058" y="7637467"/>
                                  <a:pt x="3963058" y="7638369"/>
                                </a:cubicBezTo>
                                <a:cubicBezTo>
                                  <a:pt x="3969120" y="7654611"/>
                                  <a:pt x="3963058" y="7675366"/>
                                  <a:pt x="3946525" y="7681682"/>
                                </a:cubicBezTo>
                                <a:cubicBezTo>
                                  <a:pt x="3929991" y="7687999"/>
                                  <a:pt x="3910702" y="7681682"/>
                                  <a:pt x="3903537" y="7664537"/>
                                </a:cubicBezTo>
                                <a:lnTo>
                                  <a:pt x="3835749" y="7539110"/>
                                </a:lnTo>
                                <a:cubicBezTo>
                                  <a:pt x="3835749" y="7538208"/>
                                  <a:pt x="3835749" y="7536403"/>
                                  <a:pt x="3834647" y="7535501"/>
                                </a:cubicBezTo>
                                <a:cubicBezTo>
                                  <a:pt x="3824727" y="7520161"/>
                                  <a:pt x="3805437" y="7516551"/>
                                  <a:pt x="3790006" y="7525575"/>
                                </a:cubicBezTo>
                                <a:cubicBezTo>
                                  <a:pt x="3775126" y="7535501"/>
                                  <a:pt x="3771268" y="7554450"/>
                                  <a:pt x="3780086" y="7569790"/>
                                </a:cubicBezTo>
                                <a:lnTo>
                                  <a:pt x="3900781" y="7795379"/>
                                </a:lnTo>
                                <a:cubicBezTo>
                                  <a:pt x="3900781" y="7797183"/>
                                  <a:pt x="3901884" y="7798086"/>
                                  <a:pt x="3901884" y="7798988"/>
                                </a:cubicBezTo>
                                <a:cubicBezTo>
                                  <a:pt x="3908497" y="7816133"/>
                                  <a:pt x="3901884" y="7835985"/>
                                  <a:pt x="3885350" y="7842301"/>
                                </a:cubicBezTo>
                                <a:cubicBezTo>
                                  <a:pt x="3868816" y="7848618"/>
                                  <a:pt x="3850078" y="7842301"/>
                                  <a:pt x="3842363" y="7826059"/>
                                </a:cubicBezTo>
                                <a:lnTo>
                                  <a:pt x="3112127" y="6452675"/>
                                </a:lnTo>
                                <a:cubicBezTo>
                                  <a:pt x="3108820" y="6445005"/>
                                  <a:pt x="3108407" y="6437110"/>
                                  <a:pt x="3110611" y="6430004"/>
                                </a:cubicBezTo>
                                <a:close/>
                                <a:moveTo>
                                  <a:pt x="2964701" y="0"/>
                                </a:moveTo>
                                <a:lnTo>
                                  <a:pt x="3020131" y="0"/>
                                </a:lnTo>
                                <a:lnTo>
                                  <a:pt x="3080161" y="112734"/>
                                </a:lnTo>
                                <a:cubicBezTo>
                                  <a:pt x="3093939" y="107320"/>
                                  <a:pt x="3109371" y="114538"/>
                                  <a:pt x="3117087" y="127171"/>
                                </a:cubicBezTo>
                                <a:lnTo>
                                  <a:pt x="3963058" y="1714413"/>
                                </a:lnTo>
                                <a:cubicBezTo>
                                  <a:pt x="3970774" y="1729753"/>
                                  <a:pt x="3988410" y="1735167"/>
                                  <a:pt x="4003841" y="1727046"/>
                                </a:cubicBezTo>
                                <a:cubicBezTo>
                                  <a:pt x="4018721" y="1719827"/>
                                  <a:pt x="4024233" y="1701780"/>
                                  <a:pt x="4016517" y="1686440"/>
                                </a:cubicBezTo>
                                <a:lnTo>
                                  <a:pt x="3868816" y="1410319"/>
                                </a:lnTo>
                                <a:cubicBezTo>
                                  <a:pt x="3862754" y="1400393"/>
                                  <a:pt x="3863856" y="1385956"/>
                                  <a:pt x="3871572" y="1376932"/>
                                </a:cubicBezTo>
                                <a:lnTo>
                                  <a:pt x="3137942" y="0"/>
                                </a:lnTo>
                                <a:lnTo>
                                  <a:pt x="3240863" y="0"/>
                                </a:lnTo>
                                <a:lnTo>
                                  <a:pt x="4252397" y="1899396"/>
                                </a:lnTo>
                                <a:cubicBezTo>
                                  <a:pt x="4255153" y="1892177"/>
                                  <a:pt x="4254050" y="1884055"/>
                                  <a:pt x="4250192" y="1876837"/>
                                </a:cubicBezTo>
                                <a:lnTo>
                                  <a:pt x="3855038" y="1135101"/>
                                </a:lnTo>
                                <a:cubicBezTo>
                                  <a:pt x="3847323" y="1119761"/>
                                  <a:pt x="3852283" y="1101714"/>
                                  <a:pt x="3867714" y="1094495"/>
                                </a:cubicBezTo>
                                <a:cubicBezTo>
                                  <a:pt x="3883146" y="1086374"/>
                                  <a:pt x="3900781" y="1091788"/>
                                  <a:pt x="3908497" y="1107128"/>
                                </a:cubicBezTo>
                                <a:lnTo>
                                  <a:pt x="4621097" y="2445320"/>
                                </a:lnTo>
                                <a:cubicBezTo>
                                  <a:pt x="4628813" y="2460660"/>
                                  <a:pt x="4623853" y="2477805"/>
                                  <a:pt x="4608421" y="2485926"/>
                                </a:cubicBezTo>
                                <a:cubicBezTo>
                                  <a:pt x="4592990" y="2493145"/>
                                  <a:pt x="4575354" y="2487731"/>
                                  <a:pt x="4567638" y="2473293"/>
                                </a:cubicBezTo>
                                <a:lnTo>
                                  <a:pt x="4413876" y="2185442"/>
                                </a:lnTo>
                                <a:cubicBezTo>
                                  <a:pt x="4410018" y="2177321"/>
                                  <a:pt x="4403955" y="2172809"/>
                                  <a:pt x="4396240" y="2170102"/>
                                </a:cubicBezTo>
                                <a:lnTo>
                                  <a:pt x="4579212" y="2512094"/>
                                </a:lnTo>
                                <a:cubicBezTo>
                                  <a:pt x="4589132" y="2518411"/>
                                  <a:pt x="4597950" y="2527434"/>
                                  <a:pt x="4603461" y="2537360"/>
                                </a:cubicBezTo>
                                <a:lnTo>
                                  <a:pt x="5675393" y="4548708"/>
                                </a:lnTo>
                                <a:cubicBezTo>
                                  <a:pt x="5690824" y="4578486"/>
                                  <a:pt x="5726096" y="4592021"/>
                                  <a:pt x="5758061" y="4582095"/>
                                </a:cubicBezTo>
                                <a:lnTo>
                                  <a:pt x="5478642" y="4057827"/>
                                </a:lnTo>
                                <a:cubicBezTo>
                                  <a:pt x="5473682" y="4047901"/>
                                  <a:pt x="5476989" y="4034366"/>
                                  <a:pt x="5487460" y="4028952"/>
                                </a:cubicBezTo>
                                <a:cubicBezTo>
                                  <a:pt x="5497380" y="4023538"/>
                                  <a:pt x="5511710" y="4028050"/>
                                  <a:pt x="5516670" y="4037976"/>
                                </a:cubicBezTo>
                                <a:lnTo>
                                  <a:pt x="5793333" y="4556829"/>
                                </a:lnTo>
                                <a:cubicBezTo>
                                  <a:pt x="5808764" y="4535173"/>
                                  <a:pt x="5811520" y="4506298"/>
                                  <a:pt x="5798844" y="4482836"/>
                                </a:cubicBezTo>
                                <a:lnTo>
                                  <a:pt x="5459353" y="3846676"/>
                                </a:lnTo>
                                <a:cubicBezTo>
                                  <a:pt x="5450535" y="3829532"/>
                                  <a:pt x="5449433" y="3809680"/>
                                  <a:pt x="5455495" y="3790730"/>
                                </a:cubicBezTo>
                                <a:lnTo>
                                  <a:pt x="3436531" y="0"/>
                                </a:lnTo>
                                <a:lnTo>
                                  <a:pt x="3457496" y="0"/>
                                </a:lnTo>
                                <a:lnTo>
                                  <a:pt x="5465967" y="3771781"/>
                                </a:lnTo>
                                <a:cubicBezTo>
                                  <a:pt x="5479745" y="3752832"/>
                                  <a:pt x="5502892" y="3742003"/>
                                  <a:pt x="5526590" y="3744710"/>
                                </a:cubicBezTo>
                                <a:lnTo>
                                  <a:pt x="3532600" y="0"/>
                                </a:lnTo>
                                <a:lnTo>
                                  <a:pt x="3636598" y="0"/>
                                </a:lnTo>
                                <a:lnTo>
                                  <a:pt x="7315200" y="6906733"/>
                                </a:lnTo>
                                <a:lnTo>
                                  <a:pt x="7315200" y="7105168"/>
                                </a:lnTo>
                                <a:lnTo>
                                  <a:pt x="6318001" y="5233595"/>
                                </a:lnTo>
                                <a:cubicBezTo>
                                  <a:pt x="6311938" y="5245325"/>
                                  <a:pt x="6301467" y="5255251"/>
                                  <a:pt x="6290445" y="5261567"/>
                                </a:cubicBezTo>
                                <a:cubicBezTo>
                                  <a:pt x="6255724" y="5279614"/>
                                  <a:pt x="6213839" y="5266981"/>
                                  <a:pt x="6196203" y="5232693"/>
                                </a:cubicBezTo>
                                <a:lnTo>
                                  <a:pt x="6051258" y="4960182"/>
                                </a:lnTo>
                                <a:cubicBezTo>
                                  <a:pt x="6038582" y="4936720"/>
                                  <a:pt x="6014332" y="4921380"/>
                                  <a:pt x="5987879" y="4923185"/>
                                </a:cubicBezTo>
                                <a:lnTo>
                                  <a:pt x="7315200" y="7414550"/>
                                </a:lnTo>
                                <a:lnTo>
                                  <a:pt x="7315200" y="7505346"/>
                                </a:lnTo>
                                <a:lnTo>
                                  <a:pt x="5948749" y="4935817"/>
                                </a:lnTo>
                                <a:cubicBezTo>
                                  <a:pt x="5921744" y="4955670"/>
                                  <a:pt x="5912926" y="4992667"/>
                                  <a:pt x="5929460" y="5023346"/>
                                </a:cubicBezTo>
                                <a:lnTo>
                                  <a:pt x="6191243" y="5514227"/>
                                </a:lnTo>
                                <a:cubicBezTo>
                                  <a:pt x="6196203" y="5525055"/>
                                  <a:pt x="6198958" y="5536785"/>
                                  <a:pt x="6198958" y="5548517"/>
                                </a:cubicBezTo>
                                <a:lnTo>
                                  <a:pt x="7061464" y="7167340"/>
                                </a:lnTo>
                                <a:cubicBezTo>
                                  <a:pt x="7073037" y="7190801"/>
                                  <a:pt x="7065322" y="7218774"/>
                                  <a:pt x="7042174" y="7229602"/>
                                </a:cubicBezTo>
                                <a:cubicBezTo>
                                  <a:pt x="7041072" y="7231407"/>
                                  <a:pt x="7038317" y="7232310"/>
                                  <a:pt x="7037214" y="7232310"/>
                                </a:cubicBezTo>
                                <a:lnTo>
                                  <a:pt x="7315200" y="7754707"/>
                                </a:lnTo>
                                <a:lnTo>
                                  <a:pt x="7315200" y="7847351"/>
                                </a:lnTo>
                                <a:lnTo>
                                  <a:pt x="6127864" y="5617095"/>
                                </a:lnTo>
                                <a:cubicBezTo>
                                  <a:pt x="6102512" y="5617095"/>
                                  <a:pt x="6078263" y="5602658"/>
                                  <a:pt x="6066689" y="5580098"/>
                                </a:cubicBezTo>
                                <a:lnTo>
                                  <a:pt x="4478908" y="2601427"/>
                                </a:lnTo>
                                <a:cubicBezTo>
                                  <a:pt x="4467334" y="2577966"/>
                                  <a:pt x="4468437" y="2549993"/>
                                  <a:pt x="4483868" y="2528337"/>
                                </a:cubicBezTo>
                                <a:lnTo>
                                  <a:pt x="4406160" y="2383057"/>
                                </a:lnTo>
                                <a:cubicBezTo>
                                  <a:pt x="4393484" y="2383960"/>
                                  <a:pt x="4382462" y="2377643"/>
                                  <a:pt x="4376950" y="2367717"/>
                                </a:cubicBezTo>
                                <a:lnTo>
                                  <a:pt x="4124537" y="1892177"/>
                                </a:lnTo>
                                <a:cubicBezTo>
                                  <a:pt x="4116821" y="1876837"/>
                                  <a:pt x="4099185" y="1871423"/>
                                  <a:pt x="4083754" y="1879544"/>
                                </a:cubicBezTo>
                                <a:cubicBezTo>
                                  <a:pt x="4068322" y="1886763"/>
                                  <a:pt x="4063362" y="1904810"/>
                                  <a:pt x="4071078" y="1920150"/>
                                </a:cubicBezTo>
                                <a:lnTo>
                                  <a:pt x="4499299" y="2724147"/>
                                </a:lnTo>
                                <a:cubicBezTo>
                                  <a:pt x="4506464" y="2736780"/>
                                  <a:pt x="4503157" y="2753023"/>
                                  <a:pt x="4489930" y="2762046"/>
                                </a:cubicBezTo>
                                <a:lnTo>
                                  <a:pt x="5402036" y="4473813"/>
                                </a:lnTo>
                                <a:cubicBezTo>
                                  <a:pt x="5407548" y="4482836"/>
                                  <a:pt x="5405894" y="4492762"/>
                                  <a:pt x="5399832" y="4500883"/>
                                </a:cubicBezTo>
                                <a:lnTo>
                                  <a:pt x="7315200" y="8097082"/>
                                </a:lnTo>
                                <a:lnTo>
                                  <a:pt x="7315200" y="8188955"/>
                                </a:lnTo>
                                <a:lnTo>
                                  <a:pt x="5115453" y="4056925"/>
                                </a:lnTo>
                                <a:cubicBezTo>
                                  <a:pt x="5111595" y="4051511"/>
                                  <a:pt x="5111595" y="4044292"/>
                                  <a:pt x="5115453" y="4037976"/>
                                </a:cubicBezTo>
                                <a:close/>
                                <a:moveTo>
                                  <a:pt x="2750040" y="6826250"/>
                                </a:moveTo>
                                <a:lnTo>
                                  <a:pt x="2910967" y="7128539"/>
                                </a:lnTo>
                                <a:cubicBezTo>
                                  <a:pt x="2914825" y="7135758"/>
                                  <a:pt x="2921438" y="7141172"/>
                                  <a:pt x="2930256" y="7143879"/>
                                </a:cubicBezTo>
                                <a:lnTo>
                                  <a:pt x="2779249" y="6860540"/>
                                </a:lnTo>
                                <a:cubicBezTo>
                                  <a:pt x="2771533" y="6847907"/>
                                  <a:pt x="2762715" y="6837078"/>
                                  <a:pt x="2750040" y="6826250"/>
                                </a:cubicBezTo>
                                <a:close/>
                                <a:moveTo>
                                  <a:pt x="2711212" y="0"/>
                                </a:moveTo>
                                <a:lnTo>
                                  <a:pt x="2764629" y="0"/>
                                </a:lnTo>
                                <a:lnTo>
                                  <a:pt x="4870204" y="3954057"/>
                                </a:lnTo>
                                <a:cubicBezTo>
                                  <a:pt x="4875164" y="3965787"/>
                                  <a:pt x="4871306" y="3979323"/>
                                  <a:pt x="4859733" y="3985639"/>
                                </a:cubicBezTo>
                                <a:cubicBezTo>
                                  <a:pt x="4848159" y="3991053"/>
                                  <a:pt x="4834381" y="3987444"/>
                                  <a:pt x="4828319" y="3975713"/>
                                </a:cubicBezTo>
                                <a:close/>
                                <a:moveTo>
                                  <a:pt x="2618873" y="6837078"/>
                                </a:moveTo>
                                <a:lnTo>
                                  <a:pt x="2675087" y="6940849"/>
                                </a:lnTo>
                                <a:cubicBezTo>
                                  <a:pt x="2682252" y="6956189"/>
                                  <a:pt x="2700439" y="6962506"/>
                                  <a:pt x="2715319" y="6953482"/>
                                </a:cubicBezTo>
                                <a:cubicBezTo>
                                  <a:pt x="2730750" y="6946263"/>
                                  <a:pt x="2735710" y="6928216"/>
                                  <a:pt x="2727995" y="6912876"/>
                                </a:cubicBezTo>
                                <a:lnTo>
                                  <a:pt x="2672332" y="6809105"/>
                                </a:lnTo>
                                <a:cubicBezTo>
                                  <a:pt x="2651940" y="6812715"/>
                                  <a:pt x="2633202" y="6822641"/>
                                  <a:pt x="2618873" y="6837078"/>
                                </a:cubicBezTo>
                                <a:close/>
                                <a:moveTo>
                                  <a:pt x="2146562" y="1609852"/>
                                </a:moveTo>
                                <a:cubicBezTo>
                                  <a:pt x="2149317" y="1601167"/>
                                  <a:pt x="2155380" y="1593497"/>
                                  <a:pt x="2164197" y="1588986"/>
                                </a:cubicBezTo>
                                <a:cubicBezTo>
                                  <a:pt x="2181833" y="1579962"/>
                                  <a:pt x="2203878" y="1586279"/>
                                  <a:pt x="2212696" y="1604326"/>
                                </a:cubicBezTo>
                                <a:lnTo>
                                  <a:pt x="2480541" y="2107839"/>
                                </a:lnTo>
                                <a:cubicBezTo>
                                  <a:pt x="2489359" y="2125886"/>
                                  <a:pt x="2483297" y="2146641"/>
                                  <a:pt x="2465110" y="2155664"/>
                                </a:cubicBezTo>
                                <a:cubicBezTo>
                                  <a:pt x="2447474" y="2164688"/>
                                  <a:pt x="2425980" y="2158371"/>
                                  <a:pt x="2417162" y="2140324"/>
                                </a:cubicBezTo>
                                <a:lnTo>
                                  <a:pt x="2148766" y="1636810"/>
                                </a:lnTo>
                                <a:cubicBezTo>
                                  <a:pt x="2144357" y="1628238"/>
                                  <a:pt x="2143806" y="1618538"/>
                                  <a:pt x="2146562" y="1609852"/>
                                </a:cubicBezTo>
                                <a:close/>
                                <a:moveTo>
                                  <a:pt x="2049009" y="0"/>
                                </a:moveTo>
                                <a:lnTo>
                                  <a:pt x="2103327" y="0"/>
                                </a:lnTo>
                                <a:lnTo>
                                  <a:pt x="3884248" y="3343163"/>
                                </a:lnTo>
                                <a:cubicBezTo>
                                  <a:pt x="3890861" y="3353991"/>
                                  <a:pt x="3885350" y="3369331"/>
                                  <a:pt x="3874328" y="3375647"/>
                                </a:cubicBezTo>
                                <a:cubicBezTo>
                                  <a:pt x="3862754" y="3381964"/>
                                  <a:pt x="3847323" y="3377452"/>
                                  <a:pt x="3841260" y="3365721"/>
                                </a:cubicBezTo>
                                <a:close/>
                                <a:moveTo>
                                  <a:pt x="2024764" y="1400619"/>
                                </a:moveTo>
                                <a:cubicBezTo>
                                  <a:pt x="2027519" y="1391821"/>
                                  <a:pt x="2033582" y="1384151"/>
                                  <a:pt x="2042400" y="1379639"/>
                                </a:cubicBezTo>
                                <a:cubicBezTo>
                                  <a:pt x="2060035" y="1370616"/>
                                  <a:pt x="2081529" y="1376932"/>
                                  <a:pt x="2090347" y="1394979"/>
                                </a:cubicBezTo>
                                <a:lnTo>
                                  <a:pt x="2148766" y="1504164"/>
                                </a:lnTo>
                                <a:cubicBezTo>
                                  <a:pt x="2158135" y="1522211"/>
                                  <a:pt x="2151522" y="1542966"/>
                                  <a:pt x="2133886" y="1551989"/>
                                </a:cubicBezTo>
                                <a:cubicBezTo>
                                  <a:pt x="2115699" y="1561013"/>
                                  <a:pt x="2094205" y="1554696"/>
                                  <a:pt x="2085387" y="1536649"/>
                                </a:cubicBezTo>
                                <a:lnTo>
                                  <a:pt x="2026968" y="1428366"/>
                                </a:lnTo>
                                <a:cubicBezTo>
                                  <a:pt x="2022559" y="1419342"/>
                                  <a:pt x="2022008" y="1409417"/>
                                  <a:pt x="2024764" y="1400619"/>
                                </a:cubicBezTo>
                                <a:close/>
                                <a:moveTo>
                                  <a:pt x="1917966" y="0"/>
                                </a:moveTo>
                                <a:lnTo>
                                  <a:pt x="1938826" y="0"/>
                                </a:lnTo>
                                <a:lnTo>
                                  <a:pt x="3791659" y="3478516"/>
                                </a:lnTo>
                                <a:cubicBezTo>
                                  <a:pt x="3791659" y="3480321"/>
                                  <a:pt x="3791659" y="3480321"/>
                                  <a:pt x="3791659" y="3480321"/>
                                </a:cubicBezTo>
                                <a:cubicBezTo>
                                  <a:pt x="3793864" y="3483930"/>
                                  <a:pt x="3792762" y="3488442"/>
                                  <a:pt x="3787802" y="3491149"/>
                                </a:cubicBezTo>
                                <a:cubicBezTo>
                                  <a:pt x="3782841" y="3492953"/>
                                  <a:pt x="3777330" y="3491149"/>
                                  <a:pt x="3775126" y="3486637"/>
                                </a:cubicBezTo>
                                <a:close/>
                                <a:moveTo>
                                  <a:pt x="1450635" y="0"/>
                                </a:moveTo>
                                <a:lnTo>
                                  <a:pt x="1506344" y="0"/>
                                </a:lnTo>
                                <a:lnTo>
                                  <a:pt x="3399261" y="3554314"/>
                                </a:lnTo>
                                <a:cubicBezTo>
                                  <a:pt x="3405323" y="3566044"/>
                                  <a:pt x="3400363" y="3580482"/>
                                  <a:pt x="3388790" y="3586798"/>
                                </a:cubicBezTo>
                                <a:cubicBezTo>
                                  <a:pt x="3377216" y="3591310"/>
                                  <a:pt x="3363438" y="3587701"/>
                                  <a:pt x="3355722" y="3577775"/>
                                </a:cubicBezTo>
                                <a:close/>
                                <a:moveTo>
                                  <a:pt x="1442228" y="5609426"/>
                                </a:moveTo>
                                <a:cubicBezTo>
                                  <a:pt x="1443055" y="5607170"/>
                                  <a:pt x="1444708" y="5605365"/>
                                  <a:pt x="1446637" y="5604463"/>
                                </a:cubicBezTo>
                                <a:cubicBezTo>
                                  <a:pt x="1451597" y="5601756"/>
                                  <a:pt x="1456557" y="5604463"/>
                                  <a:pt x="1459313" y="5608072"/>
                                </a:cubicBezTo>
                                <a:lnTo>
                                  <a:pt x="3584351" y="9597624"/>
                                </a:lnTo>
                                <a:lnTo>
                                  <a:pt x="3563011" y="9597624"/>
                                </a:lnTo>
                                <a:lnTo>
                                  <a:pt x="1442779" y="5617095"/>
                                </a:lnTo>
                                <a:cubicBezTo>
                                  <a:pt x="1441402" y="5614388"/>
                                  <a:pt x="1441402" y="5611681"/>
                                  <a:pt x="1442228" y="5609426"/>
                                </a:cubicBezTo>
                                <a:close/>
                                <a:moveTo>
                                  <a:pt x="1296732" y="2442613"/>
                                </a:moveTo>
                                <a:lnTo>
                                  <a:pt x="1690233" y="3184348"/>
                                </a:lnTo>
                                <a:cubicBezTo>
                                  <a:pt x="1690233" y="3183446"/>
                                  <a:pt x="1690233" y="3180739"/>
                                  <a:pt x="1690233" y="3178934"/>
                                </a:cubicBezTo>
                                <a:cubicBezTo>
                                  <a:pt x="1691886" y="3128402"/>
                                  <a:pt x="1734874" y="3087796"/>
                                  <a:pt x="1786679" y="3089601"/>
                                </a:cubicBezTo>
                                <a:lnTo>
                                  <a:pt x="1550799" y="2645643"/>
                                </a:lnTo>
                                <a:cubicBezTo>
                                  <a:pt x="1550799" y="2643838"/>
                                  <a:pt x="1549146" y="2642033"/>
                                  <a:pt x="1548044" y="2640229"/>
                                </a:cubicBezTo>
                                <a:cubicBezTo>
                                  <a:pt x="1538123" y="2627596"/>
                                  <a:pt x="1518834" y="2622181"/>
                                  <a:pt x="1506158" y="2633010"/>
                                </a:cubicBezTo>
                                <a:cubicBezTo>
                                  <a:pt x="1493483" y="2642936"/>
                                  <a:pt x="1489625" y="2660983"/>
                                  <a:pt x="1498443" y="2674518"/>
                                </a:cubicBezTo>
                                <a:lnTo>
                                  <a:pt x="1646143" y="2950638"/>
                                </a:lnTo>
                                <a:cubicBezTo>
                                  <a:pt x="1653308" y="2965978"/>
                                  <a:pt x="1648348" y="2984026"/>
                                  <a:pt x="1633467" y="2991244"/>
                                </a:cubicBezTo>
                                <a:cubicBezTo>
                                  <a:pt x="1618036" y="2999366"/>
                                  <a:pt x="1600400" y="2993951"/>
                                  <a:pt x="1592684" y="2978611"/>
                                </a:cubicBezTo>
                                <a:lnTo>
                                  <a:pt x="1315470" y="2457953"/>
                                </a:lnTo>
                                <a:cubicBezTo>
                                  <a:pt x="1311613" y="2449832"/>
                                  <a:pt x="1305550" y="2445320"/>
                                  <a:pt x="1296732" y="2442613"/>
                                </a:cubicBezTo>
                                <a:close/>
                                <a:moveTo>
                                  <a:pt x="403364" y="4291537"/>
                                </a:moveTo>
                                <a:cubicBezTo>
                                  <a:pt x="401160" y="4286123"/>
                                  <a:pt x="403364" y="4281611"/>
                                  <a:pt x="407222" y="4278904"/>
                                </a:cubicBezTo>
                                <a:cubicBezTo>
                                  <a:pt x="412182" y="4276197"/>
                                  <a:pt x="417693" y="4278904"/>
                                  <a:pt x="419898" y="4282514"/>
                                </a:cubicBezTo>
                                <a:lnTo>
                                  <a:pt x="3250662" y="9597624"/>
                                </a:lnTo>
                                <a:lnTo>
                                  <a:pt x="3229323" y="9597624"/>
                                </a:lnTo>
                                <a:close/>
                                <a:moveTo>
                                  <a:pt x="0" y="704719"/>
                                </a:moveTo>
                                <a:lnTo>
                                  <a:pt x="0" y="603475"/>
                                </a:lnTo>
                                <a:lnTo>
                                  <a:pt x="1305550" y="3055312"/>
                                </a:lnTo>
                                <a:cubicBezTo>
                                  <a:pt x="1310510" y="3065237"/>
                                  <a:pt x="1306652" y="3077870"/>
                                  <a:pt x="1296732" y="3084187"/>
                                </a:cubicBezTo>
                                <a:cubicBezTo>
                                  <a:pt x="1285159" y="3090503"/>
                                  <a:pt x="1271380" y="3087796"/>
                                  <a:pt x="1263665" y="3076968"/>
                                </a:cubicBezTo>
                                <a:close/>
                                <a:moveTo>
                                  <a:pt x="0" y="888976"/>
                                </a:moveTo>
                                <a:lnTo>
                                  <a:pt x="0" y="785771"/>
                                </a:lnTo>
                                <a:lnTo>
                                  <a:pt x="1517732" y="3635525"/>
                                </a:lnTo>
                                <a:cubicBezTo>
                                  <a:pt x="1518834" y="3634623"/>
                                  <a:pt x="1518834" y="3633721"/>
                                  <a:pt x="1518834" y="3631916"/>
                                </a:cubicBezTo>
                                <a:cubicBezTo>
                                  <a:pt x="1530408" y="3582287"/>
                                  <a:pt x="1580009" y="3549802"/>
                                  <a:pt x="1630712" y="3560630"/>
                                </a:cubicBezTo>
                                <a:lnTo>
                                  <a:pt x="0" y="499389"/>
                                </a:lnTo>
                                <a:lnTo>
                                  <a:pt x="0" y="396240"/>
                                </a:lnTo>
                                <a:lnTo>
                                  <a:pt x="1927766" y="4015417"/>
                                </a:lnTo>
                                <a:cubicBezTo>
                                  <a:pt x="1929420" y="4016319"/>
                                  <a:pt x="1931624" y="4016319"/>
                                  <a:pt x="1933278" y="4017221"/>
                                </a:cubicBezTo>
                                <a:cubicBezTo>
                                  <a:pt x="1979021" y="4038878"/>
                                  <a:pt x="2034684" y="4019928"/>
                                  <a:pt x="2057280" y="3973006"/>
                                </a:cubicBezTo>
                                <a:lnTo>
                                  <a:pt x="1260909" y="2477805"/>
                                </a:lnTo>
                                <a:cubicBezTo>
                                  <a:pt x="1260909" y="2480512"/>
                                  <a:pt x="1262563" y="2483219"/>
                                  <a:pt x="1263665" y="2485926"/>
                                </a:cubicBezTo>
                                <a:lnTo>
                                  <a:pt x="1658819" y="3227661"/>
                                </a:lnTo>
                                <a:cubicBezTo>
                                  <a:pt x="1666535" y="3243001"/>
                                  <a:pt x="1661023" y="3260146"/>
                                  <a:pt x="1646143" y="3268267"/>
                                </a:cubicBezTo>
                                <a:cubicBezTo>
                                  <a:pt x="1630712" y="3275486"/>
                                  <a:pt x="1613076" y="3270974"/>
                                  <a:pt x="1605360" y="3255634"/>
                                </a:cubicBezTo>
                                <a:lnTo>
                                  <a:pt x="892760" y="1917443"/>
                                </a:lnTo>
                                <a:cubicBezTo>
                                  <a:pt x="885045" y="1902103"/>
                                  <a:pt x="890004" y="1884055"/>
                                  <a:pt x="905436" y="1876837"/>
                                </a:cubicBezTo>
                                <a:cubicBezTo>
                                  <a:pt x="920316" y="1869618"/>
                                  <a:pt x="938503" y="1874130"/>
                                  <a:pt x="946219" y="1889470"/>
                                </a:cubicBezTo>
                                <a:lnTo>
                                  <a:pt x="1099431" y="2177321"/>
                                </a:lnTo>
                                <a:cubicBezTo>
                                  <a:pt x="1101084" y="2180028"/>
                                  <a:pt x="1103288" y="2182735"/>
                                  <a:pt x="1104942" y="2183637"/>
                                </a:cubicBezTo>
                                <a:lnTo>
                                  <a:pt x="0" y="109716"/>
                                </a:lnTo>
                                <a:lnTo>
                                  <a:pt x="0" y="6036"/>
                                </a:lnTo>
                                <a:lnTo>
                                  <a:pt x="1152890" y="2171004"/>
                                </a:lnTo>
                                <a:cubicBezTo>
                                  <a:pt x="1156747" y="2163785"/>
                                  <a:pt x="1155645" y="2154762"/>
                                  <a:pt x="1151787" y="2146641"/>
                                </a:cubicBezTo>
                                <a:lnTo>
                                  <a:pt x="1083448" y="2018506"/>
                                </a:lnTo>
                                <a:cubicBezTo>
                                  <a:pt x="1075733" y="2004069"/>
                                  <a:pt x="1080692" y="1986022"/>
                                  <a:pt x="1096124" y="1977900"/>
                                </a:cubicBezTo>
                                <a:cubicBezTo>
                                  <a:pt x="1111004" y="1970682"/>
                                  <a:pt x="1129191" y="1976096"/>
                                  <a:pt x="1136356" y="1991436"/>
                                </a:cubicBezTo>
                                <a:lnTo>
                                  <a:pt x="1389320" y="2466976"/>
                                </a:lnTo>
                                <a:cubicBezTo>
                                  <a:pt x="1397036" y="2481414"/>
                                  <a:pt x="1414672" y="2486828"/>
                                  <a:pt x="1430103" y="2479609"/>
                                </a:cubicBezTo>
                                <a:cubicBezTo>
                                  <a:pt x="1444984" y="2471488"/>
                                  <a:pt x="1450495" y="2454343"/>
                                  <a:pt x="1442779" y="2439003"/>
                                </a:cubicBezTo>
                                <a:lnTo>
                                  <a:pt x="1014558" y="1635006"/>
                                </a:lnTo>
                                <a:cubicBezTo>
                                  <a:pt x="1011802" y="1629592"/>
                                  <a:pt x="1010700" y="1624177"/>
                                  <a:pt x="1010700" y="1619666"/>
                                </a:cubicBezTo>
                                <a:lnTo>
                                  <a:pt x="148101" y="0"/>
                                </a:lnTo>
                                <a:lnTo>
                                  <a:pt x="203230" y="0"/>
                                </a:lnTo>
                                <a:lnTo>
                                  <a:pt x="1052585" y="1594400"/>
                                </a:lnTo>
                                <a:cubicBezTo>
                                  <a:pt x="1059199" y="1596204"/>
                                  <a:pt x="1064159" y="1601619"/>
                                  <a:pt x="1068017" y="1607935"/>
                                </a:cubicBezTo>
                                <a:lnTo>
                                  <a:pt x="1386565" y="2206196"/>
                                </a:lnTo>
                                <a:cubicBezTo>
                                  <a:pt x="1357356" y="2149348"/>
                                  <a:pt x="1373889" y="2079866"/>
                                  <a:pt x="1426246" y="2041968"/>
                                </a:cubicBezTo>
                                <a:lnTo>
                                  <a:pt x="338908" y="0"/>
                                </a:lnTo>
                                <a:lnTo>
                                  <a:pt x="360551" y="0"/>
                                </a:lnTo>
                                <a:lnTo>
                                  <a:pt x="1442779" y="2032042"/>
                                </a:lnTo>
                                <a:cubicBezTo>
                                  <a:pt x="1480807" y="2011287"/>
                                  <a:pt x="1527652" y="2011287"/>
                                  <a:pt x="1565679" y="2032944"/>
                                </a:cubicBezTo>
                                <a:lnTo>
                                  <a:pt x="536736" y="101003"/>
                                </a:lnTo>
                                <a:cubicBezTo>
                                  <a:pt x="535633" y="100101"/>
                                  <a:pt x="534531" y="97394"/>
                                  <a:pt x="532878" y="94687"/>
                                </a:cubicBezTo>
                                <a:cubicBezTo>
                                  <a:pt x="524749" y="78219"/>
                                  <a:pt x="520374" y="60792"/>
                                  <a:pt x="519418" y="43408"/>
                                </a:cubicBezTo>
                                <a:lnTo>
                                  <a:pt x="525418" y="0"/>
                                </a:lnTo>
                                <a:lnTo>
                                  <a:pt x="787286" y="0"/>
                                </a:lnTo>
                                <a:lnTo>
                                  <a:pt x="1668739" y="1653955"/>
                                </a:lnTo>
                                <a:cubicBezTo>
                                  <a:pt x="1672597" y="1657565"/>
                                  <a:pt x="1676455" y="1661174"/>
                                  <a:pt x="1679211" y="1666588"/>
                                </a:cubicBezTo>
                                <a:lnTo>
                                  <a:pt x="2860264" y="3885478"/>
                                </a:lnTo>
                                <a:cubicBezTo>
                                  <a:pt x="2867980" y="3893599"/>
                                  <a:pt x="2875695" y="3900818"/>
                                  <a:pt x="2884513" y="3907134"/>
                                </a:cubicBezTo>
                                <a:lnTo>
                                  <a:pt x="2607850" y="3386476"/>
                                </a:lnTo>
                                <a:cubicBezTo>
                                  <a:pt x="2575885" y="3327823"/>
                                  <a:pt x="2593521" y="3253830"/>
                                  <a:pt x="2649736" y="3217735"/>
                                </a:cubicBezTo>
                                <a:lnTo>
                                  <a:pt x="935935" y="0"/>
                                </a:lnTo>
                                <a:lnTo>
                                  <a:pt x="957004" y="0"/>
                                </a:lnTo>
                                <a:lnTo>
                                  <a:pt x="2666269" y="3209614"/>
                                </a:lnTo>
                                <a:cubicBezTo>
                                  <a:pt x="2709257" y="3187958"/>
                                  <a:pt x="2762715" y="3193372"/>
                                  <a:pt x="2801845" y="3222247"/>
                                </a:cubicBezTo>
                                <a:lnTo>
                                  <a:pt x="1085289" y="0"/>
                                </a:lnTo>
                                <a:lnTo>
                                  <a:pt x="1106187" y="0"/>
                                </a:lnTo>
                                <a:lnTo>
                                  <a:pt x="2413304" y="2454343"/>
                                </a:lnTo>
                                <a:cubicBezTo>
                                  <a:pt x="2409447" y="2401105"/>
                                  <a:pt x="2437554" y="2351475"/>
                                  <a:pt x="2484399" y="2326209"/>
                                </a:cubicBezTo>
                                <a:cubicBezTo>
                                  <a:pt x="2548880" y="2291920"/>
                                  <a:pt x="2631549" y="2315381"/>
                                  <a:pt x="2666269" y="2381253"/>
                                </a:cubicBezTo>
                                <a:lnTo>
                                  <a:pt x="3413039" y="3785316"/>
                                </a:lnTo>
                                <a:cubicBezTo>
                                  <a:pt x="3408079" y="3769976"/>
                                  <a:pt x="3405323" y="3753734"/>
                                  <a:pt x="3406425" y="3737492"/>
                                </a:cubicBezTo>
                                <a:cubicBezTo>
                                  <a:pt x="3411937" y="3665303"/>
                                  <a:pt x="3472560" y="3610260"/>
                                  <a:pt x="3545308" y="3615674"/>
                                </a:cubicBezTo>
                                <a:lnTo>
                                  <a:pt x="2231434" y="1148637"/>
                                </a:lnTo>
                                <a:cubicBezTo>
                                  <a:pt x="2216554" y="1118859"/>
                                  <a:pt x="2226474" y="1081862"/>
                                  <a:pt x="2256786" y="1066522"/>
                                </a:cubicBezTo>
                                <a:cubicBezTo>
                                  <a:pt x="2287649" y="1051182"/>
                                  <a:pt x="2324023" y="1062913"/>
                                  <a:pt x="2339454" y="1091788"/>
                                </a:cubicBezTo>
                                <a:lnTo>
                                  <a:pt x="4054544" y="4306877"/>
                                </a:lnTo>
                                <a:cubicBezTo>
                                  <a:pt x="4071078" y="4337557"/>
                                  <a:pt x="4108003" y="4347483"/>
                                  <a:pt x="4137213" y="4332143"/>
                                </a:cubicBezTo>
                                <a:cubicBezTo>
                                  <a:pt x="4167524" y="4315901"/>
                                  <a:pt x="4177444" y="4278904"/>
                                  <a:pt x="4162564" y="4250029"/>
                                </a:cubicBezTo>
                                <a:lnTo>
                                  <a:pt x="3862754" y="3688764"/>
                                </a:lnTo>
                                <a:cubicBezTo>
                                  <a:pt x="3847323" y="3658987"/>
                                  <a:pt x="3858896" y="3621990"/>
                                  <a:pt x="3888106" y="3606650"/>
                                </a:cubicBezTo>
                                <a:cubicBezTo>
                                  <a:pt x="3918417" y="3591310"/>
                                  <a:pt x="3955342" y="3603041"/>
                                  <a:pt x="3970774" y="3631916"/>
                                </a:cubicBezTo>
                                <a:lnTo>
                                  <a:pt x="4532367" y="4686768"/>
                                </a:lnTo>
                                <a:cubicBezTo>
                                  <a:pt x="4538429" y="4700304"/>
                                  <a:pt x="4550003" y="4710230"/>
                                  <a:pt x="4562678" y="4714741"/>
                                </a:cubicBezTo>
                                <a:lnTo>
                                  <a:pt x="4508117" y="4612775"/>
                                </a:lnTo>
                                <a:cubicBezTo>
                                  <a:pt x="4499299" y="4597435"/>
                                  <a:pt x="4505362" y="4576681"/>
                                  <a:pt x="4521895" y="4567658"/>
                                </a:cubicBezTo>
                                <a:cubicBezTo>
                                  <a:pt x="4537327" y="4559536"/>
                                  <a:pt x="4557718" y="4565853"/>
                                  <a:pt x="4566536" y="4582095"/>
                                </a:cubicBezTo>
                                <a:lnTo>
                                  <a:pt x="4629915" y="4701206"/>
                                </a:lnTo>
                                <a:cubicBezTo>
                                  <a:pt x="4647551" y="4682257"/>
                                  <a:pt x="4650307" y="4654284"/>
                                  <a:pt x="4638733" y="4631725"/>
                                </a:cubicBezTo>
                                <a:lnTo>
                                  <a:pt x="3838505" y="3127500"/>
                                </a:lnTo>
                                <a:cubicBezTo>
                                  <a:pt x="3823073" y="3096820"/>
                                  <a:pt x="3834647" y="3059823"/>
                                  <a:pt x="3863856" y="3044483"/>
                                </a:cubicBezTo>
                                <a:cubicBezTo>
                                  <a:pt x="3863856" y="3044483"/>
                                  <a:pt x="3864959" y="3043581"/>
                                  <a:pt x="3866612" y="3043581"/>
                                </a:cubicBezTo>
                                <a:lnTo>
                                  <a:pt x="3821971" y="2961467"/>
                                </a:lnTo>
                                <a:cubicBezTo>
                                  <a:pt x="3792762" y="2977709"/>
                                  <a:pt x="3755836" y="2965978"/>
                                  <a:pt x="3740956" y="2937103"/>
                                </a:cubicBezTo>
                                <a:lnTo>
                                  <a:pt x="3635141" y="2740390"/>
                                </a:lnTo>
                                <a:cubicBezTo>
                                  <a:pt x="3627425" y="2726855"/>
                                  <a:pt x="3626323" y="2711515"/>
                                  <a:pt x="3630181" y="2696174"/>
                                </a:cubicBezTo>
                                <a:lnTo>
                                  <a:pt x="2193893" y="0"/>
                                </a:lnTo>
                                <a:lnTo>
                                  <a:pt x="2214600" y="0"/>
                                </a:lnTo>
                                <a:lnTo>
                                  <a:pt x="3638999" y="2674518"/>
                                </a:lnTo>
                                <a:cubicBezTo>
                                  <a:pt x="3643959" y="2668201"/>
                                  <a:pt x="3650572" y="2661885"/>
                                  <a:pt x="3658288" y="2658276"/>
                                </a:cubicBezTo>
                                <a:lnTo>
                                  <a:pt x="2910967" y="1254212"/>
                                </a:lnTo>
                                <a:cubicBezTo>
                                  <a:pt x="2903803" y="1238872"/>
                                  <a:pt x="2908763" y="1220825"/>
                                  <a:pt x="2923643" y="1213606"/>
                                </a:cubicBezTo>
                                <a:cubicBezTo>
                                  <a:pt x="2939074" y="1206387"/>
                                  <a:pt x="2956710" y="1210899"/>
                                  <a:pt x="2964426" y="1226239"/>
                                </a:cubicBezTo>
                                <a:lnTo>
                                  <a:pt x="3810397" y="2814383"/>
                                </a:lnTo>
                                <a:cubicBezTo>
                                  <a:pt x="3818113" y="2829723"/>
                                  <a:pt x="3835749" y="2834235"/>
                                  <a:pt x="3851180" y="2827016"/>
                                </a:cubicBezTo>
                                <a:cubicBezTo>
                                  <a:pt x="3866612" y="2818895"/>
                                  <a:pt x="3871572" y="2801750"/>
                                  <a:pt x="3863856" y="2786410"/>
                                </a:cubicBezTo>
                                <a:lnTo>
                                  <a:pt x="3715053" y="2511192"/>
                                </a:lnTo>
                                <a:cubicBezTo>
                                  <a:pt x="3707889" y="2495852"/>
                                  <a:pt x="3712849" y="2477805"/>
                                  <a:pt x="3728280" y="2470586"/>
                                </a:cubicBezTo>
                                <a:cubicBezTo>
                                  <a:pt x="3729383" y="2468781"/>
                                  <a:pt x="3729383" y="2468781"/>
                                  <a:pt x="3730485" y="2468781"/>
                                </a:cubicBezTo>
                                <a:lnTo>
                                  <a:pt x="2415514" y="0"/>
                                </a:lnTo>
                                <a:lnTo>
                                  <a:pt x="2437022" y="0"/>
                                </a:lnTo>
                                <a:lnTo>
                                  <a:pt x="3750876" y="2466976"/>
                                </a:lnTo>
                                <a:cubicBezTo>
                                  <a:pt x="3758592" y="2468781"/>
                                  <a:pt x="3764654" y="2474195"/>
                                  <a:pt x="3768512" y="2481414"/>
                                </a:cubicBezTo>
                                <a:lnTo>
                                  <a:pt x="4045726" y="3002975"/>
                                </a:lnTo>
                                <a:cubicBezTo>
                                  <a:pt x="4053442" y="3018315"/>
                                  <a:pt x="4071078" y="3023729"/>
                                  <a:pt x="4086509" y="3015608"/>
                                </a:cubicBezTo>
                                <a:cubicBezTo>
                                  <a:pt x="4101390" y="3008389"/>
                                  <a:pt x="4106350" y="2990342"/>
                                  <a:pt x="4099185" y="2975002"/>
                                </a:cubicBezTo>
                                <a:lnTo>
                                  <a:pt x="3704031" y="2234169"/>
                                </a:lnTo>
                                <a:cubicBezTo>
                                  <a:pt x="3696315" y="2219731"/>
                                  <a:pt x="3701275" y="2201684"/>
                                  <a:pt x="3716707" y="2193563"/>
                                </a:cubicBezTo>
                                <a:cubicBezTo>
                                  <a:pt x="3731587" y="2186344"/>
                                  <a:pt x="3749774" y="2191758"/>
                                  <a:pt x="3757490" y="2206196"/>
                                </a:cubicBezTo>
                                <a:lnTo>
                                  <a:pt x="4470090" y="3544388"/>
                                </a:lnTo>
                                <a:cubicBezTo>
                                  <a:pt x="4475050" y="3553411"/>
                                  <a:pt x="4475050" y="3563337"/>
                                  <a:pt x="4470090" y="3572361"/>
                                </a:cubicBezTo>
                                <a:lnTo>
                                  <a:pt x="5131987" y="4816707"/>
                                </a:lnTo>
                                <a:cubicBezTo>
                                  <a:pt x="5138049" y="4826632"/>
                                  <a:pt x="5151827" y="4832046"/>
                                  <a:pt x="5162299" y="4825730"/>
                                </a:cubicBezTo>
                                <a:cubicBezTo>
                                  <a:pt x="5172219" y="4819414"/>
                                  <a:pt x="5177179" y="4806781"/>
                                  <a:pt x="5171117" y="4795051"/>
                                </a:cubicBezTo>
                                <a:lnTo>
                                  <a:pt x="4929725" y="4341167"/>
                                </a:lnTo>
                                <a:cubicBezTo>
                                  <a:pt x="4923112" y="4329436"/>
                                  <a:pt x="4926970" y="4316803"/>
                                  <a:pt x="4938543" y="4310487"/>
                                </a:cubicBezTo>
                                <a:cubicBezTo>
                                  <a:pt x="4950117" y="4304170"/>
                                  <a:pt x="4962793" y="4307780"/>
                                  <a:pt x="4968855" y="4319510"/>
                                </a:cubicBezTo>
                                <a:lnTo>
                                  <a:pt x="6946830" y="8031796"/>
                                </a:lnTo>
                                <a:cubicBezTo>
                                  <a:pt x="6953444" y="8042624"/>
                                  <a:pt x="6949586" y="8055257"/>
                                  <a:pt x="6938012" y="8061573"/>
                                </a:cubicBezTo>
                                <a:cubicBezTo>
                                  <a:pt x="6926439" y="8067890"/>
                                  <a:pt x="6913763" y="8064280"/>
                                  <a:pt x="6907701" y="8052550"/>
                                </a:cubicBezTo>
                                <a:lnTo>
                                  <a:pt x="5525488" y="5457378"/>
                                </a:lnTo>
                                <a:cubicBezTo>
                                  <a:pt x="5519425" y="5446551"/>
                                  <a:pt x="5505096" y="5442039"/>
                                  <a:pt x="5495176" y="5448355"/>
                                </a:cubicBezTo>
                                <a:cubicBezTo>
                                  <a:pt x="5484705" y="5454671"/>
                                  <a:pt x="5479745" y="5467304"/>
                                  <a:pt x="5486358" y="5478132"/>
                                </a:cubicBezTo>
                                <a:lnTo>
                                  <a:pt x="6042440" y="6523961"/>
                                </a:lnTo>
                                <a:cubicBezTo>
                                  <a:pt x="6049053" y="6534790"/>
                                  <a:pt x="6045195" y="6547423"/>
                                  <a:pt x="6033622" y="6553739"/>
                                </a:cubicBezTo>
                                <a:cubicBezTo>
                                  <a:pt x="6022048" y="6560055"/>
                                  <a:pt x="6009372" y="6556446"/>
                                  <a:pt x="6003310" y="6544715"/>
                                </a:cubicBezTo>
                                <a:lnTo>
                                  <a:pt x="4422694" y="3578677"/>
                                </a:lnTo>
                                <a:cubicBezTo>
                                  <a:pt x="4420489" y="3577775"/>
                                  <a:pt x="4417733" y="3574165"/>
                                  <a:pt x="4416631" y="3571458"/>
                                </a:cubicBezTo>
                                <a:lnTo>
                                  <a:pt x="4263971" y="3284510"/>
                                </a:lnTo>
                                <a:cubicBezTo>
                                  <a:pt x="4256255" y="3269170"/>
                                  <a:pt x="4238619" y="3264658"/>
                                  <a:pt x="4223188" y="3271877"/>
                                </a:cubicBezTo>
                                <a:cubicBezTo>
                                  <a:pt x="4208307" y="3279095"/>
                                  <a:pt x="4203347" y="3297143"/>
                                  <a:pt x="4210512" y="3312483"/>
                                </a:cubicBezTo>
                                <a:lnTo>
                                  <a:pt x="4279402" y="3440617"/>
                                </a:lnTo>
                                <a:cubicBezTo>
                                  <a:pt x="4287118" y="3455957"/>
                                  <a:pt x="4281606" y="3473102"/>
                                  <a:pt x="4266726" y="3481223"/>
                                </a:cubicBezTo>
                                <a:cubicBezTo>
                                  <a:pt x="4251295" y="3488442"/>
                                  <a:pt x="4233659" y="3483930"/>
                                  <a:pt x="4225943" y="3468590"/>
                                </a:cubicBezTo>
                                <a:lnTo>
                                  <a:pt x="3972978" y="2993049"/>
                                </a:lnTo>
                                <a:cubicBezTo>
                                  <a:pt x="3965814" y="2977709"/>
                                  <a:pt x="3947627" y="2972295"/>
                                  <a:pt x="3932746" y="2980416"/>
                                </a:cubicBezTo>
                                <a:cubicBezTo>
                                  <a:pt x="3917315" y="2987635"/>
                                  <a:pt x="3912355" y="3005682"/>
                                  <a:pt x="3920071" y="3021022"/>
                                </a:cubicBezTo>
                                <a:lnTo>
                                  <a:pt x="4347741" y="3825020"/>
                                </a:lnTo>
                                <a:cubicBezTo>
                                  <a:pt x="4350497" y="3828629"/>
                                  <a:pt x="4351599" y="3832239"/>
                                  <a:pt x="4351599" y="3835848"/>
                                </a:cubicBezTo>
                                <a:lnTo>
                                  <a:pt x="5388258" y="5783128"/>
                                </a:lnTo>
                                <a:cubicBezTo>
                                  <a:pt x="5403690" y="5813808"/>
                                  <a:pt x="5392116" y="5849902"/>
                                  <a:pt x="5362907" y="5865242"/>
                                </a:cubicBezTo>
                                <a:cubicBezTo>
                                  <a:pt x="5332595" y="5880582"/>
                                  <a:pt x="5295670" y="5868852"/>
                                  <a:pt x="5280239" y="5839976"/>
                                </a:cubicBezTo>
                                <a:lnTo>
                                  <a:pt x="4968855" y="5257055"/>
                                </a:lnTo>
                                <a:cubicBezTo>
                                  <a:pt x="4957833" y="5233595"/>
                                  <a:pt x="4932481" y="5220961"/>
                                  <a:pt x="4907129" y="5224572"/>
                                </a:cubicBezTo>
                                <a:lnTo>
                                  <a:pt x="6005515" y="7288256"/>
                                </a:lnTo>
                                <a:cubicBezTo>
                                  <a:pt x="6015986" y="7281037"/>
                                  <a:pt x="6019844" y="7266599"/>
                                  <a:pt x="6013230" y="7254868"/>
                                </a:cubicBezTo>
                                <a:lnTo>
                                  <a:pt x="5676495" y="6624123"/>
                                </a:lnTo>
                                <a:cubicBezTo>
                                  <a:pt x="5669330" y="6611490"/>
                                  <a:pt x="5674291" y="6596150"/>
                                  <a:pt x="5686966" y="6589833"/>
                                </a:cubicBezTo>
                                <a:cubicBezTo>
                                  <a:pt x="5699642" y="6581712"/>
                                  <a:pt x="5714522" y="6587126"/>
                                  <a:pt x="5721136" y="6599759"/>
                                </a:cubicBezTo>
                                <a:lnTo>
                                  <a:pt x="6328472" y="7738530"/>
                                </a:lnTo>
                                <a:cubicBezTo>
                                  <a:pt x="6336188" y="7751163"/>
                                  <a:pt x="6330677" y="7766503"/>
                                  <a:pt x="6318001" y="7772820"/>
                                </a:cubicBezTo>
                                <a:cubicBezTo>
                                  <a:pt x="6305325" y="7780039"/>
                                  <a:pt x="6290445" y="7775527"/>
                                  <a:pt x="6283831" y="7762894"/>
                                </a:cubicBezTo>
                                <a:lnTo>
                                  <a:pt x="6153215" y="7517454"/>
                                </a:lnTo>
                                <a:cubicBezTo>
                                  <a:pt x="6146602" y="7506625"/>
                                  <a:pt x="6132824" y="7501211"/>
                                  <a:pt x="6121250" y="7506625"/>
                                </a:cubicBezTo>
                                <a:lnTo>
                                  <a:pt x="7234997" y="9597624"/>
                                </a:lnTo>
                                <a:lnTo>
                                  <a:pt x="7161348" y="9597624"/>
                                </a:lnTo>
                                <a:lnTo>
                                  <a:pt x="6149358" y="7691608"/>
                                </a:lnTo>
                                <a:cubicBezTo>
                                  <a:pt x="6138886" y="7691608"/>
                                  <a:pt x="6130068" y="7686194"/>
                                  <a:pt x="6126210" y="7677170"/>
                                </a:cubicBezTo>
                                <a:lnTo>
                                  <a:pt x="5910171" y="7272915"/>
                                </a:lnTo>
                                <a:cubicBezTo>
                                  <a:pt x="5904108" y="7260283"/>
                                  <a:pt x="5888677" y="7256673"/>
                                  <a:pt x="5876001" y="7262990"/>
                                </a:cubicBezTo>
                                <a:cubicBezTo>
                                  <a:pt x="5863325" y="7269306"/>
                                  <a:pt x="5859467" y="7284646"/>
                                  <a:pt x="5866081" y="7297279"/>
                                </a:cubicBezTo>
                                <a:lnTo>
                                  <a:pt x="6230372" y="7980361"/>
                                </a:lnTo>
                                <a:cubicBezTo>
                                  <a:pt x="6238088" y="7992994"/>
                                  <a:pt x="6233128" y="8008334"/>
                                  <a:pt x="6220452" y="8014651"/>
                                </a:cubicBezTo>
                                <a:cubicBezTo>
                                  <a:pt x="6207776" y="8022772"/>
                                  <a:pt x="6192345" y="8017358"/>
                                  <a:pt x="6186283" y="8004725"/>
                                </a:cubicBezTo>
                                <a:lnTo>
                                  <a:pt x="5009638" y="5795761"/>
                                </a:lnTo>
                                <a:cubicBezTo>
                                  <a:pt x="5001922" y="5783128"/>
                                  <a:pt x="5007433" y="5767788"/>
                                  <a:pt x="5020109" y="5761472"/>
                                </a:cubicBezTo>
                                <a:cubicBezTo>
                                  <a:pt x="5032785" y="5753350"/>
                                  <a:pt x="5047665" y="5758764"/>
                                  <a:pt x="5054279" y="5771397"/>
                                </a:cubicBezTo>
                                <a:lnTo>
                                  <a:pt x="5773492" y="7122222"/>
                                </a:lnTo>
                                <a:cubicBezTo>
                                  <a:pt x="5779555" y="7134855"/>
                                  <a:pt x="5794986" y="7138465"/>
                                  <a:pt x="5807662" y="7132148"/>
                                </a:cubicBezTo>
                                <a:cubicBezTo>
                                  <a:pt x="5820338" y="7125832"/>
                                  <a:pt x="5824196" y="7110492"/>
                                  <a:pt x="5817582" y="7097859"/>
                                </a:cubicBezTo>
                                <a:lnTo>
                                  <a:pt x="5691926" y="6862344"/>
                                </a:lnTo>
                                <a:cubicBezTo>
                                  <a:pt x="5686966" y="6853321"/>
                                  <a:pt x="5688069" y="6843395"/>
                                  <a:pt x="5693029" y="6835274"/>
                                </a:cubicBezTo>
                                <a:lnTo>
                                  <a:pt x="4861386" y="5274200"/>
                                </a:lnTo>
                                <a:cubicBezTo>
                                  <a:pt x="4857528" y="5288638"/>
                                  <a:pt x="4859733" y="5302173"/>
                                  <a:pt x="4866346" y="5314806"/>
                                </a:cubicBezTo>
                                <a:lnTo>
                                  <a:pt x="5004678" y="5574684"/>
                                </a:lnTo>
                                <a:cubicBezTo>
                                  <a:pt x="5020109" y="5605365"/>
                                  <a:pt x="5008536" y="5642361"/>
                                  <a:pt x="4979326" y="5657701"/>
                                </a:cubicBezTo>
                                <a:cubicBezTo>
                                  <a:pt x="4949015" y="5673041"/>
                                  <a:pt x="4912089" y="5661310"/>
                                  <a:pt x="4896658" y="5632435"/>
                                </a:cubicBezTo>
                                <a:lnTo>
                                  <a:pt x="4383564" y="4667819"/>
                                </a:lnTo>
                                <a:cubicBezTo>
                                  <a:pt x="4367030" y="4638041"/>
                                  <a:pt x="4330105" y="4627213"/>
                                  <a:pt x="4300896" y="4642553"/>
                                </a:cubicBezTo>
                                <a:cubicBezTo>
                                  <a:pt x="4270584" y="4659698"/>
                                  <a:pt x="4260113" y="4695792"/>
                                  <a:pt x="4275544" y="4725570"/>
                                </a:cubicBezTo>
                                <a:lnTo>
                                  <a:pt x="5141907" y="6353416"/>
                                </a:lnTo>
                                <a:cubicBezTo>
                                  <a:pt x="5155685" y="6378682"/>
                                  <a:pt x="5147969" y="6412069"/>
                                  <a:pt x="5125373" y="6430116"/>
                                </a:cubicBezTo>
                                <a:lnTo>
                                  <a:pt x="5621934" y="7362249"/>
                                </a:lnTo>
                                <a:cubicBezTo>
                                  <a:pt x="5628547" y="7372174"/>
                                  <a:pt x="5640121" y="7375784"/>
                                  <a:pt x="5650041" y="7370370"/>
                                </a:cubicBezTo>
                                <a:cubicBezTo>
                                  <a:pt x="5659961" y="7364053"/>
                                  <a:pt x="5663819" y="7353225"/>
                                  <a:pt x="5658859" y="7342397"/>
                                </a:cubicBezTo>
                                <a:lnTo>
                                  <a:pt x="5155685" y="6397632"/>
                                </a:lnTo>
                                <a:cubicBezTo>
                                  <a:pt x="5150725" y="6387706"/>
                                  <a:pt x="5154583" y="6375073"/>
                                  <a:pt x="5164503" y="6369659"/>
                                </a:cubicBezTo>
                                <a:cubicBezTo>
                                  <a:pt x="5174974" y="6365147"/>
                                  <a:pt x="5187650" y="6368756"/>
                                  <a:pt x="5192610" y="6378682"/>
                                </a:cubicBezTo>
                                <a:lnTo>
                                  <a:pt x="6906765" y="9597624"/>
                                </a:lnTo>
                                <a:lnTo>
                                  <a:pt x="6860288" y="9597624"/>
                                </a:lnTo>
                                <a:lnTo>
                                  <a:pt x="5979061" y="7942462"/>
                                </a:lnTo>
                                <a:cubicBezTo>
                                  <a:pt x="5972447" y="7932537"/>
                                  <a:pt x="5961425" y="7928927"/>
                                  <a:pt x="5950954" y="7933439"/>
                                </a:cubicBezTo>
                                <a:cubicBezTo>
                                  <a:pt x="5941033" y="7939755"/>
                                  <a:pt x="5937175" y="7951486"/>
                                  <a:pt x="5942136" y="7961412"/>
                                </a:cubicBezTo>
                                <a:lnTo>
                                  <a:pt x="6160931" y="8372886"/>
                                </a:lnTo>
                                <a:cubicBezTo>
                                  <a:pt x="6165891" y="8381007"/>
                                  <a:pt x="6162033" y="8394542"/>
                                  <a:pt x="6151562" y="8399054"/>
                                </a:cubicBezTo>
                                <a:cubicBezTo>
                                  <a:pt x="6141642" y="8404468"/>
                                  <a:pt x="6128966" y="8400859"/>
                                  <a:pt x="6124006" y="8390030"/>
                                </a:cubicBezTo>
                                <a:lnTo>
                                  <a:pt x="5313306" y="6866856"/>
                                </a:lnTo>
                                <a:cubicBezTo>
                                  <a:pt x="5304488" y="6910169"/>
                                  <a:pt x="5272523" y="6946263"/>
                                  <a:pt x="5230638" y="6960701"/>
                                </a:cubicBezTo>
                                <a:lnTo>
                                  <a:pt x="6635593" y="9597624"/>
                                </a:lnTo>
                                <a:lnTo>
                                  <a:pt x="6614581" y="9597624"/>
                                </a:lnTo>
                                <a:lnTo>
                                  <a:pt x="5213002" y="6966115"/>
                                </a:lnTo>
                                <a:cubicBezTo>
                                  <a:pt x="5155685" y="6978748"/>
                                  <a:pt x="5098920" y="6950775"/>
                                  <a:pt x="5070812" y="6900243"/>
                                </a:cubicBezTo>
                                <a:lnTo>
                                  <a:pt x="4324043" y="5498887"/>
                                </a:lnTo>
                                <a:cubicBezTo>
                                  <a:pt x="4322389" y="5496179"/>
                                  <a:pt x="4321287" y="5493472"/>
                                  <a:pt x="4320185" y="5491669"/>
                                </a:cubicBezTo>
                                <a:cubicBezTo>
                                  <a:pt x="4284362" y="5429405"/>
                                  <a:pt x="4204449" y="5407749"/>
                                  <a:pt x="4142173" y="5442940"/>
                                </a:cubicBezTo>
                                <a:cubicBezTo>
                                  <a:pt x="4079896" y="5478132"/>
                                  <a:pt x="4058402" y="5558442"/>
                                  <a:pt x="4093674" y="5620704"/>
                                </a:cubicBezTo>
                                <a:lnTo>
                                  <a:pt x="4470090" y="6325443"/>
                                </a:lnTo>
                                <a:cubicBezTo>
                                  <a:pt x="4500402" y="6384096"/>
                                  <a:pt x="4482766" y="6455382"/>
                                  <a:pt x="4429307" y="6493281"/>
                                </a:cubicBezTo>
                                <a:lnTo>
                                  <a:pt x="6070547" y="9573919"/>
                                </a:lnTo>
                                <a:cubicBezTo>
                                  <a:pt x="6073027" y="9579334"/>
                                  <a:pt x="6073302" y="9585876"/>
                                  <a:pt x="6071511" y="9591741"/>
                                </a:cubicBezTo>
                                <a:lnTo>
                                  <a:pt x="6066622" y="9597624"/>
                                </a:lnTo>
                                <a:lnTo>
                                  <a:pt x="6032213" y="9597624"/>
                                </a:lnTo>
                                <a:lnTo>
                                  <a:pt x="6028662" y="9594673"/>
                                </a:lnTo>
                                <a:lnTo>
                                  <a:pt x="4385768" y="6513133"/>
                                </a:lnTo>
                                <a:cubicBezTo>
                                  <a:pt x="4327349" y="6528473"/>
                                  <a:pt x="4265624" y="6502305"/>
                                  <a:pt x="4237517" y="6449066"/>
                                </a:cubicBezTo>
                                <a:lnTo>
                                  <a:pt x="3945422" y="5899532"/>
                                </a:lnTo>
                                <a:cubicBezTo>
                                  <a:pt x="3937707" y="5884192"/>
                                  <a:pt x="3926133" y="5870656"/>
                                  <a:pt x="3912355" y="5858926"/>
                                </a:cubicBezTo>
                                <a:lnTo>
                                  <a:pt x="3914559" y="5862535"/>
                                </a:lnTo>
                                <a:cubicBezTo>
                                  <a:pt x="3916213" y="5864340"/>
                                  <a:pt x="3916213" y="5865242"/>
                                  <a:pt x="3917315" y="5867047"/>
                                </a:cubicBezTo>
                                <a:cubicBezTo>
                                  <a:pt x="3928889" y="5890508"/>
                                  <a:pt x="3918417" y="5920286"/>
                                  <a:pt x="3894168" y="5931114"/>
                                </a:cubicBezTo>
                                <a:cubicBezTo>
                                  <a:pt x="3870470" y="5942845"/>
                                  <a:pt x="3841260" y="5932919"/>
                                  <a:pt x="3829687" y="5908555"/>
                                </a:cubicBezTo>
                                <a:lnTo>
                                  <a:pt x="3818113" y="5886899"/>
                                </a:lnTo>
                                <a:cubicBezTo>
                                  <a:pt x="3797722" y="5908555"/>
                                  <a:pt x="3770166" y="5922091"/>
                                  <a:pt x="3740956" y="5926602"/>
                                </a:cubicBezTo>
                                <a:lnTo>
                                  <a:pt x="5641223" y="9494512"/>
                                </a:lnTo>
                                <a:cubicBezTo>
                                  <a:pt x="5646183" y="9503536"/>
                                  <a:pt x="5642325" y="9516169"/>
                                  <a:pt x="5632405" y="9521583"/>
                                </a:cubicBezTo>
                                <a:cubicBezTo>
                                  <a:pt x="5621934" y="9526997"/>
                                  <a:pt x="5609258" y="9522485"/>
                                  <a:pt x="5604298" y="9512559"/>
                                </a:cubicBezTo>
                                <a:lnTo>
                                  <a:pt x="4429307" y="7310814"/>
                                </a:lnTo>
                                <a:cubicBezTo>
                                  <a:pt x="4428205" y="7309912"/>
                                  <a:pt x="4426551" y="7307205"/>
                                  <a:pt x="4425449" y="7306303"/>
                                </a:cubicBezTo>
                                <a:cubicBezTo>
                                  <a:pt x="4417733" y="7298181"/>
                                  <a:pt x="4405058" y="7298181"/>
                                  <a:pt x="4397342" y="7306303"/>
                                </a:cubicBezTo>
                                <a:lnTo>
                                  <a:pt x="4591888" y="7670854"/>
                                </a:lnTo>
                                <a:cubicBezTo>
                                  <a:pt x="4601808" y="7690706"/>
                                  <a:pt x="4607319" y="7710557"/>
                                  <a:pt x="4607319" y="7731312"/>
                                </a:cubicBezTo>
                                <a:lnTo>
                                  <a:pt x="4613382" y="7742140"/>
                                </a:lnTo>
                                <a:cubicBezTo>
                                  <a:pt x="4613382" y="7743945"/>
                                  <a:pt x="4614484" y="7744847"/>
                                  <a:pt x="4614484" y="7745749"/>
                                </a:cubicBezTo>
                                <a:cubicBezTo>
                                  <a:pt x="4618342" y="7756577"/>
                                  <a:pt x="4612279" y="7766503"/>
                                  <a:pt x="4601808" y="7770113"/>
                                </a:cubicBezTo>
                                <a:cubicBezTo>
                                  <a:pt x="4592990" y="7804402"/>
                                  <a:pt x="4568741" y="7832375"/>
                                  <a:pt x="4538429" y="7848618"/>
                                </a:cubicBezTo>
                                <a:cubicBezTo>
                                  <a:pt x="4475050" y="7882005"/>
                                  <a:pt x="4396240" y="7857641"/>
                                  <a:pt x="4362070" y="7794476"/>
                                </a:cubicBezTo>
                                <a:lnTo>
                                  <a:pt x="2451332" y="4204009"/>
                                </a:lnTo>
                                <a:cubicBezTo>
                                  <a:pt x="2454087" y="4209423"/>
                                  <a:pt x="2455190" y="4216642"/>
                                  <a:pt x="2454087" y="4222958"/>
                                </a:cubicBezTo>
                                <a:lnTo>
                                  <a:pt x="2573130" y="4445840"/>
                                </a:lnTo>
                                <a:cubicBezTo>
                                  <a:pt x="2575885" y="4450352"/>
                                  <a:pt x="2576987" y="4456668"/>
                                  <a:pt x="2575885" y="4461180"/>
                                </a:cubicBezTo>
                                <a:lnTo>
                                  <a:pt x="4009903" y="7153805"/>
                                </a:lnTo>
                                <a:cubicBezTo>
                                  <a:pt x="4018721" y="7169145"/>
                                  <a:pt x="4022579" y="7187192"/>
                                  <a:pt x="4021477" y="7204337"/>
                                </a:cubicBezTo>
                                <a:cubicBezTo>
                                  <a:pt x="4017619" y="7256673"/>
                                  <a:pt x="3972978" y="7295474"/>
                                  <a:pt x="3921173" y="7291865"/>
                                </a:cubicBezTo>
                                <a:lnTo>
                                  <a:pt x="5148788" y="9597624"/>
                                </a:lnTo>
                                <a:lnTo>
                                  <a:pt x="5093208" y="9597624"/>
                                </a:lnTo>
                                <a:lnTo>
                                  <a:pt x="3088979" y="5833660"/>
                                </a:lnTo>
                                <a:cubicBezTo>
                                  <a:pt x="3087877" y="5830953"/>
                                  <a:pt x="3086224" y="5827343"/>
                                  <a:pt x="3086224" y="5823734"/>
                                </a:cubicBezTo>
                                <a:lnTo>
                                  <a:pt x="2396771" y="4528856"/>
                                </a:lnTo>
                                <a:cubicBezTo>
                                  <a:pt x="2372521" y="4482836"/>
                                  <a:pt x="2315205" y="4465692"/>
                                  <a:pt x="2269462" y="4489153"/>
                                </a:cubicBezTo>
                                <a:cubicBezTo>
                                  <a:pt x="2223719" y="4513516"/>
                                  <a:pt x="2206083" y="4570365"/>
                                  <a:pt x="2230332" y="4616385"/>
                                </a:cubicBezTo>
                                <a:lnTo>
                                  <a:pt x="2687763" y="5474523"/>
                                </a:lnTo>
                                <a:cubicBezTo>
                                  <a:pt x="2698785" y="5495278"/>
                                  <a:pt x="2701541" y="5518738"/>
                                  <a:pt x="2696581" y="5540396"/>
                                </a:cubicBezTo>
                                <a:cubicBezTo>
                                  <a:pt x="2685007" y="5591830"/>
                                  <a:pt x="2634304" y="5621607"/>
                                  <a:pt x="2583601" y="5610779"/>
                                </a:cubicBezTo>
                                <a:lnTo>
                                  <a:pt x="4472294" y="9158836"/>
                                </a:lnTo>
                                <a:cubicBezTo>
                                  <a:pt x="4472294" y="9159739"/>
                                  <a:pt x="4473948" y="9159739"/>
                                  <a:pt x="4473948" y="9161543"/>
                                </a:cubicBezTo>
                                <a:cubicBezTo>
                                  <a:pt x="4480010" y="9172372"/>
                                  <a:pt x="4475050" y="9187712"/>
                                  <a:pt x="4462374" y="9193126"/>
                                </a:cubicBezTo>
                                <a:cubicBezTo>
                                  <a:pt x="4450801" y="9199442"/>
                                  <a:pt x="4435369" y="9194028"/>
                                  <a:pt x="4430409" y="9181395"/>
                                </a:cubicBezTo>
                                <a:lnTo>
                                  <a:pt x="2940177" y="6384096"/>
                                </a:lnTo>
                                <a:cubicBezTo>
                                  <a:pt x="2940177" y="6383194"/>
                                  <a:pt x="2939074" y="6383194"/>
                                  <a:pt x="2939074" y="6381389"/>
                                </a:cubicBezTo>
                                <a:cubicBezTo>
                                  <a:pt x="2933012" y="6369659"/>
                                  <a:pt x="2917581" y="6367854"/>
                                  <a:pt x="2906007" y="6374170"/>
                                </a:cubicBezTo>
                                <a:cubicBezTo>
                                  <a:pt x="2894433" y="6380487"/>
                                  <a:pt x="2892229" y="6395827"/>
                                  <a:pt x="2898291" y="6406655"/>
                                </a:cubicBezTo>
                                <a:lnTo>
                                  <a:pt x="3497912" y="7534598"/>
                                </a:lnTo>
                                <a:cubicBezTo>
                                  <a:pt x="3503423" y="7545427"/>
                                  <a:pt x="3499565" y="7558059"/>
                                  <a:pt x="3489094" y="7564376"/>
                                </a:cubicBezTo>
                                <a:cubicBezTo>
                                  <a:pt x="3477520" y="7572497"/>
                                  <a:pt x="3462640" y="7568888"/>
                                  <a:pt x="3456026" y="7557157"/>
                                </a:cubicBezTo>
                                <a:lnTo>
                                  <a:pt x="1075733" y="3086894"/>
                                </a:lnTo>
                                <a:cubicBezTo>
                                  <a:pt x="1075733" y="3085089"/>
                                  <a:pt x="1074079" y="3085089"/>
                                  <a:pt x="1074079" y="3084187"/>
                                </a:cubicBezTo>
                                <a:cubicBezTo>
                                  <a:pt x="1068017" y="3072456"/>
                                  <a:pt x="1072977" y="3058019"/>
                                  <a:pt x="1085653" y="3052604"/>
                                </a:cubicBezTo>
                                <a:cubicBezTo>
                                  <a:pt x="1097226" y="3046288"/>
                                  <a:pt x="1112657" y="3050800"/>
                                  <a:pt x="1117618" y="3064335"/>
                                </a:cubicBezTo>
                                <a:lnTo>
                                  <a:pt x="2516364" y="5690186"/>
                                </a:lnTo>
                                <a:cubicBezTo>
                                  <a:pt x="2516364" y="5691990"/>
                                  <a:pt x="2517466" y="5691990"/>
                                  <a:pt x="2517466" y="5692893"/>
                                </a:cubicBezTo>
                                <a:cubicBezTo>
                                  <a:pt x="2523529" y="5704623"/>
                                  <a:pt x="2538960" y="5706428"/>
                                  <a:pt x="2550534" y="5700111"/>
                                </a:cubicBezTo>
                                <a:cubicBezTo>
                                  <a:pt x="2562107" y="5693795"/>
                                  <a:pt x="2564312" y="5679357"/>
                                  <a:pt x="2558249" y="5667627"/>
                                </a:cubicBezTo>
                                <a:lnTo>
                                  <a:pt x="2297569" y="5177649"/>
                                </a:lnTo>
                                <a:cubicBezTo>
                                  <a:pt x="2292609" y="5169528"/>
                                  <a:pt x="2294813" y="5157796"/>
                                  <a:pt x="2301427" y="5149675"/>
                                </a:cubicBezTo>
                                <a:lnTo>
                                  <a:pt x="1943198" y="4478325"/>
                                </a:lnTo>
                                <a:cubicBezTo>
                                  <a:pt x="1942095" y="4479227"/>
                                  <a:pt x="1940442" y="4479227"/>
                                  <a:pt x="1939340" y="4480129"/>
                                </a:cubicBezTo>
                                <a:cubicBezTo>
                                  <a:pt x="1927766" y="4486446"/>
                                  <a:pt x="1913988" y="4481934"/>
                                  <a:pt x="1907375" y="4470203"/>
                                </a:cubicBezTo>
                                <a:close/>
                                <a:moveTo>
                                  <a:pt x="0" y="1503027"/>
                                </a:moveTo>
                                <a:lnTo>
                                  <a:pt x="0" y="1462960"/>
                                </a:lnTo>
                                <a:lnTo>
                                  <a:pt x="1917846" y="5063953"/>
                                </a:lnTo>
                                <a:cubicBezTo>
                                  <a:pt x="1917846" y="5064855"/>
                                  <a:pt x="1917846" y="5064855"/>
                                  <a:pt x="1917846" y="5064855"/>
                                </a:cubicBezTo>
                                <a:cubicBezTo>
                                  <a:pt x="1920602" y="5069366"/>
                                  <a:pt x="1918948" y="5073878"/>
                                  <a:pt x="1913988" y="5076585"/>
                                </a:cubicBezTo>
                                <a:cubicBezTo>
                                  <a:pt x="1909028" y="5079292"/>
                                  <a:pt x="1904068" y="5077487"/>
                                  <a:pt x="1901312" y="5072976"/>
                                </a:cubicBezTo>
                                <a:close/>
                                <a:moveTo>
                                  <a:pt x="0" y="1951136"/>
                                </a:moveTo>
                                <a:lnTo>
                                  <a:pt x="0" y="1691154"/>
                                </a:lnTo>
                                <a:lnTo>
                                  <a:pt x="1361213" y="4247322"/>
                                </a:lnTo>
                                <a:cubicBezTo>
                                  <a:pt x="1366724" y="4257248"/>
                                  <a:pt x="1362867" y="4269881"/>
                                  <a:pt x="1352395" y="4275295"/>
                                </a:cubicBezTo>
                                <a:cubicBezTo>
                                  <a:pt x="1342475" y="4279807"/>
                                  <a:pt x="1329800" y="4276197"/>
                                  <a:pt x="1324288" y="4266271"/>
                                </a:cubicBezTo>
                                <a:lnTo>
                                  <a:pt x="152053" y="2064526"/>
                                </a:lnTo>
                                <a:cubicBezTo>
                                  <a:pt x="147093" y="2054600"/>
                                  <a:pt x="135519" y="2050991"/>
                                  <a:pt x="123945" y="2055503"/>
                                </a:cubicBezTo>
                                <a:cubicBezTo>
                                  <a:pt x="114025" y="2060917"/>
                                  <a:pt x="110167" y="2073550"/>
                                  <a:pt x="115127" y="2083476"/>
                                </a:cubicBezTo>
                                <a:lnTo>
                                  <a:pt x="335025" y="2494949"/>
                                </a:lnTo>
                                <a:cubicBezTo>
                                  <a:pt x="339985" y="2504875"/>
                                  <a:pt x="336127" y="2517508"/>
                                  <a:pt x="326207" y="2522020"/>
                                </a:cubicBezTo>
                                <a:cubicBezTo>
                                  <a:pt x="317389" y="2527434"/>
                                  <a:pt x="304713" y="2523825"/>
                                  <a:pt x="299202" y="2513899"/>
                                </a:cubicBezTo>
                                <a:close/>
                                <a:moveTo>
                                  <a:pt x="0" y="2855562"/>
                                </a:moveTo>
                                <a:lnTo>
                                  <a:pt x="0" y="2751261"/>
                                </a:lnTo>
                                <a:lnTo>
                                  <a:pt x="558780" y="3800656"/>
                                </a:lnTo>
                                <a:cubicBezTo>
                                  <a:pt x="564843" y="3812387"/>
                                  <a:pt x="559883" y="3825922"/>
                                  <a:pt x="548309" y="3832239"/>
                                </a:cubicBezTo>
                                <a:cubicBezTo>
                                  <a:pt x="536736" y="3838555"/>
                                  <a:pt x="522958" y="3834946"/>
                                  <a:pt x="515242" y="3823215"/>
                                </a:cubicBezTo>
                                <a:close/>
                                <a:moveTo>
                                  <a:pt x="0" y="3326152"/>
                                </a:moveTo>
                                <a:lnTo>
                                  <a:pt x="0" y="3138326"/>
                                </a:lnTo>
                                <a:lnTo>
                                  <a:pt x="428716" y="3943228"/>
                                </a:lnTo>
                                <a:cubicBezTo>
                                  <a:pt x="441943" y="3944131"/>
                                  <a:pt x="452965" y="3951350"/>
                                  <a:pt x="459579" y="3963080"/>
                                </a:cubicBezTo>
                                <a:lnTo>
                                  <a:pt x="662942" y="4344776"/>
                                </a:lnTo>
                                <a:cubicBezTo>
                                  <a:pt x="672863" y="4363726"/>
                                  <a:pt x="697112" y="4371847"/>
                                  <a:pt x="715850" y="4361018"/>
                                </a:cubicBezTo>
                                <a:cubicBezTo>
                                  <a:pt x="735139" y="4351093"/>
                                  <a:pt x="742855" y="4326729"/>
                                  <a:pt x="732384" y="4307780"/>
                                </a:cubicBezTo>
                                <a:lnTo>
                                  <a:pt x="642551" y="4138137"/>
                                </a:lnTo>
                                <a:cubicBezTo>
                                  <a:pt x="632079" y="4119187"/>
                                  <a:pt x="639795" y="4094824"/>
                                  <a:pt x="659085" y="4084898"/>
                                </a:cubicBezTo>
                                <a:cubicBezTo>
                                  <a:pt x="677823" y="4074972"/>
                                  <a:pt x="702072" y="4082191"/>
                                  <a:pt x="711992" y="4101140"/>
                                </a:cubicBezTo>
                                <a:lnTo>
                                  <a:pt x="1047625" y="4731886"/>
                                </a:lnTo>
                                <a:cubicBezTo>
                                  <a:pt x="1052585" y="4740910"/>
                                  <a:pt x="1061403" y="4748128"/>
                                  <a:pt x="1071874" y="4750836"/>
                                </a:cubicBezTo>
                                <a:cubicBezTo>
                                  <a:pt x="1093368" y="4757152"/>
                                  <a:pt x="1114862" y="4745421"/>
                                  <a:pt x="1121475" y="4723765"/>
                                </a:cubicBezTo>
                                <a:lnTo>
                                  <a:pt x="0" y="2617309"/>
                                </a:lnTo>
                                <a:lnTo>
                                  <a:pt x="0" y="2430108"/>
                                </a:lnTo>
                                <a:lnTo>
                                  <a:pt x="492646" y="3355796"/>
                                </a:lnTo>
                                <a:cubicBezTo>
                                  <a:pt x="503668" y="3322408"/>
                                  <a:pt x="532878" y="3298947"/>
                                  <a:pt x="567598" y="3292631"/>
                                </a:cubicBezTo>
                                <a:lnTo>
                                  <a:pt x="0" y="2227149"/>
                                </a:lnTo>
                                <a:lnTo>
                                  <a:pt x="0" y="2188753"/>
                                </a:lnTo>
                                <a:lnTo>
                                  <a:pt x="1045" y="2189051"/>
                                </a:lnTo>
                                <a:lnTo>
                                  <a:pt x="586336" y="3289924"/>
                                </a:lnTo>
                                <a:cubicBezTo>
                                  <a:pt x="623262" y="3289924"/>
                                  <a:pt x="657431" y="3309776"/>
                                  <a:pt x="675618" y="3343163"/>
                                </a:cubicBezTo>
                                <a:lnTo>
                                  <a:pt x="2229230" y="6264986"/>
                                </a:lnTo>
                                <a:cubicBezTo>
                                  <a:pt x="2236394" y="6280326"/>
                                  <a:pt x="2247968" y="6292959"/>
                                  <a:pt x="2262297" y="6301982"/>
                                </a:cubicBezTo>
                                <a:lnTo>
                                  <a:pt x="1772901" y="5382484"/>
                                </a:lnTo>
                                <a:cubicBezTo>
                                  <a:pt x="1765185" y="5367143"/>
                                  <a:pt x="1770697" y="5349096"/>
                                  <a:pt x="1785577" y="5341877"/>
                                </a:cubicBezTo>
                                <a:cubicBezTo>
                                  <a:pt x="1801009" y="5333756"/>
                                  <a:pt x="1818644" y="5339170"/>
                                  <a:pt x="1826360" y="5354510"/>
                                </a:cubicBezTo>
                                <a:lnTo>
                                  <a:pt x="2339454" y="6316420"/>
                                </a:lnTo>
                                <a:cubicBezTo>
                                  <a:pt x="2362601" y="6311908"/>
                                  <a:pt x="2381339" y="6300177"/>
                                  <a:pt x="2396771" y="6283935"/>
                                </a:cubicBezTo>
                                <a:lnTo>
                                  <a:pt x="1399241" y="4410648"/>
                                </a:lnTo>
                                <a:cubicBezTo>
                                  <a:pt x="1393178" y="4398917"/>
                                  <a:pt x="1398139" y="4384480"/>
                                  <a:pt x="1409712" y="4378163"/>
                                </a:cubicBezTo>
                                <a:cubicBezTo>
                                  <a:pt x="1421286" y="4371847"/>
                                  <a:pt x="1436166" y="4376358"/>
                                  <a:pt x="1442779" y="4388089"/>
                                </a:cubicBezTo>
                                <a:lnTo>
                                  <a:pt x="2422122" y="6225282"/>
                                </a:lnTo>
                                <a:cubicBezTo>
                                  <a:pt x="2423225" y="6206333"/>
                                  <a:pt x="2419367" y="6187383"/>
                                  <a:pt x="2410549" y="6169336"/>
                                </a:cubicBezTo>
                                <a:lnTo>
                                  <a:pt x="1918948" y="5246227"/>
                                </a:lnTo>
                                <a:cubicBezTo>
                                  <a:pt x="1911233" y="5232693"/>
                                  <a:pt x="1907375" y="5217353"/>
                                  <a:pt x="1907375" y="5202012"/>
                                </a:cubicBezTo>
                                <a:cubicBezTo>
                                  <a:pt x="1906273" y="5146066"/>
                                  <a:pt x="1950913" y="5099143"/>
                                  <a:pt x="2006577" y="5098241"/>
                                </a:cubicBezTo>
                                <a:lnTo>
                                  <a:pt x="546105" y="2355987"/>
                                </a:lnTo>
                                <a:cubicBezTo>
                                  <a:pt x="543349" y="2351475"/>
                                  <a:pt x="546105" y="2346061"/>
                                  <a:pt x="549411" y="2343354"/>
                                </a:cubicBezTo>
                                <a:cubicBezTo>
                                  <a:pt x="554922" y="2340647"/>
                                  <a:pt x="559883" y="2343354"/>
                                  <a:pt x="562087" y="2346963"/>
                                </a:cubicBezTo>
                                <a:lnTo>
                                  <a:pt x="2028070" y="5099143"/>
                                </a:lnTo>
                                <a:cubicBezTo>
                                  <a:pt x="2057280" y="5105460"/>
                                  <a:pt x="2084285" y="5124410"/>
                                  <a:pt x="2098063" y="5151480"/>
                                </a:cubicBezTo>
                                <a:lnTo>
                                  <a:pt x="3167790" y="7162828"/>
                                </a:lnTo>
                                <a:cubicBezTo>
                                  <a:pt x="3181568" y="7188997"/>
                                  <a:pt x="3183221" y="7221481"/>
                                  <a:pt x="3171648" y="7248552"/>
                                </a:cubicBezTo>
                                <a:lnTo>
                                  <a:pt x="4423560" y="9597624"/>
                                </a:lnTo>
                                <a:lnTo>
                                  <a:pt x="4403124" y="9597624"/>
                                </a:lnTo>
                                <a:lnTo>
                                  <a:pt x="3162830" y="7266599"/>
                                </a:lnTo>
                                <a:cubicBezTo>
                                  <a:pt x="3155114" y="7276525"/>
                                  <a:pt x="3146296" y="7285548"/>
                                  <a:pt x="3134722" y="7293670"/>
                                </a:cubicBezTo>
                                <a:lnTo>
                                  <a:pt x="3334228" y="7669049"/>
                                </a:lnTo>
                                <a:cubicBezTo>
                                  <a:pt x="3341944" y="7684389"/>
                                  <a:pt x="3336984" y="7701534"/>
                                  <a:pt x="3321553" y="7709655"/>
                                </a:cubicBezTo>
                                <a:cubicBezTo>
                                  <a:pt x="3306121" y="7716874"/>
                                  <a:pt x="3288485" y="7711460"/>
                                  <a:pt x="3280770" y="7697022"/>
                                </a:cubicBezTo>
                                <a:lnTo>
                                  <a:pt x="3127007" y="7409171"/>
                                </a:lnTo>
                                <a:cubicBezTo>
                                  <a:pt x="3119291" y="7393831"/>
                                  <a:pt x="3101655" y="7388417"/>
                                  <a:pt x="3086224" y="7395636"/>
                                </a:cubicBezTo>
                                <a:cubicBezTo>
                                  <a:pt x="3071344" y="7403757"/>
                                  <a:pt x="3066383" y="7421804"/>
                                  <a:pt x="3073548" y="7436242"/>
                                </a:cubicBezTo>
                                <a:lnTo>
                                  <a:pt x="3142438" y="7564376"/>
                                </a:lnTo>
                                <a:cubicBezTo>
                                  <a:pt x="3145194" y="7570692"/>
                                  <a:pt x="3146296" y="7577009"/>
                                  <a:pt x="3145194" y="7583325"/>
                                </a:cubicBezTo>
                                <a:lnTo>
                                  <a:pt x="4217953" y="9597624"/>
                                </a:lnTo>
                                <a:lnTo>
                                  <a:pt x="4162354" y="9597624"/>
                                </a:lnTo>
                                <a:lnTo>
                                  <a:pt x="3101655" y="7606787"/>
                                </a:lnTo>
                                <a:cubicBezTo>
                                  <a:pt x="3096695" y="7604080"/>
                                  <a:pt x="3091735" y="7598665"/>
                                  <a:pt x="3088979" y="7594154"/>
                                </a:cubicBezTo>
                                <a:lnTo>
                                  <a:pt x="2836015" y="7118613"/>
                                </a:lnTo>
                                <a:cubicBezTo>
                                  <a:pt x="2828850" y="7103273"/>
                                  <a:pt x="2810663" y="7097859"/>
                                  <a:pt x="2795783" y="7105980"/>
                                </a:cubicBezTo>
                                <a:cubicBezTo>
                                  <a:pt x="2780351" y="7113199"/>
                                  <a:pt x="2775391" y="7131246"/>
                                  <a:pt x="2783107" y="7146586"/>
                                </a:cubicBezTo>
                                <a:lnTo>
                                  <a:pt x="3210777" y="7950584"/>
                                </a:lnTo>
                                <a:cubicBezTo>
                                  <a:pt x="3214635" y="7956900"/>
                                  <a:pt x="3216288" y="7963217"/>
                                  <a:pt x="3214635" y="7969533"/>
                                </a:cubicBezTo>
                                <a:lnTo>
                                  <a:pt x="4081780" y="9597624"/>
                                </a:lnTo>
                                <a:lnTo>
                                  <a:pt x="4060610" y="9597624"/>
                                </a:lnTo>
                                <a:lnTo>
                                  <a:pt x="3203613" y="7988483"/>
                                </a:lnTo>
                                <a:cubicBezTo>
                                  <a:pt x="3201959" y="7989385"/>
                                  <a:pt x="3199755" y="7989385"/>
                                  <a:pt x="3198101" y="7991190"/>
                                </a:cubicBezTo>
                                <a:cubicBezTo>
                                  <a:pt x="3184323" y="7998408"/>
                                  <a:pt x="3166688" y="7992092"/>
                                  <a:pt x="3158972" y="7978557"/>
                                </a:cubicBezTo>
                                <a:lnTo>
                                  <a:pt x="2588561" y="6907462"/>
                                </a:lnTo>
                                <a:cubicBezTo>
                                  <a:pt x="2588561" y="6924607"/>
                                  <a:pt x="2592419" y="6940849"/>
                                  <a:pt x="2600135" y="6956189"/>
                                </a:cubicBezTo>
                                <a:lnTo>
                                  <a:pt x="2979857" y="7669049"/>
                                </a:lnTo>
                                <a:cubicBezTo>
                                  <a:pt x="2997493" y="7701534"/>
                                  <a:pt x="2995289" y="7742140"/>
                                  <a:pt x="2974897" y="7772820"/>
                                </a:cubicBezTo>
                                <a:lnTo>
                                  <a:pt x="3947610" y="9597624"/>
                                </a:lnTo>
                                <a:lnTo>
                                  <a:pt x="3926446" y="9597624"/>
                                </a:lnTo>
                                <a:lnTo>
                                  <a:pt x="2962221" y="7786355"/>
                                </a:lnTo>
                                <a:cubicBezTo>
                                  <a:pt x="2936319" y="7811621"/>
                                  <a:pt x="2901047" y="7822449"/>
                                  <a:pt x="2866877" y="7813426"/>
                                </a:cubicBezTo>
                                <a:lnTo>
                                  <a:pt x="3816603" y="9597624"/>
                                </a:lnTo>
                                <a:lnTo>
                                  <a:pt x="3715915" y="9597624"/>
                                </a:lnTo>
                                <a:lnTo>
                                  <a:pt x="1238313" y="4949354"/>
                                </a:lnTo>
                                <a:cubicBezTo>
                                  <a:pt x="1227842" y="4945743"/>
                                  <a:pt x="1216819" y="4947549"/>
                                  <a:pt x="1207451" y="4952061"/>
                                </a:cubicBezTo>
                                <a:cubicBezTo>
                                  <a:pt x="1188712" y="4961986"/>
                                  <a:pt x="1180997" y="4986349"/>
                                  <a:pt x="1190917" y="5005300"/>
                                </a:cubicBezTo>
                                <a:lnTo>
                                  <a:pt x="1386565" y="5371654"/>
                                </a:lnTo>
                                <a:cubicBezTo>
                                  <a:pt x="1397036" y="5390605"/>
                                  <a:pt x="1389320" y="5414967"/>
                                  <a:pt x="1370031" y="5424893"/>
                                </a:cubicBezTo>
                                <a:cubicBezTo>
                                  <a:pt x="1351293" y="5435723"/>
                                  <a:pt x="1327044" y="5427600"/>
                                  <a:pt x="1317124" y="5408651"/>
                                </a:cubicBezTo>
                                <a:lnTo>
                                  <a:pt x="948423" y="4717448"/>
                                </a:lnTo>
                                <a:cubicBezTo>
                                  <a:pt x="938503" y="4698499"/>
                                  <a:pt x="914254" y="4691280"/>
                                  <a:pt x="894964" y="4701206"/>
                                </a:cubicBezTo>
                                <a:cubicBezTo>
                                  <a:pt x="876227" y="4711132"/>
                                  <a:pt x="868511" y="4735496"/>
                                  <a:pt x="878431" y="4754445"/>
                                </a:cubicBezTo>
                                <a:lnTo>
                                  <a:pt x="1403099" y="5738913"/>
                                </a:lnTo>
                                <a:cubicBezTo>
                                  <a:pt x="1409712" y="5749741"/>
                                  <a:pt x="1409712" y="5764179"/>
                                  <a:pt x="1403099" y="5775007"/>
                                </a:cubicBezTo>
                                <a:lnTo>
                                  <a:pt x="3439038" y="9597624"/>
                                </a:lnTo>
                                <a:lnTo>
                                  <a:pt x="3339461" y="9597624"/>
                                </a:lnTo>
                                <a:close/>
                                <a:moveTo>
                                  <a:pt x="0" y="3698612"/>
                                </a:moveTo>
                                <a:lnTo>
                                  <a:pt x="0" y="3658545"/>
                                </a:lnTo>
                                <a:lnTo>
                                  <a:pt x="3163083" y="9597624"/>
                                </a:lnTo>
                                <a:lnTo>
                                  <a:pt x="3141743" y="9597624"/>
                                </a:lnTo>
                                <a:close/>
                                <a:moveTo>
                                  <a:pt x="0" y="4033634"/>
                                </a:moveTo>
                                <a:lnTo>
                                  <a:pt x="0" y="3846531"/>
                                </a:lnTo>
                                <a:lnTo>
                                  <a:pt x="3062732" y="9597624"/>
                                </a:lnTo>
                                <a:lnTo>
                                  <a:pt x="2962153" y="9597624"/>
                                </a:lnTo>
                                <a:close/>
                                <a:moveTo>
                                  <a:pt x="0" y="4319136"/>
                                </a:moveTo>
                                <a:lnTo>
                                  <a:pt x="0" y="4279068"/>
                                </a:lnTo>
                                <a:lnTo>
                                  <a:pt x="2832599" y="9597624"/>
                                </a:lnTo>
                                <a:lnTo>
                                  <a:pt x="2811260" y="9597624"/>
                                </a:lnTo>
                                <a:close/>
                                <a:moveTo>
                                  <a:pt x="0" y="4741813"/>
                                </a:moveTo>
                                <a:lnTo>
                                  <a:pt x="0" y="4554387"/>
                                </a:lnTo>
                                <a:lnTo>
                                  <a:pt x="2685765" y="9597624"/>
                                </a:lnTo>
                                <a:lnTo>
                                  <a:pt x="2585951" y="959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ey center shadow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77253" y="360788"/>
                            <a:ext cx="8852829" cy="6555558"/>
                          </a:xfrm>
                          <a:custGeom>
                            <a:avLst/>
                            <a:gdLst>
                              <a:gd name="T0" fmla="*/ 13961 w 13962"/>
                              <a:gd name="T1" fmla="*/ 10321 h 10322"/>
                              <a:gd name="T2" fmla="*/ 0 w 13962"/>
                              <a:gd name="T3" fmla="*/ 10321 h 10322"/>
                              <a:gd name="T4" fmla="*/ 0 w 13962"/>
                              <a:gd name="T5" fmla="*/ 0 h 10322"/>
                              <a:gd name="T6" fmla="*/ 13961 w 13962"/>
                              <a:gd name="T7" fmla="*/ 0 h 10322"/>
                              <a:gd name="T8" fmla="*/ 13961 w 13962"/>
                              <a:gd name="T9" fmla="*/ 10321 h 10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962" h="10322">
                                <a:moveTo>
                                  <a:pt x="13961" y="10321"/>
                                </a:moveTo>
                                <a:lnTo>
                                  <a:pt x="0" y="10321"/>
                                </a:lnTo>
                                <a:lnTo>
                                  <a:pt x="0" y="0"/>
                                </a:lnTo>
                                <a:lnTo>
                                  <a:pt x="13961" y="0"/>
                                </a:lnTo>
                                <a:lnTo>
                                  <a:pt x="13961" y="10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White center box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04074" y="487820"/>
                            <a:ext cx="8606177" cy="6319299"/>
                          </a:xfrm>
                          <a:custGeom>
                            <a:avLst/>
                            <a:gdLst>
                              <a:gd name="T0" fmla="*/ 13572 w 13573"/>
                              <a:gd name="T1" fmla="*/ 9949 h 9950"/>
                              <a:gd name="T2" fmla="*/ 0 w 13573"/>
                              <a:gd name="T3" fmla="*/ 9949 h 9950"/>
                              <a:gd name="T4" fmla="*/ 0 w 13573"/>
                              <a:gd name="T5" fmla="*/ 0 h 9950"/>
                              <a:gd name="T6" fmla="*/ 13572 w 13573"/>
                              <a:gd name="T7" fmla="*/ 0 h 9950"/>
                              <a:gd name="T8" fmla="*/ 13572 w 13573"/>
                              <a:gd name="T9" fmla="*/ 9949 h 9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73" h="9950">
                                <a:moveTo>
                                  <a:pt x="13572" y="9949"/>
                                </a:moveTo>
                                <a:lnTo>
                                  <a:pt x="0" y="9949"/>
                                </a:lnTo>
                                <a:lnTo>
                                  <a:pt x="0" y="0"/>
                                </a:lnTo>
                                <a:lnTo>
                                  <a:pt x="13572" y="0"/>
                                </a:lnTo>
                                <a:lnTo>
                                  <a:pt x="13572" y="9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9" name="Award">
                          <a:extLst/>
                        </wpg:cNvPr>
                        <wpg:cNvGrpSpPr/>
                        <wpg:grpSpPr>
                          <a:xfrm>
                            <a:off x="4093114" y="1669212"/>
                            <a:ext cx="1441957" cy="1390994"/>
                            <a:chOff x="4093114" y="1669212"/>
                            <a:chExt cx="1443990" cy="1390651"/>
                          </a:xfrm>
                        </wpg:grpSpPr>
                        <wps:wsp>
                          <wps:cNvPr id="80" name="Shape">
                            <a:extLst/>
                          </wps:cNvPr>
                          <wps:cNvSpPr/>
                          <wps:spPr>
                            <a:xfrm>
                              <a:off x="4093114" y="1669212"/>
                              <a:ext cx="1443990" cy="13906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5806" y="16471"/>
                                  </a:moveTo>
                                  <a:lnTo>
                                    <a:pt x="16034" y="16471"/>
                                  </a:lnTo>
                                  <a:cubicBezTo>
                                    <a:pt x="16357" y="16235"/>
                                    <a:pt x="16737" y="15978"/>
                                    <a:pt x="17060" y="15662"/>
                                  </a:cubicBezTo>
                                  <a:lnTo>
                                    <a:pt x="17060" y="15584"/>
                                  </a:lnTo>
                                  <a:cubicBezTo>
                                    <a:pt x="16984" y="15505"/>
                                    <a:pt x="16908" y="15505"/>
                                    <a:pt x="16908" y="15505"/>
                                  </a:cubicBezTo>
                                  <a:cubicBezTo>
                                    <a:pt x="16585" y="15741"/>
                                    <a:pt x="16281" y="15998"/>
                                    <a:pt x="15882" y="16235"/>
                                  </a:cubicBezTo>
                                  <a:cubicBezTo>
                                    <a:pt x="15882" y="16313"/>
                                    <a:pt x="15882" y="16392"/>
                                    <a:pt x="15806" y="16471"/>
                                  </a:cubicBezTo>
                                  <a:close/>
                                  <a:moveTo>
                                    <a:pt x="15331" y="1401"/>
                                  </a:moveTo>
                                  <a:cubicBezTo>
                                    <a:pt x="14704" y="1164"/>
                                    <a:pt x="14476" y="2130"/>
                                    <a:pt x="14305" y="2387"/>
                                  </a:cubicBezTo>
                                  <a:cubicBezTo>
                                    <a:pt x="14533" y="2229"/>
                                    <a:pt x="15559" y="2229"/>
                                    <a:pt x="15407" y="1499"/>
                                  </a:cubicBezTo>
                                  <a:cubicBezTo>
                                    <a:pt x="16034" y="1164"/>
                                    <a:pt x="15483" y="355"/>
                                    <a:pt x="15407" y="39"/>
                                  </a:cubicBezTo>
                                  <a:cubicBezTo>
                                    <a:pt x="15331" y="335"/>
                                    <a:pt x="14780" y="986"/>
                                    <a:pt x="15331" y="1401"/>
                                  </a:cubicBezTo>
                                  <a:close/>
                                  <a:moveTo>
                                    <a:pt x="15483" y="1479"/>
                                  </a:moveTo>
                                  <a:lnTo>
                                    <a:pt x="15483" y="1558"/>
                                  </a:lnTo>
                                  <a:cubicBezTo>
                                    <a:pt x="15711" y="1716"/>
                                    <a:pt x="15882" y="1795"/>
                                    <a:pt x="16110" y="1973"/>
                                  </a:cubicBezTo>
                                  <a:lnTo>
                                    <a:pt x="16186" y="1973"/>
                                  </a:lnTo>
                                  <a:cubicBezTo>
                                    <a:pt x="16186" y="1894"/>
                                    <a:pt x="16186" y="1894"/>
                                    <a:pt x="16186" y="1894"/>
                                  </a:cubicBezTo>
                                  <a:cubicBezTo>
                                    <a:pt x="15958" y="1736"/>
                                    <a:pt x="15787" y="1558"/>
                                    <a:pt x="15559" y="1479"/>
                                  </a:cubicBezTo>
                                  <a:cubicBezTo>
                                    <a:pt x="15483" y="1479"/>
                                    <a:pt x="15483" y="1479"/>
                                    <a:pt x="15483" y="1479"/>
                                  </a:cubicBezTo>
                                  <a:close/>
                                  <a:moveTo>
                                    <a:pt x="16661" y="2288"/>
                                  </a:moveTo>
                                  <a:cubicBezTo>
                                    <a:pt x="16661" y="2367"/>
                                    <a:pt x="16661" y="2367"/>
                                    <a:pt x="16661" y="2367"/>
                                  </a:cubicBezTo>
                                  <a:cubicBezTo>
                                    <a:pt x="16813" y="2525"/>
                                    <a:pt x="16984" y="2702"/>
                                    <a:pt x="17136" y="2860"/>
                                  </a:cubicBezTo>
                                  <a:cubicBezTo>
                                    <a:pt x="17212" y="2860"/>
                                    <a:pt x="17212" y="2860"/>
                                    <a:pt x="17288" y="2860"/>
                                  </a:cubicBezTo>
                                  <a:cubicBezTo>
                                    <a:pt x="17288" y="2781"/>
                                    <a:pt x="17288" y="2702"/>
                                    <a:pt x="17288" y="2702"/>
                                  </a:cubicBezTo>
                                  <a:cubicBezTo>
                                    <a:pt x="17136" y="2545"/>
                                    <a:pt x="16965" y="2367"/>
                                    <a:pt x="16737" y="2288"/>
                                  </a:cubicBezTo>
                                  <a:cubicBezTo>
                                    <a:pt x="16737" y="2288"/>
                                    <a:pt x="16737" y="2288"/>
                                    <a:pt x="16661" y="2288"/>
                                  </a:cubicBezTo>
                                  <a:close/>
                                  <a:moveTo>
                                    <a:pt x="15331" y="2860"/>
                                  </a:moveTo>
                                  <a:cubicBezTo>
                                    <a:pt x="15654" y="2781"/>
                                    <a:pt x="16585" y="3018"/>
                                    <a:pt x="16585" y="2209"/>
                                  </a:cubicBezTo>
                                  <a:cubicBezTo>
                                    <a:pt x="17288" y="2052"/>
                                    <a:pt x="16813" y="1144"/>
                                    <a:pt x="16813" y="828"/>
                                  </a:cubicBezTo>
                                  <a:cubicBezTo>
                                    <a:pt x="16737" y="1065"/>
                                    <a:pt x="16034" y="1716"/>
                                    <a:pt x="16490" y="2130"/>
                                  </a:cubicBezTo>
                                  <a:cubicBezTo>
                                    <a:pt x="15958" y="1795"/>
                                    <a:pt x="15559" y="2702"/>
                                    <a:pt x="15331" y="2860"/>
                                  </a:cubicBezTo>
                                  <a:close/>
                                  <a:moveTo>
                                    <a:pt x="4654" y="15584"/>
                                  </a:moveTo>
                                  <a:lnTo>
                                    <a:pt x="4578" y="15662"/>
                                  </a:lnTo>
                                  <a:cubicBezTo>
                                    <a:pt x="4977" y="15998"/>
                                    <a:pt x="5281" y="16235"/>
                                    <a:pt x="5680" y="16471"/>
                                  </a:cubicBezTo>
                                  <a:cubicBezTo>
                                    <a:pt x="5756" y="16471"/>
                                    <a:pt x="5832" y="16471"/>
                                    <a:pt x="5832" y="16471"/>
                                  </a:cubicBezTo>
                                  <a:cubicBezTo>
                                    <a:pt x="5832" y="16392"/>
                                    <a:pt x="5756" y="16313"/>
                                    <a:pt x="5756" y="16235"/>
                                  </a:cubicBezTo>
                                  <a:cubicBezTo>
                                    <a:pt x="5433" y="15998"/>
                                    <a:pt x="5129" y="15741"/>
                                    <a:pt x="4806" y="15505"/>
                                  </a:cubicBezTo>
                                  <a:cubicBezTo>
                                    <a:pt x="4730" y="15505"/>
                                    <a:pt x="4654" y="15505"/>
                                    <a:pt x="4654" y="15584"/>
                                  </a:cubicBezTo>
                                  <a:close/>
                                  <a:moveTo>
                                    <a:pt x="14533" y="1144"/>
                                  </a:moveTo>
                                  <a:cubicBezTo>
                                    <a:pt x="14685" y="1144"/>
                                    <a:pt x="14856" y="1223"/>
                                    <a:pt x="14932" y="1302"/>
                                  </a:cubicBezTo>
                                  <a:cubicBezTo>
                                    <a:pt x="15008" y="1302"/>
                                    <a:pt x="15008" y="1302"/>
                                    <a:pt x="15008" y="1302"/>
                                  </a:cubicBezTo>
                                  <a:cubicBezTo>
                                    <a:pt x="15008" y="1223"/>
                                    <a:pt x="15008" y="1223"/>
                                    <a:pt x="15008" y="1223"/>
                                  </a:cubicBezTo>
                                  <a:cubicBezTo>
                                    <a:pt x="14856" y="1144"/>
                                    <a:pt x="14685" y="1065"/>
                                    <a:pt x="14533" y="986"/>
                                  </a:cubicBezTo>
                                  <a:cubicBezTo>
                                    <a:pt x="14381" y="414"/>
                                    <a:pt x="13583" y="651"/>
                                    <a:pt x="13355" y="572"/>
                                  </a:cubicBezTo>
                                  <a:cubicBezTo>
                                    <a:pt x="13602" y="730"/>
                                    <a:pt x="14153" y="1479"/>
                                    <a:pt x="14533" y="1144"/>
                                  </a:cubicBezTo>
                                  <a:close/>
                                  <a:moveTo>
                                    <a:pt x="6212" y="1558"/>
                                  </a:moveTo>
                                  <a:lnTo>
                                    <a:pt x="6212" y="1479"/>
                                  </a:lnTo>
                                  <a:cubicBezTo>
                                    <a:pt x="6136" y="1479"/>
                                    <a:pt x="6136" y="1479"/>
                                    <a:pt x="6136" y="1479"/>
                                  </a:cubicBezTo>
                                  <a:cubicBezTo>
                                    <a:pt x="5908" y="1558"/>
                                    <a:pt x="5661" y="1716"/>
                                    <a:pt x="5433" y="1894"/>
                                  </a:cubicBezTo>
                                  <a:cubicBezTo>
                                    <a:pt x="5433" y="1894"/>
                                    <a:pt x="5433" y="1894"/>
                                    <a:pt x="5433" y="1973"/>
                                  </a:cubicBezTo>
                                  <a:lnTo>
                                    <a:pt x="5509" y="1973"/>
                                  </a:lnTo>
                                  <a:cubicBezTo>
                                    <a:pt x="5737" y="1795"/>
                                    <a:pt x="5984" y="1716"/>
                                    <a:pt x="6212" y="1558"/>
                                  </a:cubicBezTo>
                                  <a:close/>
                                  <a:moveTo>
                                    <a:pt x="5110" y="2209"/>
                                  </a:moveTo>
                                  <a:cubicBezTo>
                                    <a:pt x="5034" y="3018"/>
                                    <a:pt x="6060" y="2781"/>
                                    <a:pt x="6364" y="2860"/>
                                  </a:cubicBezTo>
                                  <a:cubicBezTo>
                                    <a:pt x="6041" y="2702"/>
                                    <a:pt x="5737" y="1795"/>
                                    <a:pt x="5186" y="2130"/>
                                  </a:cubicBezTo>
                                  <a:cubicBezTo>
                                    <a:pt x="5661" y="1716"/>
                                    <a:pt x="4863" y="1065"/>
                                    <a:pt x="4787" y="828"/>
                                  </a:cubicBezTo>
                                  <a:cubicBezTo>
                                    <a:pt x="4806" y="1144"/>
                                    <a:pt x="4407" y="2052"/>
                                    <a:pt x="5110" y="2209"/>
                                  </a:cubicBezTo>
                                  <a:close/>
                                  <a:moveTo>
                                    <a:pt x="7086" y="1144"/>
                                  </a:moveTo>
                                  <a:cubicBezTo>
                                    <a:pt x="7485" y="1479"/>
                                    <a:pt x="8036" y="730"/>
                                    <a:pt x="8340" y="572"/>
                                  </a:cubicBezTo>
                                  <a:cubicBezTo>
                                    <a:pt x="8017" y="651"/>
                                    <a:pt x="7238" y="414"/>
                                    <a:pt x="7086" y="986"/>
                                  </a:cubicBezTo>
                                  <a:cubicBezTo>
                                    <a:pt x="6934" y="1065"/>
                                    <a:pt x="6763" y="1144"/>
                                    <a:pt x="6611" y="1223"/>
                                  </a:cubicBezTo>
                                  <a:cubicBezTo>
                                    <a:pt x="6611" y="1223"/>
                                    <a:pt x="6611" y="1223"/>
                                    <a:pt x="6611" y="1302"/>
                                  </a:cubicBezTo>
                                  <a:lnTo>
                                    <a:pt x="6687" y="1302"/>
                                  </a:lnTo>
                                  <a:cubicBezTo>
                                    <a:pt x="6839" y="1223"/>
                                    <a:pt x="6915" y="1144"/>
                                    <a:pt x="7086" y="1144"/>
                                  </a:cubicBezTo>
                                  <a:close/>
                                  <a:moveTo>
                                    <a:pt x="6288" y="1479"/>
                                  </a:moveTo>
                                  <a:cubicBezTo>
                                    <a:pt x="6136" y="2209"/>
                                    <a:pt x="7067" y="2209"/>
                                    <a:pt x="7390" y="2367"/>
                                  </a:cubicBezTo>
                                  <a:cubicBezTo>
                                    <a:pt x="7162" y="2130"/>
                                    <a:pt x="6991" y="1144"/>
                                    <a:pt x="6364" y="1381"/>
                                  </a:cubicBezTo>
                                  <a:cubicBezTo>
                                    <a:pt x="6915" y="967"/>
                                    <a:pt x="6288" y="316"/>
                                    <a:pt x="6212" y="0"/>
                                  </a:cubicBezTo>
                                  <a:cubicBezTo>
                                    <a:pt x="6212" y="335"/>
                                    <a:pt x="5661" y="1144"/>
                                    <a:pt x="6288" y="1479"/>
                                  </a:cubicBezTo>
                                  <a:close/>
                                  <a:moveTo>
                                    <a:pt x="19795" y="11007"/>
                                  </a:moveTo>
                                  <a:cubicBezTo>
                                    <a:pt x="19871" y="10672"/>
                                    <a:pt x="19947" y="10356"/>
                                    <a:pt x="19947" y="10021"/>
                                  </a:cubicBezTo>
                                  <a:cubicBezTo>
                                    <a:pt x="19947" y="10021"/>
                                    <a:pt x="19871" y="10021"/>
                                    <a:pt x="19871" y="9942"/>
                                  </a:cubicBezTo>
                                  <a:cubicBezTo>
                                    <a:pt x="19795" y="10021"/>
                                    <a:pt x="19719" y="10021"/>
                                    <a:pt x="19719" y="10021"/>
                                  </a:cubicBezTo>
                                  <a:cubicBezTo>
                                    <a:pt x="19719" y="10356"/>
                                    <a:pt x="19643" y="10593"/>
                                    <a:pt x="19567" y="10830"/>
                                  </a:cubicBezTo>
                                  <a:cubicBezTo>
                                    <a:pt x="19643" y="10908"/>
                                    <a:pt x="19643" y="10987"/>
                                    <a:pt x="19643" y="11066"/>
                                  </a:cubicBezTo>
                                  <a:cubicBezTo>
                                    <a:pt x="19719" y="11007"/>
                                    <a:pt x="19795" y="11007"/>
                                    <a:pt x="19795" y="11007"/>
                                  </a:cubicBezTo>
                                  <a:close/>
                                  <a:moveTo>
                                    <a:pt x="5034" y="2367"/>
                                  </a:moveTo>
                                  <a:cubicBezTo>
                                    <a:pt x="4958" y="2367"/>
                                    <a:pt x="4958" y="2367"/>
                                    <a:pt x="4958" y="2288"/>
                                  </a:cubicBezTo>
                                  <a:lnTo>
                                    <a:pt x="4882" y="2288"/>
                                  </a:lnTo>
                                  <a:cubicBezTo>
                                    <a:pt x="4730" y="2367"/>
                                    <a:pt x="4559" y="2525"/>
                                    <a:pt x="4407" y="2702"/>
                                  </a:cubicBezTo>
                                  <a:cubicBezTo>
                                    <a:pt x="4407" y="2702"/>
                                    <a:pt x="4407" y="2781"/>
                                    <a:pt x="4407" y="2860"/>
                                  </a:cubicBezTo>
                                  <a:cubicBezTo>
                                    <a:pt x="4407" y="2860"/>
                                    <a:pt x="4483" y="2860"/>
                                    <a:pt x="4559" y="2860"/>
                                  </a:cubicBezTo>
                                  <a:cubicBezTo>
                                    <a:pt x="4730" y="2702"/>
                                    <a:pt x="4806" y="2525"/>
                                    <a:pt x="5034" y="2367"/>
                                  </a:cubicBezTo>
                                  <a:close/>
                                  <a:moveTo>
                                    <a:pt x="19795" y="7595"/>
                                  </a:moveTo>
                                  <a:cubicBezTo>
                                    <a:pt x="19472" y="6865"/>
                                    <a:pt x="18541" y="7358"/>
                                    <a:pt x="18142" y="7358"/>
                                  </a:cubicBezTo>
                                  <a:cubicBezTo>
                                    <a:pt x="18541" y="7437"/>
                                    <a:pt x="19244" y="8423"/>
                                    <a:pt x="19795" y="7772"/>
                                  </a:cubicBezTo>
                                  <a:cubicBezTo>
                                    <a:pt x="20574" y="8186"/>
                                    <a:pt x="20897" y="7042"/>
                                    <a:pt x="21125" y="6786"/>
                                  </a:cubicBezTo>
                                  <a:cubicBezTo>
                                    <a:pt x="20821" y="6944"/>
                                    <a:pt x="19719" y="6865"/>
                                    <a:pt x="19795" y="7595"/>
                                  </a:cubicBezTo>
                                  <a:close/>
                                  <a:moveTo>
                                    <a:pt x="16034" y="3748"/>
                                  </a:moveTo>
                                  <a:cubicBezTo>
                                    <a:pt x="16433" y="3669"/>
                                    <a:pt x="17535" y="4083"/>
                                    <a:pt x="17611" y="3176"/>
                                  </a:cubicBezTo>
                                  <a:cubicBezTo>
                                    <a:pt x="18465" y="3097"/>
                                    <a:pt x="18161" y="1953"/>
                                    <a:pt x="18237" y="1539"/>
                                  </a:cubicBezTo>
                                  <a:cubicBezTo>
                                    <a:pt x="18009" y="1874"/>
                                    <a:pt x="17060" y="2426"/>
                                    <a:pt x="17611" y="3097"/>
                                  </a:cubicBezTo>
                                  <a:cubicBezTo>
                                    <a:pt x="16984" y="2624"/>
                                    <a:pt x="16338" y="3590"/>
                                    <a:pt x="16034" y="3748"/>
                                  </a:cubicBezTo>
                                  <a:close/>
                                  <a:moveTo>
                                    <a:pt x="19871" y="9705"/>
                                  </a:moveTo>
                                  <a:cubicBezTo>
                                    <a:pt x="19871" y="8818"/>
                                    <a:pt x="18693" y="9054"/>
                                    <a:pt x="18294" y="8896"/>
                                  </a:cubicBezTo>
                                  <a:cubicBezTo>
                                    <a:pt x="18617" y="9133"/>
                                    <a:pt x="19073" y="10356"/>
                                    <a:pt x="19871" y="9784"/>
                                  </a:cubicBezTo>
                                  <a:cubicBezTo>
                                    <a:pt x="20498" y="10514"/>
                                    <a:pt x="21201" y="9370"/>
                                    <a:pt x="21524" y="9212"/>
                                  </a:cubicBezTo>
                                  <a:cubicBezTo>
                                    <a:pt x="21144" y="9311"/>
                                    <a:pt x="20042" y="8818"/>
                                    <a:pt x="19871" y="9705"/>
                                  </a:cubicBezTo>
                                  <a:close/>
                                  <a:moveTo>
                                    <a:pt x="19339" y="11915"/>
                                  </a:moveTo>
                                  <a:cubicBezTo>
                                    <a:pt x="19187" y="12250"/>
                                    <a:pt x="19016" y="12644"/>
                                    <a:pt x="18864" y="12980"/>
                                  </a:cubicBezTo>
                                  <a:cubicBezTo>
                                    <a:pt x="18864" y="13059"/>
                                    <a:pt x="18864" y="13138"/>
                                    <a:pt x="18864" y="13138"/>
                                  </a:cubicBezTo>
                                  <a:lnTo>
                                    <a:pt x="19092" y="13138"/>
                                  </a:lnTo>
                                  <a:cubicBezTo>
                                    <a:pt x="19244" y="12723"/>
                                    <a:pt x="19415" y="12329"/>
                                    <a:pt x="19567" y="11915"/>
                                  </a:cubicBezTo>
                                  <a:cubicBezTo>
                                    <a:pt x="19491" y="11915"/>
                                    <a:pt x="19491" y="11915"/>
                                    <a:pt x="19491" y="11836"/>
                                  </a:cubicBezTo>
                                  <a:cubicBezTo>
                                    <a:pt x="19415" y="11836"/>
                                    <a:pt x="19339" y="11836"/>
                                    <a:pt x="19339" y="11915"/>
                                  </a:cubicBezTo>
                                  <a:close/>
                                  <a:moveTo>
                                    <a:pt x="21600" y="11342"/>
                                  </a:moveTo>
                                  <a:cubicBezTo>
                                    <a:pt x="21125" y="11342"/>
                                    <a:pt x="19947" y="10534"/>
                                    <a:pt x="19567" y="11500"/>
                                  </a:cubicBezTo>
                                  <a:cubicBezTo>
                                    <a:pt x="19719" y="10435"/>
                                    <a:pt x="18313" y="10435"/>
                                    <a:pt x="17915" y="10119"/>
                                  </a:cubicBezTo>
                                  <a:cubicBezTo>
                                    <a:pt x="18237" y="10534"/>
                                    <a:pt x="18465" y="12072"/>
                                    <a:pt x="19491" y="11678"/>
                                  </a:cubicBezTo>
                                  <a:cubicBezTo>
                                    <a:pt x="20118" y="12644"/>
                                    <a:pt x="21144" y="11500"/>
                                    <a:pt x="21600" y="11342"/>
                                  </a:cubicBezTo>
                                  <a:close/>
                                  <a:moveTo>
                                    <a:pt x="19871" y="9311"/>
                                  </a:moveTo>
                                  <a:cubicBezTo>
                                    <a:pt x="19947" y="9311"/>
                                    <a:pt x="19947" y="9232"/>
                                    <a:pt x="20023" y="9232"/>
                                  </a:cubicBezTo>
                                  <a:lnTo>
                                    <a:pt x="20023" y="8995"/>
                                  </a:lnTo>
                                  <a:cubicBezTo>
                                    <a:pt x="20023" y="8660"/>
                                    <a:pt x="19947" y="8344"/>
                                    <a:pt x="19947" y="8009"/>
                                  </a:cubicBezTo>
                                  <a:cubicBezTo>
                                    <a:pt x="19871" y="8009"/>
                                    <a:pt x="19871" y="8009"/>
                                    <a:pt x="19795" y="7930"/>
                                  </a:cubicBezTo>
                                  <a:cubicBezTo>
                                    <a:pt x="19795" y="8009"/>
                                    <a:pt x="19719" y="8009"/>
                                    <a:pt x="19719" y="8088"/>
                                  </a:cubicBezTo>
                                  <a:cubicBezTo>
                                    <a:pt x="19719" y="8324"/>
                                    <a:pt x="19795" y="8660"/>
                                    <a:pt x="19795" y="8975"/>
                                  </a:cubicBezTo>
                                  <a:cubicBezTo>
                                    <a:pt x="19795" y="9054"/>
                                    <a:pt x="19795" y="9054"/>
                                    <a:pt x="19795" y="9133"/>
                                  </a:cubicBezTo>
                                  <a:cubicBezTo>
                                    <a:pt x="19795" y="9212"/>
                                    <a:pt x="19871" y="9212"/>
                                    <a:pt x="19871" y="9311"/>
                                  </a:cubicBezTo>
                                  <a:close/>
                                  <a:moveTo>
                                    <a:pt x="16889" y="4734"/>
                                  </a:moveTo>
                                  <a:cubicBezTo>
                                    <a:pt x="17288" y="4734"/>
                                    <a:pt x="18294" y="5306"/>
                                    <a:pt x="18617" y="4498"/>
                                  </a:cubicBezTo>
                                  <a:cubicBezTo>
                                    <a:pt x="19472" y="4576"/>
                                    <a:pt x="19320" y="3353"/>
                                    <a:pt x="19472" y="3038"/>
                                  </a:cubicBezTo>
                                  <a:cubicBezTo>
                                    <a:pt x="19244" y="3275"/>
                                    <a:pt x="18142" y="3689"/>
                                    <a:pt x="18522" y="4419"/>
                                  </a:cubicBezTo>
                                  <a:cubicBezTo>
                                    <a:pt x="18066" y="3748"/>
                                    <a:pt x="17288" y="4576"/>
                                    <a:pt x="16889" y="4734"/>
                                  </a:cubicBezTo>
                                  <a:close/>
                                  <a:moveTo>
                                    <a:pt x="17763" y="3353"/>
                                  </a:moveTo>
                                  <a:cubicBezTo>
                                    <a:pt x="17763" y="3353"/>
                                    <a:pt x="17763" y="3432"/>
                                    <a:pt x="17687" y="3432"/>
                                  </a:cubicBezTo>
                                  <a:cubicBezTo>
                                    <a:pt x="17839" y="3590"/>
                                    <a:pt x="18009" y="3768"/>
                                    <a:pt x="18085" y="3925"/>
                                  </a:cubicBezTo>
                                  <a:cubicBezTo>
                                    <a:pt x="18161" y="3925"/>
                                    <a:pt x="18161" y="3925"/>
                                    <a:pt x="18161" y="3925"/>
                                  </a:cubicBezTo>
                                  <a:cubicBezTo>
                                    <a:pt x="18237" y="4004"/>
                                    <a:pt x="18237" y="4004"/>
                                    <a:pt x="18313" y="4004"/>
                                  </a:cubicBezTo>
                                  <a:cubicBezTo>
                                    <a:pt x="18313" y="3925"/>
                                    <a:pt x="18313" y="3925"/>
                                    <a:pt x="18313" y="3847"/>
                                  </a:cubicBezTo>
                                  <a:cubicBezTo>
                                    <a:pt x="18161" y="3610"/>
                                    <a:pt x="17990" y="3432"/>
                                    <a:pt x="17839" y="3275"/>
                                  </a:cubicBezTo>
                                  <a:lnTo>
                                    <a:pt x="17763" y="3353"/>
                                  </a:lnTo>
                                  <a:close/>
                                  <a:moveTo>
                                    <a:pt x="19795" y="7101"/>
                                  </a:moveTo>
                                  <a:cubicBezTo>
                                    <a:pt x="19719" y="6766"/>
                                    <a:pt x="19643" y="6372"/>
                                    <a:pt x="19472" y="6036"/>
                                  </a:cubicBezTo>
                                  <a:cubicBezTo>
                                    <a:pt x="19472" y="6036"/>
                                    <a:pt x="19396" y="6036"/>
                                    <a:pt x="19320" y="6036"/>
                                  </a:cubicBezTo>
                                  <a:cubicBezTo>
                                    <a:pt x="19320" y="6115"/>
                                    <a:pt x="19320" y="6115"/>
                                    <a:pt x="19244" y="6194"/>
                                  </a:cubicBezTo>
                                  <a:cubicBezTo>
                                    <a:pt x="19396" y="6431"/>
                                    <a:pt x="19472" y="6766"/>
                                    <a:pt x="19567" y="7082"/>
                                  </a:cubicBezTo>
                                  <a:cubicBezTo>
                                    <a:pt x="19643" y="7161"/>
                                    <a:pt x="19643" y="7161"/>
                                    <a:pt x="19719" y="7161"/>
                                  </a:cubicBezTo>
                                  <a:lnTo>
                                    <a:pt x="19795" y="7101"/>
                                  </a:lnTo>
                                  <a:close/>
                                  <a:moveTo>
                                    <a:pt x="19092" y="5385"/>
                                  </a:moveTo>
                                  <a:cubicBezTo>
                                    <a:pt x="19092" y="5385"/>
                                    <a:pt x="19168" y="5306"/>
                                    <a:pt x="19168" y="5227"/>
                                  </a:cubicBezTo>
                                  <a:cubicBezTo>
                                    <a:pt x="19092" y="5070"/>
                                    <a:pt x="18940" y="4813"/>
                                    <a:pt x="18845" y="4655"/>
                                  </a:cubicBezTo>
                                  <a:cubicBezTo>
                                    <a:pt x="18769" y="4655"/>
                                    <a:pt x="18769" y="4655"/>
                                    <a:pt x="18693" y="4655"/>
                                  </a:cubicBezTo>
                                  <a:cubicBezTo>
                                    <a:pt x="18693" y="4734"/>
                                    <a:pt x="18693" y="4734"/>
                                    <a:pt x="18617" y="4813"/>
                                  </a:cubicBezTo>
                                  <a:cubicBezTo>
                                    <a:pt x="18769" y="4971"/>
                                    <a:pt x="18845" y="5148"/>
                                    <a:pt x="18940" y="5306"/>
                                  </a:cubicBezTo>
                                  <a:cubicBezTo>
                                    <a:pt x="19016" y="5385"/>
                                    <a:pt x="19092" y="5385"/>
                                    <a:pt x="19092" y="5385"/>
                                  </a:cubicBezTo>
                                  <a:close/>
                                  <a:moveTo>
                                    <a:pt x="19244" y="5799"/>
                                  </a:moveTo>
                                  <a:cubicBezTo>
                                    <a:pt x="18845" y="5070"/>
                                    <a:pt x="17991" y="5799"/>
                                    <a:pt x="17592" y="5799"/>
                                  </a:cubicBezTo>
                                  <a:cubicBezTo>
                                    <a:pt x="17990" y="5878"/>
                                    <a:pt x="18845" y="6687"/>
                                    <a:pt x="19320" y="5878"/>
                                  </a:cubicBezTo>
                                  <a:cubicBezTo>
                                    <a:pt x="20099" y="6115"/>
                                    <a:pt x="20175" y="4892"/>
                                    <a:pt x="20422" y="4576"/>
                                  </a:cubicBezTo>
                                  <a:cubicBezTo>
                                    <a:pt x="20118" y="4813"/>
                                    <a:pt x="19016" y="4971"/>
                                    <a:pt x="19244" y="5799"/>
                                  </a:cubicBezTo>
                                  <a:close/>
                                  <a:moveTo>
                                    <a:pt x="1824" y="9784"/>
                                  </a:moveTo>
                                  <a:cubicBezTo>
                                    <a:pt x="2603" y="10356"/>
                                    <a:pt x="3002" y="9133"/>
                                    <a:pt x="3325" y="8896"/>
                                  </a:cubicBezTo>
                                  <a:cubicBezTo>
                                    <a:pt x="3002" y="9054"/>
                                    <a:pt x="1824" y="8818"/>
                                    <a:pt x="1748" y="9705"/>
                                  </a:cubicBezTo>
                                  <a:cubicBezTo>
                                    <a:pt x="1596" y="8818"/>
                                    <a:pt x="494" y="9291"/>
                                    <a:pt x="95" y="9212"/>
                                  </a:cubicBezTo>
                                  <a:cubicBezTo>
                                    <a:pt x="475" y="9390"/>
                                    <a:pt x="1121" y="10534"/>
                                    <a:pt x="1824" y="9784"/>
                                  </a:cubicBezTo>
                                  <a:close/>
                                  <a:moveTo>
                                    <a:pt x="8093" y="17379"/>
                                  </a:moveTo>
                                  <a:cubicBezTo>
                                    <a:pt x="8093" y="17300"/>
                                    <a:pt x="8017" y="17300"/>
                                    <a:pt x="7941" y="17221"/>
                                  </a:cubicBezTo>
                                  <a:cubicBezTo>
                                    <a:pt x="7466" y="17063"/>
                                    <a:pt x="7086" y="16885"/>
                                    <a:pt x="6611" y="16728"/>
                                  </a:cubicBezTo>
                                  <a:cubicBezTo>
                                    <a:pt x="6611" y="16728"/>
                                    <a:pt x="6535" y="16807"/>
                                    <a:pt x="6459" y="16807"/>
                                  </a:cubicBezTo>
                                  <a:cubicBezTo>
                                    <a:pt x="6459" y="16807"/>
                                    <a:pt x="6459" y="16885"/>
                                    <a:pt x="6535" y="16964"/>
                                  </a:cubicBezTo>
                                  <a:cubicBezTo>
                                    <a:pt x="6934" y="17122"/>
                                    <a:pt x="7485" y="17300"/>
                                    <a:pt x="7941" y="17458"/>
                                  </a:cubicBezTo>
                                  <a:cubicBezTo>
                                    <a:pt x="8017" y="17458"/>
                                    <a:pt x="8093" y="17379"/>
                                    <a:pt x="8093" y="17379"/>
                                  </a:cubicBezTo>
                                  <a:close/>
                                  <a:moveTo>
                                    <a:pt x="8568" y="17458"/>
                                  </a:moveTo>
                                  <a:cubicBezTo>
                                    <a:pt x="9518" y="16649"/>
                                    <a:pt x="8245" y="15662"/>
                                    <a:pt x="8093" y="15169"/>
                                  </a:cubicBezTo>
                                  <a:cubicBezTo>
                                    <a:pt x="8093" y="15662"/>
                                    <a:pt x="7466" y="17122"/>
                                    <a:pt x="8492" y="17458"/>
                                  </a:cubicBezTo>
                                  <a:cubicBezTo>
                                    <a:pt x="7390" y="17379"/>
                                    <a:pt x="7466" y="18917"/>
                                    <a:pt x="7238" y="19410"/>
                                  </a:cubicBezTo>
                                  <a:cubicBezTo>
                                    <a:pt x="7637" y="18996"/>
                                    <a:pt x="9195" y="18602"/>
                                    <a:pt x="8568" y="17458"/>
                                  </a:cubicBezTo>
                                  <a:close/>
                                  <a:moveTo>
                                    <a:pt x="12500" y="18108"/>
                                  </a:moveTo>
                                  <a:lnTo>
                                    <a:pt x="12025" y="17221"/>
                                  </a:lnTo>
                                  <a:cubicBezTo>
                                    <a:pt x="11550" y="17300"/>
                                    <a:pt x="11170" y="17458"/>
                                    <a:pt x="10847" y="17714"/>
                                  </a:cubicBezTo>
                                  <a:cubicBezTo>
                                    <a:pt x="10449" y="17477"/>
                                    <a:pt x="10069" y="17300"/>
                                    <a:pt x="9594" y="17221"/>
                                  </a:cubicBezTo>
                                  <a:lnTo>
                                    <a:pt x="9195" y="18108"/>
                                  </a:lnTo>
                                  <a:cubicBezTo>
                                    <a:pt x="9518" y="18187"/>
                                    <a:pt x="9746" y="18266"/>
                                    <a:pt x="9974" y="18345"/>
                                  </a:cubicBezTo>
                                  <a:cubicBezTo>
                                    <a:pt x="9195" y="19154"/>
                                    <a:pt x="8796" y="20298"/>
                                    <a:pt x="8245" y="21284"/>
                                  </a:cubicBezTo>
                                  <a:lnTo>
                                    <a:pt x="9746" y="19726"/>
                                  </a:lnTo>
                                  <a:lnTo>
                                    <a:pt x="9670" y="21600"/>
                                  </a:lnTo>
                                  <a:cubicBezTo>
                                    <a:pt x="10069" y="20456"/>
                                    <a:pt x="10221" y="19489"/>
                                    <a:pt x="10847" y="18917"/>
                                  </a:cubicBezTo>
                                  <a:cubicBezTo>
                                    <a:pt x="11398" y="19489"/>
                                    <a:pt x="11626" y="20476"/>
                                    <a:pt x="11949" y="21600"/>
                                  </a:cubicBezTo>
                                  <a:lnTo>
                                    <a:pt x="11949" y="19746"/>
                                  </a:lnTo>
                                  <a:lnTo>
                                    <a:pt x="13355" y="21304"/>
                                  </a:lnTo>
                                  <a:cubicBezTo>
                                    <a:pt x="12880" y="20318"/>
                                    <a:pt x="12405" y="19193"/>
                                    <a:pt x="11626" y="18365"/>
                                  </a:cubicBezTo>
                                  <a:cubicBezTo>
                                    <a:pt x="11873" y="18266"/>
                                    <a:pt x="12177" y="18187"/>
                                    <a:pt x="12500" y="18108"/>
                                  </a:cubicBezTo>
                                  <a:close/>
                                  <a:moveTo>
                                    <a:pt x="13127" y="17458"/>
                                  </a:moveTo>
                                  <a:cubicBezTo>
                                    <a:pt x="14229" y="17122"/>
                                    <a:pt x="13526" y="15662"/>
                                    <a:pt x="13602" y="15169"/>
                                  </a:cubicBezTo>
                                  <a:cubicBezTo>
                                    <a:pt x="13374" y="15662"/>
                                    <a:pt x="12101" y="16629"/>
                                    <a:pt x="13051" y="17458"/>
                                  </a:cubicBezTo>
                                  <a:cubicBezTo>
                                    <a:pt x="12500" y="18602"/>
                                    <a:pt x="14077" y="19016"/>
                                    <a:pt x="14381" y="19410"/>
                                  </a:cubicBezTo>
                                  <a:cubicBezTo>
                                    <a:pt x="14153" y="18917"/>
                                    <a:pt x="14229" y="17379"/>
                                    <a:pt x="13127" y="17458"/>
                                  </a:cubicBezTo>
                                  <a:close/>
                                  <a:moveTo>
                                    <a:pt x="5281" y="13138"/>
                                  </a:moveTo>
                                  <a:cubicBezTo>
                                    <a:pt x="5053" y="13631"/>
                                    <a:pt x="3704" y="14439"/>
                                    <a:pt x="4426" y="15347"/>
                                  </a:cubicBezTo>
                                  <a:cubicBezTo>
                                    <a:pt x="3572" y="14617"/>
                                    <a:pt x="2774" y="15998"/>
                                    <a:pt x="2394" y="16333"/>
                                  </a:cubicBezTo>
                                  <a:cubicBezTo>
                                    <a:pt x="2869" y="16175"/>
                                    <a:pt x="4426" y="16668"/>
                                    <a:pt x="4521" y="15445"/>
                                  </a:cubicBezTo>
                                  <a:cubicBezTo>
                                    <a:pt x="5737" y="15248"/>
                                    <a:pt x="5186" y="13710"/>
                                    <a:pt x="5281" y="13138"/>
                                  </a:cubicBezTo>
                                  <a:close/>
                                  <a:moveTo>
                                    <a:pt x="6459" y="14361"/>
                                  </a:moveTo>
                                  <a:cubicBezTo>
                                    <a:pt x="6383" y="14854"/>
                                    <a:pt x="5357" y="15998"/>
                                    <a:pt x="6231" y="16649"/>
                                  </a:cubicBezTo>
                                  <a:cubicBezTo>
                                    <a:pt x="5205" y="16235"/>
                                    <a:pt x="4901" y="17793"/>
                                    <a:pt x="4502" y="18207"/>
                                  </a:cubicBezTo>
                                  <a:cubicBezTo>
                                    <a:pt x="4977" y="17872"/>
                                    <a:pt x="6535" y="17970"/>
                                    <a:pt x="6307" y="16747"/>
                                  </a:cubicBezTo>
                                  <a:cubicBezTo>
                                    <a:pt x="7466" y="16235"/>
                                    <a:pt x="6535" y="14854"/>
                                    <a:pt x="6459" y="14361"/>
                                  </a:cubicBezTo>
                                  <a:close/>
                                  <a:moveTo>
                                    <a:pt x="13678" y="17221"/>
                                  </a:moveTo>
                                  <a:cubicBezTo>
                                    <a:pt x="13602" y="17300"/>
                                    <a:pt x="13602" y="17300"/>
                                    <a:pt x="13526" y="17379"/>
                                  </a:cubicBezTo>
                                  <a:cubicBezTo>
                                    <a:pt x="13602" y="17379"/>
                                    <a:pt x="13678" y="17458"/>
                                    <a:pt x="13678" y="17458"/>
                                  </a:cubicBezTo>
                                  <a:cubicBezTo>
                                    <a:pt x="14229" y="17300"/>
                                    <a:pt x="14704" y="17122"/>
                                    <a:pt x="15179" y="16964"/>
                                  </a:cubicBezTo>
                                  <a:cubicBezTo>
                                    <a:pt x="15179" y="16885"/>
                                    <a:pt x="15179" y="16807"/>
                                    <a:pt x="15179" y="16807"/>
                                  </a:cubicBezTo>
                                  <a:cubicBezTo>
                                    <a:pt x="15103" y="16807"/>
                                    <a:pt x="15103" y="16728"/>
                                    <a:pt x="15027" y="16728"/>
                                  </a:cubicBezTo>
                                  <a:cubicBezTo>
                                    <a:pt x="14628" y="16885"/>
                                    <a:pt x="14153" y="17043"/>
                                    <a:pt x="13678" y="17221"/>
                                  </a:cubicBezTo>
                                  <a:close/>
                                  <a:moveTo>
                                    <a:pt x="18541" y="13788"/>
                                  </a:moveTo>
                                  <a:cubicBezTo>
                                    <a:pt x="18465" y="13788"/>
                                    <a:pt x="18389" y="13788"/>
                                    <a:pt x="18389" y="13788"/>
                                  </a:cubicBezTo>
                                  <a:cubicBezTo>
                                    <a:pt x="18161" y="14203"/>
                                    <a:pt x="17839" y="14518"/>
                                    <a:pt x="17611" y="14854"/>
                                  </a:cubicBezTo>
                                  <a:cubicBezTo>
                                    <a:pt x="17611" y="14854"/>
                                    <a:pt x="17611" y="14933"/>
                                    <a:pt x="17535" y="15012"/>
                                  </a:cubicBezTo>
                                  <a:lnTo>
                                    <a:pt x="17763" y="15012"/>
                                  </a:lnTo>
                                  <a:cubicBezTo>
                                    <a:pt x="18085" y="14676"/>
                                    <a:pt x="18313" y="14282"/>
                                    <a:pt x="18617" y="13946"/>
                                  </a:cubicBezTo>
                                  <a:cubicBezTo>
                                    <a:pt x="18541" y="13867"/>
                                    <a:pt x="18541" y="13867"/>
                                    <a:pt x="18541" y="13788"/>
                                  </a:cubicBezTo>
                                  <a:close/>
                                  <a:moveTo>
                                    <a:pt x="18693" y="13532"/>
                                  </a:moveTo>
                                  <a:cubicBezTo>
                                    <a:pt x="19092" y="12546"/>
                                    <a:pt x="17744" y="12151"/>
                                    <a:pt x="17364" y="11816"/>
                                  </a:cubicBezTo>
                                  <a:cubicBezTo>
                                    <a:pt x="17592" y="12230"/>
                                    <a:pt x="17440" y="13769"/>
                                    <a:pt x="18617" y="13611"/>
                                  </a:cubicBezTo>
                                  <a:cubicBezTo>
                                    <a:pt x="19016" y="14755"/>
                                    <a:pt x="20270" y="13946"/>
                                    <a:pt x="20745" y="13848"/>
                                  </a:cubicBezTo>
                                  <a:cubicBezTo>
                                    <a:pt x="20270" y="13788"/>
                                    <a:pt x="19339" y="12723"/>
                                    <a:pt x="18693" y="13532"/>
                                  </a:cubicBezTo>
                                  <a:close/>
                                  <a:moveTo>
                                    <a:pt x="3154" y="13788"/>
                                  </a:moveTo>
                                  <a:cubicBezTo>
                                    <a:pt x="3078" y="13867"/>
                                    <a:pt x="3078" y="13867"/>
                                    <a:pt x="3078" y="13946"/>
                                  </a:cubicBezTo>
                                  <a:cubicBezTo>
                                    <a:pt x="3306" y="14282"/>
                                    <a:pt x="3628" y="14676"/>
                                    <a:pt x="3856" y="15012"/>
                                  </a:cubicBezTo>
                                  <a:lnTo>
                                    <a:pt x="4084" y="15012"/>
                                  </a:lnTo>
                                  <a:cubicBezTo>
                                    <a:pt x="4084" y="14933"/>
                                    <a:pt x="4084" y="14854"/>
                                    <a:pt x="4084" y="14854"/>
                                  </a:cubicBezTo>
                                  <a:cubicBezTo>
                                    <a:pt x="3761" y="14518"/>
                                    <a:pt x="3533" y="14203"/>
                                    <a:pt x="3306" y="13788"/>
                                  </a:cubicBezTo>
                                  <a:cubicBezTo>
                                    <a:pt x="3230" y="13788"/>
                                    <a:pt x="3154" y="13788"/>
                                    <a:pt x="3154" y="13788"/>
                                  </a:cubicBezTo>
                                  <a:close/>
                                  <a:moveTo>
                                    <a:pt x="15483" y="16649"/>
                                  </a:moveTo>
                                  <a:cubicBezTo>
                                    <a:pt x="16262" y="15998"/>
                                    <a:pt x="15331" y="14854"/>
                                    <a:pt x="15160" y="14361"/>
                                  </a:cubicBezTo>
                                  <a:cubicBezTo>
                                    <a:pt x="15160" y="14854"/>
                                    <a:pt x="14210" y="16235"/>
                                    <a:pt x="15312" y="16728"/>
                                  </a:cubicBezTo>
                                  <a:cubicBezTo>
                                    <a:pt x="15084" y="17951"/>
                                    <a:pt x="16718" y="17872"/>
                                    <a:pt x="17117" y="18187"/>
                                  </a:cubicBezTo>
                                  <a:cubicBezTo>
                                    <a:pt x="16813" y="17773"/>
                                    <a:pt x="16433" y="16235"/>
                                    <a:pt x="15483" y="16649"/>
                                  </a:cubicBezTo>
                                  <a:close/>
                                  <a:moveTo>
                                    <a:pt x="17212" y="15327"/>
                                  </a:moveTo>
                                  <a:cubicBezTo>
                                    <a:pt x="17915" y="14439"/>
                                    <a:pt x="16661" y="13611"/>
                                    <a:pt x="16357" y="13118"/>
                                  </a:cubicBezTo>
                                  <a:cubicBezTo>
                                    <a:pt x="16509" y="13690"/>
                                    <a:pt x="15958" y="15228"/>
                                    <a:pt x="17136" y="15406"/>
                                  </a:cubicBezTo>
                                  <a:cubicBezTo>
                                    <a:pt x="17288" y="16629"/>
                                    <a:pt x="18788" y="16136"/>
                                    <a:pt x="19339" y="16294"/>
                                  </a:cubicBezTo>
                                  <a:cubicBezTo>
                                    <a:pt x="18864" y="15978"/>
                                    <a:pt x="18161" y="14597"/>
                                    <a:pt x="17212" y="15327"/>
                                  </a:cubicBezTo>
                                  <a:close/>
                                  <a:moveTo>
                                    <a:pt x="2204" y="11836"/>
                                  </a:moveTo>
                                  <a:cubicBezTo>
                                    <a:pt x="2128" y="11915"/>
                                    <a:pt x="2128" y="11915"/>
                                    <a:pt x="2128" y="11915"/>
                                  </a:cubicBezTo>
                                  <a:cubicBezTo>
                                    <a:pt x="2204" y="12329"/>
                                    <a:pt x="2356" y="12723"/>
                                    <a:pt x="2603" y="13138"/>
                                  </a:cubicBezTo>
                                  <a:cubicBezTo>
                                    <a:pt x="2679" y="13138"/>
                                    <a:pt x="2679" y="13138"/>
                                    <a:pt x="2755" y="13138"/>
                                  </a:cubicBezTo>
                                  <a:cubicBezTo>
                                    <a:pt x="2755" y="13138"/>
                                    <a:pt x="2755" y="13059"/>
                                    <a:pt x="2755" y="12980"/>
                                  </a:cubicBezTo>
                                  <a:cubicBezTo>
                                    <a:pt x="2603" y="12644"/>
                                    <a:pt x="2432" y="12250"/>
                                    <a:pt x="2356" y="11915"/>
                                  </a:cubicBezTo>
                                  <a:cubicBezTo>
                                    <a:pt x="2299" y="11836"/>
                                    <a:pt x="2204" y="11836"/>
                                    <a:pt x="2204" y="11836"/>
                                  </a:cubicBezTo>
                                  <a:close/>
                                  <a:moveTo>
                                    <a:pt x="1824" y="7101"/>
                                  </a:moveTo>
                                  <a:cubicBezTo>
                                    <a:pt x="1900" y="7101"/>
                                    <a:pt x="1900" y="7180"/>
                                    <a:pt x="1976" y="7180"/>
                                  </a:cubicBezTo>
                                  <a:cubicBezTo>
                                    <a:pt x="1976" y="7180"/>
                                    <a:pt x="2052" y="7180"/>
                                    <a:pt x="2052" y="7101"/>
                                  </a:cubicBezTo>
                                  <a:lnTo>
                                    <a:pt x="2128" y="7101"/>
                                  </a:lnTo>
                                  <a:cubicBezTo>
                                    <a:pt x="2204" y="6766"/>
                                    <a:pt x="2280" y="6450"/>
                                    <a:pt x="2356" y="6214"/>
                                  </a:cubicBezTo>
                                  <a:cubicBezTo>
                                    <a:pt x="2356" y="6135"/>
                                    <a:pt x="2280" y="6135"/>
                                    <a:pt x="2280" y="6056"/>
                                  </a:cubicBezTo>
                                  <a:cubicBezTo>
                                    <a:pt x="2204" y="6056"/>
                                    <a:pt x="2204" y="6056"/>
                                    <a:pt x="2128" y="6056"/>
                                  </a:cubicBezTo>
                                  <a:cubicBezTo>
                                    <a:pt x="2052" y="6372"/>
                                    <a:pt x="1900" y="6766"/>
                                    <a:pt x="1824" y="7101"/>
                                  </a:cubicBezTo>
                                  <a:close/>
                                  <a:moveTo>
                                    <a:pt x="2375" y="5878"/>
                                  </a:moveTo>
                                  <a:cubicBezTo>
                                    <a:pt x="2774" y="6687"/>
                                    <a:pt x="3628" y="5878"/>
                                    <a:pt x="4027" y="5799"/>
                                  </a:cubicBezTo>
                                  <a:cubicBezTo>
                                    <a:pt x="3704" y="5799"/>
                                    <a:pt x="2774" y="5070"/>
                                    <a:pt x="2375" y="5799"/>
                                  </a:cubicBezTo>
                                  <a:cubicBezTo>
                                    <a:pt x="2603" y="4991"/>
                                    <a:pt x="1520" y="4813"/>
                                    <a:pt x="1197" y="4576"/>
                                  </a:cubicBezTo>
                                  <a:cubicBezTo>
                                    <a:pt x="1425" y="4892"/>
                                    <a:pt x="1501" y="6115"/>
                                    <a:pt x="2375" y="5878"/>
                                  </a:cubicBezTo>
                                  <a:close/>
                                  <a:moveTo>
                                    <a:pt x="2831" y="4655"/>
                                  </a:moveTo>
                                  <a:cubicBezTo>
                                    <a:pt x="2679" y="4813"/>
                                    <a:pt x="2603" y="5070"/>
                                    <a:pt x="2508" y="5227"/>
                                  </a:cubicBezTo>
                                  <a:cubicBezTo>
                                    <a:pt x="2508" y="5306"/>
                                    <a:pt x="2508" y="5385"/>
                                    <a:pt x="2508" y="5385"/>
                                  </a:cubicBezTo>
                                  <a:cubicBezTo>
                                    <a:pt x="2584" y="5385"/>
                                    <a:pt x="2660" y="5385"/>
                                    <a:pt x="2660" y="5306"/>
                                  </a:cubicBezTo>
                                  <a:cubicBezTo>
                                    <a:pt x="2660" y="5306"/>
                                    <a:pt x="2660" y="5306"/>
                                    <a:pt x="2736" y="5306"/>
                                  </a:cubicBezTo>
                                  <a:cubicBezTo>
                                    <a:pt x="2812" y="5148"/>
                                    <a:pt x="2888" y="4971"/>
                                    <a:pt x="2964" y="4813"/>
                                  </a:cubicBezTo>
                                  <a:cubicBezTo>
                                    <a:pt x="2964" y="4734"/>
                                    <a:pt x="2964" y="4734"/>
                                    <a:pt x="2888" y="4655"/>
                                  </a:cubicBezTo>
                                  <a:lnTo>
                                    <a:pt x="2831" y="4655"/>
                                  </a:lnTo>
                                  <a:close/>
                                  <a:moveTo>
                                    <a:pt x="3078" y="4498"/>
                                  </a:moveTo>
                                  <a:cubicBezTo>
                                    <a:pt x="3306" y="5306"/>
                                    <a:pt x="4331" y="4734"/>
                                    <a:pt x="4730" y="4734"/>
                                  </a:cubicBezTo>
                                  <a:cubicBezTo>
                                    <a:pt x="4331" y="4576"/>
                                    <a:pt x="3629" y="3748"/>
                                    <a:pt x="3078" y="4399"/>
                                  </a:cubicBezTo>
                                  <a:cubicBezTo>
                                    <a:pt x="3477" y="3669"/>
                                    <a:pt x="2451" y="3255"/>
                                    <a:pt x="2223" y="3018"/>
                                  </a:cubicBezTo>
                                  <a:cubicBezTo>
                                    <a:pt x="2299" y="3353"/>
                                    <a:pt x="2204" y="4576"/>
                                    <a:pt x="3078" y="4498"/>
                                  </a:cubicBezTo>
                                  <a:close/>
                                  <a:moveTo>
                                    <a:pt x="3078" y="13631"/>
                                  </a:moveTo>
                                  <a:cubicBezTo>
                                    <a:pt x="4179" y="13788"/>
                                    <a:pt x="4027" y="12250"/>
                                    <a:pt x="4255" y="11836"/>
                                  </a:cubicBezTo>
                                  <a:cubicBezTo>
                                    <a:pt x="3932" y="12171"/>
                                    <a:pt x="2603" y="12565"/>
                                    <a:pt x="3002" y="13552"/>
                                  </a:cubicBezTo>
                                  <a:cubicBezTo>
                                    <a:pt x="2375" y="12743"/>
                                    <a:pt x="1349" y="13788"/>
                                    <a:pt x="874" y="13887"/>
                                  </a:cubicBezTo>
                                  <a:cubicBezTo>
                                    <a:pt x="1425" y="13946"/>
                                    <a:pt x="2679" y="14755"/>
                                    <a:pt x="3078" y="13631"/>
                                  </a:cubicBezTo>
                                  <a:close/>
                                  <a:moveTo>
                                    <a:pt x="3477" y="3925"/>
                                  </a:moveTo>
                                  <a:cubicBezTo>
                                    <a:pt x="3553" y="3925"/>
                                    <a:pt x="3553" y="3925"/>
                                    <a:pt x="3553" y="3925"/>
                                  </a:cubicBezTo>
                                  <a:cubicBezTo>
                                    <a:pt x="3704" y="3768"/>
                                    <a:pt x="3780" y="3590"/>
                                    <a:pt x="3951" y="3432"/>
                                  </a:cubicBezTo>
                                  <a:lnTo>
                                    <a:pt x="3951" y="3353"/>
                                  </a:lnTo>
                                  <a:cubicBezTo>
                                    <a:pt x="3875" y="3353"/>
                                    <a:pt x="3875" y="3275"/>
                                    <a:pt x="3799" y="3275"/>
                                  </a:cubicBezTo>
                                  <a:cubicBezTo>
                                    <a:pt x="3647" y="3432"/>
                                    <a:pt x="3477" y="3610"/>
                                    <a:pt x="3401" y="3847"/>
                                  </a:cubicBezTo>
                                  <a:lnTo>
                                    <a:pt x="3325" y="3847"/>
                                  </a:lnTo>
                                  <a:cubicBezTo>
                                    <a:pt x="3401" y="3925"/>
                                    <a:pt x="3401" y="3925"/>
                                    <a:pt x="3401" y="4004"/>
                                  </a:cubicBezTo>
                                  <a:cubicBezTo>
                                    <a:pt x="3382" y="4004"/>
                                    <a:pt x="3477" y="4004"/>
                                    <a:pt x="3477" y="3925"/>
                                  </a:cubicBezTo>
                                  <a:close/>
                                  <a:moveTo>
                                    <a:pt x="2128" y="11658"/>
                                  </a:moveTo>
                                  <a:cubicBezTo>
                                    <a:pt x="3154" y="12072"/>
                                    <a:pt x="3382" y="10514"/>
                                    <a:pt x="3704" y="10100"/>
                                  </a:cubicBezTo>
                                  <a:cubicBezTo>
                                    <a:pt x="3306" y="10435"/>
                                    <a:pt x="1900" y="10435"/>
                                    <a:pt x="2128" y="11481"/>
                                  </a:cubicBezTo>
                                  <a:cubicBezTo>
                                    <a:pt x="1653" y="10494"/>
                                    <a:pt x="475" y="11323"/>
                                    <a:pt x="0" y="11323"/>
                                  </a:cubicBezTo>
                                  <a:cubicBezTo>
                                    <a:pt x="475" y="11500"/>
                                    <a:pt x="1501" y="12644"/>
                                    <a:pt x="2128" y="11658"/>
                                  </a:cubicBezTo>
                                  <a:close/>
                                  <a:moveTo>
                                    <a:pt x="4008" y="3176"/>
                                  </a:moveTo>
                                  <a:cubicBezTo>
                                    <a:pt x="4084" y="4064"/>
                                    <a:pt x="5186" y="3669"/>
                                    <a:pt x="5585" y="3748"/>
                                  </a:cubicBezTo>
                                  <a:cubicBezTo>
                                    <a:pt x="5262" y="3590"/>
                                    <a:pt x="4730" y="2604"/>
                                    <a:pt x="4084" y="3097"/>
                                  </a:cubicBezTo>
                                  <a:cubicBezTo>
                                    <a:pt x="4635" y="2446"/>
                                    <a:pt x="3609" y="1874"/>
                                    <a:pt x="3458" y="1539"/>
                                  </a:cubicBezTo>
                                  <a:cubicBezTo>
                                    <a:pt x="3553" y="1953"/>
                                    <a:pt x="3154" y="3097"/>
                                    <a:pt x="4008" y="3176"/>
                                  </a:cubicBezTo>
                                  <a:close/>
                                  <a:moveTo>
                                    <a:pt x="1824" y="9962"/>
                                  </a:moveTo>
                                  <a:cubicBezTo>
                                    <a:pt x="1748" y="10041"/>
                                    <a:pt x="1748" y="10041"/>
                                    <a:pt x="1672" y="10041"/>
                                  </a:cubicBezTo>
                                  <a:cubicBezTo>
                                    <a:pt x="1748" y="10376"/>
                                    <a:pt x="1748" y="10692"/>
                                    <a:pt x="1824" y="11027"/>
                                  </a:cubicBezTo>
                                  <a:cubicBezTo>
                                    <a:pt x="1900" y="11027"/>
                                    <a:pt x="1900" y="11027"/>
                                    <a:pt x="1976" y="11106"/>
                                  </a:cubicBezTo>
                                  <a:cubicBezTo>
                                    <a:pt x="1976" y="11027"/>
                                    <a:pt x="2052" y="10948"/>
                                    <a:pt x="2052" y="10869"/>
                                  </a:cubicBezTo>
                                  <a:cubicBezTo>
                                    <a:pt x="1976" y="10632"/>
                                    <a:pt x="1976" y="10376"/>
                                    <a:pt x="1976" y="10060"/>
                                  </a:cubicBezTo>
                                  <a:cubicBezTo>
                                    <a:pt x="1900" y="10041"/>
                                    <a:pt x="1824" y="10041"/>
                                    <a:pt x="1824" y="9962"/>
                                  </a:cubicBezTo>
                                  <a:close/>
                                  <a:moveTo>
                                    <a:pt x="1653" y="7989"/>
                                  </a:moveTo>
                                  <a:lnTo>
                                    <a:pt x="1653" y="9212"/>
                                  </a:lnTo>
                                  <a:lnTo>
                                    <a:pt x="1729" y="9291"/>
                                  </a:lnTo>
                                  <a:cubicBezTo>
                                    <a:pt x="1729" y="9212"/>
                                    <a:pt x="1805" y="9212"/>
                                    <a:pt x="1881" y="9133"/>
                                  </a:cubicBezTo>
                                  <a:cubicBezTo>
                                    <a:pt x="1881" y="9054"/>
                                    <a:pt x="1881" y="9054"/>
                                    <a:pt x="1881" y="8975"/>
                                  </a:cubicBezTo>
                                  <a:cubicBezTo>
                                    <a:pt x="1881" y="8640"/>
                                    <a:pt x="1881" y="8324"/>
                                    <a:pt x="1957" y="8088"/>
                                  </a:cubicBezTo>
                                  <a:cubicBezTo>
                                    <a:pt x="1881" y="8009"/>
                                    <a:pt x="1881" y="8009"/>
                                    <a:pt x="1805" y="7930"/>
                                  </a:cubicBezTo>
                                  <a:cubicBezTo>
                                    <a:pt x="1824" y="7989"/>
                                    <a:pt x="1748" y="7989"/>
                                    <a:pt x="1653" y="7989"/>
                                  </a:cubicBezTo>
                                  <a:close/>
                                  <a:moveTo>
                                    <a:pt x="1824" y="7752"/>
                                  </a:moveTo>
                                  <a:cubicBezTo>
                                    <a:pt x="2451" y="8403"/>
                                    <a:pt x="3154" y="7417"/>
                                    <a:pt x="3477" y="7338"/>
                                  </a:cubicBezTo>
                                  <a:cubicBezTo>
                                    <a:pt x="3154" y="7338"/>
                                    <a:pt x="2147" y="6845"/>
                                    <a:pt x="1900" y="7575"/>
                                  </a:cubicBezTo>
                                  <a:cubicBezTo>
                                    <a:pt x="1900" y="6845"/>
                                    <a:pt x="798" y="6924"/>
                                    <a:pt x="494" y="6766"/>
                                  </a:cubicBezTo>
                                  <a:cubicBezTo>
                                    <a:pt x="798" y="7022"/>
                                    <a:pt x="1121" y="8167"/>
                                    <a:pt x="1824" y="77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81" name="Shape">
                            <a:extLst/>
                          </wps:cNvPr>
                          <wps:cNvSpPr/>
                          <wps:spPr>
                            <a:xfrm>
                              <a:off x="4563014" y="1986712"/>
                              <a:ext cx="516471" cy="5183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218" h="21554" extrusionOk="0">
                                  <a:moveTo>
                                    <a:pt x="6477" y="8826"/>
                                  </a:moveTo>
                                  <a:cubicBezTo>
                                    <a:pt x="4599" y="8245"/>
                                    <a:pt x="2356" y="6450"/>
                                    <a:pt x="1364" y="4549"/>
                                  </a:cubicBezTo>
                                  <a:cubicBezTo>
                                    <a:pt x="947" y="3756"/>
                                    <a:pt x="634" y="2700"/>
                                    <a:pt x="1208" y="1802"/>
                                  </a:cubicBezTo>
                                  <a:cubicBezTo>
                                    <a:pt x="1573" y="1221"/>
                                    <a:pt x="2042" y="957"/>
                                    <a:pt x="2564" y="905"/>
                                  </a:cubicBezTo>
                                  <a:cubicBezTo>
                                    <a:pt x="3295" y="852"/>
                                    <a:pt x="4025" y="1221"/>
                                    <a:pt x="4599" y="1644"/>
                                  </a:cubicBezTo>
                                  <a:cubicBezTo>
                                    <a:pt x="4547" y="1169"/>
                                    <a:pt x="4547" y="799"/>
                                    <a:pt x="4547" y="535"/>
                                  </a:cubicBezTo>
                                  <a:cubicBezTo>
                                    <a:pt x="3973" y="218"/>
                                    <a:pt x="3243" y="-46"/>
                                    <a:pt x="2512" y="7"/>
                                  </a:cubicBezTo>
                                  <a:cubicBezTo>
                                    <a:pt x="1677" y="60"/>
                                    <a:pt x="999" y="482"/>
                                    <a:pt x="477" y="1274"/>
                                  </a:cubicBezTo>
                                  <a:cubicBezTo>
                                    <a:pt x="-201" y="2225"/>
                                    <a:pt x="-149" y="3545"/>
                                    <a:pt x="582" y="4971"/>
                                  </a:cubicBezTo>
                                  <a:cubicBezTo>
                                    <a:pt x="1886" y="7506"/>
                                    <a:pt x="4964" y="9724"/>
                                    <a:pt x="7312" y="9935"/>
                                  </a:cubicBezTo>
                                  <a:cubicBezTo>
                                    <a:pt x="6999" y="9619"/>
                                    <a:pt x="6686" y="9249"/>
                                    <a:pt x="6477" y="8826"/>
                                  </a:cubicBezTo>
                                  <a:close/>
                                  <a:moveTo>
                                    <a:pt x="9451" y="11044"/>
                                  </a:moveTo>
                                  <a:cubicBezTo>
                                    <a:pt x="9660" y="12048"/>
                                    <a:pt x="10025" y="14266"/>
                                    <a:pt x="9295" y="16590"/>
                                  </a:cubicBezTo>
                                  <a:lnTo>
                                    <a:pt x="11903" y="16590"/>
                                  </a:lnTo>
                                  <a:cubicBezTo>
                                    <a:pt x="11173" y="14213"/>
                                    <a:pt x="11486" y="12048"/>
                                    <a:pt x="11747" y="11044"/>
                                  </a:cubicBezTo>
                                  <a:cubicBezTo>
                                    <a:pt x="16338" y="9671"/>
                                    <a:pt x="16286" y="165"/>
                                    <a:pt x="16286" y="165"/>
                                  </a:cubicBezTo>
                                  <a:lnTo>
                                    <a:pt x="4912" y="165"/>
                                  </a:lnTo>
                                  <a:cubicBezTo>
                                    <a:pt x="4912" y="165"/>
                                    <a:pt x="4860" y="9671"/>
                                    <a:pt x="9451" y="11044"/>
                                  </a:cubicBezTo>
                                  <a:close/>
                                  <a:moveTo>
                                    <a:pt x="7103" y="6872"/>
                                  </a:moveTo>
                                  <a:cubicBezTo>
                                    <a:pt x="6790" y="6080"/>
                                    <a:pt x="6634" y="5288"/>
                                    <a:pt x="6582" y="4654"/>
                                  </a:cubicBezTo>
                                  <a:cubicBezTo>
                                    <a:pt x="6582" y="4496"/>
                                    <a:pt x="6529" y="4337"/>
                                    <a:pt x="6529" y="4232"/>
                                  </a:cubicBezTo>
                                  <a:cubicBezTo>
                                    <a:pt x="6529" y="4126"/>
                                    <a:pt x="6529" y="4021"/>
                                    <a:pt x="6529" y="3915"/>
                                  </a:cubicBezTo>
                                  <a:cubicBezTo>
                                    <a:pt x="6529" y="3756"/>
                                    <a:pt x="6529" y="3651"/>
                                    <a:pt x="6529" y="3651"/>
                                  </a:cubicBezTo>
                                  <a:cubicBezTo>
                                    <a:pt x="6529" y="3651"/>
                                    <a:pt x="6582" y="3756"/>
                                    <a:pt x="6634" y="3915"/>
                                  </a:cubicBezTo>
                                  <a:cubicBezTo>
                                    <a:pt x="6686" y="4073"/>
                                    <a:pt x="6790" y="4337"/>
                                    <a:pt x="6895" y="4601"/>
                                  </a:cubicBezTo>
                                  <a:cubicBezTo>
                                    <a:pt x="6999" y="4865"/>
                                    <a:pt x="7103" y="5235"/>
                                    <a:pt x="7260" y="5605"/>
                                  </a:cubicBezTo>
                                  <a:cubicBezTo>
                                    <a:pt x="7312" y="5763"/>
                                    <a:pt x="7416" y="5975"/>
                                    <a:pt x="7469" y="6133"/>
                                  </a:cubicBezTo>
                                  <a:cubicBezTo>
                                    <a:pt x="7521" y="6291"/>
                                    <a:pt x="7625" y="6503"/>
                                    <a:pt x="7677" y="6714"/>
                                  </a:cubicBezTo>
                                  <a:cubicBezTo>
                                    <a:pt x="7729" y="6925"/>
                                    <a:pt x="7834" y="7084"/>
                                    <a:pt x="7886" y="7242"/>
                                  </a:cubicBezTo>
                                  <a:cubicBezTo>
                                    <a:pt x="7938" y="7348"/>
                                    <a:pt x="7990" y="7400"/>
                                    <a:pt x="7990" y="7506"/>
                                  </a:cubicBezTo>
                                  <a:cubicBezTo>
                                    <a:pt x="8043" y="7612"/>
                                    <a:pt x="8095" y="7665"/>
                                    <a:pt x="8095" y="7770"/>
                                  </a:cubicBezTo>
                                  <a:cubicBezTo>
                                    <a:pt x="8147" y="7929"/>
                                    <a:pt x="8251" y="8087"/>
                                    <a:pt x="8356" y="8245"/>
                                  </a:cubicBezTo>
                                  <a:cubicBezTo>
                                    <a:pt x="8460" y="8404"/>
                                    <a:pt x="8512" y="8510"/>
                                    <a:pt x="8616" y="8668"/>
                                  </a:cubicBezTo>
                                  <a:cubicBezTo>
                                    <a:pt x="8721" y="8774"/>
                                    <a:pt x="8773" y="8932"/>
                                    <a:pt x="8825" y="8985"/>
                                  </a:cubicBezTo>
                                  <a:cubicBezTo>
                                    <a:pt x="8877" y="9090"/>
                                    <a:pt x="8982" y="9196"/>
                                    <a:pt x="9034" y="9249"/>
                                  </a:cubicBezTo>
                                  <a:cubicBezTo>
                                    <a:pt x="9138" y="9407"/>
                                    <a:pt x="9190" y="9460"/>
                                    <a:pt x="9190" y="9460"/>
                                  </a:cubicBezTo>
                                  <a:cubicBezTo>
                                    <a:pt x="9190" y="9460"/>
                                    <a:pt x="9086" y="9407"/>
                                    <a:pt x="8930" y="9302"/>
                                  </a:cubicBezTo>
                                  <a:cubicBezTo>
                                    <a:pt x="8825" y="9249"/>
                                    <a:pt x="8773" y="9196"/>
                                    <a:pt x="8669" y="9090"/>
                                  </a:cubicBezTo>
                                  <a:cubicBezTo>
                                    <a:pt x="8564" y="9038"/>
                                    <a:pt x="8460" y="8932"/>
                                    <a:pt x="8356" y="8826"/>
                                  </a:cubicBezTo>
                                  <a:cubicBezTo>
                                    <a:pt x="8251" y="8721"/>
                                    <a:pt x="8147" y="8562"/>
                                    <a:pt x="7990" y="8457"/>
                                  </a:cubicBezTo>
                                  <a:cubicBezTo>
                                    <a:pt x="7886" y="8298"/>
                                    <a:pt x="7782" y="8140"/>
                                    <a:pt x="7677" y="7981"/>
                                  </a:cubicBezTo>
                                  <a:cubicBezTo>
                                    <a:pt x="7573" y="7823"/>
                                    <a:pt x="7469" y="7612"/>
                                    <a:pt x="7364" y="7453"/>
                                  </a:cubicBezTo>
                                  <a:cubicBezTo>
                                    <a:pt x="7312" y="7295"/>
                                    <a:pt x="7208" y="7084"/>
                                    <a:pt x="7103" y="6872"/>
                                  </a:cubicBezTo>
                                  <a:close/>
                                  <a:moveTo>
                                    <a:pt x="5486" y="21554"/>
                                  </a:moveTo>
                                  <a:lnTo>
                                    <a:pt x="15712" y="21554"/>
                                  </a:lnTo>
                                  <a:lnTo>
                                    <a:pt x="15712" y="16959"/>
                                  </a:lnTo>
                                  <a:lnTo>
                                    <a:pt x="5486" y="16959"/>
                                  </a:lnTo>
                                  <a:lnTo>
                                    <a:pt x="5486" y="21554"/>
                                  </a:lnTo>
                                  <a:close/>
                                  <a:moveTo>
                                    <a:pt x="7469" y="18174"/>
                                  </a:moveTo>
                                  <a:lnTo>
                                    <a:pt x="13729" y="18174"/>
                                  </a:lnTo>
                                  <a:lnTo>
                                    <a:pt x="13729" y="20392"/>
                                  </a:lnTo>
                                  <a:lnTo>
                                    <a:pt x="7469" y="20392"/>
                                  </a:lnTo>
                                  <a:lnTo>
                                    <a:pt x="7469" y="18174"/>
                                  </a:lnTo>
                                  <a:close/>
                                  <a:moveTo>
                                    <a:pt x="20721" y="1274"/>
                                  </a:moveTo>
                                  <a:cubicBezTo>
                                    <a:pt x="20199" y="482"/>
                                    <a:pt x="19469" y="60"/>
                                    <a:pt x="18686" y="7"/>
                                  </a:cubicBezTo>
                                  <a:cubicBezTo>
                                    <a:pt x="17955" y="-46"/>
                                    <a:pt x="17277" y="218"/>
                                    <a:pt x="16651" y="535"/>
                                  </a:cubicBezTo>
                                  <a:cubicBezTo>
                                    <a:pt x="16651" y="799"/>
                                    <a:pt x="16651" y="1169"/>
                                    <a:pt x="16599" y="1644"/>
                                  </a:cubicBezTo>
                                  <a:cubicBezTo>
                                    <a:pt x="17173" y="1221"/>
                                    <a:pt x="17955" y="852"/>
                                    <a:pt x="18634" y="905"/>
                                  </a:cubicBezTo>
                                  <a:cubicBezTo>
                                    <a:pt x="19156" y="957"/>
                                    <a:pt x="19625" y="1221"/>
                                    <a:pt x="19990" y="1802"/>
                                  </a:cubicBezTo>
                                  <a:cubicBezTo>
                                    <a:pt x="20564" y="2647"/>
                                    <a:pt x="20251" y="3756"/>
                                    <a:pt x="19834" y="4549"/>
                                  </a:cubicBezTo>
                                  <a:cubicBezTo>
                                    <a:pt x="18842" y="6450"/>
                                    <a:pt x="16599" y="8245"/>
                                    <a:pt x="14721" y="8826"/>
                                  </a:cubicBezTo>
                                  <a:cubicBezTo>
                                    <a:pt x="14460" y="9249"/>
                                    <a:pt x="14199" y="9619"/>
                                    <a:pt x="13886" y="9935"/>
                                  </a:cubicBezTo>
                                  <a:cubicBezTo>
                                    <a:pt x="16234" y="9777"/>
                                    <a:pt x="19312" y="7506"/>
                                    <a:pt x="20616" y="4971"/>
                                  </a:cubicBezTo>
                                  <a:cubicBezTo>
                                    <a:pt x="21399" y="3598"/>
                                    <a:pt x="21399" y="2278"/>
                                    <a:pt x="20721" y="12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82" name="White circle - upper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5300" y="1"/>
                            <a:ext cx="1733550" cy="1123950"/>
                          </a:xfrm>
                          <a:custGeom>
                            <a:avLst/>
                            <a:gdLst>
                              <a:gd name="T0" fmla="*/ 1086 w 1092"/>
                              <a:gd name="T1" fmla="*/ 74 h 708"/>
                              <a:gd name="T2" fmla="*/ 1072 w 1092"/>
                              <a:gd name="T3" fmla="*/ 16 h 708"/>
                              <a:gd name="T4" fmla="*/ 24 w 1092"/>
                              <a:gd name="T5" fmla="*/ 0 h 708"/>
                              <a:gd name="T6" fmla="*/ 12 w 1092"/>
                              <a:gd name="T7" fmla="*/ 44 h 708"/>
                              <a:gd name="T8" fmla="*/ 4 w 1092"/>
                              <a:gd name="T9" fmla="*/ 102 h 708"/>
                              <a:gd name="T10" fmla="*/ 0 w 1092"/>
                              <a:gd name="T11" fmla="*/ 162 h 708"/>
                              <a:gd name="T12" fmla="*/ 4 w 1092"/>
                              <a:gd name="T13" fmla="*/ 220 h 708"/>
                              <a:gd name="T14" fmla="*/ 12 w 1092"/>
                              <a:gd name="T15" fmla="*/ 278 h 708"/>
                              <a:gd name="T16" fmla="*/ 28 w 1092"/>
                              <a:gd name="T17" fmla="*/ 334 h 708"/>
                              <a:gd name="T18" fmla="*/ 48 w 1092"/>
                              <a:gd name="T19" fmla="*/ 388 h 708"/>
                              <a:gd name="T20" fmla="*/ 74 w 1092"/>
                              <a:gd name="T21" fmla="*/ 438 h 708"/>
                              <a:gd name="T22" fmla="*/ 106 w 1092"/>
                              <a:gd name="T23" fmla="*/ 484 h 708"/>
                              <a:gd name="T24" fmla="*/ 140 w 1092"/>
                              <a:gd name="T25" fmla="*/ 528 h 708"/>
                              <a:gd name="T26" fmla="*/ 180 w 1092"/>
                              <a:gd name="T27" fmla="*/ 568 h 708"/>
                              <a:gd name="T28" fmla="*/ 224 w 1092"/>
                              <a:gd name="T29" fmla="*/ 602 h 708"/>
                              <a:gd name="T30" fmla="*/ 270 w 1092"/>
                              <a:gd name="T31" fmla="*/ 634 h 708"/>
                              <a:gd name="T32" fmla="*/ 320 w 1092"/>
                              <a:gd name="T33" fmla="*/ 660 h 708"/>
                              <a:gd name="T34" fmla="*/ 374 w 1092"/>
                              <a:gd name="T35" fmla="*/ 680 h 708"/>
                              <a:gd name="T36" fmla="*/ 428 w 1092"/>
                              <a:gd name="T37" fmla="*/ 696 h 708"/>
                              <a:gd name="T38" fmla="*/ 486 w 1092"/>
                              <a:gd name="T39" fmla="*/ 706 h 708"/>
                              <a:gd name="T40" fmla="*/ 546 w 1092"/>
                              <a:gd name="T41" fmla="*/ 708 h 708"/>
                              <a:gd name="T42" fmla="*/ 606 w 1092"/>
                              <a:gd name="T43" fmla="*/ 706 h 708"/>
                              <a:gd name="T44" fmla="*/ 664 w 1092"/>
                              <a:gd name="T45" fmla="*/ 696 h 708"/>
                              <a:gd name="T46" fmla="*/ 718 w 1092"/>
                              <a:gd name="T47" fmla="*/ 680 h 708"/>
                              <a:gd name="T48" fmla="*/ 772 w 1092"/>
                              <a:gd name="T49" fmla="*/ 660 h 708"/>
                              <a:gd name="T50" fmla="*/ 822 w 1092"/>
                              <a:gd name="T51" fmla="*/ 634 h 708"/>
                              <a:gd name="T52" fmla="*/ 868 w 1092"/>
                              <a:gd name="T53" fmla="*/ 602 h 708"/>
                              <a:gd name="T54" fmla="*/ 912 w 1092"/>
                              <a:gd name="T55" fmla="*/ 568 h 708"/>
                              <a:gd name="T56" fmla="*/ 952 w 1092"/>
                              <a:gd name="T57" fmla="*/ 528 h 708"/>
                              <a:gd name="T58" fmla="*/ 986 w 1092"/>
                              <a:gd name="T59" fmla="*/ 484 h 708"/>
                              <a:gd name="T60" fmla="*/ 1018 w 1092"/>
                              <a:gd name="T61" fmla="*/ 438 h 708"/>
                              <a:gd name="T62" fmla="*/ 1044 w 1092"/>
                              <a:gd name="T63" fmla="*/ 388 h 708"/>
                              <a:gd name="T64" fmla="*/ 1064 w 1092"/>
                              <a:gd name="T65" fmla="*/ 334 h 708"/>
                              <a:gd name="T66" fmla="*/ 1080 w 1092"/>
                              <a:gd name="T67" fmla="*/ 278 h 708"/>
                              <a:gd name="T68" fmla="*/ 1090 w 1092"/>
                              <a:gd name="T69" fmla="*/ 220 h 708"/>
                              <a:gd name="T70" fmla="*/ 1092 w 1092"/>
                              <a:gd name="T71" fmla="*/ 162 h 708"/>
                              <a:gd name="T72" fmla="*/ 1090 w 1092"/>
                              <a:gd name="T73" fmla="*/ 102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2" h="708">
                                <a:moveTo>
                                  <a:pt x="1090" y="102"/>
                                </a:moveTo>
                                <a:lnTo>
                                  <a:pt x="1086" y="74"/>
                                </a:lnTo>
                                <a:lnTo>
                                  <a:pt x="1080" y="44"/>
                                </a:lnTo>
                                <a:lnTo>
                                  <a:pt x="1072" y="16"/>
                                </a:lnTo>
                                <a:lnTo>
                                  <a:pt x="1068" y="0"/>
                                </a:lnTo>
                                <a:lnTo>
                                  <a:pt x="24" y="0"/>
                                </a:lnTo>
                                <a:lnTo>
                                  <a:pt x="20" y="16"/>
                                </a:lnTo>
                                <a:lnTo>
                                  <a:pt x="12" y="44"/>
                                </a:lnTo>
                                <a:lnTo>
                                  <a:pt x="6" y="74"/>
                                </a:lnTo>
                                <a:lnTo>
                                  <a:pt x="4" y="102"/>
                                </a:lnTo>
                                <a:lnTo>
                                  <a:pt x="0" y="132"/>
                                </a:lnTo>
                                <a:lnTo>
                                  <a:pt x="0" y="162"/>
                                </a:lnTo>
                                <a:lnTo>
                                  <a:pt x="0" y="192"/>
                                </a:lnTo>
                                <a:lnTo>
                                  <a:pt x="4" y="220"/>
                                </a:lnTo>
                                <a:lnTo>
                                  <a:pt x="6" y="250"/>
                                </a:lnTo>
                                <a:lnTo>
                                  <a:pt x="12" y="278"/>
                                </a:lnTo>
                                <a:lnTo>
                                  <a:pt x="20" y="306"/>
                                </a:lnTo>
                                <a:lnTo>
                                  <a:pt x="28" y="334"/>
                                </a:lnTo>
                                <a:lnTo>
                                  <a:pt x="38" y="362"/>
                                </a:lnTo>
                                <a:lnTo>
                                  <a:pt x="48" y="388"/>
                                </a:lnTo>
                                <a:lnTo>
                                  <a:pt x="60" y="412"/>
                                </a:lnTo>
                                <a:lnTo>
                                  <a:pt x="74" y="438"/>
                                </a:lnTo>
                                <a:lnTo>
                                  <a:pt x="90" y="462"/>
                                </a:lnTo>
                                <a:lnTo>
                                  <a:pt x="106" y="484"/>
                                </a:lnTo>
                                <a:lnTo>
                                  <a:pt x="122" y="506"/>
                                </a:lnTo>
                                <a:lnTo>
                                  <a:pt x="140" y="528"/>
                                </a:lnTo>
                                <a:lnTo>
                                  <a:pt x="160" y="548"/>
                                </a:lnTo>
                                <a:lnTo>
                                  <a:pt x="180" y="568"/>
                                </a:lnTo>
                                <a:lnTo>
                                  <a:pt x="202" y="586"/>
                                </a:lnTo>
                                <a:lnTo>
                                  <a:pt x="224" y="602"/>
                                </a:lnTo>
                                <a:lnTo>
                                  <a:pt x="246" y="618"/>
                                </a:lnTo>
                                <a:lnTo>
                                  <a:pt x="270" y="634"/>
                                </a:lnTo>
                                <a:lnTo>
                                  <a:pt x="294" y="648"/>
                                </a:lnTo>
                                <a:lnTo>
                                  <a:pt x="320" y="660"/>
                                </a:lnTo>
                                <a:lnTo>
                                  <a:pt x="346" y="670"/>
                                </a:lnTo>
                                <a:lnTo>
                                  <a:pt x="374" y="680"/>
                                </a:lnTo>
                                <a:lnTo>
                                  <a:pt x="400" y="688"/>
                                </a:lnTo>
                                <a:lnTo>
                                  <a:pt x="428" y="696"/>
                                </a:lnTo>
                                <a:lnTo>
                                  <a:pt x="458" y="702"/>
                                </a:lnTo>
                                <a:lnTo>
                                  <a:pt x="486" y="706"/>
                                </a:lnTo>
                                <a:lnTo>
                                  <a:pt x="516" y="708"/>
                                </a:lnTo>
                                <a:lnTo>
                                  <a:pt x="546" y="708"/>
                                </a:lnTo>
                                <a:lnTo>
                                  <a:pt x="576" y="708"/>
                                </a:lnTo>
                                <a:lnTo>
                                  <a:pt x="606" y="706"/>
                                </a:lnTo>
                                <a:lnTo>
                                  <a:pt x="634" y="702"/>
                                </a:lnTo>
                                <a:lnTo>
                                  <a:pt x="664" y="696"/>
                                </a:lnTo>
                                <a:lnTo>
                                  <a:pt x="692" y="688"/>
                                </a:lnTo>
                                <a:lnTo>
                                  <a:pt x="718" y="680"/>
                                </a:lnTo>
                                <a:lnTo>
                                  <a:pt x="746" y="670"/>
                                </a:lnTo>
                                <a:lnTo>
                                  <a:pt x="772" y="660"/>
                                </a:lnTo>
                                <a:lnTo>
                                  <a:pt x="798" y="648"/>
                                </a:lnTo>
                                <a:lnTo>
                                  <a:pt x="822" y="634"/>
                                </a:lnTo>
                                <a:lnTo>
                                  <a:pt x="846" y="618"/>
                                </a:lnTo>
                                <a:lnTo>
                                  <a:pt x="868" y="602"/>
                                </a:lnTo>
                                <a:lnTo>
                                  <a:pt x="890" y="586"/>
                                </a:lnTo>
                                <a:lnTo>
                                  <a:pt x="912" y="568"/>
                                </a:lnTo>
                                <a:lnTo>
                                  <a:pt x="932" y="548"/>
                                </a:lnTo>
                                <a:lnTo>
                                  <a:pt x="952" y="528"/>
                                </a:lnTo>
                                <a:lnTo>
                                  <a:pt x="970" y="506"/>
                                </a:lnTo>
                                <a:lnTo>
                                  <a:pt x="986" y="484"/>
                                </a:lnTo>
                                <a:lnTo>
                                  <a:pt x="1002" y="462"/>
                                </a:lnTo>
                                <a:lnTo>
                                  <a:pt x="1018" y="438"/>
                                </a:lnTo>
                                <a:lnTo>
                                  <a:pt x="1032" y="412"/>
                                </a:lnTo>
                                <a:lnTo>
                                  <a:pt x="1044" y="388"/>
                                </a:lnTo>
                                <a:lnTo>
                                  <a:pt x="1054" y="362"/>
                                </a:lnTo>
                                <a:lnTo>
                                  <a:pt x="1064" y="334"/>
                                </a:lnTo>
                                <a:lnTo>
                                  <a:pt x="1072" y="306"/>
                                </a:lnTo>
                                <a:lnTo>
                                  <a:pt x="1080" y="278"/>
                                </a:lnTo>
                                <a:lnTo>
                                  <a:pt x="1086" y="250"/>
                                </a:lnTo>
                                <a:lnTo>
                                  <a:pt x="1090" y="220"/>
                                </a:lnTo>
                                <a:lnTo>
                                  <a:pt x="1092" y="192"/>
                                </a:lnTo>
                                <a:lnTo>
                                  <a:pt x="1092" y="162"/>
                                </a:lnTo>
                                <a:lnTo>
                                  <a:pt x="1092" y="132"/>
                                </a:lnTo>
                                <a:lnTo>
                                  <a:pt x="109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3" name="White circle -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8491764" y="1225551"/>
                            <a:ext cx="1123950" cy="1712913"/>
                          </a:xfrm>
                          <a:custGeom>
                            <a:avLst/>
                            <a:gdLst>
                              <a:gd name="T0" fmla="*/ 538 w 708"/>
                              <a:gd name="T1" fmla="*/ 0 h 1079"/>
                              <a:gd name="T2" fmla="*/ 484 w 708"/>
                              <a:gd name="T3" fmla="*/ 4 h 1079"/>
                              <a:gd name="T4" fmla="*/ 430 w 708"/>
                              <a:gd name="T5" fmla="*/ 12 h 1079"/>
                              <a:gd name="T6" fmla="*/ 378 w 708"/>
                              <a:gd name="T7" fmla="*/ 24 h 1079"/>
                              <a:gd name="T8" fmla="*/ 328 w 708"/>
                              <a:gd name="T9" fmla="*/ 44 h 1079"/>
                              <a:gd name="T10" fmla="*/ 282 w 708"/>
                              <a:gd name="T11" fmla="*/ 66 h 1079"/>
                              <a:gd name="T12" fmla="*/ 236 w 708"/>
                              <a:gd name="T13" fmla="*/ 92 h 1079"/>
                              <a:gd name="T14" fmla="*/ 196 w 708"/>
                              <a:gd name="T15" fmla="*/ 124 h 1079"/>
                              <a:gd name="T16" fmla="*/ 158 w 708"/>
                              <a:gd name="T17" fmla="*/ 158 h 1079"/>
                              <a:gd name="T18" fmla="*/ 122 w 708"/>
                              <a:gd name="T19" fmla="*/ 198 h 1079"/>
                              <a:gd name="T20" fmla="*/ 92 w 708"/>
                              <a:gd name="T21" fmla="*/ 238 h 1079"/>
                              <a:gd name="T22" fmla="*/ 64 w 708"/>
                              <a:gd name="T23" fmla="*/ 284 h 1079"/>
                              <a:gd name="T24" fmla="*/ 42 w 708"/>
                              <a:gd name="T25" fmla="*/ 330 h 1079"/>
                              <a:gd name="T26" fmla="*/ 24 w 708"/>
                              <a:gd name="T27" fmla="*/ 380 h 1079"/>
                              <a:gd name="T28" fmla="*/ 10 w 708"/>
                              <a:gd name="T29" fmla="*/ 431 h 1079"/>
                              <a:gd name="T30" fmla="*/ 2 w 708"/>
                              <a:gd name="T31" fmla="*/ 485 h 1079"/>
                              <a:gd name="T32" fmla="*/ 0 w 708"/>
                              <a:gd name="T33" fmla="*/ 539 h 1079"/>
                              <a:gd name="T34" fmla="*/ 0 w 708"/>
                              <a:gd name="T35" fmla="*/ 567 h 1079"/>
                              <a:gd name="T36" fmla="*/ 6 w 708"/>
                              <a:gd name="T37" fmla="*/ 621 h 1079"/>
                              <a:gd name="T38" fmla="*/ 16 w 708"/>
                              <a:gd name="T39" fmla="*/ 675 h 1079"/>
                              <a:gd name="T40" fmla="*/ 32 w 708"/>
                              <a:gd name="T41" fmla="*/ 725 h 1079"/>
                              <a:gd name="T42" fmla="*/ 52 w 708"/>
                              <a:gd name="T43" fmla="*/ 773 h 1079"/>
                              <a:gd name="T44" fmla="*/ 78 w 708"/>
                              <a:gd name="T45" fmla="*/ 819 h 1079"/>
                              <a:gd name="T46" fmla="*/ 106 w 708"/>
                              <a:gd name="T47" fmla="*/ 861 h 1079"/>
                              <a:gd name="T48" fmla="*/ 140 w 708"/>
                              <a:gd name="T49" fmla="*/ 901 h 1079"/>
                              <a:gd name="T50" fmla="*/ 176 w 708"/>
                              <a:gd name="T51" fmla="*/ 939 h 1079"/>
                              <a:gd name="T52" fmla="*/ 216 w 708"/>
                              <a:gd name="T53" fmla="*/ 971 h 1079"/>
                              <a:gd name="T54" fmla="*/ 258 w 708"/>
                              <a:gd name="T55" fmla="*/ 1001 h 1079"/>
                              <a:gd name="T56" fmla="*/ 304 w 708"/>
                              <a:gd name="T57" fmla="*/ 1025 h 1079"/>
                              <a:gd name="T58" fmla="*/ 354 w 708"/>
                              <a:gd name="T59" fmla="*/ 1045 h 1079"/>
                              <a:gd name="T60" fmla="*/ 404 w 708"/>
                              <a:gd name="T61" fmla="*/ 1061 h 1079"/>
                              <a:gd name="T62" fmla="*/ 456 w 708"/>
                              <a:gd name="T63" fmla="*/ 1073 h 1079"/>
                              <a:gd name="T64" fmla="*/ 510 w 708"/>
                              <a:gd name="T65" fmla="*/ 1079 h 1079"/>
                              <a:gd name="T66" fmla="*/ 538 w 708"/>
                              <a:gd name="T67" fmla="*/ 1079 h 1079"/>
                              <a:gd name="T68" fmla="*/ 626 w 708"/>
                              <a:gd name="T69" fmla="*/ 1071 h 1079"/>
                              <a:gd name="T70" fmla="*/ 708 w 708"/>
                              <a:gd name="T71" fmla="*/ 1051 h 1079"/>
                              <a:gd name="T72" fmla="*/ 708 w 708"/>
                              <a:gd name="T73" fmla="*/ 28 h 1079"/>
                              <a:gd name="T74" fmla="*/ 626 w 708"/>
                              <a:gd name="T75" fmla="*/ 8 h 1079"/>
                              <a:gd name="T76" fmla="*/ 538 w 708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08" h="1079">
                                <a:moveTo>
                                  <a:pt x="538" y="0"/>
                                </a:moveTo>
                                <a:lnTo>
                                  <a:pt x="538" y="0"/>
                                </a:lnTo>
                                <a:lnTo>
                                  <a:pt x="510" y="2"/>
                                </a:lnTo>
                                <a:lnTo>
                                  <a:pt x="484" y="4"/>
                                </a:lnTo>
                                <a:lnTo>
                                  <a:pt x="456" y="6"/>
                                </a:lnTo>
                                <a:lnTo>
                                  <a:pt x="430" y="12"/>
                                </a:lnTo>
                                <a:lnTo>
                                  <a:pt x="404" y="18"/>
                                </a:lnTo>
                                <a:lnTo>
                                  <a:pt x="378" y="24"/>
                                </a:lnTo>
                                <a:lnTo>
                                  <a:pt x="354" y="34"/>
                                </a:lnTo>
                                <a:lnTo>
                                  <a:pt x="328" y="44"/>
                                </a:lnTo>
                                <a:lnTo>
                                  <a:pt x="304" y="54"/>
                                </a:lnTo>
                                <a:lnTo>
                                  <a:pt x="282" y="66"/>
                                </a:lnTo>
                                <a:lnTo>
                                  <a:pt x="258" y="78"/>
                                </a:lnTo>
                                <a:lnTo>
                                  <a:pt x="236" y="92"/>
                                </a:lnTo>
                                <a:lnTo>
                                  <a:pt x="216" y="108"/>
                                </a:lnTo>
                                <a:lnTo>
                                  <a:pt x="196" y="124"/>
                                </a:lnTo>
                                <a:lnTo>
                                  <a:pt x="176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0" y="178"/>
                                </a:lnTo>
                                <a:lnTo>
                                  <a:pt x="122" y="198"/>
                                </a:lnTo>
                                <a:lnTo>
                                  <a:pt x="106" y="218"/>
                                </a:lnTo>
                                <a:lnTo>
                                  <a:pt x="92" y="238"/>
                                </a:lnTo>
                                <a:lnTo>
                                  <a:pt x="78" y="260"/>
                                </a:lnTo>
                                <a:lnTo>
                                  <a:pt x="64" y="284"/>
                                </a:lnTo>
                                <a:lnTo>
                                  <a:pt x="52" y="306"/>
                                </a:lnTo>
                                <a:lnTo>
                                  <a:pt x="42" y="330"/>
                                </a:lnTo>
                                <a:lnTo>
                                  <a:pt x="32" y="354"/>
                                </a:lnTo>
                                <a:lnTo>
                                  <a:pt x="24" y="380"/>
                                </a:lnTo>
                                <a:lnTo>
                                  <a:pt x="16" y="405"/>
                                </a:lnTo>
                                <a:lnTo>
                                  <a:pt x="10" y="431"/>
                                </a:lnTo>
                                <a:lnTo>
                                  <a:pt x="6" y="457"/>
                                </a:lnTo>
                                <a:lnTo>
                                  <a:pt x="2" y="485"/>
                                </a:lnTo>
                                <a:lnTo>
                                  <a:pt x="0" y="511"/>
                                </a:lnTo>
                                <a:lnTo>
                                  <a:pt x="0" y="539"/>
                                </a:lnTo>
                                <a:lnTo>
                                  <a:pt x="0" y="539"/>
                                </a:lnTo>
                                <a:lnTo>
                                  <a:pt x="0" y="567"/>
                                </a:lnTo>
                                <a:lnTo>
                                  <a:pt x="2" y="595"/>
                                </a:lnTo>
                                <a:lnTo>
                                  <a:pt x="6" y="621"/>
                                </a:lnTo>
                                <a:lnTo>
                                  <a:pt x="10" y="647"/>
                                </a:lnTo>
                                <a:lnTo>
                                  <a:pt x="16" y="675"/>
                                </a:lnTo>
                                <a:lnTo>
                                  <a:pt x="24" y="699"/>
                                </a:lnTo>
                                <a:lnTo>
                                  <a:pt x="32" y="725"/>
                                </a:lnTo>
                                <a:lnTo>
                                  <a:pt x="42" y="749"/>
                                </a:lnTo>
                                <a:lnTo>
                                  <a:pt x="52" y="773"/>
                                </a:lnTo>
                                <a:lnTo>
                                  <a:pt x="64" y="797"/>
                                </a:lnTo>
                                <a:lnTo>
                                  <a:pt x="78" y="819"/>
                                </a:lnTo>
                                <a:lnTo>
                                  <a:pt x="92" y="841"/>
                                </a:lnTo>
                                <a:lnTo>
                                  <a:pt x="106" y="861"/>
                                </a:lnTo>
                                <a:lnTo>
                                  <a:pt x="122" y="883"/>
                                </a:lnTo>
                                <a:lnTo>
                                  <a:pt x="140" y="901"/>
                                </a:lnTo>
                                <a:lnTo>
                                  <a:pt x="158" y="921"/>
                                </a:lnTo>
                                <a:lnTo>
                                  <a:pt x="176" y="939"/>
                                </a:lnTo>
                                <a:lnTo>
                                  <a:pt x="196" y="955"/>
                                </a:lnTo>
                                <a:lnTo>
                                  <a:pt x="216" y="971"/>
                                </a:lnTo>
                                <a:lnTo>
                                  <a:pt x="236" y="987"/>
                                </a:lnTo>
                                <a:lnTo>
                                  <a:pt x="258" y="1001"/>
                                </a:lnTo>
                                <a:lnTo>
                                  <a:pt x="282" y="1013"/>
                                </a:lnTo>
                                <a:lnTo>
                                  <a:pt x="304" y="1025"/>
                                </a:lnTo>
                                <a:lnTo>
                                  <a:pt x="328" y="1037"/>
                                </a:lnTo>
                                <a:lnTo>
                                  <a:pt x="354" y="1045"/>
                                </a:lnTo>
                                <a:lnTo>
                                  <a:pt x="378" y="1055"/>
                                </a:lnTo>
                                <a:lnTo>
                                  <a:pt x="404" y="1061"/>
                                </a:lnTo>
                                <a:lnTo>
                                  <a:pt x="430" y="1067"/>
                                </a:lnTo>
                                <a:lnTo>
                                  <a:pt x="456" y="1073"/>
                                </a:lnTo>
                                <a:lnTo>
                                  <a:pt x="484" y="1075"/>
                                </a:lnTo>
                                <a:lnTo>
                                  <a:pt x="510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82" y="1077"/>
                                </a:lnTo>
                                <a:lnTo>
                                  <a:pt x="626" y="1071"/>
                                </a:lnTo>
                                <a:lnTo>
                                  <a:pt x="668" y="1063"/>
                                </a:lnTo>
                                <a:lnTo>
                                  <a:pt x="708" y="1051"/>
                                </a:lnTo>
                                <a:lnTo>
                                  <a:pt x="708" y="28"/>
                                </a:lnTo>
                                <a:lnTo>
                                  <a:pt x="708" y="28"/>
                                </a:lnTo>
                                <a:lnTo>
                                  <a:pt x="668" y="16"/>
                                </a:lnTo>
                                <a:lnTo>
                                  <a:pt x="626" y="8"/>
                                </a:lnTo>
                                <a:lnTo>
                                  <a:pt x="582" y="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4" name="White circle -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4094164"/>
                            <a:ext cx="1066800" cy="1712913"/>
                          </a:xfrm>
                          <a:custGeom>
                            <a:avLst/>
                            <a:gdLst>
                              <a:gd name="T0" fmla="*/ 132 w 672"/>
                              <a:gd name="T1" fmla="*/ 0 h 1079"/>
                              <a:gd name="T2" fmla="*/ 66 w 672"/>
                              <a:gd name="T3" fmla="*/ 4 h 1079"/>
                              <a:gd name="T4" fmla="*/ 0 w 672"/>
                              <a:gd name="T5" fmla="*/ 16 h 1079"/>
                              <a:gd name="T6" fmla="*/ 0 w 672"/>
                              <a:gd name="T7" fmla="*/ 1061 h 1079"/>
                              <a:gd name="T8" fmla="*/ 66 w 672"/>
                              <a:gd name="T9" fmla="*/ 1075 h 1079"/>
                              <a:gd name="T10" fmla="*/ 132 w 672"/>
                              <a:gd name="T11" fmla="*/ 1079 h 1079"/>
                              <a:gd name="T12" fmla="*/ 160 w 672"/>
                              <a:gd name="T13" fmla="*/ 1077 h 1079"/>
                              <a:gd name="T14" fmla="*/ 216 w 672"/>
                              <a:gd name="T15" fmla="*/ 1073 h 1079"/>
                              <a:gd name="T16" fmla="*/ 268 w 672"/>
                              <a:gd name="T17" fmla="*/ 1061 h 1079"/>
                              <a:gd name="T18" fmla="*/ 318 w 672"/>
                              <a:gd name="T19" fmla="*/ 1045 h 1079"/>
                              <a:gd name="T20" fmla="*/ 366 w 672"/>
                              <a:gd name="T21" fmla="*/ 1025 h 1079"/>
                              <a:gd name="T22" fmla="*/ 412 w 672"/>
                              <a:gd name="T23" fmla="*/ 1001 h 1079"/>
                              <a:gd name="T24" fmla="*/ 456 w 672"/>
                              <a:gd name="T25" fmla="*/ 971 h 1079"/>
                              <a:gd name="T26" fmla="*/ 496 w 672"/>
                              <a:gd name="T27" fmla="*/ 939 h 1079"/>
                              <a:gd name="T28" fmla="*/ 532 w 672"/>
                              <a:gd name="T29" fmla="*/ 901 h 1079"/>
                              <a:gd name="T30" fmla="*/ 566 w 672"/>
                              <a:gd name="T31" fmla="*/ 862 h 1079"/>
                              <a:gd name="T32" fmla="*/ 594 w 672"/>
                              <a:gd name="T33" fmla="*/ 820 h 1079"/>
                              <a:gd name="T34" fmla="*/ 620 w 672"/>
                              <a:gd name="T35" fmla="*/ 774 h 1079"/>
                              <a:gd name="T36" fmla="*/ 640 w 672"/>
                              <a:gd name="T37" fmla="*/ 726 h 1079"/>
                              <a:gd name="T38" fmla="*/ 656 w 672"/>
                              <a:gd name="T39" fmla="*/ 674 h 1079"/>
                              <a:gd name="T40" fmla="*/ 666 w 672"/>
                              <a:gd name="T41" fmla="*/ 622 h 1079"/>
                              <a:gd name="T42" fmla="*/ 672 w 672"/>
                              <a:gd name="T43" fmla="*/ 568 h 1079"/>
                              <a:gd name="T44" fmla="*/ 672 w 672"/>
                              <a:gd name="T45" fmla="*/ 540 h 1079"/>
                              <a:gd name="T46" fmla="*/ 670 w 672"/>
                              <a:gd name="T47" fmla="*/ 484 h 1079"/>
                              <a:gd name="T48" fmla="*/ 662 w 672"/>
                              <a:gd name="T49" fmla="*/ 430 h 1079"/>
                              <a:gd name="T50" fmla="*/ 648 w 672"/>
                              <a:gd name="T51" fmla="*/ 378 h 1079"/>
                              <a:gd name="T52" fmla="*/ 630 w 672"/>
                              <a:gd name="T53" fmla="*/ 330 h 1079"/>
                              <a:gd name="T54" fmla="*/ 608 w 672"/>
                              <a:gd name="T55" fmla="*/ 282 h 1079"/>
                              <a:gd name="T56" fmla="*/ 580 w 672"/>
                              <a:gd name="T57" fmla="*/ 238 h 1079"/>
                              <a:gd name="T58" fmla="*/ 550 w 672"/>
                              <a:gd name="T59" fmla="*/ 196 h 1079"/>
                              <a:gd name="T60" fmla="*/ 514 w 672"/>
                              <a:gd name="T61" fmla="*/ 158 h 1079"/>
                              <a:gd name="T62" fmla="*/ 476 w 672"/>
                              <a:gd name="T63" fmla="*/ 122 h 1079"/>
                              <a:gd name="T64" fmla="*/ 434 w 672"/>
                              <a:gd name="T65" fmla="*/ 92 h 1079"/>
                              <a:gd name="T66" fmla="*/ 390 w 672"/>
                              <a:gd name="T67" fmla="*/ 64 h 1079"/>
                              <a:gd name="T68" fmla="*/ 342 w 672"/>
                              <a:gd name="T69" fmla="*/ 42 h 1079"/>
                              <a:gd name="T70" fmla="*/ 294 w 672"/>
                              <a:gd name="T71" fmla="*/ 24 h 1079"/>
                              <a:gd name="T72" fmla="*/ 242 w 672"/>
                              <a:gd name="T73" fmla="*/ 10 h 1079"/>
                              <a:gd name="T74" fmla="*/ 188 w 672"/>
                              <a:gd name="T75" fmla="*/ 2 h 1079"/>
                              <a:gd name="T76" fmla="*/ 132 w 672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2" h="1079">
                                <a:moveTo>
                                  <a:pt x="132" y="0"/>
                                </a:moveTo>
                                <a:lnTo>
                                  <a:pt x="132" y="0"/>
                                </a:lnTo>
                                <a:lnTo>
                                  <a:pt x="98" y="0"/>
                                </a:lnTo>
                                <a:lnTo>
                                  <a:pt x="66" y="4"/>
                                </a:lnTo>
                                <a:lnTo>
                                  <a:pt x="32" y="8"/>
                                </a:lnTo>
                                <a:lnTo>
                                  <a:pt x="0" y="16"/>
                                </a:lnTo>
                                <a:lnTo>
                                  <a:pt x="0" y="1061"/>
                                </a:lnTo>
                                <a:lnTo>
                                  <a:pt x="0" y="1061"/>
                                </a:lnTo>
                                <a:lnTo>
                                  <a:pt x="32" y="1069"/>
                                </a:lnTo>
                                <a:lnTo>
                                  <a:pt x="66" y="1075"/>
                                </a:lnTo>
                                <a:lnTo>
                                  <a:pt x="98" y="1077"/>
                                </a:lnTo>
                                <a:lnTo>
                                  <a:pt x="132" y="1079"/>
                                </a:lnTo>
                                <a:lnTo>
                                  <a:pt x="132" y="1079"/>
                                </a:lnTo>
                                <a:lnTo>
                                  <a:pt x="160" y="1077"/>
                                </a:lnTo>
                                <a:lnTo>
                                  <a:pt x="188" y="1075"/>
                                </a:lnTo>
                                <a:lnTo>
                                  <a:pt x="216" y="1073"/>
                                </a:lnTo>
                                <a:lnTo>
                                  <a:pt x="242" y="1067"/>
                                </a:lnTo>
                                <a:lnTo>
                                  <a:pt x="268" y="1061"/>
                                </a:lnTo>
                                <a:lnTo>
                                  <a:pt x="294" y="1055"/>
                                </a:lnTo>
                                <a:lnTo>
                                  <a:pt x="318" y="1045"/>
                                </a:lnTo>
                                <a:lnTo>
                                  <a:pt x="342" y="1035"/>
                                </a:lnTo>
                                <a:lnTo>
                                  <a:pt x="366" y="1025"/>
                                </a:lnTo>
                                <a:lnTo>
                                  <a:pt x="390" y="1013"/>
                                </a:lnTo>
                                <a:lnTo>
                                  <a:pt x="412" y="1001"/>
                                </a:lnTo>
                                <a:lnTo>
                                  <a:pt x="434" y="987"/>
                                </a:lnTo>
                                <a:lnTo>
                                  <a:pt x="456" y="971"/>
                                </a:lnTo>
                                <a:lnTo>
                                  <a:pt x="476" y="955"/>
                                </a:lnTo>
                                <a:lnTo>
                                  <a:pt x="496" y="939"/>
                                </a:lnTo>
                                <a:lnTo>
                                  <a:pt x="514" y="921"/>
                                </a:lnTo>
                                <a:lnTo>
                                  <a:pt x="532" y="901"/>
                                </a:lnTo>
                                <a:lnTo>
                                  <a:pt x="550" y="881"/>
                                </a:lnTo>
                                <a:lnTo>
                                  <a:pt x="566" y="862"/>
                                </a:lnTo>
                                <a:lnTo>
                                  <a:pt x="580" y="842"/>
                                </a:lnTo>
                                <a:lnTo>
                                  <a:pt x="594" y="820"/>
                                </a:lnTo>
                                <a:lnTo>
                                  <a:pt x="608" y="796"/>
                                </a:lnTo>
                                <a:lnTo>
                                  <a:pt x="620" y="774"/>
                                </a:lnTo>
                                <a:lnTo>
                                  <a:pt x="630" y="750"/>
                                </a:lnTo>
                                <a:lnTo>
                                  <a:pt x="640" y="726"/>
                                </a:lnTo>
                                <a:lnTo>
                                  <a:pt x="648" y="700"/>
                                </a:lnTo>
                                <a:lnTo>
                                  <a:pt x="656" y="674"/>
                                </a:lnTo>
                                <a:lnTo>
                                  <a:pt x="662" y="648"/>
                                </a:lnTo>
                                <a:lnTo>
                                  <a:pt x="666" y="622"/>
                                </a:lnTo>
                                <a:lnTo>
                                  <a:pt x="670" y="594"/>
                                </a:lnTo>
                                <a:lnTo>
                                  <a:pt x="672" y="568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12"/>
                                </a:lnTo>
                                <a:lnTo>
                                  <a:pt x="670" y="484"/>
                                </a:lnTo>
                                <a:lnTo>
                                  <a:pt x="666" y="458"/>
                                </a:lnTo>
                                <a:lnTo>
                                  <a:pt x="662" y="430"/>
                                </a:lnTo>
                                <a:lnTo>
                                  <a:pt x="656" y="404"/>
                                </a:lnTo>
                                <a:lnTo>
                                  <a:pt x="648" y="378"/>
                                </a:lnTo>
                                <a:lnTo>
                                  <a:pt x="640" y="354"/>
                                </a:lnTo>
                                <a:lnTo>
                                  <a:pt x="630" y="330"/>
                                </a:lnTo>
                                <a:lnTo>
                                  <a:pt x="620" y="306"/>
                                </a:lnTo>
                                <a:lnTo>
                                  <a:pt x="608" y="282"/>
                                </a:lnTo>
                                <a:lnTo>
                                  <a:pt x="594" y="260"/>
                                </a:lnTo>
                                <a:lnTo>
                                  <a:pt x="580" y="238"/>
                                </a:lnTo>
                                <a:lnTo>
                                  <a:pt x="566" y="216"/>
                                </a:lnTo>
                                <a:lnTo>
                                  <a:pt x="550" y="196"/>
                                </a:lnTo>
                                <a:lnTo>
                                  <a:pt x="532" y="176"/>
                                </a:lnTo>
                                <a:lnTo>
                                  <a:pt x="514" y="158"/>
                                </a:lnTo>
                                <a:lnTo>
                                  <a:pt x="496" y="140"/>
                                </a:lnTo>
                                <a:lnTo>
                                  <a:pt x="476" y="122"/>
                                </a:lnTo>
                                <a:lnTo>
                                  <a:pt x="456" y="106"/>
                                </a:lnTo>
                                <a:lnTo>
                                  <a:pt x="434" y="92"/>
                                </a:lnTo>
                                <a:lnTo>
                                  <a:pt x="412" y="78"/>
                                </a:lnTo>
                                <a:lnTo>
                                  <a:pt x="390" y="64"/>
                                </a:lnTo>
                                <a:lnTo>
                                  <a:pt x="366" y="52"/>
                                </a:lnTo>
                                <a:lnTo>
                                  <a:pt x="342" y="42"/>
                                </a:lnTo>
                                <a:lnTo>
                                  <a:pt x="318" y="32"/>
                                </a:lnTo>
                                <a:lnTo>
                                  <a:pt x="294" y="24"/>
                                </a:lnTo>
                                <a:lnTo>
                                  <a:pt x="268" y="16"/>
                                </a:lnTo>
                                <a:lnTo>
                                  <a:pt x="242" y="10"/>
                                </a:lnTo>
                                <a:lnTo>
                                  <a:pt x="216" y="6"/>
                                </a:lnTo>
                                <a:lnTo>
                                  <a:pt x="188" y="2"/>
                                </a:lnTo>
                                <a:lnTo>
                                  <a:pt x="16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5" name="White circle - lower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6381750" y="6088290"/>
                            <a:ext cx="1714500" cy="1238250"/>
                          </a:xfrm>
                          <a:custGeom>
                            <a:avLst/>
                            <a:gdLst>
                              <a:gd name="T0" fmla="*/ 1080 w 1080"/>
                              <a:gd name="T1" fmla="*/ 538 h 780"/>
                              <a:gd name="T2" fmla="*/ 1078 w 1080"/>
                              <a:gd name="T3" fmla="*/ 484 h 780"/>
                              <a:gd name="T4" fmla="*/ 1070 w 1080"/>
                              <a:gd name="T5" fmla="*/ 430 h 780"/>
                              <a:gd name="T6" fmla="*/ 1056 w 1080"/>
                              <a:gd name="T7" fmla="*/ 378 h 780"/>
                              <a:gd name="T8" fmla="*/ 1038 w 1080"/>
                              <a:gd name="T9" fmla="*/ 328 h 780"/>
                              <a:gd name="T10" fmla="*/ 1014 w 1080"/>
                              <a:gd name="T11" fmla="*/ 282 h 780"/>
                              <a:gd name="T12" fmla="*/ 988 w 1080"/>
                              <a:gd name="T13" fmla="*/ 238 h 780"/>
                              <a:gd name="T14" fmla="*/ 956 w 1080"/>
                              <a:gd name="T15" fmla="*/ 196 h 780"/>
                              <a:gd name="T16" fmla="*/ 922 w 1080"/>
                              <a:gd name="T17" fmla="*/ 158 h 780"/>
                              <a:gd name="T18" fmla="*/ 884 w 1080"/>
                              <a:gd name="T19" fmla="*/ 122 h 780"/>
                              <a:gd name="T20" fmla="*/ 842 w 1080"/>
                              <a:gd name="T21" fmla="*/ 92 h 780"/>
                              <a:gd name="T22" fmla="*/ 798 w 1080"/>
                              <a:gd name="T23" fmla="*/ 64 h 780"/>
                              <a:gd name="T24" fmla="*/ 750 w 1080"/>
                              <a:gd name="T25" fmla="*/ 42 h 780"/>
                              <a:gd name="T26" fmla="*/ 700 w 1080"/>
                              <a:gd name="T27" fmla="*/ 24 h 780"/>
                              <a:gd name="T28" fmla="*/ 650 w 1080"/>
                              <a:gd name="T29" fmla="*/ 10 h 780"/>
                              <a:gd name="T30" fmla="*/ 596 w 1080"/>
                              <a:gd name="T31" fmla="*/ 2 h 780"/>
                              <a:gd name="T32" fmla="*/ 540 w 1080"/>
                              <a:gd name="T33" fmla="*/ 0 h 780"/>
                              <a:gd name="T34" fmla="*/ 512 w 1080"/>
                              <a:gd name="T35" fmla="*/ 0 h 780"/>
                              <a:gd name="T36" fmla="*/ 458 w 1080"/>
                              <a:gd name="T37" fmla="*/ 6 h 780"/>
                              <a:gd name="T38" fmla="*/ 406 w 1080"/>
                              <a:gd name="T39" fmla="*/ 16 h 780"/>
                              <a:gd name="T40" fmla="*/ 354 w 1080"/>
                              <a:gd name="T41" fmla="*/ 32 h 780"/>
                              <a:gd name="T42" fmla="*/ 306 w 1080"/>
                              <a:gd name="T43" fmla="*/ 52 h 780"/>
                              <a:gd name="T44" fmla="*/ 260 w 1080"/>
                              <a:gd name="T45" fmla="*/ 78 h 780"/>
                              <a:gd name="T46" fmla="*/ 218 w 1080"/>
                              <a:gd name="T47" fmla="*/ 106 h 780"/>
                              <a:gd name="T48" fmla="*/ 178 w 1080"/>
                              <a:gd name="T49" fmla="*/ 140 h 780"/>
                              <a:gd name="T50" fmla="*/ 142 w 1080"/>
                              <a:gd name="T51" fmla="*/ 176 h 780"/>
                              <a:gd name="T52" fmla="*/ 108 w 1080"/>
                              <a:gd name="T53" fmla="*/ 216 h 780"/>
                              <a:gd name="T54" fmla="*/ 80 w 1080"/>
                              <a:gd name="T55" fmla="*/ 260 h 780"/>
                              <a:gd name="T56" fmla="*/ 54 w 1080"/>
                              <a:gd name="T57" fmla="*/ 306 h 780"/>
                              <a:gd name="T58" fmla="*/ 34 w 1080"/>
                              <a:gd name="T59" fmla="*/ 354 h 780"/>
                              <a:gd name="T60" fmla="*/ 18 w 1080"/>
                              <a:gd name="T61" fmla="*/ 404 h 780"/>
                              <a:gd name="T62" fmla="*/ 8 w 1080"/>
                              <a:gd name="T63" fmla="*/ 456 h 780"/>
                              <a:gd name="T64" fmla="*/ 2 w 1080"/>
                              <a:gd name="T65" fmla="*/ 512 h 780"/>
                              <a:gd name="T66" fmla="*/ 0 w 1080"/>
                              <a:gd name="T67" fmla="*/ 538 h 780"/>
                              <a:gd name="T68" fmla="*/ 4 w 1080"/>
                              <a:gd name="T69" fmla="*/ 602 h 780"/>
                              <a:gd name="T70" fmla="*/ 16 w 1080"/>
                              <a:gd name="T71" fmla="*/ 664 h 780"/>
                              <a:gd name="T72" fmla="*/ 34 w 1080"/>
                              <a:gd name="T73" fmla="*/ 724 h 780"/>
                              <a:gd name="T74" fmla="*/ 58 w 1080"/>
                              <a:gd name="T75" fmla="*/ 780 h 780"/>
                              <a:gd name="T76" fmla="*/ 1024 w 1080"/>
                              <a:gd name="T77" fmla="*/ 780 h 780"/>
                              <a:gd name="T78" fmla="*/ 1048 w 1080"/>
                              <a:gd name="T79" fmla="*/ 724 h 780"/>
                              <a:gd name="T80" fmla="*/ 1066 w 1080"/>
                              <a:gd name="T81" fmla="*/ 664 h 780"/>
                              <a:gd name="T82" fmla="*/ 1076 w 1080"/>
                              <a:gd name="T83" fmla="*/ 602 h 780"/>
                              <a:gd name="T84" fmla="*/ 1080 w 1080"/>
                              <a:gd name="T85" fmla="*/ 538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80" h="780">
                                <a:moveTo>
                                  <a:pt x="1080" y="538"/>
                                </a:moveTo>
                                <a:lnTo>
                                  <a:pt x="1080" y="538"/>
                                </a:lnTo>
                                <a:lnTo>
                                  <a:pt x="1080" y="512"/>
                                </a:lnTo>
                                <a:lnTo>
                                  <a:pt x="1078" y="484"/>
                                </a:lnTo>
                                <a:lnTo>
                                  <a:pt x="1074" y="456"/>
                                </a:lnTo>
                                <a:lnTo>
                                  <a:pt x="1070" y="430"/>
                                </a:lnTo>
                                <a:lnTo>
                                  <a:pt x="1064" y="404"/>
                                </a:lnTo>
                                <a:lnTo>
                                  <a:pt x="1056" y="378"/>
                                </a:lnTo>
                                <a:lnTo>
                                  <a:pt x="1048" y="354"/>
                                </a:lnTo>
                                <a:lnTo>
                                  <a:pt x="1038" y="328"/>
                                </a:lnTo>
                                <a:lnTo>
                                  <a:pt x="1026" y="306"/>
                                </a:lnTo>
                                <a:lnTo>
                                  <a:pt x="1014" y="282"/>
                                </a:lnTo>
                                <a:lnTo>
                                  <a:pt x="1002" y="260"/>
                                </a:lnTo>
                                <a:lnTo>
                                  <a:pt x="988" y="238"/>
                                </a:lnTo>
                                <a:lnTo>
                                  <a:pt x="972" y="216"/>
                                </a:lnTo>
                                <a:lnTo>
                                  <a:pt x="956" y="196"/>
                                </a:lnTo>
                                <a:lnTo>
                                  <a:pt x="940" y="176"/>
                                </a:lnTo>
                                <a:lnTo>
                                  <a:pt x="922" y="158"/>
                                </a:lnTo>
                                <a:lnTo>
                                  <a:pt x="904" y="140"/>
                                </a:lnTo>
                                <a:lnTo>
                                  <a:pt x="884" y="122"/>
                                </a:lnTo>
                                <a:lnTo>
                                  <a:pt x="864" y="106"/>
                                </a:lnTo>
                                <a:lnTo>
                                  <a:pt x="842" y="92"/>
                                </a:lnTo>
                                <a:lnTo>
                                  <a:pt x="820" y="78"/>
                                </a:lnTo>
                                <a:lnTo>
                                  <a:pt x="798" y="64"/>
                                </a:lnTo>
                                <a:lnTo>
                                  <a:pt x="774" y="52"/>
                                </a:lnTo>
                                <a:lnTo>
                                  <a:pt x="750" y="42"/>
                                </a:lnTo>
                                <a:lnTo>
                                  <a:pt x="726" y="32"/>
                                </a:lnTo>
                                <a:lnTo>
                                  <a:pt x="700" y="24"/>
                                </a:lnTo>
                                <a:lnTo>
                                  <a:pt x="676" y="16"/>
                                </a:lnTo>
                                <a:lnTo>
                                  <a:pt x="650" y="10"/>
                                </a:lnTo>
                                <a:lnTo>
                                  <a:pt x="622" y="6"/>
                                </a:lnTo>
                                <a:lnTo>
                                  <a:pt x="596" y="2"/>
                                </a:lnTo>
                                <a:lnTo>
                                  <a:pt x="568" y="0"/>
                                </a:lnTo>
                                <a:lnTo>
                                  <a:pt x="540" y="0"/>
                                </a:lnTo>
                                <a:lnTo>
                                  <a:pt x="540" y="0"/>
                                </a:lnTo>
                                <a:lnTo>
                                  <a:pt x="512" y="0"/>
                                </a:lnTo>
                                <a:lnTo>
                                  <a:pt x="486" y="2"/>
                                </a:lnTo>
                                <a:lnTo>
                                  <a:pt x="458" y="6"/>
                                </a:lnTo>
                                <a:lnTo>
                                  <a:pt x="432" y="10"/>
                                </a:lnTo>
                                <a:lnTo>
                                  <a:pt x="406" y="16"/>
                                </a:lnTo>
                                <a:lnTo>
                                  <a:pt x="380" y="24"/>
                                </a:lnTo>
                                <a:lnTo>
                                  <a:pt x="354" y="32"/>
                                </a:lnTo>
                                <a:lnTo>
                                  <a:pt x="330" y="42"/>
                                </a:lnTo>
                                <a:lnTo>
                                  <a:pt x="306" y="52"/>
                                </a:lnTo>
                                <a:lnTo>
                                  <a:pt x="284" y="64"/>
                                </a:lnTo>
                                <a:lnTo>
                                  <a:pt x="260" y="78"/>
                                </a:lnTo>
                                <a:lnTo>
                                  <a:pt x="238" y="92"/>
                                </a:lnTo>
                                <a:lnTo>
                                  <a:pt x="218" y="106"/>
                                </a:lnTo>
                                <a:lnTo>
                                  <a:pt x="198" y="122"/>
                                </a:lnTo>
                                <a:lnTo>
                                  <a:pt x="178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2" y="176"/>
                                </a:lnTo>
                                <a:lnTo>
                                  <a:pt x="124" y="196"/>
                                </a:lnTo>
                                <a:lnTo>
                                  <a:pt x="108" y="216"/>
                                </a:lnTo>
                                <a:lnTo>
                                  <a:pt x="94" y="238"/>
                                </a:lnTo>
                                <a:lnTo>
                                  <a:pt x="80" y="260"/>
                                </a:lnTo>
                                <a:lnTo>
                                  <a:pt x="66" y="282"/>
                                </a:lnTo>
                                <a:lnTo>
                                  <a:pt x="54" y="306"/>
                                </a:lnTo>
                                <a:lnTo>
                                  <a:pt x="44" y="328"/>
                                </a:lnTo>
                                <a:lnTo>
                                  <a:pt x="34" y="354"/>
                                </a:lnTo>
                                <a:lnTo>
                                  <a:pt x="26" y="378"/>
                                </a:lnTo>
                                <a:lnTo>
                                  <a:pt x="18" y="404"/>
                                </a:lnTo>
                                <a:lnTo>
                                  <a:pt x="12" y="430"/>
                                </a:lnTo>
                                <a:lnTo>
                                  <a:pt x="8" y="456"/>
                                </a:lnTo>
                                <a:lnTo>
                                  <a:pt x="4" y="484"/>
                                </a:lnTo>
                                <a:lnTo>
                                  <a:pt x="2" y="512"/>
                                </a:lnTo>
                                <a:lnTo>
                                  <a:pt x="0" y="538"/>
                                </a:lnTo>
                                <a:lnTo>
                                  <a:pt x="0" y="538"/>
                                </a:lnTo>
                                <a:lnTo>
                                  <a:pt x="2" y="572"/>
                                </a:lnTo>
                                <a:lnTo>
                                  <a:pt x="4" y="602"/>
                                </a:lnTo>
                                <a:lnTo>
                                  <a:pt x="10" y="634"/>
                                </a:lnTo>
                                <a:lnTo>
                                  <a:pt x="16" y="664"/>
                                </a:lnTo>
                                <a:lnTo>
                                  <a:pt x="24" y="694"/>
                                </a:lnTo>
                                <a:lnTo>
                                  <a:pt x="34" y="724"/>
                                </a:lnTo>
                                <a:lnTo>
                                  <a:pt x="44" y="752"/>
                                </a:lnTo>
                                <a:lnTo>
                                  <a:pt x="58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36" y="752"/>
                                </a:lnTo>
                                <a:lnTo>
                                  <a:pt x="1048" y="724"/>
                                </a:lnTo>
                                <a:lnTo>
                                  <a:pt x="1058" y="694"/>
                                </a:lnTo>
                                <a:lnTo>
                                  <a:pt x="1066" y="664"/>
                                </a:lnTo>
                                <a:lnTo>
                                  <a:pt x="1072" y="634"/>
                                </a:lnTo>
                                <a:lnTo>
                                  <a:pt x="1076" y="602"/>
                                </a:lnTo>
                                <a:lnTo>
                                  <a:pt x="1080" y="572"/>
                                </a:lnTo>
                                <a:lnTo>
                                  <a:pt x="1080" y="538"/>
                                </a:lnTo>
                                <a:lnTo>
                                  <a:pt x="1080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6" name="Baseball - bottom" descr="baseball">
                          <a:extLst/>
                        </wps:cNvPr>
                        <wps:cNvSpPr/>
                        <wps:spPr>
                          <a:xfrm>
                            <a:off x="6459249" y="6189594"/>
                            <a:ext cx="1547495" cy="1129092"/>
                          </a:xfrm>
                          <a:custGeom>
                            <a:avLst/>
                            <a:gdLst>
                              <a:gd name="connsiteX0" fmla="*/ 1213637 w 1547495"/>
                              <a:gd name="connsiteY0" fmla="*/ 1123980 h 1129092"/>
                              <a:gd name="connsiteX1" fmla="*/ 1216184 w 1547495"/>
                              <a:gd name="connsiteY1" fmla="*/ 1129092 h 1129092"/>
                              <a:gd name="connsiteX2" fmla="*/ 1192344 w 1547495"/>
                              <a:gd name="connsiteY2" fmla="*/ 1129092 h 1129092"/>
                              <a:gd name="connsiteX3" fmla="*/ 1195870 w 1547495"/>
                              <a:gd name="connsiteY3" fmla="*/ 1125198 h 1129092"/>
                              <a:gd name="connsiteX4" fmla="*/ 1213637 w 1547495"/>
                              <a:gd name="connsiteY4" fmla="*/ 1123980 h 1129092"/>
                              <a:gd name="connsiteX5" fmla="*/ 327553 w 1547495"/>
                              <a:gd name="connsiteY5" fmla="*/ 1121402 h 1129092"/>
                              <a:gd name="connsiteX6" fmla="*/ 345321 w 1547495"/>
                              <a:gd name="connsiteY6" fmla="*/ 1122691 h 1129092"/>
                              <a:gd name="connsiteX7" fmla="*/ 351126 w 1547495"/>
                              <a:gd name="connsiteY7" fmla="*/ 1129092 h 1129092"/>
                              <a:gd name="connsiteX8" fmla="*/ 324110 w 1547495"/>
                              <a:gd name="connsiteY8" fmla="*/ 1129092 h 1129092"/>
                              <a:gd name="connsiteX9" fmla="*/ 773103 w 1547495"/>
                              <a:gd name="connsiteY9" fmla="*/ 0 h 1129092"/>
                              <a:gd name="connsiteX10" fmla="*/ 1547495 w 1547495"/>
                              <a:gd name="connsiteY10" fmla="*/ 772141 h 1129092"/>
                              <a:gd name="connsiteX11" fmla="*/ 1486482 w 1547495"/>
                              <a:gd name="connsiteY11" fmla="*/ 1073225 h 1129092"/>
                              <a:gd name="connsiteX12" fmla="*/ 1456108 w 1547495"/>
                              <a:gd name="connsiteY12" fmla="*/ 1129092 h 1129092"/>
                              <a:gd name="connsiteX13" fmla="*/ 1428791 w 1547495"/>
                              <a:gd name="connsiteY13" fmla="*/ 1129092 h 1129092"/>
                              <a:gd name="connsiteX14" fmla="*/ 1465777 w 1547495"/>
                              <a:gd name="connsiteY14" fmla="*/ 1059349 h 1129092"/>
                              <a:gd name="connsiteX15" fmla="*/ 1522133 w 1547495"/>
                              <a:gd name="connsiteY15" fmla="*/ 776008 h 1129092"/>
                              <a:gd name="connsiteX16" fmla="*/ 1311359 w 1547495"/>
                              <a:gd name="connsiteY16" fmla="*/ 256521 h 1129092"/>
                              <a:gd name="connsiteX17" fmla="*/ 1301186 w 1547495"/>
                              <a:gd name="connsiteY17" fmla="*/ 262895 h 1129092"/>
                              <a:gd name="connsiteX18" fmla="*/ 1348184 w 1547495"/>
                              <a:gd name="connsiteY18" fmla="*/ 311163 h 1129092"/>
                              <a:gd name="connsiteX19" fmla="*/ 1348184 w 1547495"/>
                              <a:gd name="connsiteY19" fmla="*/ 328923 h 1129092"/>
                              <a:gd name="connsiteX20" fmla="*/ 1339300 w 1547495"/>
                              <a:gd name="connsiteY20" fmla="*/ 332718 h 1129092"/>
                              <a:gd name="connsiteX21" fmla="*/ 1330416 w 1547495"/>
                              <a:gd name="connsiteY21" fmla="*/ 328923 h 1129092"/>
                              <a:gd name="connsiteX22" fmla="*/ 1279621 w 1547495"/>
                              <a:gd name="connsiteY22" fmla="*/ 276860 h 1129092"/>
                              <a:gd name="connsiteX23" fmla="*/ 1263143 w 1547495"/>
                              <a:gd name="connsiteY23" fmla="*/ 289535 h 1129092"/>
                              <a:gd name="connsiteX24" fmla="*/ 1308851 w 1547495"/>
                              <a:gd name="connsiteY24" fmla="*/ 334007 h 1129092"/>
                              <a:gd name="connsiteX25" fmla="*/ 1308851 w 1547495"/>
                              <a:gd name="connsiteY25" fmla="*/ 351768 h 1129092"/>
                              <a:gd name="connsiteX26" fmla="*/ 1299968 w 1547495"/>
                              <a:gd name="connsiteY26" fmla="*/ 355635 h 1129092"/>
                              <a:gd name="connsiteX27" fmla="*/ 1291084 w 1547495"/>
                              <a:gd name="connsiteY27" fmla="*/ 351768 h 1129092"/>
                              <a:gd name="connsiteX28" fmla="*/ 1242796 w 1547495"/>
                              <a:gd name="connsiteY28" fmla="*/ 304789 h 1129092"/>
                              <a:gd name="connsiteX29" fmla="*/ 1226318 w 1547495"/>
                              <a:gd name="connsiteY29" fmla="*/ 318754 h 1129092"/>
                              <a:gd name="connsiteX30" fmla="*/ 1270737 w 1547495"/>
                              <a:gd name="connsiteY30" fmla="*/ 360648 h 1129092"/>
                              <a:gd name="connsiteX31" fmla="*/ 1270737 w 1547495"/>
                              <a:gd name="connsiteY31" fmla="*/ 378480 h 1129092"/>
                              <a:gd name="connsiteX32" fmla="*/ 1261853 w 1547495"/>
                              <a:gd name="connsiteY32" fmla="*/ 382275 h 1129092"/>
                              <a:gd name="connsiteX33" fmla="*/ 1252970 w 1547495"/>
                              <a:gd name="connsiteY33" fmla="*/ 378480 h 1129092"/>
                              <a:gd name="connsiteX34" fmla="*/ 1207261 w 1547495"/>
                              <a:gd name="connsiteY34" fmla="*/ 335296 h 1129092"/>
                              <a:gd name="connsiteX35" fmla="*/ 1188204 w 1547495"/>
                              <a:gd name="connsiteY35" fmla="*/ 354346 h 1129092"/>
                              <a:gd name="connsiteX36" fmla="*/ 1231405 w 1547495"/>
                              <a:gd name="connsiteY36" fmla="*/ 393733 h 1129092"/>
                              <a:gd name="connsiteX37" fmla="*/ 1232695 w 1547495"/>
                              <a:gd name="connsiteY37" fmla="*/ 411494 h 1129092"/>
                              <a:gd name="connsiteX38" fmla="*/ 1223811 w 1547495"/>
                              <a:gd name="connsiteY38" fmla="*/ 415289 h 1129092"/>
                              <a:gd name="connsiteX39" fmla="*/ 1214855 w 1547495"/>
                              <a:gd name="connsiteY39" fmla="*/ 411494 h 1129092"/>
                              <a:gd name="connsiteX40" fmla="*/ 1173016 w 1547495"/>
                              <a:gd name="connsiteY40" fmla="*/ 372106 h 1129092"/>
                              <a:gd name="connsiteX41" fmla="*/ 1148872 w 1547495"/>
                              <a:gd name="connsiteY41" fmla="*/ 401324 h 1129092"/>
                              <a:gd name="connsiteX42" fmla="*/ 1193291 w 1547495"/>
                              <a:gd name="connsiteY42" fmla="*/ 439423 h 1129092"/>
                              <a:gd name="connsiteX43" fmla="*/ 1194580 w 1547495"/>
                              <a:gd name="connsiteY43" fmla="*/ 457183 h 1129092"/>
                              <a:gd name="connsiteX44" fmla="*/ 1184407 w 1547495"/>
                              <a:gd name="connsiteY44" fmla="*/ 460979 h 1129092"/>
                              <a:gd name="connsiteX45" fmla="*/ 1175523 w 1547495"/>
                              <a:gd name="connsiteY45" fmla="*/ 458472 h 1129092"/>
                              <a:gd name="connsiteX46" fmla="*/ 1132394 w 1547495"/>
                              <a:gd name="connsiteY46" fmla="*/ 421663 h 1129092"/>
                              <a:gd name="connsiteX47" fmla="*/ 1113337 w 1547495"/>
                              <a:gd name="connsiteY47" fmla="*/ 449592 h 1129092"/>
                              <a:gd name="connsiteX48" fmla="*/ 1164132 w 1547495"/>
                              <a:gd name="connsiteY48" fmla="*/ 483895 h 1129092"/>
                              <a:gd name="connsiteX49" fmla="*/ 1167929 w 1547495"/>
                              <a:gd name="connsiteY49" fmla="*/ 501656 h 1129092"/>
                              <a:gd name="connsiteX50" fmla="*/ 1157756 w 1547495"/>
                              <a:gd name="connsiteY50" fmla="*/ 506740 h 1129092"/>
                              <a:gd name="connsiteX51" fmla="*/ 1150162 w 1547495"/>
                              <a:gd name="connsiteY51" fmla="*/ 504162 h 1129092"/>
                              <a:gd name="connsiteX52" fmla="*/ 1100656 w 1547495"/>
                              <a:gd name="connsiteY52" fmla="*/ 471148 h 1129092"/>
                              <a:gd name="connsiteX53" fmla="*/ 1084106 w 1547495"/>
                              <a:gd name="connsiteY53" fmla="*/ 501656 h 1129092"/>
                              <a:gd name="connsiteX54" fmla="*/ 1136191 w 1547495"/>
                              <a:gd name="connsiteY54" fmla="*/ 529585 h 1129092"/>
                              <a:gd name="connsiteX55" fmla="*/ 1141278 w 1547495"/>
                              <a:gd name="connsiteY55" fmla="*/ 547345 h 1129092"/>
                              <a:gd name="connsiteX56" fmla="*/ 1129815 w 1547495"/>
                              <a:gd name="connsiteY56" fmla="*/ 553719 h 1129092"/>
                              <a:gd name="connsiteX57" fmla="*/ 1123510 w 1547495"/>
                              <a:gd name="connsiteY57" fmla="*/ 552430 h 1129092"/>
                              <a:gd name="connsiteX58" fmla="*/ 1072715 w 1547495"/>
                              <a:gd name="connsiteY58" fmla="*/ 525789 h 1129092"/>
                              <a:gd name="connsiteX59" fmla="*/ 1060034 w 1547495"/>
                              <a:gd name="connsiteY59" fmla="*/ 555008 h 1129092"/>
                              <a:gd name="connsiteX60" fmla="*/ 1114626 w 1547495"/>
                              <a:gd name="connsiteY60" fmla="*/ 575346 h 1129092"/>
                              <a:gd name="connsiteX61" fmla="*/ 1122221 w 1547495"/>
                              <a:gd name="connsiteY61" fmla="*/ 591817 h 1129092"/>
                              <a:gd name="connsiteX62" fmla="*/ 1110758 w 1547495"/>
                              <a:gd name="connsiteY62" fmla="*/ 599408 h 1129092"/>
                              <a:gd name="connsiteX63" fmla="*/ 1105743 w 1547495"/>
                              <a:gd name="connsiteY63" fmla="*/ 598191 h 1129092"/>
                              <a:gd name="connsiteX64" fmla="*/ 1051150 w 1547495"/>
                              <a:gd name="connsiteY64" fmla="*/ 577853 h 1129092"/>
                              <a:gd name="connsiteX65" fmla="*/ 1042267 w 1547495"/>
                              <a:gd name="connsiteY65" fmla="*/ 607071 h 1129092"/>
                              <a:gd name="connsiteX66" fmla="*/ 1103164 w 1547495"/>
                              <a:gd name="connsiteY66" fmla="*/ 619747 h 1129092"/>
                              <a:gd name="connsiteX67" fmla="*/ 1113337 w 1547495"/>
                              <a:gd name="connsiteY67" fmla="*/ 635001 h 1129092"/>
                              <a:gd name="connsiteX68" fmla="*/ 1100656 w 1547495"/>
                              <a:gd name="connsiteY68" fmla="*/ 645170 h 1129092"/>
                              <a:gd name="connsiteX69" fmla="*/ 1098077 w 1547495"/>
                              <a:gd name="connsiteY69" fmla="*/ 645170 h 1129092"/>
                              <a:gd name="connsiteX70" fmla="*/ 1035891 w 1547495"/>
                              <a:gd name="connsiteY70" fmla="*/ 632494 h 1129092"/>
                              <a:gd name="connsiteX71" fmla="*/ 1029514 w 1547495"/>
                              <a:gd name="connsiteY71" fmla="*/ 662930 h 1129092"/>
                              <a:gd name="connsiteX72" fmla="*/ 1090483 w 1547495"/>
                              <a:gd name="connsiteY72" fmla="*/ 668015 h 1129092"/>
                              <a:gd name="connsiteX73" fmla="*/ 1101874 w 1547495"/>
                              <a:gd name="connsiteY73" fmla="*/ 681979 h 1129092"/>
                              <a:gd name="connsiteX74" fmla="*/ 1089193 w 1547495"/>
                              <a:gd name="connsiteY74" fmla="*/ 693438 h 1129092"/>
                              <a:gd name="connsiteX75" fmla="*/ 1087975 w 1547495"/>
                              <a:gd name="connsiteY75" fmla="*/ 693438 h 1129092"/>
                              <a:gd name="connsiteX76" fmla="*/ 1024499 w 1547495"/>
                              <a:gd name="connsiteY76" fmla="*/ 688353 h 1129092"/>
                              <a:gd name="connsiteX77" fmla="*/ 1020630 w 1547495"/>
                              <a:gd name="connsiteY77" fmla="*/ 725162 h 1129092"/>
                              <a:gd name="connsiteX78" fmla="*/ 1085396 w 1547495"/>
                              <a:gd name="connsiteY78" fmla="*/ 730247 h 1129092"/>
                              <a:gd name="connsiteX79" fmla="*/ 1096859 w 1547495"/>
                              <a:gd name="connsiteY79" fmla="*/ 744212 h 1129092"/>
                              <a:gd name="connsiteX80" fmla="*/ 1084106 w 1547495"/>
                              <a:gd name="connsiteY80" fmla="*/ 755670 h 1129092"/>
                              <a:gd name="connsiteX81" fmla="*/ 1082888 w 1547495"/>
                              <a:gd name="connsiteY81" fmla="*/ 755670 h 1129092"/>
                              <a:gd name="connsiteX82" fmla="*/ 1018123 w 1547495"/>
                              <a:gd name="connsiteY82" fmla="*/ 750585 h 1129092"/>
                              <a:gd name="connsiteX83" fmla="*/ 1016833 w 1547495"/>
                              <a:gd name="connsiteY83" fmla="*/ 775937 h 1129092"/>
                              <a:gd name="connsiteX84" fmla="*/ 1016833 w 1547495"/>
                              <a:gd name="connsiteY84" fmla="*/ 783599 h 1129092"/>
                              <a:gd name="connsiteX85" fmla="*/ 1082888 w 1547495"/>
                              <a:gd name="connsiteY85" fmla="*/ 783599 h 1129092"/>
                              <a:gd name="connsiteX86" fmla="*/ 1095569 w 1547495"/>
                              <a:gd name="connsiteY86" fmla="*/ 796275 h 1129092"/>
                              <a:gd name="connsiteX87" fmla="*/ 1082888 w 1547495"/>
                              <a:gd name="connsiteY87" fmla="*/ 809022 h 1129092"/>
                              <a:gd name="connsiteX88" fmla="*/ 1018123 w 1547495"/>
                              <a:gd name="connsiteY88" fmla="*/ 809022 h 1129092"/>
                              <a:gd name="connsiteX89" fmla="*/ 1020630 w 1547495"/>
                              <a:gd name="connsiteY89" fmla="*/ 843254 h 1129092"/>
                              <a:gd name="connsiteX90" fmla="*/ 1086686 w 1547495"/>
                              <a:gd name="connsiteY90" fmla="*/ 838169 h 1129092"/>
                              <a:gd name="connsiteX91" fmla="*/ 1100656 w 1547495"/>
                              <a:gd name="connsiteY91" fmla="*/ 849627 h 1129092"/>
                              <a:gd name="connsiteX92" fmla="*/ 1089193 w 1547495"/>
                              <a:gd name="connsiteY92" fmla="*/ 863592 h 1129092"/>
                              <a:gd name="connsiteX93" fmla="*/ 1024499 w 1547495"/>
                              <a:gd name="connsiteY93" fmla="*/ 868677 h 1129092"/>
                              <a:gd name="connsiteX94" fmla="*/ 1030804 w 1547495"/>
                              <a:gd name="connsiteY94" fmla="*/ 902980 h 1129092"/>
                              <a:gd name="connsiteX95" fmla="*/ 1095569 w 1547495"/>
                              <a:gd name="connsiteY95" fmla="*/ 892811 h 1129092"/>
                              <a:gd name="connsiteX96" fmla="*/ 1109540 w 1547495"/>
                              <a:gd name="connsiteY96" fmla="*/ 902980 h 1129092"/>
                              <a:gd name="connsiteX97" fmla="*/ 1099366 w 1547495"/>
                              <a:gd name="connsiteY97" fmla="*/ 916944 h 1129092"/>
                              <a:gd name="connsiteX98" fmla="*/ 1035891 w 1547495"/>
                              <a:gd name="connsiteY98" fmla="*/ 927114 h 1129092"/>
                              <a:gd name="connsiteX99" fmla="*/ 1044774 w 1547495"/>
                              <a:gd name="connsiteY99" fmla="*/ 955043 h 1129092"/>
                              <a:gd name="connsiteX100" fmla="*/ 1100656 w 1547495"/>
                              <a:gd name="connsiteY100" fmla="*/ 939789 h 1129092"/>
                              <a:gd name="connsiteX101" fmla="*/ 1115844 w 1547495"/>
                              <a:gd name="connsiteY101" fmla="*/ 948669 h 1129092"/>
                              <a:gd name="connsiteX102" fmla="*/ 1106961 w 1547495"/>
                              <a:gd name="connsiteY102" fmla="*/ 963923 h 1129092"/>
                              <a:gd name="connsiteX103" fmla="*/ 1052368 w 1547495"/>
                              <a:gd name="connsiteY103" fmla="*/ 977888 h 1129092"/>
                              <a:gd name="connsiteX104" fmla="*/ 1065121 w 1547495"/>
                              <a:gd name="connsiteY104" fmla="*/ 1009684 h 1129092"/>
                              <a:gd name="connsiteX105" fmla="*/ 1129815 w 1547495"/>
                              <a:gd name="connsiteY105" fmla="*/ 985551 h 1129092"/>
                              <a:gd name="connsiteX106" fmla="*/ 1146364 w 1547495"/>
                              <a:gd name="connsiteY106" fmla="*/ 993142 h 1129092"/>
                              <a:gd name="connsiteX107" fmla="*/ 1138699 w 1547495"/>
                              <a:gd name="connsiteY107" fmla="*/ 1009684 h 1129092"/>
                              <a:gd name="connsiteX108" fmla="*/ 1075223 w 1547495"/>
                              <a:gd name="connsiteY108" fmla="*/ 1033747 h 1129092"/>
                              <a:gd name="connsiteX109" fmla="*/ 1094280 w 1547495"/>
                              <a:gd name="connsiteY109" fmla="*/ 1070628 h 1129092"/>
                              <a:gd name="connsiteX110" fmla="*/ 1145075 w 1547495"/>
                              <a:gd name="connsiteY110" fmla="*/ 1042698 h 1129092"/>
                              <a:gd name="connsiteX111" fmla="*/ 1162842 w 1547495"/>
                              <a:gd name="connsiteY111" fmla="*/ 1047783 h 1129092"/>
                              <a:gd name="connsiteX112" fmla="*/ 1157756 w 1547495"/>
                              <a:gd name="connsiteY112" fmla="*/ 1065543 h 1129092"/>
                              <a:gd name="connsiteX113" fmla="*/ 1108250 w 1547495"/>
                              <a:gd name="connsiteY113" fmla="*/ 1093473 h 1129092"/>
                              <a:gd name="connsiteX114" fmla="*/ 1126018 w 1547495"/>
                              <a:gd name="connsiteY114" fmla="*/ 1121402 h 1129092"/>
                              <a:gd name="connsiteX115" fmla="*/ 1164132 w 1547495"/>
                              <a:gd name="connsiteY115" fmla="*/ 1085882 h 1129092"/>
                              <a:gd name="connsiteX116" fmla="*/ 1181899 w 1547495"/>
                              <a:gd name="connsiteY116" fmla="*/ 1087099 h 1129092"/>
                              <a:gd name="connsiteX117" fmla="*/ 1180610 w 1547495"/>
                              <a:gd name="connsiteY117" fmla="*/ 1104931 h 1129092"/>
                              <a:gd name="connsiteX118" fmla="*/ 1153946 w 1547495"/>
                              <a:gd name="connsiteY118" fmla="*/ 1129092 h 1129092"/>
                              <a:gd name="connsiteX119" fmla="*/ 1103109 w 1547495"/>
                              <a:gd name="connsiteY119" fmla="*/ 1129092 h 1129092"/>
                              <a:gd name="connsiteX120" fmla="*/ 1086686 w 1547495"/>
                              <a:gd name="connsiteY120" fmla="*/ 1104931 h 1129092"/>
                              <a:gd name="connsiteX121" fmla="*/ 1042501 w 1547495"/>
                              <a:gd name="connsiteY121" fmla="*/ 1129092 h 1129092"/>
                              <a:gd name="connsiteX122" fmla="*/ 1015665 w 1547495"/>
                              <a:gd name="connsiteY122" fmla="*/ 1129092 h 1129092"/>
                              <a:gd name="connsiteX123" fmla="*/ 1015615 w 1547495"/>
                              <a:gd name="connsiteY123" fmla="*/ 1129065 h 1129092"/>
                              <a:gd name="connsiteX124" fmla="*/ 1020630 w 1547495"/>
                              <a:gd name="connsiteY124" fmla="*/ 1111233 h 1129092"/>
                              <a:gd name="connsiteX125" fmla="*/ 1068918 w 1547495"/>
                              <a:gd name="connsiteY125" fmla="*/ 1078219 h 1129092"/>
                              <a:gd name="connsiteX126" fmla="*/ 1048571 w 1547495"/>
                              <a:gd name="connsiteY126" fmla="*/ 1037614 h 1129092"/>
                              <a:gd name="connsiteX127" fmla="*/ 1000355 w 1547495"/>
                              <a:gd name="connsiteY127" fmla="*/ 1055374 h 1129092"/>
                              <a:gd name="connsiteX128" fmla="*/ 995269 w 1547495"/>
                              <a:gd name="connsiteY128" fmla="*/ 1056663 h 1129092"/>
                              <a:gd name="connsiteX129" fmla="*/ 983877 w 1547495"/>
                              <a:gd name="connsiteY129" fmla="*/ 1047783 h 1129092"/>
                              <a:gd name="connsiteX130" fmla="*/ 991472 w 1547495"/>
                              <a:gd name="connsiteY130" fmla="*/ 1031240 h 1129092"/>
                              <a:gd name="connsiteX131" fmla="*/ 1037180 w 1547495"/>
                              <a:gd name="connsiteY131" fmla="*/ 1013480 h 1129092"/>
                              <a:gd name="connsiteX132" fmla="*/ 1024499 w 1547495"/>
                              <a:gd name="connsiteY132" fmla="*/ 979177 h 1129092"/>
                              <a:gd name="connsiteX133" fmla="*/ 964820 w 1547495"/>
                              <a:gd name="connsiteY133" fmla="*/ 994431 h 1129092"/>
                              <a:gd name="connsiteX134" fmla="*/ 961023 w 1547495"/>
                              <a:gd name="connsiteY134" fmla="*/ 994431 h 1129092"/>
                              <a:gd name="connsiteX135" fmla="*/ 948271 w 1547495"/>
                              <a:gd name="connsiteY135" fmla="*/ 985551 h 1129092"/>
                              <a:gd name="connsiteX136" fmla="*/ 957155 w 1547495"/>
                              <a:gd name="connsiteY136" fmla="*/ 970297 h 1129092"/>
                              <a:gd name="connsiteX137" fmla="*/ 1015615 w 1547495"/>
                              <a:gd name="connsiteY137" fmla="*/ 955043 h 1129092"/>
                              <a:gd name="connsiteX138" fmla="*/ 1006660 w 1547495"/>
                              <a:gd name="connsiteY138" fmla="*/ 924536 h 1129092"/>
                              <a:gd name="connsiteX139" fmla="*/ 953357 w 1547495"/>
                              <a:gd name="connsiteY139" fmla="*/ 933416 h 1129092"/>
                              <a:gd name="connsiteX140" fmla="*/ 950850 w 1547495"/>
                              <a:gd name="connsiteY140" fmla="*/ 933416 h 1129092"/>
                              <a:gd name="connsiteX141" fmla="*/ 938169 w 1547495"/>
                              <a:gd name="connsiteY141" fmla="*/ 923318 h 1129092"/>
                              <a:gd name="connsiteX142" fmla="*/ 948271 w 1547495"/>
                              <a:gd name="connsiteY142" fmla="*/ 909353 h 1129092"/>
                              <a:gd name="connsiteX143" fmla="*/ 1000355 w 1547495"/>
                              <a:gd name="connsiteY143" fmla="*/ 901691 h 1129092"/>
                              <a:gd name="connsiteX144" fmla="*/ 993979 w 1547495"/>
                              <a:gd name="connsiteY144" fmla="*/ 864881 h 1129092"/>
                              <a:gd name="connsiteX145" fmla="*/ 940677 w 1547495"/>
                              <a:gd name="connsiteY145" fmla="*/ 869966 h 1129092"/>
                              <a:gd name="connsiteX146" fmla="*/ 939387 w 1547495"/>
                              <a:gd name="connsiteY146" fmla="*/ 869966 h 1129092"/>
                              <a:gd name="connsiteX147" fmla="*/ 926706 w 1547495"/>
                              <a:gd name="connsiteY147" fmla="*/ 858508 h 1129092"/>
                              <a:gd name="connsiteX148" fmla="*/ 938169 w 1547495"/>
                              <a:gd name="connsiteY148" fmla="*/ 844543 h 1129092"/>
                              <a:gd name="connsiteX149" fmla="*/ 990182 w 1547495"/>
                              <a:gd name="connsiteY149" fmla="*/ 840747 h 1129092"/>
                              <a:gd name="connsiteX150" fmla="*/ 987675 w 1547495"/>
                              <a:gd name="connsiteY150" fmla="*/ 803938 h 1129092"/>
                              <a:gd name="connsiteX151" fmla="*/ 934300 w 1547495"/>
                              <a:gd name="connsiteY151" fmla="*/ 803938 h 1129092"/>
                              <a:gd name="connsiteX152" fmla="*/ 921619 w 1547495"/>
                              <a:gd name="connsiteY152" fmla="*/ 791190 h 1129092"/>
                              <a:gd name="connsiteX153" fmla="*/ 934300 w 1547495"/>
                              <a:gd name="connsiteY153" fmla="*/ 778515 h 1129092"/>
                              <a:gd name="connsiteX154" fmla="*/ 986385 w 1547495"/>
                              <a:gd name="connsiteY154" fmla="*/ 778515 h 1129092"/>
                              <a:gd name="connsiteX155" fmla="*/ 986385 w 1547495"/>
                              <a:gd name="connsiteY155" fmla="*/ 770924 h 1129092"/>
                              <a:gd name="connsiteX156" fmla="*/ 987675 w 1547495"/>
                              <a:gd name="connsiteY156" fmla="*/ 744212 h 1129092"/>
                              <a:gd name="connsiteX157" fmla="*/ 934300 w 1547495"/>
                              <a:gd name="connsiteY157" fmla="*/ 740416 h 1129092"/>
                              <a:gd name="connsiteX158" fmla="*/ 922909 w 1547495"/>
                              <a:gd name="connsiteY158" fmla="*/ 726452 h 1129092"/>
                              <a:gd name="connsiteX159" fmla="*/ 936879 w 1547495"/>
                              <a:gd name="connsiteY159" fmla="*/ 714993 h 1129092"/>
                              <a:gd name="connsiteX160" fmla="*/ 990182 w 1547495"/>
                              <a:gd name="connsiteY160" fmla="*/ 718789 h 1129092"/>
                              <a:gd name="connsiteX161" fmla="*/ 993979 w 1547495"/>
                              <a:gd name="connsiteY161" fmla="*/ 681979 h 1129092"/>
                              <a:gd name="connsiteX162" fmla="*/ 939387 w 1547495"/>
                              <a:gd name="connsiteY162" fmla="*/ 678184 h 1129092"/>
                              <a:gd name="connsiteX163" fmla="*/ 927996 w 1547495"/>
                              <a:gd name="connsiteY163" fmla="*/ 664219 h 1129092"/>
                              <a:gd name="connsiteX164" fmla="*/ 941966 w 1547495"/>
                              <a:gd name="connsiteY164" fmla="*/ 652761 h 1129092"/>
                              <a:gd name="connsiteX165" fmla="*/ 999066 w 1547495"/>
                              <a:gd name="connsiteY165" fmla="*/ 657845 h 1129092"/>
                              <a:gd name="connsiteX166" fmla="*/ 1006660 w 1547495"/>
                              <a:gd name="connsiteY166" fmla="*/ 623542 h 1129092"/>
                              <a:gd name="connsiteX167" fmla="*/ 952140 w 1547495"/>
                              <a:gd name="connsiteY167" fmla="*/ 612156 h 1129092"/>
                              <a:gd name="connsiteX168" fmla="*/ 941966 w 1547495"/>
                              <a:gd name="connsiteY168" fmla="*/ 596902 h 1129092"/>
                              <a:gd name="connsiteX169" fmla="*/ 957155 w 1547495"/>
                              <a:gd name="connsiteY169" fmla="*/ 586733 h 1129092"/>
                              <a:gd name="connsiteX170" fmla="*/ 1013036 w 1547495"/>
                              <a:gd name="connsiteY170" fmla="*/ 598191 h 1129092"/>
                              <a:gd name="connsiteX171" fmla="*/ 1023210 w 1547495"/>
                              <a:gd name="connsiteY171" fmla="*/ 565177 h 1129092"/>
                              <a:gd name="connsiteX172" fmla="*/ 967328 w 1547495"/>
                              <a:gd name="connsiteY172" fmla="*/ 543550 h 1129092"/>
                              <a:gd name="connsiteX173" fmla="*/ 959734 w 1547495"/>
                              <a:gd name="connsiteY173" fmla="*/ 527078 h 1129092"/>
                              <a:gd name="connsiteX174" fmla="*/ 976212 w 1547495"/>
                              <a:gd name="connsiteY174" fmla="*/ 519416 h 1129092"/>
                              <a:gd name="connsiteX175" fmla="*/ 1032093 w 1547495"/>
                              <a:gd name="connsiteY175" fmla="*/ 541043 h 1129092"/>
                              <a:gd name="connsiteX176" fmla="*/ 1046064 w 1547495"/>
                              <a:gd name="connsiteY176" fmla="*/ 509247 h 1129092"/>
                              <a:gd name="connsiteX177" fmla="*/ 991472 w 1547495"/>
                              <a:gd name="connsiteY177" fmla="*/ 480028 h 1129092"/>
                              <a:gd name="connsiteX178" fmla="*/ 986385 w 1547495"/>
                              <a:gd name="connsiteY178" fmla="*/ 462268 h 1129092"/>
                              <a:gd name="connsiteX179" fmla="*/ 1004153 w 1547495"/>
                              <a:gd name="connsiteY179" fmla="*/ 457183 h 1129092"/>
                              <a:gd name="connsiteX180" fmla="*/ 1057455 w 1547495"/>
                              <a:gd name="connsiteY180" fmla="*/ 485113 h 1129092"/>
                              <a:gd name="connsiteX181" fmla="*/ 1075223 w 1547495"/>
                              <a:gd name="connsiteY181" fmla="*/ 452099 h 1129092"/>
                              <a:gd name="connsiteX182" fmla="*/ 1027007 w 1547495"/>
                              <a:gd name="connsiteY182" fmla="*/ 419085 h 1129092"/>
                              <a:gd name="connsiteX183" fmla="*/ 1023210 w 1547495"/>
                              <a:gd name="connsiteY183" fmla="*/ 401324 h 1129092"/>
                              <a:gd name="connsiteX184" fmla="*/ 1040977 w 1547495"/>
                              <a:gd name="connsiteY184" fmla="*/ 397529 h 1129092"/>
                              <a:gd name="connsiteX185" fmla="*/ 1089193 w 1547495"/>
                              <a:gd name="connsiteY185" fmla="*/ 429254 h 1129092"/>
                              <a:gd name="connsiteX186" fmla="*/ 1110758 w 1547495"/>
                              <a:gd name="connsiteY186" fmla="*/ 397529 h 1129092"/>
                              <a:gd name="connsiteX187" fmla="*/ 1063831 w 1547495"/>
                              <a:gd name="connsiteY187" fmla="*/ 356852 h 1129092"/>
                              <a:gd name="connsiteX188" fmla="*/ 1062542 w 1547495"/>
                              <a:gd name="connsiteY188" fmla="*/ 339092 h 1129092"/>
                              <a:gd name="connsiteX189" fmla="*/ 1080309 w 1547495"/>
                              <a:gd name="connsiteY189" fmla="*/ 337803 h 1129092"/>
                              <a:gd name="connsiteX190" fmla="*/ 1126018 w 1547495"/>
                              <a:gd name="connsiteY190" fmla="*/ 377191 h 1129092"/>
                              <a:gd name="connsiteX191" fmla="*/ 1151379 w 1547495"/>
                              <a:gd name="connsiteY191" fmla="*/ 346683 h 1129092"/>
                              <a:gd name="connsiteX192" fmla="*/ 1106961 w 1547495"/>
                              <a:gd name="connsiteY192" fmla="*/ 306078 h 1129092"/>
                              <a:gd name="connsiteX193" fmla="*/ 1105743 w 1547495"/>
                              <a:gd name="connsiteY193" fmla="*/ 288318 h 1129092"/>
                              <a:gd name="connsiteX194" fmla="*/ 1123510 w 1547495"/>
                              <a:gd name="connsiteY194" fmla="*/ 287029 h 1129092"/>
                              <a:gd name="connsiteX195" fmla="*/ 1167929 w 1547495"/>
                              <a:gd name="connsiteY195" fmla="*/ 327634 h 1129092"/>
                              <a:gd name="connsiteX196" fmla="*/ 1186986 w 1547495"/>
                              <a:gd name="connsiteY196" fmla="*/ 308584 h 1129092"/>
                              <a:gd name="connsiteX197" fmla="*/ 1147582 w 1547495"/>
                              <a:gd name="connsiteY197" fmla="*/ 270486 h 1129092"/>
                              <a:gd name="connsiteX198" fmla="*/ 1147582 w 1547495"/>
                              <a:gd name="connsiteY198" fmla="*/ 252726 h 1129092"/>
                              <a:gd name="connsiteX199" fmla="*/ 1165350 w 1547495"/>
                              <a:gd name="connsiteY199" fmla="*/ 252726 h 1129092"/>
                              <a:gd name="connsiteX200" fmla="*/ 1205972 w 1547495"/>
                              <a:gd name="connsiteY200" fmla="*/ 292113 h 1129092"/>
                              <a:gd name="connsiteX201" fmla="*/ 1222521 w 1547495"/>
                              <a:gd name="connsiteY201" fmla="*/ 278149 h 1129092"/>
                              <a:gd name="connsiteX202" fmla="*/ 1186986 w 1547495"/>
                              <a:gd name="connsiteY202" fmla="*/ 242556 h 1129092"/>
                              <a:gd name="connsiteX203" fmla="*/ 1186986 w 1547495"/>
                              <a:gd name="connsiteY203" fmla="*/ 224796 h 1129092"/>
                              <a:gd name="connsiteX204" fmla="*/ 1204754 w 1547495"/>
                              <a:gd name="connsiteY204" fmla="*/ 224796 h 1129092"/>
                              <a:gd name="connsiteX205" fmla="*/ 1242796 w 1547495"/>
                              <a:gd name="connsiteY205" fmla="*/ 262895 h 1129092"/>
                              <a:gd name="connsiteX206" fmla="*/ 1260564 w 1547495"/>
                              <a:gd name="connsiteY206" fmla="*/ 250219 h 1129092"/>
                              <a:gd name="connsiteX207" fmla="*/ 1228826 w 1547495"/>
                              <a:gd name="connsiteY207" fmla="*/ 217205 h 1129092"/>
                              <a:gd name="connsiteX208" fmla="*/ 1228826 w 1547495"/>
                              <a:gd name="connsiteY208" fmla="*/ 199373 h 1129092"/>
                              <a:gd name="connsiteX209" fmla="*/ 1246593 w 1547495"/>
                              <a:gd name="connsiteY209" fmla="*/ 199373 h 1129092"/>
                              <a:gd name="connsiteX210" fmla="*/ 1282200 w 1547495"/>
                              <a:gd name="connsiteY210" fmla="*/ 236254 h 1129092"/>
                              <a:gd name="connsiteX211" fmla="*/ 1292302 w 1547495"/>
                              <a:gd name="connsiteY211" fmla="*/ 229881 h 1129092"/>
                              <a:gd name="connsiteX212" fmla="*/ 771813 w 1547495"/>
                              <a:gd name="connsiteY212" fmla="*/ 19050 h 1129092"/>
                              <a:gd name="connsiteX213" fmla="*/ 248817 w 1547495"/>
                              <a:gd name="connsiteY213" fmla="*/ 232387 h 1129092"/>
                              <a:gd name="connsiteX214" fmla="*/ 256412 w 1547495"/>
                              <a:gd name="connsiteY214" fmla="*/ 237472 h 1129092"/>
                              <a:gd name="connsiteX215" fmla="*/ 291947 w 1547495"/>
                              <a:gd name="connsiteY215" fmla="*/ 200662 h 1129092"/>
                              <a:gd name="connsiteX216" fmla="*/ 309786 w 1547495"/>
                              <a:gd name="connsiteY216" fmla="*/ 200662 h 1129092"/>
                              <a:gd name="connsiteX217" fmla="*/ 309786 w 1547495"/>
                              <a:gd name="connsiteY217" fmla="*/ 218423 h 1129092"/>
                              <a:gd name="connsiteX218" fmla="*/ 278048 w 1547495"/>
                              <a:gd name="connsiteY218" fmla="*/ 251437 h 1129092"/>
                              <a:gd name="connsiteX219" fmla="*/ 295815 w 1547495"/>
                              <a:gd name="connsiteY219" fmla="*/ 264184 h 1129092"/>
                              <a:gd name="connsiteX220" fmla="*/ 333858 w 1547495"/>
                              <a:gd name="connsiteY220" fmla="*/ 226085 h 1129092"/>
                              <a:gd name="connsiteX221" fmla="*/ 351625 w 1547495"/>
                              <a:gd name="connsiteY221" fmla="*/ 226085 h 1129092"/>
                              <a:gd name="connsiteX222" fmla="*/ 351625 w 1547495"/>
                              <a:gd name="connsiteY222" fmla="*/ 243846 h 1129092"/>
                              <a:gd name="connsiteX223" fmla="*/ 316090 w 1547495"/>
                              <a:gd name="connsiteY223" fmla="*/ 279366 h 1129092"/>
                              <a:gd name="connsiteX224" fmla="*/ 332568 w 1547495"/>
                              <a:gd name="connsiteY224" fmla="*/ 293402 h 1129092"/>
                              <a:gd name="connsiteX225" fmla="*/ 373262 w 1547495"/>
                              <a:gd name="connsiteY225" fmla="*/ 254015 h 1129092"/>
                              <a:gd name="connsiteX226" fmla="*/ 391029 w 1547495"/>
                              <a:gd name="connsiteY226" fmla="*/ 254015 h 1129092"/>
                              <a:gd name="connsiteX227" fmla="*/ 391029 w 1547495"/>
                              <a:gd name="connsiteY227" fmla="*/ 271775 h 1129092"/>
                              <a:gd name="connsiteX228" fmla="*/ 351625 w 1547495"/>
                              <a:gd name="connsiteY228" fmla="*/ 309874 h 1129092"/>
                              <a:gd name="connsiteX229" fmla="*/ 370683 w 1547495"/>
                              <a:gd name="connsiteY229" fmla="*/ 328923 h 1129092"/>
                              <a:gd name="connsiteX230" fmla="*/ 415101 w 1547495"/>
                              <a:gd name="connsiteY230" fmla="*/ 288318 h 1129092"/>
                              <a:gd name="connsiteX231" fmla="*/ 432869 w 1547495"/>
                              <a:gd name="connsiteY231" fmla="*/ 289535 h 1129092"/>
                              <a:gd name="connsiteX232" fmla="*/ 431651 w 1547495"/>
                              <a:gd name="connsiteY232" fmla="*/ 307367 h 1129092"/>
                              <a:gd name="connsiteX233" fmla="*/ 387161 w 1547495"/>
                              <a:gd name="connsiteY233" fmla="*/ 347972 h 1129092"/>
                              <a:gd name="connsiteX234" fmla="*/ 412594 w 1547495"/>
                              <a:gd name="connsiteY234" fmla="*/ 378480 h 1129092"/>
                              <a:gd name="connsiteX235" fmla="*/ 458302 w 1547495"/>
                              <a:gd name="connsiteY235" fmla="*/ 339092 h 1129092"/>
                              <a:gd name="connsiteX236" fmla="*/ 476070 w 1547495"/>
                              <a:gd name="connsiteY236" fmla="*/ 340381 h 1129092"/>
                              <a:gd name="connsiteX237" fmla="*/ 474780 w 1547495"/>
                              <a:gd name="connsiteY237" fmla="*/ 358141 h 1129092"/>
                              <a:gd name="connsiteX238" fmla="*/ 427782 w 1547495"/>
                              <a:gd name="connsiteY238" fmla="*/ 398746 h 1129092"/>
                              <a:gd name="connsiteX239" fmla="*/ 449419 w 1547495"/>
                              <a:gd name="connsiteY239" fmla="*/ 430543 h 1129092"/>
                              <a:gd name="connsiteX240" fmla="*/ 497635 w 1547495"/>
                              <a:gd name="connsiteY240" fmla="*/ 398746 h 1129092"/>
                              <a:gd name="connsiteX241" fmla="*/ 515402 w 1547495"/>
                              <a:gd name="connsiteY241" fmla="*/ 402614 h 1129092"/>
                              <a:gd name="connsiteX242" fmla="*/ 511605 w 1547495"/>
                              <a:gd name="connsiteY242" fmla="*/ 420374 h 1129092"/>
                              <a:gd name="connsiteX243" fmla="*/ 463389 w 1547495"/>
                              <a:gd name="connsiteY243" fmla="*/ 453388 h 1129092"/>
                              <a:gd name="connsiteX244" fmla="*/ 481157 w 1547495"/>
                              <a:gd name="connsiteY244" fmla="*/ 486402 h 1129092"/>
                              <a:gd name="connsiteX245" fmla="*/ 534459 w 1547495"/>
                              <a:gd name="connsiteY245" fmla="*/ 458472 h 1129092"/>
                              <a:gd name="connsiteX246" fmla="*/ 552227 w 1547495"/>
                              <a:gd name="connsiteY246" fmla="*/ 463557 h 1129092"/>
                              <a:gd name="connsiteX247" fmla="*/ 547140 w 1547495"/>
                              <a:gd name="connsiteY247" fmla="*/ 481317 h 1129092"/>
                              <a:gd name="connsiteX248" fmla="*/ 492548 w 1547495"/>
                              <a:gd name="connsiteY248" fmla="*/ 510536 h 1129092"/>
                              <a:gd name="connsiteX249" fmla="*/ 506518 w 1547495"/>
                              <a:gd name="connsiteY249" fmla="*/ 542261 h 1129092"/>
                              <a:gd name="connsiteX250" fmla="*/ 562400 w 1547495"/>
                              <a:gd name="connsiteY250" fmla="*/ 520705 h 1129092"/>
                              <a:gd name="connsiteX251" fmla="*/ 578878 w 1547495"/>
                              <a:gd name="connsiteY251" fmla="*/ 528296 h 1129092"/>
                              <a:gd name="connsiteX252" fmla="*/ 571284 w 1547495"/>
                              <a:gd name="connsiteY252" fmla="*/ 544839 h 1129092"/>
                              <a:gd name="connsiteX253" fmla="*/ 515402 w 1547495"/>
                              <a:gd name="connsiteY253" fmla="*/ 566394 h 1129092"/>
                              <a:gd name="connsiteX254" fmla="*/ 525575 w 1547495"/>
                              <a:gd name="connsiteY254" fmla="*/ 599408 h 1129092"/>
                              <a:gd name="connsiteX255" fmla="*/ 581457 w 1547495"/>
                              <a:gd name="connsiteY255" fmla="*/ 588022 h 1129092"/>
                              <a:gd name="connsiteX256" fmla="*/ 596646 w 1547495"/>
                              <a:gd name="connsiteY256" fmla="*/ 598191 h 1129092"/>
                              <a:gd name="connsiteX257" fmla="*/ 586472 w 1547495"/>
                              <a:gd name="connsiteY257" fmla="*/ 613445 h 1129092"/>
                              <a:gd name="connsiteX258" fmla="*/ 531880 w 1547495"/>
                              <a:gd name="connsiteY258" fmla="*/ 624831 h 1129092"/>
                              <a:gd name="connsiteX259" fmla="*/ 539546 w 1547495"/>
                              <a:gd name="connsiteY259" fmla="*/ 659134 h 1129092"/>
                              <a:gd name="connsiteX260" fmla="*/ 596646 w 1547495"/>
                              <a:gd name="connsiteY260" fmla="*/ 654050 h 1129092"/>
                              <a:gd name="connsiteX261" fmla="*/ 610616 w 1547495"/>
                              <a:gd name="connsiteY261" fmla="*/ 665508 h 1129092"/>
                              <a:gd name="connsiteX262" fmla="*/ 599225 w 1547495"/>
                              <a:gd name="connsiteY262" fmla="*/ 679473 h 1129092"/>
                              <a:gd name="connsiteX263" fmla="*/ 544632 w 1547495"/>
                              <a:gd name="connsiteY263" fmla="*/ 683268 h 1129092"/>
                              <a:gd name="connsiteX264" fmla="*/ 548430 w 1547495"/>
                              <a:gd name="connsiteY264" fmla="*/ 720078 h 1129092"/>
                              <a:gd name="connsiteX265" fmla="*/ 601732 w 1547495"/>
                              <a:gd name="connsiteY265" fmla="*/ 716282 h 1129092"/>
                              <a:gd name="connsiteX266" fmla="*/ 615703 w 1547495"/>
                              <a:gd name="connsiteY266" fmla="*/ 727741 h 1129092"/>
                              <a:gd name="connsiteX267" fmla="*/ 604240 w 1547495"/>
                              <a:gd name="connsiteY267" fmla="*/ 741705 h 1129092"/>
                              <a:gd name="connsiteX268" fmla="*/ 550937 w 1547495"/>
                              <a:gd name="connsiteY268" fmla="*/ 745501 h 1129092"/>
                              <a:gd name="connsiteX269" fmla="*/ 552227 w 1547495"/>
                              <a:gd name="connsiteY269" fmla="*/ 772141 h 1129092"/>
                              <a:gd name="connsiteX270" fmla="*/ 552227 w 1547495"/>
                              <a:gd name="connsiteY270" fmla="*/ 779804 h 1129092"/>
                              <a:gd name="connsiteX271" fmla="*/ 604240 w 1547495"/>
                              <a:gd name="connsiteY271" fmla="*/ 779804 h 1129092"/>
                              <a:gd name="connsiteX272" fmla="*/ 616992 w 1547495"/>
                              <a:gd name="connsiteY272" fmla="*/ 792480 h 1129092"/>
                              <a:gd name="connsiteX273" fmla="*/ 604240 w 1547495"/>
                              <a:gd name="connsiteY273" fmla="*/ 805155 h 1129092"/>
                              <a:gd name="connsiteX274" fmla="*/ 550937 w 1547495"/>
                              <a:gd name="connsiteY274" fmla="*/ 805155 h 1129092"/>
                              <a:gd name="connsiteX275" fmla="*/ 548430 w 1547495"/>
                              <a:gd name="connsiteY275" fmla="*/ 842036 h 1129092"/>
                              <a:gd name="connsiteX276" fmla="*/ 600443 w 1547495"/>
                              <a:gd name="connsiteY276" fmla="*/ 845832 h 1129092"/>
                              <a:gd name="connsiteX277" fmla="*/ 611906 w 1547495"/>
                              <a:gd name="connsiteY277" fmla="*/ 859797 h 1129092"/>
                              <a:gd name="connsiteX278" fmla="*/ 599225 w 1547495"/>
                              <a:gd name="connsiteY278" fmla="*/ 871255 h 1129092"/>
                              <a:gd name="connsiteX279" fmla="*/ 597935 w 1547495"/>
                              <a:gd name="connsiteY279" fmla="*/ 871255 h 1129092"/>
                              <a:gd name="connsiteX280" fmla="*/ 544632 w 1547495"/>
                              <a:gd name="connsiteY280" fmla="*/ 866170 h 1129092"/>
                              <a:gd name="connsiteX281" fmla="*/ 538256 w 1547495"/>
                              <a:gd name="connsiteY281" fmla="*/ 902980 h 1129092"/>
                              <a:gd name="connsiteX282" fmla="*/ 590341 w 1547495"/>
                              <a:gd name="connsiteY282" fmla="*/ 910571 h 1129092"/>
                              <a:gd name="connsiteX283" fmla="*/ 600443 w 1547495"/>
                              <a:gd name="connsiteY283" fmla="*/ 924536 h 1129092"/>
                              <a:gd name="connsiteX284" fmla="*/ 587762 w 1547495"/>
                              <a:gd name="connsiteY284" fmla="*/ 934705 h 1129092"/>
                              <a:gd name="connsiteX285" fmla="*/ 585254 w 1547495"/>
                              <a:gd name="connsiteY285" fmla="*/ 934705 h 1129092"/>
                              <a:gd name="connsiteX286" fmla="*/ 531880 w 1547495"/>
                              <a:gd name="connsiteY286" fmla="*/ 925825 h 1129092"/>
                              <a:gd name="connsiteX287" fmla="*/ 522996 w 1547495"/>
                              <a:gd name="connsiteY287" fmla="*/ 956332 h 1129092"/>
                              <a:gd name="connsiteX288" fmla="*/ 581457 w 1547495"/>
                              <a:gd name="connsiteY288" fmla="*/ 971514 h 1129092"/>
                              <a:gd name="connsiteX289" fmla="*/ 590341 w 1547495"/>
                              <a:gd name="connsiteY289" fmla="*/ 986768 h 1129092"/>
                              <a:gd name="connsiteX290" fmla="*/ 577588 w 1547495"/>
                              <a:gd name="connsiteY290" fmla="*/ 995648 h 1129092"/>
                              <a:gd name="connsiteX291" fmla="*/ 573791 w 1547495"/>
                              <a:gd name="connsiteY291" fmla="*/ 995648 h 1129092"/>
                              <a:gd name="connsiteX292" fmla="*/ 514112 w 1547495"/>
                              <a:gd name="connsiteY292" fmla="*/ 980466 h 1129092"/>
                              <a:gd name="connsiteX293" fmla="*/ 501432 w 1547495"/>
                              <a:gd name="connsiteY293" fmla="*/ 1014697 h 1129092"/>
                              <a:gd name="connsiteX294" fmla="*/ 547140 w 1547495"/>
                              <a:gd name="connsiteY294" fmla="*/ 1032529 h 1129092"/>
                              <a:gd name="connsiteX295" fmla="*/ 554734 w 1547495"/>
                              <a:gd name="connsiteY295" fmla="*/ 1049000 h 1129092"/>
                              <a:gd name="connsiteX296" fmla="*/ 543343 w 1547495"/>
                              <a:gd name="connsiteY296" fmla="*/ 1056663 h 1129092"/>
                              <a:gd name="connsiteX297" fmla="*/ 538256 w 1547495"/>
                              <a:gd name="connsiteY297" fmla="*/ 1055374 h 1129092"/>
                              <a:gd name="connsiteX298" fmla="*/ 490040 w 1547495"/>
                              <a:gd name="connsiteY298" fmla="*/ 1037614 h 1129092"/>
                              <a:gd name="connsiteX299" fmla="*/ 469694 w 1547495"/>
                              <a:gd name="connsiteY299" fmla="*/ 1078219 h 1129092"/>
                              <a:gd name="connsiteX300" fmla="*/ 522996 w 1547495"/>
                              <a:gd name="connsiteY300" fmla="*/ 1107437 h 1129092"/>
                              <a:gd name="connsiteX301" fmla="*/ 528083 w 1547495"/>
                              <a:gd name="connsiteY301" fmla="*/ 1125198 h 1129092"/>
                              <a:gd name="connsiteX302" fmla="*/ 521122 w 1547495"/>
                              <a:gd name="connsiteY302" fmla="*/ 1129092 h 1129092"/>
                              <a:gd name="connsiteX303" fmla="*/ 508144 w 1547495"/>
                              <a:gd name="connsiteY303" fmla="*/ 1129092 h 1129092"/>
                              <a:gd name="connsiteX304" fmla="*/ 457013 w 1547495"/>
                              <a:gd name="connsiteY304" fmla="*/ 1101064 h 1129092"/>
                              <a:gd name="connsiteX305" fmla="*/ 438004 w 1547495"/>
                              <a:gd name="connsiteY305" fmla="*/ 1129092 h 1129092"/>
                              <a:gd name="connsiteX306" fmla="*/ 390018 w 1547495"/>
                              <a:gd name="connsiteY306" fmla="*/ 1129092 h 1129092"/>
                              <a:gd name="connsiteX307" fmla="*/ 360509 w 1547495"/>
                              <a:gd name="connsiteY307" fmla="*/ 1102353 h 1129092"/>
                              <a:gd name="connsiteX308" fmla="*/ 359291 w 1547495"/>
                              <a:gd name="connsiteY308" fmla="*/ 1084593 h 1129092"/>
                              <a:gd name="connsiteX309" fmla="*/ 377059 w 1547495"/>
                              <a:gd name="connsiteY309" fmla="*/ 1083303 h 1129092"/>
                              <a:gd name="connsiteX310" fmla="*/ 415101 w 1547495"/>
                              <a:gd name="connsiteY310" fmla="*/ 1118896 h 1129092"/>
                              <a:gd name="connsiteX311" fmla="*/ 432869 w 1547495"/>
                              <a:gd name="connsiteY311" fmla="*/ 1090895 h 1129092"/>
                              <a:gd name="connsiteX312" fmla="*/ 383363 w 1547495"/>
                              <a:gd name="connsiteY312" fmla="*/ 1062965 h 1129092"/>
                              <a:gd name="connsiteX313" fmla="*/ 378277 w 1547495"/>
                              <a:gd name="connsiteY313" fmla="*/ 1045205 h 1129092"/>
                              <a:gd name="connsiteX314" fmla="*/ 396044 w 1547495"/>
                              <a:gd name="connsiteY314" fmla="*/ 1040120 h 1129092"/>
                              <a:gd name="connsiteX315" fmla="*/ 446839 w 1547495"/>
                              <a:gd name="connsiteY315" fmla="*/ 1068050 h 1129092"/>
                              <a:gd name="connsiteX316" fmla="*/ 465897 w 1547495"/>
                              <a:gd name="connsiteY316" fmla="*/ 1031240 h 1129092"/>
                              <a:gd name="connsiteX317" fmla="*/ 402421 w 1547495"/>
                              <a:gd name="connsiteY317" fmla="*/ 1007106 h 1129092"/>
                              <a:gd name="connsiteX318" fmla="*/ 394826 w 1547495"/>
                              <a:gd name="connsiteY318" fmla="*/ 990635 h 1129092"/>
                              <a:gd name="connsiteX319" fmla="*/ 411304 w 1547495"/>
                              <a:gd name="connsiteY319" fmla="*/ 982972 h 1129092"/>
                              <a:gd name="connsiteX320" fmla="*/ 476070 w 1547495"/>
                              <a:gd name="connsiteY320" fmla="*/ 1007106 h 1129092"/>
                              <a:gd name="connsiteX321" fmla="*/ 488751 w 1547495"/>
                              <a:gd name="connsiteY321" fmla="*/ 975381 h 1129092"/>
                              <a:gd name="connsiteX322" fmla="*/ 434159 w 1547495"/>
                              <a:gd name="connsiteY322" fmla="*/ 961417 h 1129092"/>
                              <a:gd name="connsiteX323" fmla="*/ 425275 w 1547495"/>
                              <a:gd name="connsiteY323" fmla="*/ 946163 h 1129092"/>
                              <a:gd name="connsiteX324" fmla="*/ 440535 w 1547495"/>
                              <a:gd name="connsiteY324" fmla="*/ 937283 h 1129092"/>
                              <a:gd name="connsiteX325" fmla="*/ 496345 w 1547495"/>
                              <a:gd name="connsiteY325" fmla="*/ 952465 h 1129092"/>
                              <a:gd name="connsiteX326" fmla="*/ 505229 w 1547495"/>
                              <a:gd name="connsiteY326" fmla="*/ 924536 h 1129092"/>
                              <a:gd name="connsiteX327" fmla="*/ 441753 w 1547495"/>
                              <a:gd name="connsiteY327" fmla="*/ 914366 h 1129092"/>
                              <a:gd name="connsiteX328" fmla="*/ 431651 w 1547495"/>
                              <a:gd name="connsiteY328" fmla="*/ 900402 h 1129092"/>
                              <a:gd name="connsiteX329" fmla="*/ 445621 w 1547495"/>
                              <a:gd name="connsiteY329" fmla="*/ 890304 h 1129092"/>
                              <a:gd name="connsiteX330" fmla="*/ 510315 w 1547495"/>
                              <a:gd name="connsiteY330" fmla="*/ 900402 h 1129092"/>
                              <a:gd name="connsiteX331" fmla="*/ 516692 w 1547495"/>
                              <a:gd name="connsiteY331" fmla="*/ 866170 h 1129092"/>
                              <a:gd name="connsiteX332" fmla="*/ 451926 w 1547495"/>
                              <a:gd name="connsiteY332" fmla="*/ 861086 h 1129092"/>
                              <a:gd name="connsiteX333" fmla="*/ 440535 w 1547495"/>
                              <a:gd name="connsiteY333" fmla="*/ 847121 h 1129092"/>
                              <a:gd name="connsiteX334" fmla="*/ 454505 w 1547495"/>
                              <a:gd name="connsiteY334" fmla="*/ 835663 h 1129092"/>
                              <a:gd name="connsiteX335" fmla="*/ 520489 w 1547495"/>
                              <a:gd name="connsiteY335" fmla="*/ 840747 h 1129092"/>
                              <a:gd name="connsiteX336" fmla="*/ 522996 w 1547495"/>
                              <a:gd name="connsiteY336" fmla="*/ 806444 h 1129092"/>
                              <a:gd name="connsiteX337" fmla="*/ 458302 w 1547495"/>
                              <a:gd name="connsiteY337" fmla="*/ 806444 h 1129092"/>
                              <a:gd name="connsiteX338" fmla="*/ 445621 w 1547495"/>
                              <a:gd name="connsiteY338" fmla="*/ 793769 h 1129092"/>
                              <a:gd name="connsiteX339" fmla="*/ 458302 w 1547495"/>
                              <a:gd name="connsiteY339" fmla="*/ 781021 h 1129092"/>
                              <a:gd name="connsiteX340" fmla="*/ 524286 w 1547495"/>
                              <a:gd name="connsiteY340" fmla="*/ 781021 h 1129092"/>
                              <a:gd name="connsiteX341" fmla="*/ 524286 w 1547495"/>
                              <a:gd name="connsiteY341" fmla="*/ 773430 h 1129092"/>
                              <a:gd name="connsiteX342" fmla="*/ 522996 w 1547495"/>
                              <a:gd name="connsiteY342" fmla="*/ 748007 h 1129092"/>
                              <a:gd name="connsiteX343" fmla="*/ 458302 w 1547495"/>
                              <a:gd name="connsiteY343" fmla="*/ 753092 h 1129092"/>
                              <a:gd name="connsiteX344" fmla="*/ 457013 w 1547495"/>
                              <a:gd name="connsiteY344" fmla="*/ 753092 h 1129092"/>
                              <a:gd name="connsiteX345" fmla="*/ 444332 w 1547495"/>
                              <a:gd name="connsiteY345" fmla="*/ 741705 h 1129092"/>
                              <a:gd name="connsiteX346" fmla="*/ 455723 w 1547495"/>
                              <a:gd name="connsiteY346" fmla="*/ 727741 h 1129092"/>
                              <a:gd name="connsiteX347" fmla="*/ 520489 w 1547495"/>
                              <a:gd name="connsiteY347" fmla="*/ 722656 h 1129092"/>
                              <a:gd name="connsiteX348" fmla="*/ 516692 w 1547495"/>
                              <a:gd name="connsiteY348" fmla="*/ 685775 h 1129092"/>
                              <a:gd name="connsiteX349" fmla="*/ 453216 w 1547495"/>
                              <a:gd name="connsiteY349" fmla="*/ 690859 h 1129092"/>
                              <a:gd name="connsiteX350" fmla="*/ 451926 w 1547495"/>
                              <a:gd name="connsiteY350" fmla="*/ 690859 h 1129092"/>
                              <a:gd name="connsiteX351" fmla="*/ 439245 w 1547495"/>
                              <a:gd name="connsiteY351" fmla="*/ 679473 h 1129092"/>
                              <a:gd name="connsiteX352" fmla="*/ 450637 w 1547495"/>
                              <a:gd name="connsiteY352" fmla="*/ 665508 h 1129092"/>
                              <a:gd name="connsiteX353" fmla="*/ 511605 w 1547495"/>
                              <a:gd name="connsiteY353" fmla="*/ 660424 h 1129092"/>
                              <a:gd name="connsiteX354" fmla="*/ 505229 w 1547495"/>
                              <a:gd name="connsiteY354" fmla="*/ 629916 h 1129092"/>
                              <a:gd name="connsiteX355" fmla="*/ 443042 w 1547495"/>
                              <a:gd name="connsiteY355" fmla="*/ 642592 h 1129092"/>
                              <a:gd name="connsiteX356" fmla="*/ 440535 w 1547495"/>
                              <a:gd name="connsiteY356" fmla="*/ 642592 h 1129092"/>
                              <a:gd name="connsiteX357" fmla="*/ 427782 w 1547495"/>
                              <a:gd name="connsiteY357" fmla="*/ 632494 h 1129092"/>
                              <a:gd name="connsiteX358" fmla="*/ 437956 w 1547495"/>
                              <a:gd name="connsiteY358" fmla="*/ 617240 h 1129092"/>
                              <a:gd name="connsiteX359" fmla="*/ 498924 w 1547495"/>
                              <a:gd name="connsiteY359" fmla="*/ 604493 h 1129092"/>
                              <a:gd name="connsiteX360" fmla="*/ 490040 w 1547495"/>
                              <a:gd name="connsiteY360" fmla="*/ 575275 h 1129092"/>
                              <a:gd name="connsiteX361" fmla="*/ 435448 w 1547495"/>
                              <a:gd name="connsiteY361" fmla="*/ 595613 h 1129092"/>
                              <a:gd name="connsiteX362" fmla="*/ 430361 w 1547495"/>
                              <a:gd name="connsiteY362" fmla="*/ 596902 h 1129092"/>
                              <a:gd name="connsiteX363" fmla="*/ 418899 w 1547495"/>
                              <a:gd name="connsiteY363" fmla="*/ 589311 h 1129092"/>
                              <a:gd name="connsiteX364" fmla="*/ 426564 w 1547495"/>
                              <a:gd name="connsiteY364" fmla="*/ 572768 h 1129092"/>
                              <a:gd name="connsiteX365" fmla="*/ 481157 w 1547495"/>
                              <a:gd name="connsiteY365" fmla="*/ 552430 h 1129092"/>
                              <a:gd name="connsiteX366" fmla="*/ 468404 w 1547495"/>
                              <a:gd name="connsiteY366" fmla="*/ 523211 h 1129092"/>
                              <a:gd name="connsiteX367" fmla="*/ 417681 w 1547495"/>
                              <a:gd name="connsiteY367" fmla="*/ 549923 h 1129092"/>
                              <a:gd name="connsiteX368" fmla="*/ 411304 w 1547495"/>
                              <a:gd name="connsiteY368" fmla="*/ 551212 h 1129092"/>
                              <a:gd name="connsiteX369" fmla="*/ 399913 w 1547495"/>
                              <a:gd name="connsiteY369" fmla="*/ 544839 h 1129092"/>
                              <a:gd name="connsiteX370" fmla="*/ 405000 w 1547495"/>
                              <a:gd name="connsiteY370" fmla="*/ 527078 h 1129092"/>
                              <a:gd name="connsiteX371" fmla="*/ 457013 w 1547495"/>
                              <a:gd name="connsiteY371" fmla="*/ 499077 h 1129092"/>
                              <a:gd name="connsiteX372" fmla="*/ 440535 w 1547495"/>
                              <a:gd name="connsiteY372" fmla="*/ 468642 h 1129092"/>
                              <a:gd name="connsiteX373" fmla="*/ 391029 w 1547495"/>
                              <a:gd name="connsiteY373" fmla="*/ 501656 h 1129092"/>
                              <a:gd name="connsiteX374" fmla="*/ 383363 w 1547495"/>
                              <a:gd name="connsiteY374" fmla="*/ 504162 h 1129092"/>
                              <a:gd name="connsiteX375" fmla="*/ 373262 w 1547495"/>
                              <a:gd name="connsiteY375" fmla="*/ 499077 h 1129092"/>
                              <a:gd name="connsiteX376" fmla="*/ 377059 w 1547495"/>
                              <a:gd name="connsiteY376" fmla="*/ 481317 h 1129092"/>
                              <a:gd name="connsiteX377" fmla="*/ 427782 w 1547495"/>
                              <a:gd name="connsiteY377" fmla="*/ 447014 h 1129092"/>
                              <a:gd name="connsiteX378" fmla="*/ 408797 w 1547495"/>
                              <a:gd name="connsiteY378" fmla="*/ 419085 h 1129092"/>
                              <a:gd name="connsiteX379" fmla="*/ 365596 w 1547495"/>
                              <a:gd name="connsiteY379" fmla="*/ 455894 h 1129092"/>
                              <a:gd name="connsiteX380" fmla="*/ 356712 w 1547495"/>
                              <a:gd name="connsiteY380" fmla="*/ 458472 h 1129092"/>
                              <a:gd name="connsiteX381" fmla="*/ 346539 w 1547495"/>
                              <a:gd name="connsiteY381" fmla="*/ 454677 h 1129092"/>
                              <a:gd name="connsiteX382" fmla="*/ 347828 w 1547495"/>
                              <a:gd name="connsiteY382" fmla="*/ 436845 h 1129092"/>
                              <a:gd name="connsiteX383" fmla="*/ 392247 w 1547495"/>
                              <a:gd name="connsiteY383" fmla="*/ 398746 h 1129092"/>
                              <a:gd name="connsiteX384" fmla="*/ 368175 w 1547495"/>
                              <a:gd name="connsiteY384" fmla="*/ 369600 h 1129092"/>
                              <a:gd name="connsiteX385" fmla="*/ 326264 w 1547495"/>
                              <a:gd name="connsiteY385" fmla="*/ 408916 h 1129092"/>
                              <a:gd name="connsiteX386" fmla="*/ 317380 w 1547495"/>
                              <a:gd name="connsiteY386" fmla="*/ 412783 h 1129092"/>
                              <a:gd name="connsiteX387" fmla="*/ 308496 w 1547495"/>
                              <a:gd name="connsiteY387" fmla="*/ 408916 h 1129092"/>
                              <a:gd name="connsiteX388" fmla="*/ 309786 w 1547495"/>
                              <a:gd name="connsiteY388" fmla="*/ 391155 h 1129092"/>
                              <a:gd name="connsiteX389" fmla="*/ 352915 w 1547495"/>
                              <a:gd name="connsiteY389" fmla="*/ 351768 h 1129092"/>
                              <a:gd name="connsiteX390" fmla="*/ 333858 w 1547495"/>
                              <a:gd name="connsiteY390" fmla="*/ 332718 h 1129092"/>
                              <a:gd name="connsiteX391" fmla="*/ 288150 w 1547495"/>
                              <a:gd name="connsiteY391" fmla="*/ 375902 h 1129092"/>
                              <a:gd name="connsiteX392" fmla="*/ 279266 w 1547495"/>
                              <a:gd name="connsiteY392" fmla="*/ 379697 h 1129092"/>
                              <a:gd name="connsiteX393" fmla="*/ 270382 w 1547495"/>
                              <a:gd name="connsiteY393" fmla="*/ 375902 h 1129092"/>
                              <a:gd name="connsiteX394" fmla="*/ 270382 w 1547495"/>
                              <a:gd name="connsiteY394" fmla="*/ 358141 h 1129092"/>
                              <a:gd name="connsiteX395" fmla="*/ 314801 w 1547495"/>
                              <a:gd name="connsiteY395" fmla="*/ 316247 h 1129092"/>
                              <a:gd name="connsiteX396" fmla="*/ 298323 w 1547495"/>
                              <a:gd name="connsiteY396" fmla="*/ 302282 h 1129092"/>
                              <a:gd name="connsiteX397" fmla="*/ 250107 w 1547495"/>
                              <a:gd name="connsiteY397" fmla="*/ 349261 h 1129092"/>
                              <a:gd name="connsiteX398" fmla="*/ 241223 w 1547495"/>
                              <a:gd name="connsiteY398" fmla="*/ 353057 h 1129092"/>
                              <a:gd name="connsiteX399" fmla="*/ 232339 w 1547495"/>
                              <a:gd name="connsiteY399" fmla="*/ 349261 h 1129092"/>
                              <a:gd name="connsiteX400" fmla="*/ 232339 w 1547495"/>
                              <a:gd name="connsiteY400" fmla="*/ 331501 h 1129092"/>
                              <a:gd name="connsiteX401" fmla="*/ 278048 w 1547495"/>
                              <a:gd name="connsiteY401" fmla="*/ 287029 h 1129092"/>
                              <a:gd name="connsiteX402" fmla="*/ 261498 w 1547495"/>
                              <a:gd name="connsiteY402" fmla="*/ 274353 h 1129092"/>
                              <a:gd name="connsiteX403" fmla="*/ 210703 w 1547495"/>
                              <a:gd name="connsiteY403" fmla="*/ 326416 h 1129092"/>
                              <a:gd name="connsiteX404" fmla="*/ 201819 w 1547495"/>
                              <a:gd name="connsiteY404" fmla="*/ 330212 h 1129092"/>
                              <a:gd name="connsiteX405" fmla="*/ 192936 w 1547495"/>
                              <a:gd name="connsiteY405" fmla="*/ 326416 h 1129092"/>
                              <a:gd name="connsiteX406" fmla="*/ 192936 w 1547495"/>
                              <a:gd name="connsiteY406" fmla="*/ 308584 h 1129092"/>
                              <a:gd name="connsiteX407" fmla="*/ 239934 w 1547495"/>
                              <a:gd name="connsiteY407" fmla="*/ 260317 h 1129092"/>
                              <a:gd name="connsiteX408" fmla="*/ 232339 w 1547495"/>
                              <a:gd name="connsiteY408" fmla="*/ 255304 h 1129092"/>
                              <a:gd name="connsiteX409" fmla="*/ 24144 w 1547495"/>
                              <a:gd name="connsiteY409" fmla="*/ 773430 h 1129092"/>
                              <a:gd name="connsiteX410" fmla="*/ 80151 w 1547495"/>
                              <a:gd name="connsiteY410" fmla="*/ 1057281 h 1129092"/>
                              <a:gd name="connsiteX411" fmla="*/ 117882 w 1547495"/>
                              <a:gd name="connsiteY411" fmla="*/ 1129092 h 1129092"/>
                              <a:gd name="connsiteX412" fmla="*/ 90572 w 1547495"/>
                              <a:gd name="connsiteY412" fmla="*/ 1129092 h 1129092"/>
                              <a:gd name="connsiteX413" fmla="*/ 58855 w 1547495"/>
                              <a:gd name="connsiteY413" fmla="*/ 1069491 h 1129092"/>
                              <a:gd name="connsiteX414" fmla="*/ 0 w 1547495"/>
                              <a:gd name="connsiteY414" fmla="*/ 773430 h 1129092"/>
                              <a:gd name="connsiteX415" fmla="*/ 219587 w 1547495"/>
                              <a:gd name="connsiteY415" fmla="*/ 233676 h 1129092"/>
                              <a:gd name="connsiteX416" fmla="*/ 223456 w 1547495"/>
                              <a:gd name="connsiteY416" fmla="*/ 229881 h 1129092"/>
                              <a:gd name="connsiteX417" fmla="*/ 773103 w 1547495"/>
                              <a:gd name="connsiteY417" fmla="*/ 0 h 11290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</a:cxnLst>
                            <a:rect l="l" t="t" r="r" b="b"/>
                            <a:pathLst>
                              <a:path w="1547495" h="1129092">
                                <a:moveTo>
                                  <a:pt x="1213637" y="1123980"/>
                                </a:moveTo>
                                <a:lnTo>
                                  <a:pt x="1216184" y="1129092"/>
                                </a:lnTo>
                                <a:lnTo>
                                  <a:pt x="1192344" y="1129092"/>
                                </a:lnTo>
                                <a:lnTo>
                                  <a:pt x="1195870" y="1125198"/>
                                </a:lnTo>
                                <a:cubicBezTo>
                                  <a:pt x="1200957" y="1120113"/>
                                  <a:pt x="1208551" y="1118896"/>
                                  <a:pt x="1213637" y="1123980"/>
                                </a:cubicBezTo>
                                <a:close/>
                                <a:moveTo>
                                  <a:pt x="327553" y="1121402"/>
                                </a:moveTo>
                                <a:cubicBezTo>
                                  <a:pt x="332568" y="1117607"/>
                                  <a:pt x="340234" y="1117607"/>
                                  <a:pt x="345321" y="1122691"/>
                                </a:cubicBezTo>
                                <a:lnTo>
                                  <a:pt x="351126" y="1129092"/>
                                </a:lnTo>
                                <a:lnTo>
                                  <a:pt x="324110" y="1129092"/>
                                </a:lnTo>
                                <a:close/>
                                <a:moveTo>
                                  <a:pt x="773103" y="0"/>
                                </a:moveTo>
                                <a:cubicBezTo>
                                  <a:pt x="1199667" y="0"/>
                                  <a:pt x="1547495" y="345466"/>
                                  <a:pt x="1547495" y="772141"/>
                                </a:cubicBezTo>
                                <a:cubicBezTo>
                                  <a:pt x="1547495" y="878828"/>
                                  <a:pt x="1525756" y="980591"/>
                                  <a:pt x="1486482" y="1073225"/>
                                </a:cubicBezTo>
                                <a:lnTo>
                                  <a:pt x="1456108" y="1129092"/>
                                </a:lnTo>
                                <a:lnTo>
                                  <a:pt x="1428791" y="1129092"/>
                                </a:lnTo>
                                <a:lnTo>
                                  <a:pt x="1465777" y="1059349"/>
                                </a:lnTo>
                                <a:cubicBezTo>
                                  <a:pt x="1502127" y="971568"/>
                                  <a:pt x="1522133" y="875695"/>
                                  <a:pt x="1522133" y="776008"/>
                                </a:cubicBezTo>
                                <a:cubicBezTo>
                                  <a:pt x="1522133" y="574057"/>
                                  <a:pt x="1440890" y="391155"/>
                                  <a:pt x="1311359" y="256521"/>
                                </a:cubicBezTo>
                                <a:cubicBezTo>
                                  <a:pt x="1308851" y="257810"/>
                                  <a:pt x="1305054" y="260388"/>
                                  <a:pt x="1301186" y="262895"/>
                                </a:cubicBezTo>
                                <a:lnTo>
                                  <a:pt x="1348184" y="311163"/>
                                </a:lnTo>
                                <a:cubicBezTo>
                                  <a:pt x="1353270" y="316247"/>
                                  <a:pt x="1353270" y="323838"/>
                                  <a:pt x="1348184" y="328923"/>
                                </a:cubicBezTo>
                                <a:cubicBezTo>
                                  <a:pt x="1345676" y="331501"/>
                                  <a:pt x="1343097" y="332718"/>
                                  <a:pt x="1339300" y="332718"/>
                                </a:cubicBezTo>
                                <a:cubicBezTo>
                                  <a:pt x="1336792" y="332718"/>
                                  <a:pt x="1332924" y="331501"/>
                                  <a:pt x="1330416" y="328923"/>
                                </a:cubicBezTo>
                                <a:lnTo>
                                  <a:pt x="1279621" y="276860"/>
                                </a:lnTo>
                                <a:cubicBezTo>
                                  <a:pt x="1274534" y="280655"/>
                                  <a:pt x="1268230" y="285740"/>
                                  <a:pt x="1263143" y="289535"/>
                                </a:cubicBezTo>
                                <a:lnTo>
                                  <a:pt x="1308851" y="334007"/>
                                </a:lnTo>
                                <a:cubicBezTo>
                                  <a:pt x="1313938" y="339092"/>
                                  <a:pt x="1313938" y="346683"/>
                                  <a:pt x="1308851" y="351768"/>
                                </a:cubicBezTo>
                                <a:cubicBezTo>
                                  <a:pt x="1306272" y="354346"/>
                                  <a:pt x="1303765" y="355635"/>
                                  <a:pt x="1299968" y="355635"/>
                                </a:cubicBezTo>
                                <a:cubicBezTo>
                                  <a:pt x="1296171" y="355635"/>
                                  <a:pt x="1293591" y="354346"/>
                                  <a:pt x="1291084" y="351768"/>
                                </a:cubicBezTo>
                                <a:lnTo>
                                  <a:pt x="1242796" y="304789"/>
                                </a:lnTo>
                                <a:cubicBezTo>
                                  <a:pt x="1237710" y="309874"/>
                                  <a:pt x="1231405" y="313669"/>
                                  <a:pt x="1226318" y="318754"/>
                                </a:cubicBezTo>
                                <a:lnTo>
                                  <a:pt x="1270737" y="360648"/>
                                </a:lnTo>
                                <a:cubicBezTo>
                                  <a:pt x="1275824" y="365732"/>
                                  <a:pt x="1275824" y="373395"/>
                                  <a:pt x="1270737" y="378480"/>
                                </a:cubicBezTo>
                                <a:cubicBezTo>
                                  <a:pt x="1268230" y="380986"/>
                                  <a:pt x="1265650" y="382275"/>
                                  <a:pt x="1261853" y="382275"/>
                                </a:cubicBezTo>
                                <a:cubicBezTo>
                                  <a:pt x="1258056" y="382275"/>
                                  <a:pt x="1255549" y="380986"/>
                                  <a:pt x="1252970" y="378480"/>
                                </a:cubicBezTo>
                                <a:lnTo>
                                  <a:pt x="1207261" y="335296"/>
                                </a:lnTo>
                                <a:cubicBezTo>
                                  <a:pt x="1200957" y="341598"/>
                                  <a:pt x="1194580" y="347972"/>
                                  <a:pt x="1188204" y="354346"/>
                                </a:cubicBezTo>
                                <a:lnTo>
                                  <a:pt x="1231405" y="393733"/>
                                </a:lnTo>
                                <a:cubicBezTo>
                                  <a:pt x="1237710" y="398746"/>
                                  <a:pt x="1237710" y="406409"/>
                                  <a:pt x="1232695" y="411494"/>
                                </a:cubicBezTo>
                                <a:cubicBezTo>
                                  <a:pt x="1230115" y="414000"/>
                                  <a:pt x="1227608" y="415289"/>
                                  <a:pt x="1223811" y="415289"/>
                                </a:cubicBezTo>
                                <a:cubicBezTo>
                                  <a:pt x="1219942" y="415289"/>
                                  <a:pt x="1217435" y="414000"/>
                                  <a:pt x="1214855" y="411494"/>
                                </a:cubicBezTo>
                                <a:lnTo>
                                  <a:pt x="1173016" y="372106"/>
                                </a:lnTo>
                                <a:cubicBezTo>
                                  <a:pt x="1165350" y="380986"/>
                                  <a:pt x="1156466" y="391155"/>
                                  <a:pt x="1148872" y="401324"/>
                                </a:cubicBezTo>
                                <a:lnTo>
                                  <a:pt x="1193291" y="439423"/>
                                </a:lnTo>
                                <a:cubicBezTo>
                                  <a:pt x="1198377" y="444508"/>
                                  <a:pt x="1199667" y="452099"/>
                                  <a:pt x="1194580" y="457183"/>
                                </a:cubicBezTo>
                                <a:cubicBezTo>
                                  <a:pt x="1192073" y="459761"/>
                                  <a:pt x="1188204" y="460979"/>
                                  <a:pt x="1184407" y="460979"/>
                                </a:cubicBezTo>
                                <a:cubicBezTo>
                                  <a:pt x="1180610" y="460979"/>
                                  <a:pt x="1178102" y="460979"/>
                                  <a:pt x="1175523" y="458472"/>
                                </a:cubicBezTo>
                                <a:lnTo>
                                  <a:pt x="1132394" y="421663"/>
                                </a:lnTo>
                                <a:cubicBezTo>
                                  <a:pt x="1126018" y="430543"/>
                                  <a:pt x="1119713" y="439423"/>
                                  <a:pt x="1113337" y="449592"/>
                                </a:cubicBezTo>
                                <a:lnTo>
                                  <a:pt x="1164132" y="483895"/>
                                </a:lnTo>
                                <a:cubicBezTo>
                                  <a:pt x="1170437" y="487691"/>
                                  <a:pt x="1171726" y="495282"/>
                                  <a:pt x="1167929" y="501656"/>
                                </a:cubicBezTo>
                                <a:cubicBezTo>
                                  <a:pt x="1165350" y="504162"/>
                                  <a:pt x="1161553" y="506740"/>
                                  <a:pt x="1157756" y="506740"/>
                                </a:cubicBezTo>
                                <a:cubicBezTo>
                                  <a:pt x="1155248" y="506740"/>
                                  <a:pt x="1152669" y="505451"/>
                                  <a:pt x="1150162" y="504162"/>
                                </a:cubicBezTo>
                                <a:lnTo>
                                  <a:pt x="1100656" y="471148"/>
                                </a:lnTo>
                                <a:cubicBezTo>
                                  <a:pt x="1094280" y="481317"/>
                                  <a:pt x="1089193" y="491486"/>
                                  <a:pt x="1084106" y="501656"/>
                                </a:cubicBezTo>
                                <a:lnTo>
                                  <a:pt x="1136191" y="529585"/>
                                </a:lnTo>
                                <a:cubicBezTo>
                                  <a:pt x="1142496" y="533380"/>
                                  <a:pt x="1145075" y="541043"/>
                                  <a:pt x="1141278" y="547345"/>
                                </a:cubicBezTo>
                                <a:cubicBezTo>
                                  <a:pt x="1138699" y="551212"/>
                                  <a:pt x="1134901" y="553719"/>
                                  <a:pt x="1129815" y="553719"/>
                                </a:cubicBezTo>
                                <a:cubicBezTo>
                                  <a:pt x="1127307" y="553719"/>
                                  <a:pt x="1124728" y="553719"/>
                                  <a:pt x="1123510" y="552430"/>
                                </a:cubicBezTo>
                                <a:lnTo>
                                  <a:pt x="1072715" y="525789"/>
                                </a:lnTo>
                                <a:cubicBezTo>
                                  <a:pt x="1067628" y="535959"/>
                                  <a:pt x="1063831" y="544839"/>
                                  <a:pt x="1060034" y="555008"/>
                                </a:cubicBezTo>
                                <a:lnTo>
                                  <a:pt x="1114626" y="575346"/>
                                </a:lnTo>
                                <a:cubicBezTo>
                                  <a:pt x="1120931" y="577853"/>
                                  <a:pt x="1124728" y="585444"/>
                                  <a:pt x="1122221" y="591817"/>
                                </a:cubicBezTo>
                                <a:cubicBezTo>
                                  <a:pt x="1120931" y="596902"/>
                                  <a:pt x="1115844" y="599408"/>
                                  <a:pt x="1110758" y="599408"/>
                                </a:cubicBezTo>
                                <a:cubicBezTo>
                                  <a:pt x="1108250" y="599408"/>
                                  <a:pt x="1106961" y="598191"/>
                                  <a:pt x="1105743" y="598191"/>
                                </a:cubicBezTo>
                                <a:lnTo>
                                  <a:pt x="1051150" y="577853"/>
                                </a:lnTo>
                                <a:cubicBezTo>
                                  <a:pt x="1047353" y="588022"/>
                                  <a:pt x="1044774" y="596902"/>
                                  <a:pt x="1042267" y="607071"/>
                                </a:cubicBezTo>
                                <a:lnTo>
                                  <a:pt x="1103164" y="619747"/>
                                </a:lnTo>
                                <a:cubicBezTo>
                                  <a:pt x="1110758" y="621036"/>
                                  <a:pt x="1114626" y="628627"/>
                                  <a:pt x="1113337" y="635001"/>
                                </a:cubicBezTo>
                                <a:cubicBezTo>
                                  <a:pt x="1112047" y="641374"/>
                                  <a:pt x="1106961" y="645170"/>
                                  <a:pt x="1100656" y="645170"/>
                                </a:cubicBezTo>
                                <a:cubicBezTo>
                                  <a:pt x="1099366" y="645170"/>
                                  <a:pt x="1099366" y="645170"/>
                                  <a:pt x="1098077" y="645170"/>
                                </a:cubicBezTo>
                                <a:lnTo>
                                  <a:pt x="1035891" y="632494"/>
                                </a:lnTo>
                                <a:cubicBezTo>
                                  <a:pt x="1033383" y="642592"/>
                                  <a:pt x="1032093" y="652761"/>
                                  <a:pt x="1029514" y="662930"/>
                                </a:cubicBezTo>
                                <a:lnTo>
                                  <a:pt x="1090483" y="668015"/>
                                </a:lnTo>
                                <a:cubicBezTo>
                                  <a:pt x="1096859" y="669304"/>
                                  <a:pt x="1101874" y="674388"/>
                                  <a:pt x="1101874" y="681979"/>
                                </a:cubicBezTo>
                                <a:cubicBezTo>
                                  <a:pt x="1101874" y="688353"/>
                                  <a:pt x="1095569" y="693438"/>
                                  <a:pt x="1089193" y="693438"/>
                                </a:cubicBezTo>
                                <a:cubicBezTo>
                                  <a:pt x="1089193" y="693438"/>
                                  <a:pt x="1087975" y="693438"/>
                                  <a:pt x="1087975" y="693438"/>
                                </a:cubicBezTo>
                                <a:lnTo>
                                  <a:pt x="1024499" y="688353"/>
                                </a:lnTo>
                                <a:cubicBezTo>
                                  <a:pt x="1023210" y="701029"/>
                                  <a:pt x="1021920" y="712487"/>
                                  <a:pt x="1020630" y="725162"/>
                                </a:cubicBezTo>
                                <a:lnTo>
                                  <a:pt x="1085396" y="730247"/>
                                </a:lnTo>
                                <a:cubicBezTo>
                                  <a:pt x="1091772" y="731536"/>
                                  <a:pt x="1096859" y="736621"/>
                                  <a:pt x="1096859" y="744212"/>
                                </a:cubicBezTo>
                                <a:cubicBezTo>
                                  <a:pt x="1096859" y="750585"/>
                                  <a:pt x="1090483" y="755670"/>
                                  <a:pt x="1084106" y="755670"/>
                                </a:cubicBezTo>
                                <a:cubicBezTo>
                                  <a:pt x="1084106" y="755670"/>
                                  <a:pt x="1082888" y="755670"/>
                                  <a:pt x="1082888" y="755670"/>
                                </a:cubicBezTo>
                                <a:lnTo>
                                  <a:pt x="1018123" y="750585"/>
                                </a:lnTo>
                                <a:cubicBezTo>
                                  <a:pt x="1016833" y="759466"/>
                                  <a:pt x="1016833" y="767057"/>
                                  <a:pt x="1016833" y="775937"/>
                                </a:cubicBezTo>
                                <a:cubicBezTo>
                                  <a:pt x="1016833" y="778515"/>
                                  <a:pt x="1016833" y="781021"/>
                                  <a:pt x="1016833" y="783599"/>
                                </a:cubicBezTo>
                                <a:lnTo>
                                  <a:pt x="1082888" y="783599"/>
                                </a:lnTo>
                                <a:cubicBezTo>
                                  <a:pt x="1089193" y="783599"/>
                                  <a:pt x="1095569" y="789973"/>
                                  <a:pt x="1095569" y="796275"/>
                                </a:cubicBezTo>
                                <a:cubicBezTo>
                                  <a:pt x="1095569" y="802649"/>
                                  <a:pt x="1090483" y="809022"/>
                                  <a:pt x="1082888" y="809022"/>
                                </a:cubicBezTo>
                                <a:lnTo>
                                  <a:pt x="1018123" y="809022"/>
                                </a:lnTo>
                                <a:cubicBezTo>
                                  <a:pt x="1018123" y="820409"/>
                                  <a:pt x="1019413" y="831867"/>
                                  <a:pt x="1020630" y="843254"/>
                                </a:cubicBezTo>
                                <a:lnTo>
                                  <a:pt x="1086686" y="838169"/>
                                </a:lnTo>
                                <a:cubicBezTo>
                                  <a:pt x="1094280" y="836952"/>
                                  <a:pt x="1100656" y="842036"/>
                                  <a:pt x="1100656" y="849627"/>
                                </a:cubicBezTo>
                                <a:cubicBezTo>
                                  <a:pt x="1101874" y="857218"/>
                                  <a:pt x="1096859" y="863592"/>
                                  <a:pt x="1089193" y="863592"/>
                                </a:cubicBezTo>
                                <a:lnTo>
                                  <a:pt x="1024499" y="868677"/>
                                </a:lnTo>
                                <a:cubicBezTo>
                                  <a:pt x="1025717" y="880135"/>
                                  <a:pt x="1028296" y="891522"/>
                                  <a:pt x="1030804" y="902980"/>
                                </a:cubicBezTo>
                                <a:lnTo>
                                  <a:pt x="1095569" y="892811"/>
                                </a:lnTo>
                                <a:cubicBezTo>
                                  <a:pt x="1101874" y="891522"/>
                                  <a:pt x="1108250" y="896606"/>
                                  <a:pt x="1109540" y="902980"/>
                                </a:cubicBezTo>
                                <a:cubicBezTo>
                                  <a:pt x="1110758" y="909353"/>
                                  <a:pt x="1105743" y="915655"/>
                                  <a:pt x="1099366" y="916944"/>
                                </a:cubicBezTo>
                                <a:lnTo>
                                  <a:pt x="1035891" y="927114"/>
                                </a:lnTo>
                                <a:cubicBezTo>
                                  <a:pt x="1038398" y="935994"/>
                                  <a:pt x="1042267" y="946163"/>
                                  <a:pt x="1044774" y="955043"/>
                                </a:cubicBezTo>
                                <a:lnTo>
                                  <a:pt x="1100656" y="939789"/>
                                </a:lnTo>
                                <a:cubicBezTo>
                                  <a:pt x="1106961" y="937283"/>
                                  <a:pt x="1114626" y="942367"/>
                                  <a:pt x="1115844" y="948669"/>
                                </a:cubicBezTo>
                                <a:cubicBezTo>
                                  <a:pt x="1118424" y="955043"/>
                                  <a:pt x="1113337" y="962634"/>
                                  <a:pt x="1106961" y="963923"/>
                                </a:cubicBezTo>
                                <a:lnTo>
                                  <a:pt x="1052368" y="977888"/>
                                </a:lnTo>
                                <a:cubicBezTo>
                                  <a:pt x="1056237" y="989346"/>
                                  <a:pt x="1061252" y="999515"/>
                                  <a:pt x="1065121" y="1009684"/>
                                </a:cubicBezTo>
                                <a:lnTo>
                                  <a:pt x="1129815" y="985551"/>
                                </a:lnTo>
                                <a:cubicBezTo>
                                  <a:pt x="1136191" y="982972"/>
                                  <a:pt x="1143785" y="986768"/>
                                  <a:pt x="1146364" y="993142"/>
                                </a:cubicBezTo>
                                <a:cubicBezTo>
                                  <a:pt x="1148872" y="999515"/>
                                  <a:pt x="1145075" y="1007106"/>
                                  <a:pt x="1138699" y="1009684"/>
                                </a:cubicBezTo>
                                <a:lnTo>
                                  <a:pt x="1075223" y="1033747"/>
                                </a:lnTo>
                                <a:cubicBezTo>
                                  <a:pt x="1081599" y="1046494"/>
                                  <a:pt x="1087975" y="1059170"/>
                                  <a:pt x="1094280" y="1070628"/>
                                </a:cubicBezTo>
                                <a:lnTo>
                                  <a:pt x="1145075" y="1042698"/>
                                </a:lnTo>
                                <a:cubicBezTo>
                                  <a:pt x="1151451" y="1038831"/>
                                  <a:pt x="1159045" y="1041409"/>
                                  <a:pt x="1162842" y="1047783"/>
                                </a:cubicBezTo>
                                <a:cubicBezTo>
                                  <a:pt x="1166639" y="1054085"/>
                                  <a:pt x="1164132" y="1061748"/>
                                  <a:pt x="1157756" y="1065543"/>
                                </a:cubicBezTo>
                                <a:lnTo>
                                  <a:pt x="1108250" y="1093473"/>
                                </a:lnTo>
                                <a:cubicBezTo>
                                  <a:pt x="1113337" y="1103642"/>
                                  <a:pt x="1119713" y="1112522"/>
                                  <a:pt x="1126018" y="1121402"/>
                                </a:cubicBezTo>
                                <a:lnTo>
                                  <a:pt x="1164132" y="1085882"/>
                                </a:lnTo>
                                <a:cubicBezTo>
                                  <a:pt x="1169219" y="1082014"/>
                                  <a:pt x="1176813" y="1082014"/>
                                  <a:pt x="1181899" y="1087099"/>
                                </a:cubicBezTo>
                                <a:cubicBezTo>
                                  <a:pt x="1185697" y="1092184"/>
                                  <a:pt x="1185697" y="1099846"/>
                                  <a:pt x="1180610" y="1104931"/>
                                </a:cubicBezTo>
                                <a:lnTo>
                                  <a:pt x="1153946" y="1129092"/>
                                </a:lnTo>
                                <a:lnTo>
                                  <a:pt x="1103109" y="1129092"/>
                                </a:lnTo>
                                <a:lnTo>
                                  <a:pt x="1086686" y="1104931"/>
                                </a:lnTo>
                                <a:lnTo>
                                  <a:pt x="1042501" y="1129092"/>
                                </a:lnTo>
                                <a:lnTo>
                                  <a:pt x="1015665" y="1129092"/>
                                </a:lnTo>
                                <a:lnTo>
                                  <a:pt x="1015615" y="1129065"/>
                                </a:lnTo>
                                <a:cubicBezTo>
                                  <a:pt x="1011747" y="1122691"/>
                                  <a:pt x="1014326" y="1115028"/>
                                  <a:pt x="1020630" y="1111233"/>
                                </a:cubicBezTo>
                                <a:lnTo>
                                  <a:pt x="1068918" y="1078219"/>
                                </a:lnTo>
                                <a:cubicBezTo>
                                  <a:pt x="1061252" y="1064254"/>
                                  <a:pt x="1054948" y="1051579"/>
                                  <a:pt x="1048571" y="1037614"/>
                                </a:cubicBezTo>
                                <a:lnTo>
                                  <a:pt x="1000355" y="1055374"/>
                                </a:lnTo>
                                <a:cubicBezTo>
                                  <a:pt x="997776" y="1056663"/>
                                  <a:pt x="996558" y="1056663"/>
                                  <a:pt x="995269" y="1056663"/>
                                </a:cubicBezTo>
                                <a:cubicBezTo>
                                  <a:pt x="990182" y="1056663"/>
                                  <a:pt x="986385" y="1052796"/>
                                  <a:pt x="983877" y="1047783"/>
                                </a:cubicBezTo>
                                <a:cubicBezTo>
                                  <a:pt x="981298" y="1041409"/>
                                  <a:pt x="985095" y="1033747"/>
                                  <a:pt x="991472" y="1031240"/>
                                </a:cubicBezTo>
                                <a:lnTo>
                                  <a:pt x="1037180" y="1013480"/>
                                </a:lnTo>
                                <a:cubicBezTo>
                                  <a:pt x="1033383" y="1002022"/>
                                  <a:pt x="1028296" y="990635"/>
                                  <a:pt x="1024499" y="979177"/>
                                </a:cubicBezTo>
                                <a:lnTo>
                                  <a:pt x="964820" y="994431"/>
                                </a:lnTo>
                                <a:cubicBezTo>
                                  <a:pt x="963531" y="994431"/>
                                  <a:pt x="962241" y="994431"/>
                                  <a:pt x="961023" y="994431"/>
                                </a:cubicBezTo>
                                <a:cubicBezTo>
                                  <a:pt x="954647" y="994431"/>
                                  <a:pt x="949560" y="990635"/>
                                  <a:pt x="948271" y="985551"/>
                                </a:cubicBezTo>
                                <a:cubicBezTo>
                                  <a:pt x="945763" y="979177"/>
                                  <a:pt x="950850" y="971586"/>
                                  <a:pt x="957155" y="970297"/>
                                </a:cubicBezTo>
                                <a:lnTo>
                                  <a:pt x="1015615" y="955043"/>
                                </a:lnTo>
                                <a:cubicBezTo>
                                  <a:pt x="1011747" y="944874"/>
                                  <a:pt x="1009239" y="934705"/>
                                  <a:pt x="1006660" y="924536"/>
                                </a:cubicBezTo>
                                <a:lnTo>
                                  <a:pt x="953357" y="933416"/>
                                </a:lnTo>
                                <a:cubicBezTo>
                                  <a:pt x="952140" y="933416"/>
                                  <a:pt x="952140" y="933416"/>
                                  <a:pt x="950850" y="933416"/>
                                </a:cubicBezTo>
                                <a:cubicBezTo>
                                  <a:pt x="944474" y="933416"/>
                                  <a:pt x="939387" y="929620"/>
                                  <a:pt x="938169" y="923318"/>
                                </a:cubicBezTo>
                                <a:cubicBezTo>
                                  <a:pt x="936879" y="916944"/>
                                  <a:pt x="941966" y="910571"/>
                                  <a:pt x="948271" y="909353"/>
                                </a:cubicBezTo>
                                <a:lnTo>
                                  <a:pt x="1000355" y="901691"/>
                                </a:lnTo>
                                <a:cubicBezTo>
                                  <a:pt x="997776" y="889015"/>
                                  <a:pt x="995269" y="877557"/>
                                  <a:pt x="993979" y="864881"/>
                                </a:cubicBezTo>
                                <a:lnTo>
                                  <a:pt x="940677" y="869966"/>
                                </a:lnTo>
                                <a:cubicBezTo>
                                  <a:pt x="940677" y="869966"/>
                                  <a:pt x="939387" y="869966"/>
                                  <a:pt x="939387" y="869966"/>
                                </a:cubicBezTo>
                                <a:cubicBezTo>
                                  <a:pt x="933082" y="869966"/>
                                  <a:pt x="926706" y="864881"/>
                                  <a:pt x="926706" y="858508"/>
                                </a:cubicBezTo>
                                <a:cubicBezTo>
                                  <a:pt x="925417" y="850916"/>
                                  <a:pt x="930503" y="844543"/>
                                  <a:pt x="938169" y="844543"/>
                                </a:cubicBezTo>
                                <a:lnTo>
                                  <a:pt x="990182" y="840747"/>
                                </a:lnTo>
                                <a:cubicBezTo>
                                  <a:pt x="988893" y="828072"/>
                                  <a:pt x="988893" y="816613"/>
                                  <a:pt x="987675" y="803938"/>
                                </a:cubicBezTo>
                                <a:lnTo>
                                  <a:pt x="934300" y="803938"/>
                                </a:lnTo>
                                <a:cubicBezTo>
                                  <a:pt x="927996" y="803938"/>
                                  <a:pt x="921619" y="797564"/>
                                  <a:pt x="921619" y="791190"/>
                                </a:cubicBezTo>
                                <a:cubicBezTo>
                                  <a:pt x="921619" y="784888"/>
                                  <a:pt x="926706" y="778515"/>
                                  <a:pt x="934300" y="778515"/>
                                </a:cubicBezTo>
                                <a:lnTo>
                                  <a:pt x="986385" y="778515"/>
                                </a:lnTo>
                                <a:cubicBezTo>
                                  <a:pt x="986385" y="775937"/>
                                  <a:pt x="986385" y="773430"/>
                                  <a:pt x="986385" y="770924"/>
                                </a:cubicBezTo>
                                <a:cubicBezTo>
                                  <a:pt x="986385" y="761972"/>
                                  <a:pt x="987675" y="753092"/>
                                  <a:pt x="987675" y="744212"/>
                                </a:cubicBezTo>
                                <a:lnTo>
                                  <a:pt x="934300" y="740416"/>
                                </a:lnTo>
                                <a:cubicBezTo>
                                  <a:pt x="927996" y="739127"/>
                                  <a:pt x="922909" y="734043"/>
                                  <a:pt x="922909" y="726452"/>
                                </a:cubicBezTo>
                                <a:cubicBezTo>
                                  <a:pt x="924199" y="720078"/>
                                  <a:pt x="930503" y="713776"/>
                                  <a:pt x="936879" y="714993"/>
                                </a:cubicBezTo>
                                <a:lnTo>
                                  <a:pt x="990182" y="718789"/>
                                </a:lnTo>
                                <a:cubicBezTo>
                                  <a:pt x="991472" y="706113"/>
                                  <a:pt x="992761" y="693438"/>
                                  <a:pt x="993979" y="681979"/>
                                </a:cubicBezTo>
                                <a:lnTo>
                                  <a:pt x="939387" y="678184"/>
                                </a:lnTo>
                                <a:cubicBezTo>
                                  <a:pt x="933082" y="676895"/>
                                  <a:pt x="927996" y="671810"/>
                                  <a:pt x="927996" y="664219"/>
                                </a:cubicBezTo>
                                <a:cubicBezTo>
                                  <a:pt x="929285" y="657845"/>
                                  <a:pt x="934300" y="651543"/>
                                  <a:pt x="941966" y="652761"/>
                                </a:cubicBezTo>
                                <a:lnTo>
                                  <a:pt x="999066" y="657845"/>
                                </a:lnTo>
                                <a:cubicBezTo>
                                  <a:pt x="1001645" y="646459"/>
                                  <a:pt x="1004153" y="635001"/>
                                  <a:pt x="1006660" y="623542"/>
                                </a:cubicBezTo>
                                <a:lnTo>
                                  <a:pt x="952140" y="612156"/>
                                </a:lnTo>
                                <a:cubicBezTo>
                                  <a:pt x="944474" y="610867"/>
                                  <a:pt x="940677" y="603276"/>
                                  <a:pt x="941966" y="596902"/>
                                </a:cubicBezTo>
                                <a:cubicBezTo>
                                  <a:pt x="943184" y="589311"/>
                                  <a:pt x="950850" y="585444"/>
                                  <a:pt x="957155" y="586733"/>
                                </a:cubicBezTo>
                                <a:lnTo>
                                  <a:pt x="1013036" y="598191"/>
                                </a:lnTo>
                                <a:cubicBezTo>
                                  <a:pt x="1016833" y="586733"/>
                                  <a:pt x="1019413" y="575275"/>
                                  <a:pt x="1023210" y="565177"/>
                                </a:cubicBezTo>
                                <a:lnTo>
                                  <a:pt x="967328" y="543550"/>
                                </a:lnTo>
                                <a:cubicBezTo>
                                  <a:pt x="961023" y="541043"/>
                                  <a:pt x="957155" y="533380"/>
                                  <a:pt x="959734" y="527078"/>
                                </a:cubicBezTo>
                                <a:cubicBezTo>
                                  <a:pt x="962241" y="520705"/>
                                  <a:pt x="969907" y="516909"/>
                                  <a:pt x="976212" y="519416"/>
                                </a:cubicBezTo>
                                <a:lnTo>
                                  <a:pt x="1032093" y="541043"/>
                                </a:lnTo>
                                <a:cubicBezTo>
                                  <a:pt x="1037180" y="529585"/>
                                  <a:pt x="1040977" y="519416"/>
                                  <a:pt x="1046064" y="509247"/>
                                </a:cubicBezTo>
                                <a:lnTo>
                                  <a:pt x="991472" y="480028"/>
                                </a:lnTo>
                                <a:cubicBezTo>
                                  <a:pt x="985095" y="476233"/>
                                  <a:pt x="982588" y="468642"/>
                                  <a:pt x="986385" y="462268"/>
                                </a:cubicBezTo>
                                <a:cubicBezTo>
                                  <a:pt x="990182" y="455966"/>
                                  <a:pt x="997776" y="453388"/>
                                  <a:pt x="1004153" y="457183"/>
                                </a:cubicBezTo>
                                <a:lnTo>
                                  <a:pt x="1057455" y="485113"/>
                                </a:lnTo>
                                <a:cubicBezTo>
                                  <a:pt x="1063831" y="473726"/>
                                  <a:pt x="1068918" y="462268"/>
                                  <a:pt x="1075223" y="452099"/>
                                </a:cubicBezTo>
                                <a:lnTo>
                                  <a:pt x="1027007" y="419085"/>
                                </a:lnTo>
                                <a:cubicBezTo>
                                  <a:pt x="1020630" y="415289"/>
                                  <a:pt x="1019413" y="407698"/>
                                  <a:pt x="1023210" y="401324"/>
                                </a:cubicBezTo>
                                <a:cubicBezTo>
                                  <a:pt x="1027007" y="394951"/>
                                  <a:pt x="1034601" y="393733"/>
                                  <a:pt x="1040977" y="397529"/>
                                </a:cubicBezTo>
                                <a:lnTo>
                                  <a:pt x="1089193" y="429254"/>
                                </a:lnTo>
                                <a:cubicBezTo>
                                  <a:pt x="1096859" y="417796"/>
                                  <a:pt x="1103164" y="407698"/>
                                  <a:pt x="1110758" y="397529"/>
                                </a:cubicBezTo>
                                <a:lnTo>
                                  <a:pt x="1063831" y="356852"/>
                                </a:lnTo>
                                <a:cubicBezTo>
                                  <a:pt x="1058745" y="351768"/>
                                  <a:pt x="1057455" y="344177"/>
                                  <a:pt x="1062542" y="339092"/>
                                </a:cubicBezTo>
                                <a:cubicBezTo>
                                  <a:pt x="1067628" y="334007"/>
                                  <a:pt x="1075223" y="332718"/>
                                  <a:pt x="1080309" y="337803"/>
                                </a:cubicBezTo>
                                <a:lnTo>
                                  <a:pt x="1126018" y="377191"/>
                                </a:lnTo>
                                <a:cubicBezTo>
                                  <a:pt x="1133612" y="367021"/>
                                  <a:pt x="1142496" y="356852"/>
                                  <a:pt x="1151379" y="346683"/>
                                </a:cubicBezTo>
                                <a:lnTo>
                                  <a:pt x="1106961" y="306078"/>
                                </a:lnTo>
                                <a:cubicBezTo>
                                  <a:pt x="1100656" y="300993"/>
                                  <a:pt x="1100656" y="293402"/>
                                  <a:pt x="1105743" y="288318"/>
                                </a:cubicBezTo>
                                <a:cubicBezTo>
                                  <a:pt x="1110758" y="281944"/>
                                  <a:pt x="1118424" y="281944"/>
                                  <a:pt x="1123510" y="287029"/>
                                </a:cubicBezTo>
                                <a:lnTo>
                                  <a:pt x="1167929" y="327634"/>
                                </a:lnTo>
                                <a:cubicBezTo>
                                  <a:pt x="1174234" y="321332"/>
                                  <a:pt x="1180610" y="314958"/>
                                  <a:pt x="1186986" y="308584"/>
                                </a:cubicBezTo>
                                <a:lnTo>
                                  <a:pt x="1147582" y="270486"/>
                                </a:lnTo>
                                <a:cubicBezTo>
                                  <a:pt x="1142496" y="265401"/>
                                  <a:pt x="1142496" y="257810"/>
                                  <a:pt x="1147582" y="252726"/>
                                </a:cubicBezTo>
                                <a:cubicBezTo>
                                  <a:pt x="1152669" y="247641"/>
                                  <a:pt x="1160335" y="247641"/>
                                  <a:pt x="1165350" y="252726"/>
                                </a:cubicBezTo>
                                <a:lnTo>
                                  <a:pt x="1205972" y="292113"/>
                                </a:lnTo>
                                <a:cubicBezTo>
                                  <a:pt x="1211058" y="287029"/>
                                  <a:pt x="1217435" y="283233"/>
                                  <a:pt x="1222521" y="278149"/>
                                </a:cubicBezTo>
                                <a:lnTo>
                                  <a:pt x="1186986" y="242556"/>
                                </a:lnTo>
                                <a:cubicBezTo>
                                  <a:pt x="1181899" y="237472"/>
                                  <a:pt x="1181899" y="229881"/>
                                  <a:pt x="1186986" y="224796"/>
                                </a:cubicBezTo>
                                <a:cubicBezTo>
                                  <a:pt x="1192073" y="219712"/>
                                  <a:pt x="1199667" y="219712"/>
                                  <a:pt x="1204754" y="224796"/>
                                </a:cubicBezTo>
                                <a:lnTo>
                                  <a:pt x="1242796" y="262895"/>
                                </a:lnTo>
                                <a:cubicBezTo>
                                  <a:pt x="1249173" y="259099"/>
                                  <a:pt x="1254259" y="254015"/>
                                  <a:pt x="1260564" y="250219"/>
                                </a:cubicBezTo>
                                <a:lnTo>
                                  <a:pt x="1228826" y="217205"/>
                                </a:lnTo>
                                <a:cubicBezTo>
                                  <a:pt x="1223811" y="212121"/>
                                  <a:pt x="1223811" y="204458"/>
                                  <a:pt x="1228826" y="199373"/>
                                </a:cubicBezTo>
                                <a:cubicBezTo>
                                  <a:pt x="1233913" y="194289"/>
                                  <a:pt x="1241578" y="194289"/>
                                  <a:pt x="1246593" y="199373"/>
                                </a:cubicBezTo>
                                <a:lnTo>
                                  <a:pt x="1282200" y="236254"/>
                                </a:lnTo>
                                <a:cubicBezTo>
                                  <a:pt x="1285997" y="233676"/>
                                  <a:pt x="1288505" y="232387"/>
                                  <a:pt x="1292302" y="229881"/>
                                </a:cubicBezTo>
                                <a:cubicBezTo>
                                  <a:pt x="1157756" y="99042"/>
                                  <a:pt x="973704" y="19050"/>
                                  <a:pt x="771813" y="19050"/>
                                </a:cubicBezTo>
                                <a:cubicBezTo>
                                  <a:pt x="568705" y="19050"/>
                                  <a:pt x="383363" y="100331"/>
                                  <a:pt x="248817" y="232387"/>
                                </a:cubicBezTo>
                                <a:cubicBezTo>
                                  <a:pt x="251325" y="234965"/>
                                  <a:pt x="253904" y="236254"/>
                                  <a:pt x="256412" y="237472"/>
                                </a:cubicBezTo>
                                <a:lnTo>
                                  <a:pt x="291947" y="200662"/>
                                </a:lnTo>
                                <a:cubicBezTo>
                                  <a:pt x="297033" y="195578"/>
                                  <a:pt x="304699" y="195578"/>
                                  <a:pt x="309786" y="200662"/>
                                </a:cubicBezTo>
                                <a:cubicBezTo>
                                  <a:pt x="314801" y="205747"/>
                                  <a:pt x="314801" y="213338"/>
                                  <a:pt x="309786" y="218423"/>
                                </a:cubicBezTo>
                                <a:lnTo>
                                  <a:pt x="278048" y="251437"/>
                                </a:lnTo>
                                <a:cubicBezTo>
                                  <a:pt x="284352" y="255304"/>
                                  <a:pt x="289439" y="260317"/>
                                  <a:pt x="295815" y="264184"/>
                                </a:cubicBezTo>
                                <a:lnTo>
                                  <a:pt x="333858" y="226085"/>
                                </a:lnTo>
                                <a:cubicBezTo>
                                  <a:pt x="338945" y="221001"/>
                                  <a:pt x="346539" y="221001"/>
                                  <a:pt x="351625" y="226085"/>
                                </a:cubicBezTo>
                                <a:cubicBezTo>
                                  <a:pt x="356712" y="231170"/>
                                  <a:pt x="356712" y="238761"/>
                                  <a:pt x="351625" y="243846"/>
                                </a:cubicBezTo>
                                <a:lnTo>
                                  <a:pt x="316090" y="279366"/>
                                </a:lnTo>
                                <a:cubicBezTo>
                                  <a:pt x="321177" y="284451"/>
                                  <a:pt x="327553" y="288318"/>
                                  <a:pt x="332568" y="293402"/>
                                </a:cubicBezTo>
                                <a:lnTo>
                                  <a:pt x="373262" y="254015"/>
                                </a:lnTo>
                                <a:cubicBezTo>
                                  <a:pt x="378277" y="248930"/>
                                  <a:pt x="385943" y="248930"/>
                                  <a:pt x="391029" y="254015"/>
                                </a:cubicBezTo>
                                <a:cubicBezTo>
                                  <a:pt x="396044" y="259099"/>
                                  <a:pt x="396044" y="266690"/>
                                  <a:pt x="391029" y="271775"/>
                                </a:cubicBezTo>
                                <a:lnTo>
                                  <a:pt x="351625" y="309874"/>
                                </a:lnTo>
                                <a:cubicBezTo>
                                  <a:pt x="358002" y="316247"/>
                                  <a:pt x="364306" y="322549"/>
                                  <a:pt x="370683" y="328923"/>
                                </a:cubicBezTo>
                                <a:lnTo>
                                  <a:pt x="415101" y="288318"/>
                                </a:lnTo>
                                <a:cubicBezTo>
                                  <a:pt x="420188" y="284451"/>
                                  <a:pt x="427782" y="284451"/>
                                  <a:pt x="432869" y="289535"/>
                                </a:cubicBezTo>
                                <a:cubicBezTo>
                                  <a:pt x="436738" y="294620"/>
                                  <a:pt x="436738" y="302282"/>
                                  <a:pt x="431651" y="307367"/>
                                </a:cubicBezTo>
                                <a:lnTo>
                                  <a:pt x="387161" y="347972"/>
                                </a:lnTo>
                                <a:cubicBezTo>
                                  <a:pt x="396044" y="358141"/>
                                  <a:pt x="405000" y="368310"/>
                                  <a:pt x="412594" y="378480"/>
                                </a:cubicBezTo>
                                <a:lnTo>
                                  <a:pt x="458302" y="339092"/>
                                </a:lnTo>
                                <a:cubicBezTo>
                                  <a:pt x="463389" y="334007"/>
                                  <a:pt x="470983" y="335296"/>
                                  <a:pt x="476070" y="340381"/>
                                </a:cubicBezTo>
                                <a:cubicBezTo>
                                  <a:pt x="481157" y="345466"/>
                                  <a:pt x="479867" y="353057"/>
                                  <a:pt x="474780" y="358141"/>
                                </a:cubicBezTo>
                                <a:lnTo>
                                  <a:pt x="427782" y="398746"/>
                                </a:lnTo>
                                <a:cubicBezTo>
                                  <a:pt x="435448" y="408916"/>
                                  <a:pt x="443042" y="420374"/>
                                  <a:pt x="449419" y="430543"/>
                                </a:cubicBezTo>
                                <a:lnTo>
                                  <a:pt x="497635" y="398746"/>
                                </a:lnTo>
                                <a:cubicBezTo>
                                  <a:pt x="504011" y="394951"/>
                                  <a:pt x="511605" y="396240"/>
                                  <a:pt x="515402" y="402614"/>
                                </a:cubicBezTo>
                                <a:cubicBezTo>
                                  <a:pt x="519199" y="408916"/>
                                  <a:pt x="517981" y="416578"/>
                                  <a:pt x="511605" y="420374"/>
                                </a:cubicBezTo>
                                <a:lnTo>
                                  <a:pt x="463389" y="453388"/>
                                </a:lnTo>
                                <a:cubicBezTo>
                                  <a:pt x="469694" y="464846"/>
                                  <a:pt x="476070" y="475015"/>
                                  <a:pt x="481157" y="486402"/>
                                </a:cubicBezTo>
                                <a:lnTo>
                                  <a:pt x="534459" y="458472"/>
                                </a:lnTo>
                                <a:cubicBezTo>
                                  <a:pt x="540835" y="454677"/>
                                  <a:pt x="548430" y="457183"/>
                                  <a:pt x="552227" y="463557"/>
                                </a:cubicBezTo>
                                <a:cubicBezTo>
                                  <a:pt x="556024" y="469931"/>
                                  <a:pt x="553516" y="477522"/>
                                  <a:pt x="547140" y="481317"/>
                                </a:cubicBezTo>
                                <a:lnTo>
                                  <a:pt x="492548" y="510536"/>
                                </a:lnTo>
                                <a:cubicBezTo>
                                  <a:pt x="497635" y="520705"/>
                                  <a:pt x="502721" y="532163"/>
                                  <a:pt x="506518" y="542261"/>
                                </a:cubicBezTo>
                                <a:lnTo>
                                  <a:pt x="562400" y="520705"/>
                                </a:lnTo>
                                <a:cubicBezTo>
                                  <a:pt x="568705" y="518127"/>
                                  <a:pt x="576370" y="521994"/>
                                  <a:pt x="578878" y="528296"/>
                                </a:cubicBezTo>
                                <a:cubicBezTo>
                                  <a:pt x="581457" y="534670"/>
                                  <a:pt x="577588" y="542261"/>
                                  <a:pt x="571284" y="544839"/>
                                </a:cubicBezTo>
                                <a:lnTo>
                                  <a:pt x="515402" y="566394"/>
                                </a:lnTo>
                                <a:cubicBezTo>
                                  <a:pt x="519199" y="577853"/>
                                  <a:pt x="522996" y="588022"/>
                                  <a:pt x="525575" y="599408"/>
                                </a:cubicBezTo>
                                <a:lnTo>
                                  <a:pt x="581457" y="588022"/>
                                </a:lnTo>
                                <a:cubicBezTo>
                                  <a:pt x="589051" y="586733"/>
                                  <a:pt x="595356" y="591817"/>
                                  <a:pt x="596646" y="598191"/>
                                </a:cubicBezTo>
                                <a:cubicBezTo>
                                  <a:pt x="597935" y="605782"/>
                                  <a:pt x="592848" y="612156"/>
                                  <a:pt x="586472" y="613445"/>
                                </a:cubicBezTo>
                                <a:lnTo>
                                  <a:pt x="531880" y="624831"/>
                                </a:lnTo>
                                <a:cubicBezTo>
                                  <a:pt x="534459" y="636290"/>
                                  <a:pt x="536967" y="647676"/>
                                  <a:pt x="539546" y="659134"/>
                                </a:cubicBezTo>
                                <a:lnTo>
                                  <a:pt x="596646" y="654050"/>
                                </a:lnTo>
                                <a:cubicBezTo>
                                  <a:pt x="604240" y="652761"/>
                                  <a:pt x="610616" y="657845"/>
                                  <a:pt x="610616" y="665508"/>
                                </a:cubicBezTo>
                                <a:cubicBezTo>
                                  <a:pt x="611906" y="673099"/>
                                  <a:pt x="606819" y="679473"/>
                                  <a:pt x="599225" y="679473"/>
                                </a:cubicBezTo>
                                <a:lnTo>
                                  <a:pt x="544632" y="683268"/>
                                </a:lnTo>
                                <a:cubicBezTo>
                                  <a:pt x="545850" y="695944"/>
                                  <a:pt x="547140" y="707402"/>
                                  <a:pt x="548430" y="720078"/>
                                </a:cubicBezTo>
                                <a:lnTo>
                                  <a:pt x="601732" y="716282"/>
                                </a:lnTo>
                                <a:cubicBezTo>
                                  <a:pt x="609326" y="714993"/>
                                  <a:pt x="615703" y="720078"/>
                                  <a:pt x="615703" y="727741"/>
                                </a:cubicBezTo>
                                <a:cubicBezTo>
                                  <a:pt x="616992" y="735332"/>
                                  <a:pt x="611906" y="741705"/>
                                  <a:pt x="604240" y="741705"/>
                                </a:cubicBezTo>
                                <a:lnTo>
                                  <a:pt x="550937" y="745501"/>
                                </a:lnTo>
                                <a:cubicBezTo>
                                  <a:pt x="552227" y="754381"/>
                                  <a:pt x="552227" y="763261"/>
                                  <a:pt x="552227" y="772141"/>
                                </a:cubicBezTo>
                                <a:cubicBezTo>
                                  <a:pt x="552227" y="774719"/>
                                  <a:pt x="552227" y="777226"/>
                                  <a:pt x="552227" y="779804"/>
                                </a:cubicBezTo>
                                <a:lnTo>
                                  <a:pt x="604240" y="779804"/>
                                </a:lnTo>
                                <a:cubicBezTo>
                                  <a:pt x="611906" y="779804"/>
                                  <a:pt x="616992" y="784888"/>
                                  <a:pt x="616992" y="792480"/>
                                </a:cubicBezTo>
                                <a:cubicBezTo>
                                  <a:pt x="616992" y="800071"/>
                                  <a:pt x="610616" y="805155"/>
                                  <a:pt x="604240" y="805155"/>
                                </a:cubicBezTo>
                                <a:lnTo>
                                  <a:pt x="550937" y="805155"/>
                                </a:lnTo>
                                <a:cubicBezTo>
                                  <a:pt x="550937" y="817902"/>
                                  <a:pt x="549719" y="830578"/>
                                  <a:pt x="548430" y="842036"/>
                                </a:cubicBezTo>
                                <a:lnTo>
                                  <a:pt x="600443" y="845832"/>
                                </a:lnTo>
                                <a:cubicBezTo>
                                  <a:pt x="606819" y="847121"/>
                                  <a:pt x="611906" y="852205"/>
                                  <a:pt x="611906" y="859797"/>
                                </a:cubicBezTo>
                                <a:cubicBezTo>
                                  <a:pt x="611906" y="866170"/>
                                  <a:pt x="605529" y="871255"/>
                                  <a:pt x="599225" y="871255"/>
                                </a:cubicBezTo>
                                <a:cubicBezTo>
                                  <a:pt x="599225" y="871255"/>
                                  <a:pt x="597935" y="871255"/>
                                  <a:pt x="597935" y="871255"/>
                                </a:cubicBezTo>
                                <a:lnTo>
                                  <a:pt x="544632" y="866170"/>
                                </a:lnTo>
                                <a:cubicBezTo>
                                  <a:pt x="543343" y="878846"/>
                                  <a:pt x="540835" y="890304"/>
                                  <a:pt x="538256" y="902980"/>
                                </a:cubicBezTo>
                                <a:lnTo>
                                  <a:pt x="590341" y="910571"/>
                                </a:lnTo>
                                <a:cubicBezTo>
                                  <a:pt x="596646" y="910571"/>
                                  <a:pt x="601732" y="918234"/>
                                  <a:pt x="600443" y="924536"/>
                                </a:cubicBezTo>
                                <a:cubicBezTo>
                                  <a:pt x="599225" y="929620"/>
                                  <a:pt x="594138" y="934705"/>
                                  <a:pt x="587762" y="934705"/>
                                </a:cubicBezTo>
                                <a:cubicBezTo>
                                  <a:pt x="586472" y="934705"/>
                                  <a:pt x="586472" y="934705"/>
                                  <a:pt x="585254" y="934705"/>
                                </a:cubicBezTo>
                                <a:lnTo>
                                  <a:pt x="531880" y="925825"/>
                                </a:lnTo>
                                <a:cubicBezTo>
                                  <a:pt x="529372" y="935994"/>
                                  <a:pt x="526865" y="946163"/>
                                  <a:pt x="522996" y="956332"/>
                                </a:cubicBezTo>
                                <a:lnTo>
                                  <a:pt x="581457" y="971514"/>
                                </a:lnTo>
                                <a:cubicBezTo>
                                  <a:pt x="587762" y="972803"/>
                                  <a:pt x="591559" y="980466"/>
                                  <a:pt x="590341" y="986768"/>
                                </a:cubicBezTo>
                                <a:cubicBezTo>
                                  <a:pt x="587762" y="991853"/>
                                  <a:pt x="582675" y="995648"/>
                                  <a:pt x="577588" y="995648"/>
                                </a:cubicBezTo>
                                <a:cubicBezTo>
                                  <a:pt x="576370" y="995648"/>
                                  <a:pt x="575081" y="995648"/>
                                  <a:pt x="573791" y="995648"/>
                                </a:cubicBezTo>
                                <a:lnTo>
                                  <a:pt x="514112" y="980466"/>
                                </a:lnTo>
                                <a:cubicBezTo>
                                  <a:pt x="510315" y="991853"/>
                                  <a:pt x="506518" y="1003311"/>
                                  <a:pt x="501432" y="1014697"/>
                                </a:cubicBezTo>
                                <a:lnTo>
                                  <a:pt x="547140" y="1032529"/>
                                </a:lnTo>
                                <a:cubicBezTo>
                                  <a:pt x="553516" y="1035036"/>
                                  <a:pt x="557313" y="1042698"/>
                                  <a:pt x="554734" y="1049000"/>
                                </a:cubicBezTo>
                                <a:cubicBezTo>
                                  <a:pt x="553516" y="1054085"/>
                                  <a:pt x="548430" y="1056663"/>
                                  <a:pt x="543343" y="1056663"/>
                                </a:cubicBezTo>
                                <a:cubicBezTo>
                                  <a:pt x="540764" y="1056663"/>
                                  <a:pt x="539546" y="1055374"/>
                                  <a:pt x="538256" y="1055374"/>
                                </a:cubicBezTo>
                                <a:lnTo>
                                  <a:pt x="490040" y="1037614"/>
                                </a:lnTo>
                                <a:cubicBezTo>
                                  <a:pt x="483664" y="1051579"/>
                                  <a:pt x="477288" y="1065543"/>
                                  <a:pt x="469694" y="1078219"/>
                                </a:cubicBezTo>
                                <a:lnTo>
                                  <a:pt x="522996" y="1107437"/>
                                </a:lnTo>
                                <a:cubicBezTo>
                                  <a:pt x="529372" y="1111233"/>
                                  <a:pt x="531880" y="1118896"/>
                                  <a:pt x="528083" y="1125198"/>
                                </a:cubicBezTo>
                                <a:lnTo>
                                  <a:pt x="521122" y="1129092"/>
                                </a:lnTo>
                                <a:lnTo>
                                  <a:pt x="508144" y="1129092"/>
                                </a:lnTo>
                                <a:lnTo>
                                  <a:pt x="457013" y="1101064"/>
                                </a:lnTo>
                                <a:lnTo>
                                  <a:pt x="438004" y="1129092"/>
                                </a:lnTo>
                                <a:lnTo>
                                  <a:pt x="390018" y="1129092"/>
                                </a:lnTo>
                                <a:lnTo>
                                  <a:pt x="360509" y="1102353"/>
                                </a:lnTo>
                                <a:cubicBezTo>
                                  <a:pt x="355423" y="1097268"/>
                                  <a:pt x="354205" y="1089677"/>
                                  <a:pt x="359291" y="1084593"/>
                                </a:cubicBezTo>
                                <a:cubicBezTo>
                                  <a:pt x="364306" y="1079508"/>
                                  <a:pt x="371972" y="1078219"/>
                                  <a:pt x="377059" y="1083303"/>
                                </a:cubicBezTo>
                                <a:lnTo>
                                  <a:pt x="415101" y="1118896"/>
                                </a:lnTo>
                                <a:cubicBezTo>
                                  <a:pt x="421478" y="1109944"/>
                                  <a:pt x="426564" y="1099846"/>
                                  <a:pt x="432869" y="1090895"/>
                                </a:cubicBezTo>
                                <a:lnTo>
                                  <a:pt x="383363" y="1062965"/>
                                </a:lnTo>
                                <a:cubicBezTo>
                                  <a:pt x="377059" y="1059170"/>
                                  <a:pt x="374480" y="1051579"/>
                                  <a:pt x="378277" y="1045205"/>
                                </a:cubicBezTo>
                                <a:cubicBezTo>
                                  <a:pt x="382146" y="1038831"/>
                                  <a:pt x="389740" y="1036325"/>
                                  <a:pt x="396044" y="1040120"/>
                                </a:cubicBezTo>
                                <a:lnTo>
                                  <a:pt x="446839" y="1068050"/>
                                </a:lnTo>
                                <a:cubicBezTo>
                                  <a:pt x="453216" y="1055374"/>
                                  <a:pt x="459520" y="1043916"/>
                                  <a:pt x="465897" y="1031240"/>
                                </a:cubicBezTo>
                                <a:lnTo>
                                  <a:pt x="402421" y="1007106"/>
                                </a:lnTo>
                                <a:cubicBezTo>
                                  <a:pt x="396044" y="1004600"/>
                                  <a:pt x="392247" y="996937"/>
                                  <a:pt x="394826" y="990635"/>
                                </a:cubicBezTo>
                                <a:cubicBezTo>
                                  <a:pt x="397334" y="984262"/>
                                  <a:pt x="405000" y="980466"/>
                                  <a:pt x="411304" y="982972"/>
                                </a:cubicBezTo>
                                <a:lnTo>
                                  <a:pt x="476070" y="1007106"/>
                                </a:lnTo>
                                <a:cubicBezTo>
                                  <a:pt x="481157" y="996937"/>
                                  <a:pt x="484954" y="985551"/>
                                  <a:pt x="488751" y="975381"/>
                                </a:cubicBezTo>
                                <a:lnTo>
                                  <a:pt x="434159" y="961417"/>
                                </a:lnTo>
                                <a:cubicBezTo>
                                  <a:pt x="427782" y="960128"/>
                                  <a:pt x="423985" y="952465"/>
                                  <a:pt x="425275" y="946163"/>
                                </a:cubicBezTo>
                                <a:cubicBezTo>
                                  <a:pt x="426564" y="939789"/>
                                  <a:pt x="434159" y="935994"/>
                                  <a:pt x="440535" y="937283"/>
                                </a:cubicBezTo>
                                <a:lnTo>
                                  <a:pt x="496345" y="952465"/>
                                </a:lnTo>
                                <a:cubicBezTo>
                                  <a:pt x="500142" y="943585"/>
                                  <a:pt x="502721" y="934705"/>
                                  <a:pt x="505229" y="924536"/>
                                </a:cubicBezTo>
                                <a:lnTo>
                                  <a:pt x="441753" y="914366"/>
                                </a:lnTo>
                                <a:cubicBezTo>
                                  <a:pt x="435448" y="914366"/>
                                  <a:pt x="430361" y="906775"/>
                                  <a:pt x="431651" y="900402"/>
                                </a:cubicBezTo>
                                <a:cubicBezTo>
                                  <a:pt x="431651" y="894100"/>
                                  <a:pt x="439245" y="889015"/>
                                  <a:pt x="445621" y="890304"/>
                                </a:cubicBezTo>
                                <a:lnTo>
                                  <a:pt x="510315" y="900402"/>
                                </a:lnTo>
                                <a:cubicBezTo>
                                  <a:pt x="512895" y="889015"/>
                                  <a:pt x="515402" y="877557"/>
                                  <a:pt x="516692" y="866170"/>
                                </a:cubicBezTo>
                                <a:lnTo>
                                  <a:pt x="451926" y="861086"/>
                                </a:lnTo>
                                <a:cubicBezTo>
                                  <a:pt x="445621" y="859797"/>
                                  <a:pt x="440535" y="854712"/>
                                  <a:pt x="440535" y="847121"/>
                                </a:cubicBezTo>
                                <a:cubicBezTo>
                                  <a:pt x="441753" y="840747"/>
                                  <a:pt x="446839" y="834374"/>
                                  <a:pt x="454505" y="835663"/>
                                </a:cubicBezTo>
                                <a:lnTo>
                                  <a:pt x="520489" y="840747"/>
                                </a:lnTo>
                                <a:cubicBezTo>
                                  <a:pt x="521778" y="829289"/>
                                  <a:pt x="521778" y="817902"/>
                                  <a:pt x="522996" y="806444"/>
                                </a:cubicBezTo>
                                <a:lnTo>
                                  <a:pt x="458302" y="806444"/>
                                </a:lnTo>
                                <a:cubicBezTo>
                                  <a:pt x="450637" y="806444"/>
                                  <a:pt x="445621" y="801360"/>
                                  <a:pt x="445621" y="793769"/>
                                </a:cubicBezTo>
                                <a:cubicBezTo>
                                  <a:pt x="445621" y="786106"/>
                                  <a:pt x="451926" y="781021"/>
                                  <a:pt x="458302" y="781021"/>
                                </a:cubicBezTo>
                                <a:lnTo>
                                  <a:pt x="524286" y="781021"/>
                                </a:lnTo>
                                <a:cubicBezTo>
                                  <a:pt x="524286" y="778515"/>
                                  <a:pt x="524286" y="775937"/>
                                  <a:pt x="524286" y="773430"/>
                                </a:cubicBezTo>
                                <a:cubicBezTo>
                                  <a:pt x="524286" y="764550"/>
                                  <a:pt x="522996" y="756887"/>
                                  <a:pt x="522996" y="748007"/>
                                </a:cubicBezTo>
                                <a:lnTo>
                                  <a:pt x="458302" y="753092"/>
                                </a:lnTo>
                                <a:cubicBezTo>
                                  <a:pt x="458302" y="753092"/>
                                  <a:pt x="457013" y="753092"/>
                                  <a:pt x="457013" y="753092"/>
                                </a:cubicBezTo>
                                <a:cubicBezTo>
                                  <a:pt x="450637" y="753092"/>
                                  <a:pt x="444332" y="748007"/>
                                  <a:pt x="444332" y="741705"/>
                                </a:cubicBezTo>
                                <a:cubicBezTo>
                                  <a:pt x="443042" y="734043"/>
                                  <a:pt x="448129" y="727741"/>
                                  <a:pt x="455723" y="727741"/>
                                </a:cubicBezTo>
                                <a:lnTo>
                                  <a:pt x="520489" y="722656"/>
                                </a:lnTo>
                                <a:cubicBezTo>
                                  <a:pt x="519199" y="709909"/>
                                  <a:pt x="517981" y="697233"/>
                                  <a:pt x="516692" y="685775"/>
                                </a:cubicBezTo>
                                <a:lnTo>
                                  <a:pt x="453216" y="690859"/>
                                </a:lnTo>
                                <a:cubicBezTo>
                                  <a:pt x="453216" y="690859"/>
                                  <a:pt x="451926" y="690859"/>
                                  <a:pt x="451926" y="690859"/>
                                </a:cubicBezTo>
                                <a:cubicBezTo>
                                  <a:pt x="445621" y="690859"/>
                                  <a:pt x="439245" y="685775"/>
                                  <a:pt x="439245" y="679473"/>
                                </a:cubicBezTo>
                                <a:cubicBezTo>
                                  <a:pt x="437956" y="671810"/>
                                  <a:pt x="443042" y="665508"/>
                                  <a:pt x="450637" y="665508"/>
                                </a:cubicBezTo>
                                <a:lnTo>
                                  <a:pt x="511605" y="660424"/>
                                </a:lnTo>
                                <a:cubicBezTo>
                                  <a:pt x="510315" y="650254"/>
                                  <a:pt x="507808" y="640085"/>
                                  <a:pt x="505229" y="629916"/>
                                </a:cubicBezTo>
                                <a:lnTo>
                                  <a:pt x="443042" y="642592"/>
                                </a:lnTo>
                                <a:cubicBezTo>
                                  <a:pt x="441753" y="642592"/>
                                  <a:pt x="441753" y="642592"/>
                                  <a:pt x="440535" y="642592"/>
                                </a:cubicBezTo>
                                <a:cubicBezTo>
                                  <a:pt x="434159" y="642592"/>
                                  <a:pt x="429072" y="638796"/>
                                  <a:pt x="427782" y="632494"/>
                                </a:cubicBezTo>
                                <a:cubicBezTo>
                                  <a:pt x="426564" y="624831"/>
                                  <a:pt x="431651" y="618458"/>
                                  <a:pt x="437956" y="617240"/>
                                </a:cubicBezTo>
                                <a:lnTo>
                                  <a:pt x="498924" y="604493"/>
                                </a:lnTo>
                                <a:cubicBezTo>
                                  <a:pt x="496345" y="594324"/>
                                  <a:pt x="493837" y="584226"/>
                                  <a:pt x="490040" y="575275"/>
                                </a:cubicBezTo>
                                <a:lnTo>
                                  <a:pt x="435448" y="595613"/>
                                </a:lnTo>
                                <a:cubicBezTo>
                                  <a:pt x="432869" y="596902"/>
                                  <a:pt x="431651" y="596902"/>
                                  <a:pt x="430361" y="596902"/>
                                </a:cubicBezTo>
                                <a:cubicBezTo>
                                  <a:pt x="425275" y="596902"/>
                                  <a:pt x="421478" y="594324"/>
                                  <a:pt x="418899" y="589311"/>
                                </a:cubicBezTo>
                                <a:cubicBezTo>
                                  <a:pt x="416391" y="582937"/>
                                  <a:pt x="420188" y="575275"/>
                                  <a:pt x="426564" y="572768"/>
                                </a:cubicBezTo>
                                <a:lnTo>
                                  <a:pt x="481157" y="552430"/>
                                </a:lnTo>
                                <a:cubicBezTo>
                                  <a:pt x="477359" y="542261"/>
                                  <a:pt x="472273" y="532163"/>
                                  <a:pt x="468404" y="523211"/>
                                </a:cubicBezTo>
                                <a:lnTo>
                                  <a:pt x="417681" y="549923"/>
                                </a:lnTo>
                                <a:cubicBezTo>
                                  <a:pt x="415101" y="551212"/>
                                  <a:pt x="413884" y="551212"/>
                                  <a:pt x="411304" y="551212"/>
                                </a:cubicBezTo>
                                <a:cubicBezTo>
                                  <a:pt x="406218" y="551212"/>
                                  <a:pt x="402421" y="548634"/>
                                  <a:pt x="399913" y="544839"/>
                                </a:cubicBezTo>
                                <a:cubicBezTo>
                                  <a:pt x="396044" y="538465"/>
                                  <a:pt x="398623" y="530874"/>
                                  <a:pt x="405000" y="527078"/>
                                </a:cubicBezTo>
                                <a:lnTo>
                                  <a:pt x="457013" y="499077"/>
                                </a:lnTo>
                                <a:cubicBezTo>
                                  <a:pt x="451926" y="488980"/>
                                  <a:pt x="445621" y="478811"/>
                                  <a:pt x="440535" y="468642"/>
                                </a:cubicBezTo>
                                <a:lnTo>
                                  <a:pt x="391029" y="501656"/>
                                </a:lnTo>
                                <a:cubicBezTo>
                                  <a:pt x="388450" y="502945"/>
                                  <a:pt x="385943" y="504162"/>
                                  <a:pt x="383363" y="504162"/>
                                </a:cubicBezTo>
                                <a:cubicBezTo>
                                  <a:pt x="379566" y="504162"/>
                                  <a:pt x="375769" y="502945"/>
                                  <a:pt x="373262" y="499077"/>
                                </a:cubicBezTo>
                                <a:cubicBezTo>
                                  <a:pt x="369393" y="492775"/>
                                  <a:pt x="370683" y="485113"/>
                                  <a:pt x="377059" y="481317"/>
                                </a:cubicBezTo>
                                <a:lnTo>
                                  <a:pt x="427782" y="447014"/>
                                </a:lnTo>
                                <a:cubicBezTo>
                                  <a:pt x="421478" y="438134"/>
                                  <a:pt x="415101" y="427965"/>
                                  <a:pt x="408797" y="419085"/>
                                </a:cubicBezTo>
                                <a:lnTo>
                                  <a:pt x="365596" y="455894"/>
                                </a:lnTo>
                                <a:cubicBezTo>
                                  <a:pt x="363088" y="457183"/>
                                  <a:pt x="359291" y="458472"/>
                                  <a:pt x="356712" y="458472"/>
                                </a:cubicBezTo>
                                <a:cubicBezTo>
                                  <a:pt x="352915" y="458472"/>
                                  <a:pt x="349118" y="457183"/>
                                  <a:pt x="346539" y="454677"/>
                                </a:cubicBezTo>
                                <a:cubicBezTo>
                                  <a:pt x="341524" y="449592"/>
                                  <a:pt x="342742" y="441930"/>
                                  <a:pt x="347828" y="436845"/>
                                </a:cubicBezTo>
                                <a:lnTo>
                                  <a:pt x="392247" y="398746"/>
                                </a:lnTo>
                                <a:cubicBezTo>
                                  <a:pt x="384653" y="388649"/>
                                  <a:pt x="377059" y="379697"/>
                                  <a:pt x="368175" y="369600"/>
                                </a:cubicBezTo>
                                <a:lnTo>
                                  <a:pt x="326264" y="408916"/>
                                </a:lnTo>
                                <a:cubicBezTo>
                                  <a:pt x="323685" y="411494"/>
                                  <a:pt x="319888" y="412783"/>
                                  <a:pt x="317380" y="412783"/>
                                </a:cubicBezTo>
                                <a:cubicBezTo>
                                  <a:pt x="314801" y="412783"/>
                                  <a:pt x="311004" y="411494"/>
                                  <a:pt x="308496" y="408916"/>
                                </a:cubicBezTo>
                                <a:cubicBezTo>
                                  <a:pt x="304699" y="403831"/>
                                  <a:pt x="304699" y="396240"/>
                                  <a:pt x="309786" y="391155"/>
                                </a:cubicBezTo>
                                <a:lnTo>
                                  <a:pt x="352915" y="351768"/>
                                </a:lnTo>
                                <a:cubicBezTo>
                                  <a:pt x="346539" y="345466"/>
                                  <a:pt x="340234" y="339092"/>
                                  <a:pt x="333858" y="332718"/>
                                </a:cubicBezTo>
                                <a:lnTo>
                                  <a:pt x="288150" y="375902"/>
                                </a:lnTo>
                                <a:cubicBezTo>
                                  <a:pt x="285642" y="378480"/>
                                  <a:pt x="281845" y="379697"/>
                                  <a:pt x="279266" y="379697"/>
                                </a:cubicBezTo>
                                <a:cubicBezTo>
                                  <a:pt x="276758" y="379697"/>
                                  <a:pt x="272961" y="378480"/>
                                  <a:pt x="270382" y="375902"/>
                                </a:cubicBezTo>
                                <a:cubicBezTo>
                                  <a:pt x="265295" y="370817"/>
                                  <a:pt x="265295" y="363226"/>
                                  <a:pt x="270382" y="358141"/>
                                </a:cubicBezTo>
                                <a:lnTo>
                                  <a:pt x="314801" y="316247"/>
                                </a:lnTo>
                                <a:cubicBezTo>
                                  <a:pt x="309786" y="311163"/>
                                  <a:pt x="303410" y="307367"/>
                                  <a:pt x="298323" y="302282"/>
                                </a:cubicBezTo>
                                <a:lnTo>
                                  <a:pt x="250107" y="349261"/>
                                </a:lnTo>
                                <a:cubicBezTo>
                                  <a:pt x="247528" y="351768"/>
                                  <a:pt x="245020" y="353057"/>
                                  <a:pt x="241223" y="353057"/>
                                </a:cubicBezTo>
                                <a:cubicBezTo>
                                  <a:pt x="238644" y="353057"/>
                                  <a:pt x="234847" y="351768"/>
                                  <a:pt x="232339" y="349261"/>
                                </a:cubicBezTo>
                                <a:cubicBezTo>
                                  <a:pt x="227253" y="344177"/>
                                  <a:pt x="227253" y="336586"/>
                                  <a:pt x="232339" y="331501"/>
                                </a:cubicBezTo>
                                <a:lnTo>
                                  <a:pt x="278048" y="287029"/>
                                </a:lnTo>
                                <a:cubicBezTo>
                                  <a:pt x="272961" y="281944"/>
                                  <a:pt x="267874" y="278149"/>
                                  <a:pt x="261498" y="274353"/>
                                </a:cubicBezTo>
                                <a:lnTo>
                                  <a:pt x="210703" y="326416"/>
                                </a:lnTo>
                                <a:cubicBezTo>
                                  <a:pt x="208196" y="328923"/>
                                  <a:pt x="205688" y="330212"/>
                                  <a:pt x="201819" y="330212"/>
                                </a:cubicBezTo>
                                <a:cubicBezTo>
                                  <a:pt x="198022" y="330212"/>
                                  <a:pt x="195515" y="328923"/>
                                  <a:pt x="192936" y="326416"/>
                                </a:cubicBezTo>
                                <a:cubicBezTo>
                                  <a:pt x="187849" y="321332"/>
                                  <a:pt x="187849" y="313669"/>
                                  <a:pt x="192936" y="308584"/>
                                </a:cubicBezTo>
                                <a:lnTo>
                                  <a:pt x="239934" y="260317"/>
                                </a:lnTo>
                                <a:cubicBezTo>
                                  <a:pt x="237426" y="257810"/>
                                  <a:pt x="234847" y="256521"/>
                                  <a:pt x="232339" y="255304"/>
                                </a:cubicBezTo>
                                <a:cubicBezTo>
                                  <a:pt x="104098" y="389866"/>
                                  <a:pt x="24144" y="572768"/>
                                  <a:pt x="24144" y="773430"/>
                                </a:cubicBezTo>
                                <a:cubicBezTo>
                                  <a:pt x="24144" y="873761"/>
                                  <a:pt x="44133" y="969652"/>
                                  <a:pt x="80151" y="1057281"/>
                                </a:cubicBezTo>
                                <a:lnTo>
                                  <a:pt x="117882" y="1129092"/>
                                </a:lnTo>
                                <a:lnTo>
                                  <a:pt x="90572" y="1129092"/>
                                </a:lnTo>
                                <a:lnTo>
                                  <a:pt x="58855" y="1069491"/>
                                </a:lnTo>
                                <a:cubicBezTo>
                                  <a:pt x="20938" y="978210"/>
                                  <a:pt x="0" y="878201"/>
                                  <a:pt x="0" y="773430"/>
                                </a:cubicBezTo>
                                <a:cubicBezTo>
                                  <a:pt x="0" y="563888"/>
                                  <a:pt x="83751" y="373395"/>
                                  <a:pt x="219587" y="233676"/>
                                </a:cubicBezTo>
                                <a:cubicBezTo>
                                  <a:pt x="220876" y="232387"/>
                                  <a:pt x="222166" y="231170"/>
                                  <a:pt x="223456" y="229881"/>
                                </a:cubicBezTo>
                                <a:cubicBezTo>
                                  <a:pt x="363088" y="87656"/>
                                  <a:pt x="558603" y="0"/>
                                  <a:pt x="77310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88" name="Baseball player - left">
                          <a:extLst/>
                        </wps:cNvPr>
                        <wps:cNvSpPr/>
                        <wps:spPr>
                          <a:xfrm>
                            <a:off x="25400" y="4310159"/>
                            <a:ext cx="754597" cy="1266150"/>
                          </a:xfrm>
                          <a:custGeom>
                            <a:avLst/>
                            <a:gdLst>
                              <a:gd name="connsiteX0" fmla="*/ 228489 w 754597"/>
                              <a:gd name="connsiteY0" fmla="*/ 543690 h 1266150"/>
                              <a:gd name="connsiteX1" fmla="*/ 186717 w 754597"/>
                              <a:gd name="connsiteY1" fmla="*/ 557073 h 1266150"/>
                              <a:gd name="connsiteX2" fmla="*/ 193413 w 754597"/>
                              <a:gd name="connsiteY2" fmla="*/ 555400 h 1266150"/>
                              <a:gd name="connsiteX3" fmla="*/ 126608 w 754597"/>
                              <a:gd name="connsiteY3" fmla="*/ 506946 h 1266150"/>
                              <a:gd name="connsiteX4" fmla="*/ 168342 w 754597"/>
                              <a:gd name="connsiteY4" fmla="*/ 558746 h 1266150"/>
                              <a:gd name="connsiteX5" fmla="*/ 129918 w 754597"/>
                              <a:gd name="connsiteY5" fmla="*/ 510292 h 1266150"/>
                              <a:gd name="connsiteX6" fmla="*/ 104885 w 754597"/>
                              <a:gd name="connsiteY6" fmla="*/ 416789 h 1266150"/>
                              <a:gd name="connsiteX7" fmla="*/ 71482 w 754597"/>
                              <a:gd name="connsiteY7" fmla="*/ 441883 h 1266150"/>
                              <a:gd name="connsiteX8" fmla="*/ 91531 w 754597"/>
                              <a:gd name="connsiteY8" fmla="*/ 455206 h 1266150"/>
                              <a:gd name="connsiteX9" fmla="*/ 123260 w 754597"/>
                              <a:gd name="connsiteY9" fmla="*/ 498641 h 1266150"/>
                              <a:gd name="connsiteX10" fmla="*/ 709286 w 754597"/>
                              <a:gd name="connsiteY10" fmla="*/ 240411 h 1266150"/>
                              <a:gd name="connsiteX11" fmla="*/ 752712 w 754597"/>
                              <a:gd name="connsiteY11" fmla="*/ 283819 h 1266150"/>
                              <a:gd name="connsiteX12" fmla="*/ 709286 w 754597"/>
                              <a:gd name="connsiteY12" fmla="*/ 327227 h 1266150"/>
                              <a:gd name="connsiteX13" fmla="*/ 665860 w 754597"/>
                              <a:gd name="connsiteY13" fmla="*/ 283819 h 1266150"/>
                              <a:gd name="connsiteX14" fmla="*/ 709286 w 754597"/>
                              <a:gd name="connsiteY14" fmla="*/ 240411 h 1266150"/>
                              <a:gd name="connsiteX15" fmla="*/ 566190 w 754597"/>
                              <a:gd name="connsiteY15" fmla="*/ 115 h 1266150"/>
                              <a:gd name="connsiteX16" fmla="*/ 602612 w 754597"/>
                              <a:gd name="connsiteY16" fmla="*/ 41166 h 1266150"/>
                              <a:gd name="connsiteX17" fmla="*/ 433926 w 754597"/>
                              <a:gd name="connsiteY17" fmla="*/ 178104 h 1266150"/>
                              <a:gd name="connsiteX18" fmla="*/ 382148 w 754597"/>
                              <a:gd name="connsiteY18" fmla="*/ 214788 h 1266150"/>
                              <a:gd name="connsiteX19" fmla="*/ 382148 w 754597"/>
                              <a:gd name="connsiteY19" fmla="*/ 259896 h 1266150"/>
                              <a:gd name="connsiteX20" fmla="*/ 260218 w 754597"/>
                              <a:gd name="connsiteY20" fmla="*/ 314982 h 1266150"/>
                              <a:gd name="connsiteX21" fmla="*/ 258544 w 754597"/>
                              <a:gd name="connsiteY21" fmla="*/ 314982 h 1266150"/>
                              <a:gd name="connsiteX22" fmla="*/ 248538 w 754597"/>
                              <a:gd name="connsiteY22" fmla="*/ 309963 h 1266150"/>
                              <a:gd name="connsiteX23" fmla="*/ 186717 w 754597"/>
                              <a:gd name="connsiteY23" fmla="*/ 353399 h 1266150"/>
                              <a:gd name="connsiteX24" fmla="*/ 151641 w 754597"/>
                              <a:gd name="connsiteY24" fmla="*/ 380105 h 1266150"/>
                              <a:gd name="connsiteX25" fmla="*/ 230163 w 754597"/>
                              <a:gd name="connsiteY25" fmla="*/ 540344 h 1266150"/>
                              <a:gd name="connsiteX26" fmla="*/ 241843 w 754597"/>
                              <a:gd name="connsiteY26" fmla="*/ 518656 h 1266150"/>
                              <a:gd name="connsiteX27" fmla="*/ 241843 w 754597"/>
                              <a:gd name="connsiteY27" fmla="*/ 363376 h 1266150"/>
                              <a:gd name="connsiteX28" fmla="*/ 295294 w 754597"/>
                              <a:gd name="connsiteY28" fmla="*/ 341689 h 1266150"/>
                              <a:gd name="connsiteX29" fmla="*/ 365447 w 754597"/>
                              <a:gd name="connsiteY29" fmla="*/ 345034 h 1266150"/>
                              <a:gd name="connsiteX30" fmla="*/ 420572 w 754597"/>
                              <a:gd name="connsiteY30" fmla="*/ 284930 h 1266150"/>
                              <a:gd name="connsiteX31" fmla="*/ 422208 w 754597"/>
                              <a:gd name="connsiteY31" fmla="*/ 279911 h 1266150"/>
                              <a:gd name="connsiteX32" fmla="*/ 510736 w 754597"/>
                              <a:gd name="connsiteY32" fmla="*/ 289949 h 1266150"/>
                              <a:gd name="connsiteX33" fmla="*/ 554182 w 754597"/>
                              <a:gd name="connsiteY33" fmla="*/ 380105 h 1266150"/>
                              <a:gd name="connsiteX34" fmla="*/ 552508 w 754597"/>
                              <a:gd name="connsiteY34" fmla="*/ 501987 h 1266150"/>
                              <a:gd name="connsiteX35" fmla="*/ 636014 w 754597"/>
                              <a:gd name="connsiteY35" fmla="*/ 937715 h 1266150"/>
                              <a:gd name="connsiteX36" fmla="*/ 647694 w 754597"/>
                              <a:gd name="connsiteY36" fmla="*/ 976072 h 1266150"/>
                              <a:gd name="connsiteX37" fmla="*/ 754597 w 754597"/>
                              <a:gd name="connsiteY37" fmla="*/ 1179746 h 1266150"/>
                              <a:gd name="connsiteX38" fmla="*/ 754597 w 754597"/>
                              <a:gd name="connsiteY38" fmla="*/ 1191456 h 1266150"/>
                              <a:gd name="connsiteX39" fmla="*/ 686118 w 754597"/>
                              <a:gd name="connsiteY39" fmla="*/ 1214817 h 1266150"/>
                              <a:gd name="connsiteX40" fmla="*/ 569209 w 754597"/>
                              <a:gd name="connsiteY40" fmla="*/ 1062883 h 1266150"/>
                              <a:gd name="connsiteX41" fmla="*/ 510736 w 754597"/>
                              <a:gd name="connsiteY41" fmla="*/ 977745 h 1266150"/>
                              <a:gd name="connsiteX42" fmla="*/ 453975 w 754597"/>
                              <a:gd name="connsiteY42" fmla="*/ 869246 h 1266150"/>
                              <a:gd name="connsiteX43" fmla="*/ 317017 w 754597"/>
                              <a:gd name="connsiteY43" fmla="*/ 1017834 h 1266150"/>
                              <a:gd name="connsiteX44" fmla="*/ 280267 w 754597"/>
                              <a:gd name="connsiteY44" fmla="*/ 1246542 h 1266150"/>
                              <a:gd name="connsiteX45" fmla="*/ 206766 w 754597"/>
                              <a:gd name="connsiteY45" fmla="*/ 1229873 h 1266150"/>
                              <a:gd name="connsiteX46" fmla="*/ 200070 w 754597"/>
                              <a:gd name="connsiteY46" fmla="*/ 1126333 h 1266150"/>
                              <a:gd name="connsiteX47" fmla="*/ 310321 w 754597"/>
                              <a:gd name="connsiteY47" fmla="*/ 794145 h 1266150"/>
                              <a:gd name="connsiteX48" fmla="*/ 352093 w 754597"/>
                              <a:gd name="connsiteY48" fmla="*/ 744018 h 1266150"/>
                              <a:gd name="connsiteX49" fmla="*/ 352093 w 754597"/>
                              <a:gd name="connsiteY49" fmla="*/ 718985 h 1266150"/>
                              <a:gd name="connsiteX50" fmla="*/ 328697 w 754597"/>
                              <a:gd name="connsiteY50" fmla="*/ 652189 h 1266150"/>
                              <a:gd name="connsiteX51" fmla="*/ 320327 w 754597"/>
                              <a:gd name="connsiteY51" fmla="*/ 610486 h 1266150"/>
                              <a:gd name="connsiteX52" fmla="*/ 210114 w 754597"/>
                              <a:gd name="connsiteY52" fmla="*/ 680568 h 1266150"/>
                              <a:gd name="connsiteX53" fmla="*/ 138287 w 754597"/>
                              <a:gd name="connsiteY53" fmla="*/ 647230 h 1266150"/>
                              <a:gd name="connsiteX54" fmla="*/ 26401 w 754597"/>
                              <a:gd name="connsiteY54" fmla="*/ 475221 h 1266150"/>
                              <a:gd name="connsiteX55" fmla="*/ 3004 w 754597"/>
                              <a:gd name="connsiteY55" fmla="*/ 493623 h 1266150"/>
                              <a:gd name="connsiteX56" fmla="*/ 0 w 754597"/>
                              <a:gd name="connsiteY56" fmla="*/ 499521 h 1266150"/>
                              <a:gd name="connsiteX57" fmla="*/ 0 w 754597"/>
                              <a:gd name="connsiteY57" fmla="*/ 455360 h 1266150"/>
                              <a:gd name="connsiteX58" fmla="*/ 99863 w 754597"/>
                              <a:gd name="connsiteY58" fmla="*/ 380105 h 1266150"/>
                              <a:gd name="connsiteX59" fmla="*/ 106559 w 754597"/>
                              <a:gd name="connsiteY59" fmla="*/ 360031 h 1266150"/>
                              <a:gd name="connsiteX60" fmla="*/ 134939 w 754597"/>
                              <a:gd name="connsiteY60" fmla="*/ 353399 h 1266150"/>
                              <a:gd name="connsiteX61" fmla="*/ 200070 w 754597"/>
                              <a:gd name="connsiteY61" fmla="*/ 303272 h 1266150"/>
                              <a:gd name="connsiteX62" fmla="*/ 215136 w 754597"/>
                              <a:gd name="connsiteY62" fmla="*/ 289949 h 1266150"/>
                              <a:gd name="connsiteX63" fmla="*/ 176712 w 754597"/>
                              <a:gd name="connsiteY63" fmla="*/ 173085 h 1266150"/>
                              <a:gd name="connsiteX64" fmla="*/ 213462 w 754597"/>
                              <a:gd name="connsiteY64" fmla="*/ 136341 h 1266150"/>
                              <a:gd name="connsiteX65" fmla="*/ 230163 w 754597"/>
                              <a:gd name="connsiteY65" fmla="*/ 126304 h 1266150"/>
                              <a:gd name="connsiteX66" fmla="*/ 358751 w 754597"/>
                              <a:gd name="connsiteY66" fmla="*/ 169739 h 1266150"/>
                              <a:gd name="connsiteX67" fmla="*/ 559166 w 754597"/>
                              <a:gd name="connsiteY67" fmla="*/ 1136 h 1266150"/>
                              <a:gd name="connsiteX68" fmla="*/ 566190 w 754597"/>
                              <a:gd name="connsiteY68" fmla="*/ 115 h 1266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</a:cxnLst>
                            <a:rect l="l" t="t" r="r" b="b"/>
                            <a:pathLst>
                              <a:path w="754597" h="1266150">
                                <a:moveTo>
                                  <a:pt x="228489" y="543690"/>
                                </a:moveTo>
                                <a:lnTo>
                                  <a:pt x="186717" y="557073"/>
                                </a:lnTo>
                                <a:lnTo>
                                  <a:pt x="193413" y="555400"/>
                                </a:lnTo>
                                <a:close/>
                                <a:moveTo>
                                  <a:pt x="126608" y="506946"/>
                                </a:moveTo>
                                <a:lnTo>
                                  <a:pt x="168342" y="558746"/>
                                </a:lnTo>
                                <a:lnTo>
                                  <a:pt x="129918" y="510292"/>
                                </a:lnTo>
                                <a:close/>
                                <a:moveTo>
                                  <a:pt x="104885" y="416789"/>
                                </a:moveTo>
                                <a:lnTo>
                                  <a:pt x="71482" y="441883"/>
                                </a:lnTo>
                                <a:cubicBezTo>
                                  <a:pt x="79814" y="443556"/>
                                  <a:pt x="86510" y="448514"/>
                                  <a:pt x="91531" y="455206"/>
                                </a:cubicBezTo>
                                <a:lnTo>
                                  <a:pt x="123260" y="498641"/>
                                </a:lnTo>
                                <a:close/>
                                <a:moveTo>
                                  <a:pt x="709286" y="240411"/>
                                </a:moveTo>
                                <a:cubicBezTo>
                                  <a:pt x="733270" y="240411"/>
                                  <a:pt x="752712" y="259845"/>
                                  <a:pt x="752712" y="283819"/>
                                </a:cubicBezTo>
                                <a:cubicBezTo>
                                  <a:pt x="752712" y="307793"/>
                                  <a:pt x="733270" y="327227"/>
                                  <a:pt x="709286" y="327227"/>
                                </a:cubicBezTo>
                                <a:cubicBezTo>
                                  <a:pt x="685302" y="327227"/>
                                  <a:pt x="665860" y="307793"/>
                                  <a:pt x="665860" y="283819"/>
                                </a:cubicBezTo>
                                <a:cubicBezTo>
                                  <a:pt x="665860" y="259845"/>
                                  <a:pt x="685302" y="240411"/>
                                  <a:pt x="709286" y="240411"/>
                                </a:cubicBezTo>
                                <a:close/>
                                <a:moveTo>
                                  <a:pt x="566190" y="115"/>
                                </a:moveTo>
                                <a:cubicBezTo>
                                  <a:pt x="578801" y="-754"/>
                                  <a:pt x="603867" y="2361"/>
                                  <a:pt x="602612" y="41166"/>
                                </a:cubicBezTo>
                                <a:lnTo>
                                  <a:pt x="433926" y="178104"/>
                                </a:lnTo>
                                <a:lnTo>
                                  <a:pt x="382148" y="214788"/>
                                </a:lnTo>
                                <a:cubicBezTo>
                                  <a:pt x="385496" y="229844"/>
                                  <a:pt x="385496" y="244840"/>
                                  <a:pt x="382148" y="259896"/>
                                </a:cubicBezTo>
                                <a:cubicBezTo>
                                  <a:pt x="367121" y="311636"/>
                                  <a:pt x="308647" y="338343"/>
                                  <a:pt x="260218" y="314982"/>
                                </a:cubicBezTo>
                                <a:lnTo>
                                  <a:pt x="258544" y="314982"/>
                                </a:lnTo>
                                <a:cubicBezTo>
                                  <a:pt x="255196" y="313309"/>
                                  <a:pt x="251848" y="311636"/>
                                  <a:pt x="248538" y="309963"/>
                                </a:cubicBezTo>
                                <a:lnTo>
                                  <a:pt x="186717" y="353399"/>
                                </a:lnTo>
                                <a:lnTo>
                                  <a:pt x="151641" y="380105"/>
                                </a:lnTo>
                                <a:lnTo>
                                  <a:pt x="230163" y="540344"/>
                                </a:lnTo>
                                <a:lnTo>
                                  <a:pt x="241843" y="518656"/>
                                </a:lnTo>
                                <a:lnTo>
                                  <a:pt x="241843" y="363376"/>
                                </a:lnTo>
                                <a:cubicBezTo>
                                  <a:pt x="251848" y="345034"/>
                                  <a:pt x="275245" y="336670"/>
                                  <a:pt x="295294" y="341689"/>
                                </a:cubicBezTo>
                                <a:cubicBezTo>
                                  <a:pt x="340376" y="355072"/>
                                  <a:pt x="365447" y="345034"/>
                                  <a:pt x="365447" y="345034"/>
                                </a:cubicBezTo>
                                <a:lnTo>
                                  <a:pt x="420572" y="284930"/>
                                </a:lnTo>
                                <a:lnTo>
                                  <a:pt x="422208" y="279911"/>
                                </a:lnTo>
                                <a:lnTo>
                                  <a:pt x="510736" y="289949"/>
                                </a:lnTo>
                                <a:cubicBezTo>
                                  <a:pt x="539155" y="311636"/>
                                  <a:pt x="555856" y="345034"/>
                                  <a:pt x="554182" y="380105"/>
                                </a:cubicBezTo>
                                <a:lnTo>
                                  <a:pt x="552508" y="501987"/>
                                </a:lnTo>
                                <a:lnTo>
                                  <a:pt x="636014" y="937715"/>
                                </a:lnTo>
                                <a:lnTo>
                                  <a:pt x="647694" y="976072"/>
                                </a:lnTo>
                                <a:lnTo>
                                  <a:pt x="754597" y="1179746"/>
                                </a:lnTo>
                                <a:lnTo>
                                  <a:pt x="754597" y="1191456"/>
                                </a:lnTo>
                                <a:cubicBezTo>
                                  <a:pt x="754597" y="1228200"/>
                                  <a:pt x="707841" y="1243196"/>
                                  <a:pt x="686118" y="1214817"/>
                                </a:cubicBezTo>
                                <a:lnTo>
                                  <a:pt x="569209" y="1062883"/>
                                </a:lnTo>
                                <a:lnTo>
                                  <a:pt x="510736" y="977745"/>
                                </a:lnTo>
                                <a:lnTo>
                                  <a:pt x="453975" y="869246"/>
                                </a:lnTo>
                                <a:lnTo>
                                  <a:pt x="317017" y="1017834"/>
                                </a:lnTo>
                                <a:lnTo>
                                  <a:pt x="280267" y="1246542"/>
                                </a:lnTo>
                                <a:cubicBezTo>
                                  <a:pt x="261892" y="1279940"/>
                                  <a:pt x="210114" y="1268230"/>
                                  <a:pt x="206766" y="1229873"/>
                                </a:cubicBezTo>
                                <a:lnTo>
                                  <a:pt x="200070" y="1126333"/>
                                </a:lnTo>
                                <a:cubicBezTo>
                                  <a:pt x="193413" y="1006124"/>
                                  <a:pt x="231837" y="885915"/>
                                  <a:pt x="310321" y="794145"/>
                                </a:cubicBezTo>
                                <a:lnTo>
                                  <a:pt x="352093" y="744018"/>
                                </a:lnTo>
                                <a:lnTo>
                                  <a:pt x="352093" y="718985"/>
                                </a:lnTo>
                                <a:lnTo>
                                  <a:pt x="328697" y="652189"/>
                                </a:lnTo>
                                <a:lnTo>
                                  <a:pt x="320327" y="610486"/>
                                </a:lnTo>
                                <a:lnTo>
                                  <a:pt x="210114" y="680568"/>
                                </a:lnTo>
                                <a:cubicBezTo>
                                  <a:pt x="181695" y="683914"/>
                                  <a:pt x="153315" y="672263"/>
                                  <a:pt x="138287" y="647230"/>
                                </a:cubicBezTo>
                                <a:lnTo>
                                  <a:pt x="26401" y="475221"/>
                                </a:lnTo>
                                <a:lnTo>
                                  <a:pt x="3004" y="493623"/>
                                </a:lnTo>
                                <a:lnTo>
                                  <a:pt x="0" y="499521"/>
                                </a:lnTo>
                                <a:lnTo>
                                  <a:pt x="0" y="455360"/>
                                </a:lnTo>
                                <a:lnTo>
                                  <a:pt x="99863" y="380105"/>
                                </a:lnTo>
                                <a:cubicBezTo>
                                  <a:pt x="99863" y="373414"/>
                                  <a:pt x="103211" y="365049"/>
                                  <a:pt x="106559" y="360031"/>
                                </a:cubicBezTo>
                                <a:cubicBezTo>
                                  <a:pt x="113216" y="351726"/>
                                  <a:pt x="124934" y="348380"/>
                                  <a:pt x="134939" y="353399"/>
                                </a:cubicBezTo>
                                <a:lnTo>
                                  <a:pt x="200070" y="303272"/>
                                </a:lnTo>
                                <a:lnTo>
                                  <a:pt x="215136" y="289949"/>
                                </a:lnTo>
                                <a:cubicBezTo>
                                  <a:pt x="176712" y="263242"/>
                                  <a:pt x="154989" y="229844"/>
                                  <a:pt x="176712" y="173085"/>
                                </a:cubicBezTo>
                                <a:cubicBezTo>
                                  <a:pt x="185043" y="158029"/>
                                  <a:pt x="198397" y="144706"/>
                                  <a:pt x="213462" y="136341"/>
                                </a:cubicBezTo>
                                <a:lnTo>
                                  <a:pt x="230163" y="126304"/>
                                </a:lnTo>
                                <a:cubicBezTo>
                                  <a:pt x="278593" y="111308"/>
                                  <a:pt x="330370" y="131322"/>
                                  <a:pt x="358751" y="169739"/>
                                </a:cubicBezTo>
                                <a:lnTo>
                                  <a:pt x="559166" y="1136"/>
                                </a:lnTo>
                                <a:cubicBezTo>
                                  <a:pt x="559166" y="1136"/>
                                  <a:pt x="561986" y="404"/>
                                  <a:pt x="566190" y="1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90" name="Baseball - top">
                          <a:extLst/>
                        </wps:cNvPr>
                        <wps:cNvSpPr/>
                        <wps:spPr>
                          <a:xfrm>
                            <a:off x="1864306" y="1"/>
                            <a:ext cx="1547495" cy="1069423"/>
                          </a:xfrm>
                          <a:custGeom>
                            <a:avLst/>
                            <a:gdLst>
                              <a:gd name="connsiteX0" fmla="*/ 252614 w 1547495"/>
                              <a:gd name="connsiteY0" fmla="*/ 831951 h 1069423"/>
                              <a:gd name="connsiteX1" fmla="*/ 250107 w 1547495"/>
                              <a:gd name="connsiteY1" fmla="*/ 833169 h 1069423"/>
                              <a:gd name="connsiteX2" fmla="*/ 276758 w 1547495"/>
                              <a:gd name="connsiteY2" fmla="*/ 858592 h 1069423"/>
                              <a:gd name="connsiteX3" fmla="*/ 1110087 w 1547495"/>
                              <a:gd name="connsiteY3" fmla="*/ 0 h 1069423"/>
                              <a:gd name="connsiteX4" fmla="*/ 1154569 w 1547495"/>
                              <a:gd name="connsiteY4" fmla="*/ 0 h 1069423"/>
                              <a:gd name="connsiteX5" fmla="*/ 1164132 w 1547495"/>
                              <a:gd name="connsiteY5" fmla="*/ 6458 h 1069423"/>
                              <a:gd name="connsiteX6" fmla="*/ 1167929 w 1547495"/>
                              <a:gd name="connsiteY6" fmla="*/ 24218 h 1069423"/>
                              <a:gd name="connsiteX7" fmla="*/ 1157756 w 1547495"/>
                              <a:gd name="connsiteY7" fmla="*/ 29303 h 1069423"/>
                              <a:gd name="connsiteX8" fmla="*/ 1150162 w 1547495"/>
                              <a:gd name="connsiteY8" fmla="*/ 26725 h 1069423"/>
                              <a:gd name="connsiteX9" fmla="*/ 382796 w 1547495"/>
                              <a:gd name="connsiteY9" fmla="*/ 0 h 1069423"/>
                              <a:gd name="connsiteX10" fmla="*/ 427345 w 1547495"/>
                              <a:gd name="connsiteY10" fmla="*/ 0 h 1069423"/>
                              <a:gd name="connsiteX11" fmla="*/ 391029 w 1547495"/>
                              <a:gd name="connsiteY11" fmla="*/ 24218 h 1069423"/>
                              <a:gd name="connsiteX12" fmla="*/ 383363 w 1547495"/>
                              <a:gd name="connsiteY12" fmla="*/ 26725 h 1069423"/>
                              <a:gd name="connsiteX13" fmla="*/ 373262 w 1547495"/>
                              <a:gd name="connsiteY13" fmla="*/ 21640 h 1069423"/>
                              <a:gd name="connsiteX14" fmla="*/ 377059 w 1547495"/>
                              <a:gd name="connsiteY14" fmla="*/ 3880 h 1069423"/>
                              <a:gd name="connsiteX15" fmla="*/ 58834 w 1547495"/>
                              <a:gd name="connsiteY15" fmla="*/ 0 h 1069423"/>
                              <a:gd name="connsiteX16" fmla="*/ 86531 w 1547495"/>
                              <a:gd name="connsiteY16" fmla="*/ 0 h 1069423"/>
                              <a:gd name="connsiteX17" fmla="*/ 80151 w 1547495"/>
                              <a:gd name="connsiteY17" fmla="*/ 12142 h 1069423"/>
                              <a:gd name="connsiteX18" fmla="*/ 24144 w 1547495"/>
                              <a:gd name="connsiteY18" fmla="*/ 295993 h 1069423"/>
                              <a:gd name="connsiteX19" fmla="*/ 232339 w 1547495"/>
                              <a:gd name="connsiteY19" fmla="*/ 814120 h 1069423"/>
                              <a:gd name="connsiteX20" fmla="*/ 237426 w 1547495"/>
                              <a:gd name="connsiteY20" fmla="*/ 809107 h 1069423"/>
                              <a:gd name="connsiteX21" fmla="*/ 198022 w 1547495"/>
                              <a:gd name="connsiteY21" fmla="*/ 764634 h 1069423"/>
                              <a:gd name="connsiteX22" fmla="*/ 199312 w 1547495"/>
                              <a:gd name="connsiteY22" fmla="*/ 746874 h 1069423"/>
                              <a:gd name="connsiteX23" fmla="*/ 217079 w 1547495"/>
                              <a:gd name="connsiteY23" fmla="*/ 748092 h 1069423"/>
                              <a:gd name="connsiteX24" fmla="*/ 260209 w 1547495"/>
                              <a:gd name="connsiteY24" fmla="*/ 795070 h 1069423"/>
                              <a:gd name="connsiteX25" fmla="*/ 276758 w 1547495"/>
                              <a:gd name="connsiteY25" fmla="*/ 783684 h 1069423"/>
                              <a:gd name="connsiteX26" fmla="*/ 242441 w 1547495"/>
                              <a:gd name="connsiteY26" fmla="*/ 736705 h 1069423"/>
                              <a:gd name="connsiteX27" fmla="*/ 245020 w 1547495"/>
                              <a:gd name="connsiteY27" fmla="*/ 718873 h 1069423"/>
                              <a:gd name="connsiteX28" fmla="*/ 262788 w 1547495"/>
                              <a:gd name="connsiteY28" fmla="*/ 721451 h 1069423"/>
                              <a:gd name="connsiteX29" fmla="*/ 297033 w 1547495"/>
                              <a:gd name="connsiteY29" fmla="*/ 768430 h 1069423"/>
                              <a:gd name="connsiteX30" fmla="*/ 321177 w 1547495"/>
                              <a:gd name="connsiteY30" fmla="*/ 748092 h 1069423"/>
                              <a:gd name="connsiteX31" fmla="*/ 286932 w 1547495"/>
                              <a:gd name="connsiteY31" fmla="*/ 698606 h 1069423"/>
                              <a:gd name="connsiteX32" fmla="*/ 290729 w 1547495"/>
                              <a:gd name="connsiteY32" fmla="*/ 680774 h 1069423"/>
                              <a:gd name="connsiteX33" fmla="*/ 308496 w 1547495"/>
                              <a:gd name="connsiteY33" fmla="*/ 684642 h 1069423"/>
                              <a:gd name="connsiteX34" fmla="*/ 340234 w 1547495"/>
                              <a:gd name="connsiteY34" fmla="*/ 731620 h 1069423"/>
                              <a:gd name="connsiteX35" fmla="*/ 365596 w 1547495"/>
                              <a:gd name="connsiteY35" fmla="*/ 704908 h 1069423"/>
                              <a:gd name="connsiteX36" fmla="*/ 326264 w 1547495"/>
                              <a:gd name="connsiteY36" fmla="*/ 661725 h 1069423"/>
                              <a:gd name="connsiteX37" fmla="*/ 327553 w 1547495"/>
                              <a:gd name="connsiteY37" fmla="*/ 643965 h 1069423"/>
                              <a:gd name="connsiteX38" fmla="*/ 345321 w 1547495"/>
                              <a:gd name="connsiteY38" fmla="*/ 645254 h 1069423"/>
                              <a:gd name="connsiteX39" fmla="*/ 382145 w 1547495"/>
                              <a:gd name="connsiteY39" fmla="*/ 685859 h 1069423"/>
                              <a:gd name="connsiteX40" fmla="*/ 401131 w 1547495"/>
                              <a:gd name="connsiteY40" fmla="*/ 661725 h 1069423"/>
                              <a:gd name="connsiteX41" fmla="*/ 360509 w 1547495"/>
                              <a:gd name="connsiteY41" fmla="*/ 624916 h 1069423"/>
                              <a:gd name="connsiteX42" fmla="*/ 359291 w 1547495"/>
                              <a:gd name="connsiteY42" fmla="*/ 607155 h 1069423"/>
                              <a:gd name="connsiteX43" fmla="*/ 377059 w 1547495"/>
                              <a:gd name="connsiteY43" fmla="*/ 605866 h 1069423"/>
                              <a:gd name="connsiteX44" fmla="*/ 415101 w 1547495"/>
                              <a:gd name="connsiteY44" fmla="*/ 641458 h 1069423"/>
                              <a:gd name="connsiteX45" fmla="*/ 432869 w 1547495"/>
                              <a:gd name="connsiteY45" fmla="*/ 613457 h 1069423"/>
                              <a:gd name="connsiteX46" fmla="*/ 383363 w 1547495"/>
                              <a:gd name="connsiteY46" fmla="*/ 585528 h 1069423"/>
                              <a:gd name="connsiteX47" fmla="*/ 378277 w 1547495"/>
                              <a:gd name="connsiteY47" fmla="*/ 567768 h 1069423"/>
                              <a:gd name="connsiteX48" fmla="*/ 396044 w 1547495"/>
                              <a:gd name="connsiteY48" fmla="*/ 562683 h 1069423"/>
                              <a:gd name="connsiteX49" fmla="*/ 446839 w 1547495"/>
                              <a:gd name="connsiteY49" fmla="*/ 590613 h 1069423"/>
                              <a:gd name="connsiteX50" fmla="*/ 465896 w 1547495"/>
                              <a:gd name="connsiteY50" fmla="*/ 553803 h 1069423"/>
                              <a:gd name="connsiteX51" fmla="*/ 402420 w 1547495"/>
                              <a:gd name="connsiteY51" fmla="*/ 529669 h 1069423"/>
                              <a:gd name="connsiteX52" fmla="*/ 394826 w 1547495"/>
                              <a:gd name="connsiteY52" fmla="*/ 513198 h 1069423"/>
                              <a:gd name="connsiteX53" fmla="*/ 411304 w 1547495"/>
                              <a:gd name="connsiteY53" fmla="*/ 505535 h 1069423"/>
                              <a:gd name="connsiteX54" fmla="*/ 476070 w 1547495"/>
                              <a:gd name="connsiteY54" fmla="*/ 529669 h 1069423"/>
                              <a:gd name="connsiteX55" fmla="*/ 488751 w 1547495"/>
                              <a:gd name="connsiteY55" fmla="*/ 497944 h 1069423"/>
                              <a:gd name="connsiteX56" fmla="*/ 434158 w 1547495"/>
                              <a:gd name="connsiteY56" fmla="*/ 483980 h 1069423"/>
                              <a:gd name="connsiteX57" fmla="*/ 425275 w 1547495"/>
                              <a:gd name="connsiteY57" fmla="*/ 468726 h 1069423"/>
                              <a:gd name="connsiteX58" fmla="*/ 440535 w 1547495"/>
                              <a:gd name="connsiteY58" fmla="*/ 459846 h 1069423"/>
                              <a:gd name="connsiteX59" fmla="*/ 496345 w 1547495"/>
                              <a:gd name="connsiteY59" fmla="*/ 475028 h 1069423"/>
                              <a:gd name="connsiteX60" fmla="*/ 505229 w 1547495"/>
                              <a:gd name="connsiteY60" fmla="*/ 447098 h 1069423"/>
                              <a:gd name="connsiteX61" fmla="*/ 441753 w 1547495"/>
                              <a:gd name="connsiteY61" fmla="*/ 436929 h 1069423"/>
                              <a:gd name="connsiteX62" fmla="*/ 431651 w 1547495"/>
                              <a:gd name="connsiteY62" fmla="*/ 422964 h 1069423"/>
                              <a:gd name="connsiteX63" fmla="*/ 445621 w 1547495"/>
                              <a:gd name="connsiteY63" fmla="*/ 412867 h 1069423"/>
                              <a:gd name="connsiteX64" fmla="*/ 510315 w 1547495"/>
                              <a:gd name="connsiteY64" fmla="*/ 422964 h 1069423"/>
                              <a:gd name="connsiteX65" fmla="*/ 516692 w 1547495"/>
                              <a:gd name="connsiteY65" fmla="*/ 388733 h 1069423"/>
                              <a:gd name="connsiteX66" fmla="*/ 451926 w 1547495"/>
                              <a:gd name="connsiteY66" fmla="*/ 383648 h 1069423"/>
                              <a:gd name="connsiteX67" fmla="*/ 440535 w 1547495"/>
                              <a:gd name="connsiteY67" fmla="*/ 369684 h 1069423"/>
                              <a:gd name="connsiteX68" fmla="*/ 454505 w 1547495"/>
                              <a:gd name="connsiteY68" fmla="*/ 358226 h 1069423"/>
                              <a:gd name="connsiteX69" fmla="*/ 520489 w 1547495"/>
                              <a:gd name="connsiteY69" fmla="*/ 363310 h 1069423"/>
                              <a:gd name="connsiteX70" fmla="*/ 522996 w 1547495"/>
                              <a:gd name="connsiteY70" fmla="*/ 329007 h 1069423"/>
                              <a:gd name="connsiteX71" fmla="*/ 458302 w 1547495"/>
                              <a:gd name="connsiteY71" fmla="*/ 329007 h 1069423"/>
                              <a:gd name="connsiteX72" fmla="*/ 445621 w 1547495"/>
                              <a:gd name="connsiteY72" fmla="*/ 316331 h 1069423"/>
                              <a:gd name="connsiteX73" fmla="*/ 458302 w 1547495"/>
                              <a:gd name="connsiteY73" fmla="*/ 303584 h 1069423"/>
                              <a:gd name="connsiteX74" fmla="*/ 524286 w 1547495"/>
                              <a:gd name="connsiteY74" fmla="*/ 303584 h 1069423"/>
                              <a:gd name="connsiteX75" fmla="*/ 524286 w 1547495"/>
                              <a:gd name="connsiteY75" fmla="*/ 295993 h 1069423"/>
                              <a:gd name="connsiteX76" fmla="*/ 522996 w 1547495"/>
                              <a:gd name="connsiteY76" fmla="*/ 270570 h 1069423"/>
                              <a:gd name="connsiteX77" fmla="*/ 458302 w 1547495"/>
                              <a:gd name="connsiteY77" fmla="*/ 275655 h 1069423"/>
                              <a:gd name="connsiteX78" fmla="*/ 457013 w 1547495"/>
                              <a:gd name="connsiteY78" fmla="*/ 275655 h 1069423"/>
                              <a:gd name="connsiteX79" fmla="*/ 444332 w 1547495"/>
                              <a:gd name="connsiteY79" fmla="*/ 264268 h 1069423"/>
                              <a:gd name="connsiteX80" fmla="*/ 455723 w 1547495"/>
                              <a:gd name="connsiteY80" fmla="*/ 250303 h 1069423"/>
                              <a:gd name="connsiteX81" fmla="*/ 520489 w 1547495"/>
                              <a:gd name="connsiteY81" fmla="*/ 245219 h 1069423"/>
                              <a:gd name="connsiteX82" fmla="*/ 516692 w 1547495"/>
                              <a:gd name="connsiteY82" fmla="*/ 208338 h 1069423"/>
                              <a:gd name="connsiteX83" fmla="*/ 453216 w 1547495"/>
                              <a:gd name="connsiteY83" fmla="*/ 213422 h 1069423"/>
                              <a:gd name="connsiteX84" fmla="*/ 451926 w 1547495"/>
                              <a:gd name="connsiteY84" fmla="*/ 213422 h 1069423"/>
                              <a:gd name="connsiteX85" fmla="*/ 439245 w 1547495"/>
                              <a:gd name="connsiteY85" fmla="*/ 202036 h 1069423"/>
                              <a:gd name="connsiteX86" fmla="*/ 450636 w 1547495"/>
                              <a:gd name="connsiteY86" fmla="*/ 188071 h 1069423"/>
                              <a:gd name="connsiteX87" fmla="*/ 511605 w 1547495"/>
                              <a:gd name="connsiteY87" fmla="*/ 182986 h 1069423"/>
                              <a:gd name="connsiteX88" fmla="*/ 505229 w 1547495"/>
                              <a:gd name="connsiteY88" fmla="*/ 152479 h 1069423"/>
                              <a:gd name="connsiteX89" fmla="*/ 443042 w 1547495"/>
                              <a:gd name="connsiteY89" fmla="*/ 165154 h 1069423"/>
                              <a:gd name="connsiteX90" fmla="*/ 440535 w 1547495"/>
                              <a:gd name="connsiteY90" fmla="*/ 165154 h 1069423"/>
                              <a:gd name="connsiteX91" fmla="*/ 427782 w 1547495"/>
                              <a:gd name="connsiteY91" fmla="*/ 155057 h 1069423"/>
                              <a:gd name="connsiteX92" fmla="*/ 437956 w 1547495"/>
                              <a:gd name="connsiteY92" fmla="*/ 139803 h 1069423"/>
                              <a:gd name="connsiteX93" fmla="*/ 498924 w 1547495"/>
                              <a:gd name="connsiteY93" fmla="*/ 127056 h 1069423"/>
                              <a:gd name="connsiteX94" fmla="*/ 490040 w 1547495"/>
                              <a:gd name="connsiteY94" fmla="*/ 97837 h 1069423"/>
                              <a:gd name="connsiteX95" fmla="*/ 435448 w 1547495"/>
                              <a:gd name="connsiteY95" fmla="*/ 118176 h 1069423"/>
                              <a:gd name="connsiteX96" fmla="*/ 430361 w 1547495"/>
                              <a:gd name="connsiteY96" fmla="*/ 119465 h 1069423"/>
                              <a:gd name="connsiteX97" fmla="*/ 418898 w 1547495"/>
                              <a:gd name="connsiteY97" fmla="*/ 111874 h 1069423"/>
                              <a:gd name="connsiteX98" fmla="*/ 426564 w 1547495"/>
                              <a:gd name="connsiteY98" fmla="*/ 95331 h 1069423"/>
                              <a:gd name="connsiteX99" fmla="*/ 481156 w 1547495"/>
                              <a:gd name="connsiteY99" fmla="*/ 74993 h 1069423"/>
                              <a:gd name="connsiteX100" fmla="*/ 468404 w 1547495"/>
                              <a:gd name="connsiteY100" fmla="*/ 45774 h 1069423"/>
                              <a:gd name="connsiteX101" fmla="*/ 417681 w 1547495"/>
                              <a:gd name="connsiteY101" fmla="*/ 72486 h 1069423"/>
                              <a:gd name="connsiteX102" fmla="*/ 411304 w 1547495"/>
                              <a:gd name="connsiteY102" fmla="*/ 73775 h 1069423"/>
                              <a:gd name="connsiteX103" fmla="*/ 399913 w 1547495"/>
                              <a:gd name="connsiteY103" fmla="*/ 67402 h 1069423"/>
                              <a:gd name="connsiteX104" fmla="*/ 405000 w 1547495"/>
                              <a:gd name="connsiteY104" fmla="*/ 49641 h 1069423"/>
                              <a:gd name="connsiteX105" fmla="*/ 457013 w 1547495"/>
                              <a:gd name="connsiteY105" fmla="*/ 21640 h 1069423"/>
                              <a:gd name="connsiteX106" fmla="*/ 445297 w 1547495"/>
                              <a:gd name="connsiteY106" fmla="*/ 0 h 1069423"/>
                              <a:gd name="connsiteX107" fmla="*/ 476332 w 1547495"/>
                              <a:gd name="connsiteY107" fmla="*/ 0 h 1069423"/>
                              <a:gd name="connsiteX108" fmla="*/ 481156 w 1547495"/>
                              <a:gd name="connsiteY108" fmla="*/ 8965 h 1069423"/>
                              <a:gd name="connsiteX109" fmla="*/ 498265 w 1547495"/>
                              <a:gd name="connsiteY109" fmla="*/ 0 h 1069423"/>
                              <a:gd name="connsiteX110" fmla="*/ 550257 w 1547495"/>
                              <a:gd name="connsiteY110" fmla="*/ 0 h 1069423"/>
                              <a:gd name="connsiteX111" fmla="*/ 547140 w 1547495"/>
                              <a:gd name="connsiteY111" fmla="*/ 3880 h 1069423"/>
                              <a:gd name="connsiteX112" fmla="*/ 492548 w 1547495"/>
                              <a:gd name="connsiteY112" fmla="*/ 33098 h 1069423"/>
                              <a:gd name="connsiteX113" fmla="*/ 506518 w 1547495"/>
                              <a:gd name="connsiteY113" fmla="*/ 64823 h 1069423"/>
                              <a:gd name="connsiteX114" fmla="*/ 562400 w 1547495"/>
                              <a:gd name="connsiteY114" fmla="*/ 43268 h 1069423"/>
                              <a:gd name="connsiteX115" fmla="*/ 578878 w 1547495"/>
                              <a:gd name="connsiteY115" fmla="*/ 50859 h 1069423"/>
                              <a:gd name="connsiteX116" fmla="*/ 571284 w 1547495"/>
                              <a:gd name="connsiteY116" fmla="*/ 67402 h 1069423"/>
                              <a:gd name="connsiteX117" fmla="*/ 515402 w 1547495"/>
                              <a:gd name="connsiteY117" fmla="*/ 88957 h 1069423"/>
                              <a:gd name="connsiteX118" fmla="*/ 525575 w 1547495"/>
                              <a:gd name="connsiteY118" fmla="*/ 121971 h 1069423"/>
                              <a:gd name="connsiteX119" fmla="*/ 581457 w 1547495"/>
                              <a:gd name="connsiteY119" fmla="*/ 110585 h 1069423"/>
                              <a:gd name="connsiteX120" fmla="*/ 596645 w 1547495"/>
                              <a:gd name="connsiteY120" fmla="*/ 120754 h 1069423"/>
                              <a:gd name="connsiteX121" fmla="*/ 586472 w 1547495"/>
                              <a:gd name="connsiteY121" fmla="*/ 136008 h 1069423"/>
                              <a:gd name="connsiteX122" fmla="*/ 531880 w 1547495"/>
                              <a:gd name="connsiteY122" fmla="*/ 147394 h 1069423"/>
                              <a:gd name="connsiteX123" fmla="*/ 539546 w 1547495"/>
                              <a:gd name="connsiteY123" fmla="*/ 181697 h 1069423"/>
                              <a:gd name="connsiteX124" fmla="*/ 596645 w 1547495"/>
                              <a:gd name="connsiteY124" fmla="*/ 176613 h 1069423"/>
                              <a:gd name="connsiteX125" fmla="*/ 610616 w 1547495"/>
                              <a:gd name="connsiteY125" fmla="*/ 188071 h 1069423"/>
                              <a:gd name="connsiteX126" fmla="*/ 599225 w 1547495"/>
                              <a:gd name="connsiteY126" fmla="*/ 202036 h 1069423"/>
                              <a:gd name="connsiteX127" fmla="*/ 544632 w 1547495"/>
                              <a:gd name="connsiteY127" fmla="*/ 205831 h 1069423"/>
                              <a:gd name="connsiteX128" fmla="*/ 548430 w 1547495"/>
                              <a:gd name="connsiteY128" fmla="*/ 242641 h 1069423"/>
                              <a:gd name="connsiteX129" fmla="*/ 601732 w 1547495"/>
                              <a:gd name="connsiteY129" fmla="*/ 238845 h 1069423"/>
                              <a:gd name="connsiteX130" fmla="*/ 615703 w 1547495"/>
                              <a:gd name="connsiteY130" fmla="*/ 250303 h 1069423"/>
                              <a:gd name="connsiteX131" fmla="*/ 604240 w 1547495"/>
                              <a:gd name="connsiteY131" fmla="*/ 264268 h 1069423"/>
                              <a:gd name="connsiteX132" fmla="*/ 550937 w 1547495"/>
                              <a:gd name="connsiteY132" fmla="*/ 268064 h 1069423"/>
                              <a:gd name="connsiteX133" fmla="*/ 552227 w 1547495"/>
                              <a:gd name="connsiteY133" fmla="*/ 294704 h 1069423"/>
                              <a:gd name="connsiteX134" fmla="*/ 552227 w 1547495"/>
                              <a:gd name="connsiteY134" fmla="*/ 302367 h 1069423"/>
                              <a:gd name="connsiteX135" fmla="*/ 604240 w 1547495"/>
                              <a:gd name="connsiteY135" fmla="*/ 302367 h 1069423"/>
                              <a:gd name="connsiteX136" fmla="*/ 616992 w 1547495"/>
                              <a:gd name="connsiteY136" fmla="*/ 315042 h 1069423"/>
                              <a:gd name="connsiteX137" fmla="*/ 604240 w 1547495"/>
                              <a:gd name="connsiteY137" fmla="*/ 327718 h 1069423"/>
                              <a:gd name="connsiteX138" fmla="*/ 550937 w 1547495"/>
                              <a:gd name="connsiteY138" fmla="*/ 327718 h 1069423"/>
                              <a:gd name="connsiteX139" fmla="*/ 548430 w 1547495"/>
                              <a:gd name="connsiteY139" fmla="*/ 364599 h 1069423"/>
                              <a:gd name="connsiteX140" fmla="*/ 600443 w 1547495"/>
                              <a:gd name="connsiteY140" fmla="*/ 368395 h 1069423"/>
                              <a:gd name="connsiteX141" fmla="*/ 611905 w 1547495"/>
                              <a:gd name="connsiteY141" fmla="*/ 382359 h 1069423"/>
                              <a:gd name="connsiteX142" fmla="*/ 599225 w 1547495"/>
                              <a:gd name="connsiteY142" fmla="*/ 393818 h 1069423"/>
                              <a:gd name="connsiteX143" fmla="*/ 597935 w 1547495"/>
                              <a:gd name="connsiteY143" fmla="*/ 393818 h 1069423"/>
                              <a:gd name="connsiteX144" fmla="*/ 544632 w 1547495"/>
                              <a:gd name="connsiteY144" fmla="*/ 388733 h 1069423"/>
                              <a:gd name="connsiteX145" fmla="*/ 538256 w 1547495"/>
                              <a:gd name="connsiteY145" fmla="*/ 425543 h 1069423"/>
                              <a:gd name="connsiteX146" fmla="*/ 590341 w 1547495"/>
                              <a:gd name="connsiteY146" fmla="*/ 433134 h 1069423"/>
                              <a:gd name="connsiteX147" fmla="*/ 600443 w 1547495"/>
                              <a:gd name="connsiteY147" fmla="*/ 447098 h 1069423"/>
                              <a:gd name="connsiteX148" fmla="*/ 587762 w 1547495"/>
                              <a:gd name="connsiteY148" fmla="*/ 457268 h 1069423"/>
                              <a:gd name="connsiteX149" fmla="*/ 585254 w 1547495"/>
                              <a:gd name="connsiteY149" fmla="*/ 457268 h 1069423"/>
                              <a:gd name="connsiteX150" fmla="*/ 531880 w 1547495"/>
                              <a:gd name="connsiteY150" fmla="*/ 448387 h 1069423"/>
                              <a:gd name="connsiteX151" fmla="*/ 522996 w 1547495"/>
                              <a:gd name="connsiteY151" fmla="*/ 478895 h 1069423"/>
                              <a:gd name="connsiteX152" fmla="*/ 581457 w 1547495"/>
                              <a:gd name="connsiteY152" fmla="*/ 494077 h 1069423"/>
                              <a:gd name="connsiteX153" fmla="*/ 590341 w 1547495"/>
                              <a:gd name="connsiteY153" fmla="*/ 509331 h 1069423"/>
                              <a:gd name="connsiteX154" fmla="*/ 577588 w 1547495"/>
                              <a:gd name="connsiteY154" fmla="*/ 518211 h 1069423"/>
                              <a:gd name="connsiteX155" fmla="*/ 573791 w 1547495"/>
                              <a:gd name="connsiteY155" fmla="*/ 518211 h 1069423"/>
                              <a:gd name="connsiteX156" fmla="*/ 514112 w 1547495"/>
                              <a:gd name="connsiteY156" fmla="*/ 503029 h 1069423"/>
                              <a:gd name="connsiteX157" fmla="*/ 501432 w 1547495"/>
                              <a:gd name="connsiteY157" fmla="*/ 537260 h 1069423"/>
                              <a:gd name="connsiteX158" fmla="*/ 547140 w 1547495"/>
                              <a:gd name="connsiteY158" fmla="*/ 555092 h 1069423"/>
                              <a:gd name="connsiteX159" fmla="*/ 554734 w 1547495"/>
                              <a:gd name="connsiteY159" fmla="*/ 571563 h 1069423"/>
                              <a:gd name="connsiteX160" fmla="*/ 543343 w 1547495"/>
                              <a:gd name="connsiteY160" fmla="*/ 579226 h 1069423"/>
                              <a:gd name="connsiteX161" fmla="*/ 538256 w 1547495"/>
                              <a:gd name="connsiteY161" fmla="*/ 577937 h 1069423"/>
                              <a:gd name="connsiteX162" fmla="*/ 490040 w 1547495"/>
                              <a:gd name="connsiteY162" fmla="*/ 560177 h 1069423"/>
                              <a:gd name="connsiteX163" fmla="*/ 469694 w 1547495"/>
                              <a:gd name="connsiteY163" fmla="*/ 600782 h 1069423"/>
                              <a:gd name="connsiteX164" fmla="*/ 522996 w 1547495"/>
                              <a:gd name="connsiteY164" fmla="*/ 630000 h 1069423"/>
                              <a:gd name="connsiteX165" fmla="*/ 528083 w 1547495"/>
                              <a:gd name="connsiteY165" fmla="*/ 647760 h 1069423"/>
                              <a:gd name="connsiteX166" fmla="*/ 516692 w 1547495"/>
                              <a:gd name="connsiteY166" fmla="*/ 654134 h 1069423"/>
                              <a:gd name="connsiteX167" fmla="*/ 510315 w 1547495"/>
                              <a:gd name="connsiteY167" fmla="*/ 652845 h 1069423"/>
                              <a:gd name="connsiteX168" fmla="*/ 457013 w 1547495"/>
                              <a:gd name="connsiteY168" fmla="*/ 623627 h 1069423"/>
                              <a:gd name="connsiteX169" fmla="*/ 435448 w 1547495"/>
                              <a:gd name="connsiteY169" fmla="*/ 655423 h 1069423"/>
                              <a:gd name="connsiteX170" fmla="*/ 484954 w 1547495"/>
                              <a:gd name="connsiteY170" fmla="*/ 699824 h 1069423"/>
                              <a:gd name="connsiteX171" fmla="*/ 486243 w 1547495"/>
                              <a:gd name="connsiteY171" fmla="*/ 717656 h 1069423"/>
                              <a:gd name="connsiteX172" fmla="*/ 477288 w 1547495"/>
                              <a:gd name="connsiteY172" fmla="*/ 721451 h 1069423"/>
                              <a:gd name="connsiteX173" fmla="*/ 468404 w 1547495"/>
                              <a:gd name="connsiteY173" fmla="*/ 717656 h 1069423"/>
                              <a:gd name="connsiteX174" fmla="*/ 421478 w 1547495"/>
                              <a:gd name="connsiteY174" fmla="*/ 675690 h 1069423"/>
                              <a:gd name="connsiteX175" fmla="*/ 399913 w 1547495"/>
                              <a:gd name="connsiteY175" fmla="*/ 702402 h 1069423"/>
                              <a:gd name="connsiteX176" fmla="*/ 441753 w 1547495"/>
                              <a:gd name="connsiteY176" fmla="*/ 749381 h 1069423"/>
                              <a:gd name="connsiteX177" fmla="*/ 440535 w 1547495"/>
                              <a:gd name="connsiteY177" fmla="*/ 767141 h 1069423"/>
                              <a:gd name="connsiteX178" fmla="*/ 431651 w 1547495"/>
                              <a:gd name="connsiteY178" fmla="*/ 771008 h 1069423"/>
                              <a:gd name="connsiteX179" fmla="*/ 422767 w 1547495"/>
                              <a:gd name="connsiteY179" fmla="*/ 767141 h 1069423"/>
                              <a:gd name="connsiteX180" fmla="*/ 382145 w 1547495"/>
                              <a:gd name="connsiteY180" fmla="*/ 722740 h 1069423"/>
                              <a:gd name="connsiteX181" fmla="*/ 354205 w 1547495"/>
                              <a:gd name="connsiteY181" fmla="*/ 751959 h 1069423"/>
                              <a:gd name="connsiteX182" fmla="*/ 388450 w 1547495"/>
                              <a:gd name="connsiteY182" fmla="*/ 802733 h 1069423"/>
                              <a:gd name="connsiteX183" fmla="*/ 384653 w 1547495"/>
                              <a:gd name="connsiteY183" fmla="*/ 820493 h 1069423"/>
                              <a:gd name="connsiteX184" fmla="*/ 377059 w 1547495"/>
                              <a:gd name="connsiteY184" fmla="*/ 823071 h 1069423"/>
                              <a:gd name="connsiteX185" fmla="*/ 366885 w 1547495"/>
                              <a:gd name="connsiteY185" fmla="*/ 817987 h 1069423"/>
                              <a:gd name="connsiteX186" fmla="*/ 333858 w 1547495"/>
                              <a:gd name="connsiteY186" fmla="*/ 771008 h 1069423"/>
                              <a:gd name="connsiteX187" fmla="*/ 309786 w 1547495"/>
                              <a:gd name="connsiteY187" fmla="*/ 791275 h 1069423"/>
                              <a:gd name="connsiteX188" fmla="*/ 345321 w 1547495"/>
                              <a:gd name="connsiteY188" fmla="*/ 839542 h 1069423"/>
                              <a:gd name="connsiteX189" fmla="*/ 342742 w 1547495"/>
                              <a:gd name="connsiteY189" fmla="*/ 857303 h 1069423"/>
                              <a:gd name="connsiteX190" fmla="*/ 335147 w 1547495"/>
                              <a:gd name="connsiteY190" fmla="*/ 859881 h 1069423"/>
                              <a:gd name="connsiteX191" fmla="*/ 324974 w 1547495"/>
                              <a:gd name="connsiteY191" fmla="*/ 854796 h 1069423"/>
                              <a:gd name="connsiteX192" fmla="*/ 289439 w 1547495"/>
                              <a:gd name="connsiteY192" fmla="*/ 806528 h 1069423"/>
                              <a:gd name="connsiteX193" fmla="*/ 275469 w 1547495"/>
                              <a:gd name="connsiteY193" fmla="*/ 816698 h 1069423"/>
                              <a:gd name="connsiteX194" fmla="*/ 312293 w 1547495"/>
                              <a:gd name="connsiteY194" fmla="*/ 857303 h 1069423"/>
                              <a:gd name="connsiteX195" fmla="*/ 311004 w 1547495"/>
                              <a:gd name="connsiteY195" fmla="*/ 875135 h 1069423"/>
                              <a:gd name="connsiteX196" fmla="*/ 302120 w 1547495"/>
                              <a:gd name="connsiteY196" fmla="*/ 878930 h 1069423"/>
                              <a:gd name="connsiteX197" fmla="*/ 773103 w 1547495"/>
                              <a:gd name="connsiteY197" fmla="*/ 1046578 h 1069423"/>
                              <a:gd name="connsiteX198" fmla="*/ 1184982 w 1547495"/>
                              <a:gd name="connsiteY198" fmla="*/ 924944 h 1069423"/>
                              <a:gd name="connsiteX199" fmla="*/ 1240531 w 1547495"/>
                              <a:gd name="connsiteY199" fmla="*/ 882278 h 1069423"/>
                              <a:gd name="connsiteX200" fmla="*/ 1241578 w 1547495"/>
                              <a:gd name="connsiteY200" fmla="*/ 882726 h 1069423"/>
                              <a:gd name="connsiteX201" fmla="*/ 1250462 w 1547495"/>
                              <a:gd name="connsiteY201" fmla="*/ 878930 h 1069423"/>
                              <a:gd name="connsiteX202" fmla="*/ 1263438 w 1547495"/>
                              <a:gd name="connsiteY202" fmla="*/ 864684 h 1069423"/>
                              <a:gd name="connsiteX203" fmla="*/ 1296171 w 1547495"/>
                              <a:gd name="connsiteY203" fmla="*/ 839542 h 1069423"/>
                              <a:gd name="connsiteX204" fmla="*/ 1289794 w 1547495"/>
                              <a:gd name="connsiteY204" fmla="*/ 835747 h 1069423"/>
                              <a:gd name="connsiteX205" fmla="*/ 1263438 w 1547495"/>
                              <a:gd name="connsiteY205" fmla="*/ 864684 h 1069423"/>
                              <a:gd name="connsiteX206" fmla="*/ 1240531 w 1547495"/>
                              <a:gd name="connsiteY206" fmla="*/ 882278 h 1069423"/>
                              <a:gd name="connsiteX207" fmla="*/ 1232695 w 1547495"/>
                              <a:gd name="connsiteY207" fmla="*/ 878930 h 1069423"/>
                              <a:gd name="connsiteX208" fmla="*/ 1231405 w 1547495"/>
                              <a:gd name="connsiteY208" fmla="*/ 861170 h 1069423"/>
                              <a:gd name="connsiteX209" fmla="*/ 1268230 w 1547495"/>
                              <a:gd name="connsiteY209" fmla="*/ 820493 h 1069423"/>
                              <a:gd name="connsiteX210" fmla="*/ 1254259 w 1547495"/>
                              <a:gd name="connsiteY210" fmla="*/ 810324 h 1069423"/>
                              <a:gd name="connsiteX211" fmla="*/ 1218724 w 1547495"/>
                              <a:gd name="connsiteY211" fmla="*/ 858592 h 1069423"/>
                              <a:gd name="connsiteX212" fmla="*/ 1208551 w 1547495"/>
                              <a:gd name="connsiteY212" fmla="*/ 863676 h 1069423"/>
                              <a:gd name="connsiteX213" fmla="*/ 1200957 w 1547495"/>
                              <a:gd name="connsiteY213" fmla="*/ 861170 h 1069423"/>
                              <a:gd name="connsiteX214" fmla="*/ 1198377 w 1547495"/>
                              <a:gd name="connsiteY214" fmla="*/ 843338 h 1069423"/>
                              <a:gd name="connsiteX215" fmla="*/ 1233913 w 1547495"/>
                              <a:gd name="connsiteY215" fmla="*/ 795070 h 1069423"/>
                              <a:gd name="connsiteX216" fmla="*/ 1209840 w 1547495"/>
                              <a:gd name="connsiteY216" fmla="*/ 774804 h 1069423"/>
                              <a:gd name="connsiteX217" fmla="*/ 1176813 w 1547495"/>
                              <a:gd name="connsiteY217" fmla="*/ 821782 h 1069423"/>
                              <a:gd name="connsiteX218" fmla="*/ 1166639 w 1547495"/>
                              <a:gd name="connsiteY218" fmla="*/ 826867 h 1069423"/>
                              <a:gd name="connsiteX219" fmla="*/ 1159045 w 1547495"/>
                              <a:gd name="connsiteY219" fmla="*/ 824289 h 1069423"/>
                              <a:gd name="connsiteX220" fmla="*/ 1155248 w 1547495"/>
                              <a:gd name="connsiteY220" fmla="*/ 806528 h 1069423"/>
                              <a:gd name="connsiteX221" fmla="*/ 1189494 w 1547495"/>
                              <a:gd name="connsiteY221" fmla="*/ 755754 h 1069423"/>
                              <a:gd name="connsiteX222" fmla="*/ 1161553 w 1547495"/>
                              <a:gd name="connsiteY222" fmla="*/ 726536 h 1069423"/>
                              <a:gd name="connsiteX223" fmla="*/ 1120931 w 1547495"/>
                              <a:gd name="connsiteY223" fmla="*/ 771008 h 1069423"/>
                              <a:gd name="connsiteX224" fmla="*/ 1112047 w 1547495"/>
                              <a:gd name="connsiteY224" fmla="*/ 774804 h 1069423"/>
                              <a:gd name="connsiteX225" fmla="*/ 1103164 w 1547495"/>
                              <a:gd name="connsiteY225" fmla="*/ 771008 h 1069423"/>
                              <a:gd name="connsiteX226" fmla="*/ 1101874 w 1547495"/>
                              <a:gd name="connsiteY226" fmla="*/ 753176 h 1069423"/>
                              <a:gd name="connsiteX227" fmla="*/ 1143785 w 1547495"/>
                              <a:gd name="connsiteY227" fmla="*/ 706197 h 1069423"/>
                              <a:gd name="connsiteX228" fmla="*/ 1122221 w 1547495"/>
                              <a:gd name="connsiteY228" fmla="*/ 679557 h 1069423"/>
                              <a:gd name="connsiteX229" fmla="*/ 1075223 w 1547495"/>
                              <a:gd name="connsiteY229" fmla="*/ 721451 h 1069423"/>
                              <a:gd name="connsiteX230" fmla="*/ 1066339 w 1547495"/>
                              <a:gd name="connsiteY230" fmla="*/ 725247 h 1069423"/>
                              <a:gd name="connsiteX231" fmla="*/ 1057455 w 1547495"/>
                              <a:gd name="connsiteY231" fmla="*/ 721451 h 1069423"/>
                              <a:gd name="connsiteX232" fmla="*/ 1058745 w 1547495"/>
                              <a:gd name="connsiteY232" fmla="*/ 703691 h 1069423"/>
                              <a:gd name="connsiteX233" fmla="*/ 1108250 w 1547495"/>
                              <a:gd name="connsiteY233" fmla="*/ 659219 h 1069423"/>
                              <a:gd name="connsiteX234" fmla="*/ 1086686 w 1547495"/>
                              <a:gd name="connsiteY234" fmla="*/ 627494 h 1069423"/>
                              <a:gd name="connsiteX235" fmla="*/ 1033383 w 1547495"/>
                              <a:gd name="connsiteY235" fmla="*/ 656641 h 1069423"/>
                              <a:gd name="connsiteX236" fmla="*/ 1027007 w 1547495"/>
                              <a:gd name="connsiteY236" fmla="*/ 657930 h 1069423"/>
                              <a:gd name="connsiteX237" fmla="*/ 1015615 w 1547495"/>
                              <a:gd name="connsiteY237" fmla="*/ 651628 h 1069423"/>
                              <a:gd name="connsiteX238" fmla="*/ 1020630 w 1547495"/>
                              <a:gd name="connsiteY238" fmla="*/ 633796 h 1069423"/>
                              <a:gd name="connsiteX239" fmla="*/ 1068918 w 1547495"/>
                              <a:gd name="connsiteY239" fmla="*/ 600782 h 1069423"/>
                              <a:gd name="connsiteX240" fmla="*/ 1048571 w 1547495"/>
                              <a:gd name="connsiteY240" fmla="*/ 560177 h 1069423"/>
                              <a:gd name="connsiteX241" fmla="*/ 1000355 w 1547495"/>
                              <a:gd name="connsiteY241" fmla="*/ 577937 h 1069423"/>
                              <a:gd name="connsiteX242" fmla="*/ 995269 w 1547495"/>
                              <a:gd name="connsiteY242" fmla="*/ 579226 h 1069423"/>
                              <a:gd name="connsiteX243" fmla="*/ 983877 w 1547495"/>
                              <a:gd name="connsiteY243" fmla="*/ 570346 h 1069423"/>
                              <a:gd name="connsiteX244" fmla="*/ 991472 w 1547495"/>
                              <a:gd name="connsiteY244" fmla="*/ 553803 h 1069423"/>
                              <a:gd name="connsiteX245" fmla="*/ 1037180 w 1547495"/>
                              <a:gd name="connsiteY245" fmla="*/ 536043 h 1069423"/>
                              <a:gd name="connsiteX246" fmla="*/ 1024499 w 1547495"/>
                              <a:gd name="connsiteY246" fmla="*/ 501740 h 1069423"/>
                              <a:gd name="connsiteX247" fmla="*/ 964820 w 1547495"/>
                              <a:gd name="connsiteY247" fmla="*/ 516994 h 1069423"/>
                              <a:gd name="connsiteX248" fmla="*/ 961023 w 1547495"/>
                              <a:gd name="connsiteY248" fmla="*/ 516994 h 1069423"/>
                              <a:gd name="connsiteX249" fmla="*/ 948271 w 1547495"/>
                              <a:gd name="connsiteY249" fmla="*/ 508113 h 1069423"/>
                              <a:gd name="connsiteX250" fmla="*/ 957154 w 1547495"/>
                              <a:gd name="connsiteY250" fmla="*/ 492860 h 1069423"/>
                              <a:gd name="connsiteX251" fmla="*/ 1015615 w 1547495"/>
                              <a:gd name="connsiteY251" fmla="*/ 477606 h 1069423"/>
                              <a:gd name="connsiteX252" fmla="*/ 1006660 w 1547495"/>
                              <a:gd name="connsiteY252" fmla="*/ 447098 h 1069423"/>
                              <a:gd name="connsiteX253" fmla="*/ 953357 w 1547495"/>
                              <a:gd name="connsiteY253" fmla="*/ 455979 h 1069423"/>
                              <a:gd name="connsiteX254" fmla="*/ 950850 w 1547495"/>
                              <a:gd name="connsiteY254" fmla="*/ 455979 h 1069423"/>
                              <a:gd name="connsiteX255" fmla="*/ 938169 w 1547495"/>
                              <a:gd name="connsiteY255" fmla="*/ 445881 h 1069423"/>
                              <a:gd name="connsiteX256" fmla="*/ 948271 w 1547495"/>
                              <a:gd name="connsiteY256" fmla="*/ 431916 h 1069423"/>
                              <a:gd name="connsiteX257" fmla="*/ 1000355 w 1547495"/>
                              <a:gd name="connsiteY257" fmla="*/ 424254 h 1069423"/>
                              <a:gd name="connsiteX258" fmla="*/ 993979 w 1547495"/>
                              <a:gd name="connsiteY258" fmla="*/ 387444 h 1069423"/>
                              <a:gd name="connsiteX259" fmla="*/ 940677 w 1547495"/>
                              <a:gd name="connsiteY259" fmla="*/ 392529 h 1069423"/>
                              <a:gd name="connsiteX260" fmla="*/ 939387 w 1547495"/>
                              <a:gd name="connsiteY260" fmla="*/ 392529 h 1069423"/>
                              <a:gd name="connsiteX261" fmla="*/ 926706 w 1547495"/>
                              <a:gd name="connsiteY261" fmla="*/ 381070 h 1069423"/>
                              <a:gd name="connsiteX262" fmla="*/ 938169 w 1547495"/>
                              <a:gd name="connsiteY262" fmla="*/ 367106 h 1069423"/>
                              <a:gd name="connsiteX263" fmla="*/ 990182 w 1547495"/>
                              <a:gd name="connsiteY263" fmla="*/ 363310 h 1069423"/>
                              <a:gd name="connsiteX264" fmla="*/ 987675 w 1547495"/>
                              <a:gd name="connsiteY264" fmla="*/ 326501 h 1069423"/>
                              <a:gd name="connsiteX265" fmla="*/ 934300 w 1547495"/>
                              <a:gd name="connsiteY265" fmla="*/ 326501 h 1069423"/>
                              <a:gd name="connsiteX266" fmla="*/ 921619 w 1547495"/>
                              <a:gd name="connsiteY266" fmla="*/ 313753 h 1069423"/>
                              <a:gd name="connsiteX267" fmla="*/ 934300 w 1547495"/>
                              <a:gd name="connsiteY267" fmla="*/ 301078 h 1069423"/>
                              <a:gd name="connsiteX268" fmla="*/ 986385 w 1547495"/>
                              <a:gd name="connsiteY268" fmla="*/ 301078 h 1069423"/>
                              <a:gd name="connsiteX269" fmla="*/ 986385 w 1547495"/>
                              <a:gd name="connsiteY269" fmla="*/ 293487 h 1069423"/>
                              <a:gd name="connsiteX270" fmla="*/ 987675 w 1547495"/>
                              <a:gd name="connsiteY270" fmla="*/ 266775 h 1069423"/>
                              <a:gd name="connsiteX271" fmla="*/ 934300 w 1547495"/>
                              <a:gd name="connsiteY271" fmla="*/ 262979 h 1069423"/>
                              <a:gd name="connsiteX272" fmla="*/ 922909 w 1547495"/>
                              <a:gd name="connsiteY272" fmla="*/ 249014 h 1069423"/>
                              <a:gd name="connsiteX273" fmla="*/ 936879 w 1547495"/>
                              <a:gd name="connsiteY273" fmla="*/ 237556 h 1069423"/>
                              <a:gd name="connsiteX274" fmla="*/ 990182 w 1547495"/>
                              <a:gd name="connsiteY274" fmla="*/ 241352 h 1069423"/>
                              <a:gd name="connsiteX275" fmla="*/ 993979 w 1547495"/>
                              <a:gd name="connsiteY275" fmla="*/ 204542 h 1069423"/>
                              <a:gd name="connsiteX276" fmla="*/ 939387 w 1547495"/>
                              <a:gd name="connsiteY276" fmla="*/ 200747 h 1069423"/>
                              <a:gd name="connsiteX277" fmla="*/ 927996 w 1547495"/>
                              <a:gd name="connsiteY277" fmla="*/ 186782 h 1069423"/>
                              <a:gd name="connsiteX278" fmla="*/ 941966 w 1547495"/>
                              <a:gd name="connsiteY278" fmla="*/ 175324 h 1069423"/>
                              <a:gd name="connsiteX279" fmla="*/ 999066 w 1547495"/>
                              <a:gd name="connsiteY279" fmla="*/ 180408 h 1069423"/>
                              <a:gd name="connsiteX280" fmla="*/ 1006660 w 1547495"/>
                              <a:gd name="connsiteY280" fmla="*/ 146105 h 1069423"/>
                              <a:gd name="connsiteX281" fmla="*/ 952139 w 1547495"/>
                              <a:gd name="connsiteY281" fmla="*/ 134719 h 1069423"/>
                              <a:gd name="connsiteX282" fmla="*/ 941966 w 1547495"/>
                              <a:gd name="connsiteY282" fmla="*/ 119465 h 1069423"/>
                              <a:gd name="connsiteX283" fmla="*/ 957154 w 1547495"/>
                              <a:gd name="connsiteY283" fmla="*/ 109296 h 1069423"/>
                              <a:gd name="connsiteX284" fmla="*/ 1013036 w 1547495"/>
                              <a:gd name="connsiteY284" fmla="*/ 120754 h 1069423"/>
                              <a:gd name="connsiteX285" fmla="*/ 1023210 w 1547495"/>
                              <a:gd name="connsiteY285" fmla="*/ 87740 h 1069423"/>
                              <a:gd name="connsiteX286" fmla="*/ 967328 w 1547495"/>
                              <a:gd name="connsiteY286" fmla="*/ 66112 h 1069423"/>
                              <a:gd name="connsiteX287" fmla="*/ 959734 w 1547495"/>
                              <a:gd name="connsiteY287" fmla="*/ 49641 h 1069423"/>
                              <a:gd name="connsiteX288" fmla="*/ 976212 w 1547495"/>
                              <a:gd name="connsiteY288" fmla="*/ 41979 h 1069423"/>
                              <a:gd name="connsiteX289" fmla="*/ 1032093 w 1547495"/>
                              <a:gd name="connsiteY289" fmla="*/ 63606 h 1069423"/>
                              <a:gd name="connsiteX290" fmla="*/ 1046064 w 1547495"/>
                              <a:gd name="connsiteY290" fmla="*/ 31809 h 1069423"/>
                              <a:gd name="connsiteX291" fmla="*/ 991472 w 1547495"/>
                              <a:gd name="connsiteY291" fmla="*/ 2591 h 1069423"/>
                              <a:gd name="connsiteX292" fmla="*/ 989390 w 1547495"/>
                              <a:gd name="connsiteY292" fmla="*/ 0 h 1069423"/>
                              <a:gd name="connsiteX293" fmla="*/ 1042807 w 1547495"/>
                              <a:gd name="connsiteY293" fmla="*/ 0 h 1069423"/>
                              <a:gd name="connsiteX294" fmla="*/ 1057455 w 1547495"/>
                              <a:gd name="connsiteY294" fmla="*/ 7676 h 1069423"/>
                              <a:gd name="connsiteX295" fmla="*/ 1061586 w 1547495"/>
                              <a:gd name="connsiteY295" fmla="*/ 0 h 1069423"/>
                              <a:gd name="connsiteX296" fmla="*/ 1097244 w 1547495"/>
                              <a:gd name="connsiteY296" fmla="*/ 0 h 1069423"/>
                              <a:gd name="connsiteX297" fmla="*/ 1084106 w 1547495"/>
                              <a:gd name="connsiteY297" fmla="*/ 24218 h 1069423"/>
                              <a:gd name="connsiteX298" fmla="*/ 1136191 w 1547495"/>
                              <a:gd name="connsiteY298" fmla="*/ 52148 h 1069423"/>
                              <a:gd name="connsiteX299" fmla="*/ 1141278 w 1547495"/>
                              <a:gd name="connsiteY299" fmla="*/ 69908 h 1069423"/>
                              <a:gd name="connsiteX300" fmla="*/ 1129815 w 1547495"/>
                              <a:gd name="connsiteY300" fmla="*/ 76282 h 1069423"/>
                              <a:gd name="connsiteX301" fmla="*/ 1123510 w 1547495"/>
                              <a:gd name="connsiteY301" fmla="*/ 74993 h 1069423"/>
                              <a:gd name="connsiteX302" fmla="*/ 1072715 w 1547495"/>
                              <a:gd name="connsiteY302" fmla="*/ 48352 h 1069423"/>
                              <a:gd name="connsiteX303" fmla="*/ 1060034 w 1547495"/>
                              <a:gd name="connsiteY303" fmla="*/ 77571 h 1069423"/>
                              <a:gd name="connsiteX304" fmla="*/ 1114626 w 1547495"/>
                              <a:gd name="connsiteY304" fmla="*/ 97909 h 1069423"/>
                              <a:gd name="connsiteX305" fmla="*/ 1122221 w 1547495"/>
                              <a:gd name="connsiteY305" fmla="*/ 114380 h 1069423"/>
                              <a:gd name="connsiteX306" fmla="*/ 1110758 w 1547495"/>
                              <a:gd name="connsiteY306" fmla="*/ 121971 h 1069423"/>
                              <a:gd name="connsiteX307" fmla="*/ 1105743 w 1547495"/>
                              <a:gd name="connsiteY307" fmla="*/ 120754 h 1069423"/>
                              <a:gd name="connsiteX308" fmla="*/ 1051150 w 1547495"/>
                              <a:gd name="connsiteY308" fmla="*/ 100416 h 1069423"/>
                              <a:gd name="connsiteX309" fmla="*/ 1042267 w 1547495"/>
                              <a:gd name="connsiteY309" fmla="*/ 129634 h 1069423"/>
                              <a:gd name="connsiteX310" fmla="*/ 1103164 w 1547495"/>
                              <a:gd name="connsiteY310" fmla="*/ 142310 h 1069423"/>
                              <a:gd name="connsiteX311" fmla="*/ 1113337 w 1547495"/>
                              <a:gd name="connsiteY311" fmla="*/ 157563 h 1069423"/>
                              <a:gd name="connsiteX312" fmla="*/ 1100656 w 1547495"/>
                              <a:gd name="connsiteY312" fmla="*/ 167733 h 1069423"/>
                              <a:gd name="connsiteX313" fmla="*/ 1098077 w 1547495"/>
                              <a:gd name="connsiteY313" fmla="*/ 167733 h 1069423"/>
                              <a:gd name="connsiteX314" fmla="*/ 1035890 w 1547495"/>
                              <a:gd name="connsiteY314" fmla="*/ 155057 h 1069423"/>
                              <a:gd name="connsiteX315" fmla="*/ 1029514 w 1547495"/>
                              <a:gd name="connsiteY315" fmla="*/ 185493 h 1069423"/>
                              <a:gd name="connsiteX316" fmla="*/ 1090483 w 1547495"/>
                              <a:gd name="connsiteY316" fmla="*/ 190577 h 1069423"/>
                              <a:gd name="connsiteX317" fmla="*/ 1101874 w 1547495"/>
                              <a:gd name="connsiteY317" fmla="*/ 204542 h 1069423"/>
                              <a:gd name="connsiteX318" fmla="*/ 1089193 w 1547495"/>
                              <a:gd name="connsiteY318" fmla="*/ 216000 h 1069423"/>
                              <a:gd name="connsiteX319" fmla="*/ 1087975 w 1547495"/>
                              <a:gd name="connsiteY319" fmla="*/ 216000 h 1069423"/>
                              <a:gd name="connsiteX320" fmla="*/ 1024499 w 1547495"/>
                              <a:gd name="connsiteY320" fmla="*/ 210916 h 1069423"/>
                              <a:gd name="connsiteX321" fmla="*/ 1020630 w 1547495"/>
                              <a:gd name="connsiteY321" fmla="*/ 247725 h 1069423"/>
                              <a:gd name="connsiteX322" fmla="*/ 1085396 w 1547495"/>
                              <a:gd name="connsiteY322" fmla="*/ 252810 h 1069423"/>
                              <a:gd name="connsiteX323" fmla="*/ 1096859 w 1547495"/>
                              <a:gd name="connsiteY323" fmla="*/ 266775 h 1069423"/>
                              <a:gd name="connsiteX324" fmla="*/ 1084106 w 1547495"/>
                              <a:gd name="connsiteY324" fmla="*/ 278233 h 1069423"/>
                              <a:gd name="connsiteX325" fmla="*/ 1082888 w 1547495"/>
                              <a:gd name="connsiteY325" fmla="*/ 278233 h 1069423"/>
                              <a:gd name="connsiteX326" fmla="*/ 1018123 w 1547495"/>
                              <a:gd name="connsiteY326" fmla="*/ 273148 h 1069423"/>
                              <a:gd name="connsiteX327" fmla="*/ 1016833 w 1547495"/>
                              <a:gd name="connsiteY327" fmla="*/ 298500 h 1069423"/>
                              <a:gd name="connsiteX328" fmla="*/ 1016833 w 1547495"/>
                              <a:gd name="connsiteY328" fmla="*/ 306162 h 1069423"/>
                              <a:gd name="connsiteX329" fmla="*/ 1082888 w 1547495"/>
                              <a:gd name="connsiteY329" fmla="*/ 306162 h 1069423"/>
                              <a:gd name="connsiteX330" fmla="*/ 1095569 w 1547495"/>
                              <a:gd name="connsiteY330" fmla="*/ 318838 h 1069423"/>
                              <a:gd name="connsiteX331" fmla="*/ 1082888 w 1547495"/>
                              <a:gd name="connsiteY331" fmla="*/ 331585 h 1069423"/>
                              <a:gd name="connsiteX332" fmla="*/ 1018123 w 1547495"/>
                              <a:gd name="connsiteY332" fmla="*/ 331585 h 1069423"/>
                              <a:gd name="connsiteX333" fmla="*/ 1020630 w 1547495"/>
                              <a:gd name="connsiteY333" fmla="*/ 365817 h 1069423"/>
                              <a:gd name="connsiteX334" fmla="*/ 1086686 w 1547495"/>
                              <a:gd name="connsiteY334" fmla="*/ 360732 h 1069423"/>
                              <a:gd name="connsiteX335" fmla="*/ 1100656 w 1547495"/>
                              <a:gd name="connsiteY335" fmla="*/ 372190 h 1069423"/>
                              <a:gd name="connsiteX336" fmla="*/ 1089193 w 1547495"/>
                              <a:gd name="connsiteY336" fmla="*/ 386155 h 1069423"/>
                              <a:gd name="connsiteX337" fmla="*/ 1024499 w 1547495"/>
                              <a:gd name="connsiteY337" fmla="*/ 391240 h 1069423"/>
                              <a:gd name="connsiteX338" fmla="*/ 1030804 w 1547495"/>
                              <a:gd name="connsiteY338" fmla="*/ 425543 h 1069423"/>
                              <a:gd name="connsiteX339" fmla="*/ 1095569 w 1547495"/>
                              <a:gd name="connsiteY339" fmla="*/ 415373 h 1069423"/>
                              <a:gd name="connsiteX340" fmla="*/ 1109540 w 1547495"/>
                              <a:gd name="connsiteY340" fmla="*/ 425543 h 1069423"/>
                              <a:gd name="connsiteX341" fmla="*/ 1099366 w 1547495"/>
                              <a:gd name="connsiteY341" fmla="*/ 439507 h 1069423"/>
                              <a:gd name="connsiteX342" fmla="*/ 1035890 w 1547495"/>
                              <a:gd name="connsiteY342" fmla="*/ 449676 h 1069423"/>
                              <a:gd name="connsiteX343" fmla="*/ 1044774 w 1547495"/>
                              <a:gd name="connsiteY343" fmla="*/ 477606 h 1069423"/>
                              <a:gd name="connsiteX344" fmla="*/ 1100656 w 1547495"/>
                              <a:gd name="connsiteY344" fmla="*/ 462352 h 1069423"/>
                              <a:gd name="connsiteX345" fmla="*/ 1115844 w 1547495"/>
                              <a:gd name="connsiteY345" fmla="*/ 471232 h 1069423"/>
                              <a:gd name="connsiteX346" fmla="*/ 1106961 w 1547495"/>
                              <a:gd name="connsiteY346" fmla="*/ 486486 h 1069423"/>
                              <a:gd name="connsiteX347" fmla="*/ 1052368 w 1547495"/>
                              <a:gd name="connsiteY347" fmla="*/ 500451 h 1069423"/>
                              <a:gd name="connsiteX348" fmla="*/ 1065121 w 1547495"/>
                              <a:gd name="connsiteY348" fmla="*/ 532247 h 1069423"/>
                              <a:gd name="connsiteX349" fmla="*/ 1129815 w 1547495"/>
                              <a:gd name="connsiteY349" fmla="*/ 508113 h 1069423"/>
                              <a:gd name="connsiteX350" fmla="*/ 1146364 w 1547495"/>
                              <a:gd name="connsiteY350" fmla="*/ 515705 h 1069423"/>
                              <a:gd name="connsiteX351" fmla="*/ 1138699 w 1547495"/>
                              <a:gd name="connsiteY351" fmla="*/ 532247 h 1069423"/>
                              <a:gd name="connsiteX352" fmla="*/ 1075223 w 1547495"/>
                              <a:gd name="connsiteY352" fmla="*/ 556310 h 1069423"/>
                              <a:gd name="connsiteX353" fmla="*/ 1094280 w 1547495"/>
                              <a:gd name="connsiteY353" fmla="*/ 593191 h 1069423"/>
                              <a:gd name="connsiteX354" fmla="*/ 1145075 w 1547495"/>
                              <a:gd name="connsiteY354" fmla="*/ 565261 h 1069423"/>
                              <a:gd name="connsiteX355" fmla="*/ 1162842 w 1547495"/>
                              <a:gd name="connsiteY355" fmla="*/ 570346 h 1069423"/>
                              <a:gd name="connsiteX356" fmla="*/ 1157756 w 1547495"/>
                              <a:gd name="connsiteY356" fmla="*/ 588106 h 1069423"/>
                              <a:gd name="connsiteX357" fmla="*/ 1108250 w 1547495"/>
                              <a:gd name="connsiteY357" fmla="*/ 616036 h 1069423"/>
                              <a:gd name="connsiteX358" fmla="*/ 1126018 w 1547495"/>
                              <a:gd name="connsiteY358" fmla="*/ 643965 h 1069423"/>
                              <a:gd name="connsiteX359" fmla="*/ 1164132 w 1547495"/>
                              <a:gd name="connsiteY359" fmla="*/ 608444 h 1069423"/>
                              <a:gd name="connsiteX360" fmla="*/ 1181899 w 1547495"/>
                              <a:gd name="connsiteY360" fmla="*/ 609662 h 1069423"/>
                              <a:gd name="connsiteX361" fmla="*/ 1180610 w 1547495"/>
                              <a:gd name="connsiteY361" fmla="*/ 627494 h 1069423"/>
                              <a:gd name="connsiteX362" fmla="*/ 1139988 w 1547495"/>
                              <a:gd name="connsiteY362" fmla="*/ 664303 h 1069423"/>
                              <a:gd name="connsiteX363" fmla="*/ 1159045 w 1547495"/>
                              <a:gd name="connsiteY363" fmla="*/ 688437 h 1069423"/>
                              <a:gd name="connsiteX364" fmla="*/ 1195870 w 1547495"/>
                              <a:gd name="connsiteY364" fmla="*/ 647760 h 1069423"/>
                              <a:gd name="connsiteX365" fmla="*/ 1213637 w 1547495"/>
                              <a:gd name="connsiteY365" fmla="*/ 646543 h 1069423"/>
                              <a:gd name="connsiteX366" fmla="*/ 1214855 w 1547495"/>
                              <a:gd name="connsiteY366" fmla="*/ 664303 h 1069423"/>
                              <a:gd name="connsiteX367" fmla="*/ 1175523 w 1547495"/>
                              <a:gd name="connsiteY367" fmla="*/ 707486 h 1069423"/>
                              <a:gd name="connsiteX368" fmla="*/ 1200957 w 1547495"/>
                              <a:gd name="connsiteY368" fmla="*/ 734127 h 1069423"/>
                              <a:gd name="connsiteX369" fmla="*/ 1232695 w 1547495"/>
                              <a:gd name="connsiteY369" fmla="*/ 687148 h 1069423"/>
                              <a:gd name="connsiteX370" fmla="*/ 1250462 w 1547495"/>
                              <a:gd name="connsiteY370" fmla="*/ 683353 h 1069423"/>
                              <a:gd name="connsiteX371" fmla="*/ 1254259 w 1547495"/>
                              <a:gd name="connsiteY371" fmla="*/ 701113 h 1069423"/>
                              <a:gd name="connsiteX372" fmla="*/ 1219942 w 1547495"/>
                              <a:gd name="connsiteY372" fmla="*/ 750670 h 1069423"/>
                              <a:gd name="connsiteX373" fmla="*/ 1244086 w 1547495"/>
                              <a:gd name="connsiteY373" fmla="*/ 771008 h 1069423"/>
                              <a:gd name="connsiteX374" fmla="*/ 1278331 w 1547495"/>
                              <a:gd name="connsiteY374" fmla="*/ 723958 h 1069423"/>
                              <a:gd name="connsiteX375" fmla="*/ 1296171 w 1547495"/>
                              <a:gd name="connsiteY375" fmla="*/ 721451 h 1069423"/>
                              <a:gd name="connsiteX376" fmla="*/ 1298678 w 1547495"/>
                              <a:gd name="connsiteY376" fmla="*/ 739211 h 1069423"/>
                              <a:gd name="connsiteX377" fmla="*/ 1264433 w 1547495"/>
                              <a:gd name="connsiteY377" fmla="*/ 786190 h 1069423"/>
                              <a:gd name="connsiteX378" fmla="*/ 1280911 w 1547495"/>
                              <a:gd name="connsiteY378" fmla="*/ 797648 h 1069423"/>
                              <a:gd name="connsiteX379" fmla="*/ 1324040 w 1547495"/>
                              <a:gd name="connsiteY379" fmla="*/ 750670 h 1069423"/>
                              <a:gd name="connsiteX380" fmla="*/ 1341807 w 1547495"/>
                              <a:gd name="connsiteY380" fmla="*/ 749381 h 1069423"/>
                              <a:gd name="connsiteX381" fmla="*/ 1343097 w 1547495"/>
                              <a:gd name="connsiteY381" fmla="*/ 767141 h 1069423"/>
                              <a:gd name="connsiteX382" fmla="*/ 1303765 w 1547495"/>
                              <a:gd name="connsiteY382" fmla="*/ 811613 h 1069423"/>
                              <a:gd name="connsiteX383" fmla="*/ 1311359 w 1547495"/>
                              <a:gd name="connsiteY383" fmla="*/ 816698 h 1069423"/>
                              <a:gd name="connsiteX384" fmla="*/ 1522133 w 1547495"/>
                              <a:gd name="connsiteY384" fmla="*/ 298571 h 1069423"/>
                              <a:gd name="connsiteX385" fmla="*/ 1465320 w 1547495"/>
                              <a:gd name="connsiteY385" fmla="*/ 13584 h 1069423"/>
                              <a:gd name="connsiteX386" fmla="*/ 1458103 w 1547495"/>
                              <a:gd name="connsiteY386" fmla="*/ 0 h 1069423"/>
                              <a:gd name="connsiteX387" fmla="*/ 1488337 w 1547495"/>
                              <a:gd name="connsiteY387" fmla="*/ 0 h 1069423"/>
                              <a:gd name="connsiteX388" fmla="*/ 1531716 w 1547495"/>
                              <a:gd name="connsiteY388" fmla="*/ 139024 h 1069423"/>
                              <a:gd name="connsiteX389" fmla="*/ 1547495 w 1547495"/>
                              <a:gd name="connsiteY389" fmla="*/ 294704 h 1069423"/>
                              <a:gd name="connsiteX390" fmla="*/ 773103 w 1547495"/>
                              <a:gd name="connsiteY390" fmla="*/ 1069423 h 1069423"/>
                              <a:gd name="connsiteX391" fmla="*/ 223456 w 1547495"/>
                              <a:gd name="connsiteY391" fmla="*/ 839542 h 1069423"/>
                              <a:gd name="connsiteX392" fmla="*/ 219587 w 1547495"/>
                              <a:gd name="connsiteY392" fmla="*/ 835747 h 1069423"/>
                              <a:gd name="connsiteX393" fmla="*/ 0 w 1547495"/>
                              <a:gd name="connsiteY393" fmla="*/ 295993 h 1069423"/>
                              <a:gd name="connsiteX394" fmla="*/ 15209 w 1547495"/>
                              <a:gd name="connsiteY394" fmla="*/ 142904 h 10694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</a:cxnLst>
                            <a:rect l="l" t="t" r="r" b="b"/>
                            <a:pathLst>
                              <a:path w="1547495" h="1069423">
                                <a:moveTo>
                                  <a:pt x="252614" y="831951"/>
                                </a:moveTo>
                                <a:cubicBezTo>
                                  <a:pt x="252614" y="831951"/>
                                  <a:pt x="251325" y="833169"/>
                                  <a:pt x="250107" y="833169"/>
                                </a:cubicBezTo>
                                <a:cubicBezTo>
                                  <a:pt x="258991" y="842121"/>
                                  <a:pt x="269164" y="849712"/>
                                  <a:pt x="276758" y="858592"/>
                                </a:cubicBezTo>
                                <a:close/>
                                <a:moveTo>
                                  <a:pt x="1110087" y="0"/>
                                </a:moveTo>
                                <a:lnTo>
                                  <a:pt x="1154569" y="0"/>
                                </a:lnTo>
                                <a:lnTo>
                                  <a:pt x="1164132" y="6458"/>
                                </a:lnTo>
                                <a:cubicBezTo>
                                  <a:pt x="1170437" y="10254"/>
                                  <a:pt x="1171726" y="17845"/>
                                  <a:pt x="1167929" y="24218"/>
                                </a:cubicBezTo>
                                <a:cubicBezTo>
                                  <a:pt x="1165350" y="26725"/>
                                  <a:pt x="1161553" y="29303"/>
                                  <a:pt x="1157756" y="29303"/>
                                </a:cubicBezTo>
                                <a:cubicBezTo>
                                  <a:pt x="1155248" y="29303"/>
                                  <a:pt x="1152669" y="28014"/>
                                  <a:pt x="1150162" y="26725"/>
                                </a:cubicBezTo>
                                <a:close/>
                                <a:moveTo>
                                  <a:pt x="382796" y="0"/>
                                </a:moveTo>
                                <a:lnTo>
                                  <a:pt x="427345" y="0"/>
                                </a:lnTo>
                                <a:lnTo>
                                  <a:pt x="391029" y="24218"/>
                                </a:lnTo>
                                <a:cubicBezTo>
                                  <a:pt x="388450" y="25507"/>
                                  <a:pt x="385943" y="26725"/>
                                  <a:pt x="383363" y="26725"/>
                                </a:cubicBezTo>
                                <a:cubicBezTo>
                                  <a:pt x="379566" y="26725"/>
                                  <a:pt x="375769" y="25507"/>
                                  <a:pt x="373262" y="21640"/>
                                </a:cubicBezTo>
                                <a:cubicBezTo>
                                  <a:pt x="369393" y="15338"/>
                                  <a:pt x="370683" y="7676"/>
                                  <a:pt x="377059" y="3880"/>
                                </a:cubicBezTo>
                                <a:close/>
                                <a:moveTo>
                                  <a:pt x="58834" y="0"/>
                                </a:moveTo>
                                <a:lnTo>
                                  <a:pt x="86531" y="0"/>
                                </a:lnTo>
                                <a:lnTo>
                                  <a:pt x="80151" y="12142"/>
                                </a:lnTo>
                                <a:cubicBezTo>
                                  <a:pt x="44132" y="99771"/>
                                  <a:pt x="24144" y="195662"/>
                                  <a:pt x="24144" y="295993"/>
                                </a:cubicBezTo>
                                <a:cubicBezTo>
                                  <a:pt x="24144" y="496655"/>
                                  <a:pt x="104098" y="679557"/>
                                  <a:pt x="232339" y="814120"/>
                                </a:cubicBezTo>
                                <a:cubicBezTo>
                                  <a:pt x="233557" y="814120"/>
                                  <a:pt x="234847" y="812902"/>
                                  <a:pt x="237426" y="809107"/>
                                </a:cubicBezTo>
                                <a:lnTo>
                                  <a:pt x="198022" y="764634"/>
                                </a:lnTo>
                                <a:cubicBezTo>
                                  <a:pt x="194225" y="759550"/>
                                  <a:pt x="194225" y="751887"/>
                                  <a:pt x="199312" y="746874"/>
                                </a:cubicBezTo>
                                <a:cubicBezTo>
                                  <a:pt x="204398" y="743007"/>
                                  <a:pt x="211993" y="743007"/>
                                  <a:pt x="217079" y="748092"/>
                                </a:cubicBezTo>
                                <a:lnTo>
                                  <a:pt x="260209" y="795070"/>
                                </a:lnTo>
                                <a:cubicBezTo>
                                  <a:pt x="266585" y="791275"/>
                                  <a:pt x="271671" y="787479"/>
                                  <a:pt x="276758" y="783684"/>
                                </a:cubicBezTo>
                                <a:lnTo>
                                  <a:pt x="242441" y="736705"/>
                                </a:lnTo>
                                <a:cubicBezTo>
                                  <a:pt x="238644" y="731620"/>
                                  <a:pt x="239934" y="722740"/>
                                  <a:pt x="245020" y="718873"/>
                                </a:cubicBezTo>
                                <a:cubicBezTo>
                                  <a:pt x="250107" y="715078"/>
                                  <a:pt x="258991" y="716367"/>
                                  <a:pt x="262788" y="721451"/>
                                </a:cubicBezTo>
                                <a:lnTo>
                                  <a:pt x="297033" y="768430"/>
                                </a:lnTo>
                                <a:cubicBezTo>
                                  <a:pt x="304699" y="762056"/>
                                  <a:pt x="313583" y="755754"/>
                                  <a:pt x="321177" y="748092"/>
                                </a:cubicBezTo>
                                <a:lnTo>
                                  <a:pt x="286932" y="698606"/>
                                </a:lnTo>
                                <a:cubicBezTo>
                                  <a:pt x="283063" y="692233"/>
                                  <a:pt x="284352" y="684642"/>
                                  <a:pt x="290729" y="680774"/>
                                </a:cubicBezTo>
                                <a:cubicBezTo>
                                  <a:pt x="297033" y="676979"/>
                                  <a:pt x="304699" y="678268"/>
                                  <a:pt x="308496" y="684642"/>
                                </a:cubicBezTo>
                                <a:lnTo>
                                  <a:pt x="340234" y="731620"/>
                                </a:lnTo>
                                <a:cubicBezTo>
                                  <a:pt x="349118" y="722740"/>
                                  <a:pt x="356712" y="713788"/>
                                  <a:pt x="365596" y="704908"/>
                                </a:cubicBezTo>
                                <a:lnTo>
                                  <a:pt x="326264" y="661725"/>
                                </a:lnTo>
                                <a:cubicBezTo>
                                  <a:pt x="322467" y="656641"/>
                                  <a:pt x="322467" y="649050"/>
                                  <a:pt x="327553" y="643965"/>
                                </a:cubicBezTo>
                                <a:cubicBezTo>
                                  <a:pt x="332568" y="640169"/>
                                  <a:pt x="340234" y="640169"/>
                                  <a:pt x="345321" y="645254"/>
                                </a:cubicBezTo>
                                <a:lnTo>
                                  <a:pt x="382145" y="685859"/>
                                </a:lnTo>
                                <a:cubicBezTo>
                                  <a:pt x="388450" y="678268"/>
                                  <a:pt x="394826" y="669388"/>
                                  <a:pt x="401131" y="661725"/>
                                </a:cubicBezTo>
                                <a:lnTo>
                                  <a:pt x="360509" y="624916"/>
                                </a:lnTo>
                                <a:cubicBezTo>
                                  <a:pt x="355422" y="619831"/>
                                  <a:pt x="354205" y="612240"/>
                                  <a:pt x="359291" y="607155"/>
                                </a:cubicBezTo>
                                <a:cubicBezTo>
                                  <a:pt x="364306" y="602071"/>
                                  <a:pt x="371972" y="600782"/>
                                  <a:pt x="377059" y="605866"/>
                                </a:cubicBezTo>
                                <a:lnTo>
                                  <a:pt x="415101" y="641458"/>
                                </a:lnTo>
                                <a:cubicBezTo>
                                  <a:pt x="421478" y="632507"/>
                                  <a:pt x="426564" y="622409"/>
                                  <a:pt x="432869" y="613457"/>
                                </a:cubicBezTo>
                                <a:lnTo>
                                  <a:pt x="383363" y="585528"/>
                                </a:lnTo>
                                <a:cubicBezTo>
                                  <a:pt x="377059" y="581732"/>
                                  <a:pt x="374480" y="574141"/>
                                  <a:pt x="378277" y="567768"/>
                                </a:cubicBezTo>
                                <a:cubicBezTo>
                                  <a:pt x="382145" y="561394"/>
                                  <a:pt x="389740" y="558888"/>
                                  <a:pt x="396044" y="562683"/>
                                </a:cubicBezTo>
                                <a:lnTo>
                                  <a:pt x="446839" y="590613"/>
                                </a:lnTo>
                                <a:cubicBezTo>
                                  <a:pt x="453216" y="577937"/>
                                  <a:pt x="459520" y="566479"/>
                                  <a:pt x="465896" y="553803"/>
                                </a:cubicBezTo>
                                <a:lnTo>
                                  <a:pt x="402420" y="529669"/>
                                </a:lnTo>
                                <a:cubicBezTo>
                                  <a:pt x="396044" y="527163"/>
                                  <a:pt x="392247" y="519500"/>
                                  <a:pt x="394826" y="513198"/>
                                </a:cubicBezTo>
                                <a:cubicBezTo>
                                  <a:pt x="397334" y="506824"/>
                                  <a:pt x="405000" y="503029"/>
                                  <a:pt x="411304" y="505535"/>
                                </a:cubicBezTo>
                                <a:lnTo>
                                  <a:pt x="476070" y="529669"/>
                                </a:lnTo>
                                <a:cubicBezTo>
                                  <a:pt x="481156" y="519500"/>
                                  <a:pt x="484954" y="508113"/>
                                  <a:pt x="488751" y="497944"/>
                                </a:cubicBezTo>
                                <a:lnTo>
                                  <a:pt x="434158" y="483980"/>
                                </a:lnTo>
                                <a:cubicBezTo>
                                  <a:pt x="427782" y="482691"/>
                                  <a:pt x="423985" y="475028"/>
                                  <a:pt x="425275" y="468726"/>
                                </a:cubicBezTo>
                                <a:cubicBezTo>
                                  <a:pt x="426564" y="462352"/>
                                  <a:pt x="434158" y="458557"/>
                                  <a:pt x="440535" y="459846"/>
                                </a:cubicBezTo>
                                <a:lnTo>
                                  <a:pt x="496345" y="475028"/>
                                </a:lnTo>
                                <a:cubicBezTo>
                                  <a:pt x="500142" y="466148"/>
                                  <a:pt x="502721" y="457268"/>
                                  <a:pt x="505229" y="447098"/>
                                </a:cubicBezTo>
                                <a:lnTo>
                                  <a:pt x="441753" y="436929"/>
                                </a:lnTo>
                                <a:cubicBezTo>
                                  <a:pt x="435448" y="436929"/>
                                  <a:pt x="430361" y="429338"/>
                                  <a:pt x="431651" y="422964"/>
                                </a:cubicBezTo>
                                <a:cubicBezTo>
                                  <a:pt x="431651" y="416662"/>
                                  <a:pt x="439245" y="411578"/>
                                  <a:pt x="445621" y="412867"/>
                                </a:cubicBezTo>
                                <a:lnTo>
                                  <a:pt x="510315" y="422964"/>
                                </a:lnTo>
                                <a:cubicBezTo>
                                  <a:pt x="512894" y="411578"/>
                                  <a:pt x="515402" y="400120"/>
                                  <a:pt x="516692" y="388733"/>
                                </a:cubicBezTo>
                                <a:lnTo>
                                  <a:pt x="451926" y="383648"/>
                                </a:lnTo>
                                <a:cubicBezTo>
                                  <a:pt x="445621" y="382359"/>
                                  <a:pt x="440535" y="377275"/>
                                  <a:pt x="440535" y="369684"/>
                                </a:cubicBezTo>
                                <a:cubicBezTo>
                                  <a:pt x="441753" y="363310"/>
                                  <a:pt x="446839" y="356936"/>
                                  <a:pt x="454505" y="358226"/>
                                </a:cubicBezTo>
                                <a:lnTo>
                                  <a:pt x="520489" y="363310"/>
                                </a:lnTo>
                                <a:cubicBezTo>
                                  <a:pt x="521778" y="351852"/>
                                  <a:pt x="521778" y="340465"/>
                                  <a:pt x="522996" y="329007"/>
                                </a:cubicBezTo>
                                <a:lnTo>
                                  <a:pt x="458302" y="329007"/>
                                </a:lnTo>
                                <a:cubicBezTo>
                                  <a:pt x="450636" y="329007"/>
                                  <a:pt x="445621" y="323923"/>
                                  <a:pt x="445621" y="316331"/>
                                </a:cubicBezTo>
                                <a:cubicBezTo>
                                  <a:pt x="445621" y="308669"/>
                                  <a:pt x="451926" y="303584"/>
                                  <a:pt x="458302" y="303584"/>
                                </a:cubicBezTo>
                                <a:lnTo>
                                  <a:pt x="524286" y="303584"/>
                                </a:lnTo>
                                <a:cubicBezTo>
                                  <a:pt x="524286" y="301078"/>
                                  <a:pt x="524286" y="298500"/>
                                  <a:pt x="524286" y="295993"/>
                                </a:cubicBezTo>
                                <a:cubicBezTo>
                                  <a:pt x="524286" y="287113"/>
                                  <a:pt x="522996" y="279450"/>
                                  <a:pt x="522996" y="270570"/>
                                </a:cubicBezTo>
                                <a:lnTo>
                                  <a:pt x="458302" y="275655"/>
                                </a:lnTo>
                                <a:cubicBezTo>
                                  <a:pt x="458302" y="275655"/>
                                  <a:pt x="457013" y="275655"/>
                                  <a:pt x="457013" y="275655"/>
                                </a:cubicBezTo>
                                <a:cubicBezTo>
                                  <a:pt x="450636" y="275655"/>
                                  <a:pt x="444332" y="270570"/>
                                  <a:pt x="444332" y="264268"/>
                                </a:cubicBezTo>
                                <a:cubicBezTo>
                                  <a:pt x="443042" y="256605"/>
                                  <a:pt x="448129" y="250303"/>
                                  <a:pt x="455723" y="250303"/>
                                </a:cubicBezTo>
                                <a:lnTo>
                                  <a:pt x="520489" y="245219"/>
                                </a:lnTo>
                                <a:cubicBezTo>
                                  <a:pt x="519199" y="232472"/>
                                  <a:pt x="517981" y="219796"/>
                                  <a:pt x="516692" y="208338"/>
                                </a:cubicBezTo>
                                <a:lnTo>
                                  <a:pt x="453216" y="213422"/>
                                </a:lnTo>
                                <a:cubicBezTo>
                                  <a:pt x="453216" y="213422"/>
                                  <a:pt x="451926" y="213422"/>
                                  <a:pt x="451926" y="213422"/>
                                </a:cubicBezTo>
                                <a:cubicBezTo>
                                  <a:pt x="445621" y="213422"/>
                                  <a:pt x="439245" y="208338"/>
                                  <a:pt x="439245" y="202036"/>
                                </a:cubicBezTo>
                                <a:cubicBezTo>
                                  <a:pt x="437956" y="194373"/>
                                  <a:pt x="443042" y="188071"/>
                                  <a:pt x="450636" y="188071"/>
                                </a:cubicBezTo>
                                <a:lnTo>
                                  <a:pt x="511605" y="182986"/>
                                </a:lnTo>
                                <a:cubicBezTo>
                                  <a:pt x="510315" y="172817"/>
                                  <a:pt x="507808" y="162648"/>
                                  <a:pt x="505229" y="152479"/>
                                </a:cubicBezTo>
                                <a:lnTo>
                                  <a:pt x="443042" y="165154"/>
                                </a:lnTo>
                                <a:cubicBezTo>
                                  <a:pt x="441753" y="165154"/>
                                  <a:pt x="441753" y="165154"/>
                                  <a:pt x="440535" y="165154"/>
                                </a:cubicBezTo>
                                <a:cubicBezTo>
                                  <a:pt x="434158" y="165154"/>
                                  <a:pt x="429072" y="161359"/>
                                  <a:pt x="427782" y="155057"/>
                                </a:cubicBezTo>
                                <a:cubicBezTo>
                                  <a:pt x="426564" y="147394"/>
                                  <a:pt x="431651" y="141021"/>
                                  <a:pt x="437956" y="139803"/>
                                </a:cubicBezTo>
                                <a:lnTo>
                                  <a:pt x="498924" y="127056"/>
                                </a:lnTo>
                                <a:cubicBezTo>
                                  <a:pt x="496345" y="116887"/>
                                  <a:pt x="493837" y="106789"/>
                                  <a:pt x="490040" y="97837"/>
                                </a:cubicBezTo>
                                <a:lnTo>
                                  <a:pt x="435448" y="118176"/>
                                </a:lnTo>
                                <a:cubicBezTo>
                                  <a:pt x="432869" y="119465"/>
                                  <a:pt x="431651" y="119465"/>
                                  <a:pt x="430361" y="119465"/>
                                </a:cubicBezTo>
                                <a:cubicBezTo>
                                  <a:pt x="425275" y="119465"/>
                                  <a:pt x="421478" y="116887"/>
                                  <a:pt x="418898" y="111874"/>
                                </a:cubicBezTo>
                                <a:cubicBezTo>
                                  <a:pt x="416391" y="105500"/>
                                  <a:pt x="420188" y="97837"/>
                                  <a:pt x="426564" y="95331"/>
                                </a:cubicBezTo>
                                <a:lnTo>
                                  <a:pt x="481156" y="74993"/>
                                </a:lnTo>
                                <a:cubicBezTo>
                                  <a:pt x="477359" y="64823"/>
                                  <a:pt x="472273" y="54726"/>
                                  <a:pt x="468404" y="45774"/>
                                </a:cubicBezTo>
                                <a:lnTo>
                                  <a:pt x="417681" y="72486"/>
                                </a:lnTo>
                                <a:cubicBezTo>
                                  <a:pt x="415101" y="73775"/>
                                  <a:pt x="413883" y="73775"/>
                                  <a:pt x="411304" y="73775"/>
                                </a:cubicBezTo>
                                <a:cubicBezTo>
                                  <a:pt x="406218" y="73775"/>
                                  <a:pt x="402420" y="71197"/>
                                  <a:pt x="399913" y="67402"/>
                                </a:cubicBezTo>
                                <a:cubicBezTo>
                                  <a:pt x="396044" y="61028"/>
                                  <a:pt x="398623" y="53437"/>
                                  <a:pt x="405000" y="49641"/>
                                </a:cubicBezTo>
                                <a:lnTo>
                                  <a:pt x="457013" y="21640"/>
                                </a:lnTo>
                                <a:lnTo>
                                  <a:pt x="445297" y="0"/>
                                </a:lnTo>
                                <a:lnTo>
                                  <a:pt x="476332" y="0"/>
                                </a:lnTo>
                                <a:lnTo>
                                  <a:pt x="481156" y="8965"/>
                                </a:lnTo>
                                <a:lnTo>
                                  <a:pt x="498265" y="0"/>
                                </a:lnTo>
                                <a:lnTo>
                                  <a:pt x="550257" y="0"/>
                                </a:lnTo>
                                <a:lnTo>
                                  <a:pt x="547140" y="3880"/>
                                </a:lnTo>
                                <a:lnTo>
                                  <a:pt x="492548" y="33098"/>
                                </a:lnTo>
                                <a:cubicBezTo>
                                  <a:pt x="497634" y="43268"/>
                                  <a:pt x="502721" y="54726"/>
                                  <a:pt x="506518" y="64823"/>
                                </a:cubicBezTo>
                                <a:lnTo>
                                  <a:pt x="562400" y="43268"/>
                                </a:lnTo>
                                <a:cubicBezTo>
                                  <a:pt x="568705" y="40690"/>
                                  <a:pt x="576370" y="44557"/>
                                  <a:pt x="578878" y="50859"/>
                                </a:cubicBezTo>
                                <a:cubicBezTo>
                                  <a:pt x="581457" y="57232"/>
                                  <a:pt x="577588" y="64823"/>
                                  <a:pt x="571284" y="67402"/>
                                </a:cubicBezTo>
                                <a:lnTo>
                                  <a:pt x="515402" y="88957"/>
                                </a:lnTo>
                                <a:cubicBezTo>
                                  <a:pt x="519199" y="100416"/>
                                  <a:pt x="522996" y="110585"/>
                                  <a:pt x="525575" y="121971"/>
                                </a:cubicBezTo>
                                <a:lnTo>
                                  <a:pt x="581457" y="110585"/>
                                </a:lnTo>
                                <a:cubicBezTo>
                                  <a:pt x="589051" y="109296"/>
                                  <a:pt x="595356" y="114380"/>
                                  <a:pt x="596645" y="120754"/>
                                </a:cubicBezTo>
                                <a:cubicBezTo>
                                  <a:pt x="597935" y="128345"/>
                                  <a:pt x="592848" y="134719"/>
                                  <a:pt x="586472" y="136008"/>
                                </a:cubicBezTo>
                                <a:lnTo>
                                  <a:pt x="531880" y="147394"/>
                                </a:lnTo>
                                <a:cubicBezTo>
                                  <a:pt x="534459" y="158852"/>
                                  <a:pt x="536967" y="170239"/>
                                  <a:pt x="539546" y="181697"/>
                                </a:cubicBezTo>
                                <a:lnTo>
                                  <a:pt x="596645" y="176613"/>
                                </a:lnTo>
                                <a:cubicBezTo>
                                  <a:pt x="604240" y="175324"/>
                                  <a:pt x="610616" y="180408"/>
                                  <a:pt x="610616" y="188071"/>
                                </a:cubicBezTo>
                                <a:cubicBezTo>
                                  <a:pt x="611905" y="195662"/>
                                  <a:pt x="606819" y="202036"/>
                                  <a:pt x="599225" y="202036"/>
                                </a:cubicBezTo>
                                <a:lnTo>
                                  <a:pt x="544632" y="205831"/>
                                </a:lnTo>
                                <a:cubicBezTo>
                                  <a:pt x="545850" y="218507"/>
                                  <a:pt x="547140" y="229965"/>
                                  <a:pt x="548430" y="242641"/>
                                </a:cubicBezTo>
                                <a:lnTo>
                                  <a:pt x="601732" y="238845"/>
                                </a:lnTo>
                                <a:cubicBezTo>
                                  <a:pt x="609326" y="237556"/>
                                  <a:pt x="615703" y="242641"/>
                                  <a:pt x="615703" y="250303"/>
                                </a:cubicBezTo>
                                <a:cubicBezTo>
                                  <a:pt x="616992" y="257894"/>
                                  <a:pt x="611905" y="264268"/>
                                  <a:pt x="604240" y="264268"/>
                                </a:cubicBezTo>
                                <a:lnTo>
                                  <a:pt x="550937" y="268064"/>
                                </a:lnTo>
                                <a:cubicBezTo>
                                  <a:pt x="552227" y="276944"/>
                                  <a:pt x="552227" y="285824"/>
                                  <a:pt x="552227" y="294704"/>
                                </a:cubicBezTo>
                                <a:cubicBezTo>
                                  <a:pt x="552227" y="297282"/>
                                  <a:pt x="552227" y="299789"/>
                                  <a:pt x="552227" y="302367"/>
                                </a:cubicBezTo>
                                <a:lnTo>
                                  <a:pt x="604240" y="302367"/>
                                </a:lnTo>
                                <a:cubicBezTo>
                                  <a:pt x="611905" y="302367"/>
                                  <a:pt x="616992" y="307451"/>
                                  <a:pt x="616992" y="315042"/>
                                </a:cubicBezTo>
                                <a:cubicBezTo>
                                  <a:pt x="616992" y="322633"/>
                                  <a:pt x="610616" y="327718"/>
                                  <a:pt x="604240" y="327718"/>
                                </a:cubicBezTo>
                                <a:lnTo>
                                  <a:pt x="550937" y="327718"/>
                                </a:lnTo>
                                <a:cubicBezTo>
                                  <a:pt x="550937" y="340465"/>
                                  <a:pt x="549719" y="353141"/>
                                  <a:pt x="548430" y="364599"/>
                                </a:cubicBezTo>
                                <a:lnTo>
                                  <a:pt x="600443" y="368395"/>
                                </a:lnTo>
                                <a:cubicBezTo>
                                  <a:pt x="606819" y="369684"/>
                                  <a:pt x="611905" y="374768"/>
                                  <a:pt x="611905" y="382359"/>
                                </a:cubicBezTo>
                                <a:cubicBezTo>
                                  <a:pt x="611905" y="388733"/>
                                  <a:pt x="605529" y="393818"/>
                                  <a:pt x="599225" y="393818"/>
                                </a:cubicBezTo>
                                <a:cubicBezTo>
                                  <a:pt x="599225" y="393818"/>
                                  <a:pt x="597935" y="393818"/>
                                  <a:pt x="597935" y="393818"/>
                                </a:cubicBezTo>
                                <a:lnTo>
                                  <a:pt x="544632" y="388733"/>
                                </a:lnTo>
                                <a:cubicBezTo>
                                  <a:pt x="543343" y="401409"/>
                                  <a:pt x="540835" y="412867"/>
                                  <a:pt x="538256" y="425543"/>
                                </a:cubicBezTo>
                                <a:lnTo>
                                  <a:pt x="590341" y="433134"/>
                                </a:lnTo>
                                <a:cubicBezTo>
                                  <a:pt x="596645" y="433134"/>
                                  <a:pt x="601732" y="440796"/>
                                  <a:pt x="600443" y="447098"/>
                                </a:cubicBezTo>
                                <a:cubicBezTo>
                                  <a:pt x="599225" y="452183"/>
                                  <a:pt x="594138" y="457268"/>
                                  <a:pt x="587762" y="457268"/>
                                </a:cubicBezTo>
                                <a:cubicBezTo>
                                  <a:pt x="586472" y="457268"/>
                                  <a:pt x="586472" y="457268"/>
                                  <a:pt x="585254" y="457268"/>
                                </a:cubicBezTo>
                                <a:lnTo>
                                  <a:pt x="531880" y="448387"/>
                                </a:lnTo>
                                <a:cubicBezTo>
                                  <a:pt x="529372" y="458557"/>
                                  <a:pt x="526865" y="468726"/>
                                  <a:pt x="522996" y="478895"/>
                                </a:cubicBezTo>
                                <a:lnTo>
                                  <a:pt x="581457" y="494077"/>
                                </a:lnTo>
                                <a:cubicBezTo>
                                  <a:pt x="587762" y="495366"/>
                                  <a:pt x="591559" y="503029"/>
                                  <a:pt x="590341" y="509331"/>
                                </a:cubicBezTo>
                                <a:cubicBezTo>
                                  <a:pt x="587762" y="514415"/>
                                  <a:pt x="582675" y="518211"/>
                                  <a:pt x="577588" y="518211"/>
                                </a:cubicBezTo>
                                <a:cubicBezTo>
                                  <a:pt x="576370" y="518211"/>
                                  <a:pt x="575081" y="518211"/>
                                  <a:pt x="573791" y="518211"/>
                                </a:cubicBezTo>
                                <a:lnTo>
                                  <a:pt x="514112" y="503029"/>
                                </a:lnTo>
                                <a:cubicBezTo>
                                  <a:pt x="510315" y="514415"/>
                                  <a:pt x="506518" y="525874"/>
                                  <a:pt x="501432" y="537260"/>
                                </a:cubicBezTo>
                                <a:lnTo>
                                  <a:pt x="547140" y="555092"/>
                                </a:lnTo>
                                <a:cubicBezTo>
                                  <a:pt x="553516" y="557599"/>
                                  <a:pt x="557313" y="565261"/>
                                  <a:pt x="554734" y="571563"/>
                                </a:cubicBezTo>
                                <a:cubicBezTo>
                                  <a:pt x="553516" y="576648"/>
                                  <a:pt x="548430" y="579226"/>
                                  <a:pt x="543343" y="579226"/>
                                </a:cubicBezTo>
                                <a:cubicBezTo>
                                  <a:pt x="540764" y="579226"/>
                                  <a:pt x="539546" y="577937"/>
                                  <a:pt x="538256" y="577937"/>
                                </a:cubicBezTo>
                                <a:lnTo>
                                  <a:pt x="490040" y="560177"/>
                                </a:lnTo>
                                <a:cubicBezTo>
                                  <a:pt x="483664" y="574141"/>
                                  <a:pt x="477288" y="588106"/>
                                  <a:pt x="469694" y="600782"/>
                                </a:cubicBezTo>
                                <a:lnTo>
                                  <a:pt x="522996" y="630000"/>
                                </a:lnTo>
                                <a:cubicBezTo>
                                  <a:pt x="529372" y="633796"/>
                                  <a:pt x="531880" y="641458"/>
                                  <a:pt x="528083" y="647760"/>
                                </a:cubicBezTo>
                                <a:cubicBezTo>
                                  <a:pt x="525575" y="651628"/>
                                  <a:pt x="521778" y="654134"/>
                                  <a:pt x="516692" y="654134"/>
                                </a:cubicBezTo>
                                <a:cubicBezTo>
                                  <a:pt x="514112" y="654134"/>
                                  <a:pt x="512894" y="654134"/>
                                  <a:pt x="510315" y="652845"/>
                                </a:cubicBezTo>
                                <a:lnTo>
                                  <a:pt x="457013" y="623627"/>
                                </a:lnTo>
                                <a:cubicBezTo>
                                  <a:pt x="449418" y="633796"/>
                                  <a:pt x="443042" y="645254"/>
                                  <a:pt x="435448" y="655423"/>
                                </a:cubicBezTo>
                                <a:lnTo>
                                  <a:pt x="484954" y="699824"/>
                                </a:lnTo>
                                <a:cubicBezTo>
                                  <a:pt x="490040" y="704908"/>
                                  <a:pt x="491258" y="712571"/>
                                  <a:pt x="486243" y="717656"/>
                                </a:cubicBezTo>
                                <a:cubicBezTo>
                                  <a:pt x="483664" y="720162"/>
                                  <a:pt x="481156" y="721451"/>
                                  <a:pt x="477288" y="721451"/>
                                </a:cubicBezTo>
                                <a:cubicBezTo>
                                  <a:pt x="473491" y="721451"/>
                                  <a:pt x="470983" y="720162"/>
                                  <a:pt x="468404" y="717656"/>
                                </a:cubicBezTo>
                                <a:lnTo>
                                  <a:pt x="421478" y="675690"/>
                                </a:lnTo>
                                <a:cubicBezTo>
                                  <a:pt x="413883" y="684642"/>
                                  <a:pt x="407507" y="693522"/>
                                  <a:pt x="399913" y="702402"/>
                                </a:cubicBezTo>
                                <a:lnTo>
                                  <a:pt x="441753" y="749381"/>
                                </a:lnTo>
                                <a:cubicBezTo>
                                  <a:pt x="445621" y="754465"/>
                                  <a:pt x="445621" y="762056"/>
                                  <a:pt x="440535" y="767141"/>
                                </a:cubicBezTo>
                                <a:cubicBezTo>
                                  <a:pt x="437956" y="769719"/>
                                  <a:pt x="434158" y="771008"/>
                                  <a:pt x="431651" y="771008"/>
                                </a:cubicBezTo>
                                <a:cubicBezTo>
                                  <a:pt x="429072" y="771008"/>
                                  <a:pt x="425275" y="769719"/>
                                  <a:pt x="422767" y="767141"/>
                                </a:cubicBezTo>
                                <a:lnTo>
                                  <a:pt x="382145" y="722740"/>
                                </a:lnTo>
                                <a:cubicBezTo>
                                  <a:pt x="373190" y="732838"/>
                                  <a:pt x="364306" y="743007"/>
                                  <a:pt x="354205" y="751959"/>
                                </a:cubicBezTo>
                                <a:lnTo>
                                  <a:pt x="388450" y="802733"/>
                                </a:lnTo>
                                <a:cubicBezTo>
                                  <a:pt x="392247" y="809107"/>
                                  <a:pt x="391029" y="816698"/>
                                  <a:pt x="384653" y="820493"/>
                                </a:cubicBezTo>
                                <a:cubicBezTo>
                                  <a:pt x="382145" y="821782"/>
                                  <a:pt x="379566" y="823071"/>
                                  <a:pt x="377059" y="823071"/>
                                </a:cubicBezTo>
                                <a:cubicBezTo>
                                  <a:pt x="373262" y="823071"/>
                                  <a:pt x="369393" y="821782"/>
                                  <a:pt x="366885" y="817987"/>
                                </a:cubicBezTo>
                                <a:lnTo>
                                  <a:pt x="333858" y="771008"/>
                                </a:lnTo>
                                <a:cubicBezTo>
                                  <a:pt x="326264" y="778599"/>
                                  <a:pt x="317380" y="784973"/>
                                  <a:pt x="309786" y="791275"/>
                                </a:cubicBezTo>
                                <a:lnTo>
                                  <a:pt x="345321" y="839542"/>
                                </a:lnTo>
                                <a:cubicBezTo>
                                  <a:pt x="349118" y="844627"/>
                                  <a:pt x="347828" y="853507"/>
                                  <a:pt x="342742" y="857303"/>
                                </a:cubicBezTo>
                                <a:cubicBezTo>
                                  <a:pt x="340234" y="858592"/>
                                  <a:pt x="337655" y="859881"/>
                                  <a:pt x="335147" y="859881"/>
                                </a:cubicBezTo>
                                <a:cubicBezTo>
                                  <a:pt x="331350" y="859881"/>
                                  <a:pt x="327553" y="858592"/>
                                  <a:pt x="324974" y="854796"/>
                                </a:cubicBezTo>
                                <a:lnTo>
                                  <a:pt x="289439" y="806528"/>
                                </a:lnTo>
                                <a:cubicBezTo>
                                  <a:pt x="285642" y="809107"/>
                                  <a:pt x="280555" y="812902"/>
                                  <a:pt x="275469" y="816698"/>
                                </a:cubicBezTo>
                                <a:lnTo>
                                  <a:pt x="312293" y="857303"/>
                                </a:lnTo>
                                <a:cubicBezTo>
                                  <a:pt x="316090" y="862387"/>
                                  <a:pt x="316090" y="870050"/>
                                  <a:pt x="311004" y="875135"/>
                                </a:cubicBezTo>
                                <a:cubicBezTo>
                                  <a:pt x="308496" y="877641"/>
                                  <a:pt x="304699" y="878930"/>
                                  <a:pt x="302120" y="878930"/>
                                </a:cubicBezTo>
                                <a:cubicBezTo>
                                  <a:pt x="430361" y="984346"/>
                                  <a:pt x="595356" y="1046578"/>
                                  <a:pt x="773103" y="1046578"/>
                                </a:cubicBezTo>
                                <a:cubicBezTo>
                                  <a:pt x="924521" y="1046578"/>
                                  <a:pt x="1065904" y="1000857"/>
                                  <a:pt x="1184982" y="924944"/>
                                </a:cubicBezTo>
                                <a:lnTo>
                                  <a:pt x="1240531" y="882278"/>
                                </a:lnTo>
                                <a:lnTo>
                                  <a:pt x="1241578" y="882726"/>
                                </a:lnTo>
                                <a:cubicBezTo>
                                  <a:pt x="1245375" y="882726"/>
                                  <a:pt x="1247883" y="881437"/>
                                  <a:pt x="1250462" y="878930"/>
                                </a:cubicBezTo>
                                <a:lnTo>
                                  <a:pt x="1263438" y="864684"/>
                                </a:lnTo>
                                <a:lnTo>
                                  <a:pt x="1296171" y="839542"/>
                                </a:lnTo>
                                <a:cubicBezTo>
                                  <a:pt x="1293591" y="838254"/>
                                  <a:pt x="1292302" y="837036"/>
                                  <a:pt x="1289794" y="835747"/>
                                </a:cubicBezTo>
                                <a:lnTo>
                                  <a:pt x="1263438" y="864684"/>
                                </a:lnTo>
                                <a:lnTo>
                                  <a:pt x="1240531" y="882278"/>
                                </a:lnTo>
                                <a:lnTo>
                                  <a:pt x="1232695" y="878930"/>
                                </a:lnTo>
                                <a:cubicBezTo>
                                  <a:pt x="1227608" y="873846"/>
                                  <a:pt x="1226318" y="866254"/>
                                  <a:pt x="1231405" y="861170"/>
                                </a:cubicBezTo>
                                <a:lnTo>
                                  <a:pt x="1268230" y="820493"/>
                                </a:lnTo>
                                <a:cubicBezTo>
                                  <a:pt x="1263143" y="817987"/>
                                  <a:pt x="1259346" y="814120"/>
                                  <a:pt x="1254259" y="810324"/>
                                </a:cubicBezTo>
                                <a:lnTo>
                                  <a:pt x="1218724" y="858592"/>
                                </a:lnTo>
                                <a:cubicBezTo>
                                  <a:pt x="1216145" y="862387"/>
                                  <a:pt x="1212348" y="863676"/>
                                  <a:pt x="1208551" y="863676"/>
                                </a:cubicBezTo>
                                <a:cubicBezTo>
                                  <a:pt x="1205972" y="863676"/>
                                  <a:pt x="1203464" y="862387"/>
                                  <a:pt x="1200957" y="861170"/>
                                </a:cubicBezTo>
                                <a:cubicBezTo>
                                  <a:pt x="1195870" y="857303"/>
                                  <a:pt x="1194580" y="848423"/>
                                  <a:pt x="1198377" y="843338"/>
                                </a:cubicBezTo>
                                <a:lnTo>
                                  <a:pt x="1233913" y="795070"/>
                                </a:lnTo>
                                <a:cubicBezTo>
                                  <a:pt x="1225029" y="788768"/>
                                  <a:pt x="1217435" y="781106"/>
                                  <a:pt x="1209840" y="774804"/>
                                </a:cubicBezTo>
                                <a:lnTo>
                                  <a:pt x="1176813" y="821782"/>
                                </a:lnTo>
                                <a:cubicBezTo>
                                  <a:pt x="1174234" y="824289"/>
                                  <a:pt x="1170437" y="826867"/>
                                  <a:pt x="1166639" y="826867"/>
                                </a:cubicBezTo>
                                <a:cubicBezTo>
                                  <a:pt x="1164132" y="826867"/>
                                  <a:pt x="1161553" y="825578"/>
                                  <a:pt x="1159045" y="824289"/>
                                </a:cubicBezTo>
                                <a:cubicBezTo>
                                  <a:pt x="1152669" y="820493"/>
                                  <a:pt x="1151451" y="812902"/>
                                  <a:pt x="1155248" y="806528"/>
                                </a:cubicBezTo>
                                <a:lnTo>
                                  <a:pt x="1189494" y="755754"/>
                                </a:lnTo>
                                <a:cubicBezTo>
                                  <a:pt x="1180610" y="745585"/>
                                  <a:pt x="1170437" y="736705"/>
                                  <a:pt x="1161553" y="726536"/>
                                </a:cubicBezTo>
                                <a:lnTo>
                                  <a:pt x="1120931" y="771008"/>
                                </a:lnTo>
                                <a:cubicBezTo>
                                  <a:pt x="1118424" y="773514"/>
                                  <a:pt x="1115844" y="774804"/>
                                  <a:pt x="1112047" y="774804"/>
                                </a:cubicBezTo>
                                <a:cubicBezTo>
                                  <a:pt x="1108250" y="774804"/>
                                  <a:pt x="1105743" y="773514"/>
                                  <a:pt x="1103164" y="771008"/>
                                </a:cubicBezTo>
                                <a:cubicBezTo>
                                  <a:pt x="1098077" y="765923"/>
                                  <a:pt x="1096859" y="758261"/>
                                  <a:pt x="1101874" y="753176"/>
                                </a:cubicBezTo>
                                <a:lnTo>
                                  <a:pt x="1143785" y="706197"/>
                                </a:lnTo>
                                <a:cubicBezTo>
                                  <a:pt x="1136191" y="697317"/>
                                  <a:pt x="1128597" y="688437"/>
                                  <a:pt x="1122221" y="679557"/>
                                </a:cubicBezTo>
                                <a:lnTo>
                                  <a:pt x="1075223" y="721451"/>
                                </a:lnTo>
                                <a:cubicBezTo>
                                  <a:pt x="1072715" y="723958"/>
                                  <a:pt x="1068918" y="725247"/>
                                  <a:pt x="1066339" y="725247"/>
                                </a:cubicBezTo>
                                <a:cubicBezTo>
                                  <a:pt x="1063831" y="725247"/>
                                  <a:pt x="1060034" y="723958"/>
                                  <a:pt x="1057455" y="721451"/>
                                </a:cubicBezTo>
                                <a:cubicBezTo>
                                  <a:pt x="1053658" y="716367"/>
                                  <a:pt x="1053658" y="708776"/>
                                  <a:pt x="1058745" y="703691"/>
                                </a:cubicBezTo>
                                <a:lnTo>
                                  <a:pt x="1108250" y="659219"/>
                                </a:lnTo>
                                <a:cubicBezTo>
                                  <a:pt x="1100656" y="649050"/>
                                  <a:pt x="1092990" y="638880"/>
                                  <a:pt x="1086686" y="627494"/>
                                </a:cubicBezTo>
                                <a:lnTo>
                                  <a:pt x="1033383" y="656641"/>
                                </a:lnTo>
                                <a:cubicBezTo>
                                  <a:pt x="1030804" y="657930"/>
                                  <a:pt x="1029514" y="657930"/>
                                  <a:pt x="1027007" y="657930"/>
                                </a:cubicBezTo>
                                <a:cubicBezTo>
                                  <a:pt x="1021920" y="657930"/>
                                  <a:pt x="1018123" y="655423"/>
                                  <a:pt x="1015615" y="651628"/>
                                </a:cubicBezTo>
                                <a:cubicBezTo>
                                  <a:pt x="1011747" y="645254"/>
                                  <a:pt x="1014326" y="637591"/>
                                  <a:pt x="1020630" y="633796"/>
                                </a:cubicBezTo>
                                <a:lnTo>
                                  <a:pt x="1068918" y="600782"/>
                                </a:lnTo>
                                <a:cubicBezTo>
                                  <a:pt x="1061252" y="586817"/>
                                  <a:pt x="1054948" y="574141"/>
                                  <a:pt x="1048571" y="560177"/>
                                </a:cubicBezTo>
                                <a:lnTo>
                                  <a:pt x="1000355" y="577937"/>
                                </a:lnTo>
                                <a:cubicBezTo>
                                  <a:pt x="997776" y="579226"/>
                                  <a:pt x="996558" y="579226"/>
                                  <a:pt x="995269" y="579226"/>
                                </a:cubicBezTo>
                                <a:cubicBezTo>
                                  <a:pt x="990182" y="579226"/>
                                  <a:pt x="986385" y="575359"/>
                                  <a:pt x="983877" y="570346"/>
                                </a:cubicBezTo>
                                <a:cubicBezTo>
                                  <a:pt x="981298" y="563972"/>
                                  <a:pt x="985095" y="556310"/>
                                  <a:pt x="991472" y="553803"/>
                                </a:cubicBezTo>
                                <a:lnTo>
                                  <a:pt x="1037180" y="536043"/>
                                </a:lnTo>
                                <a:cubicBezTo>
                                  <a:pt x="1033383" y="524585"/>
                                  <a:pt x="1028296" y="513198"/>
                                  <a:pt x="1024499" y="501740"/>
                                </a:cubicBezTo>
                                <a:lnTo>
                                  <a:pt x="964820" y="516994"/>
                                </a:lnTo>
                                <a:cubicBezTo>
                                  <a:pt x="963531" y="516994"/>
                                  <a:pt x="962241" y="516994"/>
                                  <a:pt x="961023" y="516994"/>
                                </a:cubicBezTo>
                                <a:cubicBezTo>
                                  <a:pt x="954647" y="516994"/>
                                  <a:pt x="949560" y="513198"/>
                                  <a:pt x="948271" y="508113"/>
                                </a:cubicBezTo>
                                <a:cubicBezTo>
                                  <a:pt x="945763" y="501740"/>
                                  <a:pt x="950850" y="494149"/>
                                  <a:pt x="957154" y="492860"/>
                                </a:cubicBezTo>
                                <a:lnTo>
                                  <a:pt x="1015615" y="477606"/>
                                </a:lnTo>
                                <a:cubicBezTo>
                                  <a:pt x="1011747" y="467437"/>
                                  <a:pt x="1009239" y="457268"/>
                                  <a:pt x="1006660" y="447098"/>
                                </a:cubicBezTo>
                                <a:lnTo>
                                  <a:pt x="953357" y="455979"/>
                                </a:lnTo>
                                <a:cubicBezTo>
                                  <a:pt x="952139" y="455979"/>
                                  <a:pt x="952139" y="455979"/>
                                  <a:pt x="950850" y="455979"/>
                                </a:cubicBezTo>
                                <a:cubicBezTo>
                                  <a:pt x="944474" y="455979"/>
                                  <a:pt x="939387" y="452183"/>
                                  <a:pt x="938169" y="445881"/>
                                </a:cubicBezTo>
                                <a:cubicBezTo>
                                  <a:pt x="936879" y="439507"/>
                                  <a:pt x="941966" y="433134"/>
                                  <a:pt x="948271" y="431916"/>
                                </a:cubicBezTo>
                                <a:lnTo>
                                  <a:pt x="1000355" y="424254"/>
                                </a:lnTo>
                                <a:cubicBezTo>
                                  <a:pt x="997776" y="411578"/>
                                  <a:pt x="995269" y="400120"/>
                                  <a:pt x="993979" y="387444"/>
                                </a:cubicBezTo>
                                <a:lnTo>
                                  <a:pt x="940677" y="392529"/>
                                </a:lnTo>
                                <a:cubicBezTo>
                                  <a:pt x="940677" y="392529"/>
                                  <a:pt x="939387" y="392529"/>
                                  <a:pt x="939387" y="392529"/>
                                </a:cubicBezTo>
                                <a:cubicBezTo>
                                  <a:pt x="933082" y="392529"/>
                                  <a:pt x="926706" y="387444"/>
                                  <a:pt x="926706" y="381070"/>
                                </a:cubicBezTo>
                                <a:cubicBezTo>
                                  <a:pt x="925416" y="373479"/>
                                  <a:pt x="930503" y="367106"/>
                                  <a:pt x="938169" y="367106"/>
                                </a:cubicBezTo>
                                <a:lnTo>
                                  <a:pt x="990182" y="363310"/>
                                </a:lnTo>
                                <a:cubicBezTo>
                                  <a:pt x="988892" y="350634"/>
                                  <a:pt x="988892" y="339176"/>
                                  <a:pt x="987675" y="326501"/>
                                </a:cubicBezTo>
                                <a:lnTo>
                                  <a:pt x="934300" y="326501"/>
                                </a:lnTo>
                                <a:cubicBezTo>
                                  <a:pt x="927996" y="326501"/>
                                  <a:pt x="921619" y="320127"/>
                                  <a:pt x="921619" y="313753"/>
                                </a:cubicBezTo>
                                <a:cubicBezTo>
                                  <a:pt x="921619" y="307451"/>
                                  <a:pt x="926706" y="301078"/>
                                  <a:pt x="934300" y="301078"/>
                                </a:cubicBezTo>
                                <a:lnTo>
                                  <a:pt x="986385" y="301078"/>
                                </a:lnTo>
                                <a:cubicBezTo>
                                  <a:pt x="986385" y="298500"/>
                                  <a:pt x="986385" y="295993"/>
                                  <a:pt x="986385" y="293487"/>
                                </a:cubicBezTo>
                                <a:cubicBezTo>
                                  <a:pt x="986385" y="284535"/>
                                  <a:pt x="987675" y="275655"/>
                                  <a:pt x="987675" y="266775"/>
                                </a:cubicBezTo>
                                <a:lnTo>
                                  <a:pt x="934300" y="262979"/>
                                </a:lnTo>
                                <a:cubicBezTo>
                                  <a:pt x="927996" y="261690"/>
                                  <a:pt x="922909" y="256605"/>
                                  <a:pt x="922909" y="249014"/>
                                </a:cubicBezTo>
                                <a:cubicBezTo>
                                  <a:pt x="924199" y="242641"/>
                                  <a:pt x="930503" y="236339"/>
                                  <a:pt x="936879" y="237556"/>
                                </a:cubicBezTo>
                                <a:lnTo>
                                  <a:pt x="990182" y="241352"/>
                                </a:lnTo>
                                <a:cubicBezTo>
                                  <a:pt x="991472" y="228676"/>
                                  <a:pt x="992761" y="216000"/>
                                  <a:pt x="993979" y="204542"/>
                                </a:cubicBezTo>
                                <a:lnTo>
                                  <a:pt x="939387" y="200747"/>
                                </a:lnTo>
                                <a:cubicBezTo>
                                  <a:pt x="933082" y="199458"/>
                                  <a:pt x="927996" y="194373"/>
                                  <a:pt x="927996" y="186782"/>
                                </a:cubicBezTo>
                                <a:cubicBezTo>
                                  <a:pt x="929285" y="180408"/>
                                  <a:pt x="934300" y="174106"/>
                                  <a:pt x="941966" y="175324"/>
                                </a:cubicBezTo>
                                <a:lnTo>
                                  <a:pt x="999066" y="180408"/>
                                </a:lnTo>
                                <a:cubicBezTo>
                                  <a:pt x="1001645" y="169022"/>
                                  <a:pt x="1004152" y="157563"/>
                                  <a:pt x="1006660" y="146105"/>
                                </a:cubicBezTo>
                                <a:lnTo>
                                  <a:pt x="952139" y="134719"/>
                                </a:lnTo>
                                <a:cubicBezTo>
                                  <a:pt x="944474" y="133430"/>
                                  <a:pt x="940677" y="125838"/>
                                  <a:pt x="941966" y="119465"/>
                                </a:cubicBezTo>
                                <a:cubicBezTo>
                                  <a:pt x="943184" y="111874"/>
                                  <a:pt x="950850" y="108007"/>
                                  <a:pt x="957154" y="109296"/>
                                </a:cubicBezTo>
                                <a:lnTo>
                                  <a:pt x="1013036" y="120754"/>
                                </a:lnTo>
                                <a:cubicBezTo>
                                  <a:pt x="1016833" y="109296"/>
                                  <a:pt x="1019412" y="97837"/>
                                  <a:pt x="1023210" y="87740"/>
                                </a:cubicBezTo>
                                <a:lnTo>
                                  <a:pt x="967328" y="66112"/>
                                </a:lnTo>
                                <a:cubicBezTo>
                                  <a:pt x="961023" y="63606"/>
                                  <a:pt x="957154" y="55943"/>
                                  <a:pt x="959734" y="49641"/>
                                </a:cubicBezTo>
                                <a:cubicBezTo>
                                  <a:pt x="962241" y="43268"/>
                                  <a:pt x="969907" y="39472"/>
                                  <a:pt x="976212" y="41979"/>
                                </a:cubicBezTo>
                                <a:lnTo>
                                  <a:pt x="1032093" y="63606"/>
                                </a:lnTo>
                                <a:cubicBezTo>
                                  <a:pt x="1037180" y="52148"/>
                                  <a:pt x="1040977" y="41979"/>
                                  <a:pt x="1046064" y="31809"/>
                                </a:cubicBezTo>
                                <a:lnTo>
                                  <a:pt x="991472" y="2591"/>
                                </a:lnTo>
                                <a:lnTo>
                                  <a:pt x="989390" y="0"/>
                                </a:lnTo>
                                <a:lnTo>
                                  <a:pt x="1042807" y="0"/>
                                </a:lnTo>
                                <a:lnTo>
                                  <a:pt x="1057455" y="7676"/>
                                </a:lnTo>
                                <a:lnTo>
                                  <a:pt x="1061586" y="0"/>
                                </a:lnTo>
                                <a:lnTo>
                                  <a:pt x="1097244" y="0"/>
                                </a:lnTo>
                                <a:lnTo>
                                  <a:pt x="1084106" y="24218"/>
                                </a:lnTo>
                                <a:lnTo>
                                  <a:pt x="1136191" y="52148"/>
                                </a:lnTo>
                                <a:cubicBezTo>
                                  <a:pt x="1142496" y="55943"/>
                                  <a:pt x="1145075" y="63606"/>
                                  <a:pt x="1141278" y="69908"/>
                                </a:cubicBezTo>
                                <a:cubicBezTo>
                                  <a:pt x="1138699" y="73775"/>
                                  <a:pt x="1134901" y="76282"/>
                                  <a:pt x="1129815" y="76282"/>
                                </a:cubicBezTo>
                                <a:cubicBezTo>
                                  <a:pt x="1127307" y="76282"/>
                                  <a:pt x="1124728" y="76282"/>
                                  <a:pt x="1123510" y="74993"/>
                                </a:cubicBezTo>
                                <a:lnTo>
                                  <a:pt x="1072715" y="48352"/>
                                </a:lnTo>
                                <a:cubicBezTo>
                                  <a:pt x="1067628" y="58521"/>
                                  <a:pt x="1063831" y="67402"/>
                                  <a:pt x="1060034" y="77571"/>
                                </a:cubicBezTo>
                                <a:lnTo>
                                  <a:pt x="1114626" y="97909"/>
                                </a:lnTo>
                                <a:cubicBezTo>
                                  <a:pt x="1120931" y="100416"/>
                                  <a:pt x="1124728" y="108007"/>
                                  <a:pt x="1122221" y="114380"/>
                                </a:cubicBezTo>
                                <a:cubicBezTo>
                                  <a:pt x="1120931" y="119465"/>
                                  <a:pt x="1115844" y="121971"/>
                                  <a:pt x="1110758" y="121971"/>
                                </a:cubicBezTo>
                                <a:cubicBezTo>
                                  <a:pt x="1108250" y="121971"/>
                                  <a:pt x="1106961" y="120754"/>
                                  <a:pt x="1105743" y="120754"/>
                                </a:cubicBezTo>
                                <a:lnTo>
                                  <a:pt x="1051150" y="100416"/>
                                </a:lnTo>
                                <a:cubicBezTo>
                                  <a:pt x="1047353" y="110585"/>
                                  <a:pt x="1044774" y="119465"/>
                                  <a:pt x="1042267" y="129634"/>
                                </a:cubicBezTo>
                                <a:lnTo>
                                  <a:pt x="1103164" y="142310"/>
                                </a:lnTo>
                                <a:cubicBezTo>
                                  <a:pt x="1110758" y="143599"/>
                                  <a:pt x="1114626" y="151190"/>
                                  <a:pt x="1113337" y="157563"/>
                                </a:cubicBezTo>
                                <a:cubicBezTo>
                                  <a:pt x="1112047" y="163937"/>
                                  <a:pt x="1106961" y="167733"/>
                                  <a:pt x="1100656" y="167733"/>
                                </a:cubicBezTo>
                                <a:cubicBezTo>
                                  <a:pt x="1099366" y="167733"/>
                                  <a:pt x="1099366" y="167733"/>
                                  <a:pt x="1098077" y="167733"/>
                                </a:cubicBezTo>
                                <a:lnTo>
                                  <a:pt x="1035890" y="155057"/>
                                </a:lnTo>
                                <a:cubicBezTo>
                                  <a:pt x="1033383" y="165154"/>
                                  <a:pt x="1032093" y="175324"/>
                                  <a:pt x="1029514" y="185493"/>
                                </a:cubicBezTo>
                                <a:lnTo>
                                  <a:pt x="1090483" y="190577"/>
                                </a:lnTo>
                                <a:cubicBezTo>
                                  <a:pt x="1096859" y="191866"/>
                                  <a:pt x="1101874" y="196951"/>
                                  <a:pt x="1101874" y="204542"/>
                                </a:cubicBezTo>
                                <a:cubicBezTo>
                                  <a:pt x="1101874" y="210916"/>
                                  <a:pt x="1095569" y="216000"/>
                                  <a:pt x="1089193" y="216000"/>
                                </a:cubicBezTo>
                                <a:cubicBezTo>
                                  <a:pt x="1089193" y="216000"/>
                                  <a:pt x="1087975" y="216000"/>
                                  <a:pt x="1087975" y="216000"/>
                                </a:cubicBezTo>
                                <a:lnTo>
                                  <a:pt x="1024499" y="210916"/>
                                </a:lnTo>
                                <a:cubicBezTo>
                                  <a:pt x="1023210" y="223591"/>
                                  <a:pt x="1021920" y="235050"/>
                                  <a:pt x="1020630" y="247725"/>
                                </a:cubicBezTo>
                                <a:lnTo>
                                  <a:pt x="1085396" y="252810"/>
                                </a:lnTo>
                                <a:cubicBezTo>
                                  <a:pt x="1091772" y="254099"/>
                                  <a:pt x="1096859" y="259184"/>
                                  <a:pt x="1096859" y="266775"/>
                                </a:cubicBezTo>
                                <a:cubicBezTo>
                                  <a:pt x="1096859" y="273148"/>
                                  <a:pt x="1090483" y="278233"/>
                                  <a:pt x="1084106" y="278233"/>
                                </a:cubicBezTo>
                                <a:cubicBezTo>
                                  <a:pt x="1084106" y="278233"/>
                                  <a:pt x="1082888" y="278233"/>
                                  <a:pt x="1082888" y="278233"/>
                                </a:cubicBezTo>
                                <a:lnTo>
                                  <a:pt x="1018123" y="273148"/>
                                </a:lnTo>
                                <a:cubicBezTo>
                                  <a:pt x="1016833" y="282028"/>
                                  <a:pt x="1016833" y="289619"/>
                                  <a:pt x="1016833" y="298500"/>
                                </a:cubicBezTo>
                                <a:cubicBezTo>
                                  <a:pt x="1016833" y="301078"/>
                                  <a:pt x="1016833" y="303584"/>
                                  <a:pt x="1016833" y="306162"/>
                                </a:cubicBezTo>
                                <a:lnTo>
                                  <a:pt x="1082888" y="306162"/>
                                </a:lnTo>
                                <a:cubicBezTo>
                                  <a:pt x="1089193" y="306162"/>
                                  <a:pt x="1095569" y="312536"/>
                                  <a:pt x="1095569" y="318838"/>
                                </a:cubicBezTo>
                                <a:cubicBezTo>
                                  <a:pt x="1095569" y="325212"/>
                                  <a:pt x="1090483" y="331585"/>
                                  <a:pt x="1082888" y="331585"/>
                                </a:cubicBezTo>
                                <a:lnTo>
                                  <a:pt x="1018123" y="331585"/>
                                </a:lnTo>
                                <a:cubicBezTo>
                                  <a:pt x="1018123" y="342972"/>
                                  <a:pt x="1019412" y="354430"/>
                                  <a:pt x="1020630" y="365817"/>
                                </a:cubicBezTo>
                                <a:lnTo>
                                  <a:pt x="1086686" y="360732"/>
                                </a:lnTo>
                                <a:cubicBezTo>
                                  <a:pt x="1094280" y="359515"/>
                                  <a:pt x="1100656" y="364599"/>
                                  <a:pt x="1100656" y="372190"/>
                                </a:cubicBezTo>
                                <a:cubicBezTo>
                                  <a:pt x="1101874" y="379781"/>
                                  <a:pt x="1096859" y="386155"/>
                                  <a:pt x="1089193" y="386155"/>
                                </a:cubicBezTo>
                                <a:lnTo>
                                  <a:pt x="1024499" y="391240"/>
                                </a:lnTo>
                                <a:cubicBezTo>
                                  <a:pt x="1025717" y="402698"/>
                                  <a:pt x="1028296" y="414084"/>
                                  <a:pt x="1030804" y="425543"/>
                                </a:cubicBezTo>
                                <a:lnTo>
                                  <a:pt x="1095569" y="415373"/>
                                </a:lnTo>
                                <a:cubicBezTo>
                                  <a:pt x="1101874" y="414084"/>
                                  <a:pt x="1108250" y="419169"/>
                                  <a:pt x="1109540" y="425543"/>
                                </a:cubicBezTo>
                                <a:cubicBezTo>
                                  <a:pt x="1110758" y="431916"/>
                                  <a:pt x="1105743" y="438218"/>
                                  <a:pt x="1099366" y="439507"/>
                                </a:cubicBezTo>
                                <a:lnTo>
                                  <a:pt x="1035890" y="449676"/>
                                </a:lnTo>
                                <a:cubicBezTo>
                                  <a:pt x="1038398" y="458557"/>
                                  <a:pt x="1042267" y="468726"/>
                                  <a:pt x="1044774" y="477606"/>
                                </a:cubicBezTo>
                                <a:lnTo>
                                  <a:pt x="1100656" y="462352"/>
                                </a:lnTo>
                                <a:cubicBezTo>
                                  <a:pt x="1106961" y="459846"/>
                                  <a:pt x="1114626" y="464930"/>
                                  <a:pt x="1115844" y="471232"/>
                                </a:cubicBezTo>
                                <a:cubicBezTo>
                                  <a:pt x="1118424" y="477606"/>
                                  <a:pt x="1113337" y="485197"/>
                                  <a:pt x="1106961" y="486486"/>
                                </a:cubicBezTo>
                                <a:lnTo>
                                  <a:pt x="1052368" y="500451"/>
                                </a:lnTo>
                                <a:cubicBezTo>
                                  <a:pt x="1056237" y="511909"/>
                                  <a:pt x="1061252" y="522078"/>
                                  <a:pt x="1065121" y="532247"/>
                                </a:cubicBezTo>
                                <a:lnTo>
                                  <a:pt x="1129815" y="508113"/>
                                </a:lnTo>
                                <a:cubicBezTo>
                                  <a:pt x="1136191" y="505535"/>
                                  <a:pt x="1143785" y="509331"/>
                                  <a:pt x="1146364" y="515705"/>
                                </a:cubicBezTo>
                                <a:cubicBezTo>
                                  <a:pt x="1148872" y="522078"/>
                                  <a:pt x="1145075" y="529669"/>
                                  <a:pt x="1138699" y="532247"/>
                                </a:cubicBezTo>
                                <a:lnTo>
                                  <a:pt x="1075223" y="556310"/>
                                </a:lnTo>
                                <a:cubicBezTo>
                                  <a:pt x="1081599" y="569057"/>
                                  <a:pt x="1087975" y="581732"/>
                                  <a:pt x="1094280" y="593191"/>
                                </a:cubicBezTo>
                                <a:lnTo>
                                  <a:pt x="1145075" y="565261"/>
                                </a:lnTo>
                                <a:cubicBezTo>
                                  <a:pt x="1151451" y="561394"/>
                                  <a:pt x="1159045" y="563972"/>
                                  <a:pt x="1162842" y="570346"/>
                                </a:cubicBezTo>
                                <a:cubicBezTo>
                                  <a:pt x="1166639" y="576648"/>
                                  <a:pt x="1164132" y="584311"/>
                                  <a:pt x="1157756" y="588106"/>
                                </a:cubicBezTo>
                                <a:lnTo>
                                  <a:pt x="1108250" y="616036"/>
                                </a:lnTo>
                                <a:cubicBezTo>
                                  <a:pt x="1113337" y="626205"/>
                                  <a:pt x="1119713" y="635085"/>
                                  <a:pt x="1126018" y="643965"/>
                                </a:cubicBezTo>
                                <a:lnTo>
                                  <a:pt x="1164132" y="608444"/>
                                </a:lnTo>
                                <a:cubicBezTo>
                                  <a:pt x="1169219" y="604577"/>
                                  <a:pt x="1176813" y="604577"/>
                                  <a:pt x="1181899" y="609662"/>
                                </a:cubicBezTo>
                                <a:cubicBezTo>
                                  <a:pt x="1185697" y="614746"/>
                                  <a:pt x="1185697" y="622409"/>
                                  <a:pt x="1180610" y="627494"/>
                                </a:cubicBezTo>
                                <a:lnTo>
                                  <a:pt x="1139988" y="664303"/>
                                </a:lnTo>
                                <a:cubicBezTo>
                                  <a:pt x="1146364" y="673183"/>
                                  <a:pt x="1152669" y="680774"/>
                                  <a:pt x="1159045" y="688437"/>
                                </a:cubicBezTo>
                                <a:lnTo>
                                  <a:pt x="1195870" y="647760"/>
                                </a:lnTo>
                                <a:cubicBezTo>
                                  <a:pt x="1200957" y="642676"/>
                                  <a:pt x="1208551" y="641458"/>
                                  <a:pt x="1213637" y="646543"/>
                                </a:cubicBezTo>
                                <a:cubicBezTo>
                                  <a:pt x="1218724" y="651628"/>
                                  <a:pt x="1219942" y="659219"/>
                                  <a:pt x="1214855" y="664303"/>
                                </a:cubicBezTo>
                                <a:lnTo>
                                  <a:pt x="1175523" y="707486"/>
                                </a:lnTo>
                                <a:cubicBezTo>
                                  <a:pt x="1183189" y="716367"/>
                                  <a:pt x="1192073" y="725247"/>
                                  <a:pt x="1200957" y="734127"/>
                                </a:cubicBezTo>
                                <a:lnTo>
                                  <a:pt x="1232695" y="687148"/>
                                </a:lnTo>
                                <a:cubicBezTo>
                                  <a:pt x="1236492" y="680774"/>
                                  <a:pt x="1244086" y="679557"/>
                                  <a:pt x="1250462" y="683353"/>
                                </a:cubicBezTo>
                                <a:cubicBezTo>
                                  <a:pt x="1256767" y="687148"/>
                                  <a:pt x="1258056" y="694739"/>
                                  <a:pt x="1254259" y="701113"/>
                                </a:cubicBezTo>
                                <a:lnTo>
                                  <a:pt x="1219942" y="750670"/>
                                </a:lnTo>
                                <a:cubicBezTo>
                                  <a:pt x="1227608" y="756972"/>
                                  <a:pt x="1235202" y="764634"/>
                                  <a:pt x="1244086" y="771008"/>
                                </a:cubicBezTo>
                                <a:lnTo>
                                  <a:pt x="1278331" y="723958"/>
                                </a:lnTo>
                                <a:cubicBezTo>
                                  <a:pt x="1282200" y="718873"/>
                                  <a:pt x="1291084" y="717656"/>
                                  <a:pt x="1296171" y="721451"/>
                                </a:cubicBezTo>
                                <a:cubicBezTo>
                                  <a:pt x="1301186" y="725247"/>
                                  <a:pt x="1302475" y="734127"/>
                                  <a:pt x="1298678" y="739211"/>
                                </a:cubicBezTo>
                                <a:lnTo>
                                  <a:pt x="1264433" y="786190"/>
                                </a:lnTo>
                                <a:cubicBezTo>
                                  <a:pt x="1269448" y="790057"/>
                                  <a:pt x="1275824" y="793853"/>
                                  <a:pt x="1280911" y="797648"/>
                                </a:cubicBezTo>
                                <a:lnTo>
                                  <a:pt x="1324040" y="750670"/>
                                </a:lnTo>
                                <a:cubicBezTo>
                                  <a:pt x="1329126" y="745585"/>
                                  <a:pt x="1336792" y="744296"/>
                                  <a:pt x="1341807" y="749381"/>
                                </a:cubicBezTo>
                                <a:cubicBezTo>
                                  <a:pt x="1346894" y="754465"/>
                                  <a:pt x="1348184" y="762056"/>
                                  <a:pt x="1343097" y="767141"/>
                                </a:cubicBezTo>
                                <a:lnTo>
                                  <a:pt x="1303765" y="811613"/>
                                </a:lnTo>
                                <a:cubicBezTo>
                                  <a:pt x="1306272" y="814120"/>
                                  <a:pt x="1308851" y="815409"/>
                                  <a:pt x="1311359" y="816698"/>
                                </a:cubicBezTo>
                                <a:cubicBezTo>
                                  <a:pt x="1442108" y="682064"/>
                                  <a:pt x="1522133" y="497944"/>
                                  <a:pt x="1522133" y="298571"/>
                                </a:cubicBezTo>
                                <a:cubicBezTo>
                                  <a:pt x="1522133" y="197596"/>
                                  <a:pt x="1501822" y="101382"/>
                                  <a:pt x="1465320" y="13584"/>
                                </a:cubicBezTo>
                                <a:lnTo>
                                  <a:pt x="1458103" y="0"/>
                                </a:lnTo>
                                <a:lnTo>
                                  <a:pt x="1488337" y="0"/>
                                </a:lnTo>
                                <a:lnTo>
                                  <a:pt x="1531716" y="139024"/>
                                </a:lnTo>
                                <a:cubicBezTo>
                                  <a:pt x="1542060" y="189304"/>
                                  <a:pt x="1547495" y="241370"/>
                                  <a:pt x="1547495" y="294704"/>
                                </a:cubicBezTo>
                                <a:cubicBezTo>
                                  <a:pt x="1547495" y="721451"/>
                                  <a:pt x="1199667" y="1069423"/>
                                  <a:pt x="773103" y="1069423"/>
                                </a:cubicBezTo>
                                <a:cubicBezTo>
                                  <a:pt x="558603" y="1069423"/>
                                  <a:pt x="364306" y="981768"/>
                                  <a:pt x="223456" y="839542"/>
                                </a:cubicBezTo>
                                <a:cubicBezTo>
                                  <a:pt x="222166" y="839542"/>
                                  <a:pt x="220876" y="837036"/>
                                  <a:pt x="219587" y="835747"/>
                                </a:cubicBezTo>
                                <a:cubicBezTo>
                                  <a:pt x="83751" y="696028"/>
                                  <a:pt x="0" y="505535"/>
                                  <a:pt x="0" y="295993"/>
                                </a:cubicBezTo>
                                <a:cubicBezTo>
                                  <a:pt x="0" y="243607"/>
                                  <a:pt x="5235" y="192413"/>
                                  <a:pt x="15209" y="1429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Baseball player - right">
                          <a:extLst/>
                        </wps:cNvPr>
                        <wps:cNvSpPr/>
                        <wps:spPr>
                          <a:xfrm>
                            <a:off x="8794127" y="1433526"/>
                            <a:ext cx="810274" cy="1266151"/>
                          </a:xfrm>
                          <a:custGeom>
                            <a:avLst/>
                            <a:gdLst>
                              <a:gd name="connsiteX0" fmla="*/ 284166 w 810274"/>
                              <a:gd name="connsiteY0" fmla="*/ 543691 h 1266151"/>
                              <a:gd name="connsiteX1" fmla="*/ 242394 w 810274"/>
                              <a:gd name="connsiteY1" fmla="*/ 557074 h 1266151"/>
                              <a:gd name="connsiteX2" fmla="*/ 249090 w 810274"/>
                              <a:gd name="connsiteY2" fmla="*/ 555401 h 1266151"/>
                              <a:gd name="connsiteX3" fmla="*/ 182285 w 810274"/>
                              <a:gd name="connsiteY3" fmla="*/ 506947 h 1266151"/>
                              <a:gd name="connsiteX4" fmla="*/ 224019 w 810274"/>
                              <a:gd name="connsiteY4" fmla="*/ 558747 h 1266151"/>
                              <a:gd name="connsiteX5" fmla="*/ 185595 w 810274"/>
                              <a:gd name="connsiteY5" fmla="*/ 510293 h 1266151"/>
                              <a:gd name="connsiteX6" fmla="*/ 160562 w 810274"/>
                              <a:gd name="connsiteY6" fmla="*/ 416790 h 1266151"/>
                              <a:gd name="connsiteX7" fmla="*/ 127159 w 810274"/>
                              <a:gd name="connsiteY7" fmla="*/ 441884 h 1266151"/>
                              <a:gd name="connsiteX8" fmla="*/ 147208 w 810274"/>
                              <a:gd name="connsiteY8" fmla="*/ 455207 h 1266151"/>
                              <a:gd name="connsiteX9" fmla="*/ 178937 w 810274"/>
                              <a:gd name="connsiteY9" fmla="*/ 498642 h 1266151"/>
                              <a:gd name="connsiteX10" fmla="*/ 764963 w 810274"/>
                              <a:gd name="connsiteY10" fmla="*/ 240412 h 1266151"/>
                              <a:gd name="connsiteX11" fmla="*/ 808389 w 810274"/>
                              <a:gd name="connsiteY11" fmla="*/ 283820 h 1266151"/>
                              <a:gd name="connsiteX12" fmla="*/ 764963 w 810274"/>
                              <a:gd name="connsiteY12" fmla="*/ 327228 h 1266151"/>
                              <a:gd name="connsiteX13" fmla="*/ 721537 w 810274"/>
                              <a:gd name="connsiteY13" fmla="*/ 283820 h 1266151"/>
                              <a:gd name="connsiteX14" fmla="*/ 764963 w 810274"/>
                              <a:gd name="connsiteY14" fmla="*/ 240412 h 1266151"/>
                              <a:gd name="connsiteX15" fmla="*/ 621867 w 810274"/>
                              <a:gd name="connsiteY15" fmla="*/ 116 h 1266151"/>
                              <a:gd name="connsiteX16" fmla="*/ 658289 w 810274"/>
                              <a:gd name="connsiteY16" fmla="*/ 41167 h 1266151"/>
                              <a:gd name="connsiteX17" fmla="*/ 489603 w 810274"/>
                              <a:gd name="connsiteY17" fmla="*/ 178105 h 1266151"/>
                              <a:gd name="connsiteX18" fmla="*/ 437825 w 810274"/>
                              <a:gd name="connsiteY18" fmla="*/ 214789 h 1266151"/>
                              <a:gd name="connsiteX19" fmla="*/ 437825 w 810274"/>
                              <a:gd name="connsiteY19" fmla="*/ 259897 h 1266151"/>
                              <a:gd name="connsiteX20" fmla="*/ 315895 w 810274"/>
                              <a:gd name="connsiteY20" fmla="*/ 314983 h 1266151"/>
                              <a:gd name="connsiteX21" fmla="*/ 314221 w 810274"/>
                              <a:gd name="connsiteY21" fmla="*/ 314983 h 1266151"/>
                              <a:gd name="connsiteX22" fmla="*/ 304215 w 810274"/>
                              <a:gd name="connsiteY22" fmla="*/ 309964 h 1266151"/>
                              <a:gd name="connsiteX23" fmla="*/ 242394 w 810274"/>
                              <a:gd name="connsiteY23" fmla="*/ 353400 h 1266151"/>
                              <a:gd name="connsiteX24" fmla="*/ 207318 w 810274"/>
                              <a:gd name="connsiteY24" fmla="*/ 380106 h 1266151"/>
                              <a:gd name="connsiteX25" fmla="*/ 285840 w 810274"/>
                              <a:gd name="connsiteY25" fmla="*/ 540345 h 1266151"/>
                              <a:gd name="connsiteX26" fmla="*/ 297520 w 810274"/>
                              <a:gd name="connsiteY26" fmla="*/ 518657 h 1266151"/>
                              <a:gd name="connsiteX27" fmla="*/ 297520 w 810274"/>
                              <a:gd name="connsiteY27" fmla="*/ 363377 h 1266151"/>
                              <a:gd name="connsiteX28" fmla="*/ 350971 w 810274"/>
                              <a:gd name="connsiteY28" fmla="*/ 341689 h 1266151"/>
                              <a:gd name="connsiteX29" fmla="*/ 421124 w 810274"/>
                              <a:gd name="connsiteY29" fmla="*/ 345035 h 1266151"/>
                              <a:gd name="connsiteX30" fmla="*/ 476249 w 810274"/>
                              <a:gd name="connsiteY30" fmla="*/ 284931 h 1266151"/>
                              <a:gd name="connsiteX31" fmla="*/ 477885 w 810274"/>
                              <a:gd name="connsiteY31" fmla="*/ 279912 h 1266151"/>
                              <a:gd name="connsiteX32" fmla="*/ 566413 w 810274"/>
                              <a:gd name="connsiteY32" fmla="*/ 289949 h 1266151"/>
                              <a:gd name="connsiteX33" fmla="*/ 609859 w 810274"/>
                              <a:gd name="connsiteY33" fmla="*/ 380106 h 1266151"/>
                              <a:gd name="connsiteX34" fmla="*/ 608185 w 810274"/>
                              <a:gd name="connsiteY34" fmla="*/ 501988 h 1266151"/>
                              <a:gd name="connsiteX35" fmla="*/ 691691 w 810274"/>
                              <a:gd name="connsiteY35" fmla="*/ 937716 h 1266151"/>
                              <a:gd name="connsiteX36" fmla="*/ 703371 w 810274"/>
                              <a:gd name="connsiteY36" fmla="*/ 976073 h 1266151"/>
                              <a:gd name="connsiteX37" fmla="*/ 810274 w 810274"/>
                              <a:gd name="connsiteY37" fmla="*/ 1179747 h 1266151"/>
                              <a:gd name="connsiteX38" fmla="*/ 810274 w 810274"/>
                              <a:gd name="connsiteY38" fmla="*/ 1191457 h 1266151"/>
                              <a:gd name="connsiteX39" fmla="*/ 741795 w 810274"/>
                              <a:gd name="connsiteY39" fmla="*/ 1214818 h 1266151"/>
                              <a:gd name="connsiteX40" fmla="*/ 624887 w 810274"/>
                              <a:gd name="connsiteY40" fmla="*/ 1062884 h 1266151"/>
                              <a:gd name="connsiteX41" fmla="*/ 566413 w 810274"/>
                              <a:gd name="connsiteY41" fmla="*/ 977745 h 1266151"/>
                              <a:gd name="connsiteX42" fmla="*/ 509652 w 810274"/>
                              <a:gd name="connsiteY42" fmla="*/ 869247 h 1266151"/>
                              <a:gd name="connsiteX43" fmla="*/ 372694 w 810274"/>
                              <a:gd name="connsiteY43" fmla="*/ 1017835 h 1266151"/>
                              <a:gd name="connsiteX44" fmla="*/ 335944 w 810274"/>
                              <a:gd name="connsiteY44" fmla="*/ 1246543 h 1266151"/>
                              <a:gd name="connsiteX45" fmla="*/ 262443 w 810274"/>
                              <a:gd name="connsiteY45" fmla="*/ 1229874 h 1266151"/>
                              <a:gd name="connsiteX46" fmla="*/ 255747 w 810274"/>
                              <a:gd name="connsiteY46" fmla="*/ 1126334 h 1266151"/>
                              <a:gd name="connsiteX47" fmla="*/ 365998 w 810274"/>
                              <a:gd name="connsiteY47" fmla="*/ 794146 h 1266151"/>
                              <a:gd name="connsiteX48" fmla="*/ 407771 w 810274"/>
                              <a:gd name="connsiteY48" fmla="*/ 744019 h 1266151"/>
                              <a:gd name="connsiteX49" fmla="*/ 407771 w 810274"/>
                              <a:gd name="connsiteY49" fmla="*/ 718986 h 1266151"/>
                              <a:gd name="connsiteX50" fmla="*/ 384374 w 810274"/>
                              <a:gd name="connsiteY50" fmla="*/ 652190 h 1266151"/>
                              <a:gd name="connsiteX51" fmla="*/ 376004 w 810274"/>
                              <a:gd name="connsiteY51" fmla="*/ 610487 h 1266151"/>
                              <a:gd name="connsiteX52" fmla="*/ 265791 w 810274"/>
                              <a:gd name="connsiteY52" fmla="*/ 680569 h 1266151"/>
                              <a:gd name="connsiteX53" fmla="*/ 193964 w 810274"/>
                              <a:gd name="connsiteY53" fmla="*/ 647231 h 1266151"/>
                              <a:gd name="connsiteX54" fmla="*/ 82077 w 810274"/>
                              <a:gd name="connsiteY54" fmla="*/ 475222 h 1266151"/>
                              <a:gd name="connsiteX55" fmla="*/ 58681 w 810274"/>
                              <a:gd name="connsiteY55" fmla="*/ 493624 h 1266151"/>
                              <a:gd name="connsiteX56" fmla="*/ 36958 w 810274"/>
                              <a:gd name="connsiteY56" fmla="*/ 525349 h 1266151"/>
                              <a:gd name="connsiteX57" fmla="*/ 3555 w 810274"/>
                              <a:gd name="connsiteY57" fmla="*/ 485259 h 1266151"/>
                              <a:gd name="connsiteX58" fmla="*/ 47001 w 810274"/>
                              <a:gd name="connsiteY58" fmla="*/ 461898 h 1266151"/>
                              <a:gd name="connsiteX59" fmla="*/ 155540 w 810274"/>
                              <a:gd name="connsiteY59" fmla="*/ 380106 h 1266151"/>
                              <a:gd name="connsiteX60" fmla="*/ 162236 w 810274"/>
                              <a:gd name="connsiteY60" fmla="*/ 360031 h 1266151"/>
                              <a:gd name="connsiteX61" fmla="*/ 190616 w 810274"/>
                              <a:gd name="connsiteY61" fmla="*/ 353400 h 1266151"/>
                              <a:gd name="connsiteX62" fmla="*/ 255747 w 810274"/>
                              <a:gd name="connsiteY62" fmla="*/ 303273 h 1266151"/>
                              <a:gd name="connsiteX63" fmla="*/ 270813 w 810274"/>
                              <a:gd name="connsiteY63" fmla="*/ 289949 h 1266151"/>
                              <a:gd name="connsiteX64" fmla="*/ 232389 w 810274"/>
                              <a:gd name="connsiteY64" fmla="*/ 173086 h 1266151"/>
                              <a:gd name="connsiteX65" fmla="*/ 269139 w 810274"/>
                              <a:gd name="connsiteY65" fmla="*/ 136342 h 1266151"/>
                              <a:gd name="connsiteX66" fmla="*/ 285840 w 810274"/>
                              <a:gd name="connsiteY66" fmla="*/ 126305 h 1266151"/>
                              <a:gd name="connsiteX67" fmla="*/ 414428 w 810274"/>
                              <a:gd name="connsiteY67" fmla="*/ 169740 h 1266151"/>
                              <a:gd name="connsiteX68" fmla="*/ 614843 w 810274"/>
                              <a:gd name="connsiteY68" fmla="*/ 1137 h 1266151"/>
                              <a:gd name="connsiteX69" fmla="*/ 621867 w 810274"/>
                              <a:gd name="connsiteY69" fmla="*/ 116 h 12661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</a:cxnLst>
                            <a:rect l="l" t="t" r="r" b="b"/>
                            <a:pathLst>
                              <a:path w="810274" h="1266151">
                                <a:moveTo>
                                  <a:pt x="284166" y="543691"/>
                                </a:moveTo>
                                <a:lnTo>
                                  <a:pt x="242394" y="557074"/>
                                </a:lnTo>
                                <a:lnTo>
                                  <a:pt x="249090" y="555401"/>
                                </a:lnTo>
                                <a:close/>
                                <a:moveTo>
                                  <a:pt x="182285" y="506947"/>
                                </a:moveTo>
                                <a:lnTo>
                                  <a:pt x="224019" y="558747"/>
                                </a:lnTo>
                                <a:lnTo>
                                  <a:pt x="185595" y="510293"/>
                                </a:lnTo>
                                <a:close/>
                                <a:moveTo>
                                  <a:pt x="160562" y="416790"/>
                                </a:moveTo>
                                <a:lnTo>
                                  <a:pt x="127159" y="441884"/>
                                </a:lnTo>
                                <a:cubicBezTo>
                                  <a:pt x="135491" y="443556"/>
                                  <a:pt x="142187" y="448515"/>
                                  <a:pt x="147208" y="455207"/>
                                </a:cubicBezTo>
                                <a:lnTo>
                                  <a:pt x="178937" y="498642"/>
                                </a:lnTo>
                                <a:close/>
                                <a:moveTo>
                                  <a:pt x="764963" y="240412"/>
                                </a:moveTo>
                                <a:cubicBezTo>
                                  <a:pt x="788947" y="240412"/>
                                  <a:pt x="808389" y="259846"/>
                                  <a:pt x="808389" y="283820"/>
                                </a:cubicBezTo>
                                <a:cubicBezTo>
                                  <a:pt x="808389" y="307794"/>
                                  <a:pt x="788947" y="327228"/>
                                  <a:pt x="764963" y="327228"/>
                                </a:cubicBezTo>
                                <a:cubicBezTo>
                                  <a:pt x="740979" y="327228"/>
                                  <a:pt x="721537" y="307794"/>
                                  <a:pt x="721537" y="283820"/>
                                </a:cubicBezTo>
                                <a:cubicBezTo>
                                  <a:pt x="721537" y="259846"/>
                                  <a:pt x="740979" y="240412"/>
                                  <a:pt x="764963" y="240412"/>
                                </a:cubicBezTo>
                                <a:close/>
                                <a:moveTo>
                                  <a:pt x="621867" y="116"/>
                                </a:moveTo>
                                <a:cubicBezTo>
                                  <a:pt x="634478" y="-752"/>
                                  <a:pt x="659544" y="2362"/>
                                  <a:pt x="658289" y="41167"/>
                                </a:cubicBezTo>
                                <a:lnTo>
                                  <a:pt x="489603" y="178105"/>
                                </a:lnTo>
                                <a:lnTo>
                                  <a:pt x="437825" y="214789"/>
                                </a:lnTo>
                                <a:cubicBezTo>
                                  <a:pt x="441173" y="229845"/>
                                  <a:pt x="441173" y="244841"/>
                                  <a:pt x="437825" y="259897"/>
                                </a:cubicBezTo>
                                <a:cubicBezTo>
                                  <a:pt x="422798" y="311637"/>
                                  <a:pt x="364325" y="338344"/>
                                  <a:pt x="315895" y="314983"/>
                                </a:cubicBezTo>
                                <a:lnTo>
                                  <a:pt x="314221" y="314983"/>
                                </a:lnTo>
                                <a:cubicBezTo>
                                  <a:pt x="310873" y="313310"/>
                                  <a:pt x="307525" y="311637"/>
                                  <a:pt x="304215" y="309964"/>
                                </a:cubicBezTo>
                                <a:lnTo>
                                  <a:pt x="242394" y="353400"/>
                                </a:lnTo>
                                <a:lnTo>
                                  <a:pt x="207318" y="380106"/>
                                </a:lnTo>
                                <a:lnTo>
                                  <a:pt x="285840" y="540345"/>
                                </a:lnTo>
                                <a:lnTo>
                                  <a:pt x="297520" y="518657"/>
                                </a:lnTo>
                                <a:lnTo>
                                  <a:pt x="297520" y="363377"/>
                                </a:lnTo>
                                <a:cubicBezTo>
                                  <a:pt x="307525" y="345035"/>
                                  <a:pt x="330922" y="336671"/>
                                  <a:pt x="350971" y="341689"/>
                                </a:cubicBezTo>
                                <a:cubicBezTo>
                                  <a:pt x="396053" y="355073"/>
                                  <a:pt x="421124" y="345035"/>
                                  <a:pt x="421124" y="345035"/>
                                </a:cubicBezTo>
                                <a:lnTo>
                                  <a:pt x="476249" y="284931"/>
                                </a:lnTo>
                                <a:lnTo>
                                  <a:pt x="477885" y="279912"/>
                                </a:lnTo>
                                <a:lnTo>
                                  <a:pt x="566413" y="289949"/>
                                </a:lnTo>
                                <a:cubicBezTo>
                                  <a:pt x="594832" y="311637"/>
                                  <a:pt x="611533" y="345035"/>
                                  <a:pt x="609859" y="380106"/>
                                </a:cubicBezTo>
                                <a:lnTo>
                                  <a:pt x="608185" y="501988"/>
                                </a:lnTo>
                                <a:lnTo>
                                  <a:pt x="691691" y="937716"/>
                                </a:lnTo>
                                <a:lnTo>
                                  <a:pt x="703371" y="976073"/>
                                </a:lnTo>
                                <a:lnTo>
                                  <a:pt x="810274" y="1179747"/>
                                </a:lnTo>
                                <a:lnTo>
                                  <a:pt x="810274" y="1191457"/>
                                </a:lnTo>
                                <a:cubicBezTo>
                                  <a:pt x="810274" y="1228201"/>
                                  <a:pt x="763518" y="1243197"/>
                                  <a:pt x="741795" y="1214818"/>
                                </a:cubicBezTo>
                                <a:lnTo>
                                  <a:pt x="624887" y="1062884"/>
                                </a:lnTo>
                                <a:lnTo>
                                  <a:pt x="566413" y="977745"/>
                                </a:lnTo>
                                <a:lnTo>
                                  <a:pt x="509652" y="869247"/>
                                </a:lnTo>
                                <a:lnTo>
                                  <a:pt x="372694" y="1017835"/>
                                </a:lnTo>
                                <a:lnTo>
                                  <a:pt x="335944" y="1246543"/>
                                </a:lnTo>
                                <a:cubicBezTo>
                                  <a:pt x="317569" y="1279941"/>
                                  <a:pt x="265791" y="1268231"/>
                                  <a:pt x="262443" y="1229874"/>
                                </a:cubicBezTo>
                                <a:lnTo>
                                  <a:pt x="255747" y="1126334"/>
                                </a:lnTo>
                                <a:cubicBezTo>
                                  <a:pt x="249090" y="1006125"/>
                                  <a:pt x="287514" y="885916"/>
                                  <a:pt x="365998" y="794146"/>
                                </a:cubicBezTo>
                                <a:lnTo>
                                  <a:pt x="407771" y="744019"/>
                                </a:lnTo>
                                <a:lnTo>
                                  <a:pt x="407771" y="718986"/>
                                </a:lnTo>
                                <a:lnTo>
                                  <a:pt x="384374" y="652190"/>
                                </a:lnTo>
                                <a:lnTo>
                                  <a:pt x="376004" y="610487"/>
                                </a:lnTo>
                                <a:lnTo>
                                  <a:pt x="265791" y="680569"/>
                                </a:lnTo>
                                <a:cubicBezTo>
                                  <a:pt x="237372" y="683915"/>
                                  <a:pt x="208992" y="672264"/>
                                  <a:pt x="193964" y="647231"/>
                                </a:cubicBezTo>
                                <a:lnTo>
                                  <a:pt x="82077" y="475222"/>
                                </a:lnTo>
                                <a:lnTo>
                                  <a:pt x="58681" y="493624"/>
                                </a:lnTo>
                                <a:cubicBezTo>
                                  <a:pt x="58681" y="493624"/>
                                  <a:pt x="48637" y="516984"/>
                                  <a:pt x="36958" y="525349"/>
                                </a:cubicBezTo>
                                <a:cubicBezTo>
                                  <a:pt x="25278" y="533653"/>
                                  <a:pt x="-11472" y="493624"/>
                                  <a:pt x="3555" y="485259"/>
                                </a:cubicBezTo>
                                <a:lnTo>
                                  <a:pt x="47001" y="461898"/>
                                </a:lnTo>
                                <a:lnTo>
                                  <a:pt x="155540" y="380106"/>
                                </a:lnTo>
                                <a:cubicBezTo>
                                  <a:pt x="155540" y="373415"/>
                                  <a:pt x="158888" y="365050"/>
                                  <a:pt x="162236" y="360031"/>
                                </a:cubicBezTo>
                                <a:cubicBezTo>
                                  <a:pt x="168893" y="351727"/>
                                  <a:pt x="180611" y="348381"/>
                                  <a:pt x="190616" y="353400"/>
                                </a:cubicBezTo>
                                <a:lnTo>
                                  <a:pt x="255747" y="303273"/>
                                </a:lnTo>
                                <a:lnTo>
                                  <a:pt x="270813" y="289949"/>
                                </a:lnTo>
                                <a:cubicBezTo>
                                  <a:pt x="232389" y="263243"/>
                                  <a:pt x="210666" y="229845"/>
                                  <a:pt x="232389" y="173086"/>
                                </a:cubicBezTo>
                                <a:cubicBezTo>
                                  <a:pt x="240720" y="158030"/>
                                  <a:pt x="254074" y="144707"/>
                                  <a:pt x="269139" y="136342"/>
                                </a:cubicBezTo>
                                <a:lnTo>
                                  <a:pt x="285840" y="126305"/>
                                </a:lnTo>
                                <a:cubicBezTo>
                                  <a:pt x="334270" y="111309"/>
                                  <a:pt x="386047" y="131324"/>
                                  <a:pt x="414428" y="169740"/>
                                </a:cubicBezTo>
                                <a:lnTo>
                                  <a:pt x="614843" y="1137"/>
                                </a:lnTo>
                                <a:cubicBezTo>
                                  <a:pt x="614843" y="1137"/>
                                  <a:pt x="617663" y="405"/>
                                  <a:pt x="621867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FAF3BA" id="Group 6" o:spid="_x0000_s1026" style="position:absolute;margin-left:0;margin-top:0;width:757.45pt;height:576.7pt;z-index:-251653120;mso-position-horizontal:left;mso-position-horizontal-relative:margin;mso-position-vertical:top;mso-position-vertical-relative:margin;mso-width-relative:margin;mso-height-relative:margin" coordsize="96157,7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">
                <v:shape id="Blue rectangle" o:spid="_x0000_s1027" style="position:absolute;left:254;width:95821;height:73186;visibility:visible;mso-wrap-style:square;v-text-anchor:top" coordsize="15831,1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EtsEA&#10;AADbAAAADwAAAGRycy9kb3ducmV2LnhtbESPT4vCMBTE74LfITzBi6ypRVS6RhFBXLz5B7w+mrdt&#10;1+alNrHtfnsjCB6HmfkNs1x3phQN1a6wrGAyjkAQp1YXnCm4nHdfCxDOI2ssLZOCf3KwXvV7S0y0&#10;bflIzclnIkDYJagg975KpHRpTgbd2FbEwfu1tUEfZJ1JXWMb4KaUcRTNpMGCw0KOFW1zSm+nh1Hw&#10;V47i0YwlmTs/ZGG2+0O8uyo1HHSbbxCeOv8Jv9s/WsF8Cq8v4Q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2RLbBAAAA2wAAAA8AAAAAAAAAAAAAAAAAmAIAAGRycy9kb3du&#10;cmV2LnhtbFBLBQYAAAAABAAEAPUAAACGAwAAAAA=&#10;" path="m,12239r15830,l15830,,,,,12239xe" fillcolor="#6b78e8 [3204]" stroked="f">
                  <v:path arrowok="t" o:connecttype="custom" o:connectlocs="0,7318088;9581547,7318088;9581547,0;0,0;0,7318088" o:connectangles="0,0,0,0,0"/>
                </v:shape>
                <v:shape id="White diagonal lines" o:spid="_x0000_s1028" style="position:absolute;left:11475;top:-11378;width:73152;height:95976;rotation:90;visibility:visible;mso-wrap-style:square;v-text-anchor:middle" coordsize="7315200,959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f0jMQA&#10;AADbAAAADwAAAGRycy9kb3ducmV2LnhtbESP0WrCQBRE3wv+w3IF3+qmgq2kbkIVhEAKpdEPuGav&#10;2dTs3ZBdNf69Wyj0cZiZM8w6H20nrjT41rGCl3kCgrh2uuVGwWG/e16B8AFZY+eYFNzJQ55NntaY&#10;anfjb7pWoRERwj5FBSaEPpXS14Ys+rnriaN3coPFEOXQSD3gLcJtJxdJ8iotthwXDPa0NVSfq4tV&#10;8CP7sVxsvk5VXX4WZnsud8eiVGo2HT/eQQQaw3/4r11oBW9L+P0Sf4DM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X9IzEAAAA2wAAAA8AAAAAAAAAAAAAAAAAmAIAAGRycy9k&#10;b3ducmV2LnhtbFBLBQYAAAAABAAEAPUAAACJAwAAAAA=&#10;" path="m5493523,3119379v,-903,,-903,,-903c5491318,3114867,5492420,3109453,5497380,3106746v3858,-1805,10472,,12676,4512l7315200,6500239r,39565l5493523,3119379xm5493523,5970818v,-1805,,-1805,,-1805c5491318,5965404,5492420,5960892,5497380,5958185v3858,-1805,10472,,12676,3609l7315200,9350776r,40065l5493523,5970818xm5483602,5733499v,-903,,-903,,-903c5480847,5728084,5482500,5723573,5487460,5720866v4960,-2707,9920,,12676,3609l7315200,9132483r,40068l5483602,5733499xm5250754,7611707v-1550,-26013,12400,-51392,37200,-63573c5321022,7531891,5360151,7545427,5376685,7578814r109673,201225c5501238,7811621,5490216,7848618,5460455,7866665v-31414,18949,-72197,7219,-90935,-24364l5259847,7641076v-1102,-1805,-1102,-2707,-2204,-3609c5253509,7629120,5251270,7620379,5250754,7611707xm4930896,4040457v1585,-5415,5167,-10152,10403,-12407c4951219,4022636,4965548,4026245,4970508,4037073l7315200,8439693r,90028l4932481,4056925v-2756,-4963,-3169,-11054,-1585,-16468xm4636460,6487754v-2170,-25886,10540,-51772,35340,-63954c4704868,6406655,4743997,6418386,4762184,6450871r499316,938448c5279136,7422706,5266461,7463312,5233393,7479555v-33067,17144,-72197,5414,-90384,-27973l4643693,6513133v-4133,-8121,-6510,-16750,-7233,-25379xm4361588,6771319v2273,-5752,6820,-10490,13158,-12746c4387422,6753159,4401200,6758573,4406160,6771206l5911422,9597624r-54747,l4363172,6793765v,-1804,-1102,-2707,-1102,-3609c4359314,6783839,4359314,6777072,4361588,6771319xm4322331,r104098,l7315200,5421748r,199193l4322331,xm4135589,r21340,l7315200,5929347r,40063l4135589,xm3927581,r104463,l7315200,6163184r,199773l5667677,3268267r-1102,903c5646183,3279095,5620832,3271877,5609258,3252025r-87628,-166936c5511710,3065237,5486358,3058019,5465967,3067945v-21494,9925,-29210,36996,-19290,56848l5605400,3422570v6614,14437,6614,30680,-2204,43313l7315200,6680572r,37264l5591622,3478516v-1102,,-1102,1805,-2755,1805c5568475,3490246,5543124,3482125,5532101,3462273l4566536,1649443v-1653,-902,-1653,-1804,-2755,-3609c4553860,1625982,4563781,1600716,4584172,1589888v20392,-9926,45743,-902,55663,20754l5291812,2834235v9920,20754,35272,27973,55663,18047c5369520,2842356,5376685,2815285,5366765,2795433l5161196,2408323v-10471,-20754,-2755,-46020,17636,-56848c5178832,2351475,5179934,2351475,5179934,2351475l3927581,xm3700173,5940138v-3858,27973,1102,55946,13778,81212l4096430,6738722v1102,-903,3857,-903,4960,-1805c4111861,6731503,4115719,6719772,4110208,6709846l3700173,5940138xm3320450,4723765v,11731,2205,21656,4961,31582l3485236,5057635v-1102,-18047,-6063,-35191,-14880,-50532l3320450,4723765xm3110611,6430004v2205,-7106,7027,-13423,14191,-17935c3139683,6402143,3160074,6406655,3168892,6421995r494356,926718c3670964,7364053,3691355,7370370,3707889,7363151v14880,-7219,21494,-27973,12676,-43313l3564046,7026573v,-903,-1102,-1805,-1102,-3610c3556330,7006721,3562944,6986869,3579478,6979650v16533,-6316,35271,,42987,17145l3961956,7634760v,902,1102,2707,1102,3609c3969120,7654611,3963058,7675366,3946525,7681682v-16534,6317,-35823,,-42988,-17145l3835749,7539110v,-902,,-2707,-1102,-3609c3824727,7520161,3805437,7516551,3790006,7525575v-14880,9926,-18738,28875,-9920,44215l3900781,7795379v,1804,1103,2707,1103,3609c3908497,7816133,3901884,7835985,3885350,7842301v-16534,6317,-35272,,-42987,-16242l3112127,6452675v-3307,-7670,-3720,-15565,-1516,-22671xm2964701,r55430,l3080161,112734v13778,-5414,29210,1804,36926,14437l3963058,1714413v7716,15340,25352,20754,40783,12633c4018721,1719827,4024233,1701780,4016517,1686440l3868816,1410319v-6062,-9926,-4960,-24363,2756,-33387l3137942,r102921,l4252397,1899396v2756,-7219,1653,-15341,-2205,-22559l3855038,1135101v-7715,-15340,-2755,-33387,12676,-40606c3883146,1086374,3900781,1091788,3908497,1107128r712600,1338192c4628813,2460660,4623853,2477805,4608421,2485926v-15431,7219,-33067,1805,-40783,-12633l4413876,2185442v-3858,-8121,-9921,-12633,-17636,-15340l4579212,2512094v9920,6317,18738,15340,24249,25266l5675393,4548708v15431,29778,50703,43313,82668,33387l5478642,4057827v-4960,-9926,-1653,-23461,8818,-28875c5497380,4023538,5511710,4028050,5516670,4037976r276663,518853c5808764,4535173,5811520,4506298,5798844,4482836l5459353,3846676v-8818,-17144,-9920,-36996,-3858,-55946l3436531,r20965,l5465967,3771781v13778,-18949,36925,-29778,60623,-27071l3532600,r103998,l7315200,6906733r,198435l6318001,5233595v-6063,11730,-16534,21656,-27556,27972c6255724,5279614,6213839,5266981,6196203,5232693l6051258,4960182v-12676,-23462,-36926,-38802,-63379,-36997l7315200,7414550r,90796l5948749,4935817v-27005,19853,-35823,56850,-19289,87529l6191243,5514227v4960,10828,7715,22558,7715,34290l7061464,7167340v11573,23461,3858,51434,-19290,62262c7041072,7231407,7038317,7232310,7037214,7232310r277986,522397l7315200,7847351,6127864,5617095v-25352,,-49601,-14437,-61175,-36997l4478908,2601427v-11574,-23461,-10471,-51434,4960,-73090l4406160,2383057v-12676,903,-23698,-5414,-29210,-15340l4124537,1892177v-7716,-15340,-25352,-20754,-40783,-12633c4068322,1886763,4063362,1904810,4071078,1920150r428221,803997c4506464,2736780,4503157,2753023,4489930,2762046r912106,1711767c5407548,4482836,5405894,4492762,5399832,4500883l7315200,8097082r,91873l5115453,4056925v-3858,-5414,-3858,-12633,,-18949l2964701,xm2750040,6826250r160927,302289c2914825,7135758,2921438,7141172,2930256,7143879l2779249,6860540v-7716,-12633,-16534,-23462,-29209,-34290xm2711212,r53417,l4870204,3954057v4960,11730,1102,25266,-10471,31582c4848159,3991053,4834381,3987444,4828319,3975713l2711212,xm2618873,6837078r56214,103771c2682252,6956189,2700439,6962506,2715319,6953482v15431,-7219,20391,-25266,12676,-40606l2672332,6809105v-20392,3610,-39130,13536,-53459,27973xm2146562,1609852v2755,-8685,8818,-16355,17635,-20866c2181833,1579962,2203878,1586279,2212696,1604326r267845,503513c2489359,2125886,2483297,2146641,2465110,2155664v-17636,9024,-39130,2707,-47948,-15340l2148766,1636810v-4409,-8572,-4960,-18272,-2204,-26958xm2049009,r54318,l3884248,3343163v6613,10828,1102,26168,-9920,32484c3862754,3381964,3847323,3377452,3841260,3365721l2049009,xm2024764,1400619v2755,-8798,8818,-16468,17636,-20980c2060035,1370616,2081529,1376932,2090347,1394979r58419,109185c2158135,1522211,2151522,1542966,2133886,1551989v-18187,9024,-39681,2707,-48499,-15340l2026968,1428366v-4409,-9024,-4960,-18949,-2204,-27747xm1917966,r20860,l3791659,3478516v,1805,,1805,,1805c3793864,3483930,3792762,3488442,3787802,3491149v-4961,1804,-10472,,-12676,-4512l1917966,xm1450635,r55709,l3399261,3554314v6062,11730,1102,26168,-10471,32484c3377216,3591310,3363438,3587701,3355722,3577775l1450635,xm1442228,5609426v827,-2256,2480,-4061,4409,-4963c1451597,5601756,1456557,5604463,1459313,5608072l3584351,9597624r-21340,l1442779,5617095v-1377,-2707,-1377,-5414,-551,-7669xm1296732,2442613r393501,741735c1690233,3183446,1690233,3180739,1690233,3178934v1653,-50532,44641,-91138,96446,-89333l1550799,2645643v,-1805,-1653,-3610,-2755,-5414c1538123,2627596,1518834,2622181,1506158,2633010v-12675,9926,-16533,27973,-7715,41508l1646143,2950638v7165,15340,2205,33388,-12676,40606c1618036,2999366,1600400,2993951,1592684,2978611l1315470,2457953v-3857,-8121,-9920,-12633,-18738,-15340xm403364,4291537v-2204,-5414,,-9926,3858,-12633c412182,4276197,417693,4278904,419898,4282514l3250662,9597624r-21339,l403364,4291537xm,704719l,603475,1305550,3055312v4960,9925,1102,22558,-8818,28875c1285159,3090503,1271380,3087796,1263665,3076968l,704719xm,888976l,785771,1517732,3635525v1102,-902,1102,-1804,1102,-3609c1530408,3582287,1580009,3549802,1630712,3560630l,499389,,396240,1927766,4015417v1654,902,3858,902,5512,1804c1979021,4038878,2034684,4019928,2057280,3973006l1260909,2477805v,2707,1654,5414,2756,8121l1658819,3227661v7716,15340,2204,32485,-12676,40606c1630712,3275486,1613076,3270974,1605360,3255634l892760,1917443v-7715,-15340,-2756,-33388,12676,-40606c920316,1869618,938503,1874130,946219,1889470r153212,287851c1101084,2180028,1103288,2182735,1104942,2183637l,109716,,6036,1152890,2171004v3857,-7219,2755,-16242,-1103,-24363l1083448,2018506v-7715,-14437,-2756,-32484,12676,-40606c1111004,1970682,1129191,1976096,1136356,1991436r252964,475540c1397036,2481414,1414672,2486828,1430103,2479609v14881,-8121,20392,-25266,12676,-40606l1014558,1635006v-2756,-5414,-3858,-10829,-3858,-15340l148101,r55129,l1052585,1594400v6614,1804,11574,7219,15432,13535l1386565,2206196v-29209,-56848,-12676,-126330,39681,-164228l338908,r21643,l1442779,2032042v38028,-20755,84873,-20755,122900,902l536736,101003v-1103,-902,-2205,-3609,-3858,-6316c524749,78219,520374,60792,519418,43408l525418,,787286,r881453,1653955c1672597,1657565,1676455,1661174,1679211,1666588l2860264,3885478v7716,8121,15431,15340,24249,21656l2607850,3386476v-31965,-58653,-14329,-132646,41886,-168741l935935,r21069,l2666269,3209614v42988,-21656,96446,-16242,135576,12633l1085289,r20898,l2413304,2454343v-3857,-53238,24250,-102868,71095,-128134c2548880,2291920,2631549,2315381,2666269,2381253r746770,1404063c3408079,3769976,3405323,3753734,3406425,3737492v5512,-72189,66135,-127232,138883,-121818l2231434,1148637v-14880,-29778,-4960,-66775,25352,-82115c2287649,1051182,2324023,1062913,2339454,1091788l4054544,4306877v16534,30680,53459,40606,82669,25266c4167524,4315901,4177444,4278904,4162564,4250029l3862754,3688764v-15431,-29777,-3858,-66774,25352,-82114c3918417,3591310,3955342,3603041,3970774,3631916r561593,1054852c4538429,4700304,4550003,4710230,4562678,4714741r-54561,-101966c4499299,4597435,4505362,4576681,4521895,4567658v15432,-8122,35823,-1805,44641,14437l4629915,4701206v17636,-18949,20392,-46922,8818,-69481l3838505,3127500v-15432,-30680,-3858,-67677,25351,-83017c3863856,3044483,3864959,3043581,3866612,3043581r-44641,-82114c3792762,2977709,3755836,2965978,3740956,2937103l3635141,2740390v-7716,-13535,-8818,-28875,-4960,-44216l2193893,r20707,l3638999,2674518v4960,-6317,11573,-12633,19289,-16242l2910967,1254212v-7164,-15340,-2204,-33387,12676,-40606c2939074,1206387,2956710,1210899,2964426,1226239r845971,1588144c3818113,2829723,3835749,2834235,3851180,2827016v15432,-8121,20392,-25266,12676,-40606l3715053,2511192v-7164,-15340,-2204,-33387,13227,-40606c3729383,2468781,3729383,2468781,3730485,2468781l2415514,r21508,l3750876,2466976v7716,1805,13778,7219,17636,14438l4045726,3002975v7716,15340,25352,20754,40783,12633c4101390,3008389,4106350,2990342,4099185,2975002l3704031,2234169v-7716,-14438,-2756,-32485,12676,-40606c3731587,2186344,3749774,2191758,3757490,2206196r712600,1338192c4475050,3553411,4475050,3563337,4470090,3572361r661897,1244346c5138049,4826632,5151827,4832046,5162299,4825730v9920,-6316,14880,-18949,8818,-30679l4929725,4341167v-6613,-11731,-2755,-24364,8818,-30680c4950117,4304170,4962793,4307780,4968855,4319510l6946830,8031796v6614,10828,2756,23461,-8818,29777c6926439,8067890,6913763,8064280,6907701,8052550l5525488,5457378v-6063,-10827,-20392,-15339,-30312,-9023c5484705,5454671,5479745,5467304,5486358,5478132r556082,1045829c6049053,6534790,6045195,6547423,6033622,6553739v-11574,6316,-24250,2707,-30312,-9024l4422694,3578677v-2205,-902,-4961,-4512,-6063,-7219l4263971,3284510v-7716,-15340,-25352,-19852,-40783,-12633c4208307,3279095,4203347,3297143,4210512,3312483r68890,128134c4287118,3455957,4281606,3473102,4266726,3481223v-15431,7219,-33067,2707,-40783,-12633l3972978,2993049v-7164,-15340,-25351,-20754,-40232,-12633c3917315,2987635,3912355,3005682,3920071,3021022r427670,803998c4350497,3828629,4351599,3832239,4351599,3835848l5388258,5783128v15432,30680,3858,66774,-25351,82114c5332595,5880582,5295670,5868852,5280239,5839976l4968855,5257055v-11022,-23460,-36374,-36094,-61726,-32483l6005515,7288256v10471,-7219,14329,-21657,7715,-33388l5676495,6624123v-7165,-12633,-2204,-27973,10471,-34290c5699642,6581712,5714522,6587126,5721136,6599759r607336,1138771c6336188,7751163,6330677,7766503,6318001,7772820v-12676,7219,-27556,2707,-34170,-9926l6153215,7517454v-6613,-10829,-20391,-16243,-31965,-10829l7234997,9597624r-73649,l6149358,7691608v-10472,,-19290,-5414,-23148,-14438l5910171,7272915v-6063,-12632,-21494,-16242,-34170,-9925c5863325,7269306,5859467,7284646,5866081,7297279r364291,683082c6238088,7992994,6233128,8008334,6220452,8014651v-12676,8121,-28107,2707,-34169,-9926l5009638,5795761v-7716,-12633,-2205,-27973,10471,-34289c5032785,5753350,5047665,5758764,5054279,5771397r719213,1350825c5779555,7134855,5794986,7138465,5807662,7132148v12676,-6316,16534,-21656,9920,-34289l5691926,6862344v-4960,-9023,-3857,-18949,1103,-27070l4861386,5274200v-3858,14438,-1653,27973,4960,40606l5004678,5574684v15431,30681,3858,67677,-25352,83017c4949015,5673041,4912089,5661310,4896658,5632435l4383564,4667819v-16534,-29778,-53459,-40606,-82668,-25266c4270584,4659698,4260113,4695792,4275544,4725570r866363,1627846c5155685,6378682,5147969,6412069,5125373,6430116r496561,932133c5628547,7372174,5640121,7375784,5650041,7370370v9920,-6317,13778,-17145,8818,-27973l5155685,6397632v-4960,-9926,-1102,-22559,8818,-27973c5174974,6365147,5187650,6368756,5192610,6378682l6906765,9597624r-46477,l5979061,7942462v-6614,-9925,-17636,-13535,-28107,-9023c5941033,7939755,5937175,7951486,5942136,7961412r218795,411474c6165891,8381007,6162033,8394542,6151562,8399054v-9920,5414,-22596,1805,-27556,-9024l5313306,6866856v-8818,43313,-40783,79407,-82668,93845l6635593,9597624r-21012,l5213002,6966115v-57317,12633,-114082,-15340,-142190,-65872l4324043,5498887v-1654,-2708,-2756,-5415,-3858,-7218c4284362,5429405,4204449,5407749,4142173,5442940v-62277,35192,-83771,115502,-48499,177764l4470090,6325443v30312,58653,12676,129939,-40783,167838l6070547,9573919v2480,5415,2755,11957,964,17822l6066622,9597624r-34409,l6028662,9594673,4385768,6513133v-58419,15340,-120144,-10828,-148251,-64067l3945422,5899532v-7715,-15340,-19289,-28876,-33067,-40606l3914559,5862535v1654,1805,1654,2707,2756,4512c3928889,5890508,3918417,5920286,3894168,5931114v-23698,11731,-52908,1805,-64481,-22559l3818113,5886899v-20391,21656,-47947,35192,-77157,39703l5641223,9494512v4960,9024,1102,21657,-8818,27071c5621934,9526997,5609258,9522485,5604298,9512559l4429307,7310814v-1102,-902,-2756,-3609,-3858,-4511c4417733,7298181,4405058,7298181,4397342,7306303r194546,364551c4601808,7690706,4607319,7710557,4607319,7731312r6063,10828c4613382,7743945,4614484,7744847,4614484,7745749v3858,10828,-2205,20754,-12676,24364c4592990,7804402,4568741,7832375,4538429,7848618v-63379,33387,-142189,9023,-176359,-54142l2451332,4204009v2755,5414,3858,12633,2755,18949l2573130,4445840v2755,4512,3857,10828,2755,15340l4009903,7153805v8818,15340,12676,33387,11574,50532c4017619,7256673,3972978,7295474,3921173,7291865l5148788,9597624r-55580,l3088979,5833660v-1102,-2707,-2755,-6317,-2755,-9926l2396771,4528856v-24250,-46020,-81566,-63164,-127309,-39703c2223719,4513516,2206083,4570365,2230332,4616385r457431,858138c2698785,5495278,2701541,5518738,2696581,5540396v-11574,51434,-62277,81211,-112980,70383l4472294,9158836v,903,1654,903,1654,2707c4480010,9172372,4475050,9187712,4462374,9193126v-11573,6316,-27005,902,-31965,-11731l2940177,6384096v,-902,-1103,-902,-1103,-2707c2933012,6369659,2917581,6367854,2906007,6374170v-11574,6317,-13778,21657,-7716,32485l3497912,7534598v5511,10829,1653,23461,-8818,29778c3477520,7572497,3462640,7568888,3456026,7557157l1075733,3086894v,-1805,-1654,-1805,-1654,-2707c1068017,3072456,1072977,3058019,1085653,3052604v11573,-6316,27004,-1804,31965,11731l2516364,5690186v,1804,1102,1804,1102,2707c2523529,5704623,2538960,5706428,2550534,5700111v11573,-6316,13778,-20754,7715,-32484l2297569,5177649v-4960,-8121,-2756,-19853,3858,-27974l1943198,4478325v-1103,902,-2756,902,-3858,1804c1927766,4486446,1913988,4481934,1907375,4470203l,888976xm,1503027r,-40067l1917846,5063953v,902,,902,,902c1920602,5069366,1918948,5073878,1913988,5076585v-4960,2707,-9920,902,-12676,-3609l,1503027xm,1951136l,1691154,1361213,4247322v5511,9926,1654,22559,-8818,27973c1342475,4279807,1329800,4276197,1324288,4266271l152053,2064526v-4960,-9926,-16534,-13535,-28108,-9023c114025,2060917,110167,2073550,115127,2083476r219898,411473c339985,2504875,336127,2517508,326207,2522020v-8818,5414,-21494,1805,-27005,-8121l,1951136xm,2855562l,2751261,558780,3800656v6063,11731,1103,25266,-10471,31583c536736,3838555,522958,3834946,515242,3823215l,2855562xm,3326152l,3138326r428716,804902c441943,3944131,452965,3951350,459579,3963080r203363,381696c672863,4363726,697112,4371847,715850,4361018v19289,-9925,27005,-34289,16534,-53238l642551,4138137v-10472,-18950,-2756,-43313,16534,-53239c677823,4074972,702072,4082191,711992,4101140r335633,630746c1052585,4740910,1061403,4748128,1071874,4750836v21494,6316,42988,-5415,49601,-27071l,2617309,,2430108r492646,925688c503668,3322408,532878,3298947,567598,3292631l,2227149r,-38396l1045,2189051,586336,3289924v36926,,71095,19852,89282,53239l2229230,6264986v7164,15340,18738,27973,33067,36996l1772901,5382484v-7716,-15341,-2204,-33388,12676,-40607c1801009,5333756,1818644,5339170,1826360,5354510r513094,961910c2362601,6311908,2381339,6300177,2396771,6283935l1399241,4410648v-6063,-11731,-1102,-26168,10471,-32485c1421286,4371847,1436166,4376358,1442779,4388089r979343,1837193c2423225,6206333,2419367,6187383,2410549,6169336l1918948,5246227v-7715,-13534,-11573,-28874,-11573,-44215c1906273,5146066,1950913,5099143,2006577,5098241l546105,2355987v-2756,-4512,,-9926,3306,-12633c554922,2340647,559883,2343354,562087,2346963l2028070,5099143v29210,6317,56215,25267,69993,52337l3167790,7162828v13778,26169,15431,58653,3858,85724l4423560,9597624r-20436,l3162830,7266599v-7716,9926,-16534,18949,-28108,27071l3334228,7669049v7716,15340,2756,32485,-12675,40606c3306121,7716874,3288485,7711460,3280770,7697022l3127007,7409171v-7716,-15340,-25352,-20754,-40783,-13535c3071344,7403757,3066383,7421804,3073548,7436242r68890,128134c3145194,7570692,3146296,7577009,3145194,7583325l4217953,9597624r-55599,l3101655,7606787v-4960,-2707,-9920,-8122,-12676,-12633l2836015,7118613v-7165,-15340,-25352,-20754,-40232,-12633c2780351,7113199,2775391,7131246,2783107,7146586r427670,803998c3214635,7956900,3216288,7963217,3214635,7969533r867145,1628091l4060610,9597624,3203613,7988483v-1654,902,-3858,902,-5512,2707c3184323,7998408,3166688,7992092,3158972,7978557l2588561,6907462v,17145,3858,33387,11574,48727l2979857,7669049v17636,32485,15432,73091,-4960,103771l3947610,9597624r-21164,l2962221,7786355v-25902,25266,-61174,36094,-95344,27071l3816603,9597624r-100688,l1238313,4949354v-10471,-3611,-21494,-1805,-30862,2707c1188712,4961986,1180997,4986349,1190917,5005300r195648,366354c1397036,5390605,1389320,5414967,1370031,5424893v-18738,10830,-42987,2707,-52907,-16242l948423,4717448v-9920,-18949,-34169,-26168,-53459,-16242c876227,4711132,868511,4735496,878431,4754445r524668,984468c1409712,5749741,1409712,5764179,1403099,5775007l3439038,9597624r-99577,l,3326152xm,3698612r,-40067l3163083,9597624r-21340,l,3698612xm,4033634l,3846531,3062732,9597624r-100579,l,4033634xm,4319136r,-40068l2832599,9597624r-21339,l,4319136xm,4741813l,4554387,2685765,9597624r-99814,l,4741813xe" fillcolor="white [3212]" stroked="f" strokeweight="1pt">
                  <v:fill opacity="59110f"/>
                  <v:stroke miterlimit="4" joinstyle="miter"/>
                  <v:path arrowok="t" o:connecttype="custom" o:connectlocs="5493523,3119379;5493523,3118476;5497380,3106746;5510056,3111258;7315200,6500239;7315200,6539804;5493523,5970818;5493523,5969013;5497380,5958185;5510056,5961794;7315200,9350776;7315200,9390841;5483602,5733499;5483602,5732596;5487460,5720866;5500136,5724475;7315200,9132483;7315200,9172551;5250754,7611707;5287954,7548134;5376685,7578814;5486358,7780039;5460455,7866665;5369520,7842301;5259847,7641076;5257643,7637467;5250754,7611707;4930896,4040457;4941299,4028050;4970508,4037073;7315200,8439693;7315200,8529721;4932481,4056925;4930896,4040457;4636460,6487754;4671800,6423800;4762184,6450871;5261500,7389319;5233393,7479555;5143009,7451582;4643693,6513133;4636460,6487754;4361588,6771319;4374746,6758573;4406160,6771206;5911422,9597624;5856675,9597624;4363172,6793765;4362070,6790156;4361588,6771319;4322331,0;4426429,0;7315200,5421748;7315200,5620941;4135589,0;4156929,0;7315200,5929347;7315200,5969410;3927581,0;4032044,0;7315200,6163184;7315200,6362957;5667677,3268267;5666575,3269170;5609258,3252025;5521630,3085089;5465967,3067945;5446677,3124793;5605400,3422570;5603196,3465883;7315200,6680572;7315200,6717836;5591622,3478516;5588867,3480321;5532101,3462273;4566536,1649443;4563781,1645834;4584172,1589888;4639835,1610642;5291812,2834235;5347475,2852282;5366765,2795433;5161196,2408323;5178832,2351475;5179934,2351475;3700173,5940138;3713951,6021350;4096430,6738722;4101390,6736917;4110208,6709846;3320450,4723765;3325411,4755347;3485236,5057635;3470356,5007103;3110611,6430004;3124802,6412069;3168892,6421995;3663248,7348713;3707889,7363151;3720565,7319838;3564046,7026573;3562944,7022963;3579478,6979650;3622465,6996795;3961956,7634760;3963058,7638369;3946525,7681682;3903537,7664537;3835749,7539110;3834647,7535501;3790006,7525575;3780086,7569790;3900781,7795379;3901884,7798988;3885350,7842301;3842363,7826059;3112127,6452675;3110611,6430004;2964701,0;3020131,0;3080161,112734;3117087,127171;3963058,1714413;4003841,1727046;4016517,1686440;3868816,1410319;3871572,1376932;3137942,0;3240863,0;4252397,1899396;4250192,1876837;3855038,1135101;3867714,1094495;3908497,1107128;4621097,2445320;4608421,2485926;4567638,2473293;4413876,2185442;4396240,2170102;4579212,2512094;4603461,2537360;5675393,4548708;5758061,4582095;5478642,4057827;5487460,4028952;5516670,4037976;5793333,4556829;5798844,4482836;5459353,3846676;5455495,3790730;3436531,0;3457496,0;5465967,3771781;5526590,3744710;3532600,0;3636598,0;7315200,6906733;7315200,7105168;6318001,5233595;6290445,5261567;6196203,5232693;6051258,4960182;5987879,4923185;7315200,7414550;7315200,7505346;5948749,4935817;5929460,5023346;6191243,5514227;6198958,5548517;7061464,7167340;7042174,7229602;7037214,7232310;7315200,7754707;7315200,7847351;6127864,5617095;6066689,5580098;4478908,2601427;4483868,2528337;4406160,2383057;4376950,2367717;4124537,1892177;4083754,1879544;4071078,1920150;4499299,2724147;4489930,2762046;5402036,4473813;5399832,4500883;7315200,8097082;7315200,8188955;5115453,4056925;5115453,4037976;2750040,6826250;2910967,7128539;2930256,7143879;2779249,6860540;2750040,6826250;2711212,0;2764629,0;4870204,3954057;4859733,3985639;4828319,3975713;2618873,6837078;2675087,6940849;2715319,6953482;2727995,6912876;2672332,6809105;2618873,6837078;2146562,1609852;2164197,1588986;2212696,1604326;2480541,2107839;2465110,2155664;2417162,2140324;2148766,1636810;2146562,1609852;2049009,0;2103327,0;3884248,3343163;3874328,3375647;3841260,3365721;2024764,1400619;2042400,1379639;2090347,1394979;2148766,1504164;2133886,1551989;2085387,1536649;2026968,1428366;2024764,1400619;1917966,0;1938826,0;3791659,3478516;3791659,3480321;3787802,3491149;3775126,3486637;1450635,0;1506344,0;3399261,3554314;3388790,3586798;3355722,3577775;1442228,5609426;1446637,5604463;1459313,5608072;3584351,9597624;3563011,9597624;1442779,5617095;1442228,5609426;1296732,2442613;1690233,3184348;1690233,3178934;1786679,3089601;1550799,2645643;1548044,2640229;1506158,2633010;1498443,2674518;1646143,2950638;1633467,2991244;1592684,2978611;1315470,2457953;1296732,2442613;403364,4291537;407222,4278904;419898,4282514;3250662,9597624;3229323,9597624;0,704719;0,603475;1305550,3055312;1296732,3084187;1263665,3076968;0,888976;0,785771;1517732,3635525;1518834,3631916;1630712,3560630;0,499389;0,396240;1927766,4015417;1933278,4017221;2057280,3973006;1260909,2477805;1263665,2485926;1658819,3227661;1646143,3268267;1605360,3255634;892760,1917443;905436,1876837;946219,1889470;1099431,2177321;1104942,2183637;0,109716;0,6036;1152890,2171004;1151787,2146641;1083448,2018506;1096124,1977900;1136356,1991436;1389320,2466976;1430103,2479609;1442779,2439003;1014558,1635006;1010700,1619666;148101,0;203230,0;1052585,1594400;1068017,1607935;1386565,2206196;1426246,2041968;338908,0;360551,0;1442779,2032042;1565679,2032944;536736,101003;532878,94687;519418,43408;525418,0;787286,0;1668739,1653955;1679211,1666588;2860264,3885478;2884513,3907134;2607850,3386476;2649736,3217735;935935,0;957004,0;2666269,3209614;2801845,3222247;1085289,0;1106187,0;2413304,2454343;2484399,2326209;2666269,2381253;3413039,3785316;3406425,3737492;3545308,3615674;2231434,1148637;2256786,1066522;2339454,1091788;4054544,4306877;4137213,4332143;4162564,4250029;3862754,3688764;3888106,3606650;3970774,3631916;4532367,4686768;4562678,4714741;4508117,4612775;4521895,4567658;4566536,4582095;4629915,4701206;4638733,4631725;3838505,3127500;3863856,3044483;3866612,3043581;3821971,2961467;3740956,2937103;3635141,2740390;3630181,2696174;2193893,0;2214600,0;3638999,2674518;3658288,2658276;2910967,1254212;2923643,1213606;2964426,1226239;3810397,2814383;3851180,2827016;3863856,2786410;3715053,2511192;3728280,2470586;3730485,2468781;2415514,0;2437022,0;3750876,2466976;3768512,2481414;4045726,3002975;4086509,3015608;4099185,2975002;3704031,2234169;3716707,2193563;3757490,2206196;4470090,3544388;4470090,3572361;5131987,4816707;5162299,4825730;5171117,4795051;4929725,4341167;4938543,4310487;4968855,4319510;6946830,8031796;6938012,8061573;6907701,8052550;5525488,5457378;5495176,5448355;5486358,5478132;6042440,6523961;6033622,6553739;6003310,6544715;4422694,3578677;4416631,3571458;4263971,3284510;4223188,3271877;4210512,3312483;4279402,3440617;4266726,3481223;4225943,3468590;3972978,2993049;3932746,2980416;3920071,3021022;4347741,3825020;4351599,3835848;5388258,5783128;5362907,5865242;5280239,5839976;4968855,5257055;4907129,5224572;6005515,7288256;6013230,7254868;5676495,6624123;5686966,6589833;5721136,6599759;6328472,7738530;6318001,7772820;6283831,7762894;6153215,7517454;6121250,7506625;7234997,9597624;7161348,9597624;6149358,7691608;6126210,7677170;5910171,7272915;5876001,7262990;5866081,7297279;6230372,7980361;6220452,8014651;6186283,8004725;5009638,5795761;5020109,5761472;5054279,5771397;5773492,7122222;5807662,7132148;5817582,7097859;5691926,6862344;5693029,6835274;4861386,5274200;4866346,5314806;5004678,5574684;4979326,5657701;4896658,5632435;4383564,4667819;4300896,4642553;4275544,4725570;5141907,6353416;5125373,6430116;5621934,7362249;5650041,7370370;5658859,7342397;5155685,6397632;5164503,6369659;5192610,6378682;6906765,9597624;6860288,9597624;5979061,7942462;5950954,7933439;5942136,7961412;6160931,8372886;6151562,8399054;6124006,8390030;5313306,6866856;5230638,6960701;6635593,9597624;6614581,9597624;5213002,6966115;5070812,6900243;4324043,5498887;4320185,5491669;4142173,5442940;4093674,5620704;4470090,6325443;4429307,6493281;6070547,9573919;6071511,9591741;6066622,9597624;6032213,9597624;6028662,9594673;4385768,6513133;4237517,6449066;3945422,5899532;3912355,5858926;3914559,5862535;3917315,5867047;3894168,5931114;3829687,5908555;3818113,5886899;3740956,5926602;5641223,9494512;5632405,9521583;5604298,9512559;4429307,7310814;4425449,7306303;4397342,7306303;4591888,7670854;4607319,7731312;4613382,7742140;4614484,7745749;4601808,7770113;4538429,7848618;4362070,7794476;2451332,4204009;2454087,4222958;2573130,4445840;2575885,4461180;4009903,7153805;4021477,7204337;3921173,7291865;5148788,9597624;5093208,9597624;3088979,5833660;3086224,5823734;2396771,4528856;2269462,4489153;2230332,4616385;2687763,5474523;2696581,5540396;2583601,5610779;4472294,9158836;4473948,9161543;4462374,9193126;4430409,9181395;2940177,6384096;2939074,6381389;2906007,6374170;2898291,6406655;3497912,7534598;3489094,7564376;3456026,7557157;1075733,3086894;1074079,3084187;1085653,3052604;1117618,3064335;2516364,5690186;2517466,5692893;2550534,5700111;2558249,5667627;2297569,5177649;2301427,5149675;1943198,4478325;1939340,4480129;1907375,4470203;0,1503027;0,1462960;1917846,5063953;1917846,5064855;1913988,5076585;1901312,5072976;0,1951136;0,1691154;1361213,4247322;1352395,4275295;1324288,4266271;152053,2064526;123945,2055503;115127,2083476;335025,2494949;326207,2522020;299202,2513899;0,2855562;0,2751261;558780,3800656;548309,3832239;515242,3823215;0,3326152;0,3138326;428716,3943228;459579,3963080;662942,4344776;715850,4361018;732384,4307780;642551,4138137;659085,4084898;711992,4101140;1047625,4731886;1071874,4750836;1121475,4723765;0,2617309;0,2430108;492646,3355796;567598,3292631;0,2227149;0,2188753;1045,2189051;586336,3289924;675618,3343163;2229230,6264986;2262297,6301982;1772901,5382484;1785577,5341877;1826360,5354510;2339454,6316420;2396771,6283935;1399241,4410648;1409712,4378163;1442779,4388089;2422122,6225282;2410549,6169336;1918948,5246227;1907375,5202012;2006577,5098241;546105,2355987;549411,2343354;562087,2346963;2028070,5099143;2098063,5151480;3167790,7162828;3171648,7248552;4423560,9597624;4403124,9597624;3162830,7266599;3134722,7293670;3334228,7669049;3321553,7709655;3280770,7697022;3127007,7409171;3086224,7395636;3073548,7436242;3142438,7564376;3145194,7583325;4217953,9597624;4162354,9597624;3101655,7606787;3088979,7594154;2836015,7118613;2795783,7105980;2783107,7146586;3210777,7950584;3214635,7969533;4081780,9597624;4060610,9597624;3203613,7988483;3198101,7991190;3158972,7978557;2588561,6907462;2600135,6956189;2979857,7669049;2974897,7772820;3947610,9597624;3926446,9597624;2962221,7786355;2866877,7813426;3816603,9597624;3715915,9597624;1238313,4949354;1207451,4952061;1190917,5005300;1386565,5371654;1370031,5424893;1317124,5408651;948423,4717448;894964,4701206;878431,4754445;1403099,5738913;1403099,5775007;3439038,9597624;3339461,9597624;0,3698612;0,3658545;3163083,9597624;3141743,9597624;0,4033634;0,3846531;3062732,9597624;2962153,9597624;0,4319136;0,4279068;2832599,9597624;2811260,9597624;0,4741813;0,4554387;2685765,9597624;2585951,95976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Grey center shadow" o:spid="_x0000_s1029" style="position:absolute;left:3772;top:3607;width:88528;height:65556;visibility:visible;mso-wrap-style:square;v-text-anchor:top" coordsize="13962,10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CO48IA&#10;AADbAAAADwAAAGRycy9kb3ducmV2LnhtbESPT2sCMRTE7wW/Q3hCbzWrlLVsjWILW7z6h54fm9fN&#10;4uZlTdJ19dMbQfA4zMxvmMVqsK3oyYfGsYLpJANBXDndcK3gsC/fPkCEiKyxdUwKLhRgtRy9LLDQ&#10;7sxb6nexFgnCoUAFJsaukDJUhiyGieuIk/fnvMWYpK+l9nhOcNvKWZbl0mLDacFgR9+GquPu3yro&#10;fSj3efmbXb/y0/vc1DOS1Y9Sr+Nh/Qki0hCf4Ud7oxXMc7h/ST9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wI7jwgAAANsAAAAPAAAAAAAAAAAAAAAAAJgCAABkcnMvZG93&#10;bnJldi54bWxQSwUGAAAAAAQABAD1AAAAhwMAAAAA&#10;" path="m13961,10321l,10321,,,13961,r,10321xe" fillcolor="black [3213]" stroked="f">
                  <v:fill opacity="13107f"/>
                  <v:path arrowok="t" o:connecttype="custom" o:connectlocs="8852195,6554923;0,6554923;0,0;8852195,0;8852195,6554923" o:connectangles="0,0,0,0,0"/>
                </v:shape>
                <v:shape id="White center box" o:spid="_x0000_s1030" style="position:absolute;left:5040;top:4878;width:86062;height:63193;visibility:visible;mso-wrap-style:square;v-text-anchor:top" coordsize="13573,9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8rNcEA&#10;AADbAAAADwAAAGRycy9kb3ducmV2LnhtbERPy2rCQBTdC/2H4Rbc6UQptURHUUlBVz5a6Paaucmk&#10;zdwJmdGkf+8sBJeH816seluLG7W+cqxgMk5AEOdOV1wq+P76HH2A8AFZY+2YFPyTh9XyZbDAVLuO&#10;T3Q7h1LEEPYpKjAhNKmUPjdk0Y9dQxy5wrUWQ4RtKXWLXQy3tZwmybu0WHFsMNjQ1lD+d75aBVtd&#10;nH53m+x47cxPkewPs+wtuyg1fO3XcxCB+vAUP9w7rWAWx8Yv8Q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/KzXBAAAA2wAAAA8AAAAAAAAAAAAAAAAAmAIAAGRycy9kb3du&#10;cmV2LnhtbFBLBQYAAAAABAAEAPUAAACGAwAAAAA=&#10;" path="m13572,9949l,9949,,,13572,r,9949xe" stroked="f">
                  <v:path arrowok="t" o:connecttype="custom" o:connectlocs="8605543,6318664;0,6318664;0,0;8605543,0;8605543,6318664" o:connectangles="0,0,0,0,0"/>
                </v:shape>
                <v:group id="Award" o:spid="_x0000_s1031" style="position:absolute;left:40931;top:16692;width:14419;height:13910" coordorigin="40931,16692" coordsize="14439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shape id="Shape" o:spid="_x0000_s1032" style="position:absolute;left:40931;top:16692;width:14440;height:13906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Erib8A&#10;AADbAAAADwAAAGRycy9kb3ducmV2LnhtbERPy6rCMBDdX/AfwgjurqmCD6pRRBDcKPgC3Q3N2Bab&#10;SW1SrX69WQguD+c9nTemEA+qXG5ZQa8bgSBOrM45VXA8rP7HIJxH1lhYJgUvcjCftf6mGGv75B09&#10;9j4VIYRdjAoy78tYSpdkZNB1bUkcuKutDPoAq1TqCp8h3BSyH0VDaTDn0JBhScuMktu+Ngrk6H6+&#10;be3lPRxcNr5+16tXj09KddrNYgLCU+N/4q97rRWMw/rwJfwAOf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cSuJvwAAANsAAAAPAAAAAAAAAAAAAAAAAJgCAABkcnMvZG93bnJl&#10;di54bWxQSwUGAAAAAAQABAD1AAAAhAMAAAAA&#10;" path="m15806,16471r228,c16357,16235,16737,15978,17060,15662r,-78c16984,15505,16908,15505,16908,15505v-323,236,-627,493,-1026,730c15882,16313,15882,16392,15806,16471xm15331,1401v-627,-237,-855,729,-1026,986c14533,2229,15559,2229,15407,1499v627,-335,76,-1144,,-1460c15331,335,14780,986,15331,1401xm15483,1479r,79c15711,1716,15882,1795,16110,1973r76,c16186,1894,16186,1894,16186,1894v-228,-158,-399,-336,-627,-415c15483,1479,15483,1479,15483,1479xm16661,2288v,79,,79,,79c16813,2525,16984,2702,17136,2860v76,,76,,152,c17288,2781,17288,2702,17288,2702v-152,-157,-323,-335,-551,-414c16737,2288,16737,2288,16661,2288xm15331,2860v323,-79,1254,158,1254,-651c17288,2052,16813,1144,16813,828v-76,237,-779,888,-323,1302c15958,1795,15559,2702,15331,2860xm4654,15584r-76,78c4977,15998,5281,16235,5680,16471v76,,152,,152,c5832,16392,5756,16313,5756,16235v-323,-237,-627,-494,-950,-730c4730,15505,4654,15505,4654,15584xm14533,1144v152,,323,79,399,158c15008,1302,15008,1302,15008,1302v,-79,,-79,,-79c14856,1144,14685,1065,14533,986,14381,414,13583,651,13355,572v247,158,798,907,1178,572xm6212,1558r,-79c6136,1479,6136,1479,6136,1479v-228,79,-475,237,-703,415c5433,1894,5433,1894,5433,1973r76,c5737,1795,5984,1716,6212,1558xm5110,2209v-76,809,950,572,1254,651c6041,2702,5737,1795,5186,2130,5661,1716,4863,1065,4787,828v19,316,-380,1224,323,1381xm7086,1144v399,335,950,-414,1254,-572c8017,651,7238,414,7086,986v-152,79,-323,158,-475,237c6611,1223,6611,1223,6611,1302r76,c6839,1223,6915,1144,7086,1144xm6288,1479v-152,730,779,730,1102,888c7162,2130,6991,1144,6364,1381,6915,967,6288,316,6212,v,335,-551,1144,76,1479xm19795,11007v76,-335,152,-651,152,-986c19947,10021,19871,10021,19871,9942v-76,79,-152,79,-152,79c19719,10356,19643,10593,19567,10830v76,78,76,157,76,236c19719,11007,19795,11007,19795,11007xm5034,2367v-76,,-76,,-76,-79l4882,2288v-152,79,-323,237,-475,414c4407,2702,4407,2781,4407,2860v,,76,,152,c4730,2702,4806,2525,5034,2367xm19795,7595v-323,-730,-1254,-237,-1653,-237c18541,7437,19244,8423,19795,7772v779,414,1102,-730,1330,-986c20821,6944,19719,6865,19795,7595xm16034,3748v399,-79,1501,335,1577,-572c18465,3097,18161,1953,18237,1539v-228,335,-1177,887,-626,1558c16984,2624,16338,3590,16034,3748xm19871,9705v,-887,-1178,-651,-1577,-809c18617,9133,19073,10356,19871,9784v627,730,1330,-414,1653,-572c21144,9311,20042,8818,19871,9705xm19339,11915v-152,335,-323,729,-475,1065c18864,13059,18864,13138,18864,13138r228,c19244,12723,19415,12329,19567,11915v-76,,-76,,-76,-79c19415,11836,19339,11836,19339,11915xm21600,11342v-475,,-1653,-808,-2033,158c19719,10435,18313,10435,17915,10119v322,415,550,1953,1576,1559c20118,12644,21144,11500,21600,11342xm19871,9311v76,,76,-79,152,-79l20023,8995v,-335,-76,-651,-76,-986c19871,8009,19871,8009,19795,7930v,79,-76,79,-76,158c19719,8324,19795,8660,19795,8975v,79,,79,,158c19795,9212,19871,9212,19871,9311xm16889,4734v399,,1405,572,1728,-236c19472,4576,19320,3353,19472,3038v-228,237,-1330,651,-950,1381c18066,3748,17288,4576,16889,4734xm17763,3353v,,,79,-76,79c17839,3590,18009,3768,18085,3925v76,,76,,76,c18237,4004,18237,4004,18313,4004v,-79,,-79,,-157c18161,3610,17990,3432,17839,3275r-76,78xm19795,7101v-76,-335,-152,-729,-323,-1065c19472,6036,19396,6036,19320,6036v,79,,79,-76,158c19396,6431,19472,6766,19567,7082v76,79,76,79,152,79l19795,7101xm19092,5385v,,76,-79,76,-158c19092,5070,18940,4813,18845,4655v-76,,-76,,-152,c18693,4734,18693,4734,18617,4813v152,158,228,335,323,493c19016,5385,19092,5385,19092,5385xm19244,5799v-399,-729,-1253,,-1652,c17990,5878,18845,6687,19320,5878v779,237,855,-986,1102,-1302c20118,4813,19016,4971,19244,5799xm1824,9784v779,572,1178,-651,1501,-888c3002,9054,1824,8818,1748,9705,1596,8818,494,9291,95,9212v380,178,1026,1322,1729,572xm8093,17379v,-79,-76,-79,-152,-158c7466,17063,7086,16885,6611,16728v,,-76,79,-152,79c6459,16807,6459,16885,6535,16964v399,158,950,336,1406,494c8017,17458,8093,17379,8093,17379xm8568,17458v950,-809,-323,-1796,-475,-2289c8093,15662,7466,17122,8492,17458v-1102,-79,-1026,1459,-1254,1952c7637,18996,9195,18602,8568,17458xm12500,18108r-475,-887c11550,17300,11170,17458,10847,17714v-398,-237,-778,-414,-1253,-493l9195,18108v323,79,551,158,779,237c9195,19154,8796,20298,8245,21284l9746,19726r-76,1874c10069,20456,10221,19489,10847,18917v551,572,779,1559,1102,2683l11949,19746r1406,1558c12880,20318,12405,19193,11626,18365v247,-99,551,-178,874,-257xm13127,17458v1102,-336,399,-1796,475,-2289c13374,15662,12101,16629,13051,17458v-551,1144,1026,1558,1330,1952c14153,18917,14229,17379,13127,17458xm5281,13138v-228,493,-1577,1301,-855,2209c3572,14617,2774,15998,2394,16333v475,-158,2032,335,2127,-888c5737,15248,5186,13710,5281,13138xm6459,14361v-76,493,-1102,1637,-228,2288c5205,16235,4901,17793,4502,18207v475,-335,2033,-237,1805,-1460c7466,16235,6535,14854,6459,14361xm13678,17221v-76,79,-76,79,-152,158c13602,17379,13678,17458,13678,17458v551,-158,1026,-336,1501,-494c15179,16885,15179,16807,15179,16807v-76,,-76,-79,-152,-79c14628,16885,14153,17043,13678,17221xm18541,13788v-76,,-152,,-152,c18161,14203,17839,14518,17611,14854v,,,79,-76,158l17763,15012v322,-336,550,-730,854,-1066c18541,13867,18541,13867,18541,13788xm18693,13532v399,-986,-949,-1381,-1329,-1716c17592,12230,17440,13769,18617,13611v399,1144,1653,335,2128,237c20270,13788,19339,12723,18693,13532xm3154,13788v-76,79,-76,79,-76,158c3306,14282,3628,14676,3856,15012r228,c4084,14933,4084,14854,4084,14854v-323,-336,-551,-651,-778,-1066c3230,13788,3154,13788,3154,13788xm15483,16649v779,-651,-152,-1795,-323,-2288c15160,14854,14210,16235,15312,16728v-228,1223,1406,1144,1805,1459c16813,17773,16433,16235,15483,16649xm17212,15327v703,-888,-551,-1716,-855,-2209c16509,13690,15958,15228,17136,15406v152,1223,1652,730,2203,888c18864,15978,18161,14597,17212,15327xm2204,11836v-76,79,-76,79,-76,79c2204,12329,2356,12723,2603,13138v76,,76,,152,c2755,13138,2755,13059,2755,12980v-152,-336,-323,-730,-399,-1065c2299,11836,2204,11836,2204,11836xm1824,7101v76,,76,79,152,79c1976,7180,2052,7180,2052,7101r76,c2204,6766,2280,6450,2356,6214v,-79,-76,-79,-76,-158c2204,6056,2204,6056,2128,6056v-76,316,-228,710,-304,1045xm2375,5878v399,809,1253,,1652,-79c3704,5799,2774,5070,2375,5799,2603,4991,1520,4813,1197,4576v228,316,304,1539,1178,1302xm2831,4655v-152,158,-228,415,-323,572c2508,5306,2508,5385,2508,5385v76,,152,,152,-79c2660,5306,2660,5306,2736,5306v76,-158,152,-335,228,-493c2964,4734,2964,4734,2888,4655r-57,xm3078,4498v228,808,1253,236,1652,236c4331,4576,3629,3748,3078,4399,3477,3669,2451,3255,2223,3018v76,335,-19,1558,855,1480xm3078,13631v1101,157,949,-1381,1177,-1795c3932,12171,2603,12565,3002,13552v-627,-809,-1653,236,-2128,335c1425,13946,2679,14755,3078,13631xm3477,3925v76,,76,,76,c3704,3768,3780,3590,3951,3432r,-79c3875,3353,3875,3275,3799,3275v-152,157,-322,335,-398,572l3325,3847v76,78,76,78,76,157c3382,4004,3477,4004,3477,3925xm2128,11658v1026,414,1254,-1144,1576,-1558c3306,10435,1900,10435,2128,11481,1653,10494,475,11323,,11323v475,177,1501,1321,2128,335xm4008,3176v76,888,1178,493,1577,572c5262,3590,4730,2604,4084,3097,4635,2446,3609,1874,3458,1539v95,414,-304,1558,550,1637xm1824,9962v-76,79,-76,79,-152,79c1748,10376,1748,10692,1824,11027v76,,76,,152,79c1976,11027,2052,10948,2052,10869v-76,-237,-76,-493,-76,-809c1900,10041,1824,10041,1824,9962xm1653,7989r,1223l1729,9291v,-79,76,-79,152,-158c1881,9054,1881,9054,1881,8975v,-335,,-651,76,-887c1881,8009,1881,8009,1805,7930v19,59,-57,59,-152,59xm1824,7752v627,651,1330,-335,1653,-414c3154,7338,2147,6845,1900,7575,1900,6845,798,6924,494,6766v304,256,627,1401,1330,986xe" fillcolor="#00b6e1 [3206]" stroked="f" strokeweight="1pt">
                    <v:stroke miterlimit="4" joinstyle="miter"/>
                    <v:path arrowok="t" o:extrusionok="f" o:connecttype="custom" o:connectlocs="721995,695326;721995,695326;721995,695326;721995,695326" o:connectangles="0,90,180,270"/>
                  </v:shape>
                  <v:shape id="Shape" o:spid="_x0000_s1033" style="position:absolute;left:45630;top:19867;width:5164;height:5183;visibility:visible;mso-wrap-style:square;v-text-anchor:middle" coordsize="21218,21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jP7sUA&#10;AADbAAAADwAAAGRycy9kb3ducmV2LnhtbESP3WrCQBSE7wt9h+UUelPqJlJFoquoIEjBC38e4JA9&#10;zUazZ2N2NbFP7wqCl8PMfMNMZp2txJUaXzpWkPYSEMS50yUXCg771fcIhA/IGivHpOBGHmbT97cJ&#10;Ztq1vKXrLhQiQthnqMCEUGdS+tyQRd9zNXH0/lxjMUTZFFI32Ea4rWQ/SYbSYslxwWBNS0P5aXex&#10;Clbhy/jjZrH+abvb4PJ73qf/86NSnx/dfAwiUBde4Wd7rRWMUnh8iT9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WM/uxQAAANsAAAAPAAAAAAAAAAAAAAAAAJgCAABkcnMv&#10;ZG93bnJldi54bWxQSwUGAAAAAAQABAD1AAAAigMAAAAA&#10;" path="m6477,8826c4599,8245,2356,6450,1364,4549,947,3756,634,2700,1208,1802,1573,1221,2042,957,2564,905v731,-53,1461,316,2035,739c4547,1169,4547,799,4547,535,3973,218,3243,-46,2512,7,1677,60,999,482,477,1274v-678,951,-626,2271,105,3697c1886,7506,4964,9724,7312,9935,6999,9619,6686,9249,6477,8826xm9451,11044v209,1004,574,3222,-156,5546l11903,16590v-730,-2377,-417,-4542,-156,-5546c16338,9671,16286,165,16286,165r-11374,c4912,165,4860,9671,9451,11044xm7103,6872c6790,6080,6634,5288,6582,4654v,-158,-53,-317,-53,-422c6529,4126,6529,4021,6529,3915v,-159,,-264,,-264c6529,3651,6582,3756,6634,3915v52,158,156,422,261,686c6999,4865,7103,5235,7260,5605v52,158,156,370,209,528c7521,6291,7625,6503,7677,6714v52,211,157,370,209,528c7938,7348,7990,7400,7990,7506v53,106,105,159,105,264c8147,7929,8251,8087,8356,8245v104,159,156,265,260,423c8721,8774,8773,8932,8825,8985v52,105,157,211,209,264c9138,9407,9190,9460,9190,9460v,,-104,-53,-260,-158c8825,9249,8773,9196,8669,9090v-105,-52,-209,-158,-313,-264c8251,8721,8147,8562,7990,8457,7886,8298,7782,8140,7677,7981,7573,7823,7469,7612,7364,7453v-52,-158,-156,-369,-261,-581xm5486,21554r10226,l15712,16959r-10226,l5486,21554xm7469,18174r6260,l13729,20392r-6260,l7469,18174xm20721,1274c20199,482,19469,60,18686,7v-731,-53,-1409,211,-2035,528c16651,799,16651,1169,16599,1644v574,-423,1356,-792,2035,-739c19156,957,19625,1221,19990,1802v574,845,261,1954,-156,2747c18842,6450,16599,8245,14721,8826v-261,423,-522,793,-835,1109c16234,9777,19312,7506,20616,4971v783,-1373,783,-2693,105,-3697xe" fillcolor="#fdb813 [3208]" stroked="f" strokeweight="1pt">
                    <v:stroke miterlimit="4" joinstyle="miter"/>
                    <v:path arrowok="t" o:extrusionok="f" o:connecttype="custom" o:connectlocs="258236,259162;258236,259162;258236,259162;258236,259162" o:connectangles="0,90,180,270"/>
                  </v:shape>
                </v:group>
                <v:shape id="White circle - upper left" o:spid="_x0000_s1034" style="position:absolute;left:17653;width:17335;height:11239;visibility:visible;mso-wrap-style:square;v-text-anchor:top" coordsize="1092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ytxcQA&#10;AADbAAAADwAAAGRycy9kb3ducmV2LnhtbESPUWvCMBSF3wf+h3CFvc10wqRUo4yiYzAfXPUH3DV3&#10;TbG5yZrMdv/eCMIeD+ec73BWm9F24kJ9aB0reJ5lIIhrp1tuFJyOu6ccRIjIGjvHpOCPAmzWk4cV&#10;FtoN/EmXKjYiQTgUqMDE6AspQ23IYpg5T5y8b9dbjEn2jdQ9DgluOznPsoW02HJaMOipNFSfq1+r&#10;4Nz4tw932GZm74ft124oX/KfUqnH6fi6BBFpjP/he/tdK8jncPuSfo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crcXEAAAA2wAAAA8AAAAAAAAAAAAAAAAAmAIAAGRycy9k&#10;b3ducmV2LnhtbFBLBQYAAAAABAAEAPUAAACJAwAAAAA=&#10;" path="m1090,102r-4,-28l1080,44r-8,-28l1068,,24,,20,16,12,44,6,74,4,102,,132r,30l,192r4,28l6,250r6,28l20,306r8,28l38,362r10,26l60,412r14,26l90,462r16,22l122,506r18,22l160,548r20,20l202,586r22,16l246,618r24,16l294,648r26,12l346,670r28,10l400,688r28,8l458,702r28,4l516,708r30,l576,708r30,-2l634,702r30,-6l692,688r26,-8l746,670r26,-10l798,648r24,-14l846,618r22,-16l890,586r22,-18l932,548r20,-20l970,506r16,-22l1002,462r16,-24l1032,412r12,-24l1054,362r10,-28l1072,306r8,-28l1086,250r4,-30l1092,192r,-30l1092,132r-2,-30xe" stroked="f">
                  <v:path arrowok="t" o:connecttype="custom" o:connectlocs="1724025,117475;1701800,25400;38100,0;19050,69850;6350,161925;0,257175;6350,349250;19050,441325;44450,530225;76200,615950;117475,695325;168275,768350;222250,838200;285750,901700;355600,955675;428625,1006475;508000,1047750;593725,1079500;679450,1104900;771525,1120775;866775,1123950;962025,1120775;1054100,1104900;1139825,1079500;1225550,1047750;1304925,1006475;1377950,955675;1447800,901700;1511300,838200;1565275,768350;1616075,695325;1657350,615950;1689100,530225;1714500,441325;1730375,349250;1733550,257175;1730375,161925" o:connectangles="0,0,0,0,0,0,0,0,0,0,0,0,0,0,0,0,0,0,0,0,0,0,0,0,0,0,0,0,0,0,0,0,0,0,0,0,0"/>
                </v:shape>
                <v:shape id="White circle - right" o:spid="_x0000_s1035" style="position:absolute;left:84917;top:12255;width:11240;height:17129;visibility:visible;mso-wrap-style:square;v-text-anchor:top" coordsize="708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BossIA&#10;AADbAAAADwAAAGRycy9kb3ducmV2LnhtbESPQYvCMBSE78L+h/AWvNl0VxDpGsUVhEVBsS56fTTP&#10;pti8lCZq/fdGEDwOM/MNM5l1thZXan3lWMFXkoIgLpyuuFTwv18OxiB8QNZYOyYFd/Iwm370Jphp&#10;d+MdXfNQighhn6ECE0KTSekLQxZ94hri6J1cazFE2ZZSt3iLcFvL7zQdSYsVxwWDDS0MFef8YhXU&#10;93V+WC3t7+FiNoWzq+N2kQ6V6n928x8QgbrwDr/af1rBeAjPL/EH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YGiywgAAANsAAAAPAAAAAAAAAAAAAAAAAJgCAABkcnMvZG93&#10;bnJldi54bWxQSwUGAAAAAAQABAD1AAAAhwMAAAAA&#10;" path="m538,r,l510,2,484,4,456,6r-26,6l404,18r-26,6l354,34,328,44,304,54,282,66,258,78,236,92r-20,16l196,124r-20,16l158,158r-18,20l122,198r-16,20l92,238,78,260,64,284,52,306,42,330,32,354r-8,26l16,405r-6,26l6,457,2,485,,511r,28l,539r,28l2,595r4,26l10,647r6,28l24,699r8,26l42,749r10,24l64,797r14,22l92,841r14,20l122,883r18,18l158,921r18,18l196,955r20,16l236,987r22,14l282,1013r22,12l328,1037r26,8l378,1055r26,6l430,1067r26,6l484,1075r26,4l538,1079r,l582,1077r44,-6l668,1063r40,-12l708,28r,l668,16,626,8,582,2,538,r,xe" stroked="f">
                  <v:path arrowok="t" o:connecttype="custom" o:connectlocs="854075,0;768350,6350;682625,19050;600075,38100;520700,69850;447675,104775;374650,146050;311150,196850;250825,250825;193675,314325;146050,377825;101600,450850;66675,523875;38100,603250;15875,684213;3175,769938;0,855663;0,900113;9525,985838;25400,1071563;50800,1150938;82550,1227138;123825,1300163;168275,1366838;222250,1430338;279400,1490663;342900,1541463;409575,1589088;482600,1627188;561975,1658938;641350,1684338;723900,1703388;809625,1712913;854075,1712913;993775,1700213;1123950,1668463;1123950,44450;993775,12700;854075,0" o:connectangles="0,0,0,0,0,0,0,0,0,0,0,0,0,0,0,0,0,0,0,0,0,0,0,0,0,0,0,0,0,0,0,0,0,0,0,0,0,0,0"/>
                </v:shape>
                <v:shape id="White circle - left" o:spid="_x0000_s1036" style="position:absolute;top:40941;width:10668;height:17129;visibility:visible;mso-wrap-style:square;v-text-anchor:top" coordsize="672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IxMcMA&#10;AADbAAAADwAAAGRycy9kb3ducmV2LnhtbESPX2vCQBDE3wt+h2MF3+pFkVaip9iW0kKh4P/XNbcm&#10;wexeyF1N/Pa9QsHHYWZ+w8yXHVfqSo0vnRgYDRNQJJmzpeQGdtv3xykoH1AsVk7IwI08LBe9hzmm&#10;1rWypusm5CpCxKdooAihTrX2WUGMfuhqkuidXcMYomxybRtsI5wrPU6SJ81YSlwosKbXgrLL5ocN&#10;cGhbfvm+nfjrbe/G8vyxOuyOxgz63WoGKlAX7uH/9qc1MJ3A35f4A/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0IxMcMAAADbAAAADwAAAAAAAAAAAAAAAACYAgAAZHJzL2Rv&#10;d25yZXYueG1sUEsFBgAAAAAEAAQA9QAAAIgDAAAAAA==&#10;" path="m132,r,l98,,66,4,32,8,,16,,1061r,l32,1069r34,6l98,1077r34,2l132,1079r28,-2l188,1075r28,-2l242,1067r26,-6l294,1055r24,-10l342,1035r24,-10l390,1013r22,-12l434,987r22,-16l476,955r20,-16l514,921r18,-20l550,881r16,-19l580,842r14,-22l608,796r12,-22l630,750r10,-24l648,700r8,-26l662,648r4,-26l670,594r2,-26l672,540r,l672,512r-2,-28l666,458r-4,-28l656,404r-8,-26l640,354,630,330,620,306,608,282,594,260,580,238,566,216,550,196,532,176,514,158,496,140,476,122,456,106,434,92,412,78,390,64,366,52,342,42,318,32,294,24,268,16,242,10,216,6,188,2,160,,132,r,xe" stroked="f">
                  <v:path arrowok="t" o:connecttype="custom" o:connectlocs="209550,0;104775,6350;0,25400;0,1684338;104775,1706563;209550,1712913;254000,1709738;342900,1703388;425450,1684338;504825,1658938;581025,1627188;654050,1589088;723900,1541463;787400,1490663;844550,1430338;898525,1368425;942975,1301750;984250,1228725;1016000,1152525;1041400,1069975;1057275,987425;1066800,901700;1066800,857250;1063625,768350;1050925,682625;1028700,600075;1000125,523875;965200,447675;920750,377825;873125,311150;815975,250825;755650,193675;688975,146050;619125,101600;542925,66675;466725,38100;384175,15875;298450,3175;209550,0" o:connectangles="0,0,0,0,0,0,0,0,0,0,0,0,0,0,0,0,0,0,0,0,0,0,0,0,0,0,0,0,0,0,0,0,0,0,0,0,0,0,0"/>
                </v:shape>
                <v:shape id="White circle - lower right" o:spid="_x0000_s1037" style="position:absolute;left:63817;top:60882;width:17145;height:12383;visibility:visible;mso-wrap-style:square;v-text-anchor:top" coordsize="108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BGHMIA&#10;AADbAAAADwAAAGRycy9kb3ducmV2LnhtbESPT2sCMRTE70K/Q3gFb5pdUVlWo5SWgnrzz6W31+S5&#10;u+3mZUmibr99Iwgeh5n5DbNc97YVV/KhcawgH2cgiLUzDVcKTsfPUQEiRGSDrWNS8EcB1quXwRJL&#10;4268p+shViJBOJSooI6xK6UMuiaLYew64uSdnbcYk/SVNB5vCW5bOcmyubTYcFqosaP3mvTv4WIV&#10;hO1M7vwP5/g1oUv+HfVUfmilhq/92wJEpD4+w4/2xigoZnD/kn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8EYcwgAAANsAAAAPAAAAAAAAAAAAAAAAAJgCAABkcnMvZG93&#10;bnJldi54bWxQSwUGAAAAAAQABAD1AAAAhwMAAAAA&#10;" path="m1080,538r,l1080,512r-2,-28l1074,456r-4,-26l1064,404r-8,-26l1048,354r-10,-26l1026,306r-12,-24l1002,260,988,238,972,216,956,196,940,176,922,158,904,140,884,122,864,106,842,92,820,78,798,64,774,52,750,42,726,32,700,24,676,16,650,10,622,6,596,2,568,,540,r,l512,,486,2,458,6r-26,4l406,16r-26,8l354,32,330,42,306,52,284,64,260,78,238,92r-20,14l198,122r-20,18l158,158r-16,18l124,196r-16,20l94,238,80,260,66,282,54,306,44,328,34,354r-8,24l18,404r-6,26l8,456,4,484,2,512,,538r,l2,572r2,30l10,634r6,30l24,694r10,30l44,752r14,28l1024,780r,l1036,752r12,-28l1058,694r8,-30l1072,634r4,-32l1080,572r,-34l1080,538xe" stroked="f">
                  <v:path arrowok="t" o:connecttype="custom" o:connectlocs="1714500,854075;1711325,768350;1698625,682625;1676400,600075;1647825,520700;1609725,447675;1568450,377825;1517650,311150;1463675,250825;1403350,193675;1336675,146050;1266825,101600;1190625,66675;1111250,38100;1031875,15875;946150,3175;857250,0;812800,0;727075,9525;644525,25400;561975,50800;485775,82550;412750,123825;346075,168275;282575,222250;225425,279400;171450,342900;127000,412750;85725,485775;53975,561975;28575,641350;12700,723900;3175,812800;0,854075;6350,955675;25400,1054100;53975,1149350;92075,1238250;1625600,1238250;1663700,1149350;1692275,1054100;1708150,955675;1714500,854075" o:connectangles="0,0,0,0,0,0,0,0,0,0,0,0,0,0,0,0,0,0,0,0,0,0,0,0,0,0,0,0,0,0,0,0,0,0,0,0,0,0,0,0,0,0,0"/>
                </v:shape>
                <v:shape id="Baseball - bottom" o:spid="_x0000_s1038" alt="baseball" style="position:absolute;left:64592;top:61895;width:15475;height:11291;visibility:visible;mso-wrap-style:square;v-text-anchor:middle" coordsize="1547495,11290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B1H8IA&#10;AADbAAAADwAAAGRycy9kb3ducmV2LnhtbESP3YrCMBSE74V9h3AWvNPUvZBSjeIuyiqi4M8DHJpj&#10;09qclCZq9+03guDlMDPfMNN5Z2txp9aXjhWMhgkI4tzpkgsF59NqkILwAVlj7ZgU/JGH+eyjN8VM&#10;uwcf6H4MhYgQ9hkqMCE0mZQ+N2TRD11DHL2Lay2GKNtC6hYfEW5r+ZUkY2mx5LhgsKEfQ/n1eLMK&#10;9t+Vp93v1mxMWCyrZZXTaJUq1f/sFhMQgbrwDr/aa60gHcPzS/wBcv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HUfwgAAANsAAAAPAAAAAAAAAAAAAAAAAJgCAABkcnMvZG93&#10;bnJldi54bWxQSwUGAAAAAAQABAD1AAAAhwMAAAAA&#10;" path="m1213637,1123980r2547,5112l1192344,1129092r3526,-3894c1200957,1120113,1208551,1118896,1213637,1123980xm327553,1121402v5015,-3795,12681,-3795,17768,1289l351126,1129092r-27016,l327553,1121402xm773103,v426564,,774392,345466,774392,772141c1547495,878828,1525756,980591,1486482,1073225r-30374,55867l1428791,1129092r36986,-69743c1502127,971568,1522133,875695,1522133,776008v,-201951,-81243,-384853,-210774,-519487c1308851,257810,1305054,260388,1301186,262895r46998,48268c1353270,316247,1353270,323838,1348184,328923v-2508,2578,-5087,3795,-8884,3795c1336792,332718,1332924,331501,1330416,328923r-50795,-52063c1274534,280655,1268230,285740,1263143,289535r45708,44472c1313938,339092,1313938,346683,1308851,351768v-2579,2578,-5086,3867,-8883,3867c1296171,355635,1293591,354346,1291084,351768r-48288,-46979c1237710,309874,1231405,313669,1226318,318754r44419,41894c1275824,365732,1275824,373395,1270737,378480v-2507,2506,-5087,3795,-8884,3795c1258056,382275,1255549,380986,1252970,378480r-45709,-43184c1200957,341598,1194580,347972,1188204,354346r43201,39387c1237710,398746,1237710,406409,1232695,411494v-2580,2506,-5087,3795,-8884,3795c1219942,415289,1217435,414000,1214855,411494r-41839,-39388c1165350,380986,1156466,391155,1148872,401324r44419,38099c1198377,444508,1199667,452099,1194580,457183v-2507,2578,-6376,3796,-10173,3796c1180610,460979,1178102,460979,1175523,458472r-43129,-36809c1126018,430543,1119713,439423,1113337,449592r50795,34303c1170437,487691,1171726,495282,1167929,501656v-2579,2506,-6376,5084,-10173,5084c1155248,506740,1152669,505451,1150162,504162r-49506,-33014c1094280,481317,1089193,491486,1084106,501656r52085,27929c1142496,533380,1145075,541043,1141278,547345v-2579,3867,-6377,6374,-11463,6374c1127307,553719,1124728,553719,1123510,552430r-50795,-26641c1067628,535959,1063831,544839,1060034,555008r54592,20338c1120931,577853,1124728,585444,1122221,591817v-1290,5085,-6377,7591,-11463,7591c1108250,599408,1106961,598191,1105743,598191r-54593,-20338c1047353,588022,1044774,596902,1042267,607071r60897,12676c1110758,621036,1114626,628627,1113337,635001v-1290,6373,-6376,10169,-12681,10169c1099366,645170,1099366,645170,1098077,645170r-62186,-12676c1033383,642592,1032093,652761,1029514,662930r60969,5085c1096859,669304,1101874,674388,1101874,681979v,6374,-6305,11459,-12681,11459c1089193,693438,1087975,693438,1087975,693438r-63476,-5085c1023210,701029,1021920,712487,1020630,725162r64766,5085c1091772,731536,1096859,736621,1096859,744212v,6373,-6376,11458,-12753,11458c1084106,755670,1082888,755670,1082888,755670r-64765,-5085c1016833,759466,1016833,767057,1016833,775937v,2578,,5084,,7662l1082888,783599v6305,,12681,6374,12681,12676c1095569,802649,1090483,809022,1082888,809022r-64765,c1018123,820409,1019413,831867,1020630,843254r66056,-5085c1094280,836952,1100656,842036,1100656,849627v1218,7591,-3797,13965,-11463,13965l1024499,868677v1218,11458,3797,22845,6305,34303l1095569,892811v6305,-1289,12681,3795,13971,10169c1110758,909353,1105743,915655,1099366,916944r-63475,10170c1038398,935994,1042267,946163,1044774,955043r55882,-15254c1106961,937283,1114626,942367,1115844,948669v2580,6374,-2507,13965,-8883,15254l1052368,977888v3869,11458,8884,21627,12753,31796l1129815,985551v6376,-2579,13970,1217,16549,7591c1148872,999515,1145075,1007106,1138699,1009684r-63476,24063c1081599,1046494,1087975,1059170,1094280,1070628r50795,-27930c1151451,1038831,1159045,1041409,1162842,1047783v3797,6302,1290,13965,-5086,17760l1108250,1093473v5087,10169,11463,19049,17768,27929l1164132,1085882v5087,-3868,12681,-3868,17767,1217c1185697,1092184,1185697,1099846,1180610,1104931r-26664,24161l1103109,1129092r-16423,-24161l1042501,1129092r-26836,l1015615,1129065v-3868,-6374,-1289,-14037,5015,-17832l1068918,1078219v-7666,-13965,-13970,-26640,-20347,-40605l1000355,1055374v-2579,1289,-3797,1289,-5086,1289c990182,1056663,986385,1052796,983877,1047783v-2579,-6374,1218,-14036,7595,-16543l1037180,1013480v-3797,-11458,-8884,-22845,-12681,-34303l964820,994431v-1289,,-2579,,-3797,c954647,994431,949560,990635,948271,985551v-2508,-6374,2579,-13965,8884,-15254l1015615,955043v-3868,-10169,-6376,-20338,-8955,-30507l953357,933416v-1217,,-1217,,-2507,c944474,933416,939387,929620,938169,923318v-1290,-6374,3797,-12747,10102,-13965l1000355,901691v-2579,-12676,-5086,-24134,-6376,-36810l940677,869966v,,-1290,,-1290,c933082,869966,926706,864881,926706,858508v-1289,-7592,3797,-13965,11463,-13965l990182,840747v-1289,-12675,-1289,-24134,-2507,-36809l934300,803938v-6304,,-12681,-6374,-12681,-12748c921619,784888,926706,778515,934300,778515r52085,c986385,775937,986385,773430,986385,770924v,-8952,1290,-17832,1290,-26712l934300,740416v-6304,-1289,-11391,-6373,-11391,-13964c924199,720078,930503,713776,936879,714993r53303,3796c991472,706113,992761,693438,993979,681979r-54592,-3795c933082,676895,927996,671810,927996,664219v1289,-6374,6304,-12676,13970,-11458l999066,657845v2579,-11386,5087,-22844,7594,-34303l952140,612156v-7666,-1289,-11463,-8880,-10174,-15254c943184,589311,950850,585444,957155,586733r55881,11458c1016833,586733,1019413,575275,1023210,565177l967328,543550v-6305,-2507,-10173,-10170,-7594,-16472c962241,520705,969907,516909,976212,519416r55881,21627c1037180,529585,1040977,519416,1046064,509247l991472,480028v-6377,-3795,-8884,-11386,-5087,-17760c990182,455966,997776,453388,1004153,457183r53302,27930c1063831,473726,1068918,462268,1075223,452099r-48216,-33014c1020630,415289,1019413,407698,1023210,401324v3797,-6373,11391,-7591,17767,-3795l1089193,429254v7666,-11458,13971,-21556,21565,-31725l1063831,356852v-5086,-5084,-6376,-12675,-1289,-17760c1067628,334007,1075223,332718,1080309,337803r45709,39388c1133612,367021,1142496,356852,1151379,346683r-44418,-40605c1100656,300993,1100656,293402,1105743,288318v5015,-6374,12681,-6374,17767,-1289l1167929,327634v6305,-6302,12681,-12676,19057,-19050l1147582,270486v-5086,-5085,-5086,-12676,,-17760c1152669,247641,1160335,247641,1165350,252726r40622,39387c1211058,287029,1217435,283233,1222521,278149r-35535,-35593c1181899,237472,1181899,229881,1186986,224796v5087,-5084,12681,-5084,17768,l1242796,262895v6377,-3796,11463,-8880,17768,-12676l1228826,217205v-5015,-5084,-5015,-12747,,-17832c1233913,194289,1241578,194289,1246593,199373r35607,36881c1285997,233676,1288505,232387,1292302,229881,1157756,99042,973704,19050,771813,19050v-203108,,-388450,81281,-522996,213337c251325,234965,253904,236254,256412,237472r35535,-36810c297033,195578,304699,195578,309786,200662v5015,5085,5015,12676,,17761l278048,251437v6304,3867,11391,8880,17767,12747l333858,226085v5087,-5084,12681,-5084,17767,c356712,231170,356712,238761,351625,243846r-35535,35520c321177,284451,327553,288318,332568,293402r40694,-39387c378277,248930,385943,248930,391029,254015v5015,5084,5015,12675,,17760l351625,309874v6377,6373,12681,12675,19058,19049l415101,288318v5087,-3867,12681,-3867,17768,1217c436738,294620,436738,302282,431651,307367r-44490,40605c396044,358141,405000,368310,412594,378480r45708,-39388c463389,334007,470983,335296,476070,340381v5087,5085,3797,12676,-1290,17760l427782,398746v7666,10170,15260,21628,21637,31797l497635,398746v6376,-3795,13970,-2506,17767,3868c519199,408916,517981,416578,511605,420374r-48216,33014c469694,464846,476070,475015,481157,486402r53302,-27930c540835,454677,548430,457183,552227,463557v3797,6374,1289,13965,-5087,17760l492548,510536v5087,10169,10173,21627,13970,31725l562400,520705v6305,-2578,13970,1289,16478,7591c581457,534670,577588,542261,571284,544839r-55882,21555c519199,577853,522996,588022,525575,599408r55882,-11386c589051,586733,595356,591817,596646,598191v1289,7591,-3798,13965,-10174,15254l531880,624831v2579,11459,5087,22845,7666,34303l596646,654050v7594,-1289,13970,3795,13970,11458c611906,673099,606819,679473,599225,679473r-54593,3795c545850,695944,547140,707402,548430,720078r53302,-3796c609326,714993,615703,720078,615703,727741v1289,7591,-3797,13964,-11463,13964l550937,745501v1290,8880,1290,17760,1290,26640c552227,774719,552227,777226,552227,779804r52013,c611906,779804,616992,784888,616992,792480v,7591,-6376,12675,-12752,12675l550937,805155v,12747,-1218,25423,-2507,36881l600443,845832v6376,1289,11463,6373,11463,13965c611906,866170,605529,871255,599225,871255v,,-1290,,-1290,l544632,866170v-1289,12676,-3797,24134,-6376,36810l590341,910571v6305,,11391,7663,10102,13965c599225,929620,594138,934705,587762,934705v-1290,,-1290,,-2508,l531880,925825v-2508,10169,-5015,20338,-8884,30507l581457,971514v6305,1289,10102,8952,8884,15254c587762,991853,582675,995648,577588,995648v-1218,,-2507,,-3797,l514112,980466v-3797,11387,-7594,22845,-12680,34231l547140,1032529v6376,2507,10173,10169,7594,16471c553516,1054085,548430,1056663,543343,1056663v-2579,,-3797,-1289,-5087,-1289l490040,1037614v-6376,13965,-12752,27929,-20346,40605l522996,1107437v6376,3796,8884,11459,5087,17761l521122,1129092r-12978,l457013,1101064r-19009,28028l390018,1129092r-29509,-26739c355423,1097268,354205,1089677,359291,1084593v5015,-5085,12681,-6374,17768,-1290l415101,1118896v6377,-8952,11463,-19050,17768,-28001l383363,1062965v-6304,-3795,-8883,-11386,-5086,-17760c382146,1038831,389740,1036325,396044,1040120r50795,27930c453216,1055374,459520,1043916,465897,1031240r-63476,-24134c396044,1004600,392247,996937,394826,990635v2508,-6373,10174,-10169,16478,-7663l476070,1007106v5087,-10169,8884,-21555,12681,-31725l434159,961417v-6377,-1289,-10174,-8952,-8884,-15254c426564,939789,434159,935994,440535,937283r55810,15182c500142,943585,502721,934705,505229,924536l441753,914366v-6305,,-11392,-7591,-10102,-13964c431651,894100,439245,889015,445621,890304r64694,10098c512895,889015,515402,877557,516692,866170r-64766,-5084c445621,859797,440535,854712,440535,847121v1218,-6374,6304,-12747,13970,-11458l520489,840747v1289,-11458,1289,-22845,2507,-34303l458302,806444v-7665,,-12681,-5084,-12681,-12675c445621,786106,451926,781021,458302,781021r65984,c524286,778515,524286,775937,524286,773430v,-8880,-1290,-16543,-1290,-25423l458302,753092v,,-1289,,-1289,c450637,753092,444332,748007,444332,741705v-1290,-7662,3797,-13964,11391,-13964l520489,722656v-1290,-12747,-2508,-25423,-3797,-36881l453216,690859v,,-1290,,-1290,c445621,690859,439245,685775,439245,679473v-1289,-7663,3797,-13965,11392,-13965l511605,660424v-1290,-10170,-3797,-20339,-6376,-30508l443042,642592v-1289,,-1289,,-2507,c434159,642592,429072,638796,427782,632494v-1218,-7663,3869,-14036,10174,-15254l498924,604493v-2579,-10169,-5087,-20267,-8884,-29218l435448,595613v-2579,1289,-3797,1289,-5087,1289c425275,596902,421478,594324,418899,589311v-2508,-6374,1289,-14036,7665,-16543l481157,552430v-3798,-10169,-8884,-20267,-12753,-29219l417681,549923v-2580,1289,-3797,1289,-6377,1289c406218,551212,402421,548634,399913,544839v-3869,-6374,-1290,-13965,5087,-17761l457013,499077v-5087,-10097,-11392,-20266,-16478,-30435l391029,501656v-2579,1289,-5086,2506,-7666,2506c379566,504162,375769,502945,373262,499077v-3869,-6302,-2579,-13964,3797,-17760l427782,447014v-6304,-8880,-12681,-19049,-18985,-27929l365596,455894v-2508,1289,-6305,2578,-8884,2578c352915,458472,349118,457183,346539,454677v-5015,-5085,-3797,-12747,1289,-17832l392247,398746v-7594,-10097,-15188,-19049,-24072,-29146l326264,408916v-2579,2578,-6376,3867,-8884,3867c314801,412783,311004,411494,308496,408916v-3797,-5085,-3797,-12676,1290,-17761l352915,351768v-6376,-6302,-12681,-12676,-19057,-19050l288150,375902v-2508,2578,-6305,3795,-8884,3795c276758,379697,272961,378480,270382,375902v-5087,-5085,-5087,-12676,,-17761l314801,316247v-5015,-5084,-11391,-8880,-16478,-13965l250107,349261v-2579,2507,-5087,3796,-8884,3796c238644,353057,234847,351768,232339,349261v-5086,-5084,-5086,-12675,,-17760l278048,287029v-5087,-5085,-10174,-8880,-16550,-12676l210703,326416v-2507,2507,-5015,3796,-8884,3796c198022,330212,195515,328923,192936,326416v-5087,-5084,-5087,-12747,,-17832l239934,260317v-2508,-2507,-5087,-3796,-7595,-5013c104098,389866,24144,572768,24144,773430v,100331,19989,196222,56007,283851l117882,1129092r-27310,l58855,1069491c20938,978210,,878201,,773430,,563888,83751,373395,219587,233676v1289,-1289,2579,-2506,3869,-3795c363088,87656,558603,,773103,xe" fillcolor="#6b78e8 [3204]" stroked="f" strokeweight="1pt">
                  <v:stroke miterlimit="4" joinstyle="miter"/>
                  <v:path arrowok="t" o:connecttype="custom" o:connectlocs="1213637,1123980;1216184,1129092;1192344,1129092;1195870,1125198;1213637,1123980;327553,1121402;345321,1122691;351126,1129092;324110,1129092;773103,0;1547495,772141;1486482,1073225;1456108,1129092;1428791,1129092;1465777,1059349;1522133,776008;1311359,256521;1301186,262895;1348184,311163;1348184,328923;1339300,332718;1330416,328923;1279621,276860;1263143,289535;1308851,334007;1308851,351768;1299968,355635;1291084,351768;1242796,304789;1226318,318754;1270737,360648;1270737,378480;1261853,382275;1252970,378480;1207261,335296;1188204,354346;1231405,393733;1232695,411494;1223811,415289;1214855,411494;1173016,372106;1148872,401324;1193291,439423;1194580,457183;1184407,460979;1175523,458472;1132394,421663;1113337,449592;1164132,483895;1167929,501656;1157756,506740;1150162,504162;1100656,471148;1084106,501656;1136191,529585;1141278,547345;1129815,553719;1123510,552430;1072715,525789;1060034,555008;1114626,575346;1122221,591817;1110758,599408;1105743,598191;1051150,577853;1042267,607071;1103164,619747;1113337,635001;1100656,645170;1098077,645170;1035891,632494;1029514,662930;1090483,668015;1101874,681979;1089193,693438;1087975,693438;1024499,688353;1020630,725162;1085396,730247;1096859,744212;1084106,755670;1082888,755670;1018123,750585;1016833,775937;1016833,783599;1082888,783599;1095569,796275;1082888,809022;1018123,809022;1020630,843254;1086686,838169;1100656,849627;1089193,863592;1024499,868677;1030804,902980;1095569,892811;1109540,902980;1099366,916944;1035891,927114;1044774,955043;1100656,939789;1115844,948669;1106961,963923;1052368,977888;1065121,1009684;1129815,985551;1146364,993142;1138699,1009684;1075223,1033747;1094280,1070628;1145075,1042698;1162842,1047783;1157756,1065543;1108250,1093473;1126018,1121402;1164132,1085882;1181899,1087099;1180610,1104931;1153946,1129092;1103109,1129092;1086686,1104931;1042501,1129092;1015665,1129092;1015615,1129065;1020630,1111233;1068918,1078219;1048571,1037614;1000355,1055374;995269,1056663;983877,1047783;991472,1031240;1037180,1013480;1024499,979177;964820,994431;961023,994431;948271,985551;957155,970297;1015615,955043;1006660,924536;953357,933416;950850,933416;938169,923318;948271,909353;1000355,901691;993979,864881;940677,869966;939387,869966;926706,858508;938169,844543;990182,840747;987675,803938;934300,803938;921619,791190;934300,778515;986385,778515;986385,770924;987675,744212;934300,740416;922909,726452;936879,714993;990182,718789;993979,681979;939387,678184;927996,664219;941966,652761;999066,657845;1006660,623542;952140,612156;941966,596902;957155,586733;1013036,598191;1023210,565177;967328,543550;959734,527078;976212,519416;1032093,541043;1046064,509247;991472,480028;986385,462268;1004153,457183;1057455,485113;1075223,452099;1027007,419085;1023210,401324;1040977,397529;1089193,429254;1110758,397529;1063831,356852;1062542,339092;1080309,337803;1126018,377191;1151379,346683;1106961,306078;1105743,288318;1123510,287029;1167929,327634;1186986,308584;1147582,270486;1147582,252726;1165350,252726;1205972,292113;1222521,278149;1186986,242556;1186986,224796;1204754,224796;1242796,262895;1260564,250219;1228826,217205;1228826,199373;1246593,199373;1282200,236254;1292302,229881;771813,19050;248817,232387;256412,237472;291947,200662;309786,200662;309786,218423;278048,251437;295815,264184;333858,226085;351625,226085;351625,243846;316090,279366;332568,293402;373262,254015;391029,254015;391029,271775;351625,309874;370683,328923;415101,288318;432869,289535;431651,307367;387161,347972;412594,378480;458302,339092;476070,340381;474780,358141;427782,398746;449419,430543;497635,398746;515402,402614;511605,420374;463389,453388;481157,486402;534459,458472;552227,463557;547140,481317;492548,510536;506518,542261;562400,520705;578878,528296;571284,544839;515402,566394;525575,599408;581457,588022;596646,598191;586472,613445;531880,624831;539546,659134;596646,654050;610616,665508;599225,679473;544632,683268;548430,720078;601732,716282;615703,727741;604240,741705;550937,745501;552227,772141;552227,779804;604240,779804;616992,792480;604240,805155;550937,805155;548430,842036;600443,845832;611906,859797;599225,871255;597935,871255;544632,866170;538256,902980;590341,910571;600443,924536;587762,934705;585254,934705;531880,925825;522996,956332;581457,971514;590341,986768;577588,995648;573791,995648;514112,980466;501432,1014697;547140,1032529;554734,1049000;543343,1056663;538256,1055374;490040,1037614;469694,1078219;522996,1107437;528083,1125198;521122,1129092;508144,1129092;457013,1101064;438004,1129092;390018,1129092;360509,1102353;359291,1084593;377059,1083303;415101,1118896;432869,1090895;383363,1062965;378277,1045205;396044,1040120;446839,1068050;465897,1031240;402421,1007106;394826,990635;411304,982972;476070,1007106;488751,975381;434159,961417;425275,946163;440535,937283;496345,952465;505229,924536;441753,914366;431651,900402;445621,890304;510315,900402;516692,866170;451926,861086;440535,847121;454505,835663;520489,840747;522996,806444;458302,806444;445621,793769;458302,781021;524286,781021;524286,773430;522996,748007;458302,753092;457013,753092;444332,741705;455723,727741;520489,722656;516692,685775;453216,690859;451926,690859;439245,679473;450637,665508;511605,660424;505229,629916;443042,642592;440535,642592;427782,632494;437956,617240;498924,604493;490040,575275;435448,595613;430361,596902;418899,589311;426564,572768;481157,552430;468404,523211;417681,549923;411304,551212;399913,544839;405000,527078;457013,499077;440535,468642;391029,501656;383363,504162;373262,499077;377059,481317;427782,447014;408797,419085;365596,455894;356712,458472;346539,454677;347828,436845;392247,398746;368175,369600;326264,408916;317380,412783;308496,408916;309786,391155;352915,351768;333858,332718;288150,375902;279266,379697;270382,375902;270382,358141;314801,316247;298323,302282;250107,349261;241223,353057;232339,349261;232339,331501;278048,287029;261498,274353;210703,326416;201819,330212;192936,326416;192936,308584;239934,260317;232339,255304;24144,773430;80151,1057281;117882,1129092;90572,1129092;58855,1069491;0,773430;219587,233676;223456,229881;773103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Baseball player - left" o:spid="_x0000_s1039" style="position:absolute;left:254;top:43101;width:7545;height:12662;visibility:visible;mso-wrap-style:square;v-text-anchor:middle" coordsize="754597,1266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YPJcEA&#10;AADbAAAADwAAAGRycy9kb3ducmV2LnhtbERPy4rCMBTdD/gP4QqzG1OFDlqNosKAIJbx8QGX5toU&#10;m5vSxFr9erMYmOXhvBer3taio9ZXjhWMRwkI4sLpiksFl/PP1xSED8gaa8ek4EkeVsvBxwIz7R58&#10;pO4UShFD2GeowITQZFL6wpBFP3INceSurrUYImxLqVt8xHBby0mSfEuLFccGgw1tDRW3090q+E1z&#10;o/f5K33KbrbZpPv77vDKlfoc9us5iEB9+Bf/uXdawTSOjV/iD5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2DyXBAAAA2wAAAA8AAAAAAAAAAAAAAAAAmAIAAGRycy9kb3du&#10;cmV2LnhtbFBLBQYAAAAABAAEAPUAAACGAwAAAAA=&#10;" path="m228489,543690r-41772,13383l193413,555400r35076,-11710xm126608,506946r41734,51800l129918,510292r-3310,-3346xm104885,416789l71482,441883v8332,1673,15028,6631,20049,13323l123260,498641,104885,416789xm709286,240411v23984,,43426,19434,43426,43408c752712,307793,733270,327227,709286,327227v-23984,,-43426,-19434,-43426,-43408c665860,259845,685302,240411,709286,240411xm566190,115v12611,-869,37677,2246,36422,41051l433926,178104r-51778,36684c385496,229844,385496,244840,382148,259896v-15027,51740,-73501,78447,-121930,55086l258544,314982v-3348,-1673,-6696,-3346,-10006,-5019l186717,353399r-35076,26706l230163,540344r11680,-21688l241843,363376v10005,-18342,33402,-26706,53451,-21687c340376,355072,365447,345034,365447,345034r55125,-60104l422208,279911r88528,10038c539155,311636,555856,345034,554182,380105r-1674,121882l636014,937715r11680,38357l754597,1179746r,11710c754597,1228200,707841,1243196,686118,1214817l569209,1062883,510736,977745,453975,869246,317017,1017834r-36750,228708c261892,1279940,210114,1268230,206766,1229873r-6696,-103540c193413,1006124,231837,885915,310321,794145r41772,-50127l352093,718985,328697,652189r-8370,-41703l210114,680568v-28419,3346,-56799,-8305,-71827,-33338l26401,475221,3004,493623,,499521,,455360,99863,380105v,-6691,3348,-15056,6696,-20074c113216,351726,124934,348380,134939,353399r65131,-50127l215136,289949c176712,263242,154989,229844,176712,173085v8331,-15056,21685,-28379,36750,-36744l230163,126304v48430,-14996,100207,5018,128588,43435l559166,1136v,,2820,-732,7024,-1021xe" fillcolor="#6b78e8 [3204]" stroked="f" strokeweight="1pt">
                  <v:stroke miterlimit="4" joinstyle="miter"/>
                  <v:path arrowok="t" o:connecttype="custom" o:connectlocs="228489,543690;186717,557073;193413,555400;126608,506946;168342,558746;129918,510292;104885,416789;71482,441883;91531,455206;123260,498641;709286,240411;752712,283819;709286,327227;665860,283819;709286,240411;566190,115;602612,41166;433926,178104;382148,214788;382148,259896;260218,314982;258544,314982;248538,309963;186717,353399;151641,380105;230163,540344;241843,518656;241843,363376;295294,341689;365447,345034;420572,284930;422208,279911;510736,289949;554182,380105;552508,501987;636014,937715;647694,976072;754597,1179746;754597,1191456;686118,1214817;569209,1062883;510736,977745;453975,869246;317017,1017834;280267,1246542;206766,1229873;200070,1126333;310321,794145;352093,744018;352093,718985;328697,652189;320327,610486;210114,680568;138287,647230;26401,475221;3004,493623;0,499521;0,455360;99863,380105;106559,360031;134939,353399;200070,303272;215136,289949;176712,173085;213462,136341;230163,126304;358751,169739;559166,1136;566190,115" o:connectangles="0,0,0,0,0,0,0,0,0,0,0,0,0,0,0,0,0,0,0,0,0,0,0,0,0,0,0,0,0,0,0,0,0,0,0,0,0,0,0,0,0,0,0,0,0,0,0,0,0,0,0,0,0,0,0,0,0,0,0,0,0,0,0,0,0,0,0,0,0"/>
                </v:shape>
                <v:shape id="Baseball - top" o:spid="_x0000_s1040" style="position:absolute;left:18643;width:15475;height:10694;visibility:visible;mso-wrap-style:square;v-text-anchor:middle" coordsize="1547495,10694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Ity8IA&#10;AADbAAAADwAAAGRycy9kb3ducmV2LnhtbERPS27CMBDdI/UO1lTqBhUHFggCBhVKRSU2hHKAaTyN&#10;o8bjNHY+7enrBRLLp/dfbwdbiY4aXzpWMJ0kIIhzp0suFFw/3p4XIHxA1lg5JgW/5GG7eRitMdWu&#10;54y6SyhEDGGfogITQp1K6XNDFv3E1cSR+3KNxRBhU0jdYB/DbSVnSTKXFkuODQZr2hvKvy+tVfC6&#10;K8bd+dhmP/yHbWlOyWc/PSj19Di8rEAEGsJdfHO/awXLuD5+iT9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si3LwgAAANsAAAAPAAAAAAAAAAAAAAAAAJgCAABkcnMvZG93&#10;bnJldi54bWxQSwUGAAAAAAQABAD1AAAAhwMAAAAA&#10;" path="m252614,831951v,,-1289,1218,-2507,1218c258991,842121,269164,849712,276758,858592l252614,831951xm1110087,r44482,l1164132,6458v6305,3796,7594,11387,3797,17760c1165350,26725,1161553,29303,1157756,29303v-2508,,-5087,-1289,-7594,-2578l1110087,xm382796,r44549,l391029,24218v-2579,1289,-5086,2507,-7666,2507c379566,26725,375769,25507,373262,21640,369393,15338,370683,7676,377059,3880l382796,xm58834,l86531,,80151,12142c44132,99771,24144,195662,24144,295993v,200662,79954,383564,208195,518127c233557,814120,234847,812902,237426,809107l198022,764634v-3797,-5084,-3797,-12747,1290,-17760c204398,743007,211993,743007,217079,748092r43130,46978c266585,791275,271671,787479,276758,783684l242441,736705v-3797,-5085,-2507,-13965,2579,-17832c250107,715078,258991,716367,262788,721451r34245,46979c304699,762056,313583,755754,321177,748092l286932,698606v-3869,-6373,-2580,-13964,3797,-17832c297033,676979,304699,678268,308496,684642r31738,46978c349118,722740,356712,713788,365596,704908l326264,661725v-3797,-5084,-3797,-12675,1289,-17760c332568,640169,340234,640169,345321,645254r36824,40605c388450,678268,394826,669388,401131,661725l360509,624916v-5087,-5085,-6304,-12676,-1218,-17761c364306,602071,371972,600782,377059,605866r38042,35592c421478,632507,426564,622409,432869,613457l383363,585528v-6304,-3796,-8883,-11387,-5086,-17760c382145,561394,389740,558888,396044,562683r50795,27930c453216,577937,459520,566479,465896,553803l402420,529669v-6376,-2506,-10173,-10169,-7594,-16471c397334,506824,405000,503029,411304,505535r64766,24134c481156,519500,484954,508113,488751,497944l434158,483980v-6376,-1289,-10173,-8952,-8883,-15254c426564,462352,434158,458557,440535,459846r55810,15182c500142,466148,502721,457268,505229,447098l441753,436929v-6305,,-11392,-7591,-10102,-13965c431651,416662,439245,411578,445621,412867r64694,10097c512894,411578,515402,400120,516692,388733r-64766,-5085c445621,382359,440535,377275,440535,369684v1218,-6374,6304,-12748,13970,-11458l520489,363310v1289,-11458,1289,-22845,2507,-34303l458302,329007v-7666,,-12681,-5084,-12681,-12676c445621,308669,451926,303584,458302,303584r65984,c524286,301078,524286,298500,524286,295993v,-8880,-1290,-16543,-1290,-25423l458302,275655v,,-1289,,-1289,c450636,275655,444332,270570,444332,264268v-1290,-7663,3797,-13965,11391,-13965l520489,245219v-1290,-12747,-2508,-25423,-3797,-36881l453216,213422v,,-1290,,-1290,c445621,213422,439245,208338,439245,202036v-1289,-7663,3797,-13965,11391,-13965l511605,182986v-1290,-10169,-3797,-20338,-6376,-30507l443042,165154v-1289,,-1289,,-2507,c434158,165154,429072,161359,427782,155057v-1218,-7663,3869,-14036,10174,-15254l498924,127056v-2579,-10169,-5087,-20267,-8884,-29219l435448,118176v-2579,1289,-3797,1289,-5087,1289c425275,119465,421478,116887,418898,111874v-2507,-6374,1290,-14037,7666,-16543l481156,74993c477359,64823,472273,54726,468404,45774l417681,72486v-2580,1289,-3798,1289,-6377,1289c406218,73775,402420,71197,399913,67402v-3869,-6374,-1290,-13965,5087,-17761l457013,21640,445297,r31035,l481156,8965,498265,r51992,l547140,3880,492548,33098v5086,10170,10173,21628,13970,31725l562400,43268v6305,-2578,13970,1289,16478,7591c581457,57232,577588,64823,571284,67402l515402,88957v3797,11459,7594,21628,10173,33014l581457,110585v7594,-1289,13899,3795,15188,10169c597935,128345,592848,134719,586472,136008r-54592,11386c534459,158852,536967,170239,539546,181697r57099,-5084c604240,175324,610616,180408,610616,188071v1289,7591,-3797,13965,-11391,13965l544632,205831v1218,12676,2508,24134,3798,36810l601732,238845v7594,-1289,13971,3796,13971,11458c616992,257894,611905,264268,604240,264268r-53303,3796c552227,276944,552227,285824,552227,294704v,2578,,5085,,7663l604240,302367v7665,,12752,5084,12752,12675c616992,322633,610616,327718,604240,327718r-53303,c550937,340465,549719,353141,548430,364599r52013,3796c606819,369684,611905,374768,611905,382359v,6374,-6376,11459,-12680,11459c599225,393818,597935,393818,597935,393818r-53303,-5085c543343,401409,540835,412867,538256,425543r52085,7591c596645,433134,601732,440796,600443,447098v-1218,5085,-6305,10170,-12681,10170c586472,457268,586472,457268,585254,457268r-53374,-8881c529372,458557,526865,468726,522996,478895r58461,15182c587762,495366,591559,503029,590341,509331v-2579,5084,-7666,8880,-12753,8880c576370,518211,575081,518211,573791,518211l514112,503029v-3797,11386,-7594,22845,-12680,34231l547140,555092v6376,2507,10173,10169,7594,16471c553516,576648,548430,579226,543343,579226v-2579,,-3797,-1289,-5087,-1289l490040,560177v-6376,13964,-12752,27929,-20346,40605l522996,630000v6376,3796,8884,11458,5087,17760c525575,651628,521778,654134,516692,654134v-2580,,-3798,,-6377,-1289l457013,623627v-7595,10169,-13971,21627,-21565,31796l484954,699824v5086,5084,6304,12747,1289,17832c483664,720162,481156,721451,477288,721451v-3797,,-6305,-1289,-8884,-3795l421478,675690v-7595,8952,-13971,17832,-21565,26712l441753,749381v3868,5084,3868,12675,-1218,17760c437956,769719,434158,771008,431651,771008v-2579,,-6376,-1289,-8884,-3867l382145,722740v-8955,10098,-17839,20267,-27940,29219l388450,802733v3797,6374,2579,13965,-3797,17760c382145,821782,379566,823071,377059,823071v-3797,,-7666,-1289,-10174,-5084l333858,771008v-7594,7591,-16478,13965,-24072,20267l345321,839542v3797,5085,2507,13965,-2579,17761c340234,858592,337655,859881,335147,859881v-3797,,-7594,-1289,-10173,-5085l289439,806528v-3797,2579,-8884,6374,-13970,10170l312293,857303v3797,5084,3797,12747,-1289,17832c308496,877641,304699,878930,302120,878930v128241,105416,293236,167648,470983,167648c924521,1046578,1065904,1000857,1184982,924944r55549,-42666l1241578,882726v3797,,6305,-1289,8884,-3796l1263438,864684r32733,-25142c1293591,838254,1292302,837036,1289794,835747r-26356,28937l1240531,882278r-7836,-3348c1227608,873846,1226318,866254,1231405,861170r36825,-40677c1263143,817987,1259346,814120,1254259,810324r-35535,48268c1216145,862387,1212348,863676,1208551,863676v-2579,,-5087,-1289,-7594,-2506c1195870,857303,1194580,848423,1198377,843338r35536,-48268c1225029,788768,1217435,781106,1209840,774804r-33027,46978c1174234,824289,1170437,826867,1166639,826867v-2507,,-5086,-1289,-7594,-2578c1152669,820493,1151451,812902,1155248,806528r34246,-50774c1180610,745585,1170437,736705,1161553,726536r-40622,44472c1118424,773514,1115844,774804,1112047,774804v-3797,,-6304,-1290,-8883,-3796c1098077,765923,1096859,758261,1101874,753176r41911,-46979c1136191,697317,1128597,688437,1122221,679557r-46998,41894c1072715,723958,1068918,725247,1066339,725247v-2508,,-6305,-1289,-8884,-3796c1053658,716367,1053658,708776,1058745,703691r49505,-44472c1100656,649050,1092990,638880,1086686,627494r-53303,29147c1030804,657930,1029514,657930,1027007,657930v-5087,,-8884,-2507,-11392,-6302c1011747,645254,1014326,637591,1020630,633796r48288,-33014c1061252,586817,1054948,574141,1048571,560177r-48216,17760c997776,579226,996558,579226,995269,579226v-5087,,-8884,-3867,-11392,-8880c981298,563972,985095,556310,991472,553803r45708,-17760c1033383,524585,1028296,513198,1024499,501740r-59679,15254c963531,516994,962241,516994,961023,516994v-6376,,-11463,-3796,-12752,-8881c945763,501740,950850,494149,957154,492860r58461,-15254c1011747,467437,1009239,457268,1006660,447098r-53303,8881c952139,455979,952139,455979,950850,455979v-6376,,-11463,-3796,-12681,-10098c936879,439507,941966,433134,948271,431916r52084,-7662c997776,411578,995269,400120,993979,387444r-53302,5085c940677,392529,939387,392529,939387,392529v-6305,,-12681,-5085,-12681,-11459c925416,373479,930503,367106,938169,367106r52013,-3796c988892,350634,988892,339176,987675,326501r-53375,c927996,326501,921619,320127,921619,313753v,-6302,5087,-12675,12681,-12675l986385,301078v,-2578,,-5085,,-7591c986385,284535,987675,275655,987675,266775r-53375,-3796c927996,261690,922909,256605,922909,249014v1290,-6373,7594,-12675,13970,-11458l990182,241352v1290,-12676,2579,-25352,3797,-36810l939387,200747v-6305,-1289,-11391,-6374,-11391,-13965c929285,180408,934300,174106,941966,175324r57100,5084c1001645,169022,1004152,157563,1006660,146105l952139,134719v-7665,-1289,-11462,-8881,-10173,-15254c943184,111874,950850,108007,957154,109296r55882,11458c1016833,109296,1019412,97837,1023210,87740l967328,66112c961023,63606,957154,55943,959734,49641v2507,-6373,10173,-10169,16478,-7662l1032093,63606v5087,-11458,8884,-21627,13971,-31797l991472,2591,989390,r53417,l1057455,7676,1061586,r35658,l1084106,24218r52085,27930c1142496,55943,1145075,63606,1141278,69908v-2579,3867,-6377,6374,-11463,6374c1127307,76282,1124728,76282,1123510,74993l1072715,48352v-5087,10169,-8884,19050,-12681,29219l1114626,97909v6305,2507,10102,10098,7595,16471c1120931,119465,1115844,121971,1110758,121971v-2508,,-3797,-1217,-5015,-1217l1051150,100416v-3797,10169,-6376,19049,-8883,29218l1103164,142310v7594,1289,11462,8880,10173,15253c1112047,163937,1106961,167733,1100656,167733v-1290,,-1290,,-2579,l1035890,155057v-2507,10097,-3797,20267,-6376,30436l1090483,190577v6376,1289,11391,6374,11391,13965c1101874,210916,1095569,216000,1089193,216000v,,-1218,,-1218,l1024499,210916v-1289,12675,-2579,24134,-3869,36809l1085396,252810v6376,1289,11463,6374,11463,13965c1096859,273148,1090483,278233,1084106,278233v,,-1218,,-1218,l1018123,273148v-1290,8880,-1290,16471,-1290,25352c1016833,301078,1016833,303584,1016833,306162r66055,c1089193,306162,1095569,312536,1095569,318838v,6374,-5086,12747,-12681,12747l1018123,331585v,11387,1289,22845,2507,34232l1086686,360732v7594,-1217,13970,3867,13970,11458c1101874,379781,1096859,386155,1089193,386155r-64694,5085c1025717,402698,1028296,414084,1030804,425543r64765,-10170c1101874,414084,1108250,419169,1109540,425543v1218,6373,-3797,12675,-10174,13964l1035890,449676v2508,8881,6377,19050,8884,27930l1100656,462352v6305,-2506,13970,2578,15188,8880c1118424,477606,1113337,485197,1106961,486486r-54593,13965c1056237,511909,1061252,522078,1065121,532247r64694,-24134c1136191,505535,1143785,509331,1146364,515705v2508,6373,-1289,13964,-7665,16542l1075223,556310v6376,12747,12752,25422,19057,36881l1145075,565261v6376,-3867,13970,-1289,17767,5085c1166639,576648,1164132,584311,1157756,588106r-49506,27930c1113337,626205,1119713,635085,1126018,643965r38114,-35521c1169219,604577,1176813,604577,1181899,609662v3798,5084,3798,12747,-1289,17832l1139988,664303v6376,8880,12681,16471,19057,24134l1195870,647760v5087,-5084,12681,-6302,17767,-1217c1218724,651628,1219942,659219,1214855,664303r-39332,43183c1183189,716367,1192073,725247,1200957,734127r31738,-46979c1236492,680774,1244086,679557,1250462,683353v6305,3795,7594,11386,3797,17760l1219942,750670v7666,6302,15260,13964,24144,20338l1278331,723958v3869,-5085,12753,-6302,17840,-2507c1301186,725247,1302475,734127,1298678,739211r-34245,46979c1269448,790057,1275824,793853,1280911,797648r43129,-46978c1329126,745585,1336792,744296,1341807,749381v5087,5084,6377,12675,1290,17760l1303765,811613v2507,2507,5086,3796,7594,5085c1442108,682064,1522133,497944,1522133,298571v,-100975,-20311,-197189,-56813,-284987l1458103,r30234,l1531716,139024v10344,50280,15779,102346,15779,155680c1547495,721451,1199667,1069423,773103,1069423v-214500,,-408797,-87655,-549647,-229881c222166,839542,220876,837036,219587,835747,83751,696028,,505535,,295993,,243607,5235,192413,15209,142904l58834,xe" fillcolor="#6b78e8 [3204]" stroked="f" strokeweight="1pt">
                  <v:stroke miterlimit="4" joinstyle="miter"/>
                  <v:path arrowok="t" o:connecttype="custom" o:connectlocs="252614,831951;250107,833169;276758,858592;1110087,0;1154569,0;1164132,6458;1167929,24218;1157756,29303;1150162,26725;382796,0;427345,0;391029,24218;383363,26725;373262,21640;377059,3880;58834,0;86531,0;80151,12142;24144,295993;232339,814120;237426,809107;198022,764634;199312,746874;217079,748092;260209,795070;276758,783684;242441,736705;245020,718873;262788,721451;297033,768430;321177,748092;286932,698606;290729,680774;308496,684642;340234,731620;365596,704908;326264,661725;327553,643965;345321,645254;382145,685859;401131,661725;360509,624916;359291,607155;377059,605866;415101,641458;432869,613457;383363,585528;378277,567768;396044,562683;446839,590613;465896,553803;402420,529669;394826,513198;411304,505535;476070,529669;488751,497944;434158,483980;425275,468726;440535,459846;496345,475028;505229,447098;441753,436929;431651,422964;445621,412867;510315,422964;516692,388733;451926,383648;440535,369684;454505,358226;520489,363310;522996,329007;458302,329007;445621,316331;458302,303584;524286,303584;524286,295993;522996,270570;458302,275655;457013,275655;444332,264268;455723,250303;520489,245219;516692,208338;453216,213422;451926,213422;439245,202036;450636,188071;511605,182986;505229,152479;443042,165154;440535,165154;427782,155057;437956,139803;498924,127056;490040,97837;435448,118176;430361,119465;418898,111874;426564,95331;481156,74993;468404,45774;417681,72486;411304,73775;399913,67402;405000,49641;457013,21640;445297,0;476332,0;481156,8965;498265,0;550257,0;547140,3880;492548,33098;506518,64823;562400,43268;578878,50859;571284,67402;515402,88957;525575,121971;581457,110585;596645,120754;586472,136008;531880,147394;539546,181697;596645,176613;610616,188071;599225,202036;544632,205831;548430,242641;601732,238845;615703,250303;604240,264268;550937,268064;552227,294704;552227,302367;604240,302367;616992,315042;604240,327718;550937,327718;548430,364599;600443,368395;611905,382359;599225,393818;597935,393818;544632,388733;538256,425543;590341,433134;600443,447098;587762,457268;585254,457268;531880,448387;522996,478895;581457,494077;590341,509331;577588,518211;573791,518211;514112,503029;501432,537260;547140,555092;554734,571563;543343,579226;538256,577937;490040,560177;469694,600782;522996,630000;528083,647760;516692,654134;510315,652845;457013,623627;435448,655423;484954,699824;486243,717656;477288,721451;468404,717656;421478,675690;399913,702402;441753,749381;440535,767141;431651,771008;422767,767141;382145,722740;354205,751959;388450,802733;384653,820493;377059,823071;366885,817987;333858,771008;309786,791275;345321,839542;342742,857303;335147,859881;324974,854796;289439,806528;275469,816698;312293,857303;311004,875135;302120,878930;773103,1046578;1184982,924944;1240531,882278;1241578,882726;1250462,878930;1263438,864684;1296171,839542;1289794,835747;1263438,864684;1240531,882278;1232695,878930;1231405,861170;1268230,820493;1254259,810324;1218724,858592;1208551,863676;1200957,861170;1198377,843338;1233913,795070;1209840,774804;1176813,821782;1166639,826867;1159045,824289;1155248,806528;1189494,755754;1161553,726536;1120931,771008;1112047,774804;1103164,771008;1101874,753176;1143785,706197;1122221,679557;1075223,721451;1066339,725247;1057455,721451;1058745,703691;1108250,659219;1086686,627494;1033383,656641;1027007,657930;1015615,651628;1020630,633796;1068918,600782;1048571,560177;1000355,577937;995269,579226;983877,570346;991472,553803;1037180,536043;1024499,501740;964820,516994;961023,516994;948271,508113;957154,492860;1015615,477606;1006660,447098;953357,455979;950850,455979;938169,445881;948271,431916;1000355,424254;993979,387444;940677,392529;939387,392529;926706,381070;938169,367106;990182,363310;987675,326501;934300,326501;921619,313753;934300,301078;986385,301078;986385,293487;987675,266775;934300,262979;922909,249014;936879,237556;990182,241352;993979,204542;939387,200747;927996,186782;941966,175324;999066,180408;1006660,146105;952139,134719;941966,119465;957154,109296;1013036,120754;1023210,87740;967328,66112;959734,49641;976212,41979;1032093,63606;1046064,31809;991472,2591;989390,0;1042807,0;1057455,7676;1061586,0;1097244,0;1084106,24218;1136191,52148;1141278,69908;1129815,76282;1123510,74993;1072715,48352;1060034,77571;1114626,97909;1122221,114380;1110758,121971;1105743,120754;1051150,100416;1042267,129634;1103164,142310;1113337,157563;1100656,167733;1098077,167733;1035890,155057;1029514,185493;1090483,190577;1101874,204542;1089193,216000;1087975,216000;1024499,210916;1020630,247725;1085396,252810;1096859,266775;1084106,278233;1082888,278233;1018123,273148;1016833,298500;1016833,306162;1082888,306162;1095569,318838;1082888,331585;1018123,331585;1020630,365817;1086686,360732;1100656,372190;1089193,386155;1024499,391240;1030804,425543;1095569,415373;1109540,425543;1099366,439507;1035890,449676;1044774,477606;1100656,462352;1115844,471232;1106961,486486;1052368,500451;1065121,532247;1129815,508113;1146364,515705;1138699,532247;1075223,556310;1094280,593191;1145075,565261;1162842,570346;1157756,588106;1108250,616036;1126018,643965;1164132,608444;1181899,609662;1180610,627494;1139988,664303;1159045,688437;1195870,647760;1213637,646543;1214855,664303;1175523,707486;1200957,734127;1232695,687148;1250462,683353;1254259,701113;1219942,750670;1244086,771008;1278331,723958;1296171,721451;1298678,739211;1264433,786190;1280911,797648;1324040,750670;1341807,749381;1343097,767141;1303765,811613;1311359,816698;1522133,298571;1465320,13584;1458103,0;1488337,0;1531716,139024;1547495,294704;773103,1069423;223456,839542;219587,835747;0,295993;15209,14290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Baseball player - right" o:spid="_x0000_s1041" style="position:absolute;left:87941;top:14335;width:8103;height:12661;visibility:visible;mso-wrap-style:square;v-text-anchor:middle" coordsize="810274,1266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Hg8MQA&#10;AADbAAAADwAAAGRycy9kb3ducmV2LnhtbESPzWrDMBCE74G+g9hAb7EcF0LjRDF1IFAoPuQHSm+L&#10;tbFNpZVrqbH79lGh0OMwM98w22KyRtxo8J1jBcskBUFcO91xo+ByPiyeQfiArNE4JgU/5KHYPcy2&#10;mGs38pFup9CICGGfo4I2hD6X0tctWfSJ64mjd3WDxRDl0Eg94Bjh1sgsTVfSYsdxocWe9i3Vn6dv&#10;q+CDjqZ6y6aqfzJVSdXo3r9Kp9TjfHrZgAg0hf/wX/tVK1hn8Psl/gC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R4PDEAAAA2wAAAA8AAAAAAAAAAAAAAAAAmAIAAGRycy9k&#10;b3ducmV2LnhtbFBLBQYAAAAABAAEAPUAAACJAwAAAAA=&#10;" path="m284166,543691r-41772,13383l249090,555401r35076,-11710xm182285,506947r41734,51800l185595,510293r-3310,-3346xm160562,416790r-33403,25094c135491,443556,142187,448515,147208,455207r31729,43435l160562,416790xm764963,240412v23984,,43426,19434,43426,43408c808389,307794,788947,327228,764963,327228v-23984,,-43426,-19434,-43426,-43408c721537,259846,740979,240412,764963,240412xm621867,116v12611,-868,37677,2246,36422,41051l489603,178105r-51778,36684c441173,229845,441173,244841,437825,259897v-15027,51740,-73500,78447,-121930,55086l314221,314983v-3348,-1673,-6696,-3346,-10006,-5019l242394,353400r-35076,26706l285840,540345r11680,-21688l297520,363377v10005,-18342,33402,-26706,53451,-21688c396053,355073,421124,345035,421124,345035r55125,-60104l477885,279912r88528,10037c594832,311637,611533,345035,609859,380106r-1674,121882l691691,937716r11680,38357l810274,1179747r,11710c810274,1228201,763518,1243197,741795,1214818l624887,1062884,566413,977745,509652,869247,372694,1017835r-36750,228708c317569,1279941,265791,1268231,262443,1229874r-6696,-103540c249090,1006125,287514,885916,365998,794146r41773,-50127l407771,718986,384374,652190r-8370,-41703l265791,680569v-28419,3346,-56799,-8305,-71827,-33338l82077,475222,58681,493624v,,-10044,23360,-21723,31725c25278,533653,-11472,493624,3555,485259l47001,461898,155540,380106v,-6691,3348,-15056,6696,-20075c168893,351727,180611,348381,190616,353400r65131,-50127l270813,289949c232389,263243,210666,229845,232389,173086v8331,-15056,21685,-28379,36750,-36744l285840,126305v48430,-14996,100207,5019,128588,43435l614843,1137v,,2820,-732,7024,-1021xe" fillcolor="#6b78e8 [3204]" stroked="f" strokeweight="1pt">
                  <v:stroke miterlimit="4" joinstyle="miter"/>
                  <v:path arrowok="t" o:connecttype="custom" o:connectlocs="284166,543691;242394,557074;249090,555401;182285,506947;224019,558747;185595,510293;160562,416790;127159,441884;147208,455207;178937,498642;764963,240412;808389,283820;764963,327228;721537,283820;764963,240412;621867,116;658289,41167;489603,178105;437825,214789;437825,259897;315895,314983;314221,314983;304215,309964;242394,353400;207318,380106;285840,540345;297520,518657;297520,363377;350971,341689;421124,345035;476249,284931;477885,279912;566413,289949;609859,380106;608185,501988;691691,937716;703371,976073;810274,1179747;810274,1191457;741795,1214818;624887,1062884;566413,977745;509652,869247;372694,1017835;335944,1246543;262443,1229874;255747,1126334;365998,794146;407771,744019;407771,718986;384374,652190;376004,610487;265791,680569;193964,647231;82077,475222;58681,493624;36958,525349;3555,485259;47001,461898;155540,380106;162236,360031;190616,353400;255747,303273;270813,289949;232389,173086;269139,136342;285840,126305;414428,169740;614843,1137;621867,116" o:connectangles="0,0,0,0,0,0,0,0,0,0,0,0,0,0,0,0,0,0,0,0,0,0,0,0,0,0,0,0,0,0,0,0,0,0,0,0,0,0,0,0,0,0,0,0,0,0,0,0,0,0,0,0,0,0,0,0,0,0,0,0,0,0,0,0,0,0,0,0,0,0"/>
                </v:shape>
                <w10:wrap anchorx="margin" anchory="margin"/>
                <w10:anchorlock/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10"/>
      </w:tblGrid>
      <w:tr w:rsidR="003A5821" w:rsidTr="00BD59CF">
        <w:trPr>
          <w:trHeight w:hRule="exact" w:val="1814"/>
        </w:trPr>
        <w:tc>
          <w:tcPr>
            <w:tcW w:w="15110" w:type="dxa"/>
            <w:vAlign w:val="bottom"/>
          </w:tcPr>
          <w:p w:rsidR="003A5821" w:rsidRDefault="003A5821" w:rsidP="00BD59CF">
            <w:pPr>
              <w:pStyle w:val="Title"/>
            </w:pPr>
            <w:r w:rsidRPr="002E4573">
              <w:t>—</w:t>
            </w:r>
            <w:sdt>
              <w:sdtPr>
                <w:id w:val="1211458940"/>
                <w:placeholder>
                  <w:docPart w:val="C547B5C7836E4FB0892E180096936938"/>
                </w:placeholder>
                <w:temporary/>
                <w:showingPlcHdr/>
                <w15:appearance w15:val="hidden"/>
              </w:sdtPr>
              <w:sdtEndPr/>
              <w:sdtContent>
                <w:r w:rsidRPr="003E35E6">
                  <w:t>COMPETITION NAME</w:t>
                </w:r>
              </w:sdtContent>
            </w:sdt>
            <w:r w:rsidRPr="002E4573">
              <w:t>—</w:t>
            </w:r>
          </w:p>
        </w:tc>
      </w:tr>
    </w:tbl>
    <w:sdt>
      <w:sdtPr>
        <w:id w:val="-1604338654"/>
        <w:placeholder>
          <w:docPart w:val="83CC6251A1F1441EAC37616150F1713A"/>
        </w:placeholder>
        <w:temporary/>
        <w:showingPlcHdr/>
        <w15:appearance w15:val="hidden"/>
      </w:sdtPr>
      <w:sdtEndPr/>
      <w:sdtContent>
        <w:p w:rsidR="003A5821" w:rsidRPr="00541E87" w:rsidRDefault="003A5821" w:rsidP="003A5821">
          <w:pPr>
            <w:pStyle w:val="Heading1"/>
          </w:pPr>
          <w:r w:rsidRPr="00541E87">
            <w:t>CERTIFICATE OF PARTICIPATION</w:t>
          </w:r>
        </w:p>
      </w:sdtContent>
    </w:sdt>
    <w:sdt>
      <w:sdtPr>
        <w:id w:val="-607662505"/>
        <w:placeholder>
          <w:docPart w:val="EC8F98D02DAE4EEEBD176276EBCF4D07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r w:rsidRPr="00FA614E">
            <w:t>Recipient Name</w:t>
          </w:r>
        </w:p>
      </w:sdtContent>
    </w:sdt>
    <w:sdt>
      <w:sdtPr>
        <w:id w:val="965243760"/>
        <w:placeholder>
          <w:docPart w:val="1FC87B066CCF4F1FBAB3468EAE104A4F"/>
        </w:placeholder>
        <w:temporary/>
        <w:showingPlcHdr/>
        <w15:appearance w15:val="hidden"/>
      </w:sdtPr>
      <w:sdtEndPr/>
      <w:sdtContent>
        <w:p w:rsidR="003A5821" w:rsidRDefault="003A5821" w:rsidP="003A5821">
          <w:r w:rsidRPr="003E35E6">
            <w:t>is thanked for their phenomenal participation on</w:t>
          </w:r>
        </w:p>
      </w:sdtContent>
    </w:sdt>
    <w:sdt>
      <w:sdtPr>
        <w:id w:val="-94251027"/>
        <w:placeholder>
          <w:docPart w:val="58499C9F9E514C24A6AC96743F79796B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pPr>
            <w:pStyle w:val="Title"/>
            <w:spacing w:before="240"/>
          </w:pPr>
          <w:r w:rsidRPr="00FA614E">
            <w:t>TEAM NAME</w:t>
          </w:r>
        </w:p>
      </w:sdtContent>
    </w:sdt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048"/>
        <w:gridCol w:w="702"/>
        <w:gridCol w:w="6048"/>
      </w:tblGrid>
      <w:tr w:rsidR="003A5821" w:rsidRPr="009D1AF9" w:rsidTr="00BD59CF">
        <w:trPr>
          <w:trHeight w:hRule="exact" w:val="878"/>
          <w:jc w:val="center"/>
        </w:trPr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</w:tr>
      <w:tr w:rsidR="003A5821" w:rsidRPr="009D1AF9" w:rsidTr="00BD59CF">
        <w:trPr>
          <w:trHeight w:hRule="exact" w:val="1613"/>
          <w:jc w:val="center"/>
        </w:trPr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231201803"/>
              <w:placeholder>
                <w:docPart w:val="7E314FC021F8441FAC37E1B1D7986E7F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Signature</w:t>
                </w:r>
              </w:p>
            </w:sdtContent>
          </w:sdt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163363795"/>
              <w:placeholder>
                <w:docPart w:val="D9FEE35F1A6244F99CC36D3BA0ED91AC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Date</w:t>
                </w:r>
              </w:p>
            </w:sdtContent>
          </w:sdt>
        </w:tc>
      </w:tr>
    </w:tbl>
    <w:p w:rsidR="003A5821" w:rsidRDefault="00991BA9" w:rsidP="003A5821">
      <w:pPr>
        <w:pStyle w:val="Title"/>
        <w:keepNext/>
        <w:keepLines/>
      </w:pPr>
      <w:r w:rsidRPr="00991BA9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1" locked="1" layoutInCell="1" allowOverlap="1" wp14:anchorId="591E5B1C" wp14:editId="01FA1A23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619488" cy="7324344"/>
                <wp:effectExtent l="0" t="0" r="1270" b="0"/>
                <wp:wrapNone/>
                <wp:docPr id="291" name="Group 7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9488" cy="7324344"/>
                          <a:chOff x="0" y="0"/>
                          <a:chExt cx="9615714" cy="7326540"/>
                        </a:xfrm>
                      </wpg:grpSpPr>
                      <wps:wsp>
                        <wps:cNvPr id="312" name="Blue rectangle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5400" y="0"/>
                            <a:ext cx="9582152" cy="7318686"/>
                          </a:xfrm>
                          <a:custGeom>
                            <a:avLst/>
                            <a:gdLst>
                              <a:gd name="T0" fmla="*/ 0 w 15831"/>
                              <a:gd name="T1" fmla="*/ 12239 h 12240"/>
                              <a:gd name="T2" fmla="*/ 15830 w 15831"/>
                              <a:gd name="T3" fmla="*/ 12239 h 12240"/>
                              <a:gd name="T4" fmla="*/ 15830 w 15831"/>
                              <a:gd name="T5" fmla="*/ 0 h 12240"/>
                              <a:gd name="T6" fmla="*/ 0 w 15831"/>
                              <a:gd name="T7" fmla="*/ 0 h 12240"/>
                              <a:gd name="T8" fmla="*/ 0 w 15831"/>
                              <a:gd name="T9" fmla="*/ 12239 h 12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831" h="12240">
                                <a:moveTo>
                                  <a:pt x="0" y="12239"/>
                                </a:moveTo>
                                <a:lnTo>
                                  <a:pt x="15830" y="12239"/>
                                </a:lnTo>
                                <a:lnTo>
                                  <a:pt x="158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White diagonal lines">
                          <a:extLst/>
                        </wps:cNvPr>
                        <wps:cNvSpPr/>
                        <wps:spPr>
                          <a:xfrm rot="5400000">
                            <a:off x="1147561" y="-1137726"/>
                            <a:ext cx="7315200" cy="9597624"/>
                          </a:xfrm>
                          <a:custGeom>
                            <a:avLst/>
                            <a:gdLst>
                              <a:gd name="connsiteX0" fmla="*/ 5493523 w 7315200"/>
                              <a:gd name="connsiteY0" fmla="*/ 3119379 h 9597624"/>
                              <a:gd name="connsiteX1" fmla="*/ 5493523 w 7315200"/>
                              <a:gd name="connsiteY1" fmla="*/ 3118476 h 9597624"/>
                              <a:gd name="connsiteX2" fmla="*/ 5497380 w 7315200"/>
                              <a:gd name="connsiteY2" fmla="*/ 3106746 h 9597624"/>
                              <a:gd name="connsiteX3" fmla="*/ 5510056 w 7315200"/>
                              <a:gd name="connsiteY3" fmla="*/ 3111258 h 9597624"/>
                              <a:gd name="connsiteX4" fmla="*/ 7315200 w 7315200"/>
                              <a:gd name="connsiteY4" fmla="*/ 6500239 h 9597624"/>
                              <a:gd name="connsiteX5" fmla="*/ 7315200 w 7315200"/>
                              <a:gd name="connsiteY5" fmla="*/ 6539804 h 9597624"/>
                              <a:gd name="connsiteX6" fmla="*/ 5493523 w 7315200"/>
                              <a:gd name="connsiteY6" fmla="*/ 5970818 h 9597624"/>
                              <a:gd name="connsiteX7" fmla="*/ 5493523 w 7315200"/>
                              <a:gd name="connsiteY7" fmla="*/ 5969013 h 9597624"/>
                              <a:gd name="connsiteX8" fmla="*/ 5497380 w 7315200"/>
                              <a:gd name="connsiteY8" fmla="*/ 5958185 h 9597624"/>
                              <a:gd name="connsiteX9" fmla="*/ 5510056 w 7315200"/>
                              <a:gd name="connsiteY9" fmla="*/ 5961794 h 9597624"/>
                              <a:gd name="connsiteX10" fmla="*/ 7315200 w 7315200"/>
                              <a:gd name="connsiteY10" fmla="*/ 9350776 h 9597624"/>
                              <a:gd name="connsiteX11" fmla="*/ 7315200 w 7315200"/>
                              <a:gd name="connsiteY11" fmla="*/ 9390841 h 9597624"/>
                              <a:gd name="connsiteX12" fmla="*/ 5483602 w 7315200"/>
                              <a:gd name="connsiteY12" fmla="*/ 5733499 h 9597624"/>
                              <a:gd name="connsiteX13" fmla="*/ 5483602 w 7315200"/>
                              <a:gd name="connsiteY13" fmla="*/ 5732596 h 9597624"/>
                              <a:gd name="connsiteX14" fmla="*/ 5487460 w 7315200"/>
                              <a:gd name="connsiteY14" fmla="*/ 5720866 h 9597624"/>
                              <a:gd name="connsiteX15" fmla="*/ 5500136 w 7315200"/>
                              <a:gd name="connsiteY15" fmla="*/ 5724475 h 9597624"/>
                              <a:gd name="connsiteX16" fmla="*/ 7315200 w 7315200"/>
                              <a:gd name="connsiteY16" fmla="*/ 9132483 h 9597624"/>
                              <a:gd name="connsiteX17" fmla="*/ 7315200 w 7315200"/>
                              <a:gd name="connsiteY17" fmla="*/ 9172551 h 9597624"/>
                              <a:gd name="connsiteX18" fmla="*/ 5250754 w 7315200"/>
                              <a:gd name="connsiteY18" fmla="*/ 7611707 h 9597624"/>
                              <a:gd name="connsiteX19" fmla="*/ 5287954 w 7315200"/>
                              <a:gd name="connsiteY19" fmla="*/ 7548134 h 9597624"/>
                              <a:gd name="connsiteX20" fmla="*/ 5376685 w 7315200"/>
                              <a:gd name="connsiteY20" fmla="*/ 7578814 h 9597624"/>
                              <a:gd name="connsiteX21" fmla="*/ 5486358 w 7315200"/>
                              <a:gd name="connsiteY21" fmla="*/ 7780039 h 9597624"/>
                              <a:gd name="connsiteX22" fmla="*/ 5460455 w 7315200"/>
                              <a:gd name="connsiteY22" fmla="*/ 7866665 h 9597624"/>
                              <a:gd name="connsiteX23" fmla="*/ 5369520 w 7315200"/>
                              <a:gd name="connsiteY23" fmla="*/ 7842301 h 9597624"/>
                              <a:gd name="connsiteX24" fmla="*/ 5259847 w 7315200"/>
                              <a:gd name="connsiteY24" fmla="*/ 7641076 h 9597624"/>
                              <a:gd name="connsiteX25" fmla="*/ 5257643 w 7315200"/>
                              <a:gd name="connsiteY25" fmla="*/ 7637467 h 9597624"/>
                              <a:gd name="connsiteX26" fmla="*/ 5250754 w 7315200"/>
                              <a:gd name="connsiteY26" fmla="*/ 7611707 h 9597624"/>
                              <a:gd name="connsiteX27" fmla="*/ 4930896 w 7315200"/>
                              <a:gd name="connsiteY27" fmla="*/ 4040457 h 9597624"/>
                              <a:gd name="connsiteX28" fmla="*/ 4941299 w 7315200"/>
                              <a:gd name="connsiteY28" fmla="*/ 4028050 h 9597624"/>
                              <a:gd name="connsiteX29" fmla="*/ 4970508 w 7315200"/>
                              <a:gd name="connsiteY29" fmla="*/ 4037073 h 9597624"/>
                              <a:gd name="connsiteX30" fmla="*/ 7315200 w 7315200"/>
                              <a:gd name="connsiteY30" fmla="*/ 8439693 h 9597624"/>
                              <a:gd name="connsiteX31" fmla="*/ 7315200 w 7315200"/>
                              <a:gd name="connsiteY31" fmla="*/ 8529721 h 9597624"/>
                              <a:gd name="connsiteX32" fmla="*/ 4932481 w 7315200"/>
                              <a:gd name="connsiteY32" fmla="*/ 4056925 h 9597624"/>
                              <a:gd name="connsiteX33" fmla="*/ 4930896 w 7315200"/>
                              <a:gd name="connsiteY33" fmla="*/ 4040457 h 9597624"/>
                              <a:gd name="connsiteX34" fmla="*/ 4636460 w 7315200"/>
                              <a:gd name="connsiteY34" fmla="*/ 6487754 h 9597624"/>
                              <a:gd name="connsiteX35" fmla="*/ 4671800 w 7315200"/>
                              <a:gd name="connsiteY35" fmla="*/ 6423800 h 9597624"/>
                              <a:gd name="connsiteX36" fmla="*/ 4762184 w 7315200"/>
                              <a:gd name="connsiteY36" fmla="*/ 6450871 h 9597624"/>
                              <a:gd name="connsiteX37" fmla="*/ 5261500 w 7315200"/>
                              <a:gd name="connsiteY37" fmla="*/ 7389319 h 9597624"/>
                              <a:gd name="connsiteX38" fmla="*/ 5233393 w 7315200"/>
                              <a:gd name="connsiteY38" fmla="*/ 7479555 h 9597624"/>
                              <a:gd name="connsiteX39" fmla="*/ 5143009 w 7315200"/>
                              <a:gd name="connsiteY39" fmla="*/ 7451582 h 9597624"/>
                              <a:gd name="connsiteX40" fmla="*/ 4643693 w 7315200"/>
                              <a:gd name="connsiteY40" fmla="*/ 6513133 h 9597624"/>
                              <a:gd name="connsiteX41" fmla="*/ 4636460 w 7315200"/>
                              <a:gd name="connsiteY41" fmla="*/ 6487754 h 9597624"/>
                              <a:gd name="connsiteX42" fmla="*/ 4361588 w 7315200"/>
                              <a:gd name="connsiteY42" fmla="*/ 6771319 h 9597624"/>
                              <a:gd name="connsiteX43" fmla="*/ 4374746 w 7315200"/>
                              <a:gd name="connsiteY43" fmla="*/ 6758573 h 9597624"/>
                              <a:gd name="connsiteX44" fmla="*/ 4406160 w 7315200"/>
                              <a:gd name="connsiteY44" fmla="*/ 6771206 h 9597624"/>
                              <a:gd name="connsiteX45" fmla="*/ 5911422 w 7315200"/>
                              <a:gd name="connsiteY45" fmla="*/ 9597624 h 9597624"/>
                              <a:gd name="connsiteX46" fmla="*/ 5856675 w 7315200"/>
                              <a:gd name="connsiteY46" fmla="*/ 9597624 h 9597624"/>
                              <a:gd name="connsiteX47" fmla="*/ 4363172 w 7315200"/>
                              <a:gd name="connsiteY47" fmla="*/ 6793765 h 9597624"/>
                              <a:gd name="connsiteX48" fmla="*/ 4362070 w 7315200"/>
                              <a:gd name="connsiteY48" fmla="*/ 6790156 h 9597624"/>
                              <a:gd name="connsiteX49" fmla="*/ 4361588 w 7315200"/>
                              <a:gd name="connsiteY49" fmla="*/ 6771319 h 9597624"/>
                              <a:gd name="connsiteX50" fmla="*/ 4322331 w 7315200"/>
                              <a:gd name="connsiteY50" fmla="*/ 0 h 9597624"/>
                              <a:gd name="connsiteX51" fmla="*/ 4426429 w 7315200"/>
                              <a:gd name="connsiteY51" fmla="*/ 0 h 9597624"/>
                              <a:gd name="connsiteX52" fmla="*/ 7315200 w 7315200"/>
                              <a:gd name="connsiteY52" fmla="*/ 5421748 h 9597624"/>
                              <a:gd name="connsiteX53" fmla="*/ 7315200 w 7315200"/>
                              <a:gd name="connsiteY53" fmla="*/ 5620941 h 9597624"/>
                              <a:gd name="connsiteX54" fmla="*/ 4135589 w 7315200"/>
                              <a:gd name="connsiteY54" fmla="*/ 0 h 9597624"/>
                              <a:gd name="connsiteX55" fmla="*/ 4156929 w 7315200"/>
                              <a:gd name="connsiteY55" fmla="*/ 0 h 9597624"/>
                              <a:gd name="connsiteX56" fmla="*/ 7315200 w 7315200"/>
                              <a:gd name="connsiteY56" fmla="*/ 5929347 h 9597624"/>
                              <a:gd name="connsiteX57" fmla="*/ 7315200 w 7315200"/>
                              <a:gd name="connsiteY57" fmla="*/ 5969410 h 9597624"/>
                              <a:gd name="connsiteX58" fmla="*/ 3927581 w 7315200"/>
                              <a:gd name="connsiteY58" fmla="*/ 0 h 9597624"/>
                              <a:gd name="connsiteX59" fmla="*/ 4032044 w 7315200"/>
                              <a:gd name="connsiteY59" fmla="*/ 0 h 9597624"/>
                              <a:gd name="connsiteX60" fmla="*/ 7315200 w 7315200"/>
                              <a:gd name="connsiteY60" fmla="*/ 6163184 h 9597624"/>
                              <a:gd name="connsiteX61" fmla="*/ 7315200 w 7315200"/>
                              <a:gd name="connsiteY61" fmla="*/ 6362957 h 9597624"/>
                              <a:gd name="connsiteX62" fmla="*/ 5667677 w 7315200"/>
                              <a:gd name="connsiteY62" fmla="*/ 3268267 h 9597624"/>
                              <a:gd name="connsiteX63" fmla="*/ 5666575 w 7315200"/>
                              <a:gd name="connsiteY63" fmla="*/ 3269170 h 9597624"/>
                              <a:gd name="connsiteX64" fmla="*/ 5609258 w 7315200"/>
                              <a:gd name="connsiteY64" fmla="*/ 3252025 h 9597624"/>
                              <a:gd name="connsiteX65" fmla="*/ 5521630 w 7315200"/>
                              <a:gd name="connsiteY65" fmla="*/ 3085089 h 9597624"/>
                              <a:gd name="connsiteX66" fmla="*/ 5465967 w 7315200"/>
                              <a:gd name="connsiteY66" fmla="*/ 3067945 h 9597624"/>
                              <a:gd name="connsiteX67" fmla="*/ 5446677 w 7315200"/>
                              <a:gd name="connsiteY67" fmla="*/ 3124793 h 9597624"/>
                              <a:gd name="connsiteX68" fmla="*/ 5605400 w 7315200"/>
                              <a:gd name="connsiteY68" fmla="*/ 3422570 h 9597624"/>
                              <a:gd name="connsiteX69" fmla="*/ 5603196 w 7315200"/>
                              <a:gd name="connsiteY69" fmla="*/ 3465883 h 9597624"/>
                              <a:gd name="connsiteX70" fmla="*/ 7315200 w 7315200"/>
                              <a:gd name="connsiteY70" fmla="*/ 6680572 h 9597624"/>
                              <a:gd name="connsiteX71" fmla="*/ 7315200 w 7315200"/>
                              <a:gd name="connsiteY71" fmla="*/ 6717836 h 9597624"/>
                              <a:gd name="connsiteX72" fmla="*/ 5591622 w 7315200"/>
                              <a:gd name="connsiteY72" fmla="*/ 3478516 h 9597624"/>
                              <a:gd name="connsiteX73" fmla="*/ 5588867 w 7315200"/>
                              <a:gd name="connsiteY73" fmla="*/ 3480321 h 9597624"/>
                              <a:gd name="connsiteX74" fmla="*/ 5532101 w 7315200"/>
                              <a:gd name="connsiteY74" fmla="*/ 3462273 h 9597624"/>
                              <a:gd name="connsiteX75" fmla="*/ 4566536 w 7315200"/>
                              <a:gd name="connsiteY75" fmla="*/ 1649443 h 9597624"/>
                              <a:gd name="connsiteX76" fmla="*/ 4563781 w 7315200"/>
                              <a:gd name="connsiteY76" fmla="*/ 1645834 h 9597624"/>
                              <a:gd name="connsiteX77" fmla="*/ 4584172 w 7315200"/>
                              <a:gd name="connsiteY77" fmla="*/ 1589888 h 9597624"/>
                              <a:gd name="connsiteX78" fmla="*/ 4639835 w 7315200"/>
                              <a:gd name="connsiteY78" fmla="*/ 1610642 h 9597624"/>
                              <a:gd name="connsiteX79" fmla="*/ 5291812 w 7315200"/>
                              <a:gd name="connsiteY79" fmla="*/ 2834235 h 9597624"/>
                              <a:gd name="connsiteX80" fmla="*/ 5347475 w 7315200"/>
                              <a:gd name="connsiteY80" fmla="*/ 2852282 h 9597624"/>
                              <a:gd name="connsiteX81" fmla="*/ 5366765 w 7315200"/>
                              <a:gd name="connsiteY81" fmla="*/ 2795433 h 9597624"/>
                              <a:gd name="connsiteX82" fmla="*/ 5161196 w 7315200"/>
                              <a:gd name="connsiteY82" fmla="*/ 2408323 h 9597624"/>
                              <a:gd name="connsiteX83" fmla="*/ 5178832 w 7315200"/>
                              <a:gd name="connsiteY83" fmla="*/ 2351475 h 9597624"/>
                              <a:gd name="connsiteX84" fmla="*/ 5179934 w 7315200"/>
                              <a:gd name="connsiteY84" fmla="*/ 2351475 h 9597624"/>
                              <a:gd name="connsiteX85" fmla="*/ 3700173 w 7315200"/>
                              <a:gd name="connsiteY85" fmla="*/ 5940138 h 9597624"/>
                              <a:gd name="connsiteX86" fmla="*/ 3713951 w 7315200"/>
                              <a:gd name="connsiteY86" fmla="*/ 6021350 h 9597624"/>
                              <a:gd name="connsiteX87" fmla="*/ 4096430 w 7315200"/>
                              <a:gd name="connsiteY87" fmla="*/ 6738722 h 9597624"/>
                              <a:gd name="connsiteX88" fmla="*/ 4101390 w 7315200"/>
                              <a:gd name="connsiteY88" fmla="*/ 6736917 h 9597624"/>
                              <a:gd name="connsiteX89" fmla="*/ 4110208 w 7315200"/>
                              <a:gd name="connsiteY89" fmla="*/ 6709846 h 9597624"/>
                              <a:gd name="connsiteX90" fmla="*/ 3320450 w 7315200"/>
                              <a:gd name="connsiteY90" fmla="*/ 4723765 h 9597624"/>
                              <a:gd name="connsiteX91" fmla="*/ 3325411 w 7315200"/>
                              <a:gd name="connsiteY91" fmla="*/ 4755347 h 9597624"/>
                              <a:gd name="connsiteX92" fmla="*/ 3485236 w 7315200"/>
                              <a:gd name="connsiteY92" fmla="*/ 5057635 h 9597624"/>
                              <a:gd name="connsiteX93" fmla="*/ 3470356 w 7315200"/>
                              <a:gd name="connsiteY93" fmla="*/ 5007103 h 9597624"/>
                              <a:gd name="connsiteX94" fmla="*/ 3110611 w 7315200"/>
                              <a:gd name="connsiteY94" fmla="*/ 6430004 h 9597624"/>
                              <a:gd name="connsiteX95" fmla="*/ 3124802 w 7315200"/>
                              <a:gd name="connsiteY95" fmla="*/ 6412069 h 9597624"/>
                              <a:gd name="connsiteX96" fmla="*/ 3168892 w 7315200"/>
                              <a:gd name="connsiteY96" fmla="*/ 6421995 h 9597624"/>
                              <a:gd name="connsiteX97" fmla="*/ 3663248 w 7315200"/>
                              <a:gd name="connsiteY97" fmla="*/ 7348713 h 9597624"/>
                              <a:gd name="connsiteX98" fmla="*/ 3707889 w 7315200"/>
                              <a:gd name="connsiteY98" fmla="*/ 7363151 h 9597624"/>
                              <a:gd name="connsiteX99" fmla="*/ 3720565 w 7315200"/>
                              <a:gd name="connsiteY99" fmla="*/ 7319838 h 9597624"/>
                              <a:gd name="connsiteX100" fmla="*/ 3564046 w 7315200"/>
                              <a:gd name="connsiteY100" fmla="*/ 7026573 h 9597624"/>
                              <a:gd name="connsiteX101" fmla="*/ 3562944 w 7315200"/>
                              <a:gd name="connsiteY101" fmla="*/ 7022963 h 9597624"/>
                              <a:gd name="connsiteX102" fmla="*/ 3579478 w 7315200"/>
                              <a:gd name="connsiteY102" fmla="*/ 6979650 h 9597624"/>
                              <a:gd name="connsiteX103" fmla="*/ 3622465 w 7315200"/>
                              <a:gd name="connsiteY103" fmla="*/ 6996795 h 9597624"/>
                              <a:gd name="connsiteX104" fmla="*/ 3961956 w 7315200"/>
                              <a:gd name="connsiteY104" fmla="*/ 7634760 h 9597624"/>
                              <a:gd name="connsiteX105" fmla="*/ 3963058 w 7315200"/>
                              <a:gd name="connsiteY105" fmla="*/ 7638369 h 9597624"/>
                              <a:gd name="connsiteX106" fmla="*/ 3946525 w 7315200"/>
                              <a:gd name="connsiteY106" fmla="*/ 7681682 h 9597624"/>
                              <a:gd name="connsiteX107" fmla="*/ 3903537 w 7315200"/>
                              <a:gd name="connsiteY107" fmla="*/ 7664537 h 9597624"/>
                              <a:gd name="connsiteX108" fmla="*/ 3835749 w 7315200"/>
                              <a:gd name="connsiteY108" fmla="*/ 7539110 h 9597624"/>
                              <a:gd name="connsiteX109" fmla="*/ 3834647 w 7315200"/>
                              <a:gd name="connsiteY109" fmla="*/ 7535501 h 9597624"/>
                              <a:gd name="connsiteX110" fmla="*/ 3790006 w 7315200"/>
                              <a:gd name="connsiteY110" fmla="*/ 7525575 h 9597624"/>
                              <a:gd name="connsiteX111" fmla="*/ 3780086 w 7315200"/>
                              <a:gd name="connsiteY111" fmla="*/ 7569790 h 9597624"/>
                              <a:gd name="connsiteX112" fmla="*/ 3900781 w 7315200"/>
                              <a:gd name="connsiteY112" fmla="*/ 7795379 h 9597624"/>
                              <a:gd name="connsiteX113" fmla="*/ 3901884 w 7315200"/>
                              <a:gd name="connsiteY113" fmla="*/ 7798988 h 9597624"/>
                              <a:gd name="connsiteX114" fmla="*/ 3885350 w 7315200"/>
                              <a:gd name="connsiteY114" fmla="*/ 7842301 h 9597624"/>
                              <a:gd name="connsiteX115" fmla="*/ 3842363 w 7315200"/>
                              <a:gd name="connsiteY115" fmla="*/ 7826059 h 9597624"/>
                              <a:gd name="connsiteX116" fmla="*/ 3112127 w 7315200"/>
                              <a:gd name="connsiteY116" fmla="*/ 6452675 h 9597624"/>
                              <a:gd name="connsiteX117" fmla="*/ 3110611 w 7315200"/>
                              <a:gd name="connsiteY117" fmla="*/ 6430004 h 9597624"/>
                              <a:gd name="connsiteX118" fmla="*/ 2964701 w 7315200"/>
                              <a:gd name="connsiteY118" fmla="*/ 0 h 9597624"/>
                              <a:gd name="connsiteX119" fmla="*/ 3020131 w 7315200"/>
                              <a:gd name="connsiteY119" fmla="*/ 0 h 9597624"/>
                              <a:gd name="connsiteX120" fmla="*/ 3080161 w 7315200"/>
                              <a:gd name="connsiteY120" fmla="*/ 112734 h 9597624"/>
                              <a:gd name="connsiteX121" fmla="*/ 3117087 w 7315200"/>
                              <a:gd name="connsiteY121" fmla="*/ 127171 h 9597624"/>
                              <a:gd name="connsiteX122" fmla="*/ 3963058 w 7315200"/>
                              <a:gd name="connsiteY122" fmla="*/ 1714413 h 9597624"/>
                              <a:gd name="connsiteX123" fmla="*/ 4003841 w 7315200"/>
                              <a:gd name="connsiteY123" fmla="*/ 1727046 h 9597624"/>
                              <a:gd name="connsiteX124" fmla="*/ 4016517 w 7315200"/>
                              <a:gd name="connsiteY124" fmla="*/ 1686440 h 9597624"/>
                              <a:gd name="connsiteX125" fmla="*/ 3868816 w 7315200"/>
                              <a:gd name="connsiteY125" fmla="*/ 1410319 h 9597624"/>
                              <a:gd name="connsiteX126" fmla="*/ 3871572 w 7315200"/>
                              <a:gd name="connsiteY126" fmla="*/ 1376932 h 9597624"/>
                              <a:gd name="connsiteX127" fmla="*/ 3137942 w 7315200"/>
                              <a:gd name="connsiteY127" fmla="*/ 0 h 9597624"/>
                              <a:gd name="connsiteX128" fmla="*/ 3240863 w 7315200"/>
                              <a:gd name="connsiteY128" fmla="*/ 0 h 9597624"/>
                              <a:gd name="connsiteX129" fmla="*/ 4252397 w 7315200"/>
                              <a:gd name="connsiteY129" fmla="*/ 1899396 h 9597624"/>
                              <a:gd name="connsiteX130" fmla="*/ 4250192 w 7315200"/>
                              <a:gd name="connsiteY130" fmla="*/ 1876837 h 9597624"/>
                              <a:gd name="connsiteX131" fmla="*/ 3855038 w 7315200"/>
                              <a:gd name="connsiteY131" fmla="*/ 1135101 h 9597624"/>
                              <a:gd name="connsiteX132" fmla="*/ 3867714 w 7315200"/>
                              <a:gd name="connsiteY132" fmla="*/ 1094495 h 9597624"/>
                              <a:gd name="connsiteX133" fmla="*/ 3908497 w 7315200"/>
                              <a:gd name="connsiteY133" fmla="*/ 1107128 h 9597624"/>
                              <a:gd name="connsiteX134" fmla="*/ 4621097 w 7315200"/>
                              <a:gd name="connsiteY134" fmla="*/ 2445320 h 9597624"/>
                              <a:gd name="connsiteX135" fmla="*/ 4608421 w 7315200"/>
                              <a:gd name="connsiteY135" fmla="*/ 2485926 h 9597624"/>
                              <a:gd name="connsiteX136" fmla="*/ 4567638 w 7315200"/>
                              <a:gd name="connsiteY136" fmla="*/ 2473293 h 9597624"/>
                              <a:gd name="connsiteX137" fmla="*/ 4413876 w 7315200"/>
                              <a:gd name="connsiteY137" fmla="*/ 2185442 h 9597624"/>
                              <a:gd name="connsiteX138" fmla="*/ 4396240 w 7315200"/>
                              <a:gd name="connsiteY138" fmla="*/ 2170102 h 9597624"/>
                              <a:gd name="connsiteX139" fmla="*/ 4579212 w 7315200"/>
                              <a:gd name="connsiteY139" fmla="*/ 2512094 h 9597624"/>
                              <a:gd name="connsiteX140" fmla="*/ 4603461 w 7315200"/>
                              <a:gd name="connsiteY140" fmla="*/ 2537360 h 9597624"/>
                              <a:gd name="connsiteX141" fmla="*/ 5675393 w 7315200"/>
                              <a:gd name="connsiteY141" fmla="*/ 4548708 h 9597624"/>
                              <a:gd name="connsiteX142" fmla="*/ 5758061 w 7315200"/>
                              <a:gd name="connsiteY142" fmla="*/ 4582095 h 9597624"/>
                              <a:gd name="connsiteX143" fmla="*/ 5478642 w 7315200"/>
                              <a:gd name="connsiteY143" fmla="*/ 4057827 h 9597624"/>
                              <a:gd name="connsiteX144" fmla="*/ 5487460 w 7315200"/>
                              <a:gd name="connsiteY144" fmla="*/ 4028952 h 9597624"/>
                              <a:gd name="connsiteX145" fmla="*/ 5516670 w 7315200"/>
                              <a:gd name="connsiteY145" fmla="*/ 4037976 h 9597624"/>
                              <a:gd name="connsiteX146" fmla="*/ 5793333 w 7315200"/>
                              <a:gd name="connsiteY146" fmla="*/ 4556829 h 9597624"/>
                              <a:gd name="connsiteX147" fmla="*/ 5798844 w 7315200"/>
                              <a:gd name="connsiteY147" fmla="*/ 4482836 h 9597624"/>
                              <a:gd name="connsiteX148" fmla="*/ 5459353 w 7315200"/>
                              <a:gd name="connsiteY148" fmla="*/ 3846676 h 9597624"/>
                              <a:gd name="connsiteX149" fmla="*/ 5455495 w 7315200"/>
                              <a:gd name="connsiteY149" fmla="*/ 3790730 h 9597624"/>
                              <a:gd name="connsiteX150" fmla="*/ 3436531 w 7315200"/>
                              <a:gd name="connsiteY150" fmla="*/ 0 h 9597624"/>
                              <a:gd name="connsiteX151" fmla="*/ 3457496 w 7315200"/>
                              <a:gd name="connsiteY151" fmla="*/ 0 h 9597624"/>
                              <a:gd name="connsiteX152" fmla="*/ 5465967 w 7315200"/>
                              <a:gd name="connsiteY152" fmla="*/ 3771781 h 9597624"/>
                              <a:gd name="connsiteX153" fmla="*/ 5526590 w 7315200"/>
                              <a:gd name="connsiteY153" fmla="*/ 3744710 h 9597624"/>
                              <a:gd name="connsiteX154" fmla="*/ 3532600 w 7315200"/>
                              <a:gd name="connsiteY154" fmla="*/ 0 h 9597624"/>
                              <a:gd name="connsiteX155" fmla="*/ 3636598 w 7315200"/>
                              <a:gd name="connsiteY155" fmla="*/ 0 h 9597624"/>
                              <a:gd name="connsiteX156" fmla="*/ 7315200 w 7315200"/>
                              <a:gd name="connsiteY156" fmla="*/ 6906733 h 9597624"/>
                              <a:gd name="connsiteX157" fmla="*/ 7315200 w 7315200"/>
                              <a:gd name="connsiteY157" fmla="*/ 7105168 h 9597624"/>
                              <a:gd name="connsiteX158" fmla="*/ 6318001 w 7315200"/>
                              <a:gd name="connsiteY158" fmla="*/ 5233595 h 9597624"/>
                              <a:gd name="connsiteX159" fmla="*/ 6290445 w 7315200"/>
                              <a:gd name="connsiteY159" fmla="*/ 5261567 h 9597624"/>
                              <a:gd name="connsiteX160" fmla="*/ 6196203 w 7315200"/>
                              <a:gd name="connsiteY160" fmla="*/ 5232693 h 9597624"/>
                              <a:gd name="connsiteX161" fmla="*/ 6051258 w 7315200"/>
                              <a:gd name="connsiteY161" fmla="*/ 4960182 h 9597624"/>
                              <a:gd name="connsiteX162" fmla="*/ 5987879 w 7315200"/>
                              <a:gd name="connsiteY162" fmla="*/ 4923185 h 9597624"/>
                              <a:gd name="connsiteX163" fmla="*/ 7315200 w 7315200"/>
                              <a:gd name="connsiteY163" fmla="*/ 7414550 h 9597624"/>
                              <a:gd name="connsiteX164" fmla="*/ 7315200 w 7315200"/>
                              <a:gd name="connsiteY164" fmla="*/ 7505346 h 9597624"/>
                              <a:gd name="connsiteX165" fmla="*/ 5948749 w 7315200"/>
                              <a:gd name="connsiteY165" fmla="*/ 4935817 h 9597624"/>
                              <a:gd name="connsiteX166" fmla="*/ 5929460 w 7315200"/>
                              <a:gd name="connsiteY166" fmla="*/ 5023346 h 9597624"/>
                              <a:gd name="connsiteX167" fmla="*/ 6191243 w 7315200"/>
                              <a:gd name="connsiteY167" fmla="*/ 5514227 h 9597624"/>
                              <a:gd name="connsiteX168" fmla="*/ 6198958 w 7315200"/>
                              <a:gd name="connsiteY168" fmla="*/ 5548517 h 9597624"/>
                              <a:gd name="connsiteX169" fmla="*/ 7061464 w 7315200"/>
                              <a:gd name="connsiteY169" fmla="*/ 7167340 h 9597624"/>
                              <a:gd name="connsiteX170" fmla="*/ 7042174 w 7315200"/>
                              <a:gd name="connsiteY170" fmla="*/ 7229602 h 9597624"/>
                              <a:gd name="connsiteX171" fmla="*/ 7037214 w 7315200"/>
                              <a:gd name="connsiteY171" fmla="*/ 7232310 h 9597624"/>
                              <a:gd name="connsiteX172" fmla="*/ 7315200 w 7315200"/>
                              <a:gd name="connsiteY172" fmla="*/ 7754707 h 9597624"/>
                              <a:gd name="connsiteX173" fmla="*/ 7315200 w 7315200"/>
                              <a:gd name="connsiteY173" fmla="*/ 7847351 h 9597624"/>
                              <a:gd name="connsiteX174" fmla="*/ 6127864 w 7315200"/>
                              <a:gd name="connsiteY174" fmla="*/ 5617095 h 9597624"/>
                              <a:gd name="connsiteX175" fmla="*/ 6066689 w 7315200"/>
                              <a:gd name="connsiteY175" fmla="*/ 5580098 h 9597624"/>
                              <a:gd name="connsiteX176" fmla="*/ 4478908 w 7315200"/>
                              <a:gd name="connsiteY176" fmla="*/ 2601427 h 9597624"/>
                              <a:gd name="connsiteX177" fmla="*/ 4483868 w 7315200"/>
                              <a:gd name="connsiteY177" fmla="*/ 2528337 h 9597624"/>
                              <a:gd name="connsiteX178" fmla="*/ 4406160 w 7315200"/>
                              <a:gd name="connsiteY178" fmla="*/ 2383057 h 9597624"/>
                              <a:gd name="connsiteX179" fmla="*/ 4376950 w 7315200"/>
                              <a:gd name="connsiteY179" fmla="*/ 2367717 h 9597624"/>
                              <a:gd name="connsiteX180" fmla="*/ 4124537 w 7315200"/>
                              <a:gd name="connsiteY180" fmla="*/ 1892177 h 9597624"/>
                              <a:gd name="connsiteX181" fmla="*/ 4083754 w 7315200"/>
                              <a:gd name="connsiteY181" fmla="*/ 1879544 h 9597624"/>
                              <a:gd name="connsiteX182" fmla="*/ 4071078 w 7315200"/>
                              <a:gd name="connsiteY182" fmla="*/ 1920150 h 9597624"/>
                              <a:gd name="connsiteX183" fmla="*/ 4499299 w 7315200"/>
                              <a:gd name="connsiteY183" fmla="*/ 2724147 h 9597624"/>
                              <a:gd name="connsiteX184" fmla="*/ 4489930 w 7315200"/>
                              <a:gd name="connsiteY184" fmla="*/ 2762046 h 9597624"/>
                              <a:gd name="connsiteX185" fmla="*/ 5402036 w 7315200"/>
                              <a:gd name="connsiteY185" fmla="*/ 4473813 h 9597624"/>
                              <a:gd name="connsiteX186" fmla="*/ 5399832 w 7315200"/>
                              <a:gd name="connsiteY186" fmla="*/ 4500883 h 9597624"/>
                              <a:gd name="connsiteX187" fmla="*/ 7315200 w 7315200"/>
                              <a:gd name="connsiteY187" fmla="*/ 8097082 h 9597624"/>
                              <a:gd name="connsiteX188" fmla="*/ 7315200 w 7315200"/>
                              <a:gd name="connsiteY188" fmla="*/ 8188955 h 9597624"/>
                              <a:gd name="connsiteX189" fmla="*/ 5115453 w 7315200"/>
                              <a:gd name="connsiteY189" fmla="*/ 4056925 h 9597624"/>
                              <a:gd name="connsiteX190" fmla="*/ 5115453 w 7315200"/>
                              <a:gd name="connsiteY190" fmla="*/ 4037976 h 9597624"/>
                              <a:gd name="connsiteX191" fmla="*/ 2750040 w 7315200"/>
                              <a:gd name="connsiteY191" fmla="*/ 6826250 h 9597624"/>
                              <a:gd name="connsiteX192" fmla="*/ 2910967 w 7315200"/>
                              <a:gd name="connsiteY192" fmla="*/ 7128539 h 9597624"/>
                              <a:gd name="connsiteX193" fmla="*/ 2930256 w 7315200"/>
                              <a:gd name="connsiteY193" fmla="*/ 7143879 h 9597624"/>
                              <a:gd name="connsiteX194" fmla="*/ 2779249 w 7315200"/>
                              <a:gd name="connsiteY194" fmla="*/ 6860540 h 9597624"/>
                              <a:gd name="connsiteX195" fmla="*/ 2750040 w 7315200"/>
                              <a:gd name="connsiteY195" fmla="*/ 6826250 h 9597624"/>
                              <a:gd name="connsiteX196" fmla="*/ 2711212 w 7315200"/>
                              <a:gd name="connsiteY196" fmla="*/ 0 h 9597624"/>
                              <a:gd name="connsiteX197" fmla="*/ 2764629 w 7315200"/>
                              <a:gd name="connsiteY197" fmla="*/ 0 h 9597624"/>
                              <a:gd name="connsiteX198" fmla="*/ 4870204 w 7315200"/>
                              <a:gd name="connsiteY198" fmla="*/ 3954057 h 9597624"/>
                              <a:gd name="connsiteX199" fmla="*/ 4859733 w 7315200"/>
                              <a:gd name="connsiteY199" fmla="*/ 3985639 h 9597624"/>
                              <a:gd name="connsiteX200" fmla="*/ 4828319 w 7315200"/>
                              <a:gd name="connsiteY200" fmla="*/ 3975713 h 9597624"/>
                              <a:gd name="connsiteX201" fmla="*/ 2618873 w 7315200"/>
                              <a:gd name="connsiteY201" fmla="*/ 6837078 h 9597624"/>
                              <a:gd name="connsiteX202" fmla="*/ 2675087 w 7315200"/>
                              <a:gd name="connsiteY202" fmla="*/ 6940849 h 9597624"/>
                              <a:gd name="connsiteX203" fmla="*/ 2715319 w 7315200"/>
                              <a:gd name="connsiteY203" fmla="*/ 6953482 h 9597624"/>
                              <a:gd name="connsiteX204" fmla="*/ 2727995 w 7315200"/>
                              <a:gd name="connsiteY204" fmla="*/ 6912876 h 9597624"/>
                              <a:gd name="connsiteX205" fmla="*/ 2672332 w 7315200"/>
                              <a:gd name="connsiteY205" fmla="*/ 6809105 h 9597624"/>
                              <a:gd name="connsiteX206" fmla="*/ 2618873 w 7315200"/>
                              <a:gd name="connsiteY206" fmla="*/ 6837078 h 9597624"/>
                              <a:gd name="connsiteX207" fmla="*/ 2146562 w 7315200"/>
                              <a:gd name="connsiteY207" fmla="*/ 1609852 h 9597624"/>
                              <a:gd name="connsiteX208" fmla="*/ 2164197 w 7315200"/>
                              <a:gd name="connsiteY208" fmla="*/ 1588986 h 9597624"/>
                              <a:gd name="connsiteX209" fmla="*/ 2212696 w 7315200"/>
                              <a:gd name="connsiteY209" fmla="*/ 1604326 h 9597624"/>
                              <a:gd name="connsiteX210" fmla="*/ 2480541 w 7315200"/>
                              <a:gd name="connsiteY210" fmla="*/ 2107839 h 9597624"/>
                              <a:gd name="connsiteX211" fmla="*/ 2465110 w 7315200"/>
                              <a:gd name="connsiteY211" fmla="*/ 2155664 h 9597624"/>
                              <a:gd name="connsiteX212" fmla="*/ 2417162 w 7315200"/>
                              <a:gd name="connsiteY212" fmla="*/ 2140324 h 9597624"/>
                              <a:gd name="connsiteX213" fmla="*/ 2148766 w 7315200"/>
                              <a:gd name="connsiteY213" fmla="*/ 1636810 h 9597624"/>
                              <a:gd name="connsiteX214" fmla="*/ 2146562 w 7315200"/>
                              <a:gd name="connsiteY214" fmla="*/ 1609852 h 9597624"/>
                              <a:gd name="connsiteX215" fmla="*/ 2049009 w 7315200"/>
                              <a:gd name="connsiteY215" fmla="*/ 0 h 9597624"/>
                              <a:gd name="connsiteX216" fmla="*/ 2103327 w 7315200"/>
                              <a:gd name="connsiteY216" fmla="*/ 0 h 9597624"/>
                              <a:gd name="connsiteX217" fmla="*/ 3884248 w 7315200"/>
                              <a:gd name="connsiteY217" fmla="*/ 3343163 h 9597624"/>
                              <a:gd name="connsiteX218" fmla="*/ 3874328 w 7315200"/>
                              <a:gd name="connsiteY218" fmla="*/ 3375647 h 9597624"/>
                              <a:gd name="connsiteX219" fmla="*/ 3841260 w 7315200"/>
                              <a:gd name="connsiteY219" fmla="*/ 3365721 h 9597624"/>
                              <a:gd name="connsiteX220" fmla="*/ 2024764 w 7315200"/>
                              <a:gd name="connsiteY220" fmla="*/ 1400619 h 9597624"/>
                              <a:gd name="connsiteX221" fmla="*/ 2042400 w 7315200"/>
                              <a:gd name="connsiteY221" fmla="*/ 1379639 h 9597624"/>
                              <a:gd name="connsiteX222" fmla="*/ 2090347 w 7315200"/>
                              <a:gd name="connsiteY222" fmla="*/ 1394979 h 9597624"/>
                              <a:gd name="connsiteX223" fmla="*/ 2148766 w 7315200"/>
                              <a:gd name="connsiteY223" fmla="*/ 1504164 h 9597624"/>
                              <a:gd name="connsiteX224" fmla="*/ 2133886 w 7315200"/>
                              <a:gd name="connsiteY224" fmla="*/ 1551989 h 9597624"/>
                              <a:gd name="connsiteX225" fmla="*/ 2085387 w 7315200"/>
                              <a:gd name="connsiteY225" fmla="*/ 1536649 h 9597624"/>
                              <a:gd name="connsiteX226" fmla="*/ 2026968 w 7315200"/>
                              <a:gd name="connsiteY226" fmla="*/ 1428366 h 9597624"/>
                              <a:gd name="connsiteX227" fmla="*/ 2024764 w 7315200"/>
                              <a:gd name="connsiteY227" fmla="*/ 1400619 h 9597624"/>
                              <a:gd name="connsiteX228" fmla="*/ 1917966 w 7315200"/>
                              <a:gd name="connsiteY228" fmla="*/ 0 h 9597624"/>
                              <a:gd name="connsiteX229" fmla="*/ 1938826 w 7315200"/>
                              <a:gd name="connsiteY229" fmla="*/ 0 h 9597624"/>
                              <a:gd name="connsiteX230" fmla="*/ 3791659 w 7315200"/>
                              <a:gd name="connsiteY230" fmla="*/ 3478516 h 9597624"/>
                              <a:gd name="connsiteX231" fmla="*/ 3791659 w 7315200"/>
                              <a:gd name="connsiteY231" fmla="*/ 3480321 h 9597624"/>
                              <a:gd name="connsiteX232" fmla="*/ 3787802 w 7315200"/>
                              <a:gd name="connsiteY232" fmla="*/ 3491149 h 9597624"/>
                              <a:gd name="connsiteX233" fmla="*/ 3775126 w 7315200"/>
                              <a:gd name="connsiteY233" fmla="*/ 3486637 h 9597624"/>
                              <a:gd name="connsiteX234" fmla="*/ 1450635 w 7315200"/>
                              <a:gd name="connsiteY234" fmla="*/ 0 h 9597624"/>
                              <a:gd name="connsiteX235" fmla="*/ 1506344 w 7315200"/>
                              <a:gd name="connsiteY235" fmla="*/ 0 h 9597624"/>
                              <a:gd name="connsiteX236" fmla="*/ 3399261 w 7315200"/>
                              <a:gd name="connsiteY236" fmla="*/ 3554314 h 9597624"/>
                              <a:gd name="connsiteX237" fmla="*/ 3388790 w 7315200"/>
                              <a:gd name="connsiteY237" fmla="*/ 3586798 h 9597624"/>
                              <a:gd name="connsiteX238" fmla="*/ 3355722 w 7315200"/>
                              <a:gd name="connsiteY238" fmla="*/ 3577775 h 9597624"/>
                              <a:gd name="connsiteX239" fmla="*/ 1442228 w 7315200"/>
                              <a:gd name="connsiteY239" fmla="*/ 5609426 h 9597624"/>
                              <a:gd name="connsiteX240" fmla="*/ 1446637 w 7315200"/>
                              <a:gd name="connsiteY240" fmla="*/ 5604463 h 9597624"/>
                              <a:gd name="connsiteX241" fmla="*/ 1459313 w 7315200"/>
                              <a:gd name="connsiteY241" fmla="*/ 5608072 h 9597624"/>
                              <a:gd name="connsiteX242" fmla="*/ 3584351 w 7315200"/>
                              <a:gd name="connsiteY242" fmla="*/ 9597624 h 9597624"/>
                              <a:gd name="connsiteX243" fmla="*/ 3563011 w 7315200"/>
                              <a:gd name="connsiteY243" fmla="*/ 9597624 h 9597624"/>
                              <a:gd name="connsiteX244" fmla="*/ 1442779 w 7315200"/>
                              <a:gd name="connsiteY244" fmla="*/ 5617095 h 9597624"/>
                              <a:gd name="connsiteX245" fmla="*/ 1442228 w 7315200"/>
                              <a:gd name="connsiteY245" fmla="*/ 5609426 h 9597624"/>
                              <a:gd name="connsiteX246" fmla="*/ 1296732 w 7315200"/>
                              <a:gd name="connsiteY246" fmla="*/ 2442613 h 9597624"/>
                              <a:gd name="connsiteX247" fmla="*/ 1690233 w 7315200"/>
                              <a:gd name="connsiteY247" fmla="*/ 3184348 h 9597624"/>
                              <a:gd name="connsiteX248" fmla="*/ 1690233 w 7315200"/>
                              <a:gd name="connsiteY248" fmla="*/ 3178934 h 9597624"/>
                              <a:gd name="connsiteX249" fmla="*/ 1786679 w 7315200"/>
                              <a:gd name="connsiteY249" fmla="*/ 3089601 h 9597624"/>
                              <a:gd name="connsiteX250" fmla="*/ 1550799 w 7315200"/>
                              <a:gd name="connsiteY250" fmla="*/ 2645643 h 9597624"/>
                              <a:gd name="connsiteX251" fmla="*/ 1548044 w 7315200"/>
                              <a:gd name="connsiteY251" fmla="*/ 2640229 h 9597624"/>
                              <a:gd name="connsiteX252" fmla="*/ 1506158 w 7315200"/>
                              <a:gd name="connsiteY252" fmla="*/ 2633010 h 9597624"/>
                              <a:gd name="connsiteX253" fmla="*/ 1498443 w 7315200"/>
                              <a:gd name="connsiteY253" fmla="*/ 2674518 h 9597624"/>
                              <a:gd name="connsiteX254" fmla="*/ 1646143 w 7315200"/>
                              <a:gd name="connsiteY254" fmla="*/ 2950638 h 9597624"/>
                              <a:gd name="connsiteX255" fmla="*/ 1633467 w 7315200"/>
                              <a:gd name="connsiteY255" fmla="*/ 2991244 h 9597624"/>
                              <a:gd name="connsiteX256" fmla="*/ 1592684 w 7315200"/>
                              <a:gd name="connsiteY256" fmla="*/ 2978611 h 9597624"/>
                              <a:gd name="connsiteX257" fmla="*/ 1315470 w 7315200"/>
                              <a:gd name="connsiteY257" fmla="*/ 2457953 h 9597624"/>
                              <a:gd name="connsiteX258" fmla="*/ 1296732 w 7315200"/>
                              <a:gd name="connsiteY258" fmla="*/ 2442613 h 9597624"/>
                              <a:gd name="connsiteX259" fmla="*/ 403364 w 7315200"/>
                              <a:gd name="connsiteY259" fmla="*/ 4291537 h 9597624"/>
                              <a:gd name="connsiteX260" fmla="*/ 407222 w 7315200"/>
                              <a:gd name="connsiteY260" fmla="*/ 4278904 h 9597624"/>
                              <a:gd name="connsiteX261" fmla="*/ 419898 w 7315200"/>
                              <a:gd name="connsiteY261" fmla="*/ 4282514 h 9597624"/>
                              <a:gd name="connsiteX262" fmla="*/ 3250662 w 7315200"/>
                              <a:gd name="connsiteY262" fmla="*/ 9597624 h 9597624"/>
                              <a:gd name="connsiteX263" fmla="*/ 3229323 w 7315200"/>
                              <a:gd name="connsiteY263" fmla="*/ 9597624 h 9597624"/>
                              <a:gd name="connsiteX264" fmla="*/ 0 w 7315200"/>
                              <a:gd name="connsiteY264" fmla="*/ 704719 h 9597624"/>
                              <a:gd name="connsiteX265" fmla="*/ 0 w 7315200"/>
                              <a:gd name="connsiteY265" fmla="*/ 603475 h 9597624"/>
                              <a:gd name="connsiteX266" fmla="*/ 1305550 w 7315200"/>
                              <a:gd name="connsiteY266" fmla="*/ 3055312 h 9597624"/>
                              <a:gd name="connsiteX267" fmla="*/ 1296732 w 7315200"/>
                              <a:gd name="connsiteY267" fmla="*/ 3084187 h 9597624"/>
                              <a:gd name="connsiteX268" fmla="*/ 1263665 w 7315200"/>
                              <a:gd name="connsiteY268" fmla="*/ 3076968 h 9597624"/>
                              <a:gd name="connsiteX269" fmla="*/ 0 w 7315200"/>
                              <a:gd name="connsiteY269" fmla="*/ 888976 h 9597624"/>
                              <a:gd name="connsiteX270" fmla="*/ 0 w 7315200"/>
                              <a:gd name="connsiteY270" fmla="*/ 785771 h 9597624"/>
                              <a:gd name="connsiteX271" fmla="*/ 1517732 w 7315200"/>
                              <a:gd name="connsiteY271" fmla="*/ 3635525 h 9597624"/>
                              <a:gd name="connsiteX272" fmla="*/ 1518834 w 7315200"/>
                              <a:gd name="connsiteY272" fmla="*/ 3631916 h 9597624"/>
                              <a:gd name="connsiteX273" fmla="*/ 1630712 w 7315200"/>
                              <a:gd name="connsiteY273" fmla="*/ 3560630 h 9597624"/>
                              <a:gd name="connsiteX274" fmla="*/ 0 w 7315200"/>
                              <a:gd name="connsiteY274" fmla="*/ 499389 h 9597624"/>
                              <a:gd name="connsiteX275" fmla="*/ 0 w 7315200"/>
                              <a:gd name="connsiteY275" fmla="*/ 396240 h 9597624"/>
                              <a:gd name="connsiteX276" fmla="*/ 1927766 w 7315200"/>
                              <a:gd name="connsiteY276" fmla="*/ 4015417 h 9597624"/>
                              <a:gd name="connsiteX277" fmla="*/ 1933278 w 7315200"/>
                              <a:gd name="connsiteY277" fmla="*/ 4017221 h 9597624"/>
                              <a:gd name="connsiteX278" fmla="*/ 2057280 w 7315200"/>
                              <a:gd name="connsiteY278" fmla="*/ 3973006 h 9597624"/>
                              <a:gd name="connsiteX279" fmla="*/ 1260909 w 7315200"/>
                              <a:gd name="connsiteY279" fmla="*/ 2477805 h 9597624"/>
                              <a:gd name="connsiteX280" fmla="*/ 1263665 w 7315200"/>
                              <a:gd name="connsiteY280" fmla="*/ 2485926 h 9597624"/>
                              <a:gd name="connsiteX281" fmla="*/ 1658819 w 7315200"/>
                              <a:gd name="connsiteY281" fmla="*/ 3227661 h 9597624"/>
                              <a:gd name="connsiteX282" fmla="*/ 1646143 w 7315200"/>
                              <a:gd name="connsiteY282" fmla="*/ 3268267 h 9597624"/>
                              <a:gd name="connsiteX283" fmla="*/ 1605360 w 7315200"/>
                              <a:gd name="connsiteY283" fmla="*/ 3255634 h 9597624"/>
                              <a:gd name="connsiteX284" fmla="*/ 892760 w 7315200"/>
                              <a:gd name="connsiteY284" fmla="*/ 1917443 h 9597624"/>
                              <a:gd name="connsiteX285" fmla="*/ 905436 w 7315200"/>
                              <a:gd name="connsiteY285" fmla="*/ 1876837 h 9597624"/>
                              <a:gd name="connsiteX286" fmla="*/ 946219 w 7315200"/>
                              <a:gd name="connsiteY286" fmla="*/ 1889470 h 9597624"/>
                              <a:gd name="connsiteX287" fmla="*/ 1099431 w 7315200"/>
                              <a:gd name="connsiteY287" fmla="*/ 2177321 h 9597624"/>
                              <a:gd name="connsiteX288" fmla="*/ 1104942 w 7315200"/>
                              <a:gd name="connsiteY288" fmla="*/ 2183637 h 9597624"/>
                              <a:gd name="connsiteX289" fmla="*/ 0 w 7315200"/>
                              <a:gd name="connsiteY289" fmla="*/ 109716 h 9597624"/>
                              <a:gd name="connsiteX290" fmla="*/ 0 w 7315200"/>
                              <a:gd name="connsiteY290" fmla="*/ 6036 h 9597624"/>
                              <a:gd name="connsiteX291" fmla="*/ 1152890 w 7315200"/>
                              <a:gd name="connsiteY291" fmla="*/ 2171004 h 9597624"/>
                              <a:gd name="connsiteX292" fmla="*/ 1151787 w 7315200"/>
                              <a:gd name="connsiteY292" fmla="*/ 2146641 h 9597624"/>
                              <a:gd name="connsiteX293" fmla="*/ 1083448 w 7315200"/>
                              <a:gd name="connsiteY293" fmla="*/ 2018506 h 9597624"/>
                              <a:gd name="connsiteX294" fmla="*/ 1096124 w 7315200"/>
                              <a:gd name="connsiteY294" fmla="*/ 1977900 h 9597624"/>
                              <a:gd name="connsiteX295" fmla="*/ 1136356 w 7315200"/>
                              <a:gd name="connsiteY295" fmla="*/ 1991436 h 9597624"/>
                              <a:gd name="connsiteX296" fmla="*/ 1389320 w 7315200"/>
                              <a:gd name="connsiteY296" fmla="*/ 2466976 h 9597624"/>
                              <a:gd name="connsiteX297" fmla="*/ 1430103 w 7315200"/>
                              <a:gd name="connsiteY297" fmla="*/ 2479609 h 9597624"/>
                              <a:gd name="connsiteX298" fmla="*/ 1442779 w 7315200"/>
                              <a:gd name="connsiteY298" fmla="*/ 2439003 h 9597624"/>
                              <a:gd name="connsiteX299" fmla="*/ 1014558 w 7315200"/>
                              <a:gd name="connsiteY299" fmla="*/ 1635006 h 9597624"/>
                              <a:gd name="connsiteX300" fmla="*/ 1010700 w 7315200"/>
                              <a:gd name="connsiteY300" fmla="*/ 1619666 h 9597624"/>
                              <a:gd name="connsiteX301" fmla="*/ 148101 w 7315200"/>
                              <a:gd name="connsiteY301" fmla="*/ 0 h 9597624"/>
                              <a:gd name="connsiteX302" fmla="*/ 203230 w 7315200"/>
                              <a:gd name="connsiteY302" fmla="*/ 0 h 9597624"/>
                              <a:gd name="connsiteX303" fmla="*/ 1052585 w 7315200"/>
                              <a:gd name="connsiteY303" fmla="*/ 1594400 h 9597624"/>
                              <a:gd name="connsiteX304" fmla="*/ 1068017 w 7315200"/>
                              <a:gd name="connsiteY304" fmla="*/ 1607935 h 9597624"/>
                              <a:gd name="connsiteX305" fmla="*/ 1386565 w 7315200"/>
                              <a:gd name="connsiteY305" fmla="*/ 2206196 h 9597624"/>
                              <a:gd name="connsiteX306" fmla="*/ 1426246 w 7315200"/>
                              <a:gd name="connsiteY306" fmla="*/ 2041968 h 9597624"/>
                              <a:gd name="connsiteX307" fmla="*/ 338908 w 7315200"/>
                              <a:gd name="connsiteY307" fmla="*/ 0 h 9597624"/>
                              <a:gd name="connsiteX308" fmla="*/ 360551 w 7315200"/>
                              <a:gd name="connsiteY308" fmla="*/ 0 h 9597624"/>
                              <a:gd name="connsiteX309" fmla="*/ 1442779 w 7315200"/>
                              <a:gd name="connsiteY309" fmla="*/ 2032042 h 9597624"/>
                              <a:gd name="connsiteX310" fmla="*/ 1565679 w 7315200"/>
                              <a:gd name="connsiteY310" fmla="*/ 2032944 h 9597624"/>
                              <a:gd name="connsiteX311" fmla="*/ 536736 w 7315200"/>
                              <a:gd name="connsiteY311" fmla="*/ 101003 h 9597624"/>
                              <a:gd name="connsiteX312" fmla="*/ 532878 w 7315200"/>
                              <a:gd name="connsiteY312" fmla="*/ 94687 h 9597624"/>
                              <a:gd name="connsiteX313" fmla="*/ 519418 w 7315200"/>
                              <a:gd name="connsiteY313" fmla="*/ 43408 h 9597624"/>
                              <a:gd name="connsiteX314" fmla="*/ 525418 w 7315200"/>
                              <a:gd name="connsiteY314" fmla="*/ 0 h 9597624"/>
                              <a:gd name="connsiteX315" fmla="*/ 787286 w 7315200"/>
                              <a:gd name="connsiteY315" fmla="*/ 0 h 9597624"/>
                              <a:gd name="connsiteX316" fmla="*/ 1668739 w 7315200"/>
                              <a:gd name="connsiteY316" fmla="*/ 1653955 h 9597624"/>
                              <a:gd name="connsiteX317" fmla="*/ 1679211 w 7315200"/>
                              <a:gd name="connsiteY317" fmla="*/ 1666588 h 9597624"/>
                              <a:gd name="connsiteX318" fmla="*/ 2860264 w 7315200"/>
                              <a:gd name="connsiteY318" fmla="*/ 3885478 h 9597624"/>
                              <a:gd name="connsiteX319" fmla="*/ 2884513 w 7315200"/>
                              <a:gd name="connsiteY319" fmla="*/ 3907134 h 9597624"/>
                              <a:gd name="connsiteX320" fmla="*/ 2607850 w 7315200"/>
                              <a:gd name="connsiteY320" fmla="*/ 3386476 h 9597624"/>
                              <a:gd name="connsiteX321" fmla="*/ 2649736 w 7315200"/>
                              <a:gd name="connsiteY321" fmla="*/ 3217735 h 9597624"/>
                              <a:gd name="connsiteX322" fmla="*/ 935935 w 7315200"/>
                              <a:gd name="connsiteY322" fmla="*/ 0 h 9597624"/>
                              <a:gd name="connsiteX323" fmla="*/ 957004 w 7315200"/>
                              <a:gd name="connsiteY323" fmla="*/ 0 h 9597624"/>
                              <a:gd name="connsiteX324" fmla="*/ 2666269 w 7315200"/>
                              <a:gd name="connsiteY324" fmla="*/ 3209614 h 9597624"/>
                              <a:gd name="connsiteX325" fmla="*/ 2801845 w 7315200"/>
                              <a:gd name="connsiteY325" fmla="*/ 3222247 h 9597624"/>
                              <a:gd name="connsiteX326" fmla="*/ 1085289 w 7315200"/>
                              <a:gd name="connsiteY326" fmla="*/ 0 h 9597624"/>
                              <a:gd name="connsiteX327" fmla="*/ 1106187 w 7315200"/>
                              <a:gd name="connsiteY327" fmla="*/ 0 h 9597624"/>
                              <a:gd name="connsiteX328" fmla="*/ 2413304 w 7315200"/>
                              <a:gd name="connsiteY328" fmla="*/ 2454343 h 9597624"/>
                              <a:gd name="connsiteX329" fmla="*/ 2484399 w 7315200"/>
                              <a:gd name="connsiteY329" fmla="*/ 2326209 h 9597624"/>
                              <a:gd name="connsiteX330" fmla="*/ 2666269 w 7315200"/>
                              <a:gd name="connsiteY330" fmla="*/ 2381253 h 9597624"/>
                              <a:gd name="connsiteX331" fmla="*/ 3413039 w 7315200"/>
                              <a:gd name="connsiteY331" fmla="*/ 3785316 h 9597624"/>
                              <a:gd name="connsiteX332" fmla="*/ 3406425 w 7315200"/>
                              <a:gd name="connsiteY332" fmla="*/ 3737492 h 9597624"/>
                              <a:gd name="connsiteX333" fmla="*/ 3545308 w 7315200"/>
                              <a:gd name="connsiteY333" fmla="*/ 3615674 h 9597624"/>
                              <a:gd name="connsiteX334" fmla="*/ 2231434 w 7315200"/>
                              <a:gd name="connsiteY334" fmla="*/ 1148637 h 9597624"/>
                              <a:gd name="connsiteX335" fmla="*/ 2256786 w 7315200"/>
                              <a:gd name="connsiteY335" fmla="*/ 1066522 h 9597624"/>
                              <a:gd name="connsiteX336" fmla="*/ 2339454 w 7315200"/>
                              <a:gd name="connsiteY336" fmla="*/ 1091788 h 9597624"/>
                              <a:gd name="connsiteX337" fmla="*/ 4054544 w 7315200"/>
                              <a:gd name="connsiteY337" fmla="*/ 4306877 h 9597624"/>
                              <a:gd name="connsiteX338" fmla="*/ 4137213 w 7315200"/>
                              <a:gd name="connsiteY338" fmla="*/ 4332143 h 9597624"/>
                              <a:gd name="connsiteX339" fmla="*/ 4162564 w 7315200"/>
                              <a:gd name="connsiteY339" fmla="*/ 4250029 h 9597624"/>
                              <a:gd name="connsiteX340" fmla="*/ 3862754 w 7315200"/>
                              <a:gd name="connsiteY340" fmla="*/ 3688764 h 9597624"/>
                              <a:gd name="connsiteX341" fmla="*/ 3888106 w 7315200"/>
                              <a:gd name="connsiteY341" fmla="*/ 3606650 h 9597624"/>
                              <a:gd name="connsiteX342" fmla="*/ 3970774 w 7315200"/>
                              <a:gd name="connsiteY342" fmla="*/ 3631916 h 9597624"/>
                              <a:gd name="connsiteX343" fmla="*/ 4532367 w 7315200"/>
                              <a:gd name="connsiteY343" fmla="*/ 4686768 h 9597624"/>
                              <a:gd name="connsiteX344" fmla="*/ 4562678 w 7315200"/>
                              <a:gd name="connsiteY344" fmla="*/ 4714741 h 9597624"/>
                              <a:gd name="connsiteX345" fmla="*/ 4508117 w 7315200"/>
                              <a:gd name="connsiteY345" fmla="*/ 4612775 h 9597624"/>
                              <a:gd name="connsiteX346" fmla="*/ 4521895 w 7315200"/>
                              <a:gd name="connsiteY346" fmla="*/ 4567658 h 9597624"/>
                              <a:gd name="connsiteX347" fmla="*/ 4566536 w 7315200"/>
                              <a:gd name="connsiteY347" fmla="*/ 4582095 h 9597624"/>
                              <a:gd name="connsiteX348" fmla="*/ 4629915 w 7315200"/>
                              <a:gd name="connsiteY348" fmla="*/ 4701206 h 9597624"/>
                              <a:gd name="connsiteX349" fmla="*/ 4638733 w 7315200"/>
                              <a:gd name="connsiteY349" fmla="*/ 4631725 h 9597624"/>
                              <a:gd name="connsiteX350" fmla="*/ 3838505 w 7315200"/>
                              <a:gd name="connsiteY350" fmla="*/ 3127500 h 9597624"/>
                              <a:gd name="connsiteX351" fmla="*/ 3863856 w 7315200"/>
                              <a:gd name="connsiteY351" fmla="*/ 3044483 h 9597624"/>
                              <a:gd name="connsiteX352" fmla="*/ 3866612 w 7315200"/>
                              <a:gd name="connsiteY352" fmla="*/ 3043581 h 9597624"/>
                              <a:gd name="connsiteX353" fmla="*/ 3821971 w 7315200"/>
                              <a:gd name="connsiteY353" fmla="*/ 2961467 h 9597624"/>
                              <a:gd name="connsiteX354" fmla="*/ 3740956 w 7315200"/>
                              <a:gd name="connsiteY354" fmla="*/ 2937103 h 9597624"/>
                              <a:gd name="connsiteX355" fmla="*/ 3635141 w 7315200"/>
                              <a:gd name="connsiteY355" fmla="*/ 2740390 h 9597624"/>
                              <a:gd name="connsiteX356" fmla="*/ 3630181 w 7315200"/>
                              <a:gd name="connsiteY356" fmla="*/ 2696174 h 9597624"/>
                              <a:gd name="connsiteX357" fmla="*/ 2193893 w 7315200"/>
                              <a:gd name="connsiteY357" fmla="*/ 0 h 9597624"/>
                              <a:gd name="connsiteX358" fmla="*/ 2214600 w 7315200"/>
                              <a:gd name="connsiteY358" fmla="*/ 0 h 9597624"/>
                              <a:gd name="connsiteX359" fmla="*/ 3638999 w 7315200"/>
                              <a:gd name="connsiteY359" fmla="*/ 2674518 h 9597624"/>
                              <a:gd name="connsiteX360" fmla="*/ 3658288 w 7315200"/>
                              <a:gd name="connsiteY360" fmla="*/ 2658276 h 9597624"/>
                              <a:gd name="connsiteX361" fmla="*/ 2910967 w 7315200"/>
                              <a:gd name="connsiteY361" fmla="*/ 1254212 h 9597624"/>
                              <a:gd name="connsiteX362" fmla="*/ 2923643 w 7315200"/>
                              <a:gd name="connsiteY362" fmla="*/ 1213606 h 9597624"/>
                              <a:gd name="connsiteX363" fmla="*/ 2964426 w 7315200"/>
                              <a:gd name="connsiteY363" fmla="*/ 1226239 h 9597624"/>
                              <a:gd name="connsiteX364" fmla="*/ 3810397 w 7315200"/>
                              <a:gd name="connsiteY364" fmla="*/ 2814383 h 9597624"/>
                              <a:gd name="connsiteX365" fmla="*/ 3851180 w 7315200"/>
                              <a:gd name="connsiteY365" fmla="*/ 2827016 h 9597624"/>
                              <a:gd name="connsiteX366" fmla="*/ 3863856 w 7315200"/>
                              <a:gd name="connsiteY366" fmla="*/ 2786410 h 9597624"/>
                              <a:gd name="connsiteX367" fmla="*/ 3715053 w 7315200"/>
                              <a:gd name="connsiteY367" fmla="*/ 2511192 h 9597624"/>
                              <a:gd name="connsiteX368" fmla="*/ 3728280 w 7315200"/>
                              <a:gd name="connsiteY368" fmla="*/ 2470586 h 9597624"/>
                              <a:gd name="connsiteX369" fmla="*/ 3730485 w 7315200"/>
                              <a:gd name="connsiteY369" fmla="*/ 2468781 h 9597624"/>
                              <a:gd name="connsiteX370" fmla="*/ 2415514 w 7315200"/>
                              <a:gd name="connsiteY370" fmla="*/ 0 h 9597624"/>
                              <a:gd name="connsiteX371" fmla="*/ 2437022 w 7315200"/>
                              <a:gd name="connsiteY371" fmla="*/ 0 h 9597624"/>
                              <a:gd name="connsiteX372" fmla="*/ 3750876 w 7315200"/>
                              <a:gd name="connsiteY372" fmla="*/ 2466976 h 9597624"/>
                              <a:gd name="connsiteX373" fmla="*/ 3768512 w 7315200"/>
                              <a:gd name="connsiteY373" fmla="*/ 2481414 h 9597624"/>
                              <a:gd name="connsiteX374" fmla="*/ 4045726 w 7315200"/>
                              <a:gd name="connsiteY374" fmla="*/ 3002975 h 9597624"/>
                              <a:gd name="connsiteX375" fmla="*/ 4086509 w 7315200"/>
                              <a:gd name="connsiteY375" fmla="*/ 3015608 h 9597624"/>
                              <a:gd name="connsiteX376" fmla="*/ 4099185 w 7315200"/>
                              <a:gd name="connsiteY376" fmla="*/ 2975002 h 9597624"/>
                              <a:gd name="connsiteX377" fmla="*/ 3704031 w 7315200"/>
                              <a:gd name="connsiteY377" fmla="*/ 2234169 h 9597624"/>
                              <a:gd name="connsiteX378" fmla="*/ 3716707 w 7315200"/>
                              <a:gd name="connsiteY378" fmla="*/ 2193563 h 9597624"/>
                              <a:gd name="connsiteX379" fmla="*/ 3757490 w 7315200"/>
                              <a:gd name="connsiteY379" fmla="*/ 2206196 h 9597624"/>
                              <a:gd name="connsiteX380" fmla="*/ 4470090 w 7315200"/>
                              <a:gd name="connsiteY380" fmla="*/ 3544388 h 9597624"/>
                              <a:gd name="connsiteX381" fmla="*/ 4470090 w 7315200"/>
                              <a:gd name="connsiteY381" fmla="*/ 3572361 h 9597624"/>
                              <a:gd name="connsiteX382" fmla="*/ 5131987 w 7315200"/>
                              <a:gd name="connsiteY382" fmla="*/ 4816707 h 9597624"/>
                              <a:gd name="connsiteX383" fmla="*/ 5162299 w 7315200"/>
                              <a:gd name="connsiteY383" fmla="*/ 4825730 h 9597624"/>
                              <a:gd name="connsiteX384" fmla="*/ 5171117 w 7315200"/>
                              <a:gd name="connsiteY384" fmla="*/ 4795051 h 9597624"/>
                              <a:gd name="connsiteX385" fmla="*/ 4929725 w 7315200"/>
                              <a:gd name="connsiteY385" fmla="*/ 4341167 h 9597624"/>
                              <a:gd name="connsiteX386" fmla="*/ 4938543 w 7315200"/>
                              <a:gd name="connsiteY386" fmla="*/ 4310487 h 9597624"/>
                              <a:gd name="connsiteX387" fmla="*/ 4968855 w 7315200"/>
                              <a:gd name="connsiteY387" fmla="*/ 4319510 h 9597624"/>
                              <a:gd name="connsiteX388" fmla="*/ 6946830 w 7315200"/>
                              <a:gd name="connsiteY388" fmla="*/ 8031796 h 9597624"/>
                              <a:gd name="connsiteX389" fmla="*/ 6938012 w 7315200"/>
                              <a:gd name="connsiteY389" fmla="*/ 8061573 h 9597624"/>
                              <a:gd name="connsiteX390" fmla="*/ 6907701 w 7315200"/>
                              <a:gd name="connsiteY390" fmla="*/ 8052550 h 9597624"/>
                              <a:gd name="connsiteX391" fmla="*/ 5525488 w 7315200"/>
                              <a:gd name="connsiteY391" fmla="*/ 5457378 h 9597624"/>
                              <a:gd name="connsiteX392" fmla="*/ 5495176 w 7315200"/>
                              <a:gd name="connsiteY392" fmla="*/ 5448355 h 9597624"/>
                              <a:gd name="connsiteX393" fmla="*/ 5486358 w 7315200"/>
                              <a:gd name="connsiteY393" fmla="*/ 5478132 h 9597624"/>
                              <a:gd name="connsiteX394" fmla="*/ 6042440 w 7315200"/>
                              <a:gd name="connsiteY394" fmla="*/ 6523961 h 9597624"/>
                              <a:gd name="connsiteX395" fmla="*/ 6033622 w 7315200"/>
                              <a:gd name="connsiteY395" fmla="*/ 6553739 h 9597624"/>
                              <a:gd name="connsiteX396" fmla="*/ 6003310 w 7315200"/>
                              <a:gd name="connsiteY396" fmla="*/ 6544715 h 9597624"/>
                              <a:gd name="connsiteX397" fmla="*/ 4422694 w 7315200"/>
                              <a:gd name="connsiteY397" fmla="*/ 3578677 h 9597624"/>
                              <a:gd name="connsiteX398" fmla="*/ 4416631 w 7315200"/>
                              <a:gd name="connsiteY398" fmla="*/ 3571458 h 9597624"/>
                              <a:gd name="connsiteX399" fmla="*/ 4263971 w 7315200"/>
                              <a:gd name="connsiteY399" fmla="*/ 3284510 h 9597624"/>
                              <a:gd name="connsiteX400" fmla="*/ 4223188 w 7315200"/>
                              <a:gd name="connsiteY400" fmla="*/ 3271877 h 9597624"/>
                              <a:gd name="connsiteX401" fmla="*/ 4210512 w 7315200"/>
                              <a:gd name="connsiteY401" fmla="*/ 3312483 h 9597624"/>
                              <a:gd name="connsiteX402" fmla="*/ 4279402 w 7315200"/>
                              <a:gd name="connsiteY402" fmla="*/ 3440617 h 9597624"/>
                              <a:gd name="connsiteX403" fmla="*/ 4266726 w 7315200"/>
                              <a:gd name="connsiteY403" fmla="*/ 3481223 h 9597624"/>
                              <a:gd name="connsiteX404" fmla="*/ 4225943 w 7315200"/>
                              <a:gd name="connsiteY404" fmla="*/ 3468590 h 9597624"/>
                              <a:gd name="connsiteX405" fmla="*/ 3972978 w 7315200"/>
                              <a:gd name="connsiteY405" fmla="*/ 2993049 h 9597624"/>
                              <a:gd name="connsiteX406" fmla="*/ 3932746 w 7315200"/>
                              <a:gd name="connsiteY406" fmla="*/ 2980416 h 9597624"/>
                              <a:gd name="connsiteX407" fmla="*/ 3920071 w 7315200"/>
                              <a:gd name="connsiteY407" fmla="*/ 3021022 h 9597624"/>
                              <a:gd name="connsiteX408" fmla="*/ 4347741 w 7315200"/>
                              <a:gd name="connsiteY408" fmla="*/ 3825020 h 9597624"/>
                              <a:gd name="connsiteX409" fmla="*/ 4351599 w 7315200"/>
                              <a:gd name="connsiteY409" fmla="*/ 3835848 h 9597624"/>
                              <a:gd name="connsiteX410" fmla="*/ 5388258 w 7315200"/>
                              <a:gd name="connsiteY410" fmla="*/ 5783128 h 9597624"/>
                              <a:gd name="connsiteX411" fmla="*/ 5362907 w 7315200"/>
                              <a:gd name="connsiteY411" fmla="*/ 5865242 h 9597624"/>
                              <a:gd name="connsiteX412" fmla="*/ 5280239 w 7315200"/>
                              <a:gd name="connsiteY412" fmla="*/ 5839976 h 9597624"/>
                              <a:gd name="connsiteX413" fmla="*/ 4968855 w 7315200"/>
                              <a:gd name="connsiteY413" fmla="*/ 5257055 h 9597624"/>
                              <a:gd name="connsiteX414" fmla="*/ 4907129 w 7315200"/>
                              <a:gd name="connsiteY414" fmla="*/ 5224572 h 9597624"/>
                              <a:gd name="connsiteX415" fmla="*/ 6005515 w 7315200"/>
                              <a:gd name="connsiteY415" fmla="*/ 7288256 h 9597624"/>
                              <a:gd name="connsiteX416" fmla="*/ 6013230 w 7315200"/>
                              <a:gd name="connsiteY416" fmla="*/ 7254868 h 9597624"/>
                              <a:gd name="connsiteX417" fmla="*/ 5676495 w 7315200"/>
                              <a:gd name="connsiteY417" fmla="*/ 6624123 h 9597624"/>
                              <a:gd name="connsiteX418" fmla="*/ 5686966 w 7315200"/>
                              <a:gd name="connsiteY418" fmla="*/ 6589833 h 9597624"/>
                              <a:gd name="connsiteX419" fmla="*/ 5721136 w 7315200"/>
                              <a:gd name="connsiteY419" fmla="*/ 6599759 h 9597624"/>
                              <a:gd name="connsiteX420" fmla="*/ 6328472 w 7315200"/>
                              <a:gd name="connsiteY420" fmla="*/ 7738530 h 9597624"/>
                              <a:gd name="connsiteX421" fmla="*/ 6318001 w 7315200"/>
                              <a:gd name="connsiteY421" fmla="*/ 7772820 h 9597624"/>
                              <a:gd name="connsiteX422" fmla="*/ 6283831 w 7315200"/>
                              <a:gd name="connsiteY422" fmla="*/ 7762894 h 9597624"/>
                              <a:gd name="connsiteX423" fmla="*/ 6153215 w 7315200"/>
                              <a:gd name="connsiteY423" fmla="*/ 7517454 h 9597624"/>
                              <a:gd name="connsiteX424" fmla="*/ 6121250 w 7315200"/>
                              <a:gd name="connsiteY424" fmla="*/ 7506625 h 9597624"/>
                              <a:gd name="connsiteX425" fmla="*/ 7234997 w 7315200"/>
                              <a:gd name="connsiteY425" fmla="*/ 9597624 h 9597624"/>
                              <a:gd name="connsiteX426" fmla="*/ 7161348 w 7315200"/>
                              <a:gd name="connsiteY426" fmla="*/ 9597624 h 9597624"/>
                              <a:gd name="connsiteX427" fmla="*/ 6149358 w 7315200"/>
                              <a:gd name="connsiteY427" fmla="*/ 7691608 h 9597624"/>
                              <a:gd name="connsiteX428" fmla="*/ 6126210 w 7315200"/>
                              <a:gd name="connsiteY428" fmla="*/ 7677170 h 9597624"/>
                              <a:gd name="connsiteX429" fmla="*/ 5910171 w 7315200"/>
                              <a:gd name="connsiteY429" fmla="*/ 7272915 h 9597624"/>
                              <a:gd name="connsiteX430" fmla="*/ 5876001 w 7315200"/>
                              <a:gd name="connsiteY430" fmla="*/ 7262990 h 9597624"/>
                              <a:gd name="connsiteX431" fmla="*/ 5866081 w 7315200"/>
                              <a:gd name="connsiteY431" fmla="*/ 7297279 h 9597624"/>
                              <a:gd name="connsiteX432" fmla="*/ 6230372 w 7315200"/>
                              <a:gd name="connsiteY432" fmla="*/ 7980361 h 9597624"/>
                              <a:gd name="connsiteX433" fmla="*/ 6220452 w 7315200"/>
                              <a:gd name="connsiteY433" fmla="*/ 8014651 h 9597624"/>
                              <a:gd name="connsiteX434" fmla="*/ 6186283 w 7315200"/>
                              <a:gd name="connsiteY434" fmla="*/ 8004725 h 9597624"/>
                              <a:gd name="connsiteX435" fmla="*/ 5009638 w 7315200"/>
                              <a:gd name="connsiteY435" fmla="*/ 5795761 h 9597624"/>
                              <a:gd name="connsiteX436" fmla="*/ 5020109 w 7315200"/>
                              <a:gd name="connsiteY436" fmla="*/ 5761472 h 9597624"/>
                              <a:gd name="connsiteX437" fmla="*/ 5054279 w 7315200"/>
                              <a:gd name="connsiteY437" fmla="*/ 5771397 h 9597624"/>
                              <a:gd name="connsiteX438" fmla="*/ 5773492 w 7315200"/>
                              <a:gd name="connsiteY438" fmla="*/ 7122222 h 9597624"/>
                              <a:gd name="connsiteX439" fmla="*/ 5807662 w 7315200"/>
                              <a:gd name="connsiteY439" fmla="*/ 7132148 h 9597624"/>
                              <a:gd name="connsiteX440" fmla="*/ 5817582 w 7315200"/>
                              <a:gd name="connsiteY440" fmla="*/ 7097859 h 9597624"/>
                              <a:gd name="connsiteX441" fmla="*/ 5691926 w 7315200"/>
                              <a:gd name="connsiteY441" fmla="*/ 6862344 h 9597624"/>
                              <a:gd name="connsiteX442" fmla="*/ 5693029 w 7315200"/>
                              <a:gd name="connsiteY442" fmla="*/ 6835274 h 9597624"/>
                              <a:gd name="connsiteX443" fmla="*/ 4861386 w 7315200"/>
                              <a:gd name="connsiteY443" fmla="*/ 5274200 h 9597624"/>
                              <a:gd name="connsiteX444" fmla="*/ 4866346 w 7315200"/>
                              <a:gd name="connsiteY444" fmla="*/ 5314806 h 9597624"/>
                              <a:gd name="connsiteX445" fmla="*/ 5004678 w 7315200"/>
                              <a:gd name="connsiteY445" fmla="*/ 5574684 h 9597624"/>
                              <a:gd name="connsiteX446" fmla="*/ 4979326 w 7315200"/>
                              <a:gd name="connsiteY446" fmla="*/ 5657701 h 9597624"/>
                              <a:gd name="connsiteX447" fmla="*/ 4896658 w 7315200"/>
                              <a:gd name="connsiteY447" fmla="*/ 5632435 h 9597624"/>
                              <a:gd name="connsiteX448" fmla="*/ 4383564 w 7315200"/>
                              <a:gd name="connsiteY448" fmla="*/ 4667819 h 9597624"/>
                              <a:gd name="connsiteX449" fmla="*/ 4300896 w 7315200"/>
                              <a:gd name="connsiteY449" fmla="*/ 4642553 h 9597624"/>
                              <a:gd name="connsiteX450" fmla="*/ 4275544 w 7315200"/>
                              <a:gd name="connsiteY450" fmla="*/ 4725570 h 9597624"/>
                              <a:gd name="connsiteX451" fmla="*/ 5141907 w 7315200"/>
                              <a:gd name="connsiteY451" fmla="*/ 6353416 h 9597624"/>
                              <a:gd name="connsiteX452" fmla="*/ 5125373 w 7315200"/>
                              <a:gd name="connsiteY452" fmla="*/ 6430116 h 9597624"/>
                              <a:gd name="connsiteX453" fmla="*/ 5621934 w 7315200"/>
                              <a:gd name="connsiteY453" fmla="*/ 7362249 h 9597624"/>
                              <a:gd name="connsiteX454" fmla="*/ 5650041 w 7315200"/>
                              <a:gd name="connsiteY454" fmla="*/ 7370370 h 9597624"/>
                              <a:gd name="connsiteX455" fmla="*/ 5658859 w 7315200"/>
                              <a:gd name="connsiteY455" fmla="*/ 7342397 h 9597624"/>
                              <a:gd name="connsiteX456" fmla="*/ 5155685 w 7315200"/>
                              <a:gd name="connsiteY456" fmla="*/ 6397632 h 9597624"/>
                              <a:gd name="connsiteX457" fmla="*/ 5164503 w 7315200"/>
                              <a:gd name="connsiteY457" fmla="*/ 6369659 h 9597624"/>
                              <a:gd name="connsiteX458" fmla="*/ 5192610 w 7315200"/>
                              <a:gd name="connsiteY458" fmla="*/ 6378682 h 9597624"/>
                              <a:gd name="connsiteX459" fmla="*/ 6906765 w 7315200"/>
                              <a:gd name="connsiteY459" fmla="*/ 9597624 h 9597624"/>
                              <a:gd name="connsiteX460" fmla="*/ 6860288 w 7315200"/>
                              <a:gd name="connsiteY460" fmla="*/ 9597624 h 9597624"/>
                              <a:gd name="connsiteX461" fmla="*/ 5979061 w 7315200"/>
                              <a:gd name="connsiteY461" fmla="*/ 7942462 h 9597624"/>
                              <a:gd name="connsiteX462" fmla="*/ 5950954 w 7315200"/>
                              <a:gd name="connsiteY462" fmla="*/ 7933439 h 9597624"/>
                              <a:gd name="connsiteX463" fmla="*/ 5942136 w 7315200"/>
                              <a:gd name="connsiteY463" fmla="*/ 7961412 h 9597624"/>
                              <a:gd name="connsiteX464" fmla="*/ 6160931 w 7315200"/>
                              <a:gd name="connsiteY464" fmla="*/ 8372886 h 9597624"/>
                              <a:gd name="connsiteX465" fmla="*/ 6151562 w 7315200"/>
                              <a:gd name="connsiteY465" fmla="*/ 8399054 h 9597624"/>
                              <a:gd name="connsiteX466" fmla="*/ 6124006 w 7315200"/>
                              <a:gd name="connsiteY466" fmla="*/ 8390030 h 9597624"/>
                              <a:gd name="connsiteX467" fmla="*/ 5313306 w 7315200"/>
                              <a:gd name="connsiteY467" fmla="*/ 6866856 h 9597624"/>
                              <a:gd name="connsiteX468" fmla="*/ 5230638 w 7315200"/>
                              <a:gd name="connsiteY468" fmla="*/ 6960701 h 9597624"/>
                              <a:gd name="connsiteX469" fmla="*/ 6635593 w 7315200"/>
                              <a:gd name="connsiteY469" fmla="*/ 9597624 h 9597624"/>
                              <a:gd name="connsiteX470" fmla="*/ 6614581 w 7315200"/>
                              <a:gd name="connsiteY470" fmla="*/ 9597624 h 9597624"/>
                              <a:gd name="connsiteX471" fmla="*/ 5213002 w 7315200"/>
                              <a:gd name="connsiteY471" fmla="*/ 6966115 h 9597624"/>
                              <a:gd name="connsiteX472" fmla="*/ 5070812 w 7315200"/>
                              <a:gd name="connsiteY472" fmla="*/ 6900243 h 9597624"/>
                              <a:gd name="connsiteX473" fmla="*/ 4324043 w 7315200"/>
                              <a:gd name="connsiteY473" fmla="*/ 5498887 h 9597624"/>
                              <a:gd name="connsiteX474" fmla="*/ 4320185 w 7315200"/>
                              <a:gd name="connsiteY474" fmla="*/ 5491669 h 9597624"/>
                              <a:gd name="connsiteX475" fmla="*/ 4142173 w 7315200"/>
                              <a:gd name="connsiteY475" fmla="*/ 5442940 h 9597624"/>
                              <a:gd name="connsiteX476" fmla="*/ 4093674 w 7315200"/>
                              <a:gd name="connsiteY476" fmla="*/ 5620704 h 9597624"/>
                              <a:gd name="connsiteX477" fmla="*/ 4470090 w 7315200"/>
                              <a:gd name="connsiteY477" fmla="*/ 6325443 h 9597624"/>
                              <a:gd name="connsiteX478" fmla="*/ 4429307 w 7315200"/>
                              <a:gd name="connsiteY478" fmla="*/ 6493281 h 9597624"/>
                              <a:gd name="connsiteX479" fmla="*/ 6070547 w 7315200"/>
                              <a:gd name="connsiteY479" fmla="*/ 9573919 h 9597624"/>
                              <a:gd name="connsiteX480" fmla="*/ 6071511 w 7315200"/>
                              <a:gd name="connsiteY480" fmla="*/ 9591741 h 9597624"/>
                              <a:gd name="connsiteX481" fmla="*/ 6066622 w 7315200"/>
                              <a:gd name="connsiteY481" fmla="*/ 9597624 h 9597624"/>
                              <a:gd name="connsiteX482" fmla="*/ 6032213 w 7315200"/>
                              <a:gd name="connsiteY482" fmla="*/ 9597624 h 9597624"/>
                              <a:gd name="connsiteX483" fmla="*/ 6028662 w 7315200"/>
                              <a:gd name="connsiteY483" fmla="*/ 9594673 h 9597624"/>
                              <a:gd name="connsiteX484" fmla="*/ 4385768 w 7315200"/>
                              <a:gd name="connsiteY484" fmla="*/ 6513133 h 9597624"/>
                              <a:gd name="connsiteX485" fmla="*/ 4237517 w 7315200"/>
                              <a:gd name="connsiteY485" fmla="*/ 6449066 h 9597624"/>
                              <a:gd name="connsiteX486" fmla="*/ 3945422 w 7315200"/>
                              <a:gd name="connsiteY486" fmla="*/ 5899532 h 9597624"/>
                              <a:gd name="connsiteX487" fmla="*/ 3912355 w 7315200"/>
                              <a:gd name="connsiteY487" fmla="*/ 5858926 h 9597624"/>
                              <a:gd name="connsiteX488" fmla="*/ 3914559 w 7315200"/>
                              <a:gd name="connsiteY488" fmla="*/ 5862535 h 9597624"/>
                              <a:gd name="connsiteX489" fmla="*/ 3917315 w 7315200"/>
                              <a:gd name="connsiteY489" fmla="*/ 5867047 h 9597624"/>
                              <a:gd name="connsiteX490" fmla="*/ 3894168 w 7315200"/>
                              <a:gd name="connsiteY490" fmla="*/ 5931114 h 9597624"/>
                              <a:gd name="connsiteX491" fmla="*/ 3829687 w 7315200"/>
                              <a:gd name="connsiteY491" fmla="*/ 5908555 h 9597624"/>
                              <a:gd name="connsiteX492" fmla="*/ 3818113 w 7315200"/>
                              <a:gd name="connsiteY492" fmla="*/ 5886899 h 9597624"/>
                              <a:gd name="connsiteX493" fmla="*/ 3740956 w 7315200"/>
                              <a:gd name="connsiteY493" fmla="*/ 5926602 h 9597624"/>
                              <a:gd name="connsiteX494" fmla="*/ 5641223 w 7315200"/>
                              <a:gd name="connsiteY494" fmla="*/ 9494512 h 9597624"/>
                              <a:gd name="connsiteX495" fmla="*/ 5632405 w 7315200"/>
                              <a:gd name="connsiteY495" fmla="*/ 9521583 h 9597624"/>
                              <a:gd name="connsiteX496" fmla="*/ 5604298 w 7315200"/>
                              <a:gd name="connsiteY496" fmla="*/ 9512559 h 9597624"/>
                              <a:gd name="connsiteX497" fmla="*/ 4429307 w 7315200"/>
                              <a:gd name="connsiteY497" fmla="*/ 7310814 h 9597624"/>
                              <a:gd name="connsiteX498" fmla="*/ 4425449 w 7315200"/>
                              <a:gd name="connsiteY498" fmla="*/ 7306303 h 9597624"/>
                              <a:gd name="connsiteX499" fmla="*/ 4397342 w 7315200"/>
                              <a:gd name="connsiteY499" fmla="*/ 7306303 h 9597624"/>
                              <a:gd name="connsiteX500" fmla="*/ 4591888 w 7315200"/>
                              <a:gd name="connsiteY500" fmla="*/ 7670854 h 9597624"/>
                              <a:gd name="connsiteX501" fmla="*/ 4607319 w 7315200"/>
                              <a:gd name="connsiteY501" fmla="*/ 7731312 h 9597624"/>
                              <a:gd name="connsiteX502" fmla="*/ 4613382 w 7315200"/>
                              <a:gd name="connsiteY502" fmla="*/ 7742140 h 9597624"/>
                              <a:gd name="connsiteX503" fmla="*/ 4614484 w 7315200"/>
                              <a:gd name="connsiteY503" fmla="*/ 7745749 h 9597624"/>
                              <a:gd name="connsiteX504" fmla="*/ 4601808 w 7315200"/>
                              <a:gd name="connsiteY504" fmla="*/ 7770113 h 9597624"/>
                              <a:gd name="connsiteX505" fmla="*/ 4538429 w 7315200"/>
                              <a:gd name="connsiteY505" fmla="*/ 7848618 h 9597624"/>
                              <a:gd name="connsiteX506" fmla="*/ 4362070 w 7315200"/>
                              <a:gd name="connsiteY506" fmla="*/ 7794476 h 9597624"/>
                              <a:gd name="connsiteX507" fmla="*/ 2451332 w 7315200"/>
                              <a:gd name="connsiteY507" fmla="*/ 4204009 h 9597624"/>
                              <a:gd name="connsiteX508" fmla="*/ 2454087 w 7315200"/>
                              <a:gd name="connsiteY508" fmla="*/ 4222958 h 9597624"/>
                              <a:gd name="connsiteX509" fmla="*/ 2573130 w 7315200"/>
                              <a:gd name="connsiteY509" fmla="*/ 4445840 h 9597624"/>
                              <a:gd name="connsiteX510" fmla="*/ 2575885 w 7315200"/>
                              <a:gd name="connsiteY510" fmla="*/ 4461180 h 9597624"/>
                              <a:gd name="connsiteX511" fmla="*/ 4009903 w 7315200"/>
                              <a:gd name="connsiteY511" fmla="*/ 7153805 h 9597624"/>
                              <a:gd name="connsiteX512" fmla="*/ 4021477 w 7315200"/>
                              <a:gd name="connsiteY512" fmla="*/ 7204337 h 9597624"/>
                              <a:gd name="connsiteX513" fmla="*/ 3921173 w 7315200"/>
                              <a:gd name="connsiteY513" fmla="*/ 7291865 h 9597624"/>
                              <a:gd name="connsiteX514" fmla="*/ 5148788 w 7315200"/>
                              <a:gd name="connsiteY514" fmla="*/ 9597624 h 9597624"/>
                              <a:gd name="connsiteX515" fmla="*/ 5093208 w 7315200"/>
                              <a:gd name="connsiteY515" fmla="*/ 9597624 h 9597624"/>
                              <a:gd name="connsiteX516" fmla="*/ 3088979 w 7315200"/>
                              <a:gd name="connsiteY516" fmla="*/ 5833660 h 9597624"/>
                              <a:gd name="connsiteX517" fmla="*/ 3086224 w 7315200"/>
                              <a:gd name="connsiteY517" fmla="*/ 5823734 h 9597624"/>
                              <a:gd name="connsiteX518" fmla="*/ 2396771 w 7315200"/>
                              <a:gd name="connsiteY518" fmla="*/ 4528856 h 9597624"/>
                              <a:gd name="connsiteX519" fmla="*/ 2269462 w 7315200"/>
                              <a:gd name="connsiteY519" fmla="*/ 4489153 h 9597624"/>
                              <a:gd name="connsiteX520" fmla="*/ 2230332 w 7315200"/>
                              <a:gd name="connsiteY520" fmla="*/ 4616385 h 9597624"/>
                              <a:gd name="connsiteX521" fmla="*/ 2687763 w 7315200"/>
                              <a:gd name="connsiteY521" fmla="*/ 5474523 h 9597624"/>
                              <a:gd name="connsiteX522" fmla="*/ 2696581 w 7315200"/>
                              <a:gd name="connsiteY522" fmla="*/ 5540396 h 9597624"/>
                              <a:gd name="connsiteX523" fmla="*/ 2583601 w 7315200"/>
                              <a:gd name="connsiteY523" fmla="*/ 5610779 h 9597624"/>
                              <a:gd name="connsiteX524" fmla="*/ 4472294 w 7315200"/>
                              <a:gd name="connsiteY524" fmla="*/ 9158836 h 9597624"/>
                              <a:gd name="connsiteX525" fmla="*/ 4473948 w 7315200"/>
                              <a:gd name="connsiteY525" fmla="*/ 9161543 h 9597624"/>
                              <a:gd name="connsiteX526" fmla="*/ 4462374 w 7315200"/>
                              <a:gd name="connsiteY526" fmla="*/ 9193126 h 9597624"/>
                              <a:gd name="connsiteX527" fmla="*/ 4430409 w 7315200"/>
                              <a:gd name="connsiteY527" fmla="*/ 9181395 h 9597624"/>
                              <a:gd name="connsiteX528" fmla="*/ 2940177 w 7315200"/>
                              <a:gd name="connsiteY528" fmla="*/ 6384096 h 9597624"/>
                              <a:gd name="connsiteX529" fmla="*/ 2939074 w 7315200"/>
                              <a:gd name="connsiteY529" fmla="*/ 6381389 h 9597624"/>
                              <a:gd name="connsiteX530" fmla="*/ 2906007 w 7315200"/>
                              <a:gd name="connsiteY530" fmla="*/ 6374170 h 9597624"/>
                              <a:gd name="connsiteX531" fmla="*/ 2898291 w 7315200"/>
                              <a:gd name="connsiteY531" fmla="*/ 6406655 h 9597624"/>
                              <a:gd name="connsiteX532" fmla="*/ 3497912 w 7315200"/>
                              <a:gd name="connsiteY532" fmla="*/ 7534598 h 9597624"/>
                              <a:gd name="connsiteX533" fmla="*/ 3489094 w 7315200"/>
                              <a:gd name="connsiteY533" fmla="*/ 7564376 h 9597624"/>
                              <a:gd name="connsiteX534" fmla="*/ 3456026 w 7315200"/>
                              <a:gd name="connsiteY534" fmla="*/ 7557157 h 9597624"/>
                              <a:gd name="connsiteX535" fmla="*/ 1075733 w 7315200"/>
                              <a:gd name="connsiteY535" fmla="*/ 3086894 h 9597624"/>
                              <a:gd name="connsiteX536" fmla="*/ 1074079 w 7315200"/>
                              <a:gd name="connsiteY536" fmla="*/ 3084187 h 9597624"/>
                              <a:gd name="connsiteX537" fmla="*/ 1085653 w 7315200"/>
                              <a:gd name="connsiteY537" fmla="*/ 3052604 h 9597624"/>
                              <a:gd name="connsiteX538" fmla="*/ 1117618 w 7315200"/>
                              <a:gd name="connsiteY538" fmla="*/ 3064335 h 9597624"/>
                              <a:gd name="connsiteX539" fmla="*/ 2516364 w 7315200"/>
                              <a:gd name="connsiteY539" fmla="*/ 5690186 h 9597624"/>
                              <a:gd name="connsiteX540" fmla="*/ 2517466 w 7315200"/>
                              <a:gd name="connsiteY540" fmla="*/ 5692893 h 9597624"/>
                              <a:gd name="connsiteX541" fmla="*/ 2550534 w 7315200"/>
                              <a:gd name="connsiteY541" fmla="*/ 5700111 h 9597624"/>
                              <a:gd name="connsiteX542" fmla="*/ 2558249 w 7315200"/>
                              <a:gd name="connsiteY542" fmla="*/ 5667627 h 9597624"/>
                              <a:gd name="connsiteX543" fmla="*/ 2297569 w 7315200"/>
                              <a:gd name="connsiteY543" fmla="*/ 5177649 h 9597624"/>
                              <a:gd name="connsiteX544" fmla="*/ 2301427 w 7315200"/>
                              <a:gd name="connsiteY544" fmla="*/ 5149675 h 9597624"/>
                              <a:gd name="connsiteX545" fmla="*/ 1943198 w 7315200"/>
                              <a:gd name="connsiteY545" fmla="*/ 4478325 h 9597624"/>
                              <a:gd name="connsiteX546" fmla="*/ 1939340 w 7315200"/>
                              <a:gd name="connsiteY546" fmla="*/ 4480129 h 9597624"/>
                              <a:gd name="connsiteX547" fmla="*/ 1907375 w 7315200"/>
                              <a:gd name="connsiteY547" fmla="*/ 4470203 h 9597624"/>
                              <a:gd name="connsiteX548" fmla="*/ 0 w 7315200"/>
                              <a:gd name="connsiteY548" fmla="*/ 1503027 h 9597624"/>
                              <a:gd name="connsiteX549" fmla="*/ 0 w 7315200"/>
                              <a:gd name="connsiteY549" fmla="*/ 1462960 h 9597624"/>
                              <a:gd name="connsiteX550" fmla="*/ 1917846 w 7315200"/>
                              <a:gd name="connsiteY550" fmla="*/ 5063953 h 9597624"/>
                              <a:gd name="connsiteX551" fmla="*/ 1917846 w 7315200"/>
                              <a:gd name="connsiteY551" fmla="*/ 5064855 h 9597624"/>
                              <a:gd name="connsiteX552" fmla="*/ 1913988 w 7315200"/>
                              <a:gd name="connsiteY552" fmla="*/ 5076585 h 9597624"/>
                              <a:gd name="connsiteX553" fmla="*/ 1901312 w 7315200"/>
                              <a:gd name="connsiteY553" fmla="*/ 5072976 h 9597624"/>
                              <a:gd name="connsiteX554" fmla="*/ 0 w 7315200"/>
                              <a:gd name="connsiteY554" fmla="*/ 1951136 h 9597624"/>
                              <a:gd name="connsiteX555" fmla="*/ 0 w 7315200"/>
                              <a:gd name="connsiteY555" fmla="*/ 1691154 h 9597624"/>
                              <a:gd name="connsiteX556" fmla="*/ 1361213 w 7315200"/>
                              <a:gd name="connsiteY556" fmla="*/ 4247322 h 9597624"/>
                              <a:gd name="connsiteX557" fmla="*/ 1352395 w 7315200"/>
                              <a:gd name="connsiteY557" fmla="*/ 4275295 h 9597624"/>
                              <a:gd name="connsiteX558" fmla="*/ 1324288 w 7315200"/>
                              <a:gd name="connsiteY558" fmla="*/ 4266271 h 9597624"/>
                              <a:gd name="connsiteX559" fmla="*/ 152053 w 7315200"/>
                              <a:gd name="connsiteY559" fmla="*/ 2064526 h 9597624"/>
                              <a:gd name="connsiteX560" fmla="*/ 123945 w 7315200"/>
                              <a:gd name="connsiteY560" fmla="*/ 2055503 h 9597624"/>
                              <a:gd name="connsiteX561" fmla="*/ 115127 w 7315200"/>
                              <a:gd name="connsiteY561" fmla="*/ 2083476 h 9597624"/>
                              <a:gd name="connsiteX562" fmla="*/ 335025 w 7315200"/>
                              <a:gd name="connsiteY562" fmla="*/ 2494949 h 9597624"/>
                              <a:gd name="connsiteX563" fmla="*/ 326207 w 7315200"/>
                              <a:gd name="connsiteY563" fmla="*/ 2522020 h 9597624"/>
                              <a:gd name="connsiteX564" fmla="*/ 299202 w 7315200"/>
                              <a:gd name="connsiteY564" fmla="*/ 2513899 h 9597624"/>
                              <a:gd name="connsiteX565" fmla="*/ 0 w 7315200"/>
                              <a:gd name="connsiteY565" fmla="*/ 2855562 h 9597624"/>
                              <a:gd name="connsiteX566" fmla="*/ 0 w 7315200"/>
                              <a:gd name="connsiteY566" fmla="*/ 2751261 h 9597624"/>
                              <a:gd name="connsiteX567" fmla="*/ 558780 w 7315200"/>
                              <a:gd name="connsiteY567" fmla="*/ 3800656 h 9597624"/>
                              <a:gd name="connsiteX568" fmla="*/ 548309 w 7315200"/>
                              <a:gd name="connsiteY568" fmla="*/ 3832239 h 9597624"/>
                              <a:gd name="connsiteX569" fmla="*/ 515242 w 7315200"/>
                              <a:gd name="connsiteY569" fmla="*/ 3823215 h 9597624"/>
                              <a:gd name="connsiteX570" fmla="*/ 0 w 7315200"/>
                              <a:gd name="connsiteY570" fmla="*/ 3326152 h 9597624"/>
                              <a:gd name="connsiteX571" fmla="*/ 0 w 7315200"/>
                              <a:gd name="connsiteY571" fmla="*/ 3138326 h 9597624"/>
                              <a:gd name="connsiteX572" fmla="*/ 428716 w 7315200"/>
                              <a:gd name="connsiteY572" fmla="*/ 3943228 h 9597624"/>
                              <a:gd name="connsiteX573" fmla="*/ 459579 w 7315200"/>
                              <a:gd name="connsiteY573" fmla="*/ 3963080 h 9597624"/>
                              <a:gd name="connsiteX574" fmla="*/ 662942 w 7315200"/>
                              <a:gd name="connsiteY574" fmla="*/ 4344776 h 9597624"/>
                              <a:gd name="connsiteX575" fmla="*/ 715850 w 7315200"/>
                              <a:gd name="connsiteY575" fmla="*/ 4361018 h 9597624"/>
                              <a:gd name="connsiteX576" fmla="*/ 732384 w 7315200"/>
                              <a:gd name="connsiteY576" fmla="*/ 4307780 h 9597624"/>
                              <a:gd name="connsiteX577" fmla="*/ 642551 w 7315200"/>
                              <a:gd name="connsiteY577" fmla="*/ 4138137 h 9597624"/>
                              <a:gd name="connsiteX578" fmla="*/ 659085 w 7315200"/>
                              <a:gd name="connsiteY578" fmla="*/ 4084898 h 9597624"/>
                              <a:gd name="connsiteX579" fmla="*/ 711992 w 7315200"/>
                              <a:gd name="connsiteY579" fmla="*/ 4101140 h 9597624"/>
                              <a:gd name="connsiteX580" fmla="*/ 1047625 w 7315200"/>
                              <a:gd name="connsiteY580" fmla="*/ 4731886 h 9597624"/>
                              <a:gd name="connsiteX581" fmla="*/ 1071874 w 7315200"/>
                              <a:gd name="connsiteY581" fmla="*/ 4750836 h 9597624"/>
                              <a:gd name="connsiteX582" fmla="*/ 1121475 w 7315200"/>
                              <a:gd name="connsiteY582" fmla="*/ 4723765 h 9597624"/>
                              <a:gd name="connsiteX583" fmla="*/ 0 w 7315200"/>
                              <a:gd name="connsiteY583" fmla="*/ 2617309 h 9597624"/>
                              <a:gd name="connsiteX584" fmla="*/ 0 w 7315200"/>
                              <a:gd name="connsiteY584" fmla="*/ 2430108 h 9597624"/>
                              <a:gd name="connsiteX585" fmla="*/ 492646 w 7315200"/>
                              <a:gd name="connsiteY585" fmla="*/ 3355796 h 9597624"/>
                              <a:gd name="connsiteX586" fmla="*/ 567598 w 7315200"/>
                              <a:gd name="connsiteY586" fmla="*/ 3292631 h 9597624"/>
                              <a:gd name="connsiteX587" fmla="*/ 0 w 7315200"/>
                              <a:gd name="connsiteY587" fmla="*/ 2227149 h 9597624"/>
                              <a:gd name="connsiteX588" fmla="*/ 0 w 7315200"/>
                              <a:gd name="connsiteY588" fmla="*/ 2188753 h 9597624"/>
                              <a:gd name="connsiteX589" fmla="*/ 1045 w 7315200"/>
                              <a:gd name="connsiteY589" fmla="*/ 2189051 h 9597624"/>
                              <a:gd name="connsiteX590" fmla="*/ 586336 w 7315200"/>
                              <a:gd name="connsiteY590" fmla="*/ 3289924 h 9597624"/>
                              <a:gd name="connsiteX591" fmla="*/ 675618 w 7315200"/>
                              <a:gd name="connsiteY591" fmla="*/ 3343163 h 9597624"/>
                              <a:gd name="connsiteX592" fmla="*/ 2229230 w 7315200"/>
                              <a:gd name="connsiteY592" fmla="*/ 6264986 h 9597624"/>
                              <a:gd name="connsiteX593" fmla="*/ 2262297 w 7315200"/>
                              <a:gd name="connsiteY593" fmla="*/ 6301982 h 9597624"/>
                              <a:gd name="connsiteX594" fmla="*/ 1772901 w 7315200"/>
                              <a:gd name="connsiteY594" fmla="*/ 5382484 h 9597624"/>
                              <a:gd name="connsiteX595" fmla="*/ 1785577 w 7315200"/>
                              <a:gd name="connsiteY595" fmla="*/ 5341877 h 9597624"/>
                              <a:gd name="connsiteX596" fmla="*/ 1826360 w 7315200"/>
                              <a:gd name="connsiteY596" fmla="*/ 5354510 h 9597624"/>
                              <a:gd name="connsiteX597" fmla="*/ 2339454 w 7315200"/>
                              <a:gd name="connsiteY597" fmla="*/ 6316420 h 9597624"/>
                              <a:gd name="connsiteX598" fmla="*/ 2396771 w 7315200"/>
                              <a:gd name="connsiteY598" fmla="*/ 6283935 h 9597624"/>
                              <a:gd name="connsiteX599" fmla="*/ 1399241 w 7315200"/>
                              <a:gd name="connsiteY599" fmla="*/ 4410648 h 9597624"/>
                              <a:gd name="connsiteX600" fmla="*/ 1409712 w 7315200"/>
                              <a:gd name="connsiteY600" fmla="*/ 4378163 h 9597624"/>
                              <a:gd name="connsiteX601" fmla="*/ 1442779 w 7315200"/>
                              <a:gd name="connsiteY601" fmla="*/ 4388089 h 9597624"/>
                              <a:gd name="connsiteX602" fmla="*/ 2422122 w 7315200"/>
                              <a:gd name="connsiteY602" fmla="*/ 6225282 h 9597624"/>
                              <a:gd name="connsiteX603" fmla="*/ 2410549 w 7315200"/>
                              <a:gd name="connsiteY603" fmla="*/ 6169336 h 9597624"/>
                              <a:gd name="connsiteX604" fmla="*/ 1918948 w 7315200"/>
                              <a:gd name="connsiteY604" fmla="*/ 5246227 h 9597624"/>
                              <a:gd name="connsiteX605" fmla="*/ 1907375 w 7315200"/>
                              <a:gd name="connsiteY605" fmla="*/ 5202012 h 9597624"/>
                              <a:gd name="connsiteX606" fmla="*/ 2006577 w 7315200"/>
                              <a:gd name="connsiteY606" fmla="*/ 5098241 h 9597624"/>
                              <a:gd name="connsiteX607" fmla="*/ 546105 w 7315200"/>
                              <a:gd name="connsiteY607" fmla="*/ 2355987 h 9597624"/>
                              <a:gd name="connsiteX608" fmla="*/ 549411 w 7315200"/>
                              <a:gd name="connsiteY608" fmla="*/ 2343354 h 9597624"/>
                              <a:gd name="connsiteX609" fmla="*/ 562087 w 7315200"/>
                              <a:gd name="connsiteY609" fmla="*/ 2346963 h 9597624"/>
                              <a:gd name="connsiteX610" fmla="*/ 2028070 w 7315200"/>
                              <a:gd name="connsiteY610" fmla="*/ 5099143 h 9597624"/>
                              <a:gd name="connsiteX611" fmla="*/ 2098063 w 7315200"/>
                              <a:gd name="connsiteY611" fmla="*/ 5151480 h 9597624"/>
                              <a:gd name="connsiteX612" fmla="*/ 3167790 w 7315200"/>
                              <a:gd name="connsiteY612" fmla="*/ 7162828 h 9597624"/>
                              <a:gd name="connsiteX613" fmla="*/ 3171648 w 7315200"/>
                              <a:gd name="connsiteY613" fmla="*/ 7248552 h 9597624"/>
                              <a:gd name="connsiteX614" fmla="*/ 4423560 w 7315200"/>
                              <a:gd name="connsiteY614" fmla="*/ 9597624 h 9597624"/>
                              <a:gd name="connsiteX615" fmla="*/ 4403124 w 7315200"/>
                              <a:gd name="connsiteY615" fmla="*/ 9597624 h 9597624"/>
                              <a:gd name="connsiteX616" fmla="*/ 3162830 w 7315200"/>
                              <a:gd name="connsiteY616" fmla="*/ 7266599 h 9597624"/>
                              <a:gd name="connsiteX617" fmla="*/ 3134722 w 7315200"/>
                              <a:gd name="connsiteY617" fmla="*/ 7293670 h 9597624"/>
                              <a:gd name="connsiteX618" fmla="*/ 3334228 w 7315200"/>
                              <a:gd name="connsiteY618" fmla="*/ 7669049 h 9597624"/>
                              <a:gd name="connsiteX619" fmla="*/ 3321553 w 7315200"/>
                              <a:gd name="connsiteY619" fmla="*/ 7709655 h 9597624"/>
                              <a:gd name="connsiteX620" fmla="*/ 3280770 w 7315200"/>
                              <a:gd name="connsiteY620" fmla="*/ 7697022 h 9597624"/>
                              <a:gd name="connsiteX621" fmla="*/ 3127007 w 7315200"/>
                              <a:gd name="connsiteY621" fmla="*/ 7409171 h 9597624"/>
                              <a:gd name="connsiteX622" fmla="*/ 3086224 w 7315200"/>
                              <a:gd name="connsiteY622" fmla="*/ 7395636 h 9597624"/>
                              <a:gd name="connsiteX623" fmla="*/ 3073548 w 7315200"/>
                              <a:gd name="connsiteY623" fmla="*/ 7436242 h 9597624"/>
                              <a:gd name="connsiteX624" fmla="*/ 3142438 w 7315200"/>
                              <a:gd name="connsiteY624" fmla="*/ 7564376 h 9597624"/>
                              <a:gd name="connsiteX625" fmla="*/ 3145194 w 7315200"/>
                              <a:gd name="connsiteY625" fmla="*/ 7583325 h 9597624"/>
                              <a:gd name="connsiteX626" fmla="*/ 4217953 w 7315200"/>
                              <a:gd name="connsiteY626" fmla="*/ 9597624 h 9597624"/>
                              <a:gd name="connsiteX627" fmla="*/ 4162354 w 7315200"/>
                              <a:gd name="connsiteY627" fmla="*/ 9597624 h 9597624"/>
                              <a:gd name="connsiteX628" fmla="*/ 3101655 w 7315200"/>
                              <a:gd name="connsiteY628" fmla="*/ 7606787 h 9597624"/>
                              <a:gd name="connsiteX629" fmla="*/ 3088979 w 7315200"/>
                              <a:gd name="connsiteY629" fmla="*/ 7594154 h 9597624"/>
                              <a:gd name="connsiteX630" fmla="*/ 2836015 w 7315200"/>
                              <a:gd name="connsiteY630" fmla="*/ 7118613 h 9597624"/>
                              <a:gd name="connsiteX631" fmla="*/ 2795783 w 7315200"/>
                              <a:gd name="connsiteY631" fmla="*/ 7105980 h 9597624"/>
                              <a:gd name="connsiteX632" fmla="*/ 2783107 w 7315200"/>
                              <a:gd name="connsiteY632" fmla="*/ 7146586 h 9597624"/>
                              <a:gd name="connsiteX633" fmla="*/ 3210777 w 7315200"/>
                              <a:gd name="connsiteY633" fmla="*/ 7950584 h 9597624"/>
                              <a:gd name="connsiteX634" fmla="*/ 3214635 w 7315200"/>
                              <a:gd name="connsiteY634" fmla="*/ 7969533 h 9597624"/>
                              <a:gd name="connsiteX635" fmla="*/ 4081780 w 7315200"/>
                              <a:gd name="connsiteY635" fmla="*/ 9597624 h 9597624"/>
                              <a:gd name="connsiteX636" fmla="*/ 4060610 w 7315200"/>
                              <a:gd name="connsiteY636" fmla="*/ 9597624 h 9597624"/>
                              <a:gd name="connsiteX637" fmla="*/ 3203613 w 7315200"/>
                              <a:gd name="connsiteY637" fmla="*/ 7988483 h 9597624"/>
                              <a:gd name="connsiteX638" fmla="*/ 3198101 w 7315200"/>
                              <a:gd name="connsiteY638" fmla="*/ 7991190 h 9597624"/>
                              <a:gd name="connsiteX639" fmla="*/ 3158972 w 7315200"/>
                              <a:gd name="connsiteY639" fmla="*/ 7978557 h 9597624"/>
                              <a:gd name="connsiteX640" fmla="*/ 2588561 w 7315200"/>
                              <a:gd name="connsiteY640" fmla="*/ 6907462 h 9597624"/>
                              <a:gd name="connsiteX641" fmla="*/ 2600135 w 7315200"/>
                              <a:gd name="connsiteY641" fmla="*/ 6956189 h 9597624"/>
                              <a:gd name="connsiteX642" fmla="*/ 2979857 w 7315200"/>
                              <a:gd name="connsiteY642" fmla="*/ 7669049 h 9597624"/>
                              <a:gd name="connsiteX643" fmla="*/ 2974897 w 7315200"/>
                              <a:gd name="connsiteY643" fmla="*/ 7772820 h 9597624"/>
                              <a:gd name="connsiteX644" fmla="*/ 3947610 w 7315200"/>
                              <a:gd name="connsiteY644" fmla="*/ 9597624 h 9597624"/>
                              <a:gd name="connsiteX645" fmla="*/ 3926446 w 7315200"/>
                              <a:gd name="connsiteY645" fmla="*/ 9597624 h 9597624"/>
                              <a:gd name="connsiteX646" fmla="*/ 2962221 w 7315200"/>
                              <a:gd name="connsiteY646" fmla="*/ 7786355 h 9597624"/>
                              <a:gd name="connsiteX647" fmla="*/ 2866877 w 7315200"/>
                              <a:gd name="connsiteY647" fmla="*/ 7813426 h 9597624"/>
                              <a:gd name="connsiteX648" fmla="*/ 3816603 w 7315200"/>
                              <a:gd name="connsiteY648" fmla="*/ 9597624 h 9597624"/>
                              <a:gd name="connsiteX649" fmla="*/ 3715915 w 7315200"/>
                              <a:gd name="connsiteY649" fmla="*/ 9597624 h 9597624"/>
                              <a:gd name="connsiteX650" fmla="*/ 1238313 w 7315200"/>
                              <a:gd name="connsiteY650" fmla="*/ 4949354 h 9597624"/>
                              <a:gd name="connsiteX651" fmla="*/ 1207451 w 7315200"/>
                              <a:gd name="connsiteY651" fmla="*/ 4952061 h 9597624"/>
                              <a:gd name="connsiteX652" fmla="*/ 1190917 w 7315200"/>
                              <a:gd name="connsiteY652" fmla="*/ 5005300 h 9597624"/>
                              <a:gd name="connsiteX653" fmla="*/ 1386565 w 7315200"/>
                              <a:gd name="connsiteY653" fmla="*/ 5371654 h 9597624"/>
                              <a:gd name="connsiteX654" fmla="*/ 1370031 w 7315200"/>
                              <a:gd name="connsiteY654" fmla="*/ 5424893 h 9597624"/>
                              <a:gd name="connsiteX655" fmla="*/ 1317124 w 7315200"/>
                              <a:gd name="connsiteY655" fmla="*/ 5408651 h 9597624"/>
                              <a:gd name="connsiteX656" fmla="*/ 948423 w 7315200"/>
                              <a:gd name="connsiteY656" fmla="*/ 4717448 h 9597624"/>
                              <a:gd name="connsiteX657" fmla="*/ 894964 w 7315200"/>
                              <a:gd name="connsiteY657" fmla="*/ 4701206 h 9597624"/>
                              <a:gd name="connsiteX658" fmla="*/ 878431 w 7315200"/>
                              <a:gd name="connsiteY658" fmla="*/ 4754445 h 9597624"/>
                              <a:gd name="connsiteX659" fmla="*/ 1403099 w 7315200"/>
                              <a:gd name="connsiteY659" fmla="*/ 5738913 h 9597624"/>
                              <a:gd name="connsiteX660" fmla="*/ 1403099 w 7315200"/>
                              <a:gd name="connsiteY660" fmla="*/ 5775007 h 9597624"/>
                              <a:gd name="connsiteX661" fmla="*/ 3439038 w 7315200"/>
                              <a:gd name="connsiteY661" fmla="*/ 9597624 h 9597624"/>
                              <a:gd name="connsiteX662" fmla="*/ 3339461 w 7315200"/>
                              <a:gd name="connsiteY662" fmla="*/ 9597624 h 9597624"/>
                              <a:gd name="connsiteX663" fmla="*/ 0 w 7315200"/>
                              <a:gd name="connsiteY663" fmla="*/ 3698612 h 9597624"/>
                              <a:gd name="connsiteX664" fmla="*/ 0 w 7315200"/>
                              <a:gd name="connsiteY664" fmla="*/ 3658545 h 9597624"/>
                              <a:gd name="connsiteX665" fmla="*/ 3163083 w 7315200"/>
                              <a:gd name="connsiteY665" fmla="*/ 9597624 h 9597624"/>
                              <a:gd name="connsiteX666" fmla="*/ 3141743 w 7315200"/>
                              <a:gd name="connsiteY666" fmla="*/ 9597624 h 9597624"/>
                              <a:gd name="connsiteX667" fmla="*/ 0 w 7315200"/>
                              <a:gd name="connsiteY667" fmla="*/ 4033634 h 9597624"/>
                              <a:gd name="connsiteX668" fmla="*/ 0 w 7315200"/>
                              <a:gd name="connsiteY668" fmla="*/ 3846531 h 9597624"/>
                              <a:gd name="connsiteX669" fmla="*/ 3062732 w 7315200"/>
                              <a:gd name="connsiteY669" fmla="*/ 9597624 h 9597624"/>
                              <a:gd name="connsiteX670" fmla="*/ 2962153 w 7315200"/>
                              <a:gd name="connsiteY670" fmla="*/ 9597624 h 9597624"/>
                              <a:gd name="connsiteX671" fmla="*/ 0 w 7315200"/>
                              <a:gd name="connsiteY671" fmla="*/ 4319136 h 9597624"/>
                              <a:gd name="connsiteX672" fmla="*/ 0 w 7315200"/>
                              <a:gd name="connsiteY672" fmla="*/ 4279068 h 9597624"/>
                              <a:gd name="connsiteX673" fmla="*/ 2832599 w 7315200"/>
                              <a:gd name="connsiteY673" fmla="*/ 9597624 h 9597624"/>
                              <a:gd name="connsiteX674" fmla="*/ 2811260 w 7315200"/>
                              <a:gd name="connsiteY674" fmla="*/ 9597624 h 9597624"/>
                              <a:gd name="connsiteX675" fmla="*/ 0 w 7315200"/>
                              <a:gd name="connsiteY675" fmla="*/ 4741813 h 9597624"/>
                              <a:gd name="connsiteX676" fmla="*/ 0 w 7315200"/>
                              <a:gd name="connsiteY676" fmla="*/ 4554387 h 9597624"/>
                              <a:gd name="connsiteX677" fmla="*/ 2685765 w 7315200"/>
                              <a:gd name="connsiteY677" fmla="*/ 9597624 h 9597624"/>
                              <a:gd name="connsiteX678" fmla="*/ 2585951 w 7315200"/>
                              <a:gd name="connsiteY678" fmla="*/ 9597624 h 95976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</a:cxnLst>
                            <a:rect l="l" t="t" r="r" b="b"/>
                            <a:pathLst>
                              <a:path w="7315200" h="9597624">
                                <a:moveTo>
                                  <a:pt x="5493523" y="3119379"/>
                                </a:moveTo>
                                <a:cubicBezTo>
                                  <a:pt x="5493523" y="3118476"/>
                                  <a:pt x="5493523" y="3118476"/>
                                  <a:pt x="5493523" y="3118476"/>
                                </a:cubicBezTo>
                                <a:cubicBezTo>
                                  <a:pt x="5491318" y="3114867"/>
                                  <a:pt x="5492420" y="3109453"/>
                                  <a:pt x="5497380" y="3106746"/>
                                </a:cubicBezTo>
                                <a:cubicBezTo>
                                  <a:pt x="5501238" y="3104941"/>
                                  <a:pt x="5507852" y="3106746"/>
                                  <a:pt x="5510056" y="3111258"/>
                                </a:cubicBezTo>
                                <a:lnTo>
                                  <a:pt x="7315200" y="6500239"/>
                                </a:lnTo>
                                <a:lnTo>
                                  <a:pt x="7315200" y="6539804"/>
                                </a:lnTo>
                                <a:close/>
                                <a:moveTo>
                                  <a:pt x="5493523" y="5970818"/>
                                </a:moveTo>
                                <a:cubicBezTo>
                                  <a:pt x="5493523" y="5969013"/>
                                  <a:pt x="5493523" y="5969013"/>
                                  <a:pt x="5493523" y="5969013"/>
                                </a:cubicBezTo>
                                <a:cubicBezTo>
                                  <a:pt x="5491318" y="5965404"/>
                                  <a:pt x="5492420" y="5960892"/>
                                  <a:pt x="5497380" y="5958185"/>
                                </a:cubicBezTo>
                                <a:cubicBezTo>
                                  <a:pt x="5501238" y="5956380"/>
                                  <a:pt x="5507852" y="5958185"/>
                                  <a:pt x="5510056" y="5961794"/>
                                </a:cubicBezTo>
                                <a:lnTo>
                                  <a:pt x="7315200" y="9350776"/>
                                </a:lnTo>
                                <a:lnTo>
                                  <a:pt x="7315200" y="9390841"/>
                                </a:lnTo>
                                <a:close/>
                                <a:moveTo>
                                  <a:pt x="5483602" y="5733499"/>
                                </a:moveTo>
                                <a:cubicBezTo>
                                  <a:pt x="5483602" y="5732596"/>
                                  <a:pt x="5483602" y="5732596"/>
                                  <a:pt x="5483602" y="5732596"/>
                                </a:cubicBezTo>
                                <a:cubicBezTo>
                                  <a:pt x="5480847" y="5728084"/>
                                  <a:pt x="5482500" y="5723573"/>
                                  <a:pt x="5487460" y="5720866"/>
                                </a:cubicBezTo>
                                <a:cubicBezTo>
                                  <a:pt x="5492420" y="5718159"/>
                                  <a:pt x="5497380" y="5720866"/>
                                  <a:pt x="5500136" y="5724475"/>
                                </a:cubicBezTo>
                                <a:lnTo>
                                  <a:pt x="7315200" y="9132483"/>
                                </a:lnTo>
                                <a:lnTo>
                                  <a:pt x="7315200" y="9172551"/>
                                </a:lnTo>
                                <a:close/>
                                <a:moveTo>
                                  <a:pt x="5250754" y="7611707"/>
                                </a:moveTo>
                                <a:cubicBezTo>
                                  <a:pt x="5249204" y="7585694"/>
                                  <a:pt x="5263154" y="7560315"/>
                                  <a:pt x="5287954" y="7548134"/>
                                </a:cubicBezTo>
                                <a:cubicBezTo>
                                  <a:pt x="5321022" y="7531891"/>
                                  <a:pt x="5360151" y="7545427"/>
                                  <a:pt x="5376685" y="7578814"/>
                                </a:cubicBezTo>
                                <a:lnTo>
                                  <a:pt x="5486358" y="7780039"/>
                                </a:lnTo>
                                <a:cubicBezTo>
                                  <a:pt x="5501238" y="7811621"/>
                                  <a:pt x="5490216" y="7848618"/>
                                  <a:pt x="5460455" y="7866665"/>
                                </a:cubicBezTo>
                                <a:cubicBezTo>
                                  <a:pt x="5429041" y="7885614"/>
                                  <a:pt x="5388258" y="7873884"/>
                                  <a:pt x="5369520" y="7842301"/>
                                </a:cubicBezTo>
                                <a:lnTo>
                                  <a:pt x="5259847" y="7641076"/>
                                </a:lnTo>
                                <a:cubicBezTo>
                                  <a:pt x="5258745" y="7639271"/>
                                  <a:pt x="5258745" y="7638369"/>
                                  <a:pt x="5257643" y="7637467"/>
                                </a:cubicBezTo>
                                <a:cubicBezTo>
                                  <a:pt x="5253509" y="7629120"/>
                                  <a:pt x="5251270" y="7620379"/>
                                  <a:pt x="5250754" y="7611707"/>
                                </a:cubicBezTo>
                                <a:close/>
                                <a:moveTo>
                                  <a:pt x="4930896" y="4040457"/>
                                </a:moveTo>
                                <a:cubicBezTo>
                                  <a:pt x="4932481" y="4035042"/>
                                  <a:pt x="4936063" y="4030305"/>
                                  <a:pt x="4941299" y="4028050"/>
                                </a:cubicBezTo>
                                <a:cubicBezTo>
                                  <a:pt x="4951219" y="4022636"/>
                                  <a:pt x="4965548" y="4026245"/>
                                  <a:pt x="4970508" y="4037073"/>
                                </a:cubicBezTo>
                                <a:lnTo>
                                  <a:pt x="7315200" y="8439693"/>
                                </a:lnTo>
                                <a:lnTo>
                                  <a:pt x="7315200" y="8529721"/>
                                </a:lnTo>
                                <a:lnTo>
                                  <a:pt x="4932481" y="4056925"/>
                                </a:lnTo>
                                <a:cubicBezTo>
                                  <a:pt x="4929725" y="4051962"/>
                                  <a:pt x="4929312" y="4045871"/>
                                  <a:pt x="4930896" y="4040457"/>
                                </a:cubicBezTo>
                                <a:close/>
                                <a:moveTo>
                                  <a:pt x="4636460" y="6487754"/>
                                </a:moveTo>
                                <a:cubicBezTo>
                                  <a:pt x="4634290" y="6461868"/>
                                  <a:pt x="4647000" y="6435982"/>
                                  <a:pt x="4671800" y="6423800"/>
                                </a:cubicBezTo>
                                <a:cubicBezTo>
                                  <a:pt x="4704868" y="6406655"/>
                                  <a:pt x="4743997" y="6418386"/>
                                  <a:pt x="4762184" y="6450871"/>
                                </a:cubicBezTo>
                                <a:lnTo>
                                  <a:pt x="5261500" y="7389319"/>
                                </a:lnTo>
                                <a:cubicBezTo>
                                  <a:pt x="5279136" y="7422706"/>
                                  <a:pt x="5266461" y="7463312"/>
                                  <a:pt x="5233393" y="7479555"/>
                                </a:cubicBezTo>
                                <a:cubicBezTo>
                                  <a:pt x="5200326" y="7496699"/>
                                  <a:pt x="5161196" y="7484969"/>
                                  <a:pt x="5143009" y="7451582"/>
                                </a:cubicBezTo>
                                <a:lnTo>
                                  <a:pt x="4643693" y="6513133"/>
                                </a:lnTo>
                                <a:cubicBezTo>
                                  <a:pt x="4639560" y="6505012"/>
                                  <a:pt x="4637183" y="6496383"/>
                                  <a:pt x="4636460" y="6487754"/>
                                </a:cubicBezTo>
                                <a:close/>
                                <a:moveTo>
                                  <a:pt x="4361588" y="6771319"/>
                                </a:moveTo>
                                <a:cubicBezTo>
                                  <a:pt x="4363861" y="6765567"/>
                                  <a:pt x="4368408" y="6760829"/>
                                  <a:pt x="4374746" y="6758573"/>
                                </a:cubicBezTo>
                                <a:cubicBezTo>
                                  <a:pt x="4387422" y="6753159"/>
                                  <a:pt x="4401200" y="6758573"/>
                                  <a:pt x="4406160" y="6771206"/>
                                </a:cubicBezTo>
                                <a:lnTo>
                                  <a:pt x="5911422" y="9597624"/>
                                </a:lnTo>
                                <a:lnTo>
                                  <a:pt x="5856675" y="9597624"/>
                                </a:lnTo>
                                <a:lnTo>
                                  <a:pt x="4363172" y="6793765"/>
                                </a:lnTo>
                                <a:cubicBezTo>
                                  <a:pt x="4363172" y="6791961"/>
                                  <a:pt x="4362070" y="6791058"/>
                                  <a:pt x="4362070" y="6790156"/>
                                </a:cubicBezTo>
                                <a:cubicBezTo>
                                  <a:pt x="4359314" y="6783839"/>
                                  <a:pt x="4359314" y="6777072"/>
                                  <a:pt x="4361588" y="6771319"/>
                                </a:cubicBezTo>
                                <a:close/>
                                <a:moveTo>
                                  <a:pt x="4322331" y="0"/>
                                </a:moveTo>
                                <a:lnTo>
                                  <a:pt x="4426429" y="0"/>
                                </a:lnTo>
                                <a:lnTo>
                                  <a:pt x="7315200" y="5421748"/>
                                </a:lnTo>
                                <a:lnTo>
                                  <a:pt x="7315200" y="5620941"/>
                                </a:lnTo>
                                <a:close/>
                                <a:moveTo>
                                  <a:pt x="4135589" y="0"/>
                                </a:moveTo>
                                <a:lnTo>
                                  <a:pt x="4156929" y="0"/>
                                </a:lnTo>
                                <a:lnTo>
                                  <a:pt x="7315200" y="5929347"/>
                                </a:lnTo>
                                <a:lnTo>
                                  <a:pt x="7315200" y="5969410"/>
                                </a:lnTo>
                                <a:close/>
                                <a:moveTo>
                                  <a:pt x="3927581" y="0"/>
                                </a:moveTo>
                                <a:lnTo>
                                  <a:pt x="4032044" y="0"/>
                                </a:lnTo>
                                <a:lnTo>
                                  <a:pt x="7315200" y="6163184"/>
                                </a:lnTo>
                                <a:lnTo>
                                  <a:pt x="7315200" y="6362957"/>
                                </a:lnTo>
                                <a:lnTo>
                                  <a:pt x="5667677" y="3268267"/>
                                </a:lnTo>
                                <a:lnTo>
                                  <a:pt x="5666575" y="3269170"/>
                                </a:lnTo>
                                <a:cubicBezTo>
                                  <a:pt x="5646183" y="3279095"/>
                                  <a:pt x="5620832" y="3271877"/>
                                  <a:pt x="5609258" y="3252025"/>
                                </a:cubicBezTo>
                                <a:lnTo>
                                  <a:pt x="5521630" y="3085089"/>
                                </a:lnTo>
                                <a:cubicBezTo>
                                  <a:pt x="5511710" y="3065237"/>
                                  <a:pt x="5486358" y="3058019"/>
                                  <a:pt x="5465967" y="3067945"/>
                                </a:cubicBezTo>
                                <a:cubicBezTo>
                                  <a:pt x="5444473" y="3077870"/>
                                  <a:pt x="5436757" y="3104941"/>
                                  <a:pt x="5446677" y="3124793"/>
                                </a:cubicBezTo>
                                <a:lnTo>
                                  <a:pt x="5605400" y="3422570"/>
                                </a:lnTo>
                                <a:cubicBezTo>
                                  <a:pt x="5612014" y="3437007"/>
                                  <a:pt x="5612014" y="3453250"/>
                                  <a:pt x="5603196" y="3465883"/>
                                </a:cubicBezTo>
                                <a:lnTo>
                                  <a:pt x="7315200" y="6680572"/>
                                </a:lnTo>
                                <a:lnTo>
                                  <a:pt x="7315200" y="6717836"/>
                                </a:lnTo>
                                <a:lnTo>
                                  <a:pt x="5591622" y="3478516"/>
                                </a:lnTo>
                                <a:cubicBezTo>
                                  <a:pt x="5590520" y="3478516"/>
                                  <a:pt x="5590520" y="3480321"/>
                                  <a:pt x="5588867" y="3480321"/>
                                </a:cubicBezTo>
                                <a:cubicBezTo>
                                  <a:pt x="5568475" y="3490246"/>
                                  <a:pt x="5543124" y="3482125"/>
                                  <a:pt x="5532101" y="3462273"/>
                                </a:cubicBezTo>
                                <a:lnTo>
                                  <a:pt x="4566536" y="1649443"/>
                                </a:lnTo>
                                <a:cubicBezTo>
                                  <a:pt x="4564883" y="1648541"/>
                                  <a:pt x="4564883" y="1647639"/>
                                  <a:pt x="4563781" y="1645834"/>
                                </a:cubicBezTo>
                                <a:cubicBezTo>
                                  <a:pt x="4553860" y="1625982"/>
                                  <a:pt x="4563781" y="1600716"/>
                                  <a:pt x="4584172" y="1589888"/>
                                </a:cubicBezTo>
                                <a:cubicBezTo>
                                  <a:pt x="4604564" y="1579962"/>
                                  <a:pt x="4629915" y="1588986"/>
                                  <a:pt x="4639835" y="1610642"/>
                                </a:cubicBezTo>
                                <a:lnTo>
                                  <a:pt x="5291812" y="2834235"/>
                                </a:lnTo>
                                <a:cubicBezTo>
                                  <a:pt x="5301732" y="2854989"/>
                                  <a:pt x="5327084" y="2862208"/>
                                  <a:pt x="5347475" y="2852282"/>
                                </a:cubicBezTo>
                                <a:cubicBezTo>
                                  <a:pt x="5369520" y="2842356"/>
                                  <a:pt x="5376685" y="2815285"/>
                                  <a:pt x="5366765" y="2795433"/>
                                </a:cubicBezTo>
                                <a:lnTo>
                                  <a:pt x="5161196" y="2408323"/>
                                </a:lnTo>
                                <a:cubicBezTo>
                                  <a:pt x="5150725" y="2387569"/>
                                  <a:pt x="5158441" y="2362303"/>
                                  <a:pt x="5178832" y="2351475"/>
                                </a:cubicBezTo>
                                <a:cubicBezTo>
                                  <a:pt x="5178832" y="2351475"/>
                                  <a:pt x="5179934" y="2351475"/>
                                  <a:pt x="5179934" y="2351475"/>
                                </a:cubicBezTo>
                                <a:close/>
                                <a:moveTo>
                                  <a:pt x="3700173" y="5940138"/>
                                </a:moveTo>
                                <a:cubicBezTo>
                                  <a:pt x="3696315" y="5968111"/>
                                  <a:pt x="3701275" y="5996084"/>
                                  <a:pt x="3713951" y="6021350"/>
                                </a:cubicBezTo>
                                <a:lnTo>
                                  <a:pt x="4096430" y="6738722"/>
                                </a:lnTo>
                                <a:cubicBezTo>
                                  <a:pt x="4097532" y="6737819"/>
                                  <a:pt x="4100287" y="6737819"/>
                                  <a:pt x="4101390" y="6736917"/>
                                </a:cubicBezTo>
                                <a:cubicBezTo>
                                  <a:pt x="4111861" y="6731503"/>
                                  <a:pt x="4115719" y="6719772"/>
                                  <a:pt x="4110208" y="6709846"/>
                                </a:cubicBezTo>
                                <a:close/>
                                <a:moveTo>
                                  <a:pt x="3320450" y="4723765"/>
                                </a:moveTo>
                                <a:cubicBezTo>
                                  <a:pt x="3320450" y="4735496"/>
                                  <a:pt x="3322655" y="4745421"/>
                                  <a:pt x="3325411" y="4755347"/>
                                </a:cubicBezTo>
                                <a:lnTo>
                                  <a:pt x="3485236" y="5057635"/>
                                </a:lnTo>
                                <a:cubicBezTo>
                                  <a:pt x="3484134" y="5039588"/>
                                  <a:pt x="3479173" y="5022444"/>
                                  <a:pt x="3470356" y="5007103"/>
                                </a:cubicBezTo>
                                <a:close/>
                                <a:moveTo>
                                  <a:pt x="3110611" y="6430004"/>
                                </a:moveTo>
                                <a:cubicBezTo>
                                  <a:pt x="3112816" y="6422898"/>
                                  <a:pt x="3117638" y="6416581"/>
                                  <a:pt x="3124802" y="6412069"/>
                                </a:cubicBezTo>
                                <a:cubicBezTo>
                                  <a:pt x="3139683" y="6402143"/>
                                  <a:pt x="3160074" y="6406655"/>
                                  <a:pt x="3168892" y="6421995"/>
                                </a:cubicBezTo>
                                <a:lnTo>
                                  <a:pt x="3663248" y="7348713"/>
                                </a:lnTo>
                                <a:cubicBezTo>
                                  <a:pt x="3670964" y="7364053"/>
                                  <a:pt x="3691355" y="7370370"/>
                                  <a:pt x="3707889" y="7363151"/>
                                </a:cubicBezTo>
                                <a:cubicBezTo>
                                  <a:pt x="3722769" y="7355932"/>
                                  <a:pt x="3729383" y="7335178"/>
                                  <a:pt x="3720565" y="7319838"/>
                                </a:cubicBezTo>
                                <a:lnTo>
                                  <a:pt x="3564046" y="7026573"/>
                                </a:lnTo>
                                <a:cubicBezTo>
                                  <a:pt x="3564046" y="7025670"/>
                                  <a:pt x="3562944" y="7024768"/>
                                  <a:pt x="3562944" y="7022963"/>
                                </a:cubicBezTo>
                                <a:cubicBezTo>
                                  <a:pt x="3556330" y="7006721"/>
                                  <a:pt x="3562944" y="6986869"/>
                                  <a:pt x="3579478" y="6979650"/>
                                </a:cubicBezTo>
                                <a:cubicBezTo>
                                  <a:pt x="3596011" y="6973334"/>
                                  <a:pt x="3614749" y="6979650"/>
                                  <a:pt x="3622465" y="6996795"/>
                                </a:cubicBezTo>
                                <a:lnTo>
                                  <a:pt x="3961956" y="7634760"/>
                                </a:lnTo>
                                <a:cubicBezTo>
                                  <a:pt x="3961956" y="7635662"/>
                                  <a:pt x="3963058" y="7637467"/>
                                  <a:pt x="3963058" y="7638369"/>
                                </a:cubicBezTo>
                                <a:cubicBezTo>
                                  <a:pt x="3969120" y="7654611"/>
                                  <a:pt x="3963058" y="7675366"/>
                                  <a:pt x="3946525" y="7681682"/>
                                </a:cubicBezTo>
                                <a:cubicBezTo>
                                  <a:pt x="3929991" y="7687999"/>
                                  <a:pt x="3910702" y="7681682"/>
                                  <a:pt x="3903537" y="7664537"/>
                                </a:cubicBezTo>
                                <a:lnTo>
                                  <a:pt x="3835749" y="7539110"/>
                                </a:lnTo>
                                <a:cubicBezTo>
                                  <a:pt x="3835749" y="7538208"/>
                                  <a:pt x="3835749" y="7536403"/>
                                  <a:pt x="3834647" y="7535501"/>
                                </a:cubicBezTo>
                                <a:cubicBezTo>
                                  <a:pt x="3824727" y="7520161"/>
                                  <a:pt x="3805437" y="7516551"/>
                                  <a:pt x="3790006" y="7525575"/>
                                </a:cubicBezTo>
                                <a:cubicBezTo>
                                  <a:pt x="3775126" y="7535501"/>
                                  <a:pt x="3771268" y="7554450"/>
                                  <a:pt x="3780086" y="7569790"/>
                                </a:cubicBezTo>
                                <a:lnTo>
                                  <a:pt x="3900781" y="7795379"/>
                                </a:lnTo>
                                <a:cubicBezTo>
                                  <a:pt x="3900781" y="7797183"/>
                                  <a:pt x="3901884" y="7798086"/>
                                  <a:pt x="3901884" y="7798988"/>
                                </a:cubicBezTo>
                                <a:cubicBezTo>
                                  <a:pt x="3908497" y="7816133"/>
                                  <a:pt x="3901884" y="7835985"/>
                                  <a:pt x="3885350" y="7842301"/>
                                </a:cubicBezTo>
                                <a:cubicBezTo>
                                  <a:pt x="3868816" y="7848618"/>
                                  <a:pt x="3850078" y="7842301"/>
                                  <a:pt x="3842363" y="7826059"/>
                                </a:cubicBezTo>
                                <a:lnTo>
                                  <a:pt x="3112127" y="6452675"/>
                                </a:lnTo>
                                <a:cubicBezTo>
                                  <a:pt x="3108820" y="6445005"/>
                                  <a:pt x="3108407" y="6437110"/>
                                  <a:pt x="3110611" y="6430004"/>
                                </a:cubicBezTo>
                                <a:close/>
                                <a:moveTo>
                                  <a:pt x="2964701" y="0"/>
                                </a:moveTo>
                                <a:lnTo>
                                  <a:pt x="3020131" y="0"/>
                                </a:lnTo>
                                <a:lnTo>
                                  <a:pt x="3080161" y="112734"/>
                                </a:lnTo>
                                <a:cubicBezTo>
                                  <a:pt x="3093939" y="107320"/>
                                  <a:pt x="3109371" y="114538"/>
                                  <a:pt x="3117087" y="127171"/>
                                </a:cubicBezTo>
                                <a:lnTo>
                                  <a:pt x="3963058" y="1714413"/>
                                </a:lnTo>
                                <a:cubicBezTo>
                                  <a:pt x="3970774" y="1729753"/>
                                  <a:pt x="3988410" y="1735167"/>
                                  <a:pt x="4003841" y="1727046"/>
                                </a:cubicBezTo>
                                <a:cubicBezTo>
                                  <a:pt x="4018721" y="1719827"/>
                                  <a:pt x="4024233" y="1701780"/>
                                  <a:pt x="4016517" y="1686440"/>
                                </a:cubicBezTo>
                                <a:lnTo>
                                  <a:pt x="3868816" y="1410319"/>
                                </a:lnTo>
                                <a:cubicBezTo>
                                  <a:pt x="3862754" y="1400393"/>
                                  <a:pt x="3863856" y="1385956"/>
                                  <a:pt x="3871572" y="1376932"/>
                                </a:cubicBezTo>
                                <a:lnTo>
                                  <a:pt x="3137942" y="0"/>
                                </a:lnTo>
                                <a:lnTo>
                                  <a:pt x="3240863" y="0"/>
                                </a:lnTo>
                                <a:lnTo>
                                  <a:pt x="4252397" y="1899396"/>
                                </a:lnTo>
                                <a:cubicBezTo>
                                  <a:pt x="4255153" y="1892177"/>
                                  <a:pt x="4254050" y="1884055"/>
                                  <a:pt x="4250192" y="1876837"/>
                                </a:cubicBezTo>
                                <a:lnTo>
                                  <a:pt x="3855038" y="1135101"/>
                                </a:lnTo>
                                <a:cubicBezTo>
                                  <a:pt x="3847323" y="1119761"/>
                                  <a:pt x="3852283" y="1101714"/>
                                  <a:pt x="3867714" y="1094495"/>
                                </a:cubicBezTo>
                                <a:cubicBezTo>
                                  <a:pt x="3883146" y="1086374"/>
                                  <a:pt x="3900781" y="1091788"/>
                                  <a:pt x="3908497" y="1107128"/>
                                </a:cubicBezTo>
                                <a:lnTo>
                                  <a:pt x="4621097" y="2445320"/>
                                </a:lnTo>
                                <a:cubicBezTo>
                                  <a:pt x="4628813" y="2460660"/>
                                  <a:pt x="4623853" y="2477805"/>
                                  <a:pt x="4608421" y="2485926"/>
                                </a:cubicBezTo>
                                <a:cubicBezTo>
                                  <a:pt x="4592990" y="2493145"/>
                                  <a:pt x="4575354" y="2487731"/>
                                  <a:pt x="4567638" y="2473293"/>
                                </a:cubicBezTo>
                                <a:lnTo>
                                  <a:pt x="4413876" y="2185442"/>
                                </a:lnTo>
                                <a:cubicBezTo>
                                  <a:pt x="4410018" y="2177321"/>
                                  <a:pt x="4403955" y="2172809"/>
                                  <a:pt x="4396240" y="2170102"/>
                                </a:cubicBezTo>
                                <a:lnTo>
                                  <a:pt x="4579212" y="2512094"/>
                                </a:lnTo>
                                <a:cubicBezTo>
                                  <a:pt x="4589132" y="2518411"/>
                                  <a:pt x="4597950" y="2527434"/>
                                  <a:pt x="4603461" y="2537360"/>
                                </a:cubicBezTo>
                                <a:lnTo>
                                  <a:pt x="5675393" y="4548708"/>
                                </a:lnTo>
                                <a:cubicBezTo>
                                  <a:pt x="5690824" y="4578486"/>
                                  <a:pt x="5726096" y="4592021"/>
                                  <a:pt x="5758061" y="4582095"/>
                                </a:cubicBezTo>
                                <a:lnTo>
                                  <a:pt x="5478642" y="4057827"/>
                                </a:lnTo>
                                <a:cubicBezTo>
                                  <a:pt x="5473682" y="4047901"/>
                                  <a:pt x="5476989" y="4034366"/>
                                  <a:pt x="5487460" y="4028952"/>
                                </a:cubicBezTo>
                                <a:cubicBezTo>
                                  <a:pt x="5497380" y="4023538"/>
                                  <a:pt x="5511710" y="4028050"/>
                                  <a:pt x="5516670" y="4037976"/>
                                </a:cubicBezTo>
                                <a:lnTo>
                                  <a:pt x="5793333" y="4556829"/>
                                </a:lnTo>
                                <a:cubicBezTo>
                                  <a:pt x="5808764" y="4535173"/>
                                  <a:pt x="5811520" y="4506298"/>
                                  <a:pt x="5798844" y="4482836"/>
                                </a:cubicBezTo>
                                <a:lnTo>
                                  <a:pt x="5459353" y="3846676"/>
                                </a:lnTo>
                                <a:cubicBezTo>
                                  <a:pt x="5450535" y="3829532"/>
                                  <a:pt x="5449433" y="3809680"/>
                                  <a:pt x="5455495" y="3790730"/>
                                </a:cubicBezTo>
                                <a:lnTo>
                                  <a:pt x="3436531" y="0"/>
                                </a:lnTo>
                                <a:lnTo>
                                  <a:pt x="3457496" y="0"/>
                                </a:lnTo>
                                <a:lnTo>
                                  <a:pt x="5465967" y="3771781"/>
                                </a:lnTo>
                                <a:cubicBezTo>
                                  <a:pt x="5479745" y="3752832"/>
                                  <a:pt x="5502892" y="3742003"/>
                                  <a:pt x="5526590" y="3744710"/>
                                </a:cubicBezTo>
                                <a:lnTo>
                                  <a:pt x="3532600" y="0"/>
                                </a:lnTo>
                                <a:lnTo>
                                  <a:pt x="3636598" y="0"/>
                                </a:lnTo>
                                <a:lnTo>
                                  <a:pt x="7315200" y="6906733"/>
                                </a:lnTo>
                                <a:lnTo>
                                  <a:pt x="7315200" y="7105168"/>
                                </a:lnTo>
                                <a:lnTo>
                                  <a:pt x="6318001" y="5233595"/>
                                </a:lnTo>
                                <a:cubicBezTo>
                                  <a:pt x="6311938" y="5245325"/>
                                  <a:pt x="6301467" y="5255251"/>
                                  <a:pt x="6290445" y="5261567"/>
                                </a:cubicBezTo>
                                <a:cubicBezTo>
                                  <a:pt x="6255724" y="5279614"/>
                                  <a:pt x="6213839" y="5266981"/>
                                  <a:pt x="6196203" y="5232693"/>
                                </a:cubicBezTo>
                                <a:lnTo>
                                  <a:pt x="6051258" y="4960182"/>
                                </a:lnTo>
                                <a:cubicBezTo>
                                  <a:pt x="6038582" y="4936720"/>
                                  <a:pt x="6014332" y="4921380"/>
                                  <a:pt x="5987879" y="4923185"/>
                                </a:cubicBezTo>
                                <a:lnTo>
                                  <a:pt x="7315200" y="7414550"/>
                                </a:lnTo>
                                <a:lnTo>
                                  <a:pt x="7315200" y="7505346"/>
                                </a:lnTo>
                                <a:lnTo>
                                  <a:pt x="5948749" y="4935817"/>
                                </a:lnTo>
                                <a:cubicBezTo>
                                  <a:pt x="5921744" y="4955670"/>
                                  <a:pt x="5912926" y="4992667"/>
                                  <a:pt x="5929460" y="5023346"/>
                                </a:cubicBezTo>
                                <a:lnTo>
                                  <a:pt x="6191243" y="5514227"/>
                                </a:lnTo>
                                <a:cubicBezTo>
                                  <a:pt x="6196203" y="5525055"/>
                                  <a:pt x="6198958" y="5536785"/>
                                  <a:pt x="6198958" y="5548517"/>
                                </a:cubicBezTo>
                                <a:lnTo>
                                  <a:pt x="7061464" y="7167340"/>
                                </a:lnTo>
                                <a:cubicBezTo>
                                  <a:pt x="7073037" y="7190801"/>
                                  <a:pt x="7065322" y="7218774"/>
                                  <a:pt x="7042174" y="7229602"/>
                                </a:cubicBezTo>
                                <a:cubicBezTo>
                                  <a:pt x="7041072" y="7231407"/>
                                  <a:pt x="7038317" y="7232310"/>
                                  <a:pt x="7037214" y="7232310"/>
                                </a:cubicBezTo>
                                <a:lnTo>
                                  <a:pt x="7315200" y="7754707"/>
                                </a:lnTo>
                                <a:lnTo>
                                  <a:pt x="7315200" y="7847351"/>
                                </a:lnTo>
                                <a:lnTo>
                                  <a:pt x="6127864" y="5617095"/>
                                </a:lnTo>
                                <a:cubicBezTo>
                                  <a:pt x="6102512" y="5617095"/>
                                  <a:pt x="6078263" y="5602658"/>
                                  <a:pt x="6066689" y="5580098"/>
                                </a:cubicBezTo>
                                <a:lnTo>
                                  <a:pt x="4478908" y="2601427"/>
                                </a:lnTo>
                                <a:cubicBezTo>
                                  <a:pt x="4467334" y="2577966"/>
                                  <a:pt x="4468437" y="2549993"/>
                                  <a:pt x="4483868" y="2528337"/>
                                </a:cubicBezTo>
                                <a:lnTo>
                                  <a:pt x="4406160" y="2383057"/>
                                </a:lnTo>
                                <a:cubicBezTo>
                                  <a:pt x="4393484" y="2383960"/>
                                  <a:pt x="4382462" y="2377643"/>
                                  <a:pt x="4376950" y="2367717"/>
                                </a:cubicBezTo>
                                <a:lnTo>
                                  <a:pt x="4124537" y="1892177"/>
                                </a:lnTo>
                                <a:cubicBezTo>
                                  <a:pt x="4116821" y="1876837"/>
                                  <a:pt x="4099185" y="1871423"/>
                                  <a:pt x="4083754" y="1879544"/>
                                </a:cubicBezTo>
                                <a:cubicBezTo>
                                  <a:pt x="4068322" y="1886763"/>
                                  <a:pt x="4063362" y="1904810"/>
                                  <a:pt x="4071078" y="1920150"/>
                                </a:cubicBezTo>
                                <a:lnTo>
                                  <a:pt x="4499299" y="2724147"/>
                                </a:lnTo>
                                <a:cubicBezTo>
                                  <a:pt x="4506464" y="2736780"/>
                                  <a:pt x="4503157" y="2753023"/>
                                  <a:pt x="4489930" y="2762046"/>
                                </a:cubicBezTo>
                                <a:lnTo>
                                  <a:pt x="5402036" y="4473813"/>
                                </a:lnTo>
                                <a:cubicBezTo>
                                  <a:pt x="5407548" y="4482836"/>
                                  <a:pt x="5405894" y="4492762"/>
                                  <a:pt x="5399832" y="4500883"/>
                                </a:cubicBezTo>
                                <a:lnTo>
                                  <a:pt x="7315200" y="8097082"/>
                                </a:lnTo>
                                <a:lnTo>
                                  <a:pt x="7315200" y="8188955"/>
                                </a:lnTo>
                                <a:lnTo>
                                  <a:pt x="5115453" y="4056925"/>
                                </a:lnTo>
                                <a:cubicBezTo>
                                  <a:pt x="5111595" y="4051511"/>
                                  <a:pt x="5111595" y="4044292"/>
                                  <a:pt x="5115453" y="4037976"/>
                                </a:cubicBezTo>
                                <a:close/>
                                <a:moveTo>
                                  <a:pt x="2750040" y="6826250"/>
                                </a:moveTo>
                                <a:lnTo>
                                  <a:pt x="2910967" y="7128539"/>
                                </a:lnTo>
                                <a:cubicBezTo>
                                  <a:pt x="2914825" y="7135758"/>
                                  <a:pt x="2921438" y="7141172"/>
                                  <a:pt x="2930256" y="7143879"/>
                                </a:cubicBezTo>
                                <a:lnTo>
                                  <a:pt x="2779249" y="6860540"/>
                                </a:lnTo>
                                <a:cubicBezTo>
                                  <a:pt x="2771533" y="6847907"/>
                                  <a:pt x="2762715" y="6837078"/>
                                  <a:pt x="2750040" y="6826250"/>
                                </a:cubicBezTo>
                                <a:close/>
                                <a:moveTo>
                                  <a:pt x="2711212" y="0"/>
                                </a:moveTo>
                                <a:lnTo>
                                  <a:pt x="2764629" y="0"/>
                                </a:lnTo>
                                <a:lnTo>
                                  <a:pt x="4870204" y="3954057"/>
                                </a:lnTo>
                                <a:cubicBezTo>
                                  <a:pt x="4875164" y="3965787"/>
                                  <a:pt x="4871306" y="3979323"/>
                                  <a:pt x="4859733" y="3985639"/>
                                </a:cubicBezTo>
                                <a:cubicBezTo>
                                  <a:pt x="4848159" y="3991053"/>
                                  <a:pt x="4834381" y="3987444"/>
                                  <a:pt x="4828319" y="3975713"/>
                                </a:cubicBezTo>
                                <a:close/>
                                <a:moveTo>
                                  <a:pt x="2618873" y="6837078"/>
                                </a:moveTo>
                                <a:lnTo>
                                  <a:pt x="2675087" y="6940849"/>
                                </a:lnTo>
                                <a:cubicBezTo>
                                  <a:pt x="2682252" y="6956189"/>
                                  <a:pt x="2700439" y="6962506"/>
                                  <a:pt x="2715319" y="6953482"/>
                                </a:cubicBezTo>
                                <a:cubicBezTo>
                                  <a:pt x="2730750" y="6946263"/>
                                  <a:pt x="2735710" y="6928216"/>
                                  <a:pt x="2727995" y="6912876"/>
                                </a:cubicBezTo>
                                <a:lnTo>
                                  <a:pt x="2672332" y="6809105"/>
                                </a:lnTo>
                                <a:cubicBezTo>
                                  <a:pt x="2651940" y="6812715"/>
                                  <a:pt x="2633202" y="6822641"/>
                                  <a:pt x="2618873" y="6837078"/>
                                </a:cubicBezTo>
                                <a:close/>
                                <a:moveTo>
                                  <a:pt x="2146562" y="1609852"/>
                                </a:moveTo>
                                <a:cubicBezTo>
                                  <a:pt x="2149317" y="1601167"/>
                                  <a:pt x="2155380" y="1593497"/>
                                  <a:pt x="2164197" y="1588986"/>
                                </a:cubicBezTo>
                                <a:cubicBezTo>
                                  <a:pt x="2181833" y="1579962"/>
                                  <a:pt x="2203878" y="1586279"/>
                                  <a:pt x="2212696" y="1604326"/>
                                </a:cubicBezTo>
                                <a:lnTo>
                                  <a:pt x="2480541" y="2107839"/>
                                </a:lnTo>
                                <a:cubicBezTo>
                                  <a:pt x="2489359" y="2125886"/>
                                  <a:pt x="2483297" y="2146641"/>
                                  <a:pt x="2465110" y="2155664"/>
                                </a:cubicBezTo>
                                <a:cubicBezTo>
                                  <a:pt x="2447474" y="2164688"/>
                                  <a:pt x="2425980" y="2158371"/>
                                  <a:pt x="2417162" y="2140324"/>
                                </a:cubicBezTo>
                                <a:lnTo>
                                  <a:pt x="2148766" y="1636810"/>
                                </a:lnTo>
                                <a:cubicBezTo>
                                  <a:pt x="2144357" y="1628238"/>
                                  <a:pt x="2143806" y="1618538"/>
                                  <a:pt x="2146562" y="1609852"/>
                                </a:cubicBezTo>
                                <a:close/>
                                <a:moveTo>
                                  <a:pt x="2049009" y="0"/>
                                </a:moveTo>
                                <a:lnTo>
                                  <a:pt x="2103327" y="0"/>
                                </a:lnTo>
                                <a:lnTo>
                                  <a:pt x="3884248" y="3343163"/>
                                </a:lnTo>
                                <a:cubicBezTo>
                                  <a:pt x="3890861" y="3353991"/>
                                  <a:pt x="3885350" y="3369331"/>
                                  <a:pt x="3874328" y="3375647"/>
                                </a:cubicBezTo>
                                <a:cubicBezTo>
                                  <a:pt x="3862754" y="3381964"/>
                                  <a:pt x="3847323" y="3377452"/>
                                  <a:pt x="3841260" y="3365721"/>
                                </a:cubicBezTo>
                                <a:close/>
                                <a:moveTo>
                                  <a:pt x="2024764" y="1400619"/>
                                </a:moveTo>
                                <a:cubicBezTo>
                                  <a:pt x="2027519" y="1391821"/>
                                  <a:pt x="2033582" y="1384151"/>
                                  <a:pt x="2042400" y="1379639"/>
                                </a:cubicBezTo>
                                <a:cubicBezTo>
                                  <a:pt x="2060035" y="1370616"/>
                                  <a:pt x="2081529" y="1376932"/>
                                  <a:pt x="2090347" y="1394979"/>
                                </a:cubicBezTo>
                                <a:lnTo>
                                  <a:pt x="2148766" y="1504164"/>
                                </a:lnTo>
                                <a:cubicBezTo>
                                  <a:pt x="2158135" y="1522211"/>
                                  <a:pt x="2151522" y="1542966"/>
                                  <a:pt x="2133886" y="1551989"/>
                                </a:cubicBezTo>
                                <a:cubicBezTo>
                                  <a:pt x="2115699" y="1561013"/>
                                  <a:pt x="2094205" y="1554696"/>
                                  <a:pt x="2085387" y="1536649"/>
                                </a:cubicBezTo>
                                <a:lnTo>
                                  <a:pt x="2026968" y="1428366"/>
                                </a:lnTo>
                                <a:cubicBezTo>
                                  <a:pt x="2022559" y="1419342"/>
                                  <a:pt x="2022008" y="1409417"/>
                                  <a:pt x="2024764" y="1400619"/>
                                </a:cubicBezTo>
                                <a:close/>
                                <a:moveTo>
                                  <a:pt x="1917966" y="0"/>
                                </a:moveTo>
                                <a:lnTo>
                                  <a:pt x="1938826" y="0"/>
                                </a:lnTo>
                                <a:lnTo>
                                  <a:pt x="3791659" y="3478516"/>
                                </a:lnTo>
                                <a:cubicBezTo>
                                  <a:pt x="3791659" y="3480321"/>
                                  <a:pt x="3791659" y="3480321"/>
                                  <a:pt x="3791659" y="3480321"/>
                                </a:cubicBezTo>
                                <a:cubicBezTo>
                                  <a:pt x="3793864" y="3483930"/>
                                  <a:pt x="3792762" y="3488442"/>
                                  <a:pt x="3787802" y="3491149"/>
                                </a:cubicBezTo>
                                <a:cubicBezTo>
                                  <a:pt x="3782841" y="3492953"/>
                                  <a:pt x="3777330" y="3491149"/>
                                  <a:pt x="3775126" y="3486637"/>
                                </a:cubicBezTo>
                                <a:close/>
                                <a:moveTo>
                                  <a:pt x="1450635" y="0"/>
                                </a:moveTo>
                                <a:lnTo>
                                  <a:pt x="1506344" y="0"/>
                                </a:lnTo>
                                <a:lnTo>
                                  <a:pt x="3399261" y="3554314"/>
                                </a:lnTo>
                                <a:cubicBezTo>
                                  <a:pt x="3405323" y="3566044"/>
                                  <a:pt x="3400363" y="3580482"/>
                                  <a:pt x="3388790" y="3586798"/>
                                </a:cubicBezTo>
                                <a:cubicBezTo>
                                  <a:pt x="3377216" y="3591310"/>
                                  <a:pt x="3363438" y="3587701"/>
                                  <a:pt x="3355722" y="3577775"/>
                                </a:cubicBezTo>
                                <a:close/>
                                <a:moveTo>
                                  <a:pt x="1442228" y="5609426"/>
                                </a:moveTo>
                                <a:cubicBezTo>
                                  <a:pt x="1443055" y="5607170"/>
                                  <a:pt x="1444708" y="5605365"/>
                                  <a:pt x="1446637" y="5604463"/>
                                </a:cubicBezTo>
                                <a:cubicBezTo>
                                  <a:pt x="1451597" y="5601756"/>
                                  <a:pt x="1456557" y="5604463"/>
                                  <a:pt x="1459313" y="5608072"/>
                                </a:cubicBezTo>
                                <a:lnTo>
                                  <a:pt x="3584351" y="9597624"/>
                                </a:lnTo>
                                <a:lnTo>
                                  <a:pt x="3563011" y="9597624"/>
                                </a:lnTo>
                                <a:lnTo>
                                  <a:pt x="1442779" y="5617095"/>
                                </a:lnTo>
                                <a:cubicBezTo>
                                  <a:pt x="1441402" y="5614388"/>
                                  <a:pt x="1441402" y="5611681"/>
                                  <a:pt x="1442228" y="5609426"/>
                                </a:cubicBezTo>
                                <a:close/>
                                <a:moveTo>
                                  <a:pt x="1296732" y="2442613"/>
                                </a:moveTo>
                                <a:lnTo>
                                  <a:pt x="1690233" y="3184348"/>
                                </a:lnTo>
                                <a:cubicBezTo>
                                  <a:pt x="1690233" y="3183446"/>
                                  <a:pt x="1690233" y="3180739"/>
                                  <a:pt x="1690233" y="3178934"/>
                                </a:cubicBezTo>
                                <a:cubicBezTo>
                                  <a:pt x="1691886" y="3128402"/>
                                  <a:pt x="1734874" y="3087796"/>
                                  <a:pt x="1786679" y="3089601"/>
                                </a:cubicBezTo>
                                <a:lnTo>
                                  <a:pt x="1550799" y="2645643"/>
                                </a:lnTo>
                                <a:cubicBezTo>
                                  <a:pt x="1550799" y="2643838"/>
                                  <a:pt x="1549146" y="2642033"/>
                                  <a:pt x="1548044" y="2640229"/>
                                </a:cubicBezTo>
                                <a:cubicBezTo>
                                  <a:pt x="1538123" y="2627596"/>
                                  <a:pt x="1518834" y="2622181"/>
                                  <a:pt x="1506158" y="2633010"/>
                                </a:cubicBezTo>
                                <a:cubicBezTo>
                                  <a:pt x="1493483" y="2642936"/>
                                  <a:pt x="1489625" y="2660983"/>
                                  <a:pt x="1498443" y="2674518"/>
                                </a:cubicBezTo>
                                <a:lnTo>
                                  <a:pt x="1646143" y="2950638"/>
                                </a:lnTo>
                                <a:cubicBezTo>
                                  <a:pt x="1653308" y="2965978"/>
                                  <a:pt x="1648348" y="2984026"/>
                                  <a:pt x="1633467" y="2991244"/>
                                </a:cubicBezTo>
                                <a:cubicBezTo>
                                  <a:pt x="1618036" y="2999366"/>
                                  <a:pt x="1600400" y="2993951"/>
                                  <a:pt x="1592684" y="2978611"/>
                                </a:cubicBezTo>
                                <a:lnTo>
                                  <a:pt x="1315470" y="2457953"/>
                                </a:lnTo>
                                <a:cubicBezTo>
                                  <a:pt x="1311613" y="2449832"/>
                                  <a:pt x="1305550" y="2445320"/>
                                  <a:pt x="1296732" y="2442613"/>
                                </a:cubicBezTo>
                                <a:close/>
                                <a:moveTo>
                                  <a:pt x="403364" y="4291537"/>
                                </a:moveTo>
                                <a:cubicBezTo>
                                  <a:pt x="401160" y="4286123"/>
                                  <a:pt x="403364" y="4281611"/>
                                  <a:pt x="407222" y="4278904"/>
                                </a:cubicBezTo>
                                <a:cubicBezTo>
                                  <a:pt x="412182" y="4276197"/>
                                  <a:pt x="417693" y="4278904"/>
                                  <a:pt x="419898" y="4282514"/>
                                </a:cubicBezTo>
                                <a:lnTo>
                                  <a:pt x="3250662" y="9597624"/>
                                </a:lnTo>
                                <a:lnTo>
                                  <a:pt x="3229323" y="9597624"/>
                                </a:lnTo>
                                <a:close/>
                                <a:moveTo>
                                  <a:pt x="0" y="704719"/>
                                </a:moveTo>
                                <a:lnTo>
                                  <a:pt x="0" y="603475"/>
                                </a:lnTo>
                                <a:lnTo>
                                  <a:pt x="1305550" y="3055312"/>
                                </a:lnTo>
                                <a:cubicBezTo>
                                  <a:pt x="1310510" y="3065237"/>
                                  <a:pt x="1306652" y="3077870"/>
                                  <a:pt x="1296732" y="3084187"/>
                                </a:cubicBezTo>
                                <a:cubicBezTo>
                                  <a:pt x="1285159" y="3090503"/>
                                  <a:pt x="1271380" y="3087796"/>
                                  <a:pt x="1263665" y="3076968"/>
                                </a:cubicBezTo>
                                <a:close/>
                                <a:moveTo>
                                  <a:pt x="0" y="888976"/>
                                </a:moveTo>
                                <a:lnTo>
                                  <a:pt x="0" y="785771"/>
                                </a:lnTo>
                                <a:lnTo>
                                  <a:pt x="1517732" y="3635525"/>
                                </a:lnTo>
                                <a:cubicBezTo>
                                  <a:pt x="1518834" y="3634623"/>
                                  <a:pt x="1518834" y="3633721"/>
                                  <a:pt x="1518834" y="3631916"/>
                                </a:cubicBezTo>
                                <a:cubicBezTo>
                                  <a:pt x="1530408" y="3582287"/>
                                  <a:pt x="1580009" y="3549802"/>
                                  <a:pt x="1630712" y="3560630"/>
                                </a:cubicBezTo>
                                <a:lnTo>
                                  <a:pt x="0" y="499389"/>
                                </a:lnTo>
                                <a:lnTo>
                                  <a:pt x="0" y="396240"/>
                                </a:lnTo>
                                <a:lnTo>
                                  <a:pt x="1927766" y="4015417"/>
                                </a:lnTo>
                                <a:cubicBezTo>
                                  <a:pt x="1929420" y="4016319"/>
                                  <a:pt x="1931624" y="4016319"/>
                                  <a:pt x="1933278" y="4017221"/>
                                </a:cubicBezTo>
                                <a:cubicBezTo>
                                  <a:pt x="1979021" y="4038878"/>
                                  <a:pt x="2034684" y="4019928"/>
                                  <a:pt x="2057280" y="3973006"/>
                                </a:cubicBezTo>
                                <a:lnTo>
                                  <a:pt x="1260909" y="2477805"/>
                                </a:lnTo>
                                <a:cubicBezTo>
                                  <a:pt x="1260909" y="2480512"/>
                                  <a:pt x="1262563" y="2483219"/>
                                  <a:pt x="1263665" y="2485926"/>
                                </a:cubicBezTo>
                                <a:lnTo>
                                  <a:pt x="1658819" y="3227661"/>
                                </a:lnTo>
                                <a:cubicBezTo>
                                  <a:pt x="1666535" y="3243001"/>
                                  <a:pt x="1661023" y="3260146"/>
                                  <a:pt x="1646143" y="3268267"/>
                                </a:cubicBezTo>
                                <a:cubicBezTo>
                                  <a:pt x="1630712" y="3275486"/>
                                  <a:pt x="1613076" y="3270974"/>
                                  <a:pt x="1605360" y="3255634"/>
                                </a:cubicBezTo>
                                <a:lnTo>
                                  <a:pt x="892760" y="1917443"/>
                                </a:lnTo>
                                <a:cubicBezTo>
                                  <a:pt x="885045" y="1902103"/>
                                  <a:pt x="890004" y="1884055"/>
                                  <a:pt x="905436" y="1876837"/>
                                </a:cubicBezTo>
                                <a:cubicBezTo>
                                  <a:pt x="920316" y="1869618"/>
                                  <a:pt x="938503" y="1874130"/>
                                  <a:pt x="946219" y="1889470"/>
                                </a:cubicBezTo>
                                <a:lnTo>
                                  <a:pt x="1099431" y="2177321"/>
                                </a:lnTo>
                                <a:cubicBezTo>
                                  <a:pt x="1101084" y="2180028"/>
                                  <a:pt x="1103288" y="2182735"/>
                                  <a:pt x="1104942" y="2183637"/>
                                </a:cubicBezTo>
                                <a:lnTo>
                                  <a:pt x="0" y="109716"/>
                                </a:lnTo>
                                <a:lnTo>
                                  <a:pt x="0" y="6036"/>
                                </a:lnTo>
                                <a:lnTo>
                                  <a:pt x="1152890" y="2171004"/>
                                </a:lnTo>
                                <a:cubicBezTo>
                                  <a:pt x="1156747" y="2163785"/>
                                  <a:pt x="1155645" y="2154762"/>
                                  <a:pt x="1151787" y="2146641"/>
                                </a:cubicBezTo>
                                <a:lnTo>
                                  <a:pt x="1083448" y="2018506"/>
                                </a:lnTo>
                                <a:cubicBezTo>
                                  <a:pt x="1075733" y="2004069"/>
                                  <a:pt x="1080692" y="1986022"/>
                                  <a:pt x="1096124" y="1977900"/>
                                </a:cubicBezTo>
                                <a:cubicBezTo>
                                  <a:pt x="1111004" y="1970682"/>
                                  <a:pt x="1129191" y="1976096"/>
                                  <a:pt x="1136356" y="1991436"/>
                                </a:cubicBezTo>
                                <a:lnTo>
                                  <a:pt x="1389320" y="2466976"/>
                                </a:lnTo>
                                <a:cubicBezTo>
                                  <a:pt x="1397036" y="2481414"/>
                                  <a:pt x="1414672" y="2486828"/>
                                  <a:pt x="1430103" y="2479609"/>
                                </a:cubicBezTo>
                                <a:cubicBezTo>
                                  <a:pt x="1444984" y="2471488"/>
                                  <a:pt x="1450495" y="2454343"/>
                                  <a:pt x="1442779" y="2439003"/>
                                </a:cubicBezTo>
                                <a:lnTo>
                                  <a:pt x="1014558" y="1635006"/>
                                </a:lnTo>
                                <a:cubicBezTo>
                                  <a:pt x="1011802" y="1629592"/>
                                  <a:pt x="1010700" y="1624177"/>
                                  <a:pt x="1010700" y="1619666"/>
                                </a:cubicBezTo>
                                <a:lnTo>
                                  <a:pt x="148101" y="0"/>
                                </a:lnTo>
                                <a:lnTo>
                                  <a:pt x="203230" y="0"/>
                                </a:lnTo>
                                <a:lnTo>
                                  <a:pt x="1052585" y="1594400"/>
                                </a:lnTo>
                                <a:cubicBezTo>
                                  <a:pt x="1059199" y="1596204"/>
                                  <a:pt x="1064159" y="1601619"/>
                                  <a:pt x="1068017" y="1607935"/>
                                </a:cubicBezTo>
                                <a:lnTo>
                                  <a:pt x="1386565" y="2206196"/>
                                </a:lnTo>
                                <a:cubicBezTo>
                                  <a:pt x="1357356" y="2149348"/>
                                  <a:pt x="1373889" y="2079866"/>
                                  <a:pt x="1426246" y="2041968"/>
                                </a:cubicBezTo>
                                <a:lnTo>
                                  <a:pt x="338908" y="0"/>
                                </a:lnTo>
                                <a:lnTo>
                                  <a:pt x="360551" y="0"/>
                                </a:lnTo>
                                <a:lnTo>
                                  <a:pt x="1442779" y="2032042"/>
                                </a:lnTo>
                                <a:cubicBezTo>
                                  <a:pt x="1480807" y="2011287"/>
                                  <a:pt x="1527652" y="2011287"/>
                                  <a:pt x="1565679" y="2032944"/>
                                </a:cubicBezTo>
                                <a:lnTo>
                                  <a:pt x="536736" y="101003"/>
                                </a:lnTo>
                                <a:cubicBezTo>
                                  <a:pt x="535633" y="100101"/>
                                  <a:pt x="534531" y="97394"/>
                                  <a:pt x="532878" y="94687"/>
                                </a:cubicBezTo>
                                <a:cubicBezTo>
                                  <a:pt x="524749" y="78219"/>
                                  <a:pt x="520374" y="60792"/>
                                  <a:pt x="519418" y="43408"/>
                                </a:cubicBezTo>
                                <a:lnTo>
                                  <a:pt x="525418" y="0"/>
                                </a:lnTo>
                                <a:lnTo>
                                  <a:pt x="787286" y="0"/>
                                </a:lnTo>
                                <a:lnTo>
                                  <a:pt x="1668739" y="1653955"/>
                                </a:lnTo>
                                <a:cubicBezTo>
                                  <a:pt x="1672597" y="1657565"/>
                                  <a:pt x="1676455" y="1661174"/>
                                  <a:pt x="1679211" y="1666588"/>
                                </a:cubicBezTo>
                                <a:lnTo>
                                  <a:pt x="2860264" y="3885478"/>
                                </a:lnTo>
                                <a:cubicBezTo>
                                  <a:pt x="2867980" y="3893599"/>
                                  <a:pt x="2875695" y="3900818"/>
                                  <a:pt x="2884513" y="3907134"/>
                                </a:cubicBezTo>
                                <a:lnTo>
                                  <a:pt x="2607850" y="3386476"/>
                                </a:lnTo>
                                <a:cubicBezTo>
                                  <a:pt x="2575885" y="3327823"/>
                                  <a:pt x="2593521" y="3253830"/>
                                  <a:pt x="2649736" y="3217735"/>
                                </a:cubicBezTo>
                                <a:lnTo>
                                  <a:pt x="935935" y="0"/>
                                </a:lnTo>
                                <a:lnTo>
                                  <a:pt x="957004" y="0"/>
                                </a:lnTo>
                                <a:lnTo>
                                  <a:pt x="2666269" y="3209614"/>
                                </a:lnTo>
                                <a:cubicBezTo>
                                  <a:pt x="2709257" y="3187958"/>
                                  <a:pt x="2762715" y="3193372"/>
                                  <a:pt x="2801845" y="3222247"/>
                                </a:cubicBezTo>
                                <a:lnTo>
                                  <a:pt x="1085289" y="0"/>
                                </a:lnTo>
                                <a:lnTo>
                                  <a:pt x="1106187" y="0"/>
                                </a:lnTo>
                                <a:lnTo>
                                  <a:pt x="2413304" y="2454343"/>
                                </a:lnTo>
                                <a:cubicBezTo>
                                  <a:pt x="2409447" y="2401105"/>
                                  <a:pt x="2437554" y="2351475"/>
                                  <a:pt x="2484399" y="2326209"/>
                                </a:cubicBezTo>
                                <a:cubicBezTo>
                                  <a:pt x="2548880" y="2291920"/>
                                  <a:pt x="2631549" y="2315381"/>
                                  <a:pt x="2666269" y="2381253"/>
                                </a:cubicBezTo>
                                <a:lnTo>
                                  <a:pt x="3413039" y="3785316"/>
                                </a:lnTo>
                                <a:cubicBezTo>
                                  <a:pt x="3408079" y="3769976"/>
                                  <a:pt x="3405323" y="3753734"/>
                                  <a:pt x="3406425" y="3737492"/>
                                </a:cubicBezTo>
                                <a:cubicBezTo>
                                  <a:pt x="3411937" y="3665303"/>
                                  <a:pt x="3472560" y="3610260"/>
                                  <a:pt x="3545308" y="3615674"/>
                                </a:cubicBezTo>
                                <a:lnTo>
                                  <a:pt x="2231434" y="1148637"/>
                                </a:lnTo>
                                <a:cubicBezTo>
                                  <a:pt x="2216554" y="1118859"/>
                                  <a:pt x="2226474" y="1081862"/>
                                  <a:pt x="2256786" y="1066522"/>
                                </a:cubicBezTo>
                                <a:cubicBezTo>
                                  <a:pt x="2287649" y="1051182"/>
                                  <a:pt x="2324023" y="1062913"/>
                                  <a:pt x="2339454" y="1091788"/>
                                </a:cubicBezTo>
                                <a:lnTo>
                                  <a:pt x="4054544" y="4306877"/>
                                </a:lnTo>
                                <a:cubicBezTo>
                                  <a:pt x="4071078" y="4337557"/>
                                  <a:pt x="4108003" y="4347483"/>
                                  <a:pt x="4137213" y="4332143"/>
                                </a:cubicBezTo>
                                <a:cubicBezTo>
                                  <a:pt x="4167524" y="4315901"/>
                                  <a:pt x="4177444" y="4278904"/>
                                  <a:pt x="4162564" y="4250029"/>
                                </a:cubicBezTo>
                                <a:lnTo>
                                  <a:pt x="3862754" y="3688764"/>
                                </a:lnTo>
                                <a:cubicBezTo>
                                  <a:pt x="3847323" y="3658987"/>
                                  <a:pt x="3858896" y="3621990"/>
                                  <a:pt x="3888106" y="3606650"/>
                                </a:cubicBezTo>
                                <a:cubicBezTo>
                                  <a:pt x="3918417" y="3591310"/>
                                  <a:pt x="3955342" y="3603041"/>
                                  <a:pt x="3970774" y="3631916"/>
                                </a:cubicBezTo>
                                <a:lnTo>
                                  <a:pt x="4532367" y="4686768"/>
                                </a:lnTo>
                                <a:cubicBezTo>
                                  <a:pt x="4538429" y="4700304"/>
                                  <a:pt x="4550003" y="4710230"/>
                                  <a:pt x="4562678" y="4714741"/>
                                </a:cubicBezTo>
                                <a:lnTo>
                                  <a:pt x="4508117" y="4612775"/>
                                </a:lnTo>
                                <a:cubicBezTo>
                                  <a:pt x="4499299" y="4597435"/>
                                  <a:pt x="4505362" y="4576681"/>
                                  <a:pt x="4521895" y="4567658"/>
                                </a:cubicBezTo>
                                <a:cubicBezTo>
                                  <a:pt x="4537327" y="4559536"/>
                                  <a:pt x="4557718" y="4565853"/>
                                  <a:pt x="4566536" y="4582095"/>
                                </a:cubicBezTo>
                                <a:lnTo>
                                  <a:pt x="4629915" y="4701206"/>
                                </a:lnTo>
                                <a:cubicBezTo>
                                  <a:pt x="4647551" y="4682257"/>
                                  <a:pt x="4650307" y="4654284"/>
                                  <a:pt x="4638733" y="4631725"/>
                                </a:cubicBezTo>
                                <a:lnTo>
                                  <a:pt x="3838505" y="3127500"/>
                                </a:lnTo>
                                <a:cubicBezTo>
                                  <a:pt x="3823073" y="3096820"/>
                                  <a:pt x="3834647" y="3059823"/>
                                  <a:pt x="3863856" y="3044483"/>
                                </a:cubicBezTo>
                                <a:cubicBezTo>
                                  <a:pt x="3863856" y="3044483"/>
                                  <a:pt x="3864959" y="3043581"/>
                                  <a:pt x="3866612" y="3043581"/>
                                </a:cubicBezTo>
                                <a:lnTo>
                                  <a:pt x="3821971" y="2961467"/>
                                </a:lnTo>
                                <a:cubicBezTo>
                                  <a:pt x="3792762" y="2977709"/>
                                  <a:pt x="3755836" y="2965978"/>
                                  <a:pt x="3740956" y="2937103"/>
                                </a:cubicBezTo>
                                <a:lnTo>
                                  <a:pt x="3635141" y="2740390"/>
                                </a:lnTo>
                                <a:cubicBezTo>
                                  <a:pt x="3627425" y="2726855"/>
                                  <a:pt x="3626323" y="2711515"/>
                                  <a:pt x="3630181" y="2696174"/>
                                </a:cubicBezTo>
                                <a:lnTo>
                                  <a:pt x="2193893" y="0"/>
                                </a:lnTo>
                                <a:lnTo>
                                  <a:pt x="2214600" y="0"/>
                                </a:lnTo>
                                <a:lnTo>
                                  <a:pt x="3638999" y="2674518"/>
                                </a:lnTo>
                                <a:cubicBezTo>
                                  <a:pt x="3643959" y="2668201"/>
                                  <a:pt x="3650572" y="2661885"/>
                                  <a:pt x="3658288" y="2658276"/>
                                </a:cubicBezTo>
                                <a:lnTo>
                                  <a:pt x="2910967" y="1254212"/>
                                </a:lnTo>
                                <a:cubicBezTo>
                                  <a:pt x="2903803" y="1238872"/>
                                  <a:pt x="2908763" y="1220825"/>
                                  <a:pt x="2923643" y="1213606"/>
                                </a:cubicBezTo>
                                <a:cubicBezTo>
                                  <a:pt x="2939074" y="1206387"/>
                                  <a:pt x="2956710" y="1210899"/>
                                  <a:pt x="2964426" y="1226239"/>
                                </a:cubicBezTo>
                                <a:lnTo>
                                  <a:pt x="3810397" y="2814383"/>
                                </a:lnTo>
                                <a:cubicBezTo>
                                  <a:pt x="3818113" y="2829723"/>
                                  <a:pt x="3835749" y="2834235"/>
                                  <a:pt x="3851180" y="2827016"/>
                                </a:cubicBezTo>
                                <a:cubicBezTo>
                                  <a:pt x="3866612" y="2818895"/>
                                  <a:pt x="3871572" y="2801750"/>
                                  <a:pt x="3863856" y="2786410"/>
                                </a:cubicBezTo>
                                <a:lnTo>
                                  <a:pt x="3715053" y="2511192"/>
                                </a:lnTo>
                                <a:cubicBezTo>
                                  <a:pt x="3707889" y="2495852"/>
                                  <a:pt x="3712849" y="2477805"/>
                                  <a:pt x="3728280" y="2470586"/>
                                </a:cubicBezTo>
                                <a:cubicBezTo>
                                  <a:pt x="3729383" y="2468781"/>
                                  <a:pt x="3729383" y="2468781"/>
                                  <a:pt x="3730485" y="2468781"/>
                                </a:cubicBezTo>
                                <a:lnTo>
                                  <a:pt x="2415514" y="0"/>
                                </a:lnTo>
                                <a:lnTo>
                                  <a:pt x="2437022" y="0"/>
                                </a:lnTo>
                                <a:lnTo>
                                  <a:pt x="3750876" y="2466976"/>
                                </a:lnTo>
                                <a:cubicBezTo>
                                  <a:pt x="3758592" y="2468781"/>
                                  <a:pt x="3764654" y="2474195"/>
                                  <a:pt x="3768512" y="2481414"/>
                                </a:cubicBezTo>
                                <a:lnTo>
                                  <a:pt x="4045726" y="3002975"/>
                                </a:lnTo>
                                <a:cubicBezTo>
                                  <a:pt x="4053442" y="3018315"/>
                                  <a:pt x="4071078" y="3023729"/>
                                  <a:pt x="4086509" y="3015608"/>
                                </a:cubicBezTo>
                                <a:cubicBezTo>
                                  <a:pt x="4101390" y="3008389"/>
                                  <a:pt x="4106350" y="2990342"/>
                                  <a:pt x="4099185" y="2975002"/>
                                </a:cubicBezTo>
                                <a:lnTo>
                                  <a:pt x="3704031" y="2234169"/>
                                </a:lnTo>
                                <a:cubicBezTo>
                                  <a:pt x="3696315" y="2219731"/>
                                  <a:pt x="3701275" y="2201684"/>
                                  <a:pt x="3716707" y="2193563"/>
                                </a:cubicBezTo>
                                <a:cubicBezTo>
                                  <a:pt x="3731587" y="2186344"/>
                                  <a:pt x="3749774" y="2191758"/>
                                  <a:pt x="3757490" y="2206196"/>
                                </a:cubicBezTo>
                                <a:lnTo>
                                  <a:pt x="4470090" y="3544388"/>
                                </a:lnTo>
                                <a:cubicBezTo>
                                  <a:pt x="4475050" y="3553411"/>
                                  <a:pt x="4475050" y="3563337"/>
                                  <a:pt x="4470090" y="3572361"/>
                                </a:cubicBezTo>
                                <a:lnTo>
                                  <a:pt x="5131987" y="4816707"/>
                                </a:lnTo>
                                <a:cubicBezTo>
                                  <a:pt x="5138049" y="4826632"/>
                                  <a:pt x="5151827" y="4832046"/>
                                  <a:pt x="5162299" y="4825730"/>
                                </a:cubicBezTo>
                                <a:cubicBezTo>
                                  <a:pt x="5172219" y="4819414"/>
                                  <a:pt x="5177179" y="4806781"/>
                                  <a:pt x="5171117" y="4795051"/>
                                </a:cubicBezTo>
                                <a:lnTo>
                                  <a:pt x="4929725" y="4341167"/>
                                </a:lnTo>
                                <a:cubicBezTo>
                                  <a:pt x="4923112" y="4329436"/>
                                  <a:pt x="4926970" y="4316803"/>
                                  <a:pt x="4938543" y="4310487"/>
                                </a:cubicBezTo>
                                <a:cubicBezTo>
                                  <a:pt x="4950117" y="4304170"/>
                                  <a:pt x="4962793" y="4307780"/>
                                  <a:pt x="4968855" y="4319510"/>
                                </a:cubicBezTo>
                                <a:lnTo>
                                  <a:pt x="6946830" y="8031796"/>
                                </a:lnTo>
                                <a:cubicBezTo>
                                  <a:pt x="6953444" y="8042624"/>
                                  <a:pt x="6949586" y="8055257"/>
                                  <a:pt x="6938012" y="8061573"/>
                                </a:cubicBezTo>
                                <a:cubicBezTo>
                                  <a:pt x="6926439" y="8067890"/>
                                  <a:pt x="6913763" y="8064280"/>
                                  <a:pt x="6907701" y="8052550"/>
                                </a:cubicBezTo>
                                <a:lnTo>
                                  <a:pt x="5525488" y="5457378"/>
                                </a:lnTo>
                                <a:cubicBezTo>
                                  <a:pt x="5519425" y="5446551"/>
                                  <a:pt x="5505096" y="5442039"/>
                                  <a:pt x="5495176" y="5448355"/>
                                </a:cubicBezTo>
                                <a:cubicBezTo>
                                  <a:pt x="5484705" y="5454671"/>
                                  <a:pt x="5479745" y="5467304"/>
                                  <a:pt x="5486358" y="5478132"/>
                                </a:cubicBezTo>
                                <a:lnTo>
                                  <a:pt x="6042440" y="6523961"/>
                                </a:lnTo>
                                <a:cubicBezTo>
                                  <a:pt x="6049053" y="6534790"/>
                                  <a:pt x="6045195" y="6547423"/>
                                  <a:pt x="6033622" y="6553739"/>
                                </a:cubicBezTo>
                                <a:cubicBezTo>
                                  <a:pt x="6022048" y="6560055"/>
                                  <a:pt x="6009372" y="6556446"/>
                                  <a:pt x="6003310" y="6544715"/>
                                </a:cubicBezTo>
                                <a:lnTo>
                                  <a:pt x="4422694" y="3578677"/>
                                </a:lnTo>
                                <a:cubicBezTo>
                                  <a:pt x="4420489" y="3577775"/>
                                  <a:pt x="4417733" y="3574165"/>
                                  <a:pt x="4416631" y="3571458"/>
                                </a:cubicBezTo>
                                <a:lnTo>
                                  <a:pt x="4263971" y="3284510"/>
                                </a:lnTo>
                                <a:cubicBezTo>
                                  <a:pt x="4256255" y="3269170"/>
                                  <a:pt x="4238619" y="3264658"/>
                                  <a:pt x="4223188" y="3271877"/>
                                </a:cubicBezTo>
                                <a:cubicBezTo>
                                  <a:pt x="4208307" y="3279095"/>
                                  <a:pt x="4203347" y="3297143"/>
                                  <a:pt x="4210512" y="3312483"/>
                                </a:cubicBezTo>
                                <a:lnTo>
                                  <a:pt x="4279402" y="3440617"/>
                                </a:lnTo>
                                <a:cubicBezTo>
                                  <a:pt x="4287118" y="3455957"/>
                                  <a:pt x="4281606" y="3473102"/>
                                  <a:pt x="4266726" y="3481223"/>
                                </a:cubicBezTo>
                                <a:cubicBezTo>
                                  <a:pt x="4251295" y="3488442"/>
                                  <a:pt x="4233659" y="3483930"/>
                                  <a:pt x="4225943" y="3468590"/>
                                </a:cubicBezTo>
                                <a:lnTo>
                                  <a:pt x="3972978" y="2993049"/>
                                </a:lnTo>
                                <a:cubicBezTo>
                                  <a:pt x="3965814" y="2977709"/>
                                  <a:pt x="3947627" y="2972295"/>
                                  <a:pt x="3932746" y="2980416"/>
                                </a:cubicBezTo>
                                <a:cubicBezTo>
                                  <a:pt x="3917315" y="2987635"/>
                                  <a:pt x="3912355" y="3005682"/>
                                  <a:pt x="3920071" y="3021022"/>
                                </a:cubicBezTo>
                                <a:lnTo>
                                  <a:pt x="4347741" y="3825020"/>
                                </a:lnTo>
                                <a:cubicBezTo>
                                  <a:pt x="4350497" y="3828629"/>
                                  <a:pt x="4351599" y="3832239"/>
                                  <a:pt x="4351599" y="3835848"/>
                                </a:cubicBezTo>
                                <a:lnTo>
                                  <a:pt x="5388258" y="5783128"/>
                                </a:lnTo>
                                <a:cubicBezTo>
                                  <a:pt x="5403690" y="5813808"/>
                                  <a:pt x="5392116" y="5849902"/>
                                  <a:pt x="5362907" y="5865242"/>
                                </a:cubicBezTo>
                                <a:cubicBezTo>
                                  <a:pt x="5332595" y="5880582"/>
                                  <a:pt x="5295670" y="5868852"/>
                                  <a:pt x="5280239" y="5839976"/>
                                </a:cubicBezTo>
                                <a:lnTo>
                                  <a:pt x="4968855" y="5257055"/>
                                </a:lnTo>
                                <a:cubicBezTo>
                                  <a:pt x="4957833" y="5233595"/>
                                  <a:pt x="4932481" y="5220961"/>
                                  <a:pt x="4907129" y="5224572"/>
                                </a:cubicBezTo>
                                <a:lnTo>
                                  <a:pt x="6005515" y="7288256"/>
                                </a:lnTo>
                                <a:cubicBezTo>
                                  <a:pt x="6015986" y="7281037"/>
                                  <a:pt x="6019844" y="7266599"/>
                                  <a:pt x="6013230" y="7254868"/>
                                </a:cubicBezTo>
                                <a:lnTo>
                                  <a:pt x="5676495" y="6624123"/>
                                </a:lnTo>
                                <a:cubicBezTo>
                                  <a:pt x="5669330" y="6611490"/>
                                  <a:pt x="5674291" y="6596150"/>
                                  <a:pt x="5686966" y="6589833"/>
                                </a:cubicBezTo>
                                <a:cubicBezTo>
                                  <a:pt x="5699642" y="6581712"/>
                                  <a:pt x="5714522" y="6587126"/>
                                  <a:pt x="5721136" y="6599759"/>
                                </a:cubicBezTo>
                                <a:lnTo>
                                  <a:pt x="6328472" y="7738530"/>
                                </a:lnTo>
                                <a:cubicBezTo>
                                  <a:pt x="6336188" y="7751163"/>
                                  <a:pt x="6330677" y="7766503"/>
                                  <a:pt x="6318001" y="7772820"/>
                                </a:cubicBezTo>
                                <a:cubicBezTo>
                                  <a:pt x="6305325" y="7780039"/>
                                  <a:pt x="6290445" y="7775527"/>
                                  <a:pt x="6283831" y="7762894"/>
                                </a:cubicBezTo>
                                <a:lnTo>
                                  <a:pt x="6153215" y="7517454"/>
                                </a:lnTo>
                                <a:cubicBezTo>
                                  <a:pt x="6146602" y="7506625"/>
                                  <a:pt x="6132824" y="7501211"/>
                                  <a:pt x="6121250" y="7506625"/>
                                </a:cubicBezTo>
                                <a:lnTo>
                                  <a:pt x="7234997" y="9597624"/>
                                </a:lnTo>
                                <a:lnTo>
                                  <a:pt x="7161348" y="9597624"/>
                                </a:lnTo>
                                <a:lnTo>
                                  <a:pt x="6149358" y="7691608"/>
                                </a:lnTo>
                                <a:cubicBezTo>
                                  <a:pt x="6138886" y="7691608"/>
                                  <a:pt x="6130068" y="7686194"/>
                                  <a:pt x="6126210" y="7677170"/>
                                </a:cubicBezTo>
                                <a:lnTo>
                                  <a:pt x="5910171" y="7272915"/>
                                </a:lnTo>
                                <a:cubicBezTo>
                                  <a:pt x="5904108" y="7260283"/>
                                  <a:pt x="5888677" y="7256673"/>
                                  <a:pt x="5876001" y="7262990"/>
                                </a:cubicBezTo>
                                <a:cubicBezTo>
                                  <a:pt x="5863325" y="7269306"/>
                                  <a:pt x="5859467" y="7284646"/>
                                  <a:pt x="5866081" y="7297279"/>
                                </a:cubicBezTo>
                                <a:lnTo>
                                  <a:pt x="6230372" y="7980361"/>
                                </a:lnTo>
                                <a:cubicBezTo>
                                  <a:pt x="6238088" y="7992994"/>
                                  <a:pt x="6233128" y="8008334"/>
                                  <a:pt x="6220452" y="8014651"/>
                                </a:cubicBezTo>
                                <a:cubicBezTo>
                                  <a:pt x="6207776" y="8022772"/>
                                  <a:pt x="6192345" y="8017358"/>
                                  <a:pt x="6186283" y="8004725"/>
                                </a:cubicBezTo>
                                <a:lnTo>
                                  <a:pt x="5009638" y="5795761"/>
                                </a:lnTo>
                                <a:cubicBezTo>
                                  <a:pt x="5001922" y="5783128"/>
                                  <a:pt x="5007433" y="5767788"/>
                                  <a:pt x="5020109" y="5761472"/>
                                </a:cubicBezTo>
                                <a:cubicBezTo>
                                  <a:pt x="5032785" y="5753350"/>
                                  <a:pt x="5047665" y="5758764"/>
                                  <a:pt x="5054279" y="5771397"/>
                                </a:cubicBezTo>
                                <a:lnTo>
                                  <a:pt x="5773492" y="7122222"/>
                                </a:lnTo>
                                <a:cubicBezTo>
                                  <a:pt x="5779555" y="7134855"/>
                                  <a:pt x="5794986" y="7138465"/>
                                  <a:pt x="5807662" y="7132148"/>
                                </a:cubicBezTo>
                                <a:cubicBezTo>
                                  <a:pt x="5820338" y="7125832"/>
                                  <a:pt x="5824196" y="7110492"/>
                                  <a:pt x="5817582" y="7097859"/>
                                </a:cubicBezTo>
                                <a:lnTo>
                                  <a:pt x="5691926" y="6862344"/>
                                </a:lnTo>
                                <a:cubicBezTo>
                                  <a:pt x="5686966" y="6853321"/>
                                  <a:pt x="5688069" y="6843395"/>
                                  <a:pt x="5693029" y="6835274"/>
                                </a:cubicBezTo>
                                <a:lnTo>
                                  <a:pt x="4861386" y="5274200"/>
                                </a:lnTo>
                                <a:cubicBezTo>
                                  <a:pt x="4857528" y="5288638"/>
                                  <a:pt x="4859733" y="5302173"/>
                                  <a:pt x="4866346" y="5314806"/>
                                </a:cubicBezTo>
                                <a:lnTo>
                                  <a:pt x="5004678" y="5574684"/>
                                </a:lnTo>
                                <a:cubicBezTo>
                                  <a:pt x="5020109" y="5605365"/>
                                  <a:pt x="5008536" y="5642361"/>
                                  <a:pt x="4979326" y="5657701"/>
                                </a:cubicBezTo>
                                <a:cubicBezTo>
                                  <a:pt x="4949015" y="5673041"/>
                                  <a:pt x="4912089" y="5661310"/>
                                  <a:pt x="4896658" y="5632435"/>
                                </a:cubicBezTo>
                                <a:lnTo>
                                  <a:pt x="4383564" y="4667819"/>
                                </a:lnTo>
                                <a:cubicBezTo>
                                  <a:pt x="4367030" y="4638041"/>
                                  <a:pt x="4330105" y="4627213"/>
                                  <a:pt x="4300896" y="4642553"/>
                                </a:cubicBezTo>
                                <a:cubicBezTo>
                                  <a:pt x="4270584" y="4659698"/>
                                  <a:pt x="4260113" y="4695792"/>
                                  <a:pt x="4275544" y="4725570"/>
                                </a:cubicBezTo>
                                <a:lnTo>
                                  <a:pt x="5141907" y="6353416"/>
                                </a:lnTo>
                                <a:cubicBezTo>
                                  <a:pt x="5155685" y="6378682"/>
                                  <a:pt x="5147969" y="6412069"/>
                                  <a:pt x="5125373" y="6430116"/>
                                </a:cubicBezTo>
                                <a:lnTo>
                                  <a:pt x="5621934" y="7362249"/>
                                </a:lnTo>
                                <a:cubicBezTo>
                                  <a:pt x="5628547" y="7372174"/>
                                  <a:pt x="5640121" y="7375784"/>
                                  <a:pt x="5650041" y="7370370"/>
                                </a:cubicBezTo>
                                <a:cubicBezTo>
                                  <a:pt x="5659961" y="7364053"/>
                                  <a:pt x="5663819" y="7353225"/>
                                  <a:pt x="5658859" y="7342397"/>
                                </a:cubicBezTo>
                                <a:lnTo>
                                  <a:pt x="5155685" y="6397632"/>
                                </a:lnTo>
                                <a:cubicBezTo>
                                  <a:pt x="5150725" y="6387706"/>
                                  <a:pt x="5154583" y="6375073"/>
                                  <a:pt x="5164503" y="6369659"/>
                                </a:cubicBezTo>
                                <a:cubicBezTo>
                                  <a:pt x="5174974" y="6365147"/>
                                  <a:pt x="5187650" y="6368756"/>
                                  <a:pt x="5192610" y="6378682"/>
                                </a:cubicBezTo>
                                <a:lnTo>
                                  <a:pt x="6906765" y="9597624"/>
                                </a:lnTo>
                                <a:lnTo>
                                  <a:pt x="6860288" y="9597624"/>
                                </a:lnTo>
                                <a:lnTo>
                                  <a:pt x="5979061" y="7942462"/>
                                </a:lnTo>
                                <a:cubicBezTo>
                                  <a:pt x="5972447" y="7932537"/>
                                  <a:pt x="5961425" y="7928927"/>
                                  <a:pt x="5950954" y="7933439"/>
                                </a:cubicBezTo>
                                <a:cubicBezTo>
                                  <a:pt x="5941033" y="7939755"/>
                                  <a:pt x="5937175" y="7951486"/>
                                  <a:pt x="5942136" y="7961412"/>
                                </a:cubicBezTo>
                                <a:lnTo>
                                  <a:pt x="6160931" y="8372886"/>
                                </a:lnTo>
                                <a:cubicBezTo>
                                  <a:pt x="6165891" y="8381007"/>
                                  <a:pt x="6162033" y="8394542"/>
                                  <a:pt x="6151562" y="8399054"/>
                                </a:cubicBezTo>
                                <a:cubicBezTo>
                                  <a:pt x="6141642" y="8404468"/>
                                  <a:pt x="6128966" y="8400859"/>
                                  <a:pt x="6124006" y="8390030"/>
                                </a:cubicBezTo>
                                <a:lnTo>
                                  <a:pt x="5313306" y="6866856"/>
                                </a:lnTo>
                                <a:cubicBezTo>
                                  <a:pt x="5304488" y="6910169"/>
                                  <a:pt x="5272523" y="6946263"/>
                                  <a:pt x="5230638" y="6960701"/>
                                </a:cubicBezTo>
                                <a:lnTo>
                                  <a:pt x="6635593" y="9597624"/>
                                </a:lnTo>
                                <a:lnTo>
                                  <a:pt x="6614581" y="9597624"/>
                                </a:lnTo>
                                <a:lnTo>
                                  <a:pt x="5213002" y="6966115"/>
                                </a:lnTo>
                                <a:cubicBezTo>
                                  <a:pt x="5155685" y="6978748"/>
                                  <a:pt x="5098920" y="6950775"/>
                                  <a:pt x="5070812" y="6900243"/>
                                </a:cubicBezTo>
                                <a:lnTo>
                                  <a:pt x="4324043" y="5498887"/>
                                </a:lnTo>
                                <a:cubicBezTo>
                                  <a:pt x="4322389" y="5496179"/>
                                  <a:pt x="4321287" y="5493472"/>
                                  <a:pt x="4320185" y="5491669"/>
                                </a:cubicBezTo>
                                <a:cubicBezTo>
                                  <a:pt x="4284362" y="5429405"/>
                                  <a:pt x="4204449" y="5407749"/>
                                  <a:pt x="4142173" y="5442940"/>
                                </a:cubicBezTo>
                                <a:cubicBezTo>
                                  <a:pt x="4079896" y="5478132"/>
                                  <a:pt x="4058402" y="5558442"/>
                                  <a:pt x="4093674" y="5620704"/>
                                </a:cubicBezTo>
                                <a:lnTo>
                                  <a:pt x="4470090" y="6325443"/>
                                </a:lnTo>
                                <a:cubicBezTo>
                                  <a:pt x="4500402" y="6384096"/>
                                  <a:pt x="4482766" y="6455382"/>
                                  <a:pt x="4429307" y="6493281"/>
                                </a:cubicBezTo>
                                <a:lnTo>
                                  <a:pt x="6070547" y="9573919"/>
                                </a:lnTo>
                                <a:cubicBezTo>
                                  <a:pt x="6073027" y="9579334"/>
                                  <a:pt x="6073302" y="9585876"/>
                                  <a:pt x="6071511" y="9591741"/>
                                </a:cubicBezTo>
                                <a:lnTo>
                                  <a:pt x="6066622" y="9597624"/>
                                </a:lnTo>
                                <a:lnTo>
                                  <a:pt x="6032213" y="9597624"/>
                                </a:lnTo>
                                <a:lnTo>
                                  <a:pt x="6028662" y="9594673"/>
                                </a:lnTo>
                                <a:lnTo>
                                  <a:pt x="4385768" y="6513133"/>
                                </a:lnTo>
                                <a:cubicBezTo>
                                  <a:pt x="4327349" y="6528473"/>
                                  <a:pt x="4265624" y="6502305"/>
                                  <a:pt x="4237517" y="6449066"/>
                                </a:cubicBezTo>
                                <a:lnTo>
                                  <a:pt x="3945422" y="5899532"/>
                                </a:lnTo>
                                <a:cubicBezTo>
                                  <a:pt x="3937707" y="5884192"/>
                                  <a:pt x="3926133" y="5870656"/>
                                  <a:pt x="3912355" y="5858926"/>
                                </a:cubicBezTo>
                                <a:lnTo>
                                  <a:pt x="3914559" y="5862535"/>
                                </a:lnTo>
                                <a:cubicBezTo>
                                  <a:pt x="3916213" y="5864340"/>
                                  <a:pt x="3916213" y="5865242"/>
                                  <a:pt x="3917315" y="5867047"/>
                                </a:cubicBezTo>
                                <a:cubicBezTo>
                                  <a:pt x="3928889" y="5890508"/>
                                  <a:pt x="3918417" y="5920286"/>
                                  <a:pt x="3894168" y="5931114"/>
                                </a:cubicBezTo>
                                <a:cubicBezTo>
                                  <a:pt x="3870470" y="5942845"/>
                                  <a:pt x="3841260" y="5932919"/>
                                  <a:pt x="3829687" y="5908555"/>
                                </a:cubicBezTo>
                                <a:lnTo>
                                  <a:pt x="3818113" y="5886899"/>
                                </a:lnTo>
                                <a:cubicBezTo>
                                  <a:pt x="3797722" y="5908555"/>
                                  <a:pt x="3770166" y="5922091"/>
                                  <a:pt x="3740956" y="5926602"/>
                                </a:cubicBezTo>
                                <a:lnTo>
                                  <a:pt x="5641223" y="9494512"/>
                                </a:lnTo>
                                <a:cubicBezTo>
                                  <a:pt x="5646183" y="9503536"/>
                                  <a:pt x="5642325" y="9516169"/>
                                  <a:pt x="5632405" y="9521583"/>
                                </a:cubicBezTo>
                                <a:cubicBezTo>
                                  <a:pt x="5621934" y="9526997"/>
                                  <a:pt x="5609258" y="9522485"/>
                                  <a:pt x="5604298" y="9512559"/>
                                </a:cubicBezTo>
                                <a:lnTo>
                                  <a:pt x="4429307" y="7310814"/>
                                </a:lnTo>
                                <a:cubicBezTo>
                                  <a:pt x="4428205" y="7309912"/>
                                  <a:pt x="4426551" y="7307205"/>
                                  <a:pt x="4425449" y="7306303"/>
                                </a:cubicBezTo>
                                <a:cubicBezTo>
                                  <a:pt x="4417733" y="7298181"/>
                                  <a:pt x="4405058" y="7298181"/>
                                  <a:pt x="4397342" y="7306303"/>
                                </a:cubicBezTo>
                                <a:lnTo>
                                  <a:pt x="4591888" y="7670854"/>
                                </a:lnTo>
                                <a:cubicBezTo>
                                  <a:pt x="4601808" y="7690706"/>
                                  <a:pt x="4607319" y="7710557"/>
                                  <a:pt x="4607319" y="7731312"/>
                                </a:cubicBezTo>
                                <a:lnTo>
                                  <a:pt x="4613382" y="7742140"/>
                                </a:lnTo>
                                <a:cubicBezTo>
                                  <a:pt x="4613382" y="7743945"/>
                                  <a:pt x="4614484" y="7744847"/>
                                  <a:pt x="4614484" y="7745749"/>
                                </a:cubicBezTo>
                                <a:cubicBezTo>
                                  <a:pt x="4618342" y="7756577"/>
                                  <a:pt x="4612279" y="7766503"/>
                                  <a:pt x="4601808" y="7770113"/>
                                </a:cubicBezTo>
                                <a:cubicBezTo>
                                  <a:pt x="4592990" y="7804402"/>
                                  <a:pt x="4568741" y="7832375"/>
                                  <a:pt x="4538429" y="7848618"/>
                                </a:cubicBezTo>
                                <a:cubicBezTo>
                                  <a:pt x="4475050" y="7882005"/>
                                  <a:pt x="4396240" y="7857641"/>
                                  <a:pt x="4362070" y="7794476"/>
                                </a:cubicBezTo>
                                <a:lnTo>
                                  <a:pt x="2451332" y="4204009"/>
                                </a:lnTo>
                                <a:cubicBezTo>
                                  <a:pt x="2454087" y="4209423"/>
                                  <a:pt x="2455190" y="4216642"/>
                                  <a:pt x="2454087" y="4222958"/>
                                </a:cubicBezTo>
                                <a:lnTo>
                                  <a:pt x="2573130" y="4445840"/>
                                </a:lnTo>
                                <a:cubicBezTo>
                                  <a:pt x="2575885" y="4450352"/>
                                  <a:pt x="2576987" y="4456668"/>
                                  <a:pt x="2575885" y="4461180"/>
                                </a:cubicBezTo>
                                <a:lnTo>
                                  <a:pt x="4009903" y="7153805"/>
                                </a:lnTo>
                                <a:cubicBezTo>
                                  <a:pt x="4018721" y="7169145"/>
                                  <a:pt x="4022579" y="7187192"/>
                                  <a:pt x="4021477" y="7204337"/>
                                </a:cubicBezTo>
                                <a:cubicBezTo>
                                  <a:pt x="4017619" y="7256673"/>
                                  <a:pt x="3972978" y="7295474"/>
                                  <a:pt x="3921173" y="7291865"/>
                                </a:cubicBezTo>
                                <a:lnTo>
                                  <a:pt x="5148788" y="9597624"/>
                                </a:lnTo>
                                <a:lnTo>
                                  <a:pt x="5093208" y="9597624"/>
                                </a:lnTo>
                                <a:lnTo>
                                  <a:pt x="3088979" y="5833660"/>
                                </a:lnTo>
                                <a:cubicBezTo>
                                  <a:pt x="3087877" y="5830953"/>
                                  <a:pt x="3086224" y="5827343"/>
                                  <a:pt x="3086224" y="5823734"/>
                                </a:cubicBezTo>
                                <a:lnTo>
                                  <a:pt x="2396771" y="4528856"/>
                                </a:lnTo>
                                <a:cubicBezTo>
                                  <a:pt x="2372521" y="4482836"/>
                                  <a:pt x="2315205" y="4465692"/>
                                  <a:pt x="2269462" y="4489153"/>
                                </a:cubicBezTo>
                                <a:cubicBezTo>
                                  <a:pt x="2223719" y="4513516"/>
                                  <a:pt x="2206083" y="4570365"/>
                                  <a:pt x="2230332" y="4616385"/>
                                </a:cubicBezTo>
                                <a:lnTo>
                                  <a:pt x="2687763" y="5474523"/>
                                </a:lnTo>
                                <a:cubicBezTo>
                                  <a:pt x="2698785" y="5495278"/>
                                  <a:pt x="2701541" y="5518738"/>
                                  <a:pt x="2696581" y="5540396"/>
                                </a:cubicBezTo>
                                <a:cubicBezTo>
                                  <a:pt x="2685007" y="5591830"/>
                                  <a:pt x="2634304" y="5621607"/>
                                  <a:pt x="2583601" y="5610779"/>
                                </a:cubicBezTo>
                                <a:lnTo>
                                  <a:pt x="4472294" y="9158836"/>
                                </a:lnTo>
                                <a:cubicBezTo>
                                  <a:pt x="4472294" y="9159739"/>
                                  <a:pt x="4473948" y="9159739"/>
                                  <a:pt x="4473948" y="9161543"/>
                                </a:cubicBezTo>
                                <a:cubicBezTo>
                                  <a:pt x="4480010" y="9172372"/>
                                  <a:pt x="4475050" y="9187712"/>
                                  <a:pt x="4462374" y="9193126"/>
                                </a:cubicBezTo>
                                <a:cubicBezTo>
                                  <a:pt x="4450801" y="9199442"/>
                                  <a:pt x="4435369" y="9194028"/>
                                  <a:pt x="4430409" y="9181395"/>
                                </a:cubicBezTo>
                                <a:lnTo>
                                  <a:pt x="2940177" y="6384096"/>
                                </a:lnTo>
                                <a:cubicBezTo>
                                  <a:pt x="2940177" y="6383194"/>
                                  <a:pt x="2939074" y="6383194"/>
                                  <a:pt x="2939074" y="6381389"/>
                                </a:cubicBezTo>
                                <a:cubicBezTo>
                                  <a:pt x="2933012" y="6369659"/>
                                  <a:pt x="2917581" y="6367854"/>
                                  <a:pt x="2906007" y="6374170"/>
                                </a:cubicBezTo>
                                <a:cubicBezTo>
                                  <a:pt x="2894433" y="6380487"/>
                                  <a:pt x="2892229" y="6395827"/>
                                  <a:pt x="2898291" y="6406655"/>
                                </a:cubicBezTo>
                                <a:lnTo>
                                  <a:pt x="3497912" y="7534598"/>
                                </a:lnTo>
                                <a:cubicBezTo>
                                  <a:pt x="3503423" y="7545427"/>
                                  <a:pt x="3499565" y="7558059"/>
                                  <a:pt x="3489094" y="7564376"/>
                                </a:cubicBezTo>
                                <a:cubicBezTo>
                                  <a:pt x="3477520" y="7572497"/>
                                  <a:pt x="3462640" y="7568888"/>
                                  <a:pt x="3456026" y="7557157"/>
                                </a:cubicBezTo>
                                <a:lnTo>
                                  <a:pt x="1075733" y="3086894"/>
                                </a:lnTo>
                                <a:cubicBezTo>
                                  <a:pt x="1075733" y="3085089"/>
                                  <a:pt x="1074079" y="3085089"/>
                                  <a:pt x="1074079" y="3084187"/>
                                </a:cubicBezTo>
                                <a:cubicBezTo>
                                  <a:pt x="1068017" y="3072456"/>
                                  <a:pt x="1072977" y="3058019"/>
                                  <a:pt x="1085653" y="3052604"/>
                                </a:cubicBezTo>
                                <a:cubicBezTo>
                                  <a:pt x="1097226" y="3046288"/>
                                  <a:pt x="1112657" y="3050800"/>
                                  <a:pt x="1117618" y="3064335"/>
                                </a:cubicBezTo>
                                <a:lnTo>
                                  <a:pt x="2516364" y="5690186"/>
                                </a:lnTo>
                                <a:cubicBezTo>
                                  <a:pt x="2516364" y="5691990"/>
                                  <a:pt x="2517466" y="5691990"/>
                                  <a:pt x="2517466" y="5692893"/>
                                </a:cubicBezTo>
                                <a:cubicBezTo>
                                  <a:pt x="2523529" y="5704623"/>
                                  <a:pt x="2538960" y="5706428"/>
                                  <a:pt x="2550534" y="5700111"/>
                                </a:cubicBezTo>
                                <a:cubicBezTo>
                                  <a:pt x="2562107" y="5693795"/>
                                  <a:pt x="2564312" y="5679357"/>
                                  <a:pt x="2558249" y="5667627"/>
                                </a:cubicBezTo>
                                <a:lnTo>
                                  <a:pt x="2297569" y="5177649"/>
                                </a:lnTo>
                                <a:cubicBezTo>
                                  <a:pt x="2292609" y="5169528"/>
                                  <a:pt x="2294813" y="5157796"/>
                                  <a:pt x="2301427" y="5149675"/>
                                </a:cubicBezTo>
                                <a:lnTo>
                                  <a:pt x="1943198" y="4478325"/>
                                </a:lnTo>
                                <a:cubicBezTo>
                                  <a:pt x="1942095" y="4479227"/>
                                  <a:pt x="1940442" y="4479227"/>
                                  <a:pt x="1939340" y="4480129"/>
                                </a:cubicBezTo>
                                <a:cubicBezTo>
                                  <a:pt x="1927766" y="4486446"/>
                                  <a:pt x="1913988" y="4481934"/>
                                  <a:pt x="1907375" y="4470203"/>
                                </a:cubicBezTo>
                                <a:close/>
                                <a:moveTo>
                                  <a:pt x="0" y="1503027"/>
                                </a:moveTo>
                                <a:lnTo>
                                  <a:pt x="0" y="1462960"/>
                                </a:lnTo>
                                <a:lnTo>
                                  <a:pt x="1917846" y="5063953"/>
                                </a:lnTo>
                                <a:cubicBezTo>
                                  <a:pt x="1917846" y="5064855"/>
                                  <a:pt x="1917846" y="5064855"/>
                                  <a:pt x="1917846" y="5064855"/>
                                </a:cubicBezTo>
                                <a:cubicBezTo>
                                  <a:pt x="1920602" y="5069366"/>
                                  <a:pt x="1918948" y="5073878"/>
                                  <a:pt x="1913988" y="5076585"/>
                                </a:cubicBezTo>
                                <a:cubicBezTo>
                                  <a:pt x="1909028" y="5079292"/>
                                  <a:pt x="1904068" y="5077487"/>
                                  <a:pt x="1901312" y="5072976"/>
                                </a:cubicBezTo>
                                <a:close/>
                                <a:moveTo>
                                  <a:pt x="0" y="1951136"/>
                                </a:moveTo>
                                <a:lnTo>
                                  <a:pt x="0" y="1691154"/>
                                </a:lnTo>
                                <a:lnTo>
                                  <a:pt x="1361213" y="4247322"/>
                                </a:lnTo>
                                <a:cubicBezTo>
                                  <a:pt x="1366724" y="4257248"/>
                                  <a:pt x="1362867" y="4269881"/>
                                  <a:pt x="1352395" y="4275295"/>
                                </a:cubicBezTo>
                                <a:cubicBezTo>
                                  <a:pt x="1342475" y="4279807"/>
                                  <a:pt x="1329800" y="4276197"/>
                                  <a:pt x="1324288" y="4266271"/>
                                </a:cubicBezTo>
                                <a:lnTo>
                                  <a:pt x="152053" y="2064526"/>
                                </a:lnTo>
                                <a:cubicBezTo>
                                  <a:pt x="147093" y="2054600"/>
                                  <a:pt x="135519" y="2050991"/>
                                  <a:pt x="123945" y="2055503"/>
                                </a:cubicBezTo>
                                <a:cubicBezTo>
                                  <a:pt x="114025" y="2060917"/>
                                  <a:pt x="110167" y="2073550"/>
                                  <a:pt x="115127" y="2083476"/>
                                </a:cubicBezTo>
                                <a:lnTo>
                                  <a:pt x="335025" y="2494949"/>
                                </a:lnTo>
                                <a:cubicBezTo>
                                  <a:pt x="339985" y="2504875"/>
                                  <a:pt x="336127" y="2517508"/>
                                  <a:pt x="326207" y="2522020"/>
                                </a:cubicBezTo>
                                <a:cubicBezTo>
                                  <a:pt x="317389" y="2527434"/>
                                  <a:pt x="304713" y="2523825"/>
                                  <a:pt x="299202" y="2513899"/>
                                </a:cubicBezTo>
                                <a:close/>
                                <a:moveTo>
                                  <a:pt x="0" y="2855562"/>
                                </a:moveTo>
                                <a:lnTo>
                                  <a:pt x="0" y="2751261"/>
                                </a:lnTo>
                                <a:lnTo>
                                  <a:pt x="558780" y="3800656"/>
                                </a:lnTo>
                                <a:cubicBezTo>
                                  <a:pt x="564843" y="3812387"/>
                                  <a:pt x="559883" y="3825922"/>
                                  <a:pt x="548309" y="3832239"/>
                                </a:cubicBezTo>
                                <a:cubicBezTo>
                                  <a:pt x="536736" y="3838555"/>
                                  <a:pt x="522958" y="3834946"/>
                                  <a:pt x="515242" y="3823215"/>
                                </a:cubicBezTo>
                                <a:close/>
                                <a:moveTo>
                                  <a:pt x="0" y="3326152"/>
                                </a:moveTo>
                                <a:lnTo>
                                  <a:pt x="0" y="3138326"/>
                                </a:lnTo>
                                <a:lnTo>
                                  <a:pt x="428716" y="3943228"/>
                                </a:lnTo>
                                <a:cubicBezTo>
                                  <a:pt x="441943" y="3944131"/>
                                  <a:pt x="452965" y="3951350"/>
                                  <a:pt x="459579" y="3963080"/>
                                </a:cubicBezTo>
                                <a:lnTo>
                                  <a:pt x="662942" y="4344776"/>
                                </a:lnTo>
                                <a:cubicBezTo>
                                  <a:pt x="672863" y="4363726"/>
                                  <a:pt x="697112" y="4371847"/>
                                  <a:pt x="715850" y="4361018"/>
                                </a:cubicBezTo>
                                <a:cubicBezTo>
                                  <a:pt x="735139" y="4351093"/>
                                  <a:pt x="742855" y="4326729"/>
                                  <a:pt x="732384" y="4307780"/>
                                </a:cubicBezTo>
                                <a:lnTo>
                                  <a:pt x="642551" y="4138137"/>
                                </a:lnTo>
                                <a:cubicBezTo>
                                  <a:pt x="632079" y="4119187"/>
                                  <a:pt x="639795" y="4094824"/>
                                  <a:pt x="659085" y="4084898"/>
                                </a:cubicBezTo>
                                <a:cubicBezTo>
                                  <a:pt x="677823" y="4074972"/>
                                  <a:pt x="702072" y="4082191"/>
                                  <a:pt x="711992" y="4101140"/>
                                </a:cubicBezTo>
                                <a:lnTo>
                                  <a:pt x="1047625" y="4731886"/>
                                </a:lnTo>
                                <a:cubicBezTo>
                                  <a:pt x="1052585" y="4740910"/>
                                  <a:pt x="1061403" y="4748128"/>
                                  <a:pt x="1071874" y="4750836"/>
                                </a:cubicBezTo>
                                <a:cubicBezTo>
                                  <a:pt x="1093368" y="4757152"/>
                                  <a:pt x="1114862" y="4745421"/>
                                  <a:pt x="1121475" y="4723765"/>
                                </a:cubicBezTo>
                                <a:lnTo>
                                  <a:pt x="0" y="2617309"/>
                                </a:lnTo>
                                <a:lnTo>
                                  <a:pt x="0" y="2430108"/>
                                </a:lnTo>
                                <a:lnTo>
                                  <a:pt x="492646" y="3355796"/>
                                </a:lnTo>
                                <a:cubicBezTo>
                                  <a:pt x="503668" y="3322408"/>
                                  <a:pt x="532878" y="3298947"/>
                                  <a:pt x="567598" y="3292631"/>
                                </a:cubicBezTo>
                                <a:lnTo>
                                  <a:pt x="0" y="2227149"/>
                                </a:lnTo>
                                <a:lnTo>
                                  <a:pt x="0" y="2188753"/>
                                </a:lnTo>
                                <a:lnTo>
                                  <a:pt x="1045" y="2189051"/>
                                </a:lnTo>
                                <a:lnTo>
                                  <a:pt x="586336" y="3289924"/>
                                </a:lnTo>
                                <a:cubicBezTo>
                                  <a:pt x="623262" y="3289924"/>
                                  <a:pt x="657431" y="3309776"/>
                                  <a:pt x="675618" y="3343163"/>
                                </a:cubicBezTo>
                                <a:lnTo>
                                  <a:pt x="2229230" y="6264986"/>
                                </a:lnTo>
                                <a:cubicBezTo>
                                  <a:pt x="2236394" y="6280326"/>
                                  <a:pt x="2247968" y="6292959"/>
                                  <a:pt x="2262297" y="6301982"/>
                                </a:cubicBezTo>
                                <a:lnTo>
                                  <a:pt x="1772901" y="5382484"/>
                                </a:lnTo>
                                <a:cubicBezTo>
                                  <a:pt x="1765185" y="5367143"/>
                                  <a:pt x="1770697" y="5349096"/>
                                  <a:pt x="1785577" y="5341877"/>
                                </a:cubicBezTo>
                                <a:cubicBezTo>
                                  <a:pt x="1801009" y="5333756"/>
                                  <a:pt x="1818644" y="5339170"/>
                                  <a:pt x="1826360" y="5354510"/>
                                </a:cubicBezTo>
                                <a:lnTo>
                                  <a:pt x="2339454" y="6316420"/>
                                </a:lnTo>
                                <a:cubicBezTo>
                                  <a:pt x="2362601" y="6311908"/>
                                  <a:pt x="2381339" y="6300177"/>
                                  <a:pt x="2396771" y="6283935"/>
                                </a:cubicBezTo>
                                <a:lnTo>
                                  <a:pt x="1399241" y="4410648"/>
                                </a:lnTo>
                                <a:cubicBezTo>
                                  <a:pt x="1393178" y="4398917"/>
                                  <a:pt x="1398139" y="4384480"/>
                                  <a:pt x="1409712" y="4378163"/>
                                </a:cubicBezTo>
                                <a:cubicBezTo>
                                  <a:pt x="1421286" y="4371847"/>
                                  <a:pt x="1436166" y="4376358"/>
                                  <a:pt x="1442779" y="4388089"/>
                                </a:cubicBezTo>
                                <a:lnTo>
                                  <a:pt x="2422122" y="6225282"/>
                                </a:lnTo>
                                <a:cubicBezTo>
                                  <a:pt x="2423225" y="6206333"/>
                                  <a:pt x="2419367" y="6187383"/>
                                  <a:pt x="2410549" y="6169336"/>
                                </a:cubicBezTo>
                                <a:lnTo>
                                  <a:pt x="1918948" y="5246227"/>
                                </a:lnTo>
                                <a:cubicBezTo>
                                  <a:pt x="1911233" y="5232693"/>
                                  <a:pt x="1907375" y="5217353"/>
                                  <a:pt x="1907375" y="5202012"/>
                                </a:cubicBezTo>
                                <a:cubicBezTo>
                                  <a:pt x="1906273" y="5146066"/>
                                  <a:pt x="1950913" y="5099143"/>
                                  <a:pt x="2006577" y="5098241"/>
                                </a:cubicBezTo>
                                <a:lnTo>
                                  <a:pt x="546105" y="2355987"/>
                                </a:lnTo>
                                <a:cubicBezTo>
                                  <a:pt x="543349" y="2351475"/>
                                  <a:pt x="546105" y="2346061"/>
                                  <a:pt x="549411" y="2343354"/>
                                </a:cubicBezTo>
                                <a:cubicBezTo>
                                  <a:pt x="554922" y="2340647"/>
                                  <a:pt x="559883" y="2343354"/>
                                  <a:pt x="562087" y="2346963"/>
                                </a:cubicBezTo>
                                <a:lnTo>
                                  <a:pt x="2028070" y="5099143"/>
                                </a:lnTo>
                                <a:cubicBezTo>
                                  <a:pt x="2057280" y="5105460"/>
                                  <a:pt x="2084285" y="5124410"/>
                                  <a:pt x="2098063" y="5151480"/>
                                </a:cubicBezTo>
                                <a:lnTo>
                                  <a:pt x="3167790" y="7162828"/>
                                </a:lnTo>
                                <a:cubicBezTo>
                                  <a:pt x="3181568" y="7188997"/>
                                  <a:pt x="3183221" y="7221481"/>
                                  <a:pt x="3171648" y="7248552"/>
                                </a:cubicBezTo>
                                <a:lnTo>
                                  <a:pt x="4423560" y="9597624"/>
                                </a:lnTo>
                                <a:lnTo>
                                  <a:pt x="4403124" y="9597624"/>
                                </a:lnTo>
                                <a:lnTo>
                                  <a:pt x="3162830" y="7266599"/>
                                </a:lnTo>
                                <a:cubicBezTo>
                                  <a:pt x="3155114" y="7276525"/>
                                  <a:pt x="3146296" y="7285548"/>
                                  <a:pt x="3134722" y="7293670"/>
                                </a:cubicBezTo>
                                <a:lnTo>
                                  <a:pt x="3334228" y="7669049"/>
                                </a:lnTo>
                                <a:cubicBezTo>
                                  <a:pt x="3341944" y="7684389"/>
                                  <a:pt x="3336984" y="7701534"/>
                                  <a:pt x="3321553" y="7709655"/>
                                </a:cubicBezTo>
                                <a:cubicBezTo>
                                  <a:pt x="3306121" y="7716874"/>
                                  <a:pt x="3288485" y="7711460"/>
                                  <a:pt x="3280770" y="7697022"/>
                                </a:cubicBezTo>
                                <a:lnTo>
                                  <a:pt x="3127007" y="7409171"/>
                                </a:lnTo>
                                <a:cubicBezTo>
                                  <a:pt x="3119291" y="7393831"/>
                                  <a:pt x="3101655" y="7388417"/>
                                  <a:pt x="3086224" y="7395636"/>
                                </a:cubicBezTo>
                                <a:cubicBezTo>
                                  <a:pt x="3071344" y="7403757"/>
                                  <a:pt x="3066383" y="7421804"/>
                                  <a:pt x="3073548" y="7436242"/>
                                </a:cubicBezTo>
                                <a:lnTo>
                                  <a:pt x="3142438" y="7564376"/>
                                </a:lnTo>
                                <a:cubicBezTo>
                                  <a:pt x="3145194" y="7570692"/>
                                  <a:pt x="3146296" y="7577009"/>
                                  <a:pt x="3145194" y="7583325"/>
                                </a:cubicBezTo>
                                <a:lnTo>
                                  <a:pt x="4217953" y="9597624"/>
                                </a:lnTo>
                                <a:lnTo>
                                  <a:pt x="4162354" y="9597624"/>
                                </a:lnTo>
                                <a:lnTo>
                                  <a:pt x="3101655" y="7606787"/>
                                </a:lnTo>
                                <a:cubicBezTo>
                                  <a:pt x="3096695" y="7604080"/>
                                  <a:pt x="3091735" y="7598665"/>
                                  <a:pt x="3088979" y="7594154"/>
                                </a:cubicBezTo>
                                <a:lnTo>
                                  <a:pt x="2836015" y="7118613"/>
                                </a:lnTo>
                                <a:cubicBezTo>
                                  <a:pt x="2828850" y="7103273"/>
                                  <a:pt x="2810663" y="7097859"/>
                                  <a:pt x="2795783" y="7105980"/>
                                </a:cubicBezTo>
                                <a:cubicBezTo>
                                  <a:pt x="2780351" y="7113199"/>
                                  <a:pt x="2775391" y="7131246"/>
                                  <a:pt x="2783107" y="7146586"/>
                                </a:cubicBezTo>
                                <a:lnTo>
                                  <a:pt x="3210777" y="7950584"/>
                                </a:lnTo>
                                <a:cubicBezTo>
                                  <a:pt x="3214635" y="7956900"/>
                                  <a:pt x="3216288" y="7963217"/>
                                  <a:pt x="3214635" y="7969533"/>
                                </a:cubicBezTo>
                                <a:lnTo>
                                  <a:pt x="4081780" y="9597624"/>
                                </a:lnTo>
                                <a:lnTo>
                                  <a:pt x="4060610" y="9597624"/>
                                </a:lnTo>
                                <a:lnTo>
                                  <a:pt x="3203613" y="7988483"/>
                                </a:lnTo>
                                <a:cubicBezTo>
                                  <a:pt x="3201959" y="7989385"/>
                                  <a:pt x="3199755" y="7989385"/>
                                  <a:pt x="3198101" y="7991190"/>
                                </a:cubicBezTo>
                                <a:cubicBezTo>
                                  <a:pt x="3184323" y="7998408"/>
                                  <a:pt x="3166688" y="7992092"/>
                                  <a:pt x="3158972" y="7978557"/>
                                </a:cubicBezTo>
                                <a:lnTo>
                                  <a:pt x="2588561" y="6907462"/>
                                </a:lnTo>
                                <a:cubicBezTo>
                                  <a:pt x="2588561" y="6924607"/>
                                  <a:pt x="2592419" y="6940849"/>
                                  <a:pt x="2600135" y="6956189"/>
                                </a:cubicBezTo>
                                <a:lnTo>
                                  <a:pt x="2979857" y="7669049"/>
                                </a:lnTo>
                                <a:cubicBezTo>
                                  <a:pt x="2997493" y="7701534"/>
                                  <a:pt x="2995289" y="7742140"/>
                                  <a:pt x="2974897" y="7772820"/>
                                </a:cubicBezTo>
                                <a:lnTo>
                                  <a:pt x="3947610" y="9597624"/>
                                </a:lnTo>
                                <a:lnTo>
                                  <a:pt x="3926446" y="9597624"/>
                                </a:lnTo>
                                <a:lnTo>
                                  <a:pt x="2962221" y="7786355"/>
                                </a:lnTo>
                                <a:cubicBezTo>
                                  <a:pt x="2936319" y="7811621"/>
                                  <a:pt x="2901047" y="7822449"/>
                                  <a:pt x="2866877" y="7813426"/>
                                </a:cubicBezTo>
                                <a:lnTo>
                                  <a:pt x="3816603" y="9597624"/>
                                </a:lnTo>
                                <a:lnTo>
                                  <a:pt x="3715915" y="9597624"/>
                                </a:lnTo>
                                <a:lnTo>
                                  <a:pt x="1238313" y="4949354"/>
                                </a:lnTo>
                                <a:cubicBezTo>
                                  <a:pt x="1227842" y="4945743"/>
                                  <a:pt x="1216819" y="4947549"/>
                                  <a:pt x="1207451" y="4952061"/>
                                </a:cubicBezTo>
                                <a:cubicBezTo>
                                  <a:pt x="1188712" y="4961986"/>
                                  <a:pt x="1180997" y="4986349"/>
                                  <a:pt x="1190917" y="5005300"/>
                                </a:cubicBezTo>
                                <a:lnTo>
                                  <a:pt x="1386565" y="5371654"/>
                                </a:lnTo>
                                <a:cubicBezTo>
                                  <a:pt x="1397036" y="5390605"/>
                                  <a:pt x="1389320" y="5414967"/>
                                  <a:pt x="1370031" y="5424893"/>
                                </a:cubicBezTo>
                                <a:cubicBezTo>
                                  <a:pt x="1351293" y="5435723"/>
                                  <a:pt x="1327044" y="5427600"/>
                                  <a:pt x="1317124" y="5408651"/>
                                </a:cubicBezTo>
                                <a:lnTo>
                                  <a:pt x="948423" y="4717448"/>
                                </a:lnTo>
                                <a:cubicBezTo>
                                  <a:pt x="938503" y="4698499"/>
                                  <a:pt x="914254" y="4691280"/>
                                  <a:pt x="894964" y="4701206"/>
                                </a:cubicBezTo>
                                <a:cubicBezTo>
                                  <a:pt x="876227" y="4711132"/>
                                  <a:pt x="868511" y="4735496"/>
                                  <a:pt x="878431" y="4754445"/>
                                </a:cubicBezTo>
                                <a:lnTo>
                                  <a:pt x="1403099" y="5738913"/>
                                </a:lnTo>
                                <a:cubicBezTo>
                                  <a:pt x="1409712" y="5749741"/>
                                  <a:pt x="1409712" y="5764179"/>
                                  <a:pt x="1403099" y="5775007"/>
                                </a:cubicBezTo>
                                <a:lnTo>
                                  <a:pt x="3439038" y="9597624"/>
                                </a:lnTo>
                                <a:lnTo>
                                  <a:pt x="3339461" y="9597624"/>
                                </a:lnTo>
                                <a:close/>
                                <a:moveTo>
                                  <a:pt x="0" y="3698612"/>
                                </a:moveTo>
                                <a:lnTo>
                                  <a:pt x="0" y="3658545"/>
                                </a:lnTo>
                                <a:lnTo>
                                  <a:pt x="3163083" y="9597624"/>
                                </a:lnTo>
                                <a:lnTo>
                                  <a:pt x="3141743" y="9597624"/>
                                </a:lnTo>
                                <a:close/>
                                <a:moveTo>
                                  <a:pt x="0" y="4033634"/>
                                </a:moveTo>
                                <a:lnTo>
                                  <a:pt x="0" y="3846531"/>
                                </a:lnTo>
                                <a:lnTo>
                                  <a:pt x="3062732" y="9597624"/>
                                </a:lnTo>
                                <a:lnTo>
                                  <a:pt x="2962153" y="9597624"/>
                                </a:lnTo>
                                <a:close/>
                                <a:moveTo>
                                  <a:pt x="0" y="4319136"/>
                                </a:moveTo>
                                <a:lnTo>
                                  <a:pt x="0" y="4279068"/>
                                </a:lnTo>
                                <a:lnTo>
                                  <a:pt x="2832599" y="9597624"/>
                                </a:lnTo>
                                <a:lnTo>
                                  <a:pt x="2811260" y="9597624"/>
                                </a:lnTo>
                                <a:close/>
                                <a:moveTo>
                                  <a:pt x="0" y="4741813"/>
                                </a:moveTo>
                                <a:lnTo>
                                  <a:pt x="0" y="4554387"/>
                                </a:lnTo>
                                <a:lnTo>
                                  <a:pt x="2685765" y="9597624"/>
                                </a:lnTo>
                                <a:lnTo>
                                  <a:pt x="2585951" y="959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ey center shadow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77253" y="360788"/>
                            <a:ext cx="8852829" cy="6555558"/>
                          </a:xfrm>
                          <a:custGeom>
                            <a:avLst/>
                            <a:gdLst>
                              <a:gd name="T0" fmla="*/ 13961 w 13962"/>
                              <a:gd name="T1" fmla="*/ 10321 h 10322"/>
                              <a:gd name="T2" fmla="*/ 0 w 13962"/>
                              <a:gd name="T3" fmla="*/ 10321 h 10322"/>
                              <a:gd name="T4" fmla="*/ 0 w 13962"/>
                              <a:gd name="T5" fmla="*/ 0 h 10322"/>
                              <a:gd name="T6" fmla="*/ 13961 w 13962"/>
                              <a:gd name="T7" fmla="*/ 0 h 10322"/>
                              <a:gd name="T8" fmla="*/ 13961 w 13962"/>
                              <a:gd name="T9" fmla="*/ 10321 h 10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962" h="10322">
                                <a:moveTo>
                                  <a:pt x="13961" y="10321"/>
                                </a:moveTo>
                                <a:lnTo>
                                  <a:pt x="0" y="10321"/>
                                </a:lnTo>
                                <a:lnTo>
                                  <a:pt x="0" y="0"/>
                                </a:lnTo>
                                <a:lnTo>
                                  <a:pt x="13961" y="0"/>
                                </a:lnTo>
                                <a:lnTo>
                                  <a:pt x="13961" y="10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White center box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04074" y="487820"/>
                            <a:ext cx="8606177" cy="6319299"/>
                          </a:xfrm>
                          <a:custGeom>
                            <a:avLst/>
                            <a:gdLst>
                              <a:gd name="T0" fmla="*/ 13572 w 13573"/>
                              <a:gd name="T1" fmla="*/ 9949 h 9950"/>
                              <a:gd name="T2" fmla="*/ 0 w 13573"/>
                              <a:gd name="T3" fmla="*/ 9949 h 9950"/>
                              <a:gd name="T4" fmla="*/ 0 w 13573"/>
                              <a:gd name="T5" fmla="*/ 0 h 9950"/>
                              <a:gd name="T6" fmla="*/ 13572 w 13573"/>
                              <a:gd name="T7" fmla="*/ 0 h 9950"/>
                              <a:gd name="T8" fmla="*/ 13572 w 13573"/>
                              <a:gd name="T9" fmla="*/ 9949 h 9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73" h="9950">
                                <a:moveTo>
                                  <a:pt x="13572" y="9949"/>
                                </a:moveTo>
                                <a:lnTo>
                                  <a:pt x="0" y="9949"/>
                                </a:lnTo>
                                <a:lnTo>
                                  <a:pt x="0" y="0"/>
                                </a:lnTo>
                                <a:lnTo>
                                  <a:pt x="13572" y="0"/>
                                </a:lnTo>
                                <a:lnTo>
                                  <a:pt x="13572" y="9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6" name="Award">
                          <a:extLst/>
                        </wpg:cNvPr>
                        <wpg:cNvGrpSpPr/>
                        <wpg:grpSpPr>
                          <a:xfrm>
                            <a:off x="4093114" y="1669212"/>
                            <a:ext cx="1441957" cy="1390994"/>
                            <a:chOff x="4093114" y="1669212"/>
                            <a:chExt cx="1443990" cy="1390651"/>
                          </a:xfrm>
                        </wpg:grpSpPr>
                        <wps:wsp>
                          <wps:cNvPr id="317" name="Shape">
                            <a:extLst/>
                          </wps:cNvPr>
                          <wps:cNvSpPr/>
                          <wps:spPr>
                            <a:xfrm>
                              <a:off x="4093114" y="1669212"/>
                              <a:ext cx="1443990" cy="13906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5806" y="16471"/>
                                  </a:moveTo>
                                  <a:lnTo>
                                    <a:pt x="16034" y="16471"/>
                                  </a:lnTo>
                                  <a:cubicBezTo>
                                    <a:pt x="16357" y="16235"/>
                                    <a:pt x="16737" y="15978"/>
                                    <a:pt x="17060" y="15662"/>
                                  </a:cubicBezTo>
                                  <a:lnTo>
                                    <a:pt x="17060" y="15584"/>
                                  </a:lnTo>
                                  <a:cubicBezTo>
                                    <a:pt x="16984" y="15505"/>
                                    <a:pt x="16908" y="15505"/>
                                    <a:pt x="16908" y="15505"/>
                                  </a:cubicBezTo>
                                  <a:cubicBezTo>
                                    <a:pt x="16585" y="15741"/>
                                    <a:pt x="16281" y="15998"/>
                                    <a:pt x="15882" y="16235"/>
                                  </a:cubicBezTo>
                                  <a:cubicBezTo>
                                    <a:pt x="15882" y="16313"/>
                                    <a:pt x="15882" y="16392"/>
                                    <a:pt x="15806" y="16471"/>
                                  </a:cubicBezTo>
                                  <a:close/>
                                  <a:moveTo>
                                    <a:pt x="15331" y="1401"/>
                                  </a:moveTo>
                                  <a:cubicBezTo>
                                    <a:pt x="14704" y="1164"/>
                                    <a:pt x="14476" y="2130"/>
                                    <a:pt x="14305" y="2387"/>
                                  </a:cubicBezTo>
                                  <a:cubicBezTo>
                                    <a:pt x="14533" y="2229"/>
                                    <a:pt x="15559" y="2229"/>
                                    <a:pt x="15407" y="1499"/>
                                  </a:cubicBezTo>
                                  <a:cubicBezTo>
                                    <a:pt x="16034" y="1164"/>
                                    <a:pt x="15483" y="355"/>
                                    <a:pt x="15407" y="39"/>
                                  </a:cubicBezTo>
                                  <a:cubicBezTo>
                                    <a:pt x="15331" y="335"/>
                                    <a:pt x="14780" y="986"/>
                                    <a:pt x="15331" y="1401"/>
                                  </a:cubicBezTo>
                                  <a:close/>
                                  <a:moveTo>
                                    <a:pt x="15483" y="1479"/>
                                  </a:moveTo>
                                  <a:lnTo>
                                    <a:pt x="15483" y="1558"/>
                                  </a:lnTo>
                                  <a:cubicBezTo>
                                    <a:pt x="15711" y="1716"/>
                                    <a:pt x="15882" y="1795"/>
                                    <a:pt x="16110" y="1973"/>
                                  </a:cubicBezTo>
                                  <a:lnTo>
                                    <a:pt x="16186" y="1973"/>
                                  </a:lnTo>
                                  <a:cubicBezTo>
                                    <a:pt x="16186" y="1894"/>
                                    <a:pt x="16186" y="1894"/>
                                    <a:pt x="16186" y="1894"/>
                                  </a:cubicBezTo>
                                  <a:cubicBezTo>
                                    <a:pt x="15958" y="1736"/>
                                    <a:pt x="15787" y="1558"/>
                                    <a:pt x="15559" y="1479"/>
                                  </a:cubicBezTo>
                                  <a:cubicBezTo>
                                    <a:pt x="15483" y="1479"/>
                                    <a:pt x="15483" y="1479"/>
                                    <a:pt x="15483" y="1479"/>
                                  </a:cubicBezTo>
                                  <a:close/>
                                  <a:moveTo>
                                    <a:pt x="16661" y="2288"/>
                                  </a:moveTo>
                                  <a:cubicBezTo>
                                    <a:pt x="16661" y="2367"/>
                                    <a:pt x="16661" y="2367"/>
                                    <a:pt x="16661" y="2367"/>
                                  </a:cubicBezTo>
                                  <a:cubicBezTo>
                                    <a:pt x="16813" y="2525"/>
                                    <a:pt x="16984" y="2702"/>
                                    <a:pt x="17136" y="2860"/>
                                  </a:cubicBezTo>
                                  <a:cubicBezTo>
                                    <a:pt x="17212" y="2860"/>
                                    <a:pt x="17212" y="2860"/>
                                    <a:pt x="17288" y="2860"/>
                                  </a:cubicBezTo>
                                  <a:cubicBezTo>
                                    <a:pt x="17288" y="2781"/>
                                    <a:pt x="17288" y="2702"/>
                                    <a:pt x="17288" y="2702"/>
                                  </a:cubicBezTo>
                                  <a:cubicBezTo>
                                    <a:pt x="17136" y="2545"/>
                                    <a:pt x="16965" y="2367"/>
                                    <a:pt x="16737" y="2288"/>
                                  </a:cubicBezTo>
                                  <a:cubicBezTo>
                                    <a:pt x="16737" y="2288"/>
                                    <a:pt x="16737" y="2288"/>
                                    <a:pt x="16661" y="2288"/>
                                  </a:cubicBezTo>
                                  <a:close/>
                                  <a:moveTo>
                                    <a:pt x="15331" y="2860"/>
                                  </a:moveTo>
                                  <a:cubicBezTo>
                                    <a:pt x="15654" y="2781"/>
                                    <a:pt x="16585" y="3018"/>
                                    <a:pt x="16585" y="2209"/>
                                  </a:cubicBezTo>
                                  <a:cubicBezTo>
                                    <a:pt x="17288" y="2052"/>
                                    <a:pt x="16813" y="1144"/>
                                    <a:pt x="16813" y="828"/>
                                  </a:cubicBezTo>
                                  <a:cubicBezTo>
                                    <a:pt x="16737" y="1065"/>
                                    <a:pt x="16034" y="1716"/>
                                    <a:pt x="16490" y="2130"/>
                                  </a:cubicBezTo>
                                  <a:cubicBezTo>
                                    <a:pt x="15958" y="1795"/>
                                    <a:pt x="15559" y="2702"/>
                                    <a:pt x="15331" y="2860"/>
                                  </a:cubicBezTo>
                                  <a:close/>
                                  <a:moveTo>
                                    <a:pt x="4654" y="15584"/>
                                  </a:moveTo>
                                  <a:lnTo>
                                    <a:pt x="4578" y="15662"/>
                                  </a:lnTo>
                                  <a:cubicBezTo>
                                    <a:pt x="4977" y="15998"/>
                                    <a:pt x="5281" y="16235"/>
                                    <a:pt x="5680" y="16471"/>
                                  </a:cubicBezTo>
                                  <a:cubicBezTo>
                                    <a:pt x="5756" y="16471"/>
                                    <a:pt x="5832" y="16471"/>
                                    <a:pt x="5832" y="16471"/>
                                  </a:cubicBezTo>
                                  <a:cubicBezTo>
                                    <a:pt x="5832" y="16392"/>
                                    <a:pt x="5756" y="16313"/>
                                    <a:pt x="5756" y="16235"/>
                                  </a:cubicBezTo>
                                  <a:cubicBezTo>
                                    <a:pt x="5433" y="15998"/>
                                    <a:pt x="5129" y="15741"/>
                                    <a:pt x="4806" y="15505"/>
                                  </a:cubicBezTo>
                                  <a:cubicBezTo>
                                    <a:pt x="4730" y="15505"/>
                                    <a:pt x="4654" y="15505"/>
                                    <a:pt x="4654" y="15584"/>
                                  </a:cubicBezTo>
                                  <a:close/>
                                  <a:moveTo>
                                    <a:pt x="14533" y="1144"/>
                                  </a:moveTo>
                                  <a:cubicBezTo>
                                    <a:pt x="14685" y="1144"/>
                                    <a:pt x="14856" y="1223"/>
                                    <a:pt x="14932" y="1302"/>
                                  </a:cubicBezTo>
                                  <a:cubicBezTo>
                                    <a:pt x="15008" y="1302"/>
                                    <a:pt x="15008" y="1302"/>
                                    <a:pt x="15008" y="1302"/>
                                  </a:cubicBezTo>
                                  <a:cubicBezTo>
                                    <a:pt x="15008" y="1223"/>
                                    <a:pt x="15008" y="1223"/>
                                    <a:pt x="15008" y="1223"/>
                                  </a:cubicBezTo>
                                  <a:cubicBezTo>
                                    <a:pt x="14856" y="1144"/>
                                    <a:pt x="14685" y="1065"/>
                                    <a:pt x="14533" y="986"/>
                                  </a:cubicBezTo>
                                  <a:cubicBezTo>
                                    <a:pt x="14381" y="414"/>
                                    <a:pt x="13583" y="651"/>
                                    <a:pt x="13355" y="572"/>
                                  </a:cubicBezTo>
                                  <a:cubicBezTo>
                                    <a:pt x="13602" y="730"/>
                                    <a:pt x="14153" y="1479"/>
                                    <a:pt x="14533" y="1144"/>
                                  </a:cubicBezTo>
                                  <a:close/>
                                  <a:moveTo>
                                    <a:pt x="6212" y="1558"/>
                                  </a:moveTo>
                                  <a:lnTo>
                                    <a:pt x="6212" y="1479"/>
                                  </a:lnTo>
                                  <a:cubicBezTo>
                                    <a:pt x="6136" y="1479"/>
                                    <a:pt x="6136" y="1479"/>
                                    <a:pt x="6136" y="1479"/>
                                  </a:cubicBezTo>
                                  <a:cubicBezTo>
                                    <a:pt x="5908" y="1558"/>
                                    <a:pt x="5661" y="1716"/>
                                    <a:pt x="5433" y="1894"/>
                                  </a:cubicBezTo>
                                  <a:cubicBezTo>
                                    <a:pt x="5433" y="1894"/>
                                    <a:pt x="5433" y="1894"/>
                                    <a:pt x="5433" y="1973"/>
                                  </a:cubicBezTo>
                                  <a:lnTo>
                                    <a:pt x="5509" y="1973"/>
                                  </a:lnTo>
                                  <a:cubicBezTo>
                                    <a:pt x="5737" y="1795"/>
                                    <a:pt x="5984" y="1716"/>
                                    <a:pt x="6212" y="1558"/>
                                  </a:cubicBezTo>
                                  <a:close/>
                                  <a:moveTo>
                                    <a:pt x="5110" y="2209"/>
                                  </a:moveTo>
                                  <a:cubicBezTo>
                                    <a:pt x="5034" y="3018"/>
                                    <a:pt x="6060" y="2781"/>
                                    <a:pt x="6364" y="2860"/>
                                  </a:cubicBezTo>
                                  <a:cubicBezTo>
                                    <a:pt x="6041" y="2702"/>
                                    <a:pt x="5737" y="1795"/>
                                    <a:pt x="5186" y="2130"/>
                                  </a:cubicBezTo>
                                  <a:cubicBezTo>
                                    <a:pt x="5661" y="1716"/>
                                    <a:pt x="4863" y="1065"/>
                                    <a:pt x="4787" y="828"/>
                                  </a:cubicBezTo>
                                  <a:cubicBezTo>
                                    <a:pt x="4806" y="1144"/>
                                    <a:pt x="4407" y="2052"/>
                                    <a:pt x="5110" y="2209"/>
                                  </a:cubicBezTo>
                                  <a:close/>
                                  <a:moveTo>
                                    <a:pt x="7086" y="1144"/>
                                  </a:moveTo>
                                  <a:cubicBezTo>
                                    <a:pt x="7485" y="1479"/>
                                    <a:pt x="8036" y="730"/>
                                    <a:pt x="8340" y="572"/>
                                  </a:cubicBezTo>
                                  <a:cubicBezTo>
                                    <a:pt x="8017" y="651"/>
                                    <a:pt x="7238" y="414"/>
                                    <a:pt x="7086" y="986"/>
                                  </a:cubicBezTo>
                                  <a:cubicBezTo>
                                    <a:pt x="6934" y="1065"/>
                                    <a:pt x="6763" y="1144"/>
                                    <a:pt x="6611" y="1223"/>
                                  </a:cubicBezTo>
                                  <a:cubicBezTo>
                                    <a:pt x="6611" y="1223"/>
                                    <a:pt x="6611" y="1223"/>
                                    <a:pt x="6611" y="1302"/>
                                  </a:cubicBezTo>
                                  <a:lnTo>
                                    <a:pt x="6687" y="1302"/>
                                  </a:lnTo>
                                  <a:cubicBezTo>
                                    <a:pt x="6839" y="1223"/>
                                    <a:pt x="6915" y="1144"/>
                                    <a:pt x="7086" y="1144"/>
                                  </a:cubicBezTo>
                                  <a:close/>
                                  <a:moveTo>
                                    <a:pt x="6288" y="1479"/>
                                  </a:moveTo>
                                  <a:cubicBezTo>
                                    <a:pt x="6136" y="2209"/>
                                    <a:pt x="7067" y="2209"/>
                                    <a:pt x="7390" y="2367"/>
                                  </a:cubicBezTo>
                                  <a:cubicBezTo>
                                    <a:pt x="7162" y="2130"/>
                                    <a:pt x="6991" y="1144"/>
                                    <a:pt x="6364" y="1381"/>
                                  </a:cubicBezTo>
                                  <a:cubicBezTo>
                                    <a:pt x="6915" y="967"/>
                                    <a:pt x="6288" y="316"/>
                                    <a:pt x="6212" y="0"/>
                                  </a:cubicBezTo>
                                  <a:cubicBezTo>
                                    <a:pt x="6212" y="335"/>
                                    <a:pt x="5661" y="1144"/>
                                    <a:pt x="6288" y="1479"/>
                                  </a:cubicBezTo>
                                  <a:close/>
                                  <a:moveTo>
                                    <a:pt x="19795" y="11007"/>
                                  </a:moveTo>
                                  <a:cubicBezTo>
                                    <a:pt x="19871" y="10672"/>
                                    <a:pt x="19947" y="10356"/>
                                    <a:pt x="19947" y="10021"/>
                                  </a:cubicBezTo>
                                  <a:cubicBezTo>
                                    <a:pt x="19947" y="10021"/>
                                    <a:pt x="19871" y="10021"/>
                                    <a:pt x="19871" y="9942"/>
                                  </a:cubicBezTo>
                                  <a:cubicBezTo>
                                    <a:pt x="19795" y="10021"/>
                                    <a:pt x="19719" y="10021"/>
                                    <a:pt x="19719" y="10021"/>
                                  </a:cubicBezTo>
                                  <a:cubicBezTo>
                                    <a:pt x="19719" y="10356"/>
                                    <a:pt x="19643" y="10593"/>
                                    <a:pt x="19567" y="10830"/>
                                  </a:cubicBezTo>
                                  <a:cubicBezTo>
                                    <a:pt x="19643" y="10908"/>
                                    <a:pt x="19643" y="10987"/>
                                    <a:pt x="19643" y="11066"/>
                                  </a:cubicBezTo>
                                  <a:cubicBezTo>
                                    <a:pt x="19719" y="11007"/>
                                    <a:pt x="19795" y="11007"/>
                                    <a:pt x="19795" y="11007"/>
                                  </a:cubicBezTo>
                                  <a:close/>
                                  <a:moveTo>
                                    <a:pt x="5034" y="2367"/>
                                  </a:moveTo>
                                  <a:cubicBezTo>
                                    <a:pt x="4958" y="2367"/>
                                    <a:pt x="4958" y="2367"/>
                                    <a:pt x="4958" y="2288"/>
                                  </a:cubicBezTo>
                                  <a:lnTo>
                                    <a:pt x="4882" y="2288"/>
                                  </a:lnTo>
                                  <a:cubicBezTo>
                                    <a:pt x="4730" y="2367"/>
                                    <a:pt x="4559" y="2525"/>
                                    <a:pt x="4407" y="2702"/>
                                  </a:cubicBezTo>
                                  <a:cubicBezTo>
                                    <a:pt x="4407" y="2702"/>
                                    <a:pt x="4407" y="2781"/>
                                    <a:pt x="4407" y="2860"/>
                                  </a:cubicBezTo>
                                  <a:cubicBezTo>
                                    <a:pt x="4407" y="2860"/>
                                    <a:pt x="4483" y="2860"/>
                                    <a:pt x="4559" y="2860"/>
                                  </a:cubicBezTo>
                                  <a:cubicBezTo>
                                    <a:pt x="4730" y="2702"/>
                                    <a:pt x="4806" y="2525"/>
                                    <a:pt x="5034" y="2367"/>
                                  </a:cubicBezTo>
                                  <a:close/>
                                  <a:moveTo>
                                    <a:pt x="19795" y="7595"/>
                                  </a:moveTo>
                                  <a:cubicBezTo>
                                    <a:pt x="19472" y="6865"/>
                                    <a:pt x="18541" y="7358"/>
                                    <a:pt x="18142" y="7358"/>
                                  </a:cubicBezTo>
                                  <a:cubicBezTo>
                                    <a:pt x="18541" y="7437"/>
                                    <a:pt x="19244" y="8423"/>
                                    <a:pt x="19795" y="7772"/>
                                  </a:cubicBezTo>
                                  <a:cubicBezTo>
                                    <a:pt x="20574" y="8186"/>
                                    <a:pt x="20897" y="7042"/>
                                    <a:pt x="21125" y="6786"/>
                                  </a:cubicBezTo>
                                  <a:cubicBezTo>
                                    <a:pt x="20821" y="6944"/>
                                    <a:pt x="19719" y="6865"/>
                                    <a:pt x="19795" y="7595"/>
                                  </a:cubicBezTo>
                                  <a:close/>
                                  <a:moveTo>
                                    <a:pt x="16034" y="3748"/>
                                  </a:moveTo>
                                  <a:cubicBezTo>
                                    <a:pt x="16433" y="3669"/>
                                    <a:pt x="17535" y="4083"/>
                                    <a:pt x="17611" y="3176"/>
                                  </a:cubicBezTo>
                                  <a:cubicBezTo>
                                    <a:pt x="18465" y="3097"/>
                                    <a:pt x="18161" y="1953"/>
                                    <a:pt x="18237" y="1539"/>
                                  </a:cubicBezTo>
                                  <a:cubicBezTo>
                                    <a:pt x="18009" y="1874"/>
                                    <a:pt x="17060" y="2426"/>
                                    <a:pt x="17611" y="3097"/>
                                  </a:cubicBezTo>
                                  <a:cubicBezTo>
                                    <a:pt x="16984" y="2624"/>
                                    <a:pt x="16338" y="3590"/>
                                    <a:pt x="16034" y="3748"/>
                                  </a:cubicBezTo>
                                  <a:close/>
                                  <a:moveTo>
                                    <a:pt x="19871" y="9705"/>
                                  </a:moveTo>
                                  <a:cubicBezTo>
                                    <a:pt x="19871" y="8818"/>
                                    <a:pt x="18693" y="9054"/>
                                    <a:pt x="18294" y="8896"/>
                                  </a:cubicBezTo>
                                  <a:cubicBezTo>
                                    <a:pt x="18617" y="9133"/>
                                    <a:pt x="19073" y="10356"/>
                                    <a:pt x="19871" y="9784"/>
                                  </a:cubicBezTo>
                                  <a:cubicBezTo>
                                    <a:pt x="20498" y="10514"/>
                                    <a:pt x="21201" y="9370"/>
                                    <a:pt x="21524" y="9212"/>
                                  </a:cubicBezTo>
                                  <a:cubicBezTo>
                                    <a:pt x="21144" y="9311"/>
                                    <a:pt x="20042" y="8818"/>
                                    <a:pt x="19871" y="9705"/>
                                  </a:cubicBezTo>
                                  <a:close/>
                                  <a:moveTo>
                                    <a:pt x="19339" y="11915"/>
                                  </a:moveTo>
                                  <a:cubicBezTo>
                                    <a:pt x="19187" y="12250"/>
                                    <a:pt x="19016" y="12644"/>
                                    <a:pt x="18864" y="12980"/>
                                  </a:cubicBezTo>
                                  <a:cubicBezTo>
                                    <a:pt x="18864" y="13059"/>
                                    <a:pt x="18864" y="13138"/>
                                    <a:pt x="18864" y="13138"/>
                                  </a:cubicBezTo>
                                  <a:lnTo>
                                    <a:pt x="19092" y="13138"/>
                                  </a:lnTo>
                                  <a:cubicBezTo>
                                    <a:pt x="19244" y="12723"/>
                                    <a:pt x="19415" y="12329"/>
                                    <a:pt x="19567" y="11915"/>
                                  </a:cubicBezTo>
                                  <a:cubicBezTo>
                                    <a:pt x="19491" y="11915"/>
                                    <a:pt x="19491" y="11915"/>
                                    <a:pt x="19491" y="11836"/>
                                  </a:cubicBezTo>
                                  <a:cubicBezTo>
                                    <a:pt x="19415" y="11836"/>
                                    <a:pt x="19339" y="11836"/>
                                    <a:pt x="19339" y="11915"/>
                                  </a:cubicBezTo>
                                  <a:close/>
                                  <a:moveTo>
                                    <a:pt x="21600" y="11342"/>
                                  </a:moveTo>
                                  <a:cubicBezTo>
                                    <a:pt x="21125" y="11342"/>
                                    <a:pt x="19947" y="10534"/>
                                    <a:pt x="19567" y="11500"/>
                                  </a:cubicBezTo>
                                  <a:cubicBezTo>
                                    <a:pt x="19719" y="10435"/>
                                    <a:pt x="18313" y="10435"/>
                                    <a:pt x="17915" y="10119"/>
                                  </a:cubicBezTo>
                                  <a:cubicBezTo>
                                    <a:pt x="18237" y="10534"/>
                                    <a:pt x="18465" y="12072"/>
                                    <a:pt x="19491" y="11678"/>
                                  </a:cubicBezTo>
                                  <a:cubicBezTo>
                                    <a:pt x="20118" y="12644"/>
                                    <a:pt x="21144" y="11500"/>
                                    <a:pt x="21600" y="11342"/>
                                  </a:cubicBezTo>
                                  <a:close/>
                                  <a:moveTo>
                                    <a:pt x="19871" y="9311"/>
                                  </a:moveTo>
                                  <a:cubicBezTo>
                                    <a:pt x="19947" y="9311"/>
                                    <a:pt x="19947" y="9232"/>
                                    <a:pt x="20023" y="9232"/>
                                  </a:cubicBezTo>
                                  <a:lnTo>
                                    <a:pt x="20023" y="8995"/>
                                  </a:lnTo>
                                  <a:cubicBezTo>
                                    <a:pt x="20023" y="8660"/>
                                    <a:pt x="19947" y="8344"/>
                                    <a:pt x="19947" y="8009"/>
                                  </a:cubicBezTo>
                                  <a:cubicBezTo>
                                    <a:pt x="19871" y="8009"/>
                                    <a:pt x="19871" y="8009"/>
                                    <a:pt x="19795" y="7930"/>
                                  </a:cubicBezTo>
                                  <a:cubicBezTo>
                                    <a:pt x="19795" y="8009"/>
                                    <a:pt x="19719" y="8009"/>
                                    <a:pt x="19719" y="8088"/>
                                  </a:cubicBezTo>
                                  <a:cubicBezTo>
                                    <a:pt x="19719" y="8324"/>
                                    <a:pt x="19795" y="8660"/>
                                    <a:pt x="19795" y="8975"/>
                                  </a:cubicBezTo>
                                  <a:cubicBezTo>
                                    <a:pt x="19795" y="9054"/>
                                    <a:pt x="19795" y="9054"/>
                                    <a:pt x="19795" y="9133"/>
                                  </a:cubicBezTo>
                                  <a:cubicBezTo>
                                    <a:pt x="19795" y="9212"/>
                                    <a:pt x="19871" y="9212"/>
                                    <a:pt x="19871" y="9311"/>
                                  </a:cubicBezTo>
                                  <a:close/>
                                  <a:moveTo>
                                    <a:pt x="16889" y="4734"/>
                                  </a:moveTo>
                                  <a:cubicBezTo>
                                    <a:pt x="17288" y="4734"/>
                                    <a:pt x="18294" y="5306"/>
                                    <a:pt x="18617" y="4498"/>
                                  </a:cubicBezTo>
                                  <a:cubicBezTo>
                                    <a:pt x="19472" y="4576"/>
                                    <a:pt x="19320" y="3353"/>
                                    <a:pt x="19472" y="3038"/>
                                  </a:cubicBezTo>
                                  <a:cubicBezTo>
                                    <a:pt x="19244" y="3275"/>
                                    <a:pt x="18142" y="3689"/>
                                    <a:pt x="18522" y="4419"/>
                                  </a:cubicBezTo>
                                  <a:cubicBezTo>
                                    <a:pt x="18066" y="3748"/>
                                    <a:pt x="17288" y="4576"/>
                                    <a:pt x="16889" y="4734"/>
                                  </a:cubicBezTo>
                                  <a:close/>
                                  <a:moveTo>
                                    <a:pt x="17763" y="3353"/>
                                  </a:moveTo>
                                  <a:cubicBezTo>
                                    <a:pt x="17763" y="3353"/>
                                    <a:pt x="17763" y="3432"/>
                                    <a:pt x="17687" y="3432"/>
                                  </a:cubicBezTo>
                                  <a:cubicBezTo>
                                    <a:pt x="17839" y="3590"/>
                                    <a:pt x="18009" y="3768"/>
                                    <a:pt x="18085" y="3925"/>
                                  </a:cubicBezTo>
                                  <a:cubicBezTo>
                                    <a:pt x="18161" y="3925"/>
                                    <a:pt x="18161" y="3925"/>
                                    <a:pt x="18161" y="3925"/>
                                  </a:cubicBezTo>
                                  <a:cubicBezTo>
                                    <a:pt x="18237" y="4004"/>
                                    <a:pt x="18237" y="4004"/>
                                    <a:pt x="18313" y="4004"/>
                                  </a:cubicBezTo>
                                  <a:cubicBezTo>
                                    <a:pt x="18313" y="3925"/>
                                    <a:pt x="18313" y="3925"/>
                                    <a:pt x="18313" y="3847"/>
                                  </a:cubicBezTo>
                                  <a:cubicBezTo>
                                    <a:pt x="18161" y="3610"/>
                                    <a:pt x="17990" y="3432"/>
                                    <a:pt x="17839" y="3275"/>
                                  </a:cubicBezTo>
                                  <a:lnTo>
                                    <a:pt x="17763" y="3353"/>
                                  </a:lnTo>
                                  <a:close/>
                                  <a:moveTo>
                                    <a:pt x="19795" y="7101"/>
                                  </a:moveTo>
                                  <a:cubicBezTo>
                                    <a:pt x="19719" y="6766"/>
                                    <a:pt x="19643" y="6372"/>
                                    <a:pt x="19472" y="6036"/>
                                  </a:cubicBezTo>
                                  <a:cubicBezTo>
                                    <a:pt x="19472" y="6036"/>
                                    <a:pt x="19396" y="6036"/>
                                    <a:pt x="19320" y="6036"/>
                                  </a:cubicBezTo>
                                  <a:cubicBezTo>
                                    <a:pt x="19320" y="6115"/>
                                    <a:pt x="19320" y="6115"/>
                                    <a:pt x="19244" y="6194"/>
                                  </a:cubicBezTo>
                                  <a:cubicBezTo>
                                    <a:pt x="19396" y="6431"/>
                                    <a:pt x="19472" y="6766"/>
                                    <a:pt x="19567" y="7082"/>
                                  </a:cubicBezTo>
                                  <a:cubicBezTo>
                                    <a:pt x="19643" y="7161"/>
                                    <a:pt x="19643" y="7161"/>
                                    <a:pt x="19719" y="7161"/>
                                  </a:cubicBezTo>
                                  <a:lnTo>
                                    <a:pt x="19795" y="7101"/>
                                  </a:lnTo>
                                  <a:close/>
                                  <a:moveTo>
                                    <a:pt x="19092" y="5385"/>
                                  </a:moveTo>
                                  <a:cubicBezTo>
                                    <a:pt x="19092" y="5385"/>
                                    <a:pt x="19168" y="5306"/>
                                    <a:pt x="19168" y="5227"/>
                                  </a:cubicBezTo>
                                  <a:cubicBezTo>
                                    <a:pt x="19092" y="5070"/>
                                    <a:pt x="18940" y="4813"/>
                                    <a:pt x="18845" y="4655"/>
                                  </a:cubicBezTo>
                                  <a:cubicBezTo>
                                    <a:pt x="18769" y="4655"/>
                                    <a:pt x="18769" y="4655"/>
                                    <a:pt x="18693" y="4655"/>
                                  </a:cubicBezTo>
                                  <a:cubicBezTo>
                                    <a:pt x="18693" y="4734"/>
                                    <a:pt x="18693" y="4734"/>
                                    <a:pt x="18617" y="4813"/>
                                  </a:cubicBezTo>
                                  <a:cubicBezTo>
                                    <a:pt x="18769" y="4971"/>
                                    <a:pt x="18845" y="5148"/>
                                    <a:pt x="18940" y="5306"/>
                                  </a:cubicBezTo>
                                  <a:cubicBezTo>
                                    <a:pt x="19016" y="5385"/>
                                    <a:pt x="19092" y="5385"/>
                                    <a:pt x="19092" y="5385"/>
                                  </a:cubicBezTo>
                                  <a:close/>
                                  <a:moveTo>
                                    <a:pt x="19244" y="5799"/>
                                  </a:moveTo>
                                  <a:cubicBezTo>
                                    <a:pt x="18845" y="5070"/>
                                    <a:pt x="17991" y="5799"/>
                                    <a:pt x="17592" y="5799"/>
                                  </a:cubicBezTo>
                                  <a:cubicBezTo>
                                    <a:pt x="17990" y="5878"/>
                                    <a:pt x="18845" y="6687"/>
                                    <a:pt x="19320" y="5878"/>
                                  </a:cubicBezTo>
                                  <a:cubicBezTo>
                                    <a:pt x="20099" y="6115"/>
                                    <a:pt x="20175" y="4892"/>
                                    <a:pt x="20422" y="4576"/>
                                  </a:cubicBezTo>
                                  <a:cubicBezTo>
                                    <a:pt x="20118" y="4813"/>
                                    <a:pt x="19016" y="4971"/>
                                    <a:pt x="19244" y="5799"/>
                                  </a:cubicBezTo>
                                  <a:close/>
                                  <a:moveTo>
                                    <a:pt x="1824" y="9784"/>
                                  </a:moveTo>
                                  <a:cubicBezTo>
                                    <a:pt x="2603" y="10356"/>
                                    <a:pt x="3002" y="9133"/>
                                    <a:pt x="3325" y="8896"/>
                                  </a:cubicBezTo>
                                  <a:cubicBezTo>
                                    <a:pt x="3002" y="9054"/>
                                    <a:pt x="1824" y="8818"/>
                                    <a:pt x="1748" y="9705"/>
                                  </a:cubicBezTo>
                                  <a:cubicBezTo>
                                    <a:pt x="1596" y="8818"/>
                                    <a:pt x="494" y="9291"/>
                                    <a:pt x="95" y="9212"/>
                                  </a:cubicBezTo>
                                  <a:cubicBezTo>
                                    <a:pt x="475" y="9390"/>
                                    <a:pt x="1121" y="10534"/>
                                    <a:pt x="1824" y="9784"/>
                                  </a:cubicBezTo>
                                  <a:close/>
                                  <a:moveTo>
                                    <a:pt x="8093" y="17379"/>
                                  </a:moveTo>
                                  <a:cubicBezTo>
                                    <a:pt x="8093" y="17300"/>
                                    <a:pt x="8017" y="17300"/>
                                    <a:pt x="7941" y="17221"/>
                                  </a:cubicBezTo>
                                  <a:cubicBezTo>
                                    <a:pt x="7466" y="17063"/>
                                    <a:pt x="7086" y="16885"/>
                                    <a:pt x="6611" y="16728"/>
                                  </a:cubicBezTo>
                                  <a:cubicBezTo>
                                    <a:pt x="6611" y="16728"/>
                                    <a:pt x="6535" y="16807"/>
                                    <a:pt x="6459" y="16807"/>
                                  </a:cubicBezTo>
                                  <a:cubicBezTo>
                                    <a:pt x="6459" y="16807"/>
                                    <a:pt x="6459" y="16885"/>
                                    <a:pt x="6535" y="16964"/>
                                  </a:cubicBezTo>
                                  <a:cubicBezTo>
                                    <a:pt x="6934" y="17122"/>
                                    <a:pt x="7485" y="17300"/>
                                    <a:pt x="7941" y="17458"/>
                                  </a:cubicBezTo>
                                  <a:cubicBezTo>
                                    <a:pt x="8017" y="17458"/>
                                    <a:pt x="8093" y="17379"/>
                                    <a:pt x="8093" y="17379"/>
                                  </a:cubicBezTo>
                                  <a:close/>
                                  <a:moveTo>
                                    <a:pt x="8568" y="17458"/>
                                  </a:moveTo>
                                  <a:cubicBezTo>
                                    <a:pt x="9518" y="16649"/>
                                    <a:pt x="8245" y="15662"/>
                                    <a:pt x="8093" y="15169"/>
                                  </a:cubicBezTo>
                                  <a:cubicBezTo>
                                    <a:pt x="8093" y="15662"/>
                                    <a:pt x="7466" y="17122"/>
                                    <a:pt x="8492" y="17458"/>
                                  </a:cubicBezTo>
                                  <a:cubicBezTo>
                                    <a:pt x="7390" y="17379"/>
                                    <a:pt x="7466" y="18917"/>
                                    <a:pt x="7238" y="19410"/>
                                  </a:cubicBezTo>
                                  <a:cubicBezTo>
                                    <a:pt x="7637" y="18996"/>
                                    <a:pt x="9195" y="18602"/>
                                    <a:pt x="8568" y="17458"/>
                                  </a:cubicBezTo>
                                  <a:close/>
                                  <a:moveTo>
                                    <a:pt x="12500" y="18108"/>
                                  </a:moveTo>
                                  <a:lnTo>
                                    <a:pt x="12025" y="17221"/>
                                  </a:lnTo>
                                  <a:cubicBezTo>
                                    <a:pt x="11550" y="17300"/>
                                    <a:pt x="11170" y="17458"/>
                                    <a:pt x="10847" y="17714"/>
                                  </a:cubicBezTo>
                                  <a:cubicBezTo>
                                    <a:pt x="10449" y="17477"/>
                                    <a:pt x="10069" y="17300"/>
                                    <a:pt x="9594" y="17221"/>
                                  </a:cubicBezTo>
                                  <a:lnTo>
                                    <a:pt x="9195" y="18108"/>
                                  </a:lnTo>
                                  <a:cubicBezTo>
                                    <a:pt x="9518" y="18187"/>
                                    <a:pt x="9746" y="18266"/>
                                    <a:pt x="9974" y="18345"/>
                                  </a:cubicBezTo>
                                  <a:cubicBezTo>
                                    <a:pt x="9195" y="19154"/>
                                    <a:pt x="8796" y="20298"/>
                                    <a:pt x="8245" y="21284"/>
                                  </a:cubicBezTo>
                                  <a:lnTo>
                                    <a:pt x="9746" y="19726"/>
                                  </a:lnTo>
                                  <a:lnTo>
                                    <a:pt x="9670" y="21600"/>
                                  </a:lnTo>
                                  <a:cubicBezTo>
                                    <a:pt x="10069" y="20456"/>
                                    <a:pt x="10221" y="19489"/>
                                    <a:pt x="10847" y="18917"/>
                                  </a:cubicBezTo>
                                  <a:cubicBezTo>
                                    <a:pt x="11398" y="19489"/>
                                    <a:pt x="11626" y="20476"/>
                                    <a:pt x="11949" y="21600"/>
                                  </a:cubicBezTo>
                                  <a:lnTo>
                                    <a:pt x="11949" y="19746"/>
                                  </a:lnTo>
                                  <a:lnTo>
                                    <a:pt x="13355" y="21304"/>
                                  </a:lnTo>
                                  <a:cubicBezTo>
                                    <a:pt x="12880" y="20318"/>
                                    <a:pt x="12405" y="19193"/>
                                    <a:pt x="11626" y="18365"/>
                                  </a:cubicBezTo>
                                  <a:cubicBezTo>
                                    <a:pt x="11873" y="18266"/>
                                    <a:pt x="12177" y="18187"/>
                                    <a:pt x="12500" y="18108"/>
                                  </a:cubicBezTo>
                                  <a:close/>
                                  <a:moveTo>
                                    <a:pt x="13127" y="17458"/>
                                  </a:moveTo>
                                  <a:cubicBezTo>
                                    <a:pt x="14229" y="17122"/>
                                    <a:pt x="13526" y="15662"/>
                                    <a:pt x="13602" y="15169"/>
                                  </a:cubicBezTo>
                                  <a:cubicBezTo>
                                    <a:pt x="13374" y="15662"/>
                                    <a:pt x="12101" y="16629"/>
                                    <a:pt x="13051" y="17458"/>
                                  </a:cubicBezTo>
                                  <a:cubicBezTo>
                                    <a:pt x="12500" y="18602"/>
                                    <a:pt x="14077" y="19016"/>
                                    <a:pt x="14381" y="19410"/>
                                  </a:cubicBezTo>
                                  <a:cubicBezTo>
                                    <a:pt x="14153" y="18917"/>
                                    <a:pt x="14229" y="17379"/>
                                    <a:pt x="13127" y="17458"/>
                                  </a:cubicBezTo>
                                  <a:close/>
                                  <a:moveTo>
                                    <a:pt x="5281" y="13138"/>
                                  </a:moveTo>
                                  <a:cubicBezTo>
                                    <a:pt x="5053" y="13631"/>
                                    <a:pt x="3704" y="14439"/>
                                    <a:pt x="4426" y="15347"/>
                                  </a:cubicBezTo>
                                  <a:cubicBezTo>
                                    <a:pt x="3572" y="14617"/>
                                    <a:pt x="2774" y="15998"/>
                                    <a:pt x="2394" y="16333"/>
                                  </a:cubicBezTo>
                                  <a:cubicBezTo>
                                    <a:pt x="2869" y="16175"/>
                                    <a:pt x="4426" y="16668"/>
                                    <a:pt x="4521" y="15445"/>
                                  </a:cubicBezTo>
                                  <a:cubicBezTo>
                                    <a:pt x="5737" y="15248"/>
                                    <a:pt x="5186" y="13710"/>
                                    <a:pt x="5281" y="13138"/>
                                  </a:cubicBezTo>
                                  <a:close/>
                                  <a:moveTo>
                                    <a:pt x="6459" y="14361"/>
                                  </a:moveTo>
                                  <a:cubicBezTo>
                                    <a:pt x="6383" y="14854"/>
                                    <a:pt x="5357" y="15998"/>
                                    <a:pt x="6231" y="16649"/>
                                  </a:cubicBezTo>
                                  <a:cubicBezTo>
                                    <a:pt x="5205" y="16235"/>
                                    <a:pt x="4901" y="17793"/>
                                    <a:pt x="4502" y="18207"/>
                                  </a:cubicBezTo>
                                  <a:cubicBezTo>
                                    <a:pt x="4977" y="17872"/>
                                    <a:pt x="6535" y="17970"/>
                                    <a:pt x="6307" y="16747"/>
                                  </a:cubicBezTo>
                                  <a:cubicBezTo>
                                    <a:pt x="7466" y="16235"/>
                                    <a:pt x="6535" y="14854"/>
                                    <a:pt x="6459" y="14361"/>
                                  </a:cubicBezTo>
                                  <a:close/>
                                  <a:moveTo>
                                    <a:pt x="13678" y="17221"/>
                                  </a:moveTo>
                                  <a:cubicBezTo>
                                    <a:pt x="13602" y="17300"/>
                                    <a:pt x="13602" y="17300"/>
                                    <a:pt x="13526" y="17379"/>
                                  </a:cubicBezTo>
                                  <a:cubicBezTo>
                                    <a:pt x="13602" y="17379"/>
                                    <a:pt x="13678" y="17458"/>
                                    <a:pt x="13678" y="17458"/>
                                  </a:cubicBezTo>
                                  <a:cubicBezTo>
                                    <a:pt x="14229" y="17300"/>
                                    <a:pt x="14704" y="17122"/>
                                    <a:pt x="15179" y="16964"/>
                                  </a:cubicBezTo>
                                  <a:cubicBezTo>
                                    <a:pt x="15179" y="16885"/>
                                    <a:pt x="15179" y="16807"/>
                                    <a:pt x="15179" y="16807"/>
                                  </a:cubicBezTo>
                                  <a:cubicBezTo>
                                    <a:pt x="15103" y="16807"/>
                                    <a:pt x="15103" y="16728"/>
                                    <a:pt x="15027" y="16728"/>
                                  </a:cubicBezTo>
                                  <a:cubicBezTo>
                                    <a:pt x="14628" y="16885"/>
                                    <a:pt x="14153" y="17043"/>
                                    <a:pt x="13678" y="17221"/>
                                  </a:cubicBezTo>
                                  <a:close/>
                                  <a:moveTo>
                                    <a:pt x="18541" y="13788"/>
                                  </a:moveTo>
                                  <a:cubicBezTo>
                                    <a:pt x="18465" y="13788"/>
                                    <a:pt x="18389" y="13788"/>
                                    <a:pt x="18389" y="13788"/>
                                  </a:cubicBezTo>
                                  <a:cubicBezTo>
                                    <a:pt x="18161" y="14203"/>
                                    <a:pt x="17839" y="14518"/>
                                    <a:pt x="17611" y="14854"/>
                                  </a:cubicBezTo>
                                  <a:cubicBezTo>
                                    <a:pt x="17611" y="14854"/>
                                    <a:pt x="17611" y="14933"/>
                                    <a:pt x="17535" y="15012"/>
                                  </a:cubicBezTo>
                                  <a:lnTo>
                                    <a:pt x="17763" y="15012"/>
                                  </a:lnTo>
                                  <a:cubicBezTo>
                                    <a:pt x="18085" y="14676"/>
                                    <a:pt x="18313" y="14282"/>
                                    <a:pt x="18617" y="13946"/>
                                  </a:cubicBezTo>
                                  <a:cubicBezTo>
                                    <a:pt x="18541" y="13867"/>
                                    <a:pt x="18541" y="13867"/>
                                    <a:pt x="18541" y="13788"/>
                                  </a:cubicBezTo>
                                  <a:close/>
                                  <a:moveTo>
                                    <a:pt x="18693" y="13532"/>
                                  </a:moveTo>
                                  <a:cubicBezTo>
                                    <a:pt x="19092" y="12546"/>
                                    <a:pt x="17744" y="12151"/>
                                    <a:pt x="17364" y="11816"/>
                                  </a:cubicBezTo>
                                  <a:cubicBezTo>
                                    <a:pt x="17592" y="12230"/>
                                    <a:pt x="17440" y="13769"/>
                                    <a:pt x="18617" y="13611"/>
                                  </a:cubicBezTo>
                                  <a:cubicBezTo>
                                    <a:pt x="19016" y="14755"/>
                                    <a:pt x="20270" y="13946"/>
                                    <a:pt x="20745" y="13848"/>
                                  </a:cubicBezTo>
                                  <a:cubicBezTo>
                                    <a:pt x="20270" y="13788"/>
                                    <a:pt x="19339" y="12723"/>
                                    <a:pt x="18693" y="13532"/>
                                  </a:cubicBezTo>
                                  <a:close/>
                                  <a:moveTo>
                                    <a:pt x="3154" y="13788"/>
                                  </a:moveTo>
                                  <a:cubicBezTo>
                                    <a:pt x="3078" y="13867"/>
                                    <a:pt x="3078" y="13867"/>
                                    <a:pt x="3078" y="13946"/>
                                  </a:cubicBezTo>
                                  <a:cubicBezTo>
                                    <a:pt x="3306" y="14282"/>
                                    <a:pt x="3628" y="14676"/>
                                    <a:pt x="3856" y="15012"/>
                                  </a:cubicBezTo>
                                  <a:lnTo>
                                    <a:pt x="4084" y="15012"/>
                                  </a:lnTo>
                                  <a:cubicBezTo>
                                    <a:pt x="4084" y="14933"/>
                                    <a:pt x="4084" y="14854"/>
                                    <a:pt x="4084" y="14854"/>
                                  </a:cubicBezTo>
                                  <a:cubicBezTo>
                                    <a:pt x="3761" y="14518"/>
                                    <a:pt x="3533" y="14203"/>
                                    <a:pt x="3306" y="13788"/>
                                  </a:cubicBezTo>
                                  <a:cubicBezTo>
                                    <a:pt x="3230" y="13788"/>
                                    <a:pt x="3154" y="13788"/>
                                    <a:pt x="3154" y="13788"/>
                                  </a:cubicBezTo>
                                  <a:close/>
                                  <a:moveTo>
                                    <a:pt x="15483" y="16649"/>
                                  </a:moveTo>
                                  <a:cubicBezTo>
                                    <a:pt x="16262" y="15998"/>
                                    <a:pt x="15331" y="14854"/>
                                    <a:pt x="15160" y="14361"/>
                                  </a:cubicBezTo>
                                  <a:cubicBezTo>
                                    <a:pt x="15160" y="14854"/>
                                    <a:pt x="14210" y="16235"/>
                                    <a:pt x="15312" y="16728"/>
                                  </a:cubicBezTo>
                                  <a:cubicBezTo>
                                    <a:pt x="15084" y="17951"/>
                                    <a:pt x="16718" y="17872"/>
                                    <a:pt x="17117" y="18187"/>
                                  </a:cubicBezTo>
                                  <a:cubicBezTo>
                                    <a:pt x="16813" y="17773"/>
                                    <a:pt x="16433" y="16235"/>
                                    <a:pt x="15483" y="16649"/>
                                  </a:cubicBezTo>
                                  <a:close/>
                                  <a:moveTo>
                                    <a:pt x="17212" y="15327"/>
                                  </a:moveTo>
                                  <a:cubicBezTo>
                                    <a:pt x="17915" y="14439"/>
                                    <a:pt x="16661" y="13611"/>
                                    <a:pt x="16357" y="13118"/>
                                  </a:cubicBezTo>
                                  <a:cubicBezTo>
                                    <a:pt x="16509" y="13690"/>
                                    <a:pt x="15958" y="15228"/>
                                    <a:pt x="17136" y="15406"/>
                                  </a:cubicBezTo>
                                  <a:cubicBezTo>
                                    <a:pt x="17288" y="16629"/>
                                    <a:pt x="18788" y="16136"/>
                                    <a:pt x="19339" y="16294"/>
                                  </a:cubicBezTo>
                                  <a:cubicBezTo>
                                    <a:pt x="18864" y="15978"/>
                                    <a:pt x="18161" y="14597"/>
                                    <a:pt x="17212" y="15327"/>
                                  </a:cubicBezTo>
                                  <a:close/>
                                  <a:moveTo>
                                    <a:pt x="2204" y="11836"/>
                                  </a:moveTo>
                                  <a:cubicBezTo>
                                    <a:pt x="2128" y="11915"/>
                                    <a:pt x="2128" y="11915"/>
                                    <a:pt x="2128" y="11915"/>
                                  </a:cubicBezTo>
                                  <a:cubicBezTo>
                                    <a:pt x="2204" y="12329"/>
                                    <a:pt x="2356" y="12723"/>
                                    <a:pt x="2603" y="13138"/>
                                  </a:cubicBezTo>
                                  <a:cubicBezTo>
                                    <a:pt x="2679" y="13138"/>
                                    <a:pt x="2679" y="13138"/>
                                    <a:pt x="2755" y="13138"/>
                                  </a:cubicBezTo>
                                  <a:cubicBezTo>
                                    <a:pt x="2755" y="13138"/>
                                    <a:pt x="2755" y="13059"/>
                                    <a:pt x="2755" y="12980"/>
                                  </a:cubicBezTo>
                                  <a:cubicBezTo>
                                    <a:pt x="2603" y="12644"/>
                                    <a:pt x="2432" y="12250"/>
                                    <a:pt x="2356" y="11915"/>
                                  </a:cubicBezTo>
                                  <a:cubicBezTo>
                                    <a:pt x="2299" y="11836"/>
                                    <a:pt x="2204" y="11836"/>
                                    <a:pt x="2204" y="11836"/>
                                  </a:cubicBezTo>
                                  <a:close/>
                                  <a:moveTo>
                                    <a:pt x="1824" y="7101"/>
                                  </a:moveTo>
                                  <a:cubicBezTo>
                                    <a:pt x="1900" y="7101"/>
                                    <a:pt x="1900" y="7180"/>
                                    <a:pt x="1976" y="7180"/>
                                  </a:cubicBezTo>
                                  <a:cubicBezTo>
                                    <a:pt x="1976" y="7180"/>
                                    <a:pt x="2052" y="7180"/>
                                    <a:pt x="2052" y="7101"/>
                                  </a:cubicBezTo>
                                  <a:lnTo>
                                    <a:pt x="2128" y="7101"/>
                                  </a:lnTo>
                                  <a:cubicBezTo>
                                    <a:pt x="2204" y="6766"/>
                                    <a:pt x="2280" y="6450"/>
                                    <a:pt x="2356" y="6214"/>
                                  </a:cubicBezTo>
                                  <a:cubicBezTo>
                                    <a:pt x="2356" y="6135"/>
                                    <a:pt x="2280" y="6135"/>
                                    <a:pt x="2280" y="6056"/>
                                  </a:cubicBezTo>
                                  <a:cubicBezTo>
                                    <a:pt x="2204" y="6056"/>
                                    <a:pt x="2204" y="6056"/>
                                    <a:pt x="2128" y="6056"/>
                                  </a:cubicBezTo>
                                  <a:cubicBezTo>
                                    <a:pt x="2052" y="6372"/>
                                    <a:pt x="1900" y="6766"/>
                                    <a:pt x="1824" y="7101"/>
                                  </a:cubicBezTo>
                                  <a:close/>
                                  <a:moveTo>
                                    <a:pt x="2375" y="5878"/>
                                  </a:moveTo>
                                  <a:cubicBezTo>
                                    <a:pt x="2774" y="6687"/>
                                    <a:pt x="3628" y="5878"/>
                                    <a:pt x="4027" y="5799"/>
                                  </a:cubicBezTo>
                                  <a:cubicBezTo>
                                    <a:pt x="3704" y="5799"/>
                                    <a:pt x="2774" y="5070"/>
                                    <a:pt x="2375" y="5799"/>
                                  </a:cubicBezTo>
                                  <a:cubicBezTo>
                                    <a:pt x="2603" y="4991"/>
                                    <a:pt x="1520" y="4813"/>
                                    <a:pt x="1197" y="4576"/>
                                  </a:cubicBezTo>
                                  <a:cubicBezTo>
                                    <a:pt x="1425" y="4892"/>
                                    <a:pt x="1501" y="6115"/>
                                    <a:pt x="2375" y="5878"/>
                                  </a:cubicBezTo>
                                  <a:close/>
                                  <a:moveTo>
                                    <a:pt x="2831" y="4655"/>
                                  </a:moveTo>
                                  <a:cubicBezTo>
                                    <a:pt x="2679" y="4813"/>
                                    <a:pt x="2603" y="5070"/>
                                    <a:pt x="2508" y="5227"/>
                                  </a:cubicBezTo>
                                  <a:cubicBezTo>
                                    <a:pt x="2508" y="5306"/>
                                    <a:pt x="2508" y="5385"/>
                                    <a:pt x="2508" y="5385"/>
                                  </a:cubicBezTo>
                                  <a:cubicBezTo>
                                    <a:pt x="2584" y="5385"/>
                                    <a:pt x="2660" y="5385"/>
                                    <a:pt x="2660" y="5306"/>
                                  </a:cubicBezTo>
                                  <a:cubicBezTo>
                                    <a:pt x="2660" y="5306"/>
                                    <a:pt x="2660" y="5306"/>
                                    <a:pt x="2736" y="5306"/>
                                  </a:cubicBezTo>
                                  <a:cubicBezTo>
                                    <a:pt x="2812" y="5148"/>
                                    <a:pt x="2888" y="4971"/>
                                    <a:pt x="2964" y="4813"/>
                                  </a:cubicBezTo>
                                  <a:cubicBezTo>
                                    <a:pt x="2964" y="4734"/>
                                    <a:pt x="2964" y="4734"/>
                                    <a:pt x="2888" y="4655"/>
                                  </a:cubicBezTo>
                                  <a:lnTo>
                                    <a:pt x="2831" y="4655"/>
                                  </a:lnTo>
                                  <a:close/>
                                  <a:moveTo>
                                    <a:pt x="3078" y="4498"/>
                                  </a:moveTo>
                                  <a:cubicBezTo>
                                    <a:pt x="3306" y="5306"/>
                                    <a:pt x="4331" y="4734"/>
                                    <a:pt x="4730" y="4734"/>
                                  </a:cubicBezTo>
                                  <a:cubicBezTo>
                                    <a:pt x="4331" y="4576"/>
                                    <a:pt x="3629" y="3748"/>
                                    <a:pt x="3078" y="4399"/>
                                  </a:cubicBezTo>
                                  <a:cubicBezTo>
                                    <a:pt x="3477" y="3669"/>
                                    <a:pt x="2451" y="3255"/>
                                    <a:pt x="2223" y="3018"/>
                                  </a:cubicBezTo>
                                  <a:cubicBezTo>
                                    <a:pt x="2299" y="3353"/>
                                    <a:pt x="2204" y="4576"/>
                                    <a:pt x="3078" y="4498"/>
                                  </a:cubicBezTo>
                                  <a:close/>
                                  <a:moveTo>
                                    <a:pt x="3078" y="13631"/>
                                  </a:moveTo>
                                  <a:cubicBezTo>
                                    <a:pt x="4179" y="13788"/>
                                    <a:pt x="4027" y="12250"/>
                                    <a:pt x="4255" y="11836"/>
                                  </a:cubicBezTo>
                                  <a:cubicBezTo>
                                    <a:pt x="3932" y="12171"/>
                                    <a:pt x="2603" y="12565"/>
                                    <a:pt x="3002" y="13552"/>
                                  </a:cubicBezTo>
                                  <a:cubicBezTo>
                                    <a:pt x="2375" y="12743"/>
                                    <a:pt x="1349" y="13788"/>
                                    <a:pt x="874" y="13887"/>
                                  </a:cubicBezTo>
                                  <a:cubicBezTo>
                                    <a:pt x="1425" y="13946"/>
                                    <a:pt x="2679" y="14755"/>
                                    <a:pt x="3078" y="13631"/>
                                  </a:cubicBezTo>
                                  <a:close/>
                                  <a:moveTo>
                                    <a:pt x="3477" y="3925"/>
                                  </a:moveTo>
                                  <a:cubicBezTo>
                                    <a:pt x="3553" y="3925"/>
                                    <a:pt x="3553" y="3925"/>
                                    <a:pt x="3553" y="3925"/>
                                  </a:cubicBezTo>
                                  <a:cubicBezTo>
                                    <a:pt x="3704" y="3768"/>
                                    <a:pt x="3780" y="3590"/>
                                    <a:pt x="3951" y="3432"/>
                                  </a:cubicBezTo>
                                  <a:lnTo>
                                    <a:pt x="3951" y="3353"/>
                                  </a:lnTo>
                                  <a:cubicBezTo>
                                    <a:pt x="3875" y="3353"/>
                                    <a:pt x="3875" y="3275"/>
                                    <a:pt x="3799" y="3275"/>
                                  </a:cubicBezTo>
                                  <a:cubicBezTo>
                                    <a:pt x="3647" y="3432"/>
                                    <a:pt x="3477" y="3610"/>
                                    <a:pt x="3401" y="3847"/>
                                  </a:cubicBezTo>
                                  <a:lnTo>
                                    <a:pt x="3325" y="3847"/>
                                  </a:lnTo>
                                  <a:cubicBezTo>
                                    <a:pt x="3401" y="3925"/>
                                    <a:pt x="3401" y="3925"/>
                                    <a:pt x="3401" y="4004"/>
                                  </a:cubicBezTo>
                                  <a:cubicBezTo>
                                    <a:pt x="3382" y="4004"/>
                                    <a:pt x="3477" y="4004"/>
                                    <a:pt x="3477" y="3925"/>
                                  </a:cubicBezTo>
                                  <a:close/>
                                  <a:moveTo>
                                    <a:pt x="2128" y="11658"/>
                                  </a:moveTo>
                                  <a:cubicBezTo>
                                    <a:pt x="3154" y="12072"/>
                                    <a:pt x="3382" y="10514"/>
                                    <a:pt x="3704" y="10100"/>
                                  </a:cubicBezTo>
                                  <a:cubicBezTo>
                                    <a:pt x="3306" y="10435"/>
                                    <a:pt x="1900" y="10435"/>
                                    <a:pt x="2128" y="11481"/>
                                  </a:cubicBezTo>
                                  <a:cubicBezTo>
                                    <a:pt x="1653" y="10494"/>
                                    <a:pt x="475" y="11323"/>
                                    <a:pt x="0" y="11323"/>
                                  </a:cubicBezTo>
                                  <a:cubicBezTo>
                                    <a:pt x="475" y="11500"/>
                                    <a:pt x="1501" y="12644"/>
                                    <a:pt x="2128" y="11658"/>
                                  </a:cubicBezTo>
                                  <a:close/>
                                  <a:moveTo>
                                    <a:pt x="4008" y="3176"/>
                                  </a:moveTo>
                                  <a:cubicBezTo>
                                    <a:pt x="4084" y="4064"/>
                                    <a:pt x="5186" y="3669"/>
                                    <a:pt x="5585" y="3748"/>
                                  </a:cubicBezTo>
                                  <a:cubicBezTo>
                                    <a:pt x="5262" y="3590"/>
                                    <a:pt x="4730" y="2604"/>
                                    <a:pt x="4084" y="3097"/>
                                  </a:cubicBezTo>
                                  <a:cubicBezTo>
                                    <a:pt x="4635" y="2446"/>
                                    <a:pt x="3609" y="1874"/>
                                    <a:pt x="3458" y="1539"/>
                                  </a:cubicBezTo>
                                  <a:cubicBezTo>
                                    <a:pt x="3553" y="1953"/>
                                    <a:pt x="3154" y="3097"/>
                                    <a:pt x="4008" y="3176"/>
                                  </a:cubicBezTo>
                                  <a:close/>
                                  <a:moveTo>
                                    <a:pt x="1824" y="9962"/>
                                  </a:moveTo>
                                  <a:cubicBezTo>
                                    <a:pt x="1748" y="10041"/>
                                    <a:pt x="1748" y="10041"/>
                                    <a:pt x="1672" y="10041"/>
                                  </a:cubicBezTo>
                                  <a:cubicBezTo>
                                    <a:pt x="1748" y="10376"/>
                                    <a:pt x="1748" y="10692"/>
                                    <a:pt x="1824" y="11027"/>
                                  </a:cubicBezTo>
                                  <a:cubicBezTo>
                                    <a:pt x="1900" y="11027"/>
                                    <a:pt x="1900" y="11027"/>
                                    <a:pt x="1976" y="11106"/>
                                  </a:cubicBezTo>
                                  <a:cubicBezTo>
                                    <a:pt x="1976" y="11027"/>
                                    <a:pt x="2052" y="10948"/>
                                    <a:pt x="2052" y="10869"/>
                                  </a:cubicBezTo>
                                  <a:cubicBezTo>
                                    <a:pt x="1976" y="10632"/>
                                    <a:pt x="1976" y="10376"/>
                                    <a:pt x="1976" y="10060"/>
                                  </a:cubicBezTo>
                                  <a:cubicBezTo>
                                    <a:pt x="1900" y="10041"/>
                                    <a:pt x="1824" y="10041"/>
                                    <a:pt x="1824" y="9962"/>
                                  </a:cubicBezTo>
                                  <a:close/>
                                  <a:moveTo>
                                    <a:pt x="1653" y="7989"/>
                                  </a:moveTo>
                                  <a:lnTo>
                                    <a:pt x="1653" y="9212"/>
                                  </a:lnTo>
                                  <a:lnTo>
                                    <a:pt x="1729" y="9291"/>
                                  </a:lnTo>
                                  <a:cubicBezTo>
                                    <a:pt x="1729" y="9212"/>
                                    <a:pt x="1805" y="9212"/>
                                    <a:pt x="1881" y="9133"/>
                                  </a:cubicBezTo>
                                  <a:cubicBezTo>
                                    <a:pt x="1881" y="9054"/>
                                    <a:pt x="1881" y="9054"/>
                                    <a:pt x="1881" y="8975"/>
                                  </a:cubicBezTo>
                                  <a:cubicBezTo>
                                    <a:pt x="1881" y="8640"/>
                                    <a:pt x="1881" y="8324"/>
                                    <a:pt x="1957" y="8088"/>
                                  </a:cubicBezTo>
                                  <a:cubicBezTo>
                                    <a:pt x="1881" y="8009"/>
                                    <a:pt x="1881" y="8009"/>
                                    <a:pt x="1805" y="7930"/>
                                  </a:cubicBezTo>
                                  <a:cubicBezTo>
                                    <a:pt x="1824" y="7989"/>
                                    <a:pt x="1748" y="7989"/>
                                    <a:pt x="1653" y="7989"/>
                                  </a:cubicBezTo>
                                  <a:close/>
                                  <a:moveTo>
                                    <a:pt x="1824" y="7752"/>
                                  </a:moveTo>
                                  <a:cubicBezTo>
                                    <a:pt x="2451" y="8403"/>
                                    <a:pt x="3154" y="7417"/>
                                    <a:pt x="3477" y="7338"/>
                                  </a:cubicBezTo>
                                  <a:cubicBezTo>
                                    <a:pt x="3154" y="7338"/>
                                    <a:pt x="2147" y="6845"/>
                                    <a:pt x="1900" y="7575"/>
                                  </a:cubicBezTo>
                                  <a:cubicBezTo>
                                    <a:pt x="1900" y="6845"/>
                                    <a:pt x="798" y="6924"/>
                                    <a:pt x="494" y="6766"/>
                                  </a:cubicBezTo>
                                  <a:cubicBezTo>
                                    <a:pt x="798" y="7022"/>
                                    <a:pt x="1121" y="8167"/>
                                    <a:pt x="1824" y="77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318" name="Shape">
                            <a:extLst/>
                          </wps:cNvPr>
                          <wps:cNvSpPr/>
                          <wps:spPr>
                            <a:xfrm>
                              <a:off x="4563014" y="1986712"/>
                              <a:ext cx="516471" cy="5183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218" h="21554" extrusionOk="0">
                                  <a:moveTo>
                                    <a:pt x="6477" y="8826"/>
                                  </a:moveTo>
                                  <a:cubicBezTo>
                                    <a:pt x="4599" y="8245"/>
                                    <a:pt x="2356" y="6450"/>
                                    <a:pt x="1364" y="4549"/>
                                  </a:cubicBezTo>
                                  <a:cubicBezTo>
                                    <a:pt x="947" y="3756"/>
                                    <a:pt x="634" y="2700"/>
                                    <a:pt x="1208" y="1802"/>
                                  </a:cubicBezTo>
                                  <a:cubicBezTo>
                                    <a:pt x="1573" y="1221"/>
                                    <a:pt x="2042" y="957"/>
                                    <a:pt x="2564" y="905"/>
                                  </a:cubicBezTo>
                                  <a:cubicBezTo>
                                    <a:pt x="3295" y="852"/>
                                    <a:pt x="4025" y="1221"/>
                                    <a:pt x="4599" y="1644"/>
                                  </a:cubicBezTo>
                                  <a:cubicBezTo>
                                    <a:pt x="4547" y="1169"/>
                                    <a:pt x="4547" y="799"/>
                                    <a:pt x="4547" y="535"/>
                                  </a:cubicBezTo>
                                  <a:cubicBezTo>
                                    <a:pt x="3973" y="218"/>
                                    <a:pt x="3243" y="-46"/>
                                    <a:pt x="2512" y="7"/>
                                  </a:cubicBezTo>
                                  <a:cubicBezTo>
                                    <a:pt x="1677" y="60"/>
                                    <a:pt x="999" y="482"/>
                                    <a:pt x="477" y="1274"/>
                                  </a:cubicBezTo>
                                  <a:cubicBezTo>
                                    <a:pt x="-201" y="2225"/>
                                    <a:pt x="-149" y="3545"/>
                                    <a:pt x="582" y="4971"/>
                                  </a:cubicBezTo>
                                  <a:cubicBezTo>
                                    <a:pt x="1886" y="7506"/>
                                    <a:pt x="4964" y="9724"/>
                                    <a:pt x="7312" y="9935"/>
                                  </a:cubicBezTo>
                                  <a:cubicBezTo>
                                    <a:pt x="6999" y="9619"/>
                                    <a:pt x="6686" y="9249"/>
                                    <a:pt x="6477" y="8826"/>
                                  </a:cubicBezTo>
                                  <a:close/>
                                  <a:moveTo>
                                    <a:pt x="9451" y="11044"/>
                                  </a:moveTo>
                                  <a:cubicBezTo>
                                    <a:pt x="9660" y="12048"/>
                                    <a:pt x="10025" y="14266"/>
                                    <a:pt x="9295" y="16590"/>
                                  </a:cubicBezTo>
                                  <a:lnTo>
                                    <a:pt x="11903" y="16590"/>
                                  </a:lnTo>
                                  <a:cubicBezTo>
                                    <a:pt x="11173" y="14213"/>
                                    <a:pt x="11486" y="12048"/>
                                    <a:pt x="11747" y="11044"/>
                                  </a:cubicBezTo>
                                  <a:cubicBezTo>
                                    <a:pt x="16338" y="9671"/>
                                    <a:pt x="16286" y="165"/>
                                    <a:pt x="16286" y="165"/>
                                  </a:cubicBezTo>
                                  <a:lnTo>
                                    <a:pt x="4912" y="165"/>
                                  </a:lnTo>
                                  <a:cubicBezTo>
                                    <a:pt x="4912" y="165"/>
                                    <a:pt x="4860" y="9671"/>
                                    <a:pt x="9451" y="11044"/>
                                  </a:cubicBezTo>
                                  <a:close/>
                                  <a:moveTo>
                                    <a:pt x="7103" y="6872"/>
                                  </a:moveTo>
                                  <a:cubicBezTo>
                                    <a:pt x="6790" y="6080"/>
                                    <a:pt x="6634" y="5288"/>
                                    <a:pt x="6582" y="4654"/>
                                  </a:cubicBezTo>
                                  <a:cubicBezTo>
                                    <a:pt x="6582" y="4496"/>
                                    <a:pt x="6529" y="4337"/>
                                    <a:pt x="6529" y="4232"/>
                                  </a:cubicBezTo>
                                  <a:cubicBezTo>
                                    <a:pt x="6529" y="4126"/>
                                    <a:pt x="6529" y="4021"/>
                                    <a:pt x="6529" y="3915"/>
                                  </a:cubicBezTo>
                                  <a:cubicBezTo>
                                    <a:pt x="6529" y="3756"/>
                                    <a:pt x="6529" y="3651"/>
                                    <a:pt x="6529" y="3651"/>
                                  </a:cubicBezTo>
                                  <a:cubicBezTo>
                                    <a:pt x="6529" y="3651"/>
                                    <a:pt x="6582" y="3756"/>
                                    <a:pt x="6634" y="3915"/>
                                  </a:cubicBezTo>
                                  <a:cubicBezTo>
                                    <a:pt x="6686" y="4073"/>
                                    <a:pt x="6790" y="4337"/>
                                    <a:pt x="6895" y="4601"/>
                                  </a:cubicBezTo>
                                  <a:cubicBezTo>
                                    <a:pt x="6999" y="4865"/>
                                    <a:pt x="7103" y="5235"/>
                                    <a:pt x="7260" y="5605"/>
                                  </a:cubicBezTo>
                                  <a:cubicBezTo>
                                    <a:pt x="7312" y="5763"/>
                                    <a:pt x="7416" y="5975"/>
                                    <a:pt x="7469" y="6133"/>
                                  </a:cubicBezTo>
                                  <a:cubicBezTo>
                                    <a:pt x="7521" y="6291"/>
                                    <a:pt x="7625" y="6503"/>
                                    <a:pt x="7677" y="6714"/>
                                  </a:cubicBezTo>
                                  <a:cubicBezTo>
                                    <a:pt x="7729" y="6925"/>
                                    <a:pt x="7834" y="7084"/>
                                    <a:pt x="7886" y="7242"/>
                                  </a:cubicBezTo>
                                  <a:cubicBezTo>
                                    <a:pt x="7938" y="7348"/>
                                    <a:pt x="7990" y="7400"/>
                                    <a:pt x="7990" y="7506"/>
                                  </a:cubicBezTo>
                                  <a:cubicBezTo>
                                    <a:pt x="8043" y="7612"/>
                                    <a:pt x="8095" y="7665"/>
                                    <a:pt x="8095" y="7770"/>
                                  </a:cubicBezTo>
                                  <a:cubicBezTo>
                                    <a:pt x="8147" y="7929"/>
                                    <a:pt x="8251" y="8087"/>
                                    <a:pt x="8356" y="8245"/>
                                  </a:cubicBezTo>
                                  <a:cubicBezTo>
                                    <a:pt x="8460" y="8404"/>
                                    <a:pt x="8512" y="8510"/>
                                    <a:pt x="8616" y="8668"/>
                                  </a:cubicBezTo>
                                  <a:cubicBezTo>
                                    <a:pt x="8721" y="8774"/>
                                    <a:pt x="8773" y="8932"/>
                                    <a:pt x="8825" y="8985"/>
                                  </a:cubicBezTo>
                                  <a:cubicBezTo>
                                    <a:pt x="8877" y="9090"/>
                                    <a:pt x="8982" y="9196"/>
                                    <a:pt x="9034" y="9249"/>
                                  </a:cubicBezTo>
                                  <a:cubicBezTo>
                                    <a:pt x="9138" y="9407"/>
                                    <a:pt x="9190" y="9460"/>
                                    <a:pt x="9190" y="9460"/>
                                  </a:cubicBezTo>
                                  <a:cubicBezTo>
                                    <a:pt x="9190" y="9460"/>
                                    <a:pt x="9086" y="9407"/>
                                    <a:pt x="8930" y="9302"/>
                                  </a:cubicBezTo>
                                  <a:cubicBezTo>
                                    <a:pt x="8825" y="9249"/>
                                    <a:pt x="8773" y="9196"/>
                                    <a:pt x="8669" y="9090"/>
                                  </a:cubicBezTo>
                                  <a:cubicBezTo>
                                    <a:pt x="8564" y="9038"/>
                                    <a:pt x="8460" y="8932"/>
                                    <a:pt x="8356" y="8826"/>
                                  </a:cubicBezTo>
                                  <a:cubicBezTo>
                                    <a:pt x="8251" y="8721"/>
                                    <a:pt x="8147" y="8562"/>
                                    <a:pt x="7990" y="8457"/>
                                  </a:cubicBezTo>
                                  <a:cubicBezTo>
                                    <a:pt x="7886" y="8298"/>
                                    <a:pt x="7782" y="8140"/>
                                    <a:pt x="7677" y="7981"/>
                                  </a:cubicBezTo>
                                  <a:cubicBezTo>
                                    <a:pt x="7573" y="7823"/>
                                    <a:pt x="7469" y="7612"/>
                                    <a:pt x="7364" y="7453"/>
                                  </a:cubicBezTo>
                                  <a:cubicBezTo>
                                    <a:pt x="7312" y="7295"/>
                                    <a:pt x="7208" y="7084"/>
                                    <a:pt x="7103" y="6872"/>
                                  </a:cubicBezTo>
                                  <a:close/>
                                  <a:moveTo>
                                    <a:pt x="5486" y="21554"/>
                                  </a:moveTo>
                                  <a:lnTo>
                                    <a:pt x="15712" y="21554"/>
                                  </a:lnTo>
                                  <a:lnTo>
                                    <a:pt x="15712" y="16959"/>
                                  </a:lnTo>
                                  <a:lnTo>
                                    <a:pt x="5486" y="16959"/>
                                  </a:lnTo>
                                  <a:lnTo>
                                    <a:pt x="5486" y="21554"/>
                                  </a:lnTo>
                                  <a:close/>
                                  <a:moveTo>
                                    <a:pt x="7469" y="18174"/>
                                  </a:moveTo>
                                  <a:lnTo>
                                    <a:pt x="13729" y="18174"/>
                                  </a:lnTo>
                                  <a:lnTo>
                                    <a:pt x="13729" y="20392"/>
                                  </a:lnTo>
                                  <a:lnTo>
                                    <a:pt x="7469" y="20392"/>
                                  </a:lnTo>
                                  <a:lnTo>
                                    <a:pt x="7469" y="18174"/>
                                  </a:lnTo>
                                  <a:close/>
                                  <a:moveTo>
                                    <a:pt x="20721" y="1274"/>
                                  </a:moveTo>
                                  <a:cubicBezTo>
                                    <a:pt x="20199" y="482"/>
                                    <a:pt x="19469" y="60"/>
                                    <a:pt x="18686" y="7"/>
                                  </a:cubicBezTo>
                                  <a:cubicBezTo>
                                    <a:pt x="17955" y="-46"/>
                                    <a:pt x="17277" y="218"/>
                                    <a:pt x="16651" y="535"/>
                                  </a:cubicBezTo>
                                  <a:cubicBezTo>
                                    <a:pt x="16651" y="799"/>
                                    <a:pt x="16651" y="1169"/>
                                    <a:pt x="16599" y="1644"/>
                                  </a:cubicBezTo>
                                  <a:cubicBezTo>
                                    <a:pt x="17173" y="1221"/>
                                    <a:pt x="17955" y="852"/>
                                    <a:pt x="18634" y="905"/>
                                  </a:cubicBezTo>
                                  <a:cubicBezTo>
                                    <a:pt x="19156" y="957"/>
                                    <a:pt x="19625" y="1221"/>
                                    <a:pt x="19990" y="1802"/>
                                  </a:cubicBezTo>
                                  <a:cubicBezTo>
                                    <a:pt x="20564" y="2647"/>
                                    <a:pt x="20251" y="3756"/>
                                    <a:pt x="19834" y="4549"/>
                                  </a:cubicBezTo>
                                  <a:cubicBezTo>
                                    <a:pt x="18842" y="6450"/>
                                    <a:pt x="16599" y="8245"/>
                                    <a:pt x="14721" y="8826"/>
                                  </a:cubicBezTo>
                                  <a:cubicBezTo>
                                    <a:pt x="14460" y="9249"/>
                                    <a:pt x="14199" y="9619"/>
                                    <a:pt x="13886" y="9935"/>
                                  </a:cubicBezTo>
                                  <a:cubicBezTo>
                                    <a:pt x="16234" y="9777"/>
                                    <a:pt x="19312" y="7506"/>
                                    <a:pt x="20616" y="4971"/>
                                  </a:cubicBezTo>
                                  <a:cubicBezTo>
                                    <a:pt x="21399" y="3598"/>
                                    <a:pt x="21399" y="2278"/>
                                    <a:pt x="20721" y="12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319" name="White circle - upper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5300" y="1"/>
                            <a:ext cx="1733550" cy="1123950"/>
                          </a:xfrm>
                          <a:custGeom>
                            <a:avLst/>
                            <a:gdLst>
                              <a:gd name="T0" fmla="*/ 1086 w 1092"/>
                              <a:gd name="T1" fmla="*/ 74 h 708"/>
                              <a:gd name="T2" fmla="*/ 1072 w 1092"/>
                              <a:gd name="T3" fmla="*/ 16 h 708"/>
                              <a:gd name="T4" fmla="*/ 24 w 1092"/>
                              <a:gd name="T5" fmla="*/ 0 h 708"/>
                              <a:gd name="T6" fmla="*/ 12 w 1092"/>
                              <a:gd name="T7" fmla="*/ 44 h 708"/>
                              <a:gd name="T8" fmla="*/ 4 w 1092"/>
                              <a:gd name="T9" fmla="*/ 102 h 708"/>
                              <a:gd name="T10" fmla="*/ 0 w 1092"/>
                              <a:gd name="T11" fmla="*/ 162 h 708"/>
                              <a:gd name="T12" fmla="*/ 4 w 1092"/>
                              <a:gd name="T13" fmla="*/ 220 h 708"/>
                              <a:gd name="T14" fmla="*/ 12 w 1092"/>
                              <a:gd name="T15" fmla="*/ 278 h 708"/>
                              <a:gd name="T16" fmla="*/ 28 w 1092"/>
                              <a:gd name="T17" fmla="*/ 334 h 708"/>
                              <a:gd name="T18" fmla="*/ 48 w 1092"/>
                              <a:gd name="T19" fmla="*/ 388 h 708"/>
                              <a:gd name="T20" fmla="*/ 74 w 1092"/>
                              <a:gd name="T21" fmla="*/ 438 h 708"/>
                              <a:gd name="T22" fmla="*/ 106 w 1092"/>
                              <a:gd name="T23" fmla="*/ 484 h 708"/>
                              <a:gd name="T24" fmla="*/ 140 w 1092"/>
                              <a:gd name="T25" fmla="*/ 528 h 708"/>
                              <a:gd name="T26" fmla="*/ 180 w 1092"/>
                              <a:gd name="T27" fmla="*/ 568 h 708"/>
                              <a:gd name="T28" fmla="*/ 224 w 1092"/>
                              <a:gd name="T29" fmla="*/ 602 h 708"/>
                              <a:gd name="T30" fmla="*/ 270 w 1092"/>
                              <a:gd name="T31" fmla="*/ 634 h 708"/>
                              <a:gd name="T32" fmla="*/ 320 w 1092"/>
                              <a:gd name="T33" fmla="*/ 660 h 708"/>
                              <a:gd name="T34" fmla="*/ 374 w 1092"/>
                              <a:gd name="T35" fmla="*/ 680 h 708"/>
                              <a:gd name="T36" fmla="*/ 428 w 1092"/>
                              <a:gd name="T37" fmla="*/ 696 h 708"/>
                              <a:gd name="T38" fmla="*/ 486 w 1092"/>
                              <a:gd name="T39" fmla="*/ 706 h 708"/>
                              <a:gd name="T40" fmla="*/ 546 w 1092"/>
                              <a:gd name="T41" fmla="*/ 708 h 708"/>
                              <a:gd name="T42" fmla="*/ 606 w 1092"/>
                              <a:gd name="T43" fmla="*/ 706 h 708"/>
                              <a:gd name="T44" fmla="*/ 664 w 1092"/>
                              <a:gd name="T45" fmla="*/ 696 h 708"/>
                              <a:gd name="T46" fmla="*/ 718 w 1092"/>
                              <a:gd name="T47" fmla="*/ 680 h 708"/>
                              <a:gd name="T48" fmla="*/ 772 w 1092"/>
                              <a:gd name="T49" fmla="*/ 660 h 708"/>
                              <a:gd name="T50" fmla="*/ 822 w 1092"/>
                              <a:gd name="T51" fmla="*/ 634 h 708"/>
                              <a:gd name="T52" fmla="*/ 868 w 1092"/>
                              <a:gd name="T53" fmla="*/ 602 h 708"/>
                              <a:gd name="T54" fmla="*/ 912 w 1092"/>
                              <a:gd name="T55" fmla="*/ 568 h 708"/>
                              <a:gd name="T56" fmla="*/ 952 w 1092"/>
                              <a:gd name="T57" fmla="*/ 528 h 708"/>
                              <a:gd name="T58" fmla="*/ 986 w 1092"/>
                              <a:gd name="T59" fmla="*/ 484 h 708"/>
                              <a:gd name="T60" fmla="*/ 1018 w 1092"/>
                              <a:gd name="T61" fmla="*/ 438 h 708"/>
                              <a:gd name="T62" fmla="*/ 1044 w 1092"/>
                              <a:gd name="T63" fmla="*/ 388 h 708"/>
                              <a:gd name="T64" fmla="*/ 1064 w 1092"/>
                              <a:gd name="T65" fmla="*/ 334 h 708"/>
                              <a:gd name="T66" fmla="*/ 1080 w 1092"/>
                              <a:gd name="T67" fmla="*/ 278 h 708"/>
                              <a:gd name="T68" fmla="*/ 1090 w 1092"/>
                              <a:gd name="T69" fmla="*/ 220 h 708"/>
                              <a:gd name="T70" fmla="*/ 1092 w 1092"/>
                              <a:gd name="T71" fmla="*/ 162 h 708"/>
                              <a:gd name="T72" fmla="*/ 1090 w 1092"/>
                              <a:gd name="T73" fmla="*/ 102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2" h="708">
                                <a:moveTo>
                                  <a:pt x="1090" y="102"/>
                                </a:moveTo>
                                <a:lnTo>
                                  <a:pt x="1086" y="74"/>
                                </a:lnTo>
                                <a:lnTo>
                                  <a:pt x="1080" y="44"/>
                                </a:lnTo>
                                <a:lnTo>
                                  <a:pt x="1072" y="16"/>
                                </a:lnTo>
                                <a:lnTo>
                                  <a:pt x="1068" y="0"/>
                                </a:lnTo>
                                <a:lnTo>
                                  <a:pt x="24" y="0"/>
                                </a:lnTo>
                                <a:lnTo>
                                  <a:pt x="20" y="16"/>
                                </a:lnTo>
                                <a:lnTo>
                                  <a:pt x="12" y="44"/>
                                </a:lnTo>
                                <a:lnTo>
                                  <a:pt x="6" y="74"/>
                                </a:lnTo>
                                <a:lnTo>
                                  <a:pt x="4" y="102"/>
                                </a:lnTo>
                                <a:lnTo>
                                  <a:pt x="0" y="132"/>
                                </a:lnTo>
                                <a:lnTo>
                                  <a:pt x="0" y="162"/>
                                </a:lnTo>
                                <a:lnTo>
                                  <a:pt x="0" y="192"/>
                                </a:lnTo>
                                <a:lnTo>
                                  <a:pt x="4" y="220"/>
                                </a:lnTo>
                                <a:lnTo>
                                  <a:pt x="6" y="250"/>
                                </a:lnTo>
                                <a:lnTo>
                                  <a:pt x="12" y="278"/>
                                </a:lnTo>
                                <a:lnTo>
                                  <a:pt x="20" y="306"/>
                                </a:lnTo>
                                <a:lnTo>
                                  <a:pt x="28" y="334"/>
                                </a:lnTo>
                                <a:lnTo>
                                  <a:pt x="38" y="362"/>
                                </a:lnTo>
                                <a:lnTo>
                                  <a:pt x="48" y="388"/>
                                </a:lnTo>
                                <a:lnTo>
                                  <a:pt x="60" y="412"/>
                                </a:lnTo>
                                <a:lnTo>
                                  <a:pt x="74" y="438"/>
                                </a:lnTo>
                                <a:lnTo>
                                  <a:pt x="90" y="462"/>
                                </a:lnTo>
                                <a:lnTo>
                                  <a:pt x="106" y="484"/>
                                </a:lnTo>
                                <a:lnTo>
                                  <a:pt x="122" y="506"/>
                                </a:lnTo>
                                <a:lnTo>
                                  <a:pt x="140" y="528"/>
                                </a:lnTo>
                                <a:lnTo>
                                  <a:pt x="160" y="548"/>
                                </a:lnTo>
                                <a:lnTo>
                                  <a:pt x="180" y="568"/>
                                </a:lnTo>
                                <a:lnTo>
                                  <a:pt x="202" y="586"/>
                                </a:lnTo>
                                <a:lnTo>
                                  <a:pt x="224" y="602"/>
                                </a:lnTo>
                                <a:lnTo>
                                  <a:pt x="246" y="618"/>
                                </a:lnTo>
                                <a:lnTo>
                                  <a:pt x="270" y="634"/>
                                </a:lnTo>
                                <a:lnTo>
                                  <a:pt x="294" y="648"/>
                                </a:lnTo>
                                <a:lnTo>
                                  <a:pt x="320" y="660"/>
                                </a:lnTo>
                                <a:lnTo>
                                  <a:pt x="346" y="670"/>
                                </a:lnTo>
                                <a:lnTo>
                                  <a:pt x="374" y="680"/>
                                </a:lnTo>
                                <a:lnTo>
                                  <a:pt x="400" y="688"/>
                                </a:lnTo>
                                <a:lnTo>
                                  <a:pt x="428" y="696"/>
                                </a:lnTo>
                                <a:lnTo>
                                  <a:pt x="458" y="702"/>
                                </a:lnTo>
                                <a:lnTo>
                                  <a:pt x="486" y="706"/>
                                </a:lnTo>
                                <a:lnTo>
                                  <a:pt x="516" y="708"/>
                                </a:lnTo>
                                <a:lnTo>
                                  <a:pt x="546" y="708"/>
                                </a:lnTo>
                                <a:lnTo>
                                  <a:pt x="576" y="708"/>
                                </a:lnTo>
                                <a:lnTo>
                                  <a:pt x="606" y="706"/>
                                </a:lnTo>
                                <a:lnTo>
                                  <a:pt x="634" y="702"/>
                                </a:lnTo>
                                <a:lnTo>
                                  <a:pt x="664" y="696"/>
                                </a:lnTo>
                                <a:lnTo>
                                  <a:pt x="692" y="688"/>
                                </a:lnTo>
                                <a:lnTo>
                                  <a:pt x="718" y="680"/>
                                </a:lnTo>
                                <a:lnTo>
                                  <a:pt x="746" y="670"/>
                                </a:lnTo>
                                <a:lnTo>
                                  <a:pt x="772" y="660"/>
                                </a:lnTo>
                                <a:lnTo>
                                  <a:pt x="798" y="648"/>
                                </a:lnTo>
                                <a:lnTo>
                                  <a:pt x="822" y="634"/>
                                </a:lnTo>
                                <a:lnTo>
                                  <a:pt x="846" y="618"/>
                                </a:lnTo>
                                <a:lnTo>
                                  <a:pt x="868" y="602"/>
                                </a:lnTo>
                                <a:lnTo>
                                  <a:pt x="890" y="586"/>
                                </a:lnTo>
                                <a:lnTo>
                                  <a:pt x="912" y="568"/>
                                </a:lnTo>
                                <a:lnTo>
                                  <a:pt x="932" y="548"/>
                                </a:lnTo>
                                <a:lnTo>
                                  <a:pt x="952" y="528"/>
                                </a:lnTo>
                                <a:lnTo>
                                  <a:pt x="970" y="506"/>
                                </a:lnTo>
                                <a:lnTo>
                                  <a:pt x="986" y="484"/>
                                </a:lnTo>
                                <a:lnTo>
                                  <a:pt x="1002" y="462"/>
                                </a:lnTo>
                                <a:lnTo>
                                  <a:pt x="1018" y="438"/>
                                </a:lnTo>
                                <a:lnTo>
                                  <a:pt x="1032" y="412"/>
                                </a:lnTo>
                                <a:lnTo>
                                  <a:pt x="1044" y="388"/>
                                </a:lnTo>
                                <a:lnTo>
                                  <a:pt x="1054" y="362"/>
                                </a:lnTo>
                                <a:lnTo>
                                  <a:pt x="1064" y="334"/>
                                </a:lnTo>
                                <a:lnTo>
                                  <a:pt x="1072" y="306"/>
                                </a:lnTo>
                                <a:lnTo>
                                  <a:pt x="1080" y="278"/>
                                </a:lnTo>
                                <a:lnTo>
                                  <a:pt x="1086" y="250"/>
                                </a:lnTo>
                                <a:lnTo>
                                  <a:pt x="1090" y="220"/>
                                </a:lnTo>
                                <a:lnTo>
                                  <a:pt x="1092" y="192"/>
                                </a:lnTo>
                                <a:lnTo>
                                  <a:pt x="1092" y="162"/>
                                </a:lnTo>
                                <a:lnTo>
                                  <a:pt x="1092" y="132"/>
                                </a:lnTo>
                                <a:lnTo>
                                  <a:pt x="109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6" name="White circle -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8491764" y="1225551"/>
                            <a:ext cx="1123950" cy="1712913"/>
                          </a:xfrm>
                          <a:custGeom>
                            <a:avLst/>
                            <a:gdLst>
                              <a:gd name="T0" fmla="*/ 538 w 708"/>
                              <a:gd name="T1" fmla="*/ 0 h 1079"/>
                              <a:gd name="T2" fmla="*/ 484 w 708"/>
                              <a:gd name="T3" fmla="*/ 4 h 1079"/>
                              <a:gd name="T4" fmla="*/ 430 w 708"/>
                              <a:gd name="T5" fmla="*/ 12 h 1079"/>
                              <a:gd name="T6" fmla="*/ 378 w 708"/>
                              <a:gd name="T7" fmla="*/ 24 h 1079"/>
                              <a:gd name="T8" fmla="*/ 328 w 708"/>
                              <a:gd name="T9" fmla="*/ 44 h 1079"/>
                              <a:gd name="T10" fmla="*/ 282 w 708"/>
                              <a:gd name="T11" fmla="*/ 66 h 1079"/>
                              <a:gd name="T12" fmla="*/ 236 w 708"/>
                              <a:gd name="T13" fmla="*/ 92 h 1079"/>
                              <a:gd name="T14" fmla="*/ 196 w 708"/>
                              <a:gd name="T15" fmla="*/ 124 h 1079"/>
                              <a:gd name="T16" fmla="*/ 158 w 708"/>
                              <a:gd name="T17" fmla="*/ 158 h 1079"/>
                              <a:gd name="T18" fmla="*/ 122 w 708"/>
                              <a:gd name="T19" fmla="*/ 198 h 1079"/>
                              <a:gd name="T20" fmla="*/ 92 w 708"/>
                              <a:gd name="T21" fmla="*/ 238 h 1079"/>
                              <a:gd name="T22" fmla="*/ 64 w 708"/>
                              <a:gd name="T23" fmla="*/ 284 h 1079"/>
                              <a:gd name="T24" fmla="*/ 42 w 708"/>
                              <a:gd name="T25" fmla="*/ 330 h 1079"/>
                              <a:gd name="T26" fmla="*/ 24 w 708"/>
                              <a:gd name="T27" fmla="*/ 380 h 1079"/>
                              <a:gd name="T28" fmla="*/ 10 w 708"/>
                              <a:gd name="T29" fmla="*/ 431 h 1079"/>
                              <a:gd name="T30" fmla="*/ 2 w 708"/>
                              <a:gd name="T31" fmla="*/ 485 h 1079"/>
                              <a:gd name="T32" fmla="*/ 0 w 708"/>
                              <a:gd name="T33" fmla="*/ 539 h 1079"/>
                              <a:gd name="T34" fmla="*/ 0 w 708"/>
                              <a:gd name="T35" fmla="*/ 567 h 1079"/>
                              <a:gd name="T36" fmla="*/ 6 w 708"/>
                              <a:gd name="T37" fmla="*/ 621 h 1079"/>
                              <a:gd name="T38" fmla="*/ 16 w 708"/>
                              <a:gd name="T39" fmla="*/ 675 h 1079"/>
                              <a:gd name="T40" fmla="*/ 32 w 708"/>
                              <a:gd name="T41" fmla="*/ 725 h 1079"/>
                              <a:gd name="T42" fmla="*/ 52 w 708"/>
                              <a:gd name="T43" fmla="*/ 773 h 1079"/>
                              <a:gd name="T44" fmla="*/ 78 w 708"/>
                              <a:gd name="T45" fmla="*/ 819 h 1079"/>
                              <a:gd name="T46" fmla="*/ 106 w 708"/>
                              <a:gd name="T47" fmla="*/ 861 h 1079"/>
                              <a:gd name="T48" fmla="*/ 140 w 708"/>
                              <a:gd name="T49" fmla="*/ 901 h 1079"/>
                              <a:gd name="T50" fmla="*/ 176 w 708"/>
                              <a:gd name="T51" fmla="*/ 939 h 1079"/>
                              <a:gd name="T52" fmla="*/ 216 w 708"/>
                              <a:gd name="T53" fmla="*/ 971 h 1079"/>
                              <a:gd name="T54" fmla="*/ 258 w 708"/>
                              <a:gd name="T55" fmla="*/ 1001 h 1079"/>
                              <a:gd name="T56" fmla="*/ 304 w 708"/>
                              <a:gd name="T57" fmla="*/ 1025 h 1079"/>
                              <a:gd name="T58" fmla="*/ 354 w 708"/>
                              <a:gd name="T59" fmla="*/ 1045 h 1079"/>
                              <a:gd name="T60" fmla="*/ 404 w 708"/>
                              <a:gd name="T61" fmla="*/ 1061 h 1079"/>
                              <a:gd name="T62" fmla="*/ 456 w 708"/>
                              <a:gd name="T63" fmla="*/ 1073 h 1079"/>
                              <a:gd name="T64" fmla="*/ 510 w 708"/>
                              <a:gd name="T65" fmla="*/ 1079 h 1079"/>
                              <a:gd name="T66" fmla="*/ 538 w 708"/>
                              <a:gd name="T67" fmla="*/ 1079 h 1079"/>
                              <a:gd name="T68" fmla="*/ 626 w 708"/>
                              <a:gd name="T69" fmla="*/ 1071 h 1079"/>
                              <a:gd name="T70" fmla="*/ 708 w 708"/>
                              <a:gd name="T71" fmla="*/ 1051 h 1079"/>
                              <a:gd name="T72" fmla="*/ 708 w 708"/>
                              <a:gd name="T73" fmla="*/ 28 h 1079"/>
                              <a:gd name="T74" fmla="*/ 626 w 708"/>
                              <a:gd name="T75" fmla="*/ 8 h 1079"/>
                              <a:gd name="T76" fmla="*/ 538 w 708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08" h="1079">
                                <a:moveTo>
                                  <a:pt x="538" y="0"/>
                                </a:moveTo>
                                <a:lnTo>
                                  <a:pt x="538" y="0"/>
                                </a:lnTo>
                                <a:lnTo>
                                  <a:pt x="510" y="2"/>
                                </a:lnTo>
                                <a:lnTo>
                                  <a:pt x="484" y="4"/>
                                </a:lnTo>
                                <a:lnTo>
                                  <a:pt x="456" y="6"/>
                                </a:lnTo>
                                <a:lnTo>
                                  <a:pt x="430" y="12"/>
                                </a:lnTo>
                                <a:lnTo>
                                  <a:pt x="404" y="18"/>
                                </a:lnTo>
                                <a:lnTo>
                                  <a:pt x="378" y="24"/>
                                </a:lnTo>
                                <a:lnTo>
                                  <a:pt x="354" y="34"/>
                                </a:lnTo>
                                <a:lnTo>
                                  <a:pt x="328" y="44"/>
                                </a:lnTo>
                                <a:lnTo>
                                  <a:pt x="304" y="54"/>
                                </a:lnTo>
                                <a:lnTo>
                                  <a:pt x="282" y="66"/>
                                </a:lnTo>
                                <a:lnTo>
                                  <a:pt x="258" y="78"/>
                                </a:lnTo>
                                <a:lnTo>
                                  <a:pt x="236" y="92"/>
                                </a:lnTo>
                                <a:lnTo>
                                  <a:pt x="216" y="108"/>
                                </a:lnTo>
                                <a:lnTo>
                                  <a:pt x="196" y="124"/>
                                </a:lnTo>
                                <a:lnTo>
                                  <a:pt x="176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0" y="178"/>
                                </a:lnTo>
                                <a:lnTo>
                                  <a:pt x="122" y="198"/>
                                </a:lnTo>
                                <a:lnTo>
                                  <a:pt x="106" y="218"/>
                                </a:lnTo>
                                <a:lnTo>
                                  <a:pt x="92" y="238"/>
                                </a:lnTo>
                                <a:lnTo>
                                  <a:pt x="78" y="260"/>
                                </a:lnTo>
                                <a:lnTo>
                                  <a:pt x="64" y="284"/>
                                </a:lnTo>
                                <a:lnTo>
                                  <a:pt x="52" y="306"/>
                                </a:lnTo>
                                <a:lnTo>
                                  <a:pt x="42" y="330"/>
                                </a:lnTo>
                                <a:lnTo>
                                  <a:pt x="32" y="354"/>
                                </a:lnTo>
                                <a:lnTo>
                                  <a:pt x="24" y="380"/>
                                </a:lnTo>
                                <a:lnTo>
                                  <a:pt x="16" y="405"/>
                                </a:lnTo>
                                <a:lnTo>
                                  <a:pt x="10" y="431"/>
                                </a:lnTo>
                                <a:lnTo>
                                  <a:pt x="6" y="457"/>
                                </a:lnTo>
                                <a:lnTo>
                                  <a:pt x="2" y="485"/>
                                </a:lnTo>
                                <a:lnTo>
                                  <a:pt x="0" y="511"/>
                                </a:lnTo>
                                <a:lnTo>
                                  <a:pt x="0" y="539"/>
                                </a:lnTo>
                                <a:lnTo>
                                  <a:pt x="0" y="539"/>
                                </a:lnTo>
                                <a:lnTo>
                                  <a:pt x="0" y="567"/>
                                </a:lnTo>
                                <a:lnTo>
                                  <a:pt x="2" y="595"/>
                                </a:lnTo>
                                <a:lnTo>
                                  <a:pt x="6" y="621"/>
                                </a:lnTo>
                                <a:lnTo>
                                  <a:pt x="10" y="647"/>
                                </a:lnTo>
                                <a:lnTo>
                                  <a:pt x="16" y="675"/>
                                </a:lnTo>
                                <a:lnTo>
                                  <a:pt x="24" y="699"/>
                                </a:lnTo>
                                <a:lnTo>
                                  <a:pt x="32" y="725"/>
                                </a:lnTo>
                                <a:lnTo>
                                  <a:pt x="42" y="749"/>
                                </a:lnTo>
                                <a:lnTo>
                                  <a:pt x="52" y="773"/>
                                </a:lnTo>
                                <a:lnTo>
                                  <a:pt x="64" y="797"/>
                                </a:lnTo>
                                <a:lnTo>
                                  <a:pt x="78" y="819"/>
                                </a:lnTo>
                                <a:lnTo>
                                  <a:pt x="92" y="841"/>
                                </a:lnTo>
                                <a:lnTo>
                                  <a:pt x="106" y="861"/>
                                </a:lnTo>
                                <a:lnTo>
                                  <a:pt x="122" y="883"/>
                                </a:lnTo>
                                <a:lnTo>
                                  <a:pt x="140" y="901"/>
                                </a:lnTo>
                                <a:lnTo>
                                  <a:pt x="158" y="921"/>
                                </a:lnTo>
                                <a:lnTo>
                                  <a:pt x="176" y="939"/>
                                </a:lnTo>
                                <a:lnTo>
                                  <a:pt x="196" y="955"/>
                                </a:lnTo>
                                <a:lnTo>
                                  <a:pt x="216" y="971"/>
                                </a:lnTo>
                                <a:lnTo>
                                  <a:pt x="236" y="987"/>
                                </a:lnTo>
                                <a:lnTo>
                                  <a:pt x="258" y="1001"/>
                                </a:lnTo>
                                <a:lnTo>
                                  <a:pt x="282" y="1013"/>
                                </a:lnTo>
                                <a:lnTo>
                                  <a:pt x="304" y="1025"/>
                                </a:lnTo>
                                <a:lnTo>
                                  <a:pt x="328" y="1037"/>
                                </a:lnTo>
                                <a:lnTo>
                                  <a:pt x="354" y="1045"/>
                                </a:lnTo>
                                <a:lnTo>
                                  <a:pt x="378" y="1055"/>
                                </a:lnTo>
                                <a:lnTo>
                                  <a:pt x="404" y="1061"/>
                                </a:lnTo>
                                <a:lnTo>
                                  <a:pt x="430" y="1067"/>
                                </a:lnTo>
                                <a:lnTo>
                                  <a:pt x="456" y="1073"/>
                                </a:lnTo>
                                <a:lnTo>
                                  <a:pt x="484" y="1075"/>
                                </a:lnTo>
                                <a:lnTo>
                                  <a:pt x="510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82" y="1077"/>
                                </a:lnTo>
                                <a:lnTo>
                                  <a:pt x="626" y="1071"/>
                                </a:lnTo>
                                <a:lnTo>
                                  <a:pt x="668" y="1063"/>
                                </a:lnTo>
                                <a:lnTo>
                                  <a:pt x="708" y="1051"/>
                                </a:lnTo>
                                <a:lnTo>
                                  <a:pt x="708" y="28"/>
                                </a:lnTo>
                                <a:lnTo>
                                  <a:pt x="708" y="28"/>
                                </a:lnTo>
                                <a:lnTo>
                                  <a:pt x="668" y="16"/>
                                </a:lnTo>
                                <a:lnTo>
                                  <a:pt x="626" y="8"/>
                                </a:lnTo>
                                <a:lnTo>
                                  <a:pt x="582" y="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7" name="White circle -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4094164"/>
                            <a:ext cx="1066800" cy="1712913"/>
                          </a:xfrm>
                          <a:custGeom>
                            <a:avLst/>
                            <a:gdLst>
                              <a:gd name="T0" fmla="*/ 132 w 672"/>
                              <a:gd name="T1" fmla="*/ 0 h 1079"/>
                              <a:gd name="T2" fmla="*/ 66 w 672"/>
                              <a:gd name="T3" fmla="*/ 4 h 1079"/>
                              <a:gd name="T4" fmla="*/ 0 w 672"/>
                              <a:gd name="T5" fmla="*/ 16 h 1079"/>
                              <a:gd name="T6" fmla="*/ 0 w 672"/>
                              <a:gd name="T7" fmla="*/ 1061 h 1079"/>
                              <a:gd name="T8" fmla="*/ 66 w 672"/>
                              <a:gd name="T9" fmla="*/ 1075 h 1079"/>
                              <a:gd name="T10" fmla="*/ 132 w 672"/>
                              <a:gd name="T11" fmla="*/ 1079 h 1079"/>
                              <a:gd name="T12" fmla="*/ 160 w 672"/>
                              <a:gd name="T13" fmla="*/ 1077 h 1079"/>
                              <a:gd name="T14" fmla="*/ 216 w 672"/>
                              <a:gd name="T15" fmla="*/ 1073 h 1079"/>
                              <a:gd name="T16" fmla="*/ 268 w 672"/>
                              <a:gd name="T17" fmla="*/ 1061 h 1079"/>
                              <a:gd name="T18" fmla="*/ 318 w 672"/>
                              <a:gd name="T19" fmla="*/ 1045 h 1079"/>
                              <a:gd name="T20" fmla="*/ 366 w 672"/>
                              <a:gd name="T21" fmla="*/ 1025 h 1079"/>
                              <a:gd name="T22" fmla="*/ 412 w 672"/>
                              <a:gd name="T23" fmla="*/ 1001 h 1079"/>
                              <a:gd name="T24" fmla="*/ 456 w 672"/>
                              <a:gd name="T25" fmla="*/ 971 h 1079"/>
                              <a:gd name="T26" fmla="*/ 496 w 672"/>
                              <a:gd name="T27" fmla="*/ 939 h 1079"/>
                              <a:gd name="T28" fmla="*/ 532 w 672"/>
                              <a:gd name="T29" fmla="*/ 901 h 1079"/>
                              <a:gd name="T30" fmla="*/ 566 w 672"/>
                              <a:gd name="T31" fmla="*/ 862 h 1079"/>
                              <a:gd name="T32" fmla="*/ 594 w 672"/>
                              <a:gd name="T33" fmla="*/ 820 h 1079"/>
                              <a:gd name="T34" fmla="*/ 620 w 672"/>
                              <a:gd name="T35" fmla="*/ 774 h 1079"/>
                              <a:gd name="T36" fmla="*/ 640 w 672"/>
                              <a:gd name="T37" fmla="*/ 726 h 1079"/>
                              <a:gd name="T38" fmla="*/ 656 w 672"/>
                              <a:gd name="T39" fmla="*/ 674 h 1079"/>
                              <a:gd name="T40" fmla="*/ 666 w 672"/>
                              <a:gd name="T41" fmla="*/ 622 h 1079"/>
                              <a:gd name="T42" fmla="*/ 672 w 672"/>
                              <a:gd name="T43" fmla="*/ 568 h 1079"/>
                              <a:gd name="T44" fmla="*/ 672 w 672"/>
                              <a:gd name="T45" fmla="*/ 540 h 1079"/>
                              <a:gd name="T46" fmla="*/ 670 w 672"/>
                              <a:gd name="T47" fmla="*/ 484 h 1079"/>
                              <a:gd name="T48" fmla="*/ 662 w 672"/>
                              <a:gd name="T49" fmla="*/ 430 h 1079"/>
                              <a:gd name="T50" fmla="*/ 648 w 672"/>
                              <a:gd name="T51" fmla="*/ 378 h 1079"/>
                              <a:gd name="T52" fmla="*/ 630 w 672"/>
                              <a:gd name="T53" fmla="*/ 330 h 1079"/>
                              <a:gd name="T54" fmla="*/ 608 w 672"/>
                              <a:gd name="T55" fmla="*/ 282 h 1079"/>
                              <a:gd name="T56" fmla="*/ 580 w 672"/>
                              <a:gd name="T57" fmla="*/ 238 h 1079"/>
                              <a:gd name="T58" fmla="*/ 550 w 672"/>
                              <a:gd name="T59" fmla="*/ 196 h 1079"/>
                              <a:gd name="T60" fmla="*/ 514 w 672"/>
                              <a:gd name="T61" fmla="*/ 158 h 1079"/>
                              <a:gd name="T62" fmla="*/ 476 w 672"/>
                              <a:gd name="T63" fmla="*/ 122 h 1079"/>
                              <a:gd name="T64" fmla="*/ 434 w 672"/>
                              <a:gd name="T65" fmla="*/ 92 h 1079"/>
                              <a:gd name="T66" fmla="*/ 390 w 672"/>
                              <a:gd name="T67" fmla="*/ 64 h 1079"/>
                              <a:gd name="T68" fmla="*/ 342 w 672"/>
                              <a:gd name="T69" fmla="*/ 42 h 1079"/>
                              <a:gd name="T70" fmla="*/ 294 w 672"/>
                              <a:gd name="T71" fmla="*/ 24 h 1079"/>
                              <a:gd name="T72" fmla="*/ 242 w 672"/>
                              <a:gd name="T73" fmla="*/ 10 h 1079"/>
                              <a:gd name="T74" fmla="*/ 188 w 672"/>
                              <a:gd name="T75" fmla="*/ 2 h 1079"/>
                              <a:gd name="T76" fmla="*/ 132 w 672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2" h="1079">
                                <a:moveTo>
                                  <a:pt x="132" y="0"/>
                                </a:moveTo>
                                <a:lnTo>
                                  <a:pt x="132" y="0"/>
                                </a:lnTo>
                                <a:lnTo>
                                  <a:pt x="98" y="0"/>
                                </a:lnTo>
                                <a:lnTo>
                                  <a:pt x="66" y="4"/>
                                </a:lnTo>
                                <a:lnTo>
                                  <a:pt x="32" y="8"/>
                                </a:lnTo>
                                <a:lnTo>
                                  <a:pt x="0" y="16"/>
                                </a:lnTo>
                                <a:lnTo>
                                  <a:pt x="0" y="1061"/>
                                </a:lnTo>
                                <a:lnTo>
                                  <a:pt x="0" y="1061"/>
                                </a:lnTo>
                                <a:lnTo>
                                  <a:pt x="32" y="1069"/>
                                </a:lnTo>
                                <a:lnTo>
                                  <a:pt x="66" y="1075"/>
                                </a:lnTo>
                                <a:lnTo>
                                  <a:pt x="98" y="1077"/>
                                </a:lnTo>
                                <a:lnTo>
                                  <a:pt x="132" y="1079"/>
                                </a:lnTo>
                                <a:lnTo>
                                  <a:pt x="132" y="1079"/>
                                </a:lnTo>
                                <a:lnTo>
                                  <a:pt x="160" y="1077"/>
                                </a:lnTo>
                                <a:lnTo>
                                  <a:pt x="188" y="1075"/>
                                </a:lnTo>
                                <a:lnTo>
                                  <a:pt x="216" y="1073"/>
                                </a:lnTo>
                                <a:lnTo>
                                  <a:pt x="242" y="1067"/>
                                </a:lnTo>
                                <a:lnTo>
                                  <a:pt x="268" y="1061"/>
                                </a:lnTo>
                                <a:lnTo>
                                  <a:pt x="294" y="1055"/>
                                </a:lnTo>
                                <a:lnTo>
                                  <a:pt x="318" y="1045"/>
                                </a:lnTo>
                                <a:lnTo>
                                  <a:pt x="342" y="1035"/>
                                </a:lnTo>
                                <a:lnTo>
                                  <a:pt x="366" y="1025"/>
                                </a:lnTo>
                                <a:lnTo>
                                  <a:pt x="390" y="1013"/>
                                </a:lnTo>
                                <a:lnTo>
                                  <a:pt x="412" y="1001"/>
                                </a:lnTo>
                                <a:lnTo>
                                  <a:pt x="434" y="987"/>
                                </a:lnTo>
                                <a:lnTo>
                                  <a:pt x="456" y="971"/>
                                </a:lnTo>
                                <a:lnTo>
                                  <a:pt x="476" y="955"/>
                                </a:lnTo>
                                <a:lnTo>
                                  <a:pt x="496" y="939"/>
                                </a:lnTo>
                                <a:lnTo>
                                  <a:pt x="514" y="921"/>
                                </a:lnTo>
                                <a:lnTo>
                                  <a:pt x="532" y="901"/>
                                </a:lnTo>
                                <a:lnTo>
                                  <a:pt x="550" y="881"/>
                                </a:lnTo>
                                <a:lnTo>
                                  <a:pt x="566" y="862"/>
                                </a:lnTo>
                                <a:lnTo>
                                  <a:pt x="580" y="842"/>
                                </a:lnTo>
                                <a:lnTo>
                                  <a:pt x="594" y="820"/>
                                </a:lnTo>
                                <a:lnTo>
                                  <a:pt x="608" y="796"/>
                                </a:lnTo>
                                <a:lnTo>
                                  <a:pt x="620" y="774"/>
                                </a:lnTo>
                                <a:lnTo>
                                  <a:pt x="630" y="750"/>
                                </a:lnTo>
                                <a:lnTo>
                                  <a:pt x="640" y="726"/>
                                </a:lnTo>
                                <a:lnTo>
                                  <a:pt x="648" y="700"/>
                                </a:lnTo>
                                <a:lnTo>
                                  <a:pt x="656" y="674"/>
                                </a:lnTo>
                                <a:lnTo>
                                  <a:pt x="662" y="648"/>
                                </a:lnTo>
                                <a:lnTo>
                                  <a:pt x="666" y="622"/>
                                </a:lnTo>
                                <a:lnTo>
                                  <a:pt x="670" y="594"/>
                                </a:lnTo>
                                <a:lnTo>
                                  <a:pt x="672" y="568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12"/>
                                </a:lnTo>
                                <a:lnTo>
                                  <a:pt x="670" y="484"/>
                                </a:lnTo>
                                <a:lnTo>
                                  <a:pt x="666" y="458"/>
                                </a:lnTo>
                                <a:lnTo>
                                  <a:pt x="662" y="430"/>
                                </a:lnTo>
                                <a:lnTo>
                                  <a:pt x="656" y="404"/>
                                </a:lnTo>
                                <a:lnTo>
                                  <a:pt x="648" y="378"/>
                                </a:lnTo>
                                <a:lnTo>
                                  <a:pt x="640" y="354"/>
                                </a:lnTo>
                                <a:lnTo>
                                  <a:pt x="630" y="330"/>
                                </a:lnTo>
                                <a:lnTo>
                                  <a:pt x="620" y="306"/>
                                </a:lnTo>
                                <a:lnTo>
                                  <a:pt x="608" y="282"/>
                                </a:lnTo>
                                <a:lnTo>
                                  <a:pt x="594" y="260"/>
                                </a:lnTo>
                                <a:lnTo>
                                  <a:pt x="580" y="238"/>
                                </a:lnTo>
                                <a:lnTo>
                                  <a:pt x="566" y="216"/>
                                </a:lnTo>
                                <a:lnTo>
                                  <a:pt x="550" y="196"/>
                                </a:lnTo>
                                <a:lnTo>
                                  <a:pt x="532" y="176"/>
                                </a:lnTo>
                                <a:lnTo>
                                  <a:pt x="514" y="158"/>
                                </a:lnTo>
                                <a:lnTo>
                                  <a:pt x="496" y="140"/>
                                </a:lnTo>
                                <a:lnTo>
                                  <a:pt x="476" y="122"/>
                                </a:lnTo>
                                <a:lnTo>
                                  <a:pt x="456" y="106"/>
                                </a:lnTo>
                                <a:lnTo>
                                  <a:pt x="434" y="92"/>
                                </a:lnTo>
                                <a:lnTo>
                                  <a:pt x="412" y="78"/>
                                </a:lnTo>
                                <a:lnTo>
                                  <a:pt x="390" y="64"/>
                                </a:lnTo>
                                <a:lnTo>
                                  <a:pt x="366" y="52"/>
                                </a:lnTo>
                                <a:lnTo>
                                  <a:pt x="342" y="42"/>
                                </a:lnTo>
                                <a:lnTo>
                                  <a:pt x="318" y="32"/>
                                </a:lnTo>
                                <a:lnTo>
                                  <a:pt x="294" y="24"/>
                                </a:lnTo>
                                <a:lnTo>
                                  <a:pt x="268" y="16"/>
                                </a:lnTo>
                                <a:lnTo>
                                  <a:pt x="242" y="10"/>
                                </a:lnTo>
                                <a:lnTo>
                                  <a:pt x="216" y="6"/>
                                </a:lnTo>
                                <a:lnTo>
                                  <a:pt x="188" y="2"/>
                                </a:lnTo>
                                <a:lnTo>
                                  <a:pt x="16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8" name="White circle - lower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6381750" y="6088290"/>
                            <a:ext cx="1714500" cy="1238250"/>
                          </a:xfrm>
                          <a:custGeom>
                            <a:avLst/>
                            <a:gdLst>
                              <a:gd name="T0" fmla="*/ 1080 w 1080"/>
                              <a:gd name="T1" fmla="*/ 538 h 780"/>
                              <a:gd name="T2" fmla="*/ 1078 w 1080"/>
                              <a:gd name="T3" fmla="*/ 484 h 780"/>
                              <a:gd name="T4" fmla="*/ 1070 w 1080"/>
                              <a:gd name="T5" fmla="*/ 430 h 780"/>
                              <a:gd name="T6" fmla="*/ 1056 w 1080"/>
                              <a:gd name="T7" fmla="*/ 378 h 780"/>
                              <a:gd name="T8" fmla="*/ 1038 w 1080"/>
                              <a:gd name="T9" fmla="*/ 328 h 780"/>
                              <a:gd name="T10" fmla="*/ 1014 w 1080"/>
                              <a:gd name="T11" fmla="*/ 282 h 780"/>
                              <a:gd name="T12" fmla="*/ 988 w 1080"/>
                              <a:gd name="T13" fmla="*/ 238 h 780"/>
                              <a:gd name="T14" fmla="*/ 956 w 1080"/>
                              <a:gd name="T15" fmla="*/ 196 h 780"/>
                              <a:gd name="T16" fmla="*/ 922 w 1080"/>
                              <a:gd name="T17" fmla="*/ 158 h 780"/>
                              <a:gd name="T18" fmla="*/ 884 w 1080"/>
                              <a:gd name="T19" fmla="*/ 122 h 780"/>
                              <a:gd name="T20" fmla="*/ 842 w 1080"/>
                              <a:gd name="T21" fmla="*/ 92 h 780"/>
                              <a:gd name="T22" fmla="*/ 798 w 1080"/>
                              <a:gd name="T23" fmla="*/ 64 h 780"/>
                              <a:gd name="T24" fmla="*/ 750 w 1080"/>
                              <a:gd name="T25" fmla="*/ 42 h 780"/>
                              <a:gd name="T26" fmla="*/ 700 w 1080"/>
                              <a:gd name="T27" fmla="*/ 24 h 780"/>
                              <a:gd name="T28" fmla="*/ 650 w 1080"/>
                              <a:gd name="T29" fmla="*/ 10 h 780"/>
                              <a:gd name="T30" fmla="*/ 596 w 1080"/>
                              <a:gd name="T31" fmla="*/ 2 h 780"/>
                              <a:gd name="T32" fmla="*/ 540 w 1080"/>
                              <a:gd name="T33" fmla="*/ 0 h 780"/>
                              <a:gd name="T34" fmla="*/ 512 w 1080"/>
                              <a:gd name="T35" fmla="*/ 0 h 780"/>
                              <a:gd name="T36" fmla="*/ 458 w 1080"/>
                              <a:gd name="T37" fmla="*/ 6 h 780"/>
                              <a:gd name="T38" fmla="*/ 406 w 1080"/>
                              <a:gd name="T39" fmla="*/ 16 h 780"/>
                              <a:gd name="T40" fmla="*/ 354 w 1080"/>
                              <a:gd name="T41" fmla="*/ 32 h 780"/>
                              <a:gd name="T42" fmla="*/ 306 w 1080"/>
                              <a:gd name="T43" fmla="*/ 52 h 780"/>
                              <a:gd name="T44" fmla="*/ 260 w 1080"/>
                              <a:gd name="T45" fmla="*/ 78 h 780"/>
                              <a:gd name="T46" fmla="*/ 218 w 1080"/>
                              <a:gd name="T47" fmla="*/ 106 h 780"/>
                              <a:gd name="T48" fmla="*/ 178 w 1080"/>
                              <a:gd name="T49" fmla="*/ 140 h 780"/>
                              <a:gd name="T50" fmla="*/ 142 w 1080"/>
                              <a:gd name="T51" fmla="*/ 176 h 780"/>
                              <a:gd name="T52" fmla="*/ 108 w 1080"/>
                              <a:gd name="T53" fmla="*/ 216 h 780"/>
                              <a:gd name="T54" fmla="*/ 80 w 1080"/>
                              <a:gd name="T55" fmla="*/ 260 h 780"/>
                              <a:gd name="T56" fmla="*/ 54 w 1080"/>
                              <a:gd name="T57" fmla="*/ 306 h 780"/>
                              <a:gd name="T58" fmla="*/ 34 w 1080"/>
                              <a:gd name="T59" fmla="*/ 354 h 780"/>
                              <a:gd name="T60" fmla="*/ 18 w 1080"/>
                              <a:gd name="T61" fmla="*/ 404 h 780"/>
                              <a:gd name="T62" fmla="*/ 8 w 1080"/>
                              <a:gd name="T63" fmla="*/ 456 h 780"/>
                              <a:gd name="T64" fmla="*/ 2 w 1080"/>
                              <a:gd name="T65" fmla="*/ 512 h 780"/>
                              <a:gd name="T66" fmla="*/ 0 w 1080"/>
                              <a:gd name="T67" fmla="*/ 538 h 780"/>
                              <a:gd name="T68" fmla="*/ 4 w 1080"/>
                              <a:gd name="T69" fmla="*/ 602 h 780"/>
                              <a:gd name="T70" fmla="*/ 16 w 1080"/>
                              <a:gd name="T71" fmla="*/ 664 h 780"/>
                              <a:gd name="T72" fmla="*/ 34 w 1080"/>
                              <a:gd name="T73" fmla="*/ 724 h 780"/>
                              <a:gd name="T74" fmla="*/ 58 w 1080"/>
                              <a:gd name="T75" fmla="*/ 780 h 780"/>
                              <a:gd name="T76" fmla="*/ 1024 w 1080"/>
                              <a:gd name="T77" fmla="*/ 780 h 780"/>
                              <a:gd name="T78" fmla="*/ 1048 w 1080"/>
                              <a:gd name="T79" fmla="*/ 724 h 780"/>
                              <a:gd name="T80" fmla="*/ 1066 w 1080"/>
                              <a:gd name="T81" fmla="*/ 664 h 780"/>
                              <a:gd name="T82" fmla="*/ 1076 w 1080"/>
                              <a:gd name="T83" fmla="*/ 602 h 780"/>
                              <a:gd name="T84" fmla="*/ 1080 w 1080"/>
                              <a:gd name="T85" fmla="*/ 538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80" h="780">
                                <a:moveTo>
                                  <a:pt x="1080" y="538"/>
                                </a:moveTo>
                                <a:lnTo>
                                  <a:pt x="1080" y="538"/>
                                </a:lnTo>
                                <a:lnTo>
                                  <a:pt x="1080" y="512"/>
                                </a:lnTo>
                                <a:lnTo>
                                  <a:pt x="1078" y="484"/>
                                </a:lnTo>
                                <a:lnTo>
                                  <a:pt x="1074" y="456"/>
                                </a:lnTo>
                                <a:lnTo>
                                  <a:pt x="1070" y="430"/>
                                </a:lnTo>
                                <a:lnTo>
                                  <a:pt x="1064" y="404"/>
                                </a:lnTo>
                                <a:lnTo>
                                  <a:pt x="1056" y="378"/>
                                </a:lnTo>
                                <a:lnTo>
                                  <a:pt x="1048" y="354"/>
                                </a:lnTo>
                                <a:lnTo>
                                  <a:pt x="1038" y="328"/>
                                </a:lnTo>
                                <a:lnTo>
                                  <a:pt x="1026" y="306"/>
                                </a:lnTo>
                                <a:lnTo>
                                  <a:pt x="1014" y="282"/>
                                </a:lnTo>
                                <a:lnTo>
                                  <a:pt x="1002" y="260"/>
                                </a:lnTo>
                                <a:lnTo>
                                  <a:pt x="988" y="238"/>
                                </a:lnTo>
                                <a:lnTo>
                                  <a:pt x="972" y="216"/>
                                </a:lnTo>
                                <a:lnTo>
                                  <a:pt x="956" y="196"/>
                                </a:lnTo>
                                <a:lnTo>
                                  <a:pt x="940" y="176"/>
                                </a:lnTo>
                                <a:lnTo>
                                  <a:pt x="922" y="158"/>
                                </a:lnTo>
                                <a:lnTo>
                                  <a:pt x="904" y="140"/>
                                </a:lnTo>
                                <a:lnTo>
                                  <a:pt x="884" y="122"/>
                                </a:lnTo>
                                <a:lnTo>
                                  <a:pt x="864" y="106"/>
                                </a:lnTo>
                                <a:lnTo>
                                  <a:pt x="842" y="92"/>
                                </a:lnTo>
                                <a:lnTo>
                                  <a:pt x="820" y="78"/>
                                </a:lnTo>
                                <a:lnTo>
                                  <a:pt x="798" y="64"/>
                                </a:lnTo>
                                <a:lnTo>
                                  <a:pt x="774" y="52"/>
                                </a:lnTo>
                                <a:lnTo>
                                  <a:pt x="750" y="42"/>
                                </a:lnTo>
                                <a:lnTo>
                                  <a:pt x="726" y="32"/>
                                </a:lnTo>
                                <a:lnTo>
                                  <a:pt x="700" y="24"/>
                                </a:lnTo>
                                <a:lnTo>
                                  <a:pt x="676" y="16"/>
                                </a:lnTo>
                                <a:lnTo>
                                  <a:pt x="650" y="10"/>
                                </a:lnTo>
                                <a:lnTo>
                                  <a:pt x="622" y="6"/>
                                </a:lnTo>
                                <a:lnTo>
                                  <a:pt x="596" y="2"/>
                                </a:lnTo>
                                <a:lnTo>
                                  <a:pt x="568" y="0"/>
                                </a:lnTo>
                                <a:lnTo>
                                  <a:pt x="540" y="0"/>
                                </a:lnTo>
                                <a:lnTo>
                                  <a:pt x="540" y="0"/>
                                </a:lnTo>
                                <a:lnTo>
                                  <a:pt x="512" y="0"/>
                                </a:lnTo>
                                <a:lnTo>
                                  <a:pt x="486" y="2"/>
                                </a:lnTo>
                                <a:lnTo>
                                  <a:pt x="458" y="6"/>
                                </a:lnTo>
                                <a:lnTo>
                                  <a:pt x="432" y="10"/>
                                </a:lnTo>
                                <a:lnTo>
                                  <a:pt x="406" y="16"/>
                                </a:lnTo>
                                <a:lnTo>
                                  <a:pt x="380" y="24"/>
                                </a:lnTo>
                                <a:lnTo>
                                  <a:pt x="354" y="32"/>
                                </a:lnTo>
                                <a:lnTo>
                                  <a:pt x="330" y="42"/>
                                </a:lnTo>
                                <a:lnTo>
                                  <a:pt x="306" y="52"/>
                                </a:lnTo>
                                <a:lnTo>
                                  <a:pt x="284" y="64"/>
                                </a:lnTo>
                                <a:lnTo>
                                  <a:pt x="260" y="78"/>
                                </a:lnTo>
                                <a:lnTo>
                                  <a:pt x="238" y="92"/>
                                </a:lnTo>
                                <a:lnTo>
                                  <a:pt x="218" y="106"/>
                                </a:lnTo>
                                <a:lnTo>
                                  <a:pt x="198" y="122"/>
                                </a:lnTo>
                                <a:lnTo>
                                  <a:pt x="178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2" y="176"/>
                                </a:lnTo>
                                <a:lnTo>
                                  <a:pt x="124" y="196"/>
                                </a:lnTo>
                                <a:lnTo>
                                  <a:pt x="108" y="216"/>
                                </a:lnTo>
                                <a:lnTo>
                                  <a:pt x="94" y="238"/>
                                </a:lnTo>
                                <a:lnTo>
                                  <a:pt x="80" y="260"/>
                                </a:lnTo>
                                <a:lnTo>
                                  <a:pt x="66" y="282"/>
                                </a:lnTo>
                                <a:lnTo>
                                  <a:pt x="54" y="306"/>
                                </a:lnTo>
                                <a:lnTo>
                                  <a:pt x="44" y="328"/>
                                </a:lnTo>
                                <a:lnTo>
                                  <a:pt x="34" y="354"/>
                                </a:lnTo>
                                <a:lnTo>
                                  <a:pt x="26" y="378"/>
                                </a:lnTo>
                                <a:lnTo>
                                  <a:pt x="18" y="404"/>
                                </a:lnTo>
                                <a:lnTo>
                                  <a:pt x="12" y="430"/>
                                </a:lnTo>
                                <a:lnTo>
                                  <a:pt x="8" y="456"/>
                                </a:lnTo>
                                <a:lnTo>
                                  <a:pt x="4" y="484"/>
                                </a:lnTo>
                                <a:lnTo>
                                  <a:pt x="2" y="512"/>
                                </a:lnTo>
                                <a:lnTo>
                                  <a:pt x="0" y="538"/>
                                </a:lnTo>
                                <a:lnTo>
                                  <a:pt x="0" y="538"/>
                                </a:lnTo>
                                <a:lnTo>
                                  <a:pt x="2" y="572"/>
                                </a:lnTo>
                                <a:lnTo>
                                  <a:pt x="4" y="602"/>
                                </a:lnTo>
                                <a:lnTo>
                                  <a:pt x="10" y="634"/>
                                </a:lnTo>
                                <a:lnTo>
                                  <a:pt x="16" y="664"/>
                                </a:lnTo>
                                <a:lnTo>
                                  <a:pt x="24" y="694"/>
                                </a:lnTo>
                                <a:lnTo>
                                  <a:pt x="34" y="724"/>
                                </a:lnTo>
                                <a:lnTo>
                                  <a:pt x="44" y="752"/>
                                </a:lnTo>
                                <a:lnTo>
                                  <a:pt x="58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36" y="752"/>
                                </a:lnTo>
                                <a:lnTo>
                                  <a:pt x="1048" y="724"/>
                                </a:lnTo>
                                <a:lnTo>
                                  <a:pt x="1058" y="694"/>
                                </a:lnTo>
                                <a:lnTo>
                                  <a:pt x="1066" y="664"/>
                                </a:lnTo>
                                <a:lnTo>
                                  <a:pt x="1072" y="634"/>
                                </a:lnTo>
                                <a:lnTo>
                                  <a:pt x="1076" y="602"/>
                                </a:lnTo>
                                <a:lnTo>
                                  <a:pt x="1080" y="572"/>
                                </a:lnTo>
                                <a:lnTo>
                                  <a:pt x="1080" y="538"/>
                                </a:lnTo>
                                <a:lnTo>
                                  <a:pt x="1080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6" name="Volleyball - top" descr="volleyball">
                          <a:extLst/>
                        </wps:cNvPr>
                        <wps:cNvSpPr/>
                        <wps:spPr>
                          <a:xfrm>
                            <a:off x="1855181" y="0"/>
                            <a:ext cx="1548765" cy="1078948"/>
                          </a:xfrm>
                          <a:custGeom>
                            <a:avLst/>
                            <a:gdLst>
                              <a:gd name="connsiteX0" fmla="*/ 676653 w 1548765"/>
                              <a:gd name="connsiteY0" fmla="*/ 784275 h 1078948"/>
                              <a:gd name="connsiteX1" fmla="*/ 653780 w 1548765"/>
                              <a:gd name="connsiteY1" fmla="*/ 1043369 h 1078948"/>
                              <a:gd name="connsiteX2" fmla="*/ 774383 w 1548765"/>
                              <a:gd name="connsiteY2" fmla="*/ 1053555 h 1078948"/>
                              <a:gd name="connsiteX3" fmla="*/ 894986 w 1548765"/>
                              <a:gd name="connsiteY3" fmla="*/ 1043369 h 1078948"/>
                              <a:gd name="connsiteX4" fmla="*/ 872113 w 1548765"/>
                              <a:gd name="connsiteY4" fmla="*/ 784275 h 1078948"/>
                              <a:gd name="connsiteX5" fmla="*/ 774383 w 1548765"/>
                              <a:gd name="connsiteY5" fmla="*/ 786857 h 1078948"/>
                              <a:gd name="connsiteX6" fmla="*/ 676653 w 1548765"/>
                              <a:gd name="connsiteY6" fmla="*/ 784275 h 1078948"/>
                              <a:gd name="connsiteX7" fmla="*/ 1236503 w 1548765"/>
                              <a:gd name="connsiteY7" fmla="*/ 718282 h 1078948"/>
                              <a:gd name="connsiteX8" fmla="*/ 897495 w 1548765"/>
                              <a:gd name="connsiteY8" fmla="*/ 783056 h 1078948"/>
                              <a:gd name="connsiteX9" fmla="*/ 919077 w 1548765"/>
                              <a:gd name="connsiteY9" fmla="*/ 1039567 h 1078948"/>
                              <a:gd name="connsiteX10" fmla="*/ 1318960 w 1548765"/>
                              <a:gd name="connsiteY10" fmla="*/ 818563 h 1078948"/>
                              <a:gd name="connsiteX11" fmla="*/ 1236503 w 1548765"/>
                              <a:gd name="connsiteY11" fmla="*/ 718282 h 1078948"/>
                              <a:gd name="connsiteX12" fmla="*/ 312263 w 1548765"/>
                              <a:gd name="connsiteY12" fmla="*/ 718282 h 1078948"/>
                              <a:gd name="connsiteX13" fmla="*/ 229805 w 1548765"/>
                              <a:gd name="connsiteY13" fmla="*/ 818563 h 1078948"/>
                              <a:gd name="connsiteX14" fmla="*/ 628397 w 1548765"/>
                              <a:gd name="connsiteY14" fmla="*/ 1039567 h 1078948"/>
                              <a:gd name="connsiteX15" fmla="*/ 649980 w 1548765"/>
                              <a:gd name="connsiteY15" fmla="*/ 783056 h 1078948"/>
                              <a:gd name="connsiteX16" fmla="*/ 312263 w 1548765"/>
                              <a:gd name="connsiteY16" fmla="*/ 718282 h 1078948"/>
                              <a:gd name="connsiteX17" fmla="*/ 247516 w 1548765"/>
                              <a:gd name="connsiteY17" fmla="*/ 409693 h 1078948"/>
                              <a:gd name="connsiteX18" fmla="*/ 318644 w 1548765"/>
                              <a:gd name="connsiteY18" fmla="*/ 692889 h 1078948"/>
                              <a:gd name="connsiteX19" fmla="*/ 773092 w 1548765"/>
                              <a:gd name="connsiteY19" fmla="*/ 760173 h 1078948"/>
                              <a:gd name="connsiteX20" fmla="*/ 1227612 w 1548765"/>
                              <a:gd name="connsiteY20" fmla="*/ 692889 h 1078948"/>
                              <a:gd name="connsiteX21" fmla="*/ 1298668 w 1548765"/>
                              <a:gd name="connsiteY21" fmla="*/ 409693 h 1078948"/>
                              <a:gd name="connsiteX22" fmla="*/ 773092 w 1548765"/>
                              <a:gd name="connsiteY22" fmla="*/ 441399 h 1078948"/>
                              <a:gd name="connsiteX23" fmla="*/ 247516 w 1548765"/>
                              <a:gd name="connsiteY23" fmla="*/ 409693 h 1078948"/>
                              <a:gd name="connsiteX24" fmla="*/ 774383 w 1548765"/>
                              <a:gd name="connsiteY24" fmla="*/ 163296 h 1078948"/>
                              <a:gd name="connsiteX25" fmla="*/ 248806 w 1548765"/>
                              <a:gd name="connsiteY25" fmla="*/ 195001 h 1078948"/>
                              <a:gd name="connsiteX26" fmla="*/ 243716 w 1548765"/>
                              <a:gd name="connsiteY26" fmla="*/ 304248 h 1078948"/>
                              <a:gd name="connsiteX27" fmla="*/ 246297 w 1548765"/>
                              <a:gd name="connsiteY27" fmla="*/ 383009 h 1078948"/>
                              <a:gd name="connsiteX28" fmla="*/ 774383 w 1548765"/>
                              <a:gd name="connsiteY28" fmla="*/ 416006 h 1078948"/>
                              <a:gd name="connsiteX29" fmla="*/ 1301250 w 1548765"/>
                              <a:gd name="connsiteY29" fmla="*/ 384229 h 1078948"/>
                              <a:gd name="connsiteX30" fmla="*/ 1303759 w 1548765"/>
                              <a:gd name="connsiteY30" fmla="*/ 304248 h 1078948"/>
                              <a:gd name="connsiteX31" fmla="*/ 1298668 w 1548765"/>
                              <a:gd name="connsiteY31" fmla="*/ 195001 h 1078948"/>
                              <a:gd name="connsiteX32" fmla="*/ 774383 w 1548765"/>
                              <a:gd name="connsiteY32" fmla="*/ 163296 h 1078948"/>
                              <a:gd name="connsiteX33" fmla="*/ 64179 w 1548765"/>
                              <a:gd name="connsiteY33" fmla="*/ 0 h 1078948"/>
                              <a:gd name="connsiteX34" fmla="*/ 90995 w 1548765"/>
                              <a:gd name="connsiteY34" fmla="*/ 0 h 1078948"/>
                              <a:gd name="connsiteX35" fmla="*/ 74257 w 1548765"/>
                              <a:gd name="connsiteY35" fmla="*/ 33892 h 1078948"/>
                              <a:gd name="connsiteX36" fmla="*/ 24092 w 1548765"/>
                              <a:gd name="connsiteY36" fmla="*/ 302957 h 1078948"/>
                              <a:gd name="connsiteX37" fmla="*/ 212023 w 1548765"/>
                              <a:gd name="connsiteY37" fmla="*/ 798263 h 1078948"/>
                              <a:gd name="connsiteX38" fmla="*/ 294552 w 1548765"/>
                              <a:gd name="connsiteY38" fmla="*/ 697982 h 1078948"/>
                              <a:gd name="connsiteX39" fmla="*/ 218333 w 1548765"/>
                              <a:gd name="connsiteY39" fmla="*/ 302957 h 1078948"/>
                              <a:gd name="connsiteX40" fmla="*/ 249774 w 1548765"/>
                              <a:gd name="connsiteY40" fmla="*/ 32933 h 1078948"/>
                              <a:gd name="connsiteX41" fmla="*/ 260054 w 1548765"/>
                              <a:gd name="connsiteY41" fmla="*/ 0 h 1078948"/>
                              <a:gd name="connsiteX42" fmla="*/ 286767 w 1548765"/>
                              <a:gd name="connsiteY42" fmla="*/ 0 h 1078948"/>
                              <a:gd name="connsiteX43" fmla="*/ 268138 w 1548765"/>
                              <a:gd name="connsiteY43" fmla="*/ 69750 h 1078948"/>
                              <a:gd name="connsiteX44" fmla="*/ 251388 w 1548765"/>
                              <a:gd name="connsiteY44" fmla="*/ 169608 h 1078948"/>
                              <a:gd name="connsiteX45" fmla="*/ 774383 w 1548765"/>
                              <a:gd name="connsiteY45" fmla="*/ 137903 h 1078948"/>
                              <a:gd name="connsiteX46" fmla="*/ 1297378 w 1548765"/>
                              <a:gd name="connsiteY46" fmla="*/ 169608 h 1078948"/>
                              <a:gd name="connsiteX47" fmla="*/ 1280446 w 1548765"/>
                              <a:gd name="connsiteY47" fmla="*/ 69750 h 1078948"/>
                              <a:gd name="connsiteX48" fmla="*/ 1261540 w 1548765"/>
                              <a:gd name="connsiteY48" fmla="*/ 0 h 1078948"/>
                              <a:gd name="connsiteX49" fmla="*/ 1287276 w 1548765"/>
                              <a:gd name="connsiteY49" fmla="*/ 0 h 1078948"/>
                              <a:gd name="connsiteX50" fmla="*/ 1298193 w 1548765"/>
                              <a:gd name="connsiteY50" fmla="*/ 35192 h 1078948"/>
                              <a:gd name="connsiteX51" fmla="*/ 1329142 w 1548765"/>
                              <a:gd name="connsiteY51" fmla="*/ 304248 h 1078948"/>
                              <a:gd name="connsiteX52" fmla="*/ 1288487 w 1548765"/>
                              <a:gd name="connsiteY52" fmla="*/ 605233 h 1078948"/>
                              <a:gd name="connsiteX53" fmla="*/ 1260595 w 1548765"/>
                              <a:gd name="connsiteY53" fmla="*/ 682703 h 1078948"/>
                              <a:gd name="connsiteX54" fmla="*/ 1252994 w 1548765"/>
                              <a:gd name="connsiteY54" fmla="*/ 699202 h 1078948"/>
                              <a:gd name="connsiteX55" fmla="*/ 1335523 w 1548765"/>
                              <a:gd name="connsiteY55" fmla="*/ 797043 h 1078948"/>
                              <a:gd name="connsiteX56" fmla="*/ 1522092 w 1548765"/>
                              <a:gd name="connsiteY56" fmla="*/ 302957 h 1078948"/>
                              <a:gd name="connsiteX57" fmla="*/ 1472582 w 1548765"/>
                              <a:gd name="connsiteY57" fmla="*/ 34511 h 1078948"/>
                              <a:gd name="connsiteX58" fmla="*/ 1455609 w 1548765"/>
                              <a:gd name="connsiteY58" fmla="*/ 0 h 1078948"/>
                              <a:gd name="connsiteX59" fmla="*/ 1484793 w 1548765"/>
                              <a:gd name="connsiteY59" fmla="*/ 0 h 1078948"/>
                              <a:gd name="connsiteX60" fmla="*/ 1494334 w 1548765"/>
                              <a:gd name="connsiteY60" fmla="*/ 18811 h 1078948"/>
                              <a:gd name="connsiteX61" fmla="*/ 1548765 w 1548765"/>
                              <a:gd name="connsiteY61" fmla="*/ 304248 h 1078948"/>
                              <a:gd name="connsiteX62" fmla="*/ 774383 w 1548765"/>
                              <a:gd name="connsiteY62" fmla="*/ 1078948 h 1078948"/>
                              <a:gd name="connsiteX63" fmla="*/ 0 w 1548765"/>
                              <a:gd name="connsiteY63" fmla="*/ 304248 h 1078948"/>
                              <a:gd name="connsiteX64" fmla="*/ 54583 w 1548765"/>
                              <a:gd name="connsiteY64" fmla="*/ 18811 h 10789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</a:cxnLst>
                            <a:rect l="l" t="t" r="r" b="b"/>
                            <a:pathLst>
                              <a:path w="1548765" h="1078948">
                                <a:moveTo>
                                  <a:pt x="676653" y="784275"/>
                                </a:moveTo>
                                <a:cubicBezTo>
                                  <a:pt x="657580" y="908801"/>
                                  <a:pt x="653780" y="1015466"/>
                                  <a:pt x="653780" y="1043369"/>
                                </a:cubicBezTo>
                                <a:cubicBezTo>
                                  <a:pt x="693144" y="1049753"/>
                                  <a:pt x="733728" y="1053555"/>
                                  <a:pt x="774383" y="1053555"/>
                                </a:cubicBezTo>
                                <a:cubicBezTo>
                                  <a:pt x="815038" y="1053555"/>
                                  <a:pt x="854330" y="1049753"/>
                                  <a:pt x="894986" y="1043369"/>
                                </a:cubicBezTo>
                                <a:cubicBezTo>
                                  <a:pt x="893695" y="1015466"/>
                                  <a:pt x="891185" y="908801"/>
                                  <a:pt x="872113" y="784275"/>
                                </a:cubicBezTo>
                                <a:cubicBezTo>
                                  <a:pt x="841639" y="785566"/>
                                  <a:pt x="808656" y="786857"/>
                                  <a:pt x="774383" y="786857"/>
                                </a:cubicBezTo>
                                <a:cubicBezTo>
                                  <a:pt x="740109" y="786857"/>
                                  <a:pt x="707126" y="785566"/>
                                  <a:pt x="676653" y="784275"/>
                                </a:cubicBezTo>
                                <a:close/>
                                <a:moveTo>
                                  <a:pt x="1236503" y="718282"/>
                                </a:moveTo>
                                <a:cubicBezTo>
                                  <a:pt x="1209829" y="728396"/>
                                  <a:pt x="1095536" y="770359"/>
                                  <a:pt x="897495" y="783056"/>
                                </a:cubicBezTo>
                                <a:cubicBezTo>
                                  <a:pt x="915277" y="902417"/>
                                  <a:pt x="917859" y="1005280"/>
                                  <a:pt x="919077" y="1039567"/>
                                </a:cubicBezTo>
                                <a:cubicBezTo>
                                  <a:pt x="1075245" y="1007862"/>
                                  <a:pt x="1213630" y="929101"/>
                                  <a:pt x="1318960" y="818563"/>
                                </a:cubicBezTo>
                                <a:cubicBezTo>
                                  <a:pt x="1307559" y="799554"/>
                                  <a:pt x="1275795" y="752570"/>
                                  <a:pt x="1236503" y="718282"/>
                                </a:cubicBezTo>
                                <a:close/>
                                <a:moveTo>
                                  <a:pt x="312263" y="718282"/>
                                </a:moveTo>
                                <a:cubicBezTo>
                                  <a:pt x="272970" y="752570"/>
                                  <a:pt x="241206" y="799554"/>
                                  <a:pt x="229805" y="818563"/>
                                </a:cubicBezTo>
                                <a:cubicBezTo>
                                  <a:pt x="335136" y="930392"/>
                                  <a:pt x="473521" y="1009082"/>
                                  <a:pt x="628397" y="1039567"/>
                                </a:cubicBezTo>
                                <a:cubicBezTo>
                                  <a:pt x="628397" y="1005280"/>
                                  <a:pt x="632197" y="902417"/>
                                  <a:pt x="649980" y="783056"/>
                                </a:cubicBezTo>
                                <a:cubicBezTo>
                                  <a:pt x="454448" y="770359"/>
                                  <a:pt x="340227" y="729687"/>
                                  <a:pt x="312263" y="718282"/>
                                </a:cubicBezTo>
                                <a:close/>
                                <a:moveTo>
                                  <a:pt x="247516" y="409693"/>
                                </a:moveTo>
                                <a:cubicBezTo>
                                  <a:pt x="262788" y="576039"/>
                                  <a:pt x="308463" y="673809"/>
                                  <a:pt x="318644" y="692889"/>
                                </a:cubicBezTo>
                                <a:cubicBezTo>
                                  <a:pt x="345317" y="703003"/>
                                  <a:pt x="501413" y="760173"/>
                                  <a:pt x="773092" y="760173"/>
                                </a:cubicBezTo>
                                <a:cubicBezTo>
                                  <a:pt x="1044771" y="760173"/>
                                  <a:pt x="1200938" y="703003"/>
                                  <a:pt x="1227612" y="692889"/>
                                </a:cubicBezTo>
                                <a:cubicBezTo>
                                  <a:pt x="1237722" y="673809"/>
                                  <a:pt x="1283467" y="576039"/>
                                  <a:pt x="1298668" y="409693"/>
                                </a:cubicBezTo>
                                <a:cubicBezTo>
                                  <a:pt x="1251703" y="417297"/>
                                  <a:pt x="1072735" y="441399"/>
                                  <a:pt x="773092" y="441399"/>
                                </a:cubicBezTo>
                                <a:cubicBezTo>
                                  <a:pt x="472230" y="441399"/>
                                  <a:pt x="291971" y="417297"/>
                                  <a:pt x="247516" y="409693"/>
                                </a:cubicBezTo>
                                <a:close/>
                                <a:moveTo>
                                  <a:pt x="774383" y="163296"/>
                                </a:moveTo>
                                <a:cubicBezTo>
                                  <a:pt x="465920" y="163296"/>
                                  <a:pt x="285661" y="188689"/>
                                  <a:pt x="248806" y="195001"/>
                                </a:cubicBezTo>
                                <a:cubicBezTo>
                                  <a:pt x="246297" y="229289"/>
                                  <a:pt x="243716" y="264868"/>
                                  <a:pt x="243716" y="304248"/>
                                </a:cubicBezTo>
                                <a:cubicBezTo>
                                  <a:pt x="243716" y="330932"/>
                                  <a:pt x="245006" y="357616"/>
                                  <a:pt x="246297" y="383009"/>
                                </a:cubicBezTo>
                                <a:cubicBezTo>
                                  <a:pt x="276770" y="388102"/>
                                  <a:pt x="458248" y="416006"/>
                                  <a:pt x="774383" y="416006"/>
                                </a:cubicBezTo>
                                <a:cubicBezTo>
                                  <a:pt x="1086645" y="416006"/>
                                  <a:pt x="1268195" y="389322"/>
                                  <a:pt x="1301250" y="384229"/>
                                </a:cubicBezTo>
                                <a:cubicBezTo>
                                  <a:pt x="1302469" y="358836"/>
                                  <a:pt x="1303759" y="332223"/>
                                  <a:pt x="1303759" y="304248"/>
                                </a:cubicBezTo>
                                <a:cubicBezTo>
                                  <a:pt x="1303759" y="264868"/>
                                  <a:pt x="1301250" y="228069"/>
                                  <a:pt x="1298668" y="195001"/>
                                </a:cubicBezTo>
                                <a:cubicBezTo>
                                  <a:pt x="1260595" y="188689"/>
                                  <a:pt x="1080335" y="163296"/>
                                  <a:pt x="774383" y="163296"/>
                                </a:cubicBezTo>
                                <a:close/>
                                <a:moveTo>
                                  <a:pt x="64179" y="0"/>
                                </a:moveTo>
                                <a:lnTo>
                                  <a:pt x="90995" y="0"/>
                                </a:lnTo>
                                <a:lnTo>
                                  <a:pt x="74257" y="33892"/>
                                </a:lnTo>
                                <a:cubicBezTo>
                                  <a:pt x="41874" y="117549"/>
                                  <a:pt x="24092" y="208343"/>
                                  <a:pt x="24092" y="302957"/>
                                </a:cubicBezTo>
                                <a:cubicBezTo>
                                  <a:pt x="24092" y="493476"/>
                                  <a:pt x="95220" y="666205"/>
                                  <a:pt x="212023" y="798263"/>
                                </a:cubicBezTo>
                                <a:cubicBezTo>
                                  <a:pt x="225933" y="776672"/>
                                  <a:pt x="256407" y="733489"/>
                                  <a:pt x="294552" y="697982"/>
                                </a:cubicBezTo>
                                <a:cubicBezTo>
                                  <a:pt x="276770" y="662403"/>
                                  <a:pt x="218333" y="529055"/>
                                  <a:pt x="218333" y="302957"/>
                                </a:cubicBezTo>
                                <a:cubicBezTo>
                                  <a:pt x="218333" y="189298"/>
                                  <a:pt x="232942" y="99132"/>
                                  <a:pt x="249774" y="32933"/>
                                </a:cubicBezTo>
                                <a:lnTo>
                                  <a:pt x="260054" y="0"/>
                                </a:lnTo>
                                <a:lnTo>
                                  <a:pt x="286767" y="0"/>
                                </a:lnTo>
                                <a:lnTo>
                                  <a:pt x="268138" y="69750"/>
                                </a:lnTo>
                                <a:cubicBezTo>
                                  <a:pt x="261677" y="99136"/>
                                  <a:pt x="255815" y="132469"/>
                                  <a:pt x="251388" y="169608"/>
                                </a:cubicBezTo>
                                <a:cubicBezTo>
                                  <a:pt x="302153" y="162005"/>
                                  <a:pt x="481121" y="137903"/>
                                  <a:pt x="774383" y="137903"/>
                                </a:cubicBezTo>
                                <a:cubicBezTo>
                                  <a:pt x="1066354" y="137903"/>
                                  <a:pt x="1244103" y="160713"/>
                                  <a:pt x="1297378" y="169608"/>
                                </a:cubicBezTo>
                                <a:cubicBezTo>
                                  <a:pt x="1292950" y="132469"/>
                                  <a:pt x="1287008" y="99136"/>
                                  <a:pt x="1280446" y="69750"/>
                                </a:cubicBezTo>
                                <a:lnTo>
                                  <a:pt x="1261540" y="0"/>
                                </a:lnTo>
                                <a:lnTo>
                                  <a:pt x="1287276" y="0"/>
                                </a:lnTo>
                                <a:lnTo>
                                  <a:pt x="1298193" y="35192"/>
                                </a:lnTo>
                                <a:cubicBezTo>
                                  <a:pt x="1314855" y="101391"/>
                                  <a:pt x="1329142" y="191235"/>
                                  <a:pt x="1329142" y="304248"/>
                                </a:cubicBezTo>
                                <a:cubicBezTo>
                                  <a:pt x="1329142" y="441399"/>
                                  <a:pt x="1306269" y="543042"/>
                                  <a:pt x="1288487" y="605233"/>
                                </a:cubicBezTo>
                                <a:cubicBezTo>
                                  <a:pt x="1278377" y="640812"/>
                                  <a:pt x="1266904" y="667496"/>
                                  <a:pt x="1260595" y="682703"/>
                                </a:cubicBezTo>
                                <a:cubicBezTo>
                                  <a:pt x="1256794" y="689087"/>
                                  <a:pt x="1255504" y="695400"/>
                                  <a:pt x="1252994" y="699202"/>
                                </a:cubicBezTo>
                                <a:cubicBezTo>
                                  <a:pt x="1291068" y="732270"/>
                                  <a:pt x="1321541" y="775452"/>
                                  <a:pt x="1335523" y="797043"/>
                                </a:cubicBezTo>
                                <a:cubicBezTo>
                                  <a:pt x="1451035" y="664914"/>
                                  <a:pt x="1522092" y="492185"/>
                                  <a:pt x="1522092" y="302957"/>
                                </a:cubicBezTo>
                                <a:cubicBezTo>
                                  <a:pt x="1522092" y="208343"/>
                                  <a:pt x="1504633" y="117854"/>
                                  <a:pt x="1472582" y="34511"/>
                                </a:cubicBezTo>
                                <a:lnTo>
                                  <a:pt x="1455609" y="0"/>
                                </a:lnTo>
                                <a:lnTo>
                                  <a:pt x="1484793" y="0"/>
                                </a:lnTo>
                                <a:lnTo>
                                  <a:pt x="1494334" y="18811"/>
                                </a:lnTo>
                                <a:cubicBezTo>
                                  <a:pt x="1529406" y="107076"/>
                                  <a:pt x="1548765" y="203286"/>
                                  <a:pt x="1548765" y="304248"/>
                                </a:cubicBezTo>
                                <a:cubicBezTo>
                                  <a:pt x="1548765" y="730979"/>
                                  <a:pt x="1200938" y="1078948"/>
                                  <a:pt x="774383" y="1078948"/>
                                </a:cubicBezTo>
                                <a:cubicBezTo>
                                  <a:pt x="347827" y="1078948"/>
                                  <a:pt x="0" y="730979"/>
                                  <a:pt x="0" y="304248"/>
                                </a:cubicBezTo>
                                <a:cubicBezTo>
                                  <a:pt x="0" y="203286"/>
                                  <a:pt x="19360" y="107076"/>
                                  <a:pt x="54583" y="188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147" name="Volleyball player - right">
                          <a:extLst/>
                        </wps:cNvPr>
                        <wps:cNvSpPr/>
                        <wps:spPr>
                          <a:xfrm flipH="1">
                            <a:off x="8449018" y="1421632"/>
                            <a:ext cx="1158534" cy="1306103"/>
                          </a:xfrm>
                          <a:custGeom>
                            <a:avLst/>
                            <a:gdLst>
                              <a:gd name="connsiteX0" fmla="*/ 0 w 1158534"/>
                              <a:gd name="connsiteY0" fmla="*/ 635621 h 1306103"/>
                              <a:gd name="connsiteX1" fmla="*/ 0 w 1158534"/>
                              <a:gd name="connsiteY1" fmla="*/ 647695 h 1306103"/>
                              <a:gd name="connsiteX2" fmla="*/ 152739 w 1158534"/>
                              <a:gd name="connsiteY2" fmla="*/ 920445 h 1306103"/>
                              <a:gd name="connsiteX3" fmla="*/ 17578 w 1158534"/>
                              <a:gd name="connsiteY3" fmla="*/ 1121900 h 1306103"/>
                              <a:gd name="connsiteX4" fmla="*/ 0 w 1158534"/>
                              <a:gd name="connsiteY4" fmla="*/ 1148293 h 1306103"/>
                              <a:gd name="connsiteX5" fmla="*/ 0 w 1158534"/>
                              <a:gd name="connsiteY5" fmla="*/ 1305076 h 1306103"/>
                              <a:gd name="connsiteX6" fmla="*/ 37480 w 1158534"/>
                              <a:gd name="connsiteY6" fmla="*/ 1306103 h 1306103"/>
                              <a:gd name="connsiteX7" fmla="*/ 72398 w 1158534"/>
                              <a:gd name="connsiteY7" fmla="*/ 1280029 h 1306103"/>
                              <a:gd name="connsiteX8" fmla="*/ 288570 w 1158534"/>
                              <a:gd name="connsiteY8" fmla="*/ 958698 h 1306103"/>
                              <a:gd name="connsiteX9" fmla="*/ 290467 w 1158534"/>
                              <a:gd name="connsiteY9" fmla="*/ 895564 h 1306103"/>
                              <a:gd name="connsiteX10" fmla="*/ 267512 w 1158534"/>
                              <a:gd name="connsiteY10" fmla="*/ 842009 h 1306103"/>
                              <a:gd name="connsiteX11" fmla="*/ 472207 w 1158534"/>
                              <a:gd name="connsiteY11" fmla="*/ 897493 h 1306103"/>
                              <a:gd name="connsiteX12" fmla="*/ 344027 w 1158534"/>
                              <a:gd name="connsiteY12" fmla="*/ 1192046 h 1306103"/>
                              <a:gd name="connsiteX13" fmla="*/ 399517 w 1158534"/>
                              <a:gd name="connsiteY13" fmla="*/ 1270481 h 1306103"/>
                              <a:gd name="connsiteX14" fmla="*/ 472207 w 1158534"/>
                              <a:gd name="connsiteY14" fmla="*/ 1232228 h 1306103"/>
                              <a:gd name="connsiteX15" fmla="*/ 625237 w 1158534"/>
                              <a:gd name="connsiteY15" fmla="*/ 884088 h 1306103"/>
                              <a:gd name="connsiteX16" fmla="*/ 630992 w 1158534"/>
                              <a:gd name="connsiteY16" fmla="*/ 838184 h 1306103"/>
                              <a:gd name="connsiteX17" fmla="*/ 575502 w 1158534"/>
                              <a:gd name="connsiteY17" fmla="*/ 788454 h 1306103"/>
                              <a:gd name="connsiteX18" fmla="*/ 341288 w 1158534"/>
                              <a:gd name="connsiteY18" fmla="*/ 220349 h 1306103"/>
                              <a:gd name="connsiteX19" fmla="*/ 4586 w 1158534"/>
                              <a:gd name="connsiteY19" fmla="*/ 532132 h 1306103"/>
                              <a:gd name="connsiteX20" fmla="*/ 316392 w 1158534"/>
                              <a:gd name="connsiteY20" fmla="*/ 614377 h 1306103"/>
                              <a:gd name="connsiteX21" fmla="*/ 488571 w 1158534"/>
                              <a:gd name="connsiteY21" fmla="*/ 432666 h 1306103"/>
                              <a:gd name="connsiteX22" fmla="*/ 850128 w 1158534"/>
                              <a:gd name="connsiteY22" fmla="*/ 660297 h 1306103"/>
                              <a:gd name="connsiteX23" fmla="*/ 878831 w 1158534"/>
                              <a:gd name="connsiteY23" fmla="*/ 667943 h 1306103"/>
                              <a:gd name="connsiteX24" fmla="*/ 926657 w 1158534"/>
                              <a:gd name="connsiteY24" fmla="*/ 614377 h 1306103"/>
                              <a:gd name="connsiteX25" fmla="*/ 903728 w 1158534"/>
                              <a:gd name="connsiteY25" fmla="*/ 574218 h 1306103"/>
                              <a:gd name="connsiteX26" fmla="*/ 1036099 w 1158534"/>
                              <a:gd name="connsiteY26" fmla="*/ 165261 h 1306103"/>
                              <a:gd name="connsiteX27" fmla="*/ 913664 w 1158534"/>
                              <a:gd name="connsiteY27" fmla="*/ 287680 h 1306103"/>
                              <a:gd name="connsiteX28" fmla="*/ 1036099 w 1158534"/>
                              <a:gd name="connsiteY28" fmla="*/ 410099 h 1306103"/>
                              <a:gd name="connsiteX29" fmla="*/ 1158534 w 1158534"/>
                              <a:gd name="connsiteY29" fmla="*/ 287680 h 1306103"/>
                              <a:gd name="connsiteX30" fmla="*/ 1036099 w 1158534"/>
                              <a:gd name="connsiteY30" fmla="*/ 165261 h 1306103"/>
                              <a:gd name="connsiteX31" fmla="*/ 515439 w 1158534"/>
                              <a:gd name="connsiteY31" fmla="*/ 46 h 1306103"/>
                              <a:gd name="connsiteX32" fmla="*/ 417874 w 1158534"/>
                              <a:gd name="connsiteY32" fmla="*/ 128206 h 1306103"/>
                              <a:gd name="connsiteX33" fmla="*/ 503962 w 1158534"/>
                              <a:gd name="connsiteY33" fmla="*/ 265931 h 1306103"/>
                              <a:gd name="connsiteX34" fmla="*/ 601536 w 1158534"/>
                              <a:gd name="connsiteY34" fmla="*/ 137770 h 1306103"/>
                              <a:gd name="connsiteX35" fmla="*/ 515439 w 1158534"/>
                              <a:gd name="connsiteY35" fmla="*/ 46 h 13061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</a:cxnLst>
                            <a:rect l="l" t="t" r="r" b="b"/>
                            <a:pathLst>
                              <a:path w="1158534" h="1306103">
                                <a:moveTo>
                                  <a:pt x="0" y="635621"/>
                                </a:moveTo>
                                <a:lnTo>
                                  <a:pt x="0" y="647695"/>
                                </a:lnTo>
                                <a:lnTo>
                                  <a:pt x="152739" y="920445"/>
                                </a:lnTo>
                                <a:cubicBezTo>
                                  <a:pt x="152739" y="920445"/>
                                  <a:pt x="75769" y="1034764"/>
                                  <a:pt x="17578" y="1121900"/>
                                </a:cubicBezTo>
                                <a:lnTo>
                                  <a:pt x="0" y="1148293"/>
                                </a:lnTo>
                                <a:lnTo>
                                  <a:pt x="0" y="1305076"/>
                                </a:lnTo>
                                <a:lnTo>
                                  <a:pt x="37480" y="1306103"/>
                                </a:lnTo>
                                <a:cubicBezTo>
                                  <a:pt x="51348" y="1301559"/>
                                  <a:pt x="63782" y="1292470"/>
                                  <a:pt x="72398" y="1280029"/>
                                </a:cubicBezTo>
                                <a:cubicBezTo>
                                  <a:pt x="72398" y="1280029"/>
                                  <a:pt x="286641" y="960595"/>
                                  <a:pt x="288570" y="958698"/>
                                </a:cubicBezTo>
                                <a:cubicBezTo>
                                  <a:pt x="300047" y="937643"/>
                                  <a:pt x="300047" y="914691"/>
                                  <a:pt x="290467" y="895564"/>
                                </a:cubicBezTo>
                                <a:lnTo>
                                  <a:pt x="267512" y="842009"/>
                                </a:lnTo>
                                <a:lnTo>
                                  <a:pt x="472207" y="897493"/>
                                </a:lnTo>
                                <a:cubicBezTo>
                                  <a:pt x="472207" y="897493"/>
                                  <a:pt x="345956" y="1186323"/>
                                  <a:pt x="344027" y="1192046"/>
                                </a:cubicBezTo>
                                <a:cubicBezTo>
                                  <a:pt x="338305" y="1228402"/>
                                  <a:pt x="361259" y="1262831"/>
                                  <a:pt x="399517" y="1270481"/>
                                </a:cubicBezTo>
                                <a:cubicBezTo>
                                  <a:pt x="430123" y="1276203"/>
                                  <a:pt x="460729" y="1259005"/>
                                  <a:pt x="472207" y="1232228"/>
                                </a:cubicBezTo>
                                <a:lnTo>
                                  <a:pt x="625237" y="884088"/>
                                </a:lnTo>
                                <a:cubicBezTo>
                                  <a:pt x="632889" y="870715"/>
                                  <a:pt x="634818" y="855382"/>
                                  <a:pt x="630992" y="838184"/>
                                </a:cubicBezTo>
                                <a:cubicBezTo>
                                  <a:pt x="625237" y="811406"/>
                                  <a:pt x="602283" y="792279"/>
                                  <a:pt x="575502" y="788454"/>
                                </a:cubicBezTo>
                                <a:close/>
                                <a:moveTo>
                                  <a:pt x="341288" y="220349"/>
                                </a:moveTo>
                                <a:lnTo>
                                  <a:pt x="4586" y="532132"/>
                                </a:lnTo>
                                <a:lnTo>
                                  <a:pt x="316392" y="614377"/>
                                </a:lnTo>
                                <a:lnTo>
                                  <a:pt x="488571" y="432666"/>
                                </a:lnTo>
                                <a:lnTo>
                                  <a:pt x="850128" y="660297"/>
                                </a:lnTo>
                                <a:cubicBezTo>
                                  <a:pt x="857785" y="666037"/>
                                  <a:pt x="869292" y="667943"/>
                                  <a:pt x="878831" y="667943"/>
                                </a:cubicBezTo>
                                <a:cubicBezTo>
                                  <a:pt x="905610" y="666037"/>
                                  <a:pt x="928582" y="643077"/>
                                  <a:pt x="926657" y="614377"/>
                                </a:cubicBezTo>
                                <a:cubicBezTo>
                                  <a:pt x="926657" y="597178"/>
                                  <a:pt x="917117" y="581864"/>
                                  <a:pt x="903728" y="574218"/>
                                </a:cubicBezTo>
                                <a:close/>
                                <a:moveTo>
                                  <a:pt x="1036099" y="165261"/>
                                </a:moveTo>
                                <a:cubicBezTo>
                                  <a:pt x="968480" y="165261"/>
                                  <a:pt x="913664" y="220070"/>
                                  <a:pt x="913664" y="287680"/>
                                </a:cubicBezTo>
                                <a:cubicBezTo>
                                  <a:pt x="913664" y="355290"/>
                                  <a:pt x="968480" y="410099"/>
                                  <a:pt x="1036099" y="410099"/>
                                </a:cubicBezTo>
                                <a:cubicBezTo>
                                  <a:pt x="1103718" y="410099"/>
                                  <a:pt x="1158534" y="355290"/>
                                  <a:pt x="1158534" y="287680"/>
                                </a:cubicBezTo>
                                <a:cubicBezTo>
                                  <a:pt x="1158534" y="220070"/>
                                  <a:pt x="1103718" y="165261"/>
                                  <a:pt x="1036099" y="165261"/>
                                </a:cubicBezTo>
                                <a:close/>
                                <a:moveTo>
                                  <a:pt x="515439" y="46"/>
                                </a:moveTo>
                                <a:cubicBezTo>
                                  <a:pt x="465705" y="-1865"/>
                                  <a:pt x="421706" y="55523"/>
                                  <a:pt x="417874" y="128206"/>
                                </a:cubicBezTo>
                                <a:cubicBezTo>
                                  <a:pt x="415963" y="200889"/>
                                  <a:pt x="454228" y="262097"/>
                                  <a:pt x="503962" y="265931"/>
                                </a:cubicBezTo>
                                <a:cubicBezTo>
                                  <a:pt x="553704" y="267841"/>
                                  <a:pt x="597704" y="210454"/>
                                  <a:pt x="601536" y="137770"/>
                                </a:cubicBezTo>
                                <a:cubicBezTo>
                                  <a:pt x="605359" y="65087"/>
                                  <a:pt x="567094" y="1956"/>
                                  <a:pt x="515439" y="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148" name="Volleyball player - left">
                          <a:extLst/>
                        </wps:cNvPr>
                        <wps:cNvSpPr/>
                        <wps:spPr>
                          <a:xfrm>
                            <a:off x="25400" y="4293736"/>
                            <a:ext cx="1086471" cy="1280280"/>
                          </a:xfrm>
                          <a:custGeom>
                            <a:avLst/>
                            <a:gdLst>
                              <a:gd name="connsiteX0" fmla="*/ 0 w 1086471"/>
                              <a:gd name="connsiteY0" fmla="*/ 654759 h 1280280"/>
                              <a:gd name="connsiteX1" fmla="*/ 503439 w 1086471"/>
                              <a:gd name="connsiteY1" fmla="*/ 788455 h 1280280"/>
                              <a:gd name="connsiteX2" fmla="*/ 558929 w 1086471"/>
                              <a:gd name="connsiteY2" fmla="*/ 838185 h 1280280"/>
                              <a:gd name="connsiteX3" fmla="*/ 553174 w 1086471"/>
                              <a:gd name="connsiteY3" fmla="*/ 884089 h 1280280"/>
                              <a:gd name="connsiteX4" fmla="*/ 400144 w 1086471"/>
                              <a:gd name="connsiteY4" fmla="*/ 1232229 h 1280280"/>
                              <a:gd name="connsiteX5" fmla="*/ 327454 w 1086471"/>
                              <a:gd name="connsiteY5" fmla="*/ 1270482 h 1280280"/>
                              <a:gd name="connsiteX6" fmla="*/ 271964 w 1086471"/>
                              <a:gd name="connsiteY6" fmla="*/ 1192047 h 1280280"/>
                              <a:gd name="connsiteX7" fmla="*/ 400144 w 1086471"/>
                              <a:gd name="connsiteY7" fmla="*/ 897494 h 1280280"/>
                              <a:gd name="connsiteX8" fmla="*/ 195449 w 1086471"/>
                              <a:gd name="connsiteY8" fmla="*/ 842010 h 1280280"/>
                              <a:gd name="connsiteX9" fmla="*/ 218404 w 1086471"/>
                              <a:gd name="connsiteY9" fmla="*/ 895565 h 1280280"/>
                              <a:gd name="connsiteX10" fmla="*/ 216507 w 1086471"/>
                              <a:gd name="connsiteY10" fmla="*/ 958700 h 1280280"/>
                              <a:gd name="connsiteX11" fmla="*/ 335 w 1086471"/>
                              <a:gd name="connsiteY11" fmla="*/ 1280030 h 1280280"/>
                              <a:gd name="connsiteX12" fmla="*/ 0 w 1086471"/>
                              <a:gd name="connsiteY12" fmla="*/ 1280280 h 1280280"/>
                              <a:gd name="connsiteX13" fmla="*/ 0 w 1086471"/>
                              <a:gd name="connsiteY13" fmla="*/ 1040528 h 1280280"/>
                              <a:gd name="connsiteX14" fmla="*/ 18230 w 1086471"/>
                              <a:gd name="connsiteY14" fmla="*/ 1013346 h 1280280"/>
                              <a:gd name="connsiteX15" fmla="*/ 80676 w 1086471"/>
                              <a:gd name="connsiteY15" fmla="*/ 920446 h 1280280"/>
                              <a:gd name="connsiteX16" fmla="*/ 0 w 1086471"/>
                              <a:gd name="connsiteY16" fmla="*/ 776381 h 1280280"/>
                              <a:gd name="connsiteX17" fmla="*/ 269226 w 1086471"/>
                              <a:gd name="connsiteY17" fmla="*/ 220350 h 1280280"/>
                              <a:gd name="connsiteX18" fmla="*/ 831666 w 1086471"/>
                              <a:gd name="connsiteY18" fmla="*/ 574219 h 1280280"/>
                              <a:gd name="connsiteX19" fmla="*/ 854595 w 1086471"/>
                              <a:gd name="connsiteY19" fmla="*/ 614378 h 1280280"/>
                              <a:gd name="connsiteX20" fmla="*/ 806769 w 1086471"/>
                              <a:gd name="connsiteY20" fmla="*/ 667944 h 1280280"/>
                              <a:gd name="connsiteX21" fmla="*/ 778066 w 1086471"/>
                              <a:gd name="connsiteY21" fmla="*/ 660298 h 1280280"/>
                              <a:gd name="connsiteX22" fmla="*/ 416509 w 1086471"/>
                              <a:gd name="connsiteY22" fmla="*/ 432667 h 1280280"/>
                              <a:gd name="connsiteX23" fmla="*/ 244330 w 1086471"/>
                              <a:gd name="connsiteY23" fmla="*/ 614378 h 1280280"/>
                              <a:gd name="connsiteX24" fmla="*/ 0 w 1086471"/>
                              <a:gd name="connsiteY24" fmla="*/ 549931 h 1280280"/>
                              <a:gd name="connsiteX25" fmla="*/ 0 w 1086471"/>
                              <a:gd name="connsiteY25" fmla="*/ 469651 h 1280280"/>
                              <a:gd name="connsiteX26" fmla="*/ 964036 w 1086471"/>
                              <a:gd name="connsiteY26" fmla="*/ 165262 h 1280280"/>
                              <a:gd name="connsiteX27" fmla="*/ 1086471 w 1086471"/>
                              <a:gd name="connsiteY27" fmla="*/ 287681 h 1280280"/>
                              <a:gd name="connsiteX28" fmla="*/ 964036 w 1086471"/>
                              <a:gd name="connsiteY28" fmla="*/ 410100 h 1280280"/>
                              <a:gd name="connsiteX29" fmla="*/ 841601 w 1086471"/>
                              <a:gd name="connsiteY29" fmla="*/ 287681 h 1280280"/>
                              <a:gd name="connsiteX30" fmla="*/ 964036 w 1086471"/>
                              <a:gd name="connsiteY30" fmla="*/ 165262 h 1280280"/>
                              <a:gd name="connsiteX31" fmla="*/ 443375 w 1086471"/>
                              <a:gd name="connsiteY31" fmla="*/ 47 h 1280280"/>
                              <a:gd name="connsiteX32" fmla="*/ 529472 w 1086471"/>
                              <a:gd name="connsiteY32" fmla="*/ 137771 h 1280280"/>
                              <a:gd name="connsiteX33" fmla="*/ 431898 w 1086471"/>
                              <a:gd name="connsiteY33" fmla="*/ 265932 h 1280280"/>
                              <a:gd name="connsiteX34" fmla="*/ 345810 w 1086471"/>
                              <a:gd name="connsiteY34" fmla="*/ 128207 h 1280280"/>
                              <a:gd name="connsiteX35" fmla="*/ 443375 w 1086471"/>
                              <a:gd name="connsiteY35" fmla="*/ 47 h 12802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</a:cxnLst>
                            <a:rect l="l" t="t" r="r" b="b"/>
                            <a:pathLst>
                              <a:path w="1086471" h="1280280">
                                <a:moveTo>
                                  <a:pt x="0" y="654759"/>
                                </a:moveTo>
                                <a:lnTo>
                                  <a:pt x="503439" y="788455"/>
                                </a:lnTo>
                                <a:cubicBezTo>
                                  <a:pt x="530220" y="792281"/>
                                  <a:pt x="553174" y="811407"/>
                                  <a:pt x="558929" y="838185"/>
                                </a:cubicBezTo>
                                <a:cubicBezTo>
                                  <a:pt x="562755" y="855383"/>
                                  <a:pt x="560826" y="870716"/>
                                  <a:pt x="553174" y="884089"/>
                                </a:cubicBezTo>
                                <a:lnTo>
                                  <a:pt x="400144" y="1232229"/>
                                </a:lnTo>
                                <a:cubicBezTo>
                                  <a:pt x="388666" y="1259006"/>
                                  <a:pt x="358060" y="1276205"/>
                                  <a:pt x="327454" y="1270482"/>
                                </a:cubicBezTo>
                                <a:cubicBezTo>
                                  <a:pt x="289196" y="1262832"/>
                                  <a:pt x="266242" y="1228403"/>
                                  <a:pt x="271964" y="1192047"/>
                                </a:cubicBezTo>
                                <a:cubicBezTo>
                                  <a:pt x="273893" y="1186324"/>
                                  <a:pt x="400144" y="897494"/>
                                  <a:pt x="400144" y="897494"/>
                                </a:cubicBezTo>
                                <a:lnTo>
                                  <a:pt x="195449" y="842010"/>
                                </a:lnTo>
                                <a:lnTo>
                                  <a:pt x="218404" y="895565"/>
                                </a:lnTo>
                                <a:cubicBezTo>
                                  <a:pt x="227984" y="914692"/>
                                  <a:pt x="227984" y="937644"/>
                                  <a:pt x="216507" y="958700"/>
                                </a:cubicBezTo>
                                <a:cubicBezTo>
                                  <a:pt x="214578" y="960596"/>
                                  <a:pt x="335" y="1280030"/>
                                  <a:pt x="335" y="1280030"/>
                                </a:cubicBezTo>
                                <a:lnTo>
                                  <a:pt x="0" y="1280280"/>
                                </a:lnTo>
                                <a:lnTo>
                                  <a:pt x="0" y="1040528"/>
                                </a:lnTo>
                                <a:lnTo>
                                  <a:pt x="18230" y="1013346"/>
                                </a:lnTo>
                                <a:cubicBezTo>
                                  <a:pt x="52967" y="961601"/>
                                  <a:pt x="80676" y="920446"/>
                                  <a:pt x="80676" y="920446"/>
                                </a:cubicBezTo>
                                <a:lnTo>
                                  <a:pt x="0" y="776381"/>
                                </a:lnTo>
                                <a:close/>
                                <a:moveTo>
                                  <a:pt x="269226" y="220350"/>
                                </a:moveTo>
                                <a:lnTo>
                                  <a:pt x="831666" y="574219"/>
                                </a:lnTo>
                                <a:cubicBezTo>
                                  <a:pt x="845055" y="581865"/>
                                  <a:pt x="854595" y="597179"/>
                                  <a:pt x="854595" y="614378"/>
                                </a:cubicBezTo>
                                <a:cubicBezTo>
                                  <a:pt x="856520" y="643078"/>
                                  <a:pt x="833548" y="666038"/>
                                  <a:pt x="806769" y="667944"/>
                                </a:cubicBezTo>
                                <a:cubicBezTo>
                                  <a:pt x="797230" y="667944"/>
                                  <a:pt x="785723" y="666038"/>
                                  <a:pt x="778066" y="660298"/>
                                </a:cubicBezTo>
                                <a:lnTo>
                                  <a:pt x="416509" y="432667"/>
                                </a:lnTo>
                                <a:lnTo>
                                  <a:pt x="244330" y="614378"/>
                                </a:lnTo>
                                <a:lnTo>
                                  <a:pt x="0" y="549931"/>
                                </a:lnTo>
                                <a:lnTo>
                                  <a:pt x="0" y="469651"/>
                                </a:lnTo>
                                <a:close/>
                                <a:moveTo>
                                  <a:pt x="964036" y="165262"/>
                                </a:moveTo>
                                <a:cubicBezTo>
                                  <a:pt x="1031655" y="165262"/>
                                  <a:pt x="1086471" y="220071"/>
                                  <a:pt x="1086471" y="287681"/>
                                </a:cubicBezTo>
                                <a:cubicBezTo>
                                  <a:pt x="1086471" y="355291"/>
                                  <a:pt x="1031655" y="410100"/>
                                  <a:pt x="964036" y="410100"/>
                                </a:cubicBezTo>
                                <a:cubicBezTo>
                                  <a:pt x="896417" y="410100"/>
                                  <a:pt x="841601" y="355291"/>
                                  <a:pt x="841601" y="287681"/>
                                </a:cubicBezTo>
                                <a:cubicBezTo>
                                  <a:pt x="841601" y="220071"/>
                                  <a:pt x="896417" y="165262"/>
                                  <a:pt x="964036" y="165262"/>
                                </a:cubicBezTo>
                                <a:close/>
                                <a:moveTo>
                                  <a:pt x="443375" y="47"/>
                                </a:moveTo>
                                <a:cubicBezTo>
                                  <a:pt x="495030" y="1957"/>
                                  <a:pt x="533295" y="65088"/>
                                  <a:pt x="529472" y="137771"/>
                                </a:cubicBezTo>
                                <a:cubicBezTo>
                                  <a:pt x="525640" y="210455"/>
                                  <a:pt x="481640" y="267842"/>
                                  <a:pt x="431898" y="265932"/>
                                </a:cubicBezTo>
                                <a:cubicBezTo>
                                  <a:pt x="382164" y="262098"/>
                                  <a:pt x="343899" y="200890"/>
                                  <a:pt x="345810" y="128207"/>
                                </a:cubicBezTo>
                                <a:cubicBezTo>
                                  <a:pt x="349642" y="55524"/>
                                  <a:pt x="393641" y="-1864"/>
                                  <a:pt x="443375" y="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Volleyball - bottom">
                          <a:extLst/>
                        </wps:cNvPr>
                        <wps:cNvSpPr/>
                        <wps:spPr>
                          <a:xfrm>
                            <a:off x="6456391" y="6193322"/>
                            <a:ext cx="1548765" cy="1125365"/>
                          </a:xfrm>
                          <a:custGeom>
                            <a:avLst/>
                            <a:gdLst>
                              <a:gd name="connsiteX0" fmla="*/ 774383 w 1548765"/>
                              <a:gd name="connsiteY0" fmla="*/ 633748 h 1125365"/>
                              <a:gd name="connsiteX1" fmla="*/ 248806 w 1548765"/>
                              <a:gd name="connsiteY1" fmla="*/ 665453 h 1125365"/>
                              <a:gd name="connsiteX2" fmla="*/ 243716 w 1548765"/>
                              <a:gd name="connsiteY2" fmla="*/ 774700 h 1125365"/>
                              <a:gd name="connsiteX3" fmla="*/ 246297 w 1548765"/>
                              <a:gd name="connsiteY3" fmla="*/ 853461 h 1125365"/>
                              <a:gd name="connsiteX4" fmla="*/ 774383 w 1548765"/>
                              <a:gd name="connsiteY4" fmla="*/ 886458 h 1125365"/>
                              <a:gd name="connsiteX5" fmla="*/ 1301250 w 1548765"/>
                              <a:gd name="connsiteY5" fmla="*/ 854681 h 1125365"/>
                              <a:gd name="connsiteX6" fmla="*/ 1303759 w 1548765"/>
                              <a:gd name="connsiteY6" fmla="*/ 774700 h 1125365"/>
                              <a:gd name="connsiteX7" fmla="*/ 1298668 w 1548765"/>
                              <a:gd name="connsiteY7" fmla="*/ 665453 h 1125365"/>
                              <a:gd name="connsiteX8" fmla="*/ 774383 w 1548765"/>
                              <a:gd name="connsiteY8" fmla="*/ 633748 h 1125365"/>
                              <a:gd name="connsiteX9" fmla="*/ 774383 w 1548765"/>
                              <a:gd name="connsiteY9" fmla="*/ 318775 h 1125365"/>
                              <a:gd name="connsiteX10" fmla="*/ 319935 w 1548765"/>
                              <a:gd name="connsiteY10" fmla="*/ 386059 h 1125365"/>
                              <a:gd name="connsiteX11" fmla="*/ 251388 w 1548765"/>
                              <a:gd name="connsiteY11" fmla="*/ 640060 h 1125365"/>
                              <a:gd name="connsiteX12" fmla="*/ 774383 w 1548765"/>
                              <a:gd name="connsiteY12" fmla="*/ 608355 h 1125365"/>
                              <a:gd name="connsiteX13" fmla="*/ 1297378 w 1548765"/>
                              <a:gd name="connsiteY13" fmla="*/ 640060 h 1125365"/>
                              <a:gd name="connsiteX14" fmla="*/ 1228830 w 1548765"/>
                              <a:gd name="connsiteY14" fmla="*/ 386059 h 1125365"/>
                              <a:gd name="connsiteX15" fmla="*/ 774383 w 1548765"/>
                              <a:gd name="connsiteY15" fmla="*/ 318775 h 1125365"/>
                              <a:gd name="connsiteX16" fmla="*/ 919078 w 1548765"/>
                              <a:gd name="connsiteY16" fmla="*/ 39381 h 1125365"/>
                              <a:gd name="connsiteX17" fmla="*/ 897495 w 1548765"/>
                              <a:gd name="connsiteY17" fmla="*/ 295893 h 1125365"/>
                              <a:gd name="connsiteX18" fmla="*/ 1235212 w 1548765"/>
                              <a:gd name="connsiteY18" fmla="*/ 360666 h 1125365"/>
                              <a:gd name="connsiteX19" fmla="*/ 1317741 w 1548765"/>
                              <a:gd name="connsiteY19" fmla="*/ 260386 h 1125365"/>
                              <a:gd name="connsiteX20" fmla="*/ 919078 w 1548765"/>
                              <a:gd name="connsiteY20" fmla="*/ 39381 h 1125365"/>
                              <a:gd name="connsiteX21" fmla="*/ 628397 w 1548765"/>
                              <a:gd name="connsiteY21" fmla="*/ 39381 h 1125365"/>
                              <a:gd name="connsiteX22" fmla="*/ 231024 w 1548765"/>
                              <a:gd name="connsiteY22" fmla="*/ 260386 h 1125365"/>
                              <a:gd name="connsiteX23" fmla="*/ 313553 w 1548765"/>
                              <a:gd name="connsiteY23" fmla="*/ 360666 h 1125365"/>
                              <a:gd name="connsiteX24" fmla="*/ 651270 w 1548765"/>
                              <a:gd name="connsiteY24" fmla="*/ 295893 h 1125365"/>
                              <a:gd name="connsiteX25" fmla="*/ 628397 w 1548765"/>
                              <a:gd name="connsiteY25" fmla="*/ 39381 h 1125365"/>
                              <a:gd name="connsiteX26" fmla="*/ 774383 w 1548765"/>
                              <a:gd name="connsiteY26" fmla="*/ 25393 h 1125365"/>
                              <a:gd name="connsiteX27" fmla="*/ 653780 w 1548765"/>
                              <a:gd name="connsiteY27" fmla="*/ 35579 h 1125365"/>
                              <a:gd name="connsiteX28" fmla="*/ 676653 w 1548765"/>
                              <a:gd name="connsiteY28" fmla="*/ 294673 h 1125365"/>
                              <a:gd name="connsiteX29" fmla="*/ 774383 w 1548765"/>
                              <a:gd name="connsiteY29" fmla="*/ 292091 h 1125365"/>
                              <a:gd name="connsiteX30" fmla="*/ 872113 w 1548765"/>
                              <a:gd name="connsiteY30" fmla="*/ 294673 h 1125365"/>
                              <a:gd name="connsiteX31" fmla="*/ 894986 w 1548765"/>
                              <a:gd name="connsiteY31" fmla="*/ 35579 h 1125365"/>
                              <a:gd name="connsiteX32" fmla="*/ 774383 w 1548765"/>
                              <a:gd name="connsiteY32" fmla="*/ 25393 h 1125365"/>
                              <a:gd name="connsiteX33" fmla="*/ 774383 w 1548765"/>
                              <a:gd name="connsiteY33" fmla="*/ 0 h 1125365"/>
                              <a:gd name="connsiteX34" fmla="*/ 1341833 w 1548765"/>
                              <a:gd name="connsiteY34" fmla="*/ 247617 h 1125365"/>
                              <a:gd name="connsiteX35" fmla="*/ 1345633 w 1548765"/>
                              <a:gd name="connsiteY35" fmla="*/ 251491 h 1125365"/>
                              <a:gd name="connsiteX36" fmla="*/ 1548765 w 1548765"/>
                              <a:gd name="connsiteY36" fmla="*/ 774700 h 1125365"/>
                              <a:gd name="connsiteX37" fmla="*/ 1487752 w 1548765"/>
                              <a:gd name="connsiteY37" fmla="*/ 1075774 h 1125365"/>
                              <a:gd name="connsiteX38" fmla="*/ 1460790 w 1548765"/>
                              <a:gd name="connsiteY38" fmla="*/ 1125365 h 1125365"/>
                              <a:gd name="connsiteX39" fmla="*/ 1431026 w 1548765"/>
                              <a:gd name="connsiteY39" fmla="*/ 1125365 h 1125365"/>
                              <a:gd name="connsiteX40" fmla="*/ 1472125 w 1548765"/>
                              <a:gd name="connsiteY40" fmla="*/ 1041864 h 1125365"/>
                              <a:gd name="connsiteX41" fmla="*/ 1522092 w 1548765"/>
                              <a:gd name="connsiteY41" fmla="*/ 773409 h 1125365"/>
                              <a:gd name="connsiteX42" fmla="*/ 1335523 w 1548765"/>
                              <a:gd name="connsiteY42" fmla="*/ 279394 h 1125365"/>
                              <a:gd name="connsiteX43" fmla="*/ 1252994 w 1548765"/>
                              <a:gd name="connsiteY43" fmla="*/ 378456 h 1125365"/>
                              <a:gd name="connsiteX44" fmla="*/ 1329142 w 1548765"/>
                              <a:gd name="connsiteY44" fmla="*/ 774700 h 1125365"/>
                              <a:gd name="connsiteX45" fmla="*/ 1288487 w 1548765"/>
                              <a:gd name="connsiteY45" fmla="*/ 1075685 h 1125365"/>
                              <a:gd name="connsiteX46" fmla="*/ 1273116 w 1548765"/>
                              <a:gd name="connsiteY46" fmla="*/ 1122060 h 1125365"/>
                              <a:gd name="connsiteX47" fmla="*/ 1271785 w 1548765"/>
                              <a:gd name="connsiteY47" fmla="*/ 1125365 h 1125365"/>
                              <a:gd name="connsiteX48" fmla="*/ 1244060 w 1548765"/>
                              <a:gd name="connsiteY48" fmla="*/ 1125365 h 1125365"/>
                              <a:gd name="connsiteX49" fmla="*/ 1261231 w 1548765"/>
                              <a:gd name="connsiteY49" fmla="*/ 1076968 h 1125365"/>
                              <a:gd name="connsiteX50" fmla="*/ 1298668 w 1548765"/>
                              <a:gd name="connsiteY50" fmla="*/ 880145 h 1125365"/>
                              <a:gd name="connsiteX51" fmla="*/ 773092 w 1548765"/>
                              <a:gd name="connsiteY51" fmla="*/ 911851 h 1125365"/>
                              <a:gd name="connsiteX52" fmla="*/ 247516 w 1548765"/>
                              <a:gd name="connsiteY52" fmla="*/ 880145 h 1125365"/>
                              <a:gd name="connsiteX53" fmla="*/ 284989 w 1548765"/>
                              <a:gd name="connsiteY53" fmla="*/ 1076968 h 1125365"/>
                              <a:gd name="connsiteX54" fmla="*/ 302164 w 1548765"/>
                              <a:gd name="connsiteY54" fmla="*/ 1125365 h 1125365"/>
                              <a:gd name="connsiteX55" fmla="*/ 275948 w 1548765"/>
                              <a:gd name="connsiteY55" fmla="*/ 1125365 h 1125365"/>
                              <a:gd name="connsiteX56" fmla="*/ 275141 w 1548765"/>
                              <a:gd name="connsiteY56" fmla="*/ 1123497 h 1125365"/>
                              <a:gd name="connsiteX57" fmla="*/ 218333 w 1548765"/>
                              <a:gd name="connsiteY57" fmla="*/ 773409 h 1125365"/>
                              <a:gd name="connsiteX58" fmla="*/ 294552 w 1548765"/>
                              <a:gd name="connsiteY58" fmla="*/ 377164 h 1125365"/>
                              <a:gd name="connsiteX59" fmla="*/ 212023 w 1548765"/>
                              <a:gd name="connsiteY59" fmla="*/ 278103 h 1125365"/>
                              <a:gd name="connsiteX60" fmla="*/ 24092 w 1548765"/>
                              <a:gd name="connsiteY60" fmla="*/ 773409 h 1125365"/>
                              <a:gd name="connsiteX61" fmla="*/ 74257 w 1548765"/>
                              <a:gd name="connsiteY61" fmla="*/ 1042985 h 1125365"/>
                              <a:gd name="connsiteX62" fmla="*/ 115045 w 1548765"/>
                              <a:gd name="connsiteY62" fmla="*/ 1125365 h 1125365"/>
                              <a:gd name="connsiteX63" fmla="*/ 87976 w 1548765"/>
                              <a:gd name="connsiteY63" fmla="*/ 1125365 h 1125365"/>
                              <a:gd name="connsiteX64" fmla="*/ 61013 w 1548765"/>
                              <a:gd name="connsiteY64" fmla="*/ 1075774 h 1125365"/>
                              <a:gd name="connsiteX65" fmla="*/ 0 w 1548765"/>
                              <a:gd name="connsiteY65" fmla="*/ 774700 h 1125365"/>
                              <a:gd name="connsiteX66" fmla="*/ 204351 w 1548765"/>
                              <a:gd name="connsiteY66" fmla="*/ 251491 h 1125365"/>
                              <a:gd name="connsiteX67" fmla="*/ 208223 w 1548765"/>
                              <a:gd name="connsiteY67" fmla="*/ 247617 h 1125365"/>
                              <a:gd name="connsiteX68" fmla="*/ 774383 w 1548765"/>
                              <a:gd name="connsiteY68" fmla="*/ 0 h 11253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</a:cxnLst>
                            <a:rect l="l" t="t" r="r" b="b"/>
                            <a:pathLst>
                              <a:path w="1548765" h="1125365">
                                <a:moveTo>
                                  <a:pt x="774383" y="633748"/>
                                </a:moveTo>
                                <a:cubicBezTo>
                                  <a:pt x="465920" y="633748"/>
                                  <a:pt x="285661" y="659141"/>
                                  <a:pt x="248806" y="665453"/>
                                </a:cubicBezTo>
                                <a:cubicBezTo>
                                  <a:pt x="246297" y="699741"/>
                                  <a:pt x="243716" y="735320"/>
                                  <a:pt x="243716" y="774700"/>
                                </a:cubicBezTo>
                                <a:cubicBezTo>
                                  <a:pt x="243716" y="801384"/>
                                  <a:pt x="245006" y="828068"/>
                                  <a:pt x="246297" y="853461"/>
                                </a:cubicBezTo>
                                <a:cubicBezTo>
                                  <a:pt x="276770" y="858554"/>
                                  <a:pt x="458248" y="886458"/>
                                  <a:pt x="774383" y="886458"/>
                                </a:cubicBezTo>
                                <a:cubicBezTo>
                                  <a:pt x="1086645" y="886458"/>
                                  <a:pt x="1268195" y="859774"/>
                                  <a:pt x="1301250" y="854681"/>
                                </a:cubicBezTo>
                                <a:cubicBezTo>
                                  <a:pt x="1302469" y="829288"/>
                                  <a:pt x="1303759" y="802675"/>
                                  <a:pt x="1303759" y="774700"/>
                                </a:cubicBezTo>
                                <a:cubicBezTo>
                                  <a:pt x="1303759" y="735320"/>
                                  <a:pt x="1301250" y="698521"/>
                                  <a:pt x="1298668" y="665453"/>
                                </a:cubicBezTo>
                                <a:cubicBezTo>
                                  <a:pt x="1260595" y="659141"/>
                                  <a:pt x="1080335" y="633748"/>
                                  <a:pt x="774383" y="633748"/>
                                </a:cubicBezTo>
                                <a:close/>
                                <a:moveTo>
                                  <a:pt x="774383" y="318775"/>
                                </a:moveTo>
                                <a:cubicBezTo>
                                  <a:pt x="502704" y="318775"/>
                                  <a:pt x="346536" y="375945"/>
                                  <a:pt x="319935" y="386059"/>
                                </a:cubicBezTo>
                                <a:cubicBezTo>
                                  <a:pt x="309753" y="403848"/>
                                  <a:pt x="269098" y="491504"/>
                                  <a:pt x="251388" y="640060"/>
                                </a:cubicBezTo>
                                <a:cubicBezTo>
                                  <a:pt x="302153" y="632457"/>
                                  <a:pt x="481121" y="608355"/>
                                  <a:pt x="774383" y="608355"/>
                                </a:cubicBezTo>
                                <a:cubicBezTo>
                                  <a:pt x="1066354" y="608355"/>
                                  <a:pt x="1244103" y="631166"/>
                                  <a:pt x="1297378" y="640060"/>
                                </a:cubicBezTo>
                                <a:cubicBezTo>
                                  <a:pt x="1279667" y="491504"/>
                                  <a:pt x="1237722" y="403848"/>
                                  <a:pt x="1228830" y="386059"/>
                                </a:cubicBezTo>
                                <a:cubicBezTo>
                                  <a:pt x="1202229" y="375945"/>
                                  <a:pt x="1046062" y="318775"/>
                                  <a:pt x="774383" y="318775"/>
                                </a:cubicBezTo>
                                <a:close/>
                                <a:moveTo>
                                  <a:pt x="919078" y="39381"/>
                                </a:moveTo>
                                <a:cubicBezTo>
                                  <a:pt x="919078" y="74960"/>
                                  <a:pt x="915277" y="177823"/>
                                  <a:pt x="897495" y="295893"/>
                                </a:cubicBezTo>
                                <a:cubicBezTo>
                                  <a:pt x="1093027" y="308589"/>
                                  <a:pt x="1207248" y="349261"/>
                                  <a:pt x="1235212" y="360666"/>
                                </a:cubicBezTo>
                                <a:cubicBezTo>
                                  <a:pt x="1274576" y="326378"/>
                                  <a:pt x="1306269" y="279394"/>
                                  <a:pt x="1317741" y="260386"/>
                                </a:cubicBezTo>
                                <a:cubicBezTo>
                                  <a:pt x="1213630" y="149847"/>
                                  <a:pt x="1075245" y="69867"/>
                                  <a:pt x="919078" y="39381"/>
                                </a:cubicBezTo>
                                <a:close/>
                                <a:moveTo>
                                  <a:pt x="628397" y="39381"/>
                                </a:moveTo>
                                <a:cubicBezTo>
                                  <a:pt x="473521" y="69867"/>
                                  <a:pt x="335136" y="148556"/>
                                  <a:pt x="231024" y="260386"/>
                                </a:cubicBezTo>
                                <a:cubicBezTo>
                                  <a:pt x="242497" y="279394"/>
                                  <a:pt x="274189" y="326378"/>
                                  <a:pt x="313553" y="360666"/>
                                </a:cubicBezTo>
                                <a:cubicBezTo>
                                  <a:pt x="342736" y="349261"/>
                                  <a:pt x="457029" y="308589"/>
                                  <a:pt x="651270" y="295893"/>
                                </a:cubicBezTo>
                                <a:cubicBezTo>
                                  <a:pt x="632197" y="177823"/>
                                  <a:pt x="629688" y="74960"/>
                                  <a:pt x="628397" y="39381"/>
                                </a:cubicBezTo>
                                <a:close/>
                                <a:moveTo>
                                  <a:pt x="774383" y="25393"/>
                                </a:moveTo>
                                <a:cubicBezTo>
                                  <a:pt x="732509" y="25393"/>
                                  <a:pt x="693144" y="27976"/>
                                  <a:pt x="653780" y="35579"/>
                                </a:cubicBezTo>
                                <a:cubicBezTo>
                                  <a:pt x="655070" y="66065"/>
                                  <a:pt x="657580" y="171438"/>
                                  <a:pt x="676653" y="294673"/>
                                </a:cubicBezTo>
                                <a:cubicBezTo>
                                  <a:pt x="707126" y="293382"/>
                                  <a:pt x="740109" y="292091"/>
                                  <a:pt x="774383" y="292091"/>
                                </a:cubicBezTo>
                                <a:cubicBezTo>
                                  <a:pt x="808656" y="292091"/>
                                  <a:pt x="841639" y="293382"/>
                                  <a:pt x="872113" y="294673"/>
                                </a:cubicBezTo>
                                <a:cubicBezTo>
                                  <a:pt x="891185" y="171438"/>
                                  <a:pt x="894986" y="66065"/>
                                  <a:pt x="894986" y="35579"/>
                                </a:cubicBezTo>
                                <a:cubicBezTo>
                                  <a:pt x="855621" y="29195"/>
                                  <a:pt x="815038" y="25393"/>
                                  <a:pt x="774383" y="25393"/>
                                </a:cubicBezTo>
                                <a:close/>
                                <a:moveTo>
                                  <a:pt x="774383" y="0"/>
                                </a:moveTo>
                                <a:cubicBezTo>
                                  <a:pt x="999097" y="0"/>
                                  <a:pt x="1200938" y="95260"/>
                                  <a:pt x="1341833" y="247617"/>
                                </a:cubicBezTo>
                                <a:cubicBezTo>
                                  <a:pt x="1343124" y="248908"/>
                                  <a:pt x="1344414" y="250200"/>
                                  <a:pt x="1345633" y="251491"/>
                                </a:cubicBezTo>
                                <a:cubicBezTo>
                                  <a:pt x="1471327" y="389861"/>
                                  <a:pt x="1548765" y="572776"/>
                                  <a:pt x="1548765" y="774700"/>
                                </a:cubicBezTo>
                                <a:cubicBezTo>
                                  <a:pt x="1548765" y="881383"/>
                                  <a:pt x="1527026" y="983143"/>
                                  <a:pt x="1487752" y="1075774"/>
                                </a:cubicBezTo>
                                <a:lnTo>
                                  <a:pt x="1460790" y="1125365"/>
                                </a:lnTo>
                                <a:lnTo>
                                  <a:pt x="1431026" y="1125365"/>
                                </a:lnTo>
                                <a:lnTo>
                                  <a:pt x="1472125" y="1041864"/>
                                </a:lnTo>
                                <a:cubicBezTo>
                                  <a:pt x="1504328" y="958512"/>
                                  <a:pt x="1522092" y="868023"/>
                                  <a:pt x="1522092" y="773409"/>
                                </a:cubicBezTo>
                                <a:cubicBezTo>
                                  <a:pt x="1522092" y="584181"/>
                                  <a:pt x="1452254" y="411452"/>
                                  <a:pt x="1335523" y="279394"/>
                                </a:cubicBezTo>
                                <a:cubicBezTo>
                                  <a:pt x="1321541" y="302277"/>
                                  <a:pt x="1291068" y="345459"/>
                                  <a:pt x="1252994" y="378456"/>
                                </a:cubicBezTo>
                                <a:cubicBezTo>
                                  <a:pt x="1271995" y="415326"/>
                                  <a:pt x="1329142" y="548674"/>
                                  <a:pt x="1329142" y="774700"/>
                                </a:cubicBezTo>
                                <a:cubicBezTo>
                                  <a:pt x="1329142" y="911851"/>
                                  <a:pt x="1306269" y="1013494"/>
                                  <a:pt x="1288487" y="1075685"/>
                                </a:cubicBezTo>
                                <a:cubicBezTo>
                                  <a:pt x="1283432" y="1093475"/>
                                  <a:pt x="1278036" y="1109041"/>
                                  <a:pt x="1273116" y="1122060"/>
                                </a:cubicBezTo>
                                <a:lnTo>
                                  <a:pt x="1271785" y="1125365"/>
                                </a:lnTo>
                                <a:lnTo>
                                  <a:pt x="1244060" y="1125365"/>
                                </a:lnTo>
                                <a:lnTo>
                                  <a:pt x="1261231" y="1076968"/>
                                </a:lnTo>
                                <a:cubicBezTo>
                                  <a:pt x="1275831" y="1029347"/>
                                  <a:pt x="1291068" y="963318"/>
                                  <a:pt x="1298668" y="880145"/>
                                </a:cubicBezTo>
                                <a:cubicBezTo>
                                  <a:pt x="1251703" y="887749"/>
                                  <a:pt x="1072735" y="911851"/>
                                  <a:pt x="773092" y="911851"/>
                                </a:cubicBezTo>
                                <a:cubicBezTo>
                                  <a:pt x="472230" y="911851"/>
                                  <a:pt x="291971" y="887749"/>
                                  <a:pt x="247516" y="880145"/>
                                </a:cubicBezTo>
                                <a:cubicBezTo>
                                  <a:pt x="255152" y="963318"/>
                                  <a:pt x="270389" y="1029347"/>
                                  <a:pt x="284989" y="1076968"/>
                                </a:cubicBezTo>
                                <a:lnTo>
                                  <a:pt x="302164" y="1125365"/>
                                </a:lnTo>
                                <a:lnTo>
                                  <a:pt x="275948" y="1125365"/>
                                </a:lnTo>
                                <a:lnTo>
                                  <a:pt x="275141" y="1123497"/>
                                </a:lnTo>
                                <a:cubicBezTo>
                                  <a:pt x="251204" y="1060384"/>
                                  <a:pt x="218333" y="942982"/>
                                  <a:pt x="218333" y="773409"/>
                                </a:cubicBezTo>
                                <a:cubicBezTo>
                                  <a:pt x="218333" y="546092"/>
                                  <a:pt x="276770" y="412743"/>
                                  <a:pt x="294552" y="377164"/>
                                </a:cubicBezTo>
                                <a:cubicBezTo>
                                  <a:pt x="256407" y="344168"/>
                                  <a:pt x="225934" y="300986"/>
                                  <a:pt x="212023" y="278103"/>
                                </a:cubicBezTo>
                                <a:cubicBezTo>
                                  <a:pt x="95221" y="410233"/>
                                  <a:pt x="24092" y="584181"/>
                                  <a:pt x="24092" y="773409"/>
                                </a:cubicBezTo>
                                <a:cubicBezTo>
                                  <a:pt x="24092" y="868668"/>
                                  <a:pt x="41874" y="959480"/>
                                  <a:pt x="74257" y="1042985"/>
                                </a:cubicBezTo>
                                <a:lnTo>
                                  <a:pt x="115045" y="1125365"/>
                                </a:lnTo>
                                <a:lnTo>
                                  <a:pt x="87976" y="1125365"/>
                                </a:lnTo>
                                <a:lnTo>
                                  <a:pt x="61013" y="1075774"/>
                                </a:lnTo>
                                <a:cubicBezTo>
                                  <a:pt x="21739" y="983143"/>
                                  <a:pt x="0" y="881383"/>
                                  <a:pt x="0" y="774700"/>
                                </a:cubicBezTo>
                                <a:cubicBezTo>
                                  <a:pt x="0" y="572776"/>
                                  <a:pt x="77438" y="389861"/>
                                  <a:pt x="204351" y="251491"/>
                                </a:cubicBezTo>
                                <a:cubicBezTo>
                                  <a:pt x="205642" y="250200"/>
                                  <a:pt x="206932" y="248908"/>
                                  <a:pt x="208223" y="247617"/>
                                </a:cubicBezTo>
                                <a:cubicBezTo>
                                  <a:pt x="349118" y="95260"/>
                                  <a:pt x="550959" y="0"/>
                                  <a:pt x="7743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C559D6" id="Group 7" o:spid="_x0000_s1026" style="position:absolute;margin-left:0;margin-top:0;width:757.45pt;height:576.7pt;z-index:-251651072;mso-position-horizontal:left;mso-position-horizontal-relative:margin;mso-position-vertical:top;mso-position-vertical-relative:margin;mso-width-relative:margin;mso-height-relative:margin" coordsize="96157,7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">
                <v:shape id="Blue rectangle" o:spid="_x0000_s1027" style="position:absolute;left:254;width:95821;height:73186;visibility:visible;mso-wrap-style:square;v-text-anchor:top" coordsize="15831,1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xR8b8A&#10;AADcAAAADwAAAGRycy9kb3ducmV2LnhtbESPzQrCMBCE74LvEFbwIppaQaQaRQRRvPkDXpdmbavN&#10;pjZR69sbQfA4zMw3zGzRmFI8qXaFZQXDQQSCOLW64EzB6bjuT0A4j6yxtEwK3uRgMW+3Zpho++I9&#10;PQ8+EwHCLkEFufdVIqVLczLoBrYiDt7F1gZ9kHUmdY2vADeljKNoLA0WHBZyrGiVU3o7PIyCa9mL&#10;e2OWZO78kIVZbXbx+qxUt9MspyA8Nf4f/rW3WsFoGMP3TDgCc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vFHxvwAAANwAAAAPAAAAAAAAAAAAAAAAAJgCAABkcnMvZG93bnJl&#10;di54bWxQSwUGAAAAAAQABAD1AAAAhAMAAAAA&#10;" path="m,12239r15830,l15830,,,,,12239xe" fillcolor="#6b78e8 [3204]" stroked="f">
                  <v:path arrowok="t" o:connecttype="custom" o:connectlocs="0,7318088;9581547,7318088;9581547,0;0,0;0,7318088" o:connectangles="0,0,0,0,0"/>
                </v:shape>
                <v:shape id="White diagonal lines" o:spid="_x0000_s1028" style="position:absolute;left:11475;top:-11378;width:73152;height:95976;rotation:90;visibility:visible;mso-wrap-style:square;v-text-anchor:middle" coordsize="7315200,959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WLO8MA&#10;AADcAAAADwAAAGRycy9kb3ducmV2LnhtbESP0YrCMBRE3xf8h3AF39ZUBVmqUVQQChWWrX7Atbk2&#10;1eamNFHr32+EhX0cZuYMs1z3thEP6nztWMFknIAgLp2uuVJwOu4/v0D4gKyxcUwKXuRhvRp8LDHV&#10;7sk/9ChCJSKEfYoKTAhtKqUvDVn0Y9cSR+/iOoshyq6SusNnhNtGTpNkLi3WHBcMtrQzVN6Ku1Vw&#10;lW2fT7ffl6LMD5nZ3fL9OcuVGg37zQJEoD78h//amVYwm8zgfSYe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WLO8MAAADcAAAADwAAAAAAAAAAAAAAAACYAgAAZHJzL2Rv&#10;d25yZXYueG1sUEsFBgAAAAAEAAQA9QAAAIgDAAAAAA==&#10;" path="m5493523,3119379v,-903,,-903,,-903c5491318,3114867,5492420,3109453,5497380,3106746v3858,-1805,10472,,12676,4512l7315200,6500239r,39565l5493523,3119379xm5493523,5970818v,-1805,,-1805,,-1805c5491318,5965404,5492420,5960892,5497380,5958185v3858,-1805,10472,,12676,3609l7315200,9350776r,40065l5493523,5970818xm5483602,5733499v,-903,,-903,,-903c5480847,5728084,5482500,5723573,5487460,5720866v4960,-2707,9920,,12676,3609l7315200,9132483r,40068l5483602,5733499xm5250754,7611707v-1550,-26013,12400,-51392,37200,-63573c5321022,7531891,5360151,7545427,5376685,7578814r109673,201225c5501238,7811621,5490216,7848618,5460455,7866665v-31414,18949,-72197,7219,-90935,-24364l5259847,7641076v-1102,-1805,-1102,-2707,-2204,-3609c5253509,7629120,5251270,7620379,5250754,7611707xm4930896,4040457v1585,-5415,5167,-10152,10403,-12407c4951219,4022636,4965548,4026245,4970508,4037073l7315200,8439693r,90028l4932481,4056925v-2756,-4963,-3169,-11054,-1585,-16468xm4636460,6487754v-2170,-25886,10540,-51772,35340,-63954c4704868,6406655,4743997,6418386,4762184,6450871r499316,938448c5279136,7422706,5266461,7463312,5233393,7479555v-33067,17144,-72197,5414,-90384,-27973l4643693,6513133v-4133,-8121,-6510,-16750,-7233,-25379xm4361588,6771319v2273,-5752,6820,-10490,13158,-12746c4387422,6753159,4401200,6758573,4406160,6771206l5911422,9597624r-54747,l4363172,6793765v,-1804,-1102,-2707,-1102,-3609c4359314,6783839,4359314,6777072,4361588,6771319xm4322331,r104098,l7315200,5421748r,199193l4322331,xm4135589,r21340,l7315200,5929347r,40063l4135589,xm3927581,r104463,l7315200,6163184r,199773l5667677,3268267r-1102,903c5646183,3279095,5620832,3271877,5609258,3252025r-87628,-166936c5511710,3065237,5486358,3058019,5465967,3067945v-21494,9925,-29210,36996,-19290,56848l5605400,3422570v6614,14437,6614,30680,-2204,43313l7315200,6680572r,37264l5591622,3478516v-1102,,-1102,1805,-2755,1805c5568475,3490246,5543124,3482125,5532101,3462273l4566536,1649443v-1653,-902,-1653,-1804,-2755,-3609c4553860,1625982,4563781,1600716,4584172,1589888v20392,-9926,45743,-902,55663,20754l5291812,2834235v9920,20754,35272,27973,55663,18047c5369520,2842356,5376685,2815285,5366765,2795433l5161196,2408323v-10471,-20754,-2755,-46020,17636,-56848c5178832,2351475,5179934,2351475,5179934,2351475l3927581,xm3700173,5940138v-3858,27973,1102,55946,13778,81212l4096430,6738722v1102,-903,3857,-903,4960,-1805c4111861,6731503,4115719,6719772,4110208,6709846l3700173,5940138xm3320450,4723765v,11731,2205,21656,4961,31582l3485236,5057635v-1102,-18047,-6063,-35191,-14880,-50532l3320450,4723765xm3110611,6430004v2205,-7106,7027,-13423,14191,-17935c3139683,6402143,3160074,6406655,3168892,6421995r494356,926718c3670964,7364053,3691355,7370370,3707889,7363151v14880,-7219,21494,-27973,12676,-43313l3564046,7026573v,-903,-1102,-1805,-1102,-3610c3556330,7006721,3562944,6986869,3579478,6979650v16533,-6316,35271,,42987,17145l3961956,7634760v,902,1102,2707,1102,3609c3969120,7654611,3963058,7675366,3946525,7681682v-16534,6317,-35823,,-42988,-17145l3835749,7539110v,-902,,-2707,-1102,-3609c3824727,7520161,3805437,7516551,3790006,7525575v-14880,9926,-18738,28875,-9920,44215l3900781,7795379v,1804,1103,2707,1103,3609c3908497,7816133,3901884,7835985,3885350,7842301v-16534,6317,-35272,,-42987,-16242l3112127,6452675v-3307,-7670,-3720,-15565,-1516,-22671xm2964701,r55430,l3080161,112734v13778,-5414,29210,1804,36926,14437l3963058,1714413v7716,15340,25352,20754,40783,12633c4018721,1719827,4024233,1701780,4016517,1686440l3868816,1410319v-6062,-9926,-4960,-24363,2756,-33387l3137942,r102921,l4252397,1899396v2756,-7219,1653,-15341,-2205,-22559l3855038,1135101v-7715,-15340,-2755,-33387,12676,-40606c3883146,1086374,3900781,1091788,3908497,1107128r712600,1338192c4628813,2460660,4623853,2477805,4608421,2485926v-15431,7219,-33067,1805,-40783,-12633l4413876,2185442v-3858,-8121,-9921,-12633,-17636,-15340l4579212,2512094v9920,6317,18738,15340,24249,25266l5675393,4548708v15431,29778,50703,43313,82668,33387l5478642,4057827v-4960,-9926,-1653,-23461,8818,-28875c5497380,4023538,5511710,4028050,5516670,4037976r276663,518853c5808764,4535173,5811520,4506298,5798844,4482836l5459353,3846676v-8818,-17144,-9920,-36996,-3858,-55946l3436531,r20965,l5465967,3771781v13778,-18949,36925,-29778,60623,-27071l3532600,r103998,l7315200,6906733r,198435l6318001,5233595v-6063,11730,-16534,21656,-27556,27972c6255724,5279614,6213839,5266981,6196203,5232693l6051258,4960182v-12676,-23462,-36926,-38802,-63379,-36997l7315200,7414550r,90796l5948749,4935817v-27005,19853,-35823,56850,-19289,87529l6191243,5514227v4960,10828,7715,22558,7715,34290l7061464,7167340v11573,23461,3858,51434,-19290,62262c7041072,7231407,7038317,7232310,7037214,7232310r277986,522397l7315200,7847351,6127864,5617095v-25352,,-49601,-14437,-61175,-36997l4478908,2601427v-11574,-23461,-10471,-51434,4960,-73090l4406160,2383057v-12676,903,-23698,-5414,-29210,-15340l4124537,1892177v-7716,-15340,-25352,-20754,-40783,-12633c4068322,1886763,4063362,1904810,4071078,1920150r428221,803997c4506464,2736780,4503157,2753023,4489930,2762046r912106,1711767c5407548,4482836,5405894,4492762,5399832,4500883l7315200,8097082r,91873l5115453,4056925v-3858,-5414,-3858,-12633,,-18949l2964701,xm2750040,6826250r160927,302289c2914825,7135758,2921438,7141172,2930256,7143879l2779249,6860540v-7716,-12633,-16534,-23462,-29209,-34290xm2711212,r53417,l4870204,3954057v4960,11730,1102,25266,-10471,31582c4848159,3991053,4834381,3987444,4828319,3975713l2711212,xm2618873,6837078r56214,103771c2682252,6956189,2700439,6962506,2715319,6953482v15431,-7219,20391,-25266,12676,-40606l2672332,6809105v-20392,3610,-39130,13536,-53459,27973xm2146562,1609852v2755,-8685,8818,-16355,17635,-20866c2181833,1579962,2203878,1586279,2212696,1604326r267845,503513c2489359,2125886,2483297,2146641,2465110,2155664v-17636,9024,-39130,2707,-47948,-15340l2148766,1636810v-4409,-8572,-4960,-18272,-2204,-26958xm2049009,r54318,l3884248,3343163v6613,10828,1102,26168,-9920,32484c3862754,3381964,3847323,3377452,3841260,3365721l2049009,xm2024764,1400619v2755,-8798,8818,-16468,17636,-20980c2060035,1370616,2081529,1376932,2090347,1394979r58419,109185c2158135,1522211,2151522,1542966,2133886,1551989v-18187,9024,-39681,2707,-48499,-15340l2026968,1428366v-4409,-9024,-4960,-18949,-2204,-27747xm1917966,r20860,l3791659,3478516v,1805,,1805,,1805c3793864,3483930,3792762,3488442,3787802,3491149v-4961,1804,-10472,,-12676,-4512l1917966,xm1450635,r55709,l3399261,3554314v6062,11730,1102,26168,-10471,32484c3377216,3591310,3363438,3587701,3355722,3577775l1450635,xm1442228,5609426v827,-2256,2480,-4061,4409,-4963c1451597,5601756,1456557,5604463,1459313,5608072l3584351,9597624r-21340,l1442779,5617095v-1377,-2707,-1377,-5414,-551,-7669xm1296732,2442613r393501,741735c1690233,3183446,1690233,3180739,1690233,3178934v1653,-50532,44641,-91138,96446,-89333l1550799,2645643v,-1805,-1653,-3610,-2755,-5414c1538123,2627596,1518834,2622181,1506158,2633010v-12675,9926,-16533,27973,-7715,41508l1646143,2950638v7165,15340,2205,33388,-12676,40606c1618036,2999366,1600400,2993951,1592684,2978611l1315470,2457953v-3857,-8121,-9920,-12633,-18738,-15340xm403364,4291537v-2204,-5414,,-9926,3858,-12633c412182,4276197,417693,4278904,419898,4282514l3250662,9597624r-21339,l403364,4291537xm,704719l,603475,1305550,3055312v4960,9925,1102,22558,-8818,28875c1285159,3090503,1271380,3087796,1263665,3076968l,704719xm,888976l,785771,1517732,3635525v1102,-902,1102,-1804,1102,-3609c1530408,3582287,1580009,3549802,1630712,3560630l,499389,,396240,1927766,4015417v1654,902,3858,902,5512,1804c1979021,4038878,2034684,4019928,2057280,3973006l1260909,2477805v,2707,1654,5414,2756,8121l1658819,3227661v7716,15340,2204,32485,-12676,40606c1630712,3275486,1613076,3270974,1605360,3255634l892760,1917443v-7715,-15340,-2756,-33388,12676,-40606c920316,1869618,938503,1874130,946219,1889470r153212,287851c1101084,2180028,1103288,2182735,1104942,2183637l,109716,,6036,1152890,2171004v3857,-7219,2755,-16242,-1103,-24363l1083448,2018506v-7715,-14437,-2756,-32484,12676,-40606c1111004,1970682,1129191,1976096,1136356,1991436r252964,475540c1397036,2481414,1414672,2486828,1430103,2479609v14881,-8121,20392,-25266,12676,-40606l1014558,1635006v-2756,-5414,-3858,-10829,-3858,-15340l148101,r55129,l1052585,1594400v6614,1804,11574,7219,15432,13535l1386565,2206196v-29209,-56848,-12676,-126330,39681,-164228l338908,r21643,l1442779,2032042v38028,-20755,84873,-20755,122900,902l536736,101003v-1103,-902,-2205,-3609,-3858,-6316c524749,78219,520374,60792,519418,43408l525418,,787286,r881453,1653955c1672597,1657565,1676455,1661174,1679211,1666588l2860264,3885478v7716,8121,15431,15340,24249,21656l2607850,3386476v-31965,-58653,-14329,-132646,41886,-168741l935935,r21069,l2666269,3209614v42988,-21656,96446,-16242,135576,12633l1085289,r20898,l2413304,2454343v-3857,-53238,24250,-102868,71095,-128134c2548880,2291920,2631549,2315381,2666269,2381253r746770,1404063c3408079,3769976,3405323,3753734,3406425,3737492v5512,-72189,66135,-127232,138883,-121818l2231434,1148637v-14880,-29778,-4960,-66775,25352,-82115c2287649,1051182,2324023,1062913,2339454,1091788l4054544,4306877v16534,30680,53459,40606,82669,25266c4167524,4315901,4177444,4278904,4162564,4250029l3862754,3688764v-15431,-29777,-3858,-66774,25352,-82114c3918417,3591310,3955342,3603041,3970774,3631916r561593,1054852c4538429,4700304,4550003,4710230,4562678,4714741r-54561,-101966c4499299,4597435,4505362,4576681,4521895,4567658v15432,-8122,35823,-1805,44641,14437l4629915,4701206v17636,-18949,20392,-46922,8818,-69481l3838505,3127500v-15432,-30680,-3858,-67677,25351,-83017c3863856,3044483,3864959,3043581,3866612,3043581r-44641,-82114c3792762,2977709,3755836,2965978,3740956,2937103l3635141,2740390v-7716,-13535,-8818,-28875,-4960,-44216l2193893,r20707,l3638999,2674518v4960,-6317,11573,-12633,19289,-16242l2910967,1254212v-7164,-15340,-2204,-33387,12676,-40606c2939074,1206387,2956710,1210899,2964426,1226239r845971,1588144c3818113,2829723,3835749,2834235,3851180,2827016v15432,-8121,20392,-25266,12676,-40606l3715053,2511192v-7164,-15340,-2204,-33387,13227,-40606c3729383,2468781,3729383,2468781,3730485,2468781l2415514,r21508,l3750876,2466976v7716,1805,13778,7219,17636,14438l4045726,3002975v7716,15340,25352,20754,40783,12633c4101390,3008389,4106350,2990342,4099185,2975002l3704031,2234169v-7716,-14438,-2756,-32485,12676,-40606c3731587,2186344,3749774,2191758,3757490,2206196r712600,1338192c4475050,3553411,4475050,3563337,4470090,3572361r661897,1244346c5138049,4826632,5151827,4832046,5162299,4825730v9920,-6316,14880,-18949,8818,-30679l4929725,4341167v-6613,-11731,-2755,-24364,8818,-30680c4950117,4304170,4962793,4307780,4968855,4319510l6946830,8031796v6614,10828,2756,23461,-8818,29777c6926439,8067890,6913763,8064280,6907701,8052550l5525488,5457378v-6063,-10827,-20392,-15339,-30312,-9023c5484705,5454671,5479745,5467304,5486358,5478132r556082,1045829c6049053,6534790,6045195,6547423,6033622,6553739v-11574,6316,-24250,2707,-30312,-9024l4422694,3578677v-2205,-902,-4961,-4512,-6063,-7219l4263971,3284510v-7716,-15340,-25352,-19852,-40783,-12633c4208307,3279095,4203347,3297143,4210512,3312483r68890,128134c4287118,3455957,4281606,3473102,4266726,3481223v-15431,7219,-33067,2707,-40783,-12633l3972978,2993049v-7164,-15340,-25351,-20754,-40232,-12633c3917315,2987635,3912355,3005682,3920071,3021022r427670,803998c4350497,3828629,4351599,3832239,4351599,3835848l5388258,5783128v15432,30680,3858,66774,-25351,82114c5332595,5880582,5295670,5868852,5280239,5839976l4968855,5257055v-11022,-23460,-36374,-36094,-61726,-32483l6005515,7288256v10471,-7219,14329,-21657,7715,-33388l5676495,6624123v-7165,-12633,-2204,-27973,10471,-34290c5699642,6581712,5714522,6587126,5721136,6599759r607336,1138771c6336188,7751163,6330677,7766503,6318001,7772820v-12676,7219,-27556,2707,-34170,-9926l6153215,7517454v-6613,-10829,-20391,-16243,-31965,-10829l7234997,9597624r-73649,l6149358,7691608v-10472,,-19290,-5414,-23148,-14438l5910171,7272915v-6063,-12632,-21494,-16242,-34170,-9925c5863325,7269306,5859467,7284646,5866081,7297279r364291,683082c6238088,7992994,6233128,8008334,6220452,8014651v-12676,8121,-28107,2707,-34169,-9926l5009638,5795761v-7716,-12633,-2205,-27973,10471,-34289c5032785,5753350,5047665,5758764,5054279,5771397r719213,1350825c5779555,7134855,5794986,7138465,5807662,7132148v12676,-6316,16534,-21656,9920,-34289l5691926,6862344v-4960,-9023,-3857,-18949,1103,-27070l4861386,5274200v-3858,14438,-1653,27973,4960,40606l5004678,5574684v15431,30681,3858,67677,-25352,83017c4949015,5673041,4912089,5661310,4896658,5632435l4383564,4667819v-16534,-29778,-53459,-40606,-82668,-25266c4270584,4659698,4260113,4695792,4275544,4725570r866363,1627846c5155685,6378682,5147969,6412069,5125373,6430116r496561,932133c5628547,7372174,5640121,7375784,5650041,7370370v9920,-6317,13778,-17145,8818,-27973l5155685,6397632v-4960,-9926,-1102,-22559,8818,-27973c5174974,6365147,5187650,6368756,5192610,6378682l6906765,9597624r-46477,l5979061,7942462v-6614,-9925,-17636,-13535,-28107,-9023c5941033,7939755,5937175,7951486,5942136,7961412r218795,411474c6165891,8381007,6162033,8394542,6151562,8399054v-9920,5414,-22596,1805,-27556,-9024l5313306,6866856v-8818,43313,-40783,79407,-82668,93845l6635593,9597624r-21012,l5213002,6966115v-57317,12633,-114082,-15340,-142190,-65872l4324043,5498887v-1654,-2708,-2756,-5415,-3858,-7218c4284362,5429405,4204449,5407749,4142173,5442940v-62277,35192,-83771,115502,-48499,177764l4470090,6325443v30312,58653,12676,129939,-40783,167838l6070547,9573919v2480,5415,2755,11957,964,17822l6066622,9597624r-34409,l6028662,9594673,4385768,6513133v-58419,15340,-120144,-10828,-148251,-64067l3945422,5899532v-7715,-15340,-19289,-28876,-33067,-40606l3914559,5862535v1654,1805,1654,2707,2756,4512c3928889,5890508,3918417,5920286,3894168,5931114v-23698,11731,-52908,1805,-64481,-22559l3818113,5886899v-20391,21656,-47947,35192,-77157,39703l5641223,9494512v4960,9024,1102,21657,-8818,27071c5621934,9526997,5609258,9522485,5604298,9512559l4429307,7310814v-1102,-902,-2756,-3609,-3858,-4511c4417733,7298181,4405058,7298181,4397342,7306303r194546,364551c4601808,7690706,4607319,7710557,4607319,7731312r6063,10828c4613382,7743945,4614484,7744847,4614484,7745749v3858,10828,-2205,20754,-12676,24364c4592990,7804402,4568741,7832375,4538429,7848618v-63379,33387,-142189,9023,-176359,-54142l2451332,4204009v2755,5414,3858,12633,2755,18949l2573130,4445840v2755,4512,3857,10828,2755,15340l4009903,7153805v8818,15340,12676,33387,11574,50532c4017619,7256673,3972978,7295474,3921173,7291865l5148788,9597624r-55580,l3088979,5833660v-1102,-2707,-2755,-6317,-2755,-9926l2396771,4528856v-24250,-46020,-81566,-63164,-127309,-39703c2223719,4513516,2206083,4570365,2230332,4616385r457431,858138c2698785,5495278,2701541,5518738,2696581,5540396v-11574,51434,-62277,81211,-112980,70383l4472294,9158836v,903,1654,903,1654,2707c4480010,9172372,4475050,9187712,4462374,9193126v-11573,6316,-27005,902,-31965,-11731l2940177,6384096v,-902,-1103,-902,-1103,-2707c2933012,6369659,2917581,6367854,2906007,6374170v-11574,6317,-13778,21657,-7716,32485l3497912,7534598v5511,10829,1653,23461,-8818,29778c3477520,7572497,3462640,7568888,3456026,7557157l1075733,3086894v,-1805,-1654,-1805,-1654,-2707c1068017,3072456,1072977,3058019,1085653,3052604v11573,-6316,27004,-1804,31965,11731l2516364,5690186v,1804,1102,1804,1102,2707c2523529,5704623,2538960,5706428,2550534,5700111v11573,-6316,13778,-20754,7715,-32484l2297569,5177649v-4960,-8121,-2756,-19853,3858,-27974l1943198,4478325v-1103,902,-2756,902,-3858,1804c1927766,4486446,1913988,4481934,1907375,4470203l,888976xm,1503027r,-40067l1917846,5063953v,902,,902,,902c1920602,5069366,1918948,5073878,1913988,5076585v-4960,2707,-9920,902,-12676,-3609l,1503027xm,1951136l,1691154,1361213,4247322v5511,9926,1654,22559,-8818,27973c1342475,4279807,1329800,4276197,1324288,4266271l152053,2064526v-4960,-9926,-16534,-13535,-28108,-9023c114025,2060917,110167,2073550,115127,2083476r219898,411473c339985,2504875,336127,2517508,326207,2522020v-8818,5414,-21494,1805,-27005,-8121l,1951136xm,2855562l,2751261,558780,3800656v6063,11731,1103,25266,-10471,31583c536736,3838555,522958,3834946,515242,3823215l,2855562xm,3326152l,3138326r428716,804902c441943,3944131,452965,3951350,459579,3963080r203363,381696c672863,4363726,697112,4371847,715850,4361018v19289,-9925,27005,-34289,16534,-53238l642551,4138137v-10472,-18950,-2756,-43313,16534,-53239c677823,4074972,702072,4082191,711992,4101140r335633,630746c1052585,4740910,1061403,4748128,1071874,4750836v21494,6316,42988,-5415,49601,-27071l,2617309,,2430108r492646,925688c503668,3322408,532878,3298947,567598,3292631l,2227149r,-38396l1045,2189051,586336,3289924v36926,,71095,19852,89282,53239l2229230,6264986v7164,15340,18738,27973,33067,36996l1772901,5382484v-7716,-15341,-2204,-33388,12676,-40607c1801009,5333756,1818644,5339170,1826360,5354510r513094,961910c2362601,6311908,2381339,6300177,2396771,6283935l1399241,4410648v-6063,-11731,-1102,-26168,10471,-32485c1421286,4371847,1436166,4376358,1442779,4388089r979343,1837193c2423225,6206333,2419367,6187383,2410549,6169336l1918948,5246227v-7715,-13534,-11573,-28874,-11573,-44215c1906273,5146066,1950913,5099143,2006577,5098241l546105,2355987v-2756,-4512,,-9926,3306,-12633c554922,2340647,559883,2343354,562087,2346963l2028070,5099143v29210,6317,56215,25267,69993,52337l3167790,7162828v13778,26169,15431,58653,3858,85724l4423560,9597624r-20436,l3162830,7266599v-7716,9926,-16534,18949,-28108,27071l3334228,7669049v7716,15340,2756,32485,-12675,40606c3306121,7716874,3288485,7711460,3280770,7697022l3127007,7409171v-7716,-15340,-25352,-20754,-40783,-13535c3071344,7403757,3066383,7421804,3073548,7436242r68890,128134c3145194,7570692,3146296,7577009,3145194,7583325l4217953,9597624r-55599,l3101655,7606787v-4960,-2707,-9920,-8122,-12676,-12633l2836015,7118613v-7165,-15340,-25352,-20754,-40232,-12633c2780351,7113199,2775391,7131246,2783107,7146586r427670,803998c3214635,7956900,3216288,7963217,3214635,7969533r867145,1628091l4060610,9597624,3203613,7988483v-1654,902,-3858,902,-5512,2707c3184323,7998408,3166688,7992092,3158972,7978557l2588561,6907462v,17145,3858,33387,11574,48727l2979857,7669049v17636,32485,15432,73091,-4960,103771l3947610,9597624r-21164,l2962221,7786355v-25902,25266,-61174,36094,-95344,27071l3816603,9597624r-100688,l1238313,4949354v-10471,-3611,-21494,-1805,-30862,2707c1188712,4961986,1180997,4986349,1190917,5005300r195648,366354c1397036,5390605,1389320,5414967,1370031,5424893v-18738,10830,-42987,2707,-52907,-16242l948423,4717448v-9920,-18949,-34169,-26168,-53459,-16242c876227,4711132,868511,4735496,878431,4754445r524668,984468c1409712,5749741,1409712,5764179,1403099,5775007l3439038,9597624r-99577,l,3326152xm,3698612r,-40067l3163083,9597624r-21340,l,3698612xm,4033634l,3846531,3062732,9597624r-100579,l,4033634xm,4319136r,-40068l2832599,9597624r-21339,l,4319136xm,4741813l,4554387,2685765,9597624r-99814,l,4741813xe" fillcolor="white [3212]" stroked="f" strokeweight="1pt">
                  <v:fill opacity="59110f"/>
                  <v:stroke miterlimit="4" joinstyle="miter"/>
                  <v:path arrowok="t" o:connecttype="custom" o:connectlocs="5493523,3119379;5493523,3118476;5497380,3106746;5510056,3111258;7315200,6500239;7315200,6539804;5493523,5970818;5493523,5969013;5497380,5958185;5510056,5961794;7315200,9350776;7315200,9390841;5483602,5733499;5483602,5732596;5487460,5720866;5500136,5724475;7315200,9132483;7315200,9172551;5250754,7611707;5287954,7548134;5376685,7578814;5486358,7780039;5460455,7866665;5369520,7842301;5259847,7641076;5257643,7637467;5250754,7611707;4930896,4040457;4941299,4028050;4970508,4037073;7315200,8439693;7315200,8529721;4932481,4056925;4930896,4040457;4636460,6487754;4671800,6423800;4762184,6450871;5261500,7389319;5233393,7479555;5143009,7451582;4643693,6513133;4636460,6487754;4361588,6771319;4374746,6758573;4406160,6771206;5911422,9597624;5856675,9597624;4363172,6793765;4362070,6790156;4361588,6771319;4322331,0;4426429,0;7315200,5421748;7315200,5620941;4135589,0;4156929,0;7315200,5929347;7315200,5969410;3927581,0;4032044,0;7315200,6163184;7315200,6362957;5667677,3268267;5666575,3269170;5609258,3252025;5521630,3085089;5465967,3067945;5446677,3124793;5605400,3422570;5603196,3465883;7315200,6680572;7315200,6717836;5591622,3478516;5588867,3480321;5532101,3462273;4566536,1649443;4563781,1645834;4584172,1589888;4639835,1610642;5291812,2834235;5347475,2852282;5366765,2795433;5161196,2408323;5178832,2351475;5179934,2351475;3700173,5940138;3713951,6021350;4096430,6738722;4101390,6736917;4110208,6709846;3320450,4723765;3325411,4755347;3485236,5057635;3470356,5007103;3110611,6430004;3124802,6412069;3168892,6421995;3663248,7348713;3707889,7363151;3720565,7319838;3564046,7026573;3562944,7022963;3579478,6979650;3622465,6996795;3961956,7634760;3963058,7638369;3946525,7681682;3903537,7664537;3835749,7539110;3834647,7535501;3790006,7525575;3780086,7569790;3900781,7795379;3901884,7798988;3885350,7842301;3842363,7826059;3112127,6452675;3110611,6430004;2964701,0;3020131,0;3080161,112734;3117087,127171;3963058,1714413;4003841,1727046;4016517,1686440;3868816,1410319;3871572,1376932;3137942,0;3240863,0;4252397,1899396;4250192,1876837;3855038,1135101;3867714,1094495;3908497,1107128;4621097,2445320;4608421,2485926;4567638,2473293;4413876,2185442;4396240,2170102;4579212,2512094;4603461,2537360;5675393,4548708;5758061,4582095;5478642,4057827;5487460,4028952;5516670,4037976;5793333,4556829;5798844,4482836;5459353,3846676;5455495,3790730;3436531,0;3457496,0;5465967,3771781;5526590,3744710;3532600,0;3636598,0;7315200,6906733;7315200,7105168;6318001,5233595;6290445,5261567;6196203,5232693;6051258,4960182;5987879,4923185;7315200,7414550;7315200,7505346;5948749,4935817;5929460,5023346;6191243,5514227;6198958,5548517;7061464,7167340;7042174,7229602;7037214,7232310;7315200,7754707;7315200,7847351;6127864,5617095;6066689,5580098;4478908,2601427;4483868,2528337;4406160,2383057;4376950,2367717;4124537,1892177;4083754,1879544;4071078,1920150;4499299,2724147;4489930,2762046;5402036,4473813;5399832,4500883;7315200,8097082;7315200,8188955;5115453,4056925;5115453,4037976;2750040,6826250;2910967,7128539;2930256,7143879;2779249,6860540;2750040,6826250;2711212,0;2764629,0;4870204,3954057;4859733,3985639;4828319,3975713;2618873,6837078;2675087,6940849;2715319,6953482;2727995,6912876;2672332,6809105;2618873,6837078;2146562,1609852;2164197,1588986;2212696,1604326;2480541,2107839;2465110,2155664;2417162,2140324;2148766,1636810;2146562,1609852;2049009,0;2103327,0;3884248,3343163;3874328,3375647;3841260,3365721;2024764,1400619;2042400,1379639;2090347,1394979;2148766,1504164;2133886,1551989;2085387,1536649;2026968,1428366;2024764,1400619;1917966,0;1938826,0;3791659,3478516;3791659,3480321;3787802,3491149;3775126,3486637;1450635,0;1506344,0;3399261,3554314;3388790,3586798;3355722,3577775;1442228,5609426;1446637,5604463;1459313,5608072;3584351,9597624;3563011,9597624;1442779,5617095;1442228,5609426;1296732,2442613;1690233,3184348;1690233,3178934;1786679,3089601;1550799,2645643;1548044,2640229;1506158,2633010;1498443,2674518;1646143,2950638;1633467,2991244;1592684,2978611;1315470,2457953;1296732,2442613;403364,4291537;407222,4278904;419898,4282514;3250662,9597624;3229323,9597624;0,704719;0,603475;1305550,3055312;1296732,3084187;1263665,3076968;0,888976;0,785771;1517732,3635525;1518834,3631916;1630712,3560630;0,499389;0,396240;1927766,4015417;1933278,4017221;2057280,3973006;1260909,2477805;1263665,2485926;1658819,3227661;1646143,3268267;1605360,3255634;892760,1917443;905436,1876837;946219,1889470;1099431,2177321;1104942,2183637;0,109716;0,6036;1152890,2171004;1151787,2146641;1083448,2018506;1096124,1977900;1136356,1991436;1389320,2466976;1430103,2479609;1442779,2439003;1014558,1635006;1010700,1619666;148101,0;203230,0;1052585,1594400;1068017,1607935;1386565,2206196;1426246,2041968;338908,0;360551,0;1442779,2032042;1565679,2032944;536736,101003;532878,94687;519418,43408;525418,0;787286,0;1668739,1653955;1679211,1666588;2860264,3885478;2884513,3907134;2607850,3386476;2649736,3217735;935935,0;957004,0;2666269,3209614;2801845,3222247;1085289,0;1106187,0;2413304,2454343;2484399,2326209;2666269,2381253;3413039,3785316;3406425,3737492;3545308,3615674;2231434,1148637;2256786,1066522;2339454,1091788;4054544,4306877;4137213,4332143;4162564,4250029;3862754,3688764;3888106,3606650;3970774,3631916;4532367,4686768;4562678,4714741;4508117,4612775;4521895,4567658;4566536,4582095;4629915,4701206;4638733,4631725;3838505,3127500;3863856,3044483;3866612,3043581;3821971,2961467;3740956,2937103;3635141,2740390;3630181,2696174;2193893,0;2214600,0;3638999,2674518;3658288,2658276;2910967,1254212;2923643,1213606;2964426,1226239;3810397,2814383;3851180,2827016;3863856,2786410;3715053,2511192;3728280,2470586;3730485,2468781;2415514,0;2437022,0;3750876,2466976;3768512,2481414;4045726,3002975;4086509,3015608;4099185,2975002;3704031,2234169;3716707,2193563;3757490,2206196;4470090,3544388;4470090,3572361;5131987,4816707;5162299,4825730;5171117,4795051;4929725,4341167;4938543,4310487;4968855,4319510;6946830,8031796;6938012,8061573;6907701,8052550;5525488,5457378;5495176,5448355;5486358,5478132;6042440,6523961;6033622,6553739;6003310,6544715;4422694,3578677;4416631,3571458;4263971,3284510;4223188,3271877;4210512,3312483;4279402,3440617;4266726,3481223;4225943,3468590;3972978,2993049;3932746,2980416;3920071,3021022;4347741,3825020;4351599,3835848;5388258,5783128;5362907,5865242;5280239,5839976;4968855,5257055;4907129,5224572;6005515,7288256;6013230,7254868;5676495,6624123;5686966,6589833;5721136,6599759;6328472,7738530;6318001,7772820;6283831,7762894;6153215,7517454;6121250,7506625;7234997,9597624;7161348,9597624;6149358,7691608;6126210,7677170;5910171,7272915;5876001,7262990;5866081,7297279;6230372,7980361;6220452,8014651;6186283,8004725;5009638,5795761;5020109,5761472;5054279,5771397;5773492,7122222;5807662,7132148;5817582,7097859;5691926,6862344;5693029,6835274;4861386,5274200;4866346,5314806;5004678,5574684;4979326,5657701;4896658,5632435;4383564,4667819;4300896,4642553;4275544,4725570;5141907,6353416;5125373,6430116;5621934,7362249;5650041,7370370;5658859,7342397;5155685,6397632;5164503,6369659;5192610,6378682;6906765,9597624;6860288,9597624;5979061,7942462;5950954,7933439;5942136,7961412;6160931,8372886;6151562,8399054;6124006,8390030;5313306,6866856;5230638,6960701;6635593,9597624;6614581,9597624;5213002,6966115;5070812,6900243;4324043,5498887;4320185,5491669;4142173,5442940;4093674,5620704;4470090,6325443;4429307,6493281;6070547,9573919;6071511,9591741;6066622,9597624;6032213,9597624;6028662,9594673;4385768,6513133;4237517,6449066;3945422,5899532;3912355,5858926;3914559,5862535;3917315,5867047;3894168,5931114;3829687,5908555;3818113,5886899;3740956,5926602;5641223,9494512;5632405,9521583;5604298,9512559;4429307,7310814;4425449,7306303;4397342,7306303;4591888,7670854;4607319,7731312;4613382,7742140;4614484,7745749;4601808,7770113;4538429,7848618;4362070,7794476;2451332,4204009;2454087,4222958;2573130,4445840;2575885,4461180;4009903,7153805;4021477,7204337;3921173,7291865;5148788,9597624;5093208,9597624;3088979,5833660;3086224,5823734;2396771,4528856;2269462,4489153;2230332,4616385;2687763,5474523;2696581,5540396;2583601,5610779;4472294,9158836;4473948,9161543;4462374,9193126;4430409,9181395;2940177,6384096;2939074,6381389;2906007,6374170;2898291,6406655;3497912,7534598;3489094,7564376;3456026,7557157;1075733,3086894;1074079,3084187;1085653,3052604;1117618,3064335;2516364,5690186;2517466,5692893;2550534,5700111;2558249,5667627;2297569,5177649;2301427,5149675;1943198,4478325;1939340,4480129;1907375,4470203;0,1503027;0,1462960;1917846,5063953;1917846,5064855;1913988,5076585;1901312,5072976;0,1951136;0,1691154;1361213,4247322;1352395,4275295;1324288,4266271;152053,2064526;123945,2055503;115127,2083476;335025,2494949;326207,2522020;299202,2513899;0,2855562;0,2751261;558780,3800656;548309,3832239;515242,3823215;0,3326152;0,3138326;428716,3943228;459579,3963080;662942,4344776;715850,4361018;732384,4307780;642551,4138137;659085,4084898;711992,4101140;1047625,4731886;1071874,4750836;1121475,4723765;0,2617309;0,2430108;492646,3355796;567598,3292631;0,2227149;0,2188753;1045,2189051;586336,3289924;675618,3343163;2229230,6264986;2262297,6301982;1772901,5382484;1785577,5341877;1826360,5354510;2339454,6316420;2396771,6283935;1399241,4410648;1409712,4378163;1442779,4388089;2422122,6225282;2410549,6169336;1918948,5246227;1907375,5202012;2006577,5098241;546105,2355987;549411,2343354;562087,2346963;2028070,5099143;2098063,5151480;3167790,7162828;3171648,7248552;4423560,9597624;4403124,9597624;3162830,7266599;3134722,7293670;3334228,7669049;3321553,7709655;3280770,7697022;3127007,7409171;3086224,7395636;3073548,7436242;3142438,7564376;3145194,7583325;4217953,9597624;4162354,9597624;3101655,7606787;3088979,7594154;2836015,7118613;2795783,7105980;2783107,7146586;3210777,7950584;3214635,7969533;4081780,9597624;4060610,9597624;3203613,7988483;3198101,7991190;3158972,7978557;2588561,6907462;2600135,6956189;2979857,7669049;2974897,7772820;3947610,9597624;3926446,9597624;2962221,7786355;2866877,7813426;3816603,9597624;3715915,9597624;1238313,4949354;1207451,4952061;1190917,5005300;1386565,5371654;1370031,5424893;1317124,5408651;948423,4717448;894964,4701206;878431,4754445;1403099,5738913;1403099,5775007;3439038,9597624;3339461,9597624;0,3698612;0,3658545;3163083,9597624;3141743,9597624;0,4033634;0,3846531;3062732,9597624;2962153,9597624;0,4319136;0,4279068;2832599,9597624;2811260,9597624;0,4741813;0,4554387;2685765,9597624;2585951,95976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Grey center shadow" o:spid="_x0000_s1029" style="position:absolute;left:3772;top:3607;width:88528;height:65556;visibility:visible;mso-wrap-style:square;v-text-anchor:top" coordsize="13962,10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XWLcMA&#10;AADcAAAADwAAAGRycy9kb3ducmV2LnhtbESPT2sCMRTE74V+h/AK3mpWK2vZGkULW7z6B8+Pzetm&#10;6eZlTeK69tMbodDjMDO/YRarwbaiJx8axwom4wwEceV0w7WC46F8fQcRIrLG1jEpuFGA1fL5aYGF&#10;dlfeUb+PtUgQDgUqMDF2hZShMmQxjF1HnLxv5y3GJH0ttcdrgttWTrMslxYbTgsGO/o0VP3sL1ZB&#10;70N5yMtT9rvJz7O5qackqy+lRi/D+gNEpCH+h//aW63gbTKDx5l0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/XWLcMAAADcAAAADwAAAAAAAAAAAAAAAACYAgAAZHJzL2Rv&#10;d25yZXYueG1sUEsFBgAAAAAEAAQA9QAAAIgDAAAAAA==&#10;" path="m13961,10321l,10321,,,13961,r,10321xe" fillcolor="black [3213]" stroked="f">
                  <v:fill opacity="13107f"/>
                  <v:path arrowok="t" o:connecttype="custom" o:connectlocs="8852195,6554923;0,6554923;0,0;8852195,0;8852195,6554923" o:connectangles="0,0,0,0,0"/>
                </v:shape>
                <v:shape id="White center box" o:spid="_x0000_s1030" style="position:absolute;left:5040;top:4878;width:86062;height:63193;visibility:visible;mso-wrap-style:square;v-text-anchor:top" coordsize="13573,9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lDQ8UA&#10;AADcAAAADwAAAGRycy9kb3ducmV2LnhtbESPS2vDMBCE74X8B7GB3ho5fQY3SmiDC8kpT8h1a60t&#10;J9bKWErs/vuoUOhxmJlvmOm8t7W4UusrxwrGowQEce50xaWCw/7rYQLCB2SNtWNS8EMe5rPB3RRT&#10;7Tre0nUXShEh7FNUYEJoUil9bsiiH7mGOHqFay2GKNtS6ha7CLe1fEySV2mx4rhgsKGFofy8u1gF&#10;C11sT8vPbHPpzLFIVuu37Dn7Vup+2H+8gwjUh//wX3upFTyNX+D3TDwC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6UNDxQAAANwAAAAPAAAAAAAAAAAAAAAAAJgCAABkcnMv&#10;ZG93bnJldi54bWxQSwUGAAAAAAQABAD1AAAAigMAAAAA&#10;" path="m13572,9949l,9949,,,13572,r,9949xe" stroked="f">
                  <v:path arrowok="t" o:connecttype="custom" o:connectlocs="8605543,6318664;0,6318664;0,0;8605543,0;8605543,6318664" o:connectangles="0,0,0,0,0"/>
                </v:shape>
                <v:group id="Award" o:spid="_x0000_s1031" style="position:absolute;left:40931;top:16692;width:14419;height:13910" coordorigin="40931,16692" coordsize="14439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<v:shape id="Shape" o:spid="_x0000_s1032" style="position:absolute;left:40931;top:16692;width:14440;height:13906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BfasYA&#10;AADcAAAADwAAAGRycy9kb3ducmV2LnhtbESPQWvCQBSE7wX/w/KE3uomLVWJboIUhF5a0FbQ2yP7&#10;TILZt2l2o0l+fVco9DjMzDfMOutNLa7UusqygngWgSDOra64UPD9tX1agnAeWWNtmRQM5CBLJw9r&#10;TLS98Y6ue1+IAGGXoILS+yaR0uUlGXQz2xAH72xbgz7ItpC6xVuAm1o+R9FcGqw4LJTY0FtJ+WXf&#10;GQVy8XO8fNrTOH89ffhu7LZDzAelHqf9ZgXCU+//w3/td63gJV7A/Uw4AjL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BfasYAAADcAAAADwAAAAAAAAAAAAAAAACYAgAAZHJz&#10;L2Rvd25yZXYueG1sUEsFBgAAAAAEAAQA9QAAAIsDAAAAAA==&#10;" path="m15806,16471r228,c16357,16235,16737,15978,17060,15662r,-78c16984,15505,16908,15505,16908,15505v-323,236,-627,493,-1026,730c15882,16313,15882,16392,15806,16471xm15331,1401v-627,-237,-855,729,-1026,986c14533,2229,15559,2229,15407,1499v627,-335,76,-1144,,-1460c15331,335,14780,986,15331,1401xm15483,1479r,79c15711,1716,15882,1795,16110,1973r76,c16186,1894,16186,1894,16186,1894v-228,-158,-399,-336,-627,-415c15483,1479,15483,1479,15483,1479xm16661,2288v,79,,79,,79c16813,2525,16984,2702,17136,2860v76,,76,,152,c17288,2781,17288,2702,17288,2702v-152,-157,-323,-335,-551,-414c16737,2288,16737,2288,16661,2288xm15331,2860v323,-79,1254,158,1254,-651c17288,2052,16813,1144,16813,828v-76,237,-779,888,-323,1302c15958,1795,15559,2702,15331,2860xm4654,15584r-76,78c4977,15998,5281,16235,5680,16471v76,,152,,152,c5832,16392,5756,16313,5756,16235v-323,-237,-627,-494,-950,-730c4730,15505,4654,15505,4654,15584xm14533,1144v152,,323,79,399,158c15008,1302,15008,1302,15008,1302v,-79,,-79,,-79c14856,1144,14685,1065,14533,986,14381,414,13583,651,13355,572v247,158,798,907,1178,572xm6212,1558r,-79c6136,1479,6136,1479,6136,1479v-228,79,-475,237,-703,415c5433,1894,5433,1894,5433,1973r76,c5737,1795,5984,1716,6212,1558xm5110,2209v-76,809,950,572,1254,651c6041,2702,5737,1795,5186,2130,5661,1716,4863,1065,4787,828v19,316,-380,1224,323,1381xm7086,1144v399,335,950,-414,1254,-572c8017,651,7238,414,7086,986v-152,79,-323,158,-475,237c6611,1223,6611,1223,6611,1302r76,c6839,1223,6915,1144,7086,1144xm6288,1479v-152,730,779,730,1102,888c7162,2130,6991,1144,6364,1381,6915,967,6288,316,6212,v,335,-551,1144,76,1479xm19795,11007v76,-335,152,-651,152,-986c19947,10021,19871,10021,19871,9942v-76,79,-152,79,-152,79c19719,10356,19643,10593,19567,10830v76,78,76,157,76,236c19719,11007,19795,11007,19795,11007xm5034,2367v-76,,-76,,-76,-79l4882,2288v-152,79,-323,237,-475,414c4407,2702,4407,2781,4407,2860v,,76,,152,c4730,2702,4806,2525,5034,2367xm19795,7595v-323,-730,-1254,-237,-1653,-237c18541,7437,19244,8423,19795,7772v779,414,1102,-730,1330,-986c20821,6944,19719,6865,19795,7595xm16034,3748v399,-79,1501,335,1577,-572c18465,3097,18161,1953,18237,1539v-228,335,-1177,887,-626,1558c16984,2624,16338,3590,16034,3748xm19871,9705v,-887,-1178,-651,-1577,-809c18617,9133,19073,10356,19871,9784v627,730,1330,-414,1653,-572c21144,9311,20042,8818,19871,9705xm19339,11915v-152,335,-323,729,-475,1065c18864,13059,18864,13138,18864,13138r228,c19244,12723,19415,12329,19567,11915v-76,,-76,,-76,-79c19415,11836,19339,11836,19339,11915xm21600,11342v-475,,-1653,-808,-2033,158c19719,10435,18313,10435,17915,10119v322,415,550,1953,1576,1559c20118,12644,21144,11500,21600,11342xm19871,9311v76,,76,-79,152,-79l20023,8995v,-335,-76,-651,-76,-986c19871,8009,19871,8009,19795,7930v,79,-76,79,-76,158c19719,8324,19795,8660,19795,8975v,79,,79,,158c19795,9212,19871,9212,19871,9311xm16889,4734v399,,1405,572,1728,-236c19472,4576,19320,3353,19472,3038v-228,237,-1330,651,-950,1381c18066,3748,17288,4576,16889,4734xm17763,3353v,,,79,-76,79c17839,3590,18009,3768,18085,3925v76,,76,,76,c18237,4004,18237,4004,18313,4004v,-79,,-79,,-157c18161,3610,17990,3432,17839,3275r-76,78xm19795,7101v-76,-335,-152,-729,-323,-1065c19472,6036,19396,6036,19320,6036v,79,,79,-76,158c19396,6431,19472,6766,19567,7082v76,79,76,79,152,79l19795,7101xm19092,5385v,,76,-79,76,-158c19092,5070,18940,4813,18845,4655v-76,,-76,,-152,c18693,4734,18693,4734,18617,4813v152,158,228,335,323,493c19016,5385,19092,5385,19092,5385xm19244,5799v-399,-729,-1253,,-1652,c17990,5878,18845,6687,19320,5878v779,237,855,-986,1102,-1302c20118,4813,19016,4971,19244,5799xm1824,9784v779,572,1178,-651,1501,-888c3002,9054,1824,8818,1748,9705,1596,8818,494,9291,95,9212v380,178,1026,1322,1729,572xm8093,17379v,-79,-76,-79,-152,-158c7466,17063,7086,16885,6611,16728v,,-76,79,-152,79c6459,16807,6459,16885,6535,16964v399,158,950,336,1406,494c8017,17458,8093,17379,8093,17379xm8568,17458v950,-809,-323,-1796,-475,-2289c8093,15662,7466,17122,8492,17458v-1102,-79,-1026,1459,-1254,1952c7637,18996,9195,18602,8568,17458xm12500,18108r-475,-887c11550,17300,11170,17458,10847,17714v-398,-237,-778,-414,-1253,-493l9195,18108v323,79,551,158,779,237c9195,19154,8796,20298,8245,21284l9746,19726r-76,1874c10069,20456,10221,19489,10847,18917v551,572,779,1559,1102,2683l11949,19746r1406,1558c12880,20318,12405,19193,11626,18365v247,-99,551,-178,874,-257xm13127,17458v1102,-336,399,-1796,475,-2289c13374,15662,12101,16629,13051,17458v-551,1144,1026,1558,1330,1952c14153,18917,14229,17379,13127,17458xm5281,13138v-228,493,-1577,1301,-855,2209c3572,14617,2774,15998,2394,16333v475,-158,2032,335,2127,-888c5737,15248,5186,13710,5281,13138xm6459,14361v-76,493,-1102,1637,-228,2288c5205,16235,4901,17793,4502,18207v475,-335,2033,-237,1805,-1460c7466,16235,6535,14854,6459,14361xm13678,17221v-76,79,-76,79,-152,158c13602,17379,13678,17458,13678,17458v551,-158,1026,-336,1501,-494c15179,16885,15179,16807,15179,16807v-76,,-76,-79,-152,-79c14628,16885,14153,17043,13678,17221xm18541,13788v-76,,-152,,-152,c18161,14203,17839,14518,17611,14854v,,,79,-76,158l17763,15012v322,-336,550,-730,854,-1066c18541,13867,18541,13867,18541,13788xm18693,13532v399,-986,-949,-1381,-1329,-1716c17592,12230,17440,13769,18617,13611v399,1144,1653,335,2128,237c20270,13788,19339,12723,18693,13532xm3154,13788v-76,79,-76,79,-76,158c3306,14282,3628,14676,3856,15012r228,c4084,14933,4084,14854,4084,14854v-323,-336,-551,-651,-778,-1066c3230,13788,3154,13788,3154,13788xm15483,16649v779,-651,-152,-1795,-323,-2288c15160,14854,14210,16235,15312,16728v-228,1223,1406,1144,1805,1459c16813,17773,16433,16235,15483,16649xm17212,15327v703,-888,-551,-1716,-855,-2209c16509,13690,15958,15228,17136,15406v152,1223,1652,730,2203,888c18864,15978,18161,14597,17212,15327xm2204,11836v-76,79,-76,79,-76,79c2204,12329,2356,12723,2603,13138v76,,76,,152,c2755,13138,2755,13059,2755,12980v-152,-336,-323,-730,-399,-1065c2299,11836,2204,11836,2204,11836xm1824,7101v76,,76,79,152,79c1976,7180,2052,7180,2052,7101r76,c2204,6766,2280,6450,2356,6214v,-79,-76,-79,-76,-158c2204,6056,2204,6056,2128,6056v-76,316,-228,710,-304,1045xm2375,5878v399,809,1253,,1652,-79c3704,5799,2774,5070,2375,5799,2603,4991,1520,4813,1197,4576v228,316,304,1539,1178,1302xm2831,4655v-152,158,-228,415,-323,572c2508,5306,2508,5385,2508,5385v76,,152,,152,-79c2660,5306,2660,5306,2736,5306v76,-158,152,-335,228,-493c2964,4734,2964,4734,2888,4655r-57,xm3078,4498v228,808,1253,236,1652,236c4331,4576,3629,3748,3078,4399,3477,3669,2451,3255,2223,3018v76,335,-19,1558,855,1480xm3078,13631v1101,157,949,-1381,1177,-1795c3932,12171,2603,12565,3002,13552v-627,-809,-1653,236,-2128,335c1425,13946,2679,14755,3078,13631xm3477,3925v76,,76,,76,c3704,3768,3780,3590,3951,3432r,-79c3875,3353,3875,3275,3799,3275v-152,157,-322,335,-398,572l3325,3847v76,78,76,78,76,157c3382,4004,3477,4004,3477,3925xm2128,11658v1026,414,1254,-1144,1576,-1558c3306,10435,1900,10435,2128,11481,1653,10494,475,11323,,11323v475,177,1501,1321,2128,335xm4008,3176v76,888,1178,493,1577,572c5262,3590,4730,2604,4084,3097,4635,2446,3609,1874,3458,1539v95,414,-304,1558,550,1637xm1824,9962v-76,79,-76,79,-152,79c1748,10376,1748,10692,1824,11027v76,,76,,152,79c1976,11027,2052,10948,2052,10869v-76,-237,-76,-493,-76,-809c1900,10041,1824,10041,1824,9962xm1653,7989r,1223l1729,9291v,-79,76,-79,152,-158c1881,9054,1881,9054,1881,8975v,-335,,-651,76,-887c1881,8009,1881,8009,1805,7930v19,59,-57,59,-152,59xm1824,7752v627,651,1330,-335,1653,-414c3154,7338,2147,6845,1900,7575,1900,6845,798,6924,494,6766v304,256,627,1401,1330,986xe" fillcolor="#00b6e1 [3206]" stroked="f" strokeweight="1pt">
                    <v:stroke miterlimit="4" joinstyle="miter"/>
                    <v:path arrowok="t" o:extrusionok="f" o:connecttype="custom" o:connectlocs="721995,695326;721995,695326;721995,695326;721995,695326" o:connectangles="0,90,180,270"/>
                  </v:shape>
                  <v:shape id="Shape" o:spid="_x0000_s1033" style="position:absolute;left:45630;top:19867;width:5164;height:5183;visibility:visible;mso-wrap-style:square;v-text-anchor:middle" coordsize="21218,21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SDM8MA&#10;AADcAAAADwAAAGRycy9kb3ducmV2LnhtbERP3WrCMBS+F3yHcITdyEy7ORldo6ggyGAXUx/g0Jw1&#10;rc1JbaKte/rlYuDlx/efrwbbiBt1vnKsIJ0lIIgLpysuFZyOu+d3ED4ga2wck4I7eVgtx6McM+16&#10;/qbbIZQihrDPUIEJoc2k9IUhi37mWuLI/bjOYoiwK6XusI/htpEvSbKQFiuODQZb2hoqzoerVbAL&#10;U+Prr81+3g/3t+vn5Zj+rmulnibD+gNEoCE8xP/uvVbwmsa18Uw8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SDM8MAAADcAAAADwAAAAAAAAAAAAAAAACYAgAAZHJzL2Rv&#10;d25yZXYueG1sUEsFBgAAAAAEAAQA9QAAAIgDAAAAAA==&#10;" path="m6477,8826c4599,8245,2356,6450,1364,4549,947,3756,634,2700,1208,1802,1573,1221,2042,957,2564,905v731,-53,1461,316,2035,739c4547,1169,4547,799,4547,535,3973,218,3243,-46,2512,7,1677,60,999,482,477,1274v-678,951,-626,2271,105,3697c1886,7506,4964,9724,7312,9935,6999,9619,6686,9249,6477,8826xm9451,11044v209,1004,574,3222,-156,5546l11903,16590v-730,-2377,-417,-4542,-156,-5546c16338,9671,16286,165,16286,165r-11374,c4912,165,4860,9671,9451,11044xm7103,6872c6790,6080,6634,5288,6582,4654v,-158,-53,-317,-53,-422c6529,4126,6529,4021,6529,3915v,-159,,-264,,-264c6529,3651,6582,3756,6634,3915v52,158,156,422,261,686c6999,4865,7103,5235,7260,5605v52,158,156,370,209,528c7521,6291,7625,6503,7677,6714v52,211,157,370,209,528c7938,7348,7990,7400,7990,7506v53,106,105,159,105,264c8147,7929,8251,8087,8356,8245v104,159,156,265,260,423c8721,8774,8773,8932,8825,8985v52,105,157,211,209,264c9138,9407,9190,9460,9190,9460v,,-104,-53,-260,-158c8825,9249,8773,9196,8669,9090v-105,-52,-209,-158,-313,-264c8251,8721,8147,8562,7990,8457,7886,8298,7782,8140,7677,7981,7573,7823,7469,7612,7364,7453v-52,-158,-156,-369,-261,-581xm5486,21554r10226,l15712,16959r-10226,l5486,21554xm7469,18174r6260,l13729,20392r-6260,l7469,18174xm20721,1274c20199,482,19469,60,18686,7v-731,-53,-1409,211,-2035,528c16651,799,16651,1169,16599,1644v574,-423,1356,-792,2035,-739c19156,957,19625,1221,19990,1802v574,845,261,1954,-156,2747c18842,6450,16599,8245,14721,8826v-261,423,-522,793,-835,1109c16234,9777,19312,7506,20616,4971v783,-1373,783,-2693,105,-3697xe" fillcolor="#fdb813 [3208]" stroked="f" strokeweight="1pt">
                    <v:stroke miterlimit="4" joinstyle="miter"/>
                    <v:path arrowok="t" o:extrusionok="f" o:connecttype="custom" o:connectlocs="258236,259162;258236,259162;258236,259162;258236,259162" o:connectangles="0,90,180,270"/>
                  </v:shape>
                </v:group>
                <v:shape id="White circle - upper left" o:spid="_x0000_s1034" style="position:absolute;left:17653;width:17335;height:11239;visibility:visible;mso-wrap-style:square;v-text-anchor:top" coordsize="1092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KtZcYA&#10;AADcAAAADwAAAGRycy9kb3ducmV2LnhtbESP3WoCMRSE7wu+QziCd5q10mK3RpFFpdBe+NMHON0c&#10;N4ubk3QT3e3bNwWhl8PMfMMsVr1txI3aUDtWMJ1kIIhLp2uuFHyetuM5iBCRNTaOScEPBVgtBw8L&#10;zLXr+EC3Y6xEgnDIUYGJ0edShtKQxTBxnjh5Z9dajEm2ldQtdgluG/mYZc/SYs1pwaCnwlB5OV6t&#10;gkvld+9uv8nMh+82X9uueJp/F0qNhv36FUSkPv6H7+03rWA2fYG/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KtZcYAAADcAAAADwAAAAAAAAAAAAAAAACYAgAAZHJz&#10;L2Rvd25yZXYueG1sUEsFBgAAAAAEAAQA9QAAAIsDAAAAAA==&#10;" path="m1090,102r-4,-28l1080,44r-8,-28l1068,,24,,20,16,12,44,6,74,4,102,,132r,30l,192r4,28l6,250r6,28l20,306r8,28l38,362r10,26l60,412r14,26l90,462r16,22l122,506r18,22l160,548r20,20l202,586r22,16l246,618r24,16l294,648r26,12l346,670r28,10l400,688r28,8l458,702r28,4l516,708r30,l576,708r30,-2l634,702r30,-6l692,688r26,-8l746,670r26,-10l798,648r24,-14l846,618r22,-16l890,586r22,-18l932,548r20,-20l970,506r16,-22l1002,462r16,-24l1032,412r12,-24l1054,362r10,-28l1072,306r8,-28l1086,250r4,-30l1092,192r,-30l1092,132r-2,-30xe" stroked="f">
                  <v:path arrowok="t" o:connecttype="custom" o:connectlocs="1724025,117475;1701800,25400;38100,0;19050,69850;6350,161925;0,257175;6350,349250;19050,441325;44450,530225;76200,615950;117475,695325;168275,768350;222250,838200;285750,901700;355600,955675;428625,1006475;508000,1047750;593725,1079500;679450,1104900;771525,1120775;866775,1123950;962025,1120775;1054100,1104900;1139825,1079500;1225550,1047750;1304925,1006475;1377950,955675;1447800,901700;1511300,838200;1565275,768350;1616075,695325;1657350,615950;1689100,530225;1714500,441325;1730375,349250;1733550,257175;1730375,161925" o:connectangles="0,0,0,0,0,0,0,0,0,0,0,0,0,0,0,0,0,0,0,0,0,0,0,0,0,0,0,0,0,0,0,0,0,0,0,0,0"/>
                </v:shape>
                <v:shape id="White circle - right" o:spid="_x0000_s1035" style="position:absolute;left:84917;top:12255;width:11240;height:17129;visibility:visible;mso-wrap-style:square;v-text-anchor:top" coordsize="708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5d98MA&#10;AADbAAAADwAAAGRycy9kb3ducmV2LnhtbESPQYvCMBSE74L/IbwFb5ruCqLVKKsgLAqKdXGvj+bZ&#10;lG1eShO1/nsjCB6HmfmGmS1aW4krNb50rOBzkIAgzp0uuVDwe1z3xyB8QNZYOSYFd/KwmHc7M0y1&#10;u/GBrlkoRISwT1GBCaFOpfS5IYt+4Gri6J1dYzFE2RRSN3iLcFvJryQZSYslxwWDNa0M5f/ZxSqo&#10;7tvstFnb5elidrmzm7/9Khkq1ftov6cgArXhHX61f7SCyQieX+IP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5d98MAAADbAAAADwAAAAAAAAAAAAAAAACYAgAAZHJzL2Rv&#10;d25yZXYueG1sUEsFBgAAAAAEAAQA9QAAAIgDAAAAAA==&#10;" path="m538,r,l510,2,484,4,456,6r-26,6l404,18r-26,6l354,34,328,44,304,54,282,66,258,78,236,92r-20,16l196,124r-20,16l158,158r-18,20l122,198r-16,20l92,238,78,260,64,284,52,306,42,330,32,354r-8,26l16,405r-6,26l6,457,2,485,,511r,28l,539r,28l2,595r4,26l10,647r6,28l24,699r8,26l42,749r10,24l64,797r14,22l92,841r14,20l122,883r18,18l158,921r18,18l196,955r20,16l236,987r22,14l282,1013r22,12l328,1037r26,8l378,1055r26,6l430,1067r26,6l484,1075r26,4l538,1079r,l582,1077r44,-6l668,1063r40,-12l708,28r,l668,16,626,8,582,2,538,r,xe" stroked="f">
                  <v:path arrowok="t" o:connecttype="custom" o:connectlocs="854075,0;768350,6350;682625,19050;600075,38100;520700,69850;447675,104775;374650,146050;311150,196850;250825,250825;193675,314325;146050,377825;101600,450850;66675,523875;38100,603250;15875,684213;3175,769938;0,855663;0,900113;9525,985838;25400,1071563;50800,1150938;82550,1227138;123825,1300163;168275,1366838;222250,1430338;279400,1490663;342900,1541463;409575,1589088;482600,1627188;561975,1658938;641350,1684338;723900,1703388;809625,1712913;854075,1712913;993775,1700213;1123950,1668463;1123950,44450;993775,12700;854075,0" o:connectangles="0,0,0,0,0,0,0,0,0,0,0,0,0,0,0,0,0,0,0,0,0,0,0,0,0,0,0,0,0,0,0,0,0,0,0,0,0,0,0"/>
                </v:shape>
                <v:shape id="White circle - left" o:spid="_x0000_s1036" style="position:absolute;top:40941;width:10668;height:17129;visibility:visible;mso-wrap-style:square;v-text-anchor:top" coordsize="672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k5m8QA&#10;AADbAAAADwAAAGRycy9kb3ducmV2LnhtbESPX2vCQBDE3wW/w7FC3/SiD7WNnmJbSgsFwf+va25N&#10;QrN7IXc18dv3hEIfh5n5DTNfdlypKzW+dGJgPEpAkWTOlpIb2O/eh0+gfECxWDkhAzfysFz0e3NM&#10;rWtlQ9dtyFWEiE/RQBFCnWrts4IY/cjVJNG7uIYxRNnk2jbYRjhXepIkj5qxlLhQYE2vBWXf2x82&#10;wKFt+WV9O/PX28FNZPqxOu5PxjwMutUMVKAu/If/2p/WwPMU7l/iD9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JOZvEAAAA2wAAAA8AAAAAAAAAAAAAAAAAmAIAAGRycy9k&#10;b3ducmV2LnhtbFBLBQYAAAAABAAEAPUAAACJAwAAAAA=&#10;" path="m132,r,l98,,66,4,32,8,,16,,1061r,l32,1069r34,6l98,1077r34,2l132,1079r28,-2l188,1075r28,-2l242,1067r26,-6l294,1055r24,-10l342,1035r24,-10l390,1013r22,-12l434,987r22,-16l476,955r20,-16l514,921r18,-20l550,881r16,-19l580,842r14,-22l608,796r12,-22l630,750r10,-24l648,700r8,-26l662,648r4,-26l670,594r2,-26l672,540r,l672,512r-2,-28l666,458r-4,-28l656,404r-8,-26l640,354,630,330,620,306,608,282,594,260,580,238,566,216,550,196,532,176,514,158,496,140,476,122,456,106,434,92,412,78,390,64,366,52,342,42,318,32,294,24,268,16,242,10,216,6,188,2,160,,132,r,xe" stroked="f">
                  <v:path arrowok="t" o:connecttype="custom" o:connectlocs="209550,0;104775,6350;0,25400;0,1684338;104775,1706563;209550,1712913;254000,1709738;342900,1703388;425450,1684338;504825,1658938;581025,1627188;654050,1589088;723900,1541463;787400,1490663;844550,1430338;898525,1368425;942975,1301750;984250,1228725;1016000,1152525;1041400,1069975;1057275,987425;1066800,901700;1066800,857250;1063625,768350;1050925,682625;1028700,600075;1000125,523875;965200,447675;920750,377825;873125,311150;815975,250825;755650,193675;688975,146050;619125,101600;542925,66675;466725,38100;384175,15875;298450,3175;209550,0" o:connectangles="0,0,0,0,0,0,0,0,0,0,0,0,0,0,0,0,0,0,0,0,0,0,0,0,0,0,0,0,0,0,0,0,0,0,0,0,0,0,0"/>
                </v:shape>
                <v:shape id="White circle - lower right" o:spid="_x0000_s1037" style="position:absolute;left:63817;top:60882;width:17145;height:12383;visibility:visible;mso-wrap-style:square;v-text-anchor:top" coordsize="108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h/X78A&#10;AADbAAAADwAAAGRycy9kb3ducmV2LnhtbERPPW/CMBDdkfgP1iF1AyeooDbFiRAIqbBBu3S72tck&#10;bXyObAPpv8cDEuPT+15Vg+3EhXxoHSvIZxkIYu1My7WCz4/d9AVEiMgGO8ek4J8CVOV4tMLCuCsf&#10;6XKKtUghHApU0MTYF1IG3ZDFMHM9ceJ+nLcYE/S1NB6vKdx2cp5lS2mx5dTQYE+bhvTf6WwVhP1C&#10;Hvwv5/g1p3P+HfWz3GqlnibD+g1EpCE+xHf3u1HwmsamL+kHyPI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KH9fvwAAANsAAAAPAAAAAAAAAAAAAAAAAJgCAABkcnMvZG93bnJl&#10;di54bWxQSwUGAAAAAAQABAD1AAAAhAMAAAAA&#10;" path="m1080,538r,l1080,512r-2,-28l1074,456r-4,-26l1064,404r-8,-26l1048,354r-10,-26l1026,306r-12,-24l1002,260,988,238,972,216,956,196,940,176,922,158,904,140,884,122,864,106,842,92,820,78,798,64,774,52,750,42,726,32,700,24,676,16,650,10,622,6,596,2,568,,540,r,l512,,486,2,458,6r-26,4l406,16r-26,8l354,32,330,42,306,52,284,64,260,78,238,92r-20,14l198,122r-20,18l158,158r-16,18l124,196r-16,20l94,238,80,260,66,282,54,306,44,328,34,354r-8,24l18,404r-6,26l8,456,4,484,2,512,,538r,l2,572r2,30l10,634r6,30l24,694r10,30l44,752r14,28l1024,780r,l1036,752r12,-28l1058,694r8,-30l1072,634r4,-32l1080,572r,-34l1080,538xe" stroked="f">
                  <v:path arrowok="t" o:connecttype="custom" o:connectlocs="1714500,854075;1711325,768350;1698625,682625;1676400,600075;1647825,520700;1609725,447675;1568450,377825;1517650,311150;1463675,250825;1403350,193675;1336675,146050;1266825,101600;1190625,66675;1111250,38100;1031875,15875;946150,3175;857250,0;812800,0;727075,9525;644525,25400;561975,50800;485775,82550;412750,123825;346075,168275;282575,222250;225425,279400;171450,342900;127000,412750;85725,485775;53975,561975;28575,641350;12700,723900;3175,812800;0,854075;6350,955675;25400,1054100;53975,1149350;92075,1238250;1625600,1238250;1663700,1149350;1692275,1054100;1708150,955675;1714500,854075" o:connectangles="0,0,0,0,0,0,0,0,0,0,0,0,0,0,0,0,0,0,0,0,0,0,0,0,0,0,0,0,0,0,0,0,0,0,0,0,0,0,0,0,0,0,0"/>
                </v:shape>
                <v:shape id="Volleyball - top" o:spid="_x0000_s1038" alt="volleyball" style="position:absolute;left:18551;width:15488;height:10789;visibility:visible;mso-wrap-style:square;v-text-anchor:middle" coordsize="1548765,1078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jvzMAA&#10;AADcAAAADwAAAGRycy9kb3ducmV2LnhtbERPTYvCMBC9C/sfwix401QRXapRRKjoSdS156EZ22oz&#10;KUnU7r/fCAt7m8f7nMWqM414kvO1ZQWjYQKCuLC65lLB9zkbfIHwAVljY5kU/JCH1fKjt8BU2xcf&#10;6XkKpYgh7FNUUIXQplL6oiKDfmhb4shdrTMYInSl1A5fMdw0cpwkU2mw5thQYUubior76WEU+Ms+&#10;vzVZmx1GudweEjfDGTml+p/deg4iUBf+xX/unY7zJ1N4PxMvkM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jvzMAAAADcAAAADwAAAAAAAAAAAAAAAACYAgAAZHJzL2Rvd25y&#10;ZXYueG1sUEsFBgAAAAAEAAQA9QAAAIUDAAAAAA==&#10;" path="m676653,784275v-19073,124526,-22873,231191,-22873,259094c693144,1049753,733728,1053555,774383,1053555v40655,,79947,-3802,120603,-10186c893695,1015466,891185,908801,872113,784275v-30474,1291,-63457,2582,-97730,2582c740109,786857,707126,785566,676653,784275xm1236503,718282v-26674,10114,-140967,52077,-339008,64774c915277,902417,917859,1005280,919077,1039567v156168,-31705,294553,-110466,399883,-221004c1307559,799554,1275795,752570,1236503,718282xm312263,718282v-39293,34288,-71057,81272,-82458,100281c335136,930392,473521,1009082,628397,1039567v,-34287,3800,-137150,21583,-256511c454448,770359,340227,729687,312263,718282xm247516,409693v15272,166346,60947,264116,71128,283196c345317,703003,501413,760173,773092,760173v271679,,427846,-57170,454520,-67284c1237722,673809,1283467,576039,1298668,409693v-46965,7604,-225933,31706,-525576,31706c472230,441399,291971,417297,247516,409693xm774383,163296v-308463,,-488722,25393,-525577,31705c246297,229289,243716,264868,243716,304248v,26684,1290,53368,2581,78761c276770,388102,458248,416006,774383,416006v312262,,493812,-26684,526867,-31777c1302469,358836,1303759,332223,1303759,304248v,-39380,-2509,-76179,-5091,-109247c1260595,188689,1080335,163296,774383,163296xm64179,l90995,,74257,33892c41874,117549,24092,208343,24092,302957v,190519,71128,363248,187931,495306c225933,776672,256407,733489,294552,697982,276770,662403,218333,529055,218333,302957v,-113659,14609,-203825,31441,-270024l260054,r26713,l268138,69750v-6461,29386,-12323,62719,-16750,99858c302153,162005,481121,137903,774383,137903v291971,,469720,22810,522995,31705c1292950,132469,1287008,99136,1280446,69750l1261540,r25736,l1298193,35192v16662,66199,30949,156043,30949,269056c1329142,441399,1306269,543042,1288487,605233v-10110,35579,-21583,62263,-27892,77470c1256794,689087,1255504,695400,1252994,699202v38074,33068,68547,76250,82529,97841c1451035,664914,1522092,492185,1522092,302957v,-94614,-17459,-185103,-49510,-268446l1455609,r29184,l1494334,18811v35072,88265,54431,184475,54431,285437c1548765,730979,1200938,1078948,774383,1078948,347827,1078948,,730979,,304248,,203286,19360,107076,54583,18811l64179,xe" fillcolor="#6b78e8 [3204]" stroked="f" strokeweight="1pt">
                  <v:stroke miterlimit="4" joinstyle="miter"/>
                  <v:path arrowok="t" o:connecttype="custom" o:connectlocs="676653,784275;653780,1043369;774383,1053555;894986,1043369;872113,784275;774383,786857;676653,784275;1236503,718282;897495,783056;919077,1039567;1318960,818563;1236503,718282;312263,718282;229805,818563;628397,1039567;649980,783056;312263,718282;247516,409693;318644,692889;773092,760173;1227612,692889;1298668,409693;773092,441399;247516,409693;774383,163296;248806,195001;243716,304248;246297,383009;774383,416006;1301250,384229;1303759,304248;1298668,195001;774383,163296;64179,0;90995,0;74257,33892;24092,302957;212023,798263;294552,697982;218333,302957;249774,32933;260054,0;286767,0;268138,69750;251388,169608;774383,137903;1297378,169608;1280446,69750;1261540,0;1287276,0;1298193,35192;1329142,304248;1288487,605233;1260595,682703;1252994,699202;1335523,797043;1522092,302957;1472582,34511;1455609,0;1484793,0;1494334,18811;1548765,304248;774383,1078948;0,304248;54583,18811" o:connectangles="0,0,0,0,0,0,0,0,0,0,0,0,0,0,0,0,0,0,0,0,0,0,0,0,0,0,0,0,0,0,0,0,0,0,0,0,0,0,0,0,0,0,0,0,0,0,0,0,0,0,0,0,0,0,0,0,0,0,0,0,0,0,0,0,0"/>
                </v:shape>
                <v:shape id="Volleyball player - right" o:spid="_x0000_s1039" style="position:absolute;left:84490;top:14216;width:11585;height:13061;flip:x;visibility:visible;mso-wrap-style:square;v-text-anchor:middle" coordsize="1158534,1306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2ejMQA&#10;AADcAAAADwAAAGRycy9kb3ducmV2LnhtbERPTWvCQBC9F/wPywi9iG5srbbRVUqgIFoQreB1mh2T&#10;aHY2ZLca/fWuIPQ2j/c5k1ljSnGi2hWWFfR7EQji1OqCMwXbn6/uOwjnkTWWlknBhRzMpq2nCcba&#10;nnlNp43PRAhhF6OC3PsqltKlORl0PVsRB25va4M+wDqTusZzCDelfImioTRYcGjIsaIkp/S4+TMK&#10;roe3j+9kRdvRbmk7ye/iFa/7nVLP7eZzDMJT4//FD/dch/mDEdyfCRfI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dnozEAAAA3AAAAA8AAAAAAAAAAAAAAAAAmAIAAGRycy9k&#10;b3ducmV2LnhtbFBLBQYAAAAABAAEAPUAAACJAwAAAAA=&#10;" path="m,635621r,12074l152739,920445v,,-76970,114319,-135161,201455l,1148293r,156783l37480,1306103v13868,-4544,26302,-13633,34918,-26074c72398,1280029,286641,960595,288570,958698v11477,-21055,11477,-44007,1897,-63134l267512,842009r204695,55484c472207,897493,345956,1186323,344027,1192046v-5722,36356,17232,70785,55490,78435c430123,1276203,460729,1259005,472207,1232228l625237,884088v7652,-13373,9581,-28706,5755,-45904c625237,811406,602283,792279,575502,788454l,635621xm341288,220349l4586,532132r311806,82245l488571,432666,850128,660297v7657,5740,19164,7646,28703,7646c905610,666037,928582,643077,926657,614377v,-17199,-9540,-32513,-22929,-40159l341288,220349xm1036099,165261v-67619,,-122435,54809,-122435,122419c913664,355290,968480,410099,1036099,410099v67619,,122435,-54809,122435,-122419c1158534,220070,1103718,165261,1036099,165261xm515439,46c465705,-1865,421706,55523,417874,128206v-1911,72683,36354,133891,86088,137725c553704,267841,597704,210454,601536,137770,605359,65087,567094,1956,515439,46xe" fillcolor="#6b78e8 [3204]" stroked="f" strokeweight="1pt">
                  <v:stroke miterlimit="4" joinstyle="miter"/>
                  <v:path arrowok="t" o:connecttype="custom" o:connectlocs="0,635621;0,647695;152739,920445;17578,1121900;0,1148293;0,1305076;37480,1306103;72398,1280029;288570,958698;290467,895564;267512,842009;472207,897493;344027,1192046;399517,1270481;472207,1232228;625237,884088;630992,838184;575502,788454;341288,220349;4586,532132;316392,614377;488571,432666;850128,660297;878831,667943;926657,614377;903728,574218;1036099,165261;913664,287680;1036099,410099;1158534,287680;1036099,165261;515439,46;417874,128206;503962,265931;601536,137770;515439,46" o:connectangles="0,0,0,0,0,0,0,0,0,0,0,0,0,0,0,0,0,0,0,0,0,0,0,0,0,0,0,0,0,0,0,0,0,0,0,0"/>
                </v:shape>
                <v:shape id="Volleyball player - left" o:spid="_x0000_s1040" style="position:absolute;left:254;top:42937;width:10864;height:12803;visibility:visible;mso-wrap-style:square;v-text-anchor:middle" coordsize="1086471,1280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ABMcQA&#10;AADcAAAADwAAAGRycy9kb3ducmV2LnhtbESPzW7CQAyE70h9h5WRuMEGVAFKWRBFFHHk71BuJmuS&#10;iKw3yi4Q3h4fKvVma8Yzn2eL1lXqQU0oPRsYDhJQxJm3JecGTsef/hRUiMgWK89k4EUBFvOPzgxT&#10;65+8p8ch5kpCOKRooIixTrUOWUEOw8DXxKJdfeMwytrk2jb4lHBX6VGSjLXDkqWhwJpWBWW3w90Z&#10;4NPwvFp+/+ZVvT7i5bVzk815ZEyv2y6/QEVq47/573prBf9TaOUZmUDP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QATHEAAAA3AAAAA8AAAAAAAAAAAAAAAAAmAIAAGRycy9k&#10;b3ducmV2LnhtbFBLBQYAAAAABAAEAPUAAACJAwAAAAA=&#10;" path="m,654759l503439,788455v26781,3826,49735,22952,55490,49730c562755,855383,560826,870716,553174,884089l400144,1232229v-11478,26777,-42084,43976,-72690,38253c289196,1262832,266242,1228403,271964,1192047v1929,-5723,128180,-294553,128180,-294553l195449,842010r22955,53555c227984,914692,227984,937644,216507,958700,214578,960596,335,1280030,335,1280030l,1280280,,1040528r18230,-27182c52967,961601,80676,920446,80676,920446l,776381,,654759xm269226,220350l831666,574219v13389,7646,22929,22960,22929,40159c856520,643078,833548,666038,806769,667944v-9539,,-21046,-1906,-28703,-7646l416509,432667,244330,614378,,549931,,469651,269226,220350xm964036,165262v67619,,122435,54809,122435,122419c1086471,355291,1031655,410100,964036,410100v-67619,,-122435,-54809,-122435,-122419c841601,220071,896417,165262,964036,165262xm443375,47v51655,1910,89920,65041,86097,137724c525640,210455,481640,267842,431898,265932,382164,262098,343899,200890,345810,128207,349642,55524,393641,-1864,443375,47xe" fillcolor="#6b78e8 [3204]" stroked="f" strokeweight="1pt">
                  <v:stroke miterlimit="4" joinstyle="miter"/>
                  <v:path arrowok="t" o:connecttype="custom" o:connectlocs="0,654759;503439,788455;558929,838185;553174,884089;400144,1232229;327454,1270482;271964,1192047;400144,897494;195449,842010;218404,895565;216507,958700;335,1280030;0,1280280;0,1040528;18230,1013346;80676,920446;0,776381;269226,220350;831666,574219;854595,614378;806769,667944;778066,660298;416509,432667;244330,614378;0,549931;0,469651;964036,165262;1086471,287681;964036,410100;841601,287681;964036,165262;443375,47;529472,137771;431898,265932;345810,128207;443375,47" o:connectangles="0,0,0,0,0,0,0,0,0,0,0,0,0,0,0,0,0,0,0,0,0,0,0,0,0,0,0,0,0,0,0,0,0,0,0,0"/>
                </v:shape>
                <v:shape id="Volleyball - bottom" o:spid="_x0000_s1041" style="position:absolute;left:64563;top:61933;width:15488;height:11253;visibility:visible;mso-wrap-style:square;v-text-anchor:middle" coordsize="1548765,1125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7A3MIA&#10;AADcAAAADwAAAGRycy9kb3ducmV2LnhtbERPTYvCMBC9L/gfwgje1lSRZVuNIooou+zBKngdm7Et&#10;NpPSRG3//UYQvM3jfc5s0ZpK3KlxpWUFo2EEgjizuuRcwfGw+fwG4TyyxsoyKejIwWLe+5hhou2D&#10;93RPfS5CCLsEFRTe14mULivIoBvamjhwF9sY9AE2udQNPkK4qeQ4ir6kwZJDQ4E1rQrKrunNKIjj&#10;zenYuXprb6d83V3a35+/61mpQb9dTkF4av1b/HLvdJg/ieH5TLh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nsDcwgAAANwAAAAPAAAAAAAAAAAAAAAAAJgCAABkcnMvZG93&#10;bnJldi54bWxQSwUGAAAAAAQABAD1AAAAhwMAAAAA&#10;" path="m774383,633748v-308463,,-488722,25393,-525577,31705c246297,699741,243716,735320,243716,774700v,26684,1290,53368,2581,78761c276770,858554,458248,886458,774383,886458v312262,,493812,-26684,526867,-31777c1302469,829288,1303759,802675,1303759,774700v,-39380,-2509,-76179,-5091,-109247c1260595,659141,1080335,633748,774383,633748xm774383,318775v-271679,,-427847,57170,-454448,67284c309753,403848,269098,491504,251388,640060v50765,-7603,229733,-31705,522995,-31705c1066354,608355,1244103,631166,1297378,640060,1279667,491504,1237722,403848,1228830,386059,1202229,375945,1046062,318775,774383,318775xm919078,39381v,35579,-3801,138442,-21583,256512c1093027,308589,1207248,349261,1235212,360666v39364,-34288,71057,-81272,82529,-100280c1213630,149847,1075245,69867,919078,39381xm628397,39381c473521,69867,335136,148556,231024,260386v11473,19008,43165,65992,82529,100280c342736,349261,457029,308589,651270,295893,632197,177823,629688,74960,628397,39381xm774383,25393v-41874,,-81239,2583,-120603,10186c655070,66065,657580,171438,676653,294673v30473,-1291,63456,-2582,97730,-2582c808656,292091,841639,293382,872113,294673,891185,171438,894986,66065,894986,35579,855621,29195,815038,25393,774383,25393xm774383,v224714,,426555,95260,567450,247617c1343124,248908,1344414,250200,1345633,251491v125694,138370,203132,321285,203132,523209c1548765,881383,1527026,983143,1487752,1075774r-26962,49591l1431026,1125365r41099,-83501c1504328,958512,1522092,868023,1522092,773409v,-189228,-69838,-361957,-186569,-494015c1321541,302277,1291068,345459,1252994,378456v19001,36870,76148,170218,76148,396244c1329142,911851,1306269,1013494,1288487,1075685v-5055,17790,-10451,33356,-15371,46375l1271785,1125365r-27725,l1261231,1076968v14600,-47621,29837,-113650,37437,-196823c1251703,887749,1072735,911851,773092,911851v-300862,,-481121,-24102,-525576,-31706c255152,963318,270389,1029347,284989,1076968r17175,48397l275948,1125365r-807,-1868c251204,1060384,218333,942982,218333,773409v,-227317,58437,-360666,76219,-396245c256407,344168,225934,300986,212023,278103,95221,410233,24092,584181,24092,773409v,95259,17782,186071,50165,269576l115045,1125365r-27069,l61013,1075774c21739,983143,,881383,,774700,,572776,77438,389861,204351,251491v1291,-1291,2581,-2583,3872,-3874c349118,95260,550959,,774383,xe" fillcolor="#6b78e8 [3204]" stroked="f" strokeweight="1pt">
                  <v:stroke miterlimit="4" joinstyle="miter"/>
                  <v:path arrowok="t" o:connecttype="custom" o:connectlocs="774383,633748;248806,665453;243716,774700;246297,853461;774383,886458;1301250,854681;1303759,774700;1298668,665453;774383,633748;774383,318775;319935,386059;251388,640060;774383,608355;1297378,640060;1228830,386059;774383,318775;919078,39381;897495,295893;1235212,360666;1317741,260386;919078,39381;628397,39381;231024,260386;313553,360666;651270,295893;628397,39381;774383,25393;653780,35579;676653,294673;774383,292091;872113,294673;894986,35579;774383,25393;774383,0;1341833,247617;1345633,251491;1548765,774700;1487752,1075774;1460790,1125365;1431026,1125365;1472125,1041864;1522092,773409;1335523,279394;1252994,378456;1329142,774700;1288487,1075685;1273116,1122060;1271785,1125365;1244060,1125365;1261231,1076968;1298668,880145;773092,911851;247516,880145;284989,1076968;302164,1125365;275948,1125365;275141,1123497;218333,773409;294552,377164;212023,278103;24092,773409;74257,1042985;115045,1125365;87976,1125365;61013,1075774;0,774700;204351,251491;208223,247617;774383,0" o:connectangles="0,0,0,0,0,0,0,0,0,0,0,0,0,0,0,0,0,0,0,0,0,0,0,0,0,0,0,0,0,0,0,0,0,0,0,0,0,0,0,0,0,0,0,0,0,0,0,0,0,0,0,0,0,0,0,0,0,0,0,0,0,0,0,0,0,0,0,0,0"/>
                </v:shape>
                <w10:wrap anchorx="margin" anchory="margin"/>
                <w10:anchorlock/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10"/>
      </w:tblGrid>
      <w:tr w:rsidR="003A5821" w:rsidTr="00BD59CF">
        <w:trPr>
          <w:trHeight w:hRule="exact" w:val="1814"/>
        </w:trPr>
        <w:tc>
          <w:tcPr>
            <w:tcW w:w="15110" w:type="dxa"/>
            <w:vAlign w:val="bottom"/>
          </w:tcPr>
          <w:p w:rsidR="003A5821" w:rsidRDefault="003A5821" w:rsidP="00BD59CF">
            <w:pPr>
              <w:pStyle w:val="Title"/>
            </w:pPr>
            <w:r w:rsidRPr="002E4573">
              <w:t>—</w:t>
            </w:r>
            <w:sdt>
              <w:sdtPr>
                <w:id w:val="2057960781"/>
                <w:placeholder>
                  <w:docPart w:val="A96A15ACDA54472AB945ECF8579DA1C0"/>
                </w:placeholder>
                <w:temporary/>
                <w:showingPlcHdr/>
                <w15:appearance w15:val="hidden"/>
              </w:sdtPr>
              <w:sdtEndPr/>
              <w:sdtContent>
                <w:r w:rsidRPr="003E35E6">
                  <w:t>COMPETITION NAME</w:t>
                </w:r>
              </w:sdtContent>
            </w:sdt>
            <w:r w:rsidRPr="002E4573">
              <w:t>—</w:t>
            </w:r>
          </w:p>
        </w:tc>
      </w:tr>
    </w:tbl>
    <w:sdt>
      <w:sdtPr>
        <w:id w:val="-794212658"/>
        <w:placeholder>
          <w:docPart w:val="BD2C58F531F348B4AF1682E0B03E102F"/>
        </w:placeholder>
        <w:temporary/>
        <w:showingPlcHdr/>
        <w15:appearance w15:val="hidden"/>
      </w:sdtPr>
      <w:sdtEndPr/>
      <w:sdtContent>
        <w:p w:rsidR="003A5821" w:rsidRPr="00541E87" w:rsidRDefault="003A5821" w:rsidP="003A5821">
          <w:pPr>
            <w:pStyle w:val="Heading1"/>
          </w:pPr>
          <w:r w:rsidRPr="00541E87">
            <w:t>CERTIFICATE OF PARTICIPATION</w:t>
          </w:r>
        </w:p>
      </w:sdtContent>
    </w:sdt>
    <w:sdt>
      <w:sdtPr>
        <w:id w:val="-1647273838"/>
        <w:placeholder>
          <w:docPart w:val="9EBFA5E1C0674787A1544BB2C7D666F1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r w:rsidRPr="00FA614E">
            <w:t>Recipient Name</w:t>
          </w:r>
        </w:p>
      </w:sdtContent>
    </w:sdt>
    <w:sdt>
      <w:sdtPr>
        <w:id w:val="-1961641617"/>
        <w:placeholder>
          <w:docPart w:val="9B191458E7244BCE9F05E9AA64C7DF93"/>
        </w:placeholder>
        <w:temporary/>
        <w:showingPlcHdr/>
        <w15:appearance w15:val="hidden"/>
      </w:sdtPr>
      <w:sdtEndPr/>
      <w:sdtContent>
        <w:p w:rsidR="003A5821" w:rsidRDefault="003A5821" w:rsidP="003A5821">
          <w:r w:rsidRPr="003E35E6">
            <w:t>is thanked for their phenomenal participation on</w:t>
          </w:r>
        </w:p>
      </w:sdtContent>
    </w:sdt>
    <w:sdt>
      <w:sdtPr>
        <w:id w:val="917449365"/>
        <w:placeholder>
          <w:docPart w:val="B84D7BF87CE64A93BE28E33E17936EE0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pPr>
            <w:pStyle w:val="Title"/>
            <w:spacing w:before="240"/>
          </w:pPr>
          <w:r w:rsidRPr="00FA614E">
            <w:t>TEAM NAME</w:t>
          </w:r>
        </w:p>
      </w:sdtContent>
    </w:sdt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048"/>
        <w:gridCol w:w="702"/>
        <w:gridCol w:w="6048"/>
      </w:tblGrid>
      <w:tr w:rsidR="003A5821" w:rsidRPr="009D1AF9" w:rsidTr="00BD59CF">
        <w:trPr>
          <w:trHeight w:hRule="exact" w:val="878"/>
          <w:jc w:val="center"/>
        </w:trPr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</w:tr>
      <w:tr w:rsidR="003A5821" w:rsidRPr="009D1AF9" w:rsidTr="00BD59CF">
        <w:trPr>
          <w:trHeight w:hRule="exact" w:val="1613"/>
          <w:jc w:val="center"/>
        </w:trPr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-731695572"/>
              <w:placeholder>
                <w:docPart w:val="106000F06AA143CC9E61D13026D90ABA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Signature</w:t>
                </w:r>
              </w:p>
            </w:sdtContent>
          </w:sdt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2059965229"/>
              <w:placeholder>
                <w:docPart w:val="3B2B96850E00493CB0D5ED0D7B83941C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Date</w:t>
                </w:r>
              </w:p>
            </w:sdtContent>
          </w:sdt>
        </w:tc>
      </w:tr>
    </w:tbl>
    <w:p w:rsidR="00136207" w:rsidRPr="0057539F" w:rsidRDefault="00136207" w:rsidP="003C417F">
      <w:pPr>
        <w:pStyle w:val="Signature"/>
      </w:pPr>
    </w:p>
    <w:sectPr w:rsidR="00136207" w:rsidRPr="0057539F" w:rsidSect="00FC2263">
      <w:type w:val="continuous"/>
      <w:pgSz w:w="15840" w:h="12240" w:orient="landscape"/>
      <w:pgMar w:top="360" w:right="360" w:bottom="360" w:left="360" w:header="288" w:footer="288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80E" w:rsidRDefault="00C1680E" w:rsidP="00FA614E">
      <w:r>
        <w:separator/>
      </w:r>
    </w:p>
  </w:endnote>
  <w:endnote w:type="continuationSeparator" w:id="0">
    <w:p w:rsidR="00C1680E" w:rsidRDefault="00C1680E" w:rsidP="00FA6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80E" w:rsidRDefault="00C1680E" w:rsidP="00FA614E">
      <w:r>
        <w:separator/>
      </w:r>
    </w:p>
  </w:footnote>
  <w:footnote w:type="continuationSeparator" w:id="0">
    <w:p w:rsidR="00C1680E" w:rsidRDefault="00C1680E" w:rsidP="00FA61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50C58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hideSpellingErrors/>
  <w:hideGrammaticalError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946"/>
    <w:rsid w:val="000E190C"/>
    <w:rsid w:val="00122884"/>
    <w:rsid w:val="00126742"/>
    <w:rsid w:val="00136207"/>
    <w:rsid w:val="0014259E"/>
    <w:rsid w:val="00161921"/>
    <w:rsid w:val="0016234D"/>
    <w:rsid w:val="00184A51"/>
    <w:rsid w:val="001C1EFA"/>
    <w:rsid w:val="001D1A6D"/>
    <w:rsid w:val="001E7577"/>
    <w:rsid w:val="001F4DAE"/>
    <w:rsid w:val="00253756"/>
    <w:rsid w:val="002E4573"/>
    <w:rsid w:val="003A5821"/>
    <w:rsid w:val="003C417F"/>
    <w:rsid w:val="003E35E6"/>
    <w:rsid w:val="0045647A"/>
    <w:rsid w:val="004808EB"/>
    <w:rsid w:val="004831F4"/>
    <w:rsid w:val="004A0947"/>
    <w:rsid w:val="004C3AC0"/>
    <w:rsid w:val="004D0195"/>
    <w:rsid w:val="00541E87"/>
    <w:rsid w:val="0057539F"/>
    <w:rsid w:val="005C3094"/>
    <w:rsid w:val="005D72BF"/>
    <w:rsid w:val="00643BBF"/>
    <w:rsid w:val="00643C08"/>
    <w:rsid w:val="00652CD8"/>
    <w:rsid w:val="00674085"/>
    <w:rsid w:val="006F4BEE"/>
    <w:rsid w:val="006F7055"/>
    <w:rsid w:val="007413F7"/>
    <w:rsid w:val="00746769"/>
    <w:rsid w:val="007A3F5F"/>
    <w:rsid w:val="00801307"/>
    <w:rsid w:val="00830946"/>
    <w:rsid w:val="0086483B"/>
    <w:rsid w:val="008E1030"/>
    <w:rsid w:val="008F2137"/>
    <w:rsid w:val="00991BA9"/>
    <w:rsid w:val="009C4FCD"/>
    <w:rsid w:val="009D1AF9"/>
    <w:rsid w:val="00A25C52"/>
    <w:rsid w:val="00A41D2D"/>
    <w:rsid w:val="00A6137E"/>
    <w:rsid w:val="00B757E9"/>
    <w:rsid w:val="00BF22A9"/>
    <w:rsid w:val="00C0199E"/>
    <w:rsid w:val="00C1680E"/>
    <w:rsid w:val="00C54242"/>
    <w:rsid w:val="00C976D0"/>
    <w:rsid w:val="00CA742D"/>
    <w:rsid w:val="00D316FE"/>
    <w:rsid w:val="00E52B3E"/>
    <w:rsid w:val="00E67602"/>
    <w:rsid w:val="00EE2432"/>
    <w:rsid w:val="00F97517"/>
    <w:rsid w:val="00FA614E"/>
    <w:rsid w:val="00FC2263"/>
    <w:rsid w:val="00FC247D"/>
    <w:rsid w:val="00FC2B07"/>
    <w:rsid w:val="00FE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/>
    <w:lsdException w:name="heading 1" w:uiPriority="1" w:qFormat="1"/>
    <w:lsdException w:name="heading 2" w:semiHidden="1" w:uiPriority="9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rsid w:val="006F7055"/>
    <w:pPr>
      <w:widowControl w:val="0"/>
      <w:kinsoku w:val="0"/>
      <w:overflowPunct w:val="0"/>
      <w:autoSpaceDE w:val="0"/>
      <w:autoSpaceDN w:val="0"/>
      <w:adjustRightInd w:val="0"/>
      <w:spacing w:before="240"/>
      <w:jc w:val="center"/>
    </w:pPr>
    <w:rPr>
      <w:color w:val="006EA0" w:themeColor="accent2"/>
      <w:sz w:val="28"/>
    </w:rPr>
  </w:style>
  <w:style w:type="paragraph" w:styleId="Heading1">
    <w:name w:val="heading 1"/>
    <w:basedOn w:val="BodyText"/>
    <w:next w:val="Normal"/>
    <w:link w:val="Heading1Char"/>
    <w:uiPriority w:val="1"/>
    <w:qFormat/>
    <w:rsid w:val="00FA614E"/>
    <w:pPr>
      <w:pBdr>
        <w:top w:val="single" w:sz="18" w:space="1" w:color="00B6E1" w:themeColor="accent3"/>
        <w:bottom w:val="single" w:sz="18" w:space="1" w:color="00B6E1" w:themeColor="accent3"/>
      </w:pBdr>
      <w:spacing w:before="2520" w:after="240"/>
      <w:ind w:left="1530" w:right="1332"/>
      <w:outlineLvl w:val="0"/>
    </w:pPr>
    <w:rPr>
      <w:b/>
      <w:bCs/>
      <w:sz w:val="60"/>
      <w:szCs w:val="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2E4573"/>
    <w:rPr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A614E"/>
    <w:rPr>
      <w:rFonts w:ascii="Rockwell" w:hAnsi="Rockwell" w:cs="Rockwell"/>
      <w:color w:val="006EA0" w:themeColor="accen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1"/>
    <w:rsid w:val="00541E87"/>
    <w:rPr>
      <w:b/>
      <w:bCs/>
      <w:color w:val="006EA0" w:themeColor="accent2"/>
      <w:sz w:val="60"/>
      <w:szCs w:val="61"/>
    </w:rPr>
  </w:style>
  <w:style w:type="paragraph" w:styleId="ListParagraph">
    <w:name w:val="List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6F4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614E"/>
    <w:rPr>
      <w:rFonts w:ascii="Rockwell" w:hAnsi="Rockwell" w:cs="Rockwell"/>
      <w:color w:val="006EA0" w:themeColor="accent2"/>
      <w:sz w:val="28"/>
      <w:szCs w:val="28"/>
    </w:rPr>
  </w:style>
  <w:style w:type="paragraph" w:styleId="Footer">
    <w:name w:val="footer"/>
    <w:basedOn w:val="Normal"/>
    <w:link w:val="FooterChar"/>
    <w:uiPriority w:val="99"/>
    <w:semiHidden/>
    <w:rsid w:val="006F4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614E"/>
    <w:rPr>
      <w:rFonts w:ascii="Rockwell" w:hAnsi="Rockwell" w:cs="Rockwell"/>
      <w:color w:val="006EA0" w:themeColor="accent2"/>
      <w:sz w:val="28"/>
      <w:szCs w:val="28"/>
    </w:rPr>
  </w:style>
  <w:style w:type="paragraph" w:styleId="Title">
    <w:name w:val="Title"/>
    <w:basedOn w:val="BodyText"/>
    <w:next w:val="Normal"/>
    <w:link w:val="TitleChar"/>
    <w:uiPriority w:val="10"/>
    <w:qFormat/>
    <w:rsid w:val="00FA614E"/>
    <w:pPr>
      <w:spacing w:before="0"/>
    </w:pPr>
    <w:rPr>
      <w:b/>
      <w:bCs/>
      <w:caps/>
      <w:sz w:val="6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A614E"/>
    <w:rPr>
      <w:b/>
      <w:bCs/>
      <w:caps/>
      <w:color w:val="006EA0" w:themeColor="accent2"/>
      <w:sz w:val="60"/>
      <w:szCs w:val="40"/>
    </w:rPr>
  </w:style>
  <w:style w:type="table" w:styleId="TableGrid">
    <w:name w:val="Table Grid"/>
    <w:basedOn w:val="TableNormal"/>
    <w:uiPriority w:val="39"/>
    <w:rsid w:val="00C542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E35E6"/>
    <w:rPr>
      <w:color w:val="808080"/>
    </w:rPr>
  </w:style>
  <w:style w:type="paragraph" w:styleId="Signature">
    <w:name w:val="Signature"/>
    <w:basedOn w:val="BodyText"/>
    <w:link w:val="SignatureChar"/>
    <w:uiPriority w:val="99"/>
    <w:rsid w:val="009D1AF9"/>
    <w:pPr>
      <w:tabs>
        <w:tab w:val="center" w:pos="7470"/>
      </w:tabs>
      <w:spacing w:before="0"/>
    </w:pPr>
  </w:style>
  <w:style w:type="character" w:customStyle="1" w:styleId="SignatureChar">
    <w:name w:val="Signature Char"/>
    <w:basedOn w:val="DefaultParagraphFont"/>
    <w:link w:val="Signature"/>
    <w:uiPriority w:val="99"/>
    <w:rsid w:val="009D1AF9"/>
    <w:rPr>
      <w:color w:val="006EA0" w:themeColor="accent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Four%20sports%20awards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B8769CF55A41D4B2D00ED797C8D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DDF2A-10B7-414D-99F9-760533D8C7A0}"/>
      </w:docPartPr>
      <w:docPartBody>
        <w:p w:rsidR="00DC5DBB" w:rsidRDefault="00DF182C">
          <w:pPr>
            <w:pStyle w:val="23B8769CF55A41D4B2D00ED797C8D709"/>
          </w:pPr>
          <w:r w:rsidRPr="00541E87">
            <w:t>CERTIFICATE OF PARTICIPATION</w:t>
          </w:r>
        </w:p>
      </w:docPartBody>
    </w:docPart>
    <w:docPart>
      <w:docPartPr>
        <w:name w:val="63E6E3C364C049E5A898775869198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F00F2-2F09-46D8-B22D-BBAD5C051E69}"/>
      </w:docPartPr>
      <w:docPartBody>
        <w:p w:rsidR="00DC5DBB" w:rsidRDefault="00DF182C">
          <w:pPr>
            <w:pStyle w:val="63E6E3C364C049E5A898775869198BDA"/>
          </w:pPr>
          <w:r w:rsidRPr="003E35E6">
            <w:t>COMPETITION NAME</w:t>
          </w:r>
        </w:p>
      </w:docPartBody>
    </w:docPart>
    <w:docPart>
      <w:docPartPr>
        <w:name w:val="265313FBF95C43309074E5905228C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A4591-F486-4E70-BBDE-F10B0D3449F0}"/>
      </w:docPartPr>
      <w:docPartBody>
        <w:p w:rsidR="00DC5DBB" w:rsidRDefault="00DF182C">
          <w:pPr>
            <w:pStyle w:val="265313FBF95C43309074E5905228C479"/>
          </w:pPr>
          <w:r w:rsidRPr="00541E87">
            <w:t>CERTIFICATE OF PARTICIPATION</w:t>
          </w:r>
        </w:p>
      </w:docPartBody>
    </w:docPart>
    <w:docPart>
      <w:docPartPr>
        <w:name w:val="EAD989BF8A5E433EB3792A5CD24E7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14AB3-66A3-4DCE-A346-DF97E1595A27}"/>
      </w:docPartPr>
      <w:docPartBody>
        <w:p w:rsidR="00DC5DBB" w:rsidRDefault="00DF182C">
          <w:pPr>
            <w:pStyle w:val="EAD989BF8A5E433EB3792A5CD24E7518"/>
          </w:pPr>
          <w:r w:rsidRPr="00FA614E">
            <w:t>Recipient Name</w:t>
          </w:r>
        </w:p>
      </w:docPartBody>
    </w:docPart>
    <w:docPart>
      <w:docPartPr>
        <w:name w:val="172013FEF94547F9BB296BC74F880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70D18-02B8-4141-8764-6DF26C6F06A2}"/>
      </w:docPartPr>
      <w:docPartBody>
        <w:p w:rsidR="00DC5DBB" w:rsidRDefault="00DF182C">
          <w:pPr>
            <w:pStyle w:val="172013FEF94547F9BB296BC74F880057"/>
          </w:pPr>
          <w:r w:rsidRPr="003E35E6">
            <w:t>is thanked for their phenomenal participation on</w:t>
          </w:r>
        </w:p>
      </w:docPartBody>
    </w:docPart>
    <w:docPart>
      <w:docPartPr>
        <w:name w:val="C6D6E0C218204FA0B2A7B31461834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98C14-7CAD-4F95-84EA-B6498A4EDC7B}"/>
      </w:docPartPr>
      <w:docPartBody>
        <w:p w:rsidR="00DC5DBB" w:rsidRDefault="00DF182C">
          <w:pPr>
            <w:pStyle w:val="C6D6E0C218204FA0B2A7B31461834855"/>
          </w:pPr>
          <w:r w:rsidRPr="00FA614E">
            <w:t>TEAM NAME</w:t>
          </w:r>
        </w:p>
      </w:docPartBody>
    </w:docPart>
    <w:docPart>
      <w:docPartPr>
        <w:name w:val="A4860B26B1374738A05766DDB1B17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DEC07-B88F-4A37-8B6F-42D6C5D30999}"/>
      </w:docPartPr>
      <w:docPartBody>
        <w:p w:rsidR="00DC5DBB" w:rsidRDefault="00DF182C">
          <w:pPr>
            <w:pStyle w:val="A4860B26B1374738A05766DDB1B1738F"/>
          </w:pPr>
          <w:r w:rsidRPr="009D1AF9">
            <w:t>Signature</w:t>
          </w:r>
        </w:p>
      </w:docPartBody>
    </w:docPart>
    <w:docPart>
      <w:docPartPr>
        <w:name w:val="6392370E6B714D16888714E402AE9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C8A3A-8A3E-49FE-9EC9-9F60DE7C55F5}"/>
      </w:docPartPr>
      <w:docPartBody>
        <w:p w:rsidR="00DC5DBB" w:rsidRDefault="00DF182C">
          <w:pPr>
            <w:pStyle w:val="6392370E6B714D16888714E402AE963F"/>
          </w:pPr>
          <w:r w:rsidRPr="009D1AF9">
            <w:t>Date</w:t>
          </w:r>
        </w:p>
      </w:docPartBody>
    </w:docPart>
    <w:docPart>
      <w:docPartPr>
        <w:name w:val="C547B5C7836E4FB0892E180096936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3D22F-495F-4825-AE01-EBC999B3A499}"/>
      </w:docPartPr>
      <w:docPartBody>
        <w:p w:rsidR="00DC5DBB" w:rsidRDefault="00DF182C">
          <w:pPr>
            <w:pStyle w:val="C547B5C7836E4FB0892E180096936938"/>
          </w:pPr>
          <w:r w:rsidRPr="003E35E6">
            <w:t>COMPETITION NAME</w:t>
          </w:r>
        </w:p>
      </w:docPartBody>
    </w:docPart>
    <w:docPart>
      <w:docPartPr>
        <w:name w:val="83CC6251A1F1441EAC37616150F17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4236B-F2A3-46FB-91D9-0C06CF8DD825}"/>
      </w:docPartPr>
      <w:docPartBody>
        <w:p w:rsidR="00DC5DBB" w:rsidRDefault="00DF182C">
          <w:pPr>
            <w:pStyle w:val="83CC6251A1F1441EAC37616150F1713A"/>
          </w:pPr>
          <w:r w:rsidRPr="00541E87">
            <w:t>CERTIFICATE OF PARTICIPATION</w:t>
          </w:r>
        </w:p>
      </w:docPartBody>
    </w:docPart>
    <w:docPart>
      <w:docPartPr>
        <w:name w:val="EC8F98D02DAE4EEEBD176276EBCF4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48A45-D2EC-43D2-8B85-E0782AF756E3}"/>
      </w:docPartPr>
      <w:docPartBody>
        <w:p w:rsidR="00DC5DBB" w:rsidRDefault="00DF182C">
          <w:pPr>
            <w:pStyle w:val="EC8F98D02DAE4EEEBD176276EBCF4D07"/>
          </w:pPr>
          <w:r w:rsidRPr="00FA614E">
            <w:t>Recipient Name</w:t>
          </w:r>
        </w:p>
      </w:docPartBody>
    </w:docPart>
    <w:docPart>
      <w:docPartPr>
        <w:name w:val="1FC87B066CCF4F1FBAB3468EAE104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1B0AB-72DC-4875-B1F7-B8952AC48B6D}"/>
      </w:docPartPr>
      <w:docPartBody>
        <w:p w:rsidR="00DC5DBB" w:rsidRDefault="00DF182C">
          <w:pPr>
            <w:pStyle w:val="1FC87B066CCF4F1FBAB3468EAE104A4F"/>
          </w:pPr>
          <w:r w:rsidRPr="003E35E6">
            <w:t>is thanked for their phenomenal participation on</w:t>
          </w:r>
        </w:p>
      </w:docPartBody>
    </w:docPart>
    <w:docPart>
      <w:docPartPr>
        <w:name w:val="58499C9F9E514C24A6AC96743F797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7D98C-E35B-4917-B7A4-E76D6293B31B}"/>
      </w:docPartPr>
      <w:docPartBody>
        <w:p w:rsidR="00DC5DBB" w:rsidRDefault="00DF182C">
          <w:pPr>
            <w:pStyle w:val="58499C9F9E514C24A6AC96743F79796B"/>
          </w:pPr>
          <w:r w:rsidRPr="00FA614E">
            <w:t>TEAM NAME</w:t>
          </w:r>
        </w:p>
      </w:docPartBody>
    </w:docPart>
    <w:docPart>
      <w:docPartPr>
        <w:name w:val="7E314FC021F8441FAC37E1B1D7986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53597-72A8-4A8A-B595-302949D4249B}"/>
      </w:docPartPr>
      <w:docPartBody>
        <w:p w:rsidR="00DC5DBB" w:rsidRDefault="00DF182C">
          <w:pPr>
            <w:pStyle w:val="7E314FC021F8441FAC37E1B1D7986E7F"/>
          </w:pPr>
          <w:r w:rsidRPr="009D1AF9">
            <w:t>Signature</w:t>
          </w:r>
        </w:p>
      </w:docPartBody>
    </w:docPart>
    <w:docPart>
      <w:docPartPr>
        <w:name w:val="D9FEE35F1A6244F99CC36D3BA0ED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63B6A-15BE-4824-8D65-065F598A097E}"/>
      </w:docPartPr>
      <w:docPartBody>
        <w:p w:rsidR="00DC5DBB" w:rsidRDefault="00DF182C">
          <w:pPr>
            <w:pStyle w:val="D9FEE35F1A6244F99CC36D3BA0ED91AC"/>
          </w:pPr>
          <w:r w:rsidRPr="009D1AF9">
            <w:t>Date</w:t>
          </w:r>
        </w:p>
      </w:docPartBody>
    </w:docPart>
    <w:docPart>
      <w:docPartPr>
        <w:name w:val="A96A15ACDA54472AB945ECF8579DA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5F56A-90D5-46B9-B1AF-30F5A8AB39E1}"/>
      </w:docPartPr>
      <w:docPartBody>
        <w:p w:rsidR="00DC5DBB" w:rsidRDefault="00DF182C">
          <w:pPr>
            <w:pStyle w:val="A96A15ACDA54472AB945ECF8579DA1C0"/>
          </w:pPr>
          <w:r w:rsidRPr="003E35E6">
            <w:t>COMPETITION NAME</w:t>
          </w:r>
        </w:p>
      </w:docPartBody>
    </w:docPart>
    <w:docPart>
      <w:docPartPr>
        <w:name w:val="BD2C58F531F348B4AF1682E0B03E1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8B81E-2511-492D-AB98-AECB621EA9CD}"/>
      </w:docPartPr>
      <w:docPartBody>
        <w:p w:rsidR="00DC5DBB" w:rsidRDefault="00DF182C">
          <w:pPr>
            <w:pStyle w:val="BD2C58F531F348B4AF1682E0B03E102F"/>
          </w:pPr>
          <w:r w:rsidRPr="00541E87">
            <w:t>CERTIFICATE OF PARTICIPATION</w:t>
          </w:r>
        </w:p>
      </w:docPartBody>
    </w:docPart>
    <w:docPart>
      <w:docPartPr>
        <w:name w:val="9EBFA5E1C0674787A1544BB2C7D66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2619E-E8C7-4DA0-BDEB-D3ED4B06E92B}"/>
      </w:docPartPr>
      <w:docPartBody>
        <w:p w:rsidR="00DC5DBB" w:rsidRDefault="00DF182C">
          <w:pPr>
            <w:pStyle w:val="9EBFA5E1C0674787A1544BB2C7D666F1"/>
          </w:pPr>
          <w:r w:rsidRPr="00FA614E">
            <w:t>Recipient Name</w:t>
          </w:r>
        </w:p>
      </w:docPartBody>
    </w:docPart>
    <w:docPart>
      <w:docPartPr>
        <w:name w:val="9B191458E7244BCE9F05E9AA64C7D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B0A23-3333-41FC-A1A5-5E28E6EA8397}"/>
      </w:docPartPr>
      <w:docPartBody>
        <w:p w:rsidR="00DC5DBB" w:rsidRDefault="00DF182C">
          <w:pPr>
            <w:pStyle w:val="9B191458E7244BCE9F05E9AA64C7DF93"/>
          </w:pPr>
          <w:r w:rsidRPr="003E35E6">
            <w:t>is thanked for their phenomenal participation on</w:t>
          </w:r>
        </w:p>
      </w:docPartBody>
    </w:docPart>
    <w:docPart>
      <w:docPartPr>
        <w:name w:val="B84D7BF87CE64A93BE28E33E17936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C0615-2385-42D3-A146-7977CBEB697E}"/>
      </w:docPartPr>
      <w:docPartBody>
        <w:p w:rsidR="00DC5DBB" w:rsidRDefault="00DF182C">
          <w:pPr>
            <w:pStyle w:val="B84D7BF87CE64A93BE28E33E17936EE0"/>
          </w:pPr>
          <w:r w:rsidRPr="00FA614E">
            <w:t>TEAM NAME</w:t>
          </w:r>
        </w:p>
      </w:docPartBody>
    </w:docPart>
    <w:docPart>
      <w:docPartPr>
        <w:name w:val="106000F06AA143CC9E61D13026D90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72D4F-B2C8-4EEA-9E29-21ED7B644196}"/>
      </w:docPartPr>
      <w:docPartBody>
        <w:p w:rsidR="00DC5DBB" w:rsidRDefault="00DF182C">
          <w:pPr>
            <w:pStyle w:val="106000F06AA143CC9E61D13026D90ABA"/>
          </w:pPr>
          <w:r w:rsidRPr="009D1AF9">
            <w:t>Signature</w:t>
          </w:r>
        </w:p>
      </w:docPartBody>
    </w:docPart>
    <w:docPart>
      <w:docPartPr>
        <w:name w:val="3B2B96850E00493CB0D5ED0D7B839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C1F3E-30E9-4FB9-BA0D-60719BE47DAE}"/>
      </w:docPartPr>
      <w:docPartBody>
        <w:p w:rsidR="00DC5DBB" w:rsidRDefault="00DF182C">
          <w:pPr>
            <w:pStyle w:val="3B2B96850E00493CB0D5ED0D7B83941C"/>
          </w:pPr>
          <w:r w:rsidRPr="009D1AF9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2C"/>
    <w:rsid w:val="000973F3"/>
    <w:rsid w:val="00DC5DBB"/>
    <w:rsid w:val="00DF182C"/>
    <w:rsid w:val="00E7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ECC8A6D4134A34B3691271725FFD87">
    <w:name w:val="9FECC8A6D4134A34B3691271725FFD87"/>
  </w:style>
  <w:style w:type="paragraph" w:customStyle="1" w:styleId="23B8769CF55A41D4B2D00ED797C8D709">
    <w:name w:val="23B8769CF55A41D4B2D00ED797C8D709"/>
  </w:style>
  <w:style w:type="paragraph" w:customStyle="1" w:styleId="F0CC4EEA7998420A965AB3C2D0112184">
    <w:name w:val="F0CC4EEA7998420A965AB3C2D0112184"/>
  </w:style>
  <w:style w:type="paragraph" w:customStyle="1" w:styleId="EA18D173428A4C6AA04CCA686EE42D0F">
    <w:name w:val="EA18D173428A4C6AA04CCA686EE42D0F"/>
  </w:style>
  <w:style w:type="paragraph" w:customStyle="1" w:styleId="3AFC613DC4A343F4A0F9A913453AC84C">
    <w:name w:val="3AFC613DC4A343F4A0F9A913453AC84C"/>
  </w:style>
  <w:style w:type="paragraph" w:customStyle="1" w:styleId="23771C0863994FFA8789134DF31A4300">
    <w:name w:val="23771C0863994FFA8789134DF31A4300"/>
  </w:style>
  <w:style w:type="paragraph" w:customStyle="1" w:styleId="87E6172B424B4F2E8332E6AE6714854E">
    <w:name w:val="87E6172B424B4F2E8332E6AE6714854E"/>
  </w:style>
  <w:style w:type="paragraph" w:customStyle="1" w:styleId="63E6E3C364C049E5A898775869198BDA">
    <w:name w:val="63E6E3C364C049E5A898775869198BDA"/>
  </w:style>
  <w:style w:type="paragraph" w:customStyle="1" w:styleId="265313FBF95C43309074E5905228C479">
    <w:name w:val="265313FBF95C43309074E5905228C479"/>
  </w:style>
  <w:style w:type="paragraph" w:customStyle="1" w:styleId="EAD989BF8A5E433EB3792A5CD24E7518">
    <w:name w:val="EAD989BF8A5E433EB3792A5CD24E7518"/>
  </w:style>
  <w:style w:type="paragraph" w:customStyle="1" w:styleId="172013FEF94547F9BB296BC74F880057">
    <w:name w:val="172013FEF94547F9BB296BC74F880057"/>
  </w:style>
  <w:style w:type="paragraph" w:customStyle="1" w:styleId="C6D6E0C218204FA0B2A7B31461834855">
    <w:name w:val="C6D6E0C218204FA0B2A7B31461834855"/>
  </w:style>
  <w:style w:type="paragraph" w:customStyle="1" w:styleId="A4860B26B1374738A05766DDB1B1738F">
    <w:name w:val="A4860B26B1374738A05766DDB1B1738F"/>
  </w:style>
  <w:style w:type="paragraph" w:customStyle="1" w:styleId="6392370E6B714D16888714E402AE963F">
    <w:name w:val="6392370E6B714D16888714E402AE963F"/>
  </w:style>
  <w:style w:type="paragraph" w:customStyle="1" w:styleId="C547B5C7836E4FB0892E180096936938">
    <w:name w:val="C547B5C7836E4FB0892E180096936938"/>
  </w:style>
  <w:style w:type="paragraph" w:customStyle="1" w:styleId="83CC6251A1F1441EAC37616150F1713A">
    <w:name w:val="83CC6251A1F1441EAC37616150F1713A"/>
  </w:style>
  <w:style w:type="paragraph" w:customStyle="1" w:styleId="EC8F98D02DAE4EEEBD176276EBCF4D07">
    <w:name w:val="EC8F98D02DAE4EEEBD176276EBCF4D07"/>
  </w:style>
  <w:style w:type="paragraph" w:customStyle="1" w:styleId="1FC87B066CCF4F1FBAB3468EAE104A4F">
    <w:name w:val="1FC87B066CCF4F1FBAB3468EAE104A4F"/>
  </w:style>
  <w:style w:type="paragraph" w:customStyle="1" w:styleId="58499C9F9E514C24A6AC96743F79796B">
    <w:name w:val="58499C9F9E514C24A6AC96743F79796B"/>
  </w:style>
  <w:style w:type="paragraph" w:customStyle="1" w:styleId="7E314FC021F8441FAC37E1B1D7986E7F">
    <w:name w:val="7E314FC021F8441FAC37E1B1D7986E7F"/>
  </w:style>
  <w:style w:type="paragraph" w:customStyle="1" w:styleId="D9FEE35F1A6244F99CC36D3BA0ED91AC">
    <w:name w:val="D9FEE35F1A6244F99CC36D3BA0ED91AC"/>
  </w:style>
  <w:style w:type="paragraph" w:customStyle="1" w:styleId="A96A15ACDA54472AB945ECF8579DA1C0">
    <w:name w:val="A96A15ACDA54472AB945ECF8579DA1C0"/>
  </w:style>
  <w:style w:type="paragraph" w:customStyle="1" w:styleId="BD2C58F531F348B4AF1682E0B03E102F">
    <w:name w:val="BD2C58F531F348B4AF1682E0B03E102F"/>
  </w:style>
  <w:style w:type="paragraph" w:customStyle="1" w:styleId="9EBFA5E1C0674787A1544BB2C7D666F1">
    <w:name w:val="9EBFA5E1C0674787A1544BB2C7D666F1"/>
  </w:style>
  <w:style w:type="paragraph" w:customStyle="1" w:styleId="9B191458E7244BCE9F05E9AA64C7DF93">
    <w:name w:val="9B191458E7244BCE9F05E9AA64C7DF93"/>
  </w:style>
  <w:style w:type="paragraph" w:customStyle="1" w:styleId="B84D7BF87CE64A93BE28E33E17936EE0">
    <w:name w:val="B84D7BF87CE64A93BE28E33E17936EE0"/>
  </w:style>
  <w:style w:type="paragraph" w:customStyle="1" w:styleId="106000F06AA143CC9E61D13026D90ABA">
    <w:name w:val="106000F06AA143CC9E61D13026D90ABA"/>
  </w:style>
  <w:style w:type="paragraph" w:customStyle="1" w:styleId="3B2B96850E00493CB0D5ED0D7B83941C">
    <w:name w:val="3B2B96850E00493CB0D5ED0D7B8394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ports">
  <a:themeElements>
    <a:clrScheme name="S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6B78E8"/>
      </a:accent1>
      <a:accent2>
        <a:srgbClr val="006EA0"/>
      </a:accent2>
      <a:accent3>
        <a:srgbClr val="00B6E1"/>
      </a:accent3>
      <a:accent4>
        <a:srgbClr val="940F94"/>
      </a:accent4>
      <a:accent5>
        <a:srgbClr val="FDB813"/>
      </a:accent5>
      <a:accent6>
        <a:srgbClr val="E6712E"/>
      </a:accent6>
      <a:hlink>
        <a:srgbClr val="0000FF"/>
      </a:hlink>
      <a:folHlink>
        <a:srgbClr val="FF00FF"/>
      </a:folHlink>
    </a:clrScheme>
    <a:fontScheme name="Custom 18">
      <a:majorFont>
        <a:latin typeface="Rockwell"/>
        <a:ea typeface=""/>
        <a:cs typeface=""/>
      </a:majorFont>
      <a:minorFont>
        <a:latin typeface="Rockwell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Sports" id="{F724FF0F-89F1-3F4B-B209-8466C9468769}" vid="{83886FA0-B46C-514B-9773-7EBECF075CC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8DE0A-8594-48A0-B722-18648D9BC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Four sports awards certificate</Template>
  <TotalTime>0</TotalTime>
  <Pages>4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2019-11-10T03:55:00Z</dcterms:created>
  <dcterms:modified xsi:type="dcterms:W3CDTF">2019-11-10T03:55:00Z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v-abdarl@microsoft.com</vt:lpwstr>
  </property>
  <property fmtid="{D5CDD505-2E9C-101B-9397-08002B2CF9AE}" pid="5" name="MSIP_Label_f42aa342-8706-4288-bd11-ebb85995028c_SetDate">
    <vt:lpwstr>2019-03-05T23:17:01.8629219Z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11892937-f593-4bce-bb41-b2687d3fe872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