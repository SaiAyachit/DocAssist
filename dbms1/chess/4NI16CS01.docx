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126742" w:rsidRDefault="0045647A" w:rsidP="003C417F">
      <w:pPr>
        <w:pStyle w:val="Title"/>
      </w:pPr>
      <w:r w:rsidRPr="0045647A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0" wp14:anchorId="120699E8" wp14:editId="059E79F7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9619488" cy="7324344"/>
                <wp:effectExtent l="0" t="0" r="1270" b="0"/>
                <wp:wrapNone/>
                <wp:docPr id="4" name="Group 3">
                  <a:extLst xmlns:a="http://schemas.openxmlformats.org/drawingml/2006/main">
                    <a:ext uri="{FF2B5EF4-FFF2-40B4-BE49-F238E27FC236}">
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F62FE121-C6DC-45DC-9F18-E48D5AE97AF2}"/>
                    </a:ext>
                    <a:ext uri="{C183D7F6-B498-43B3-948B-1728B52AA6E4}">
  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19488" cy="7324344"/>
                          <a:chOff x="0" y="0"/>
                          <a:chExt cx="9615714" cy="7326541"/>
                        </a:xfrm>
                      </wpg:grpSpPr>
                      <wps:wsp>
                        <wps:cNvPr id="2" name="Blue rectangle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26D89693-AC9A-4B76-85C6-28B0203487DC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25400" y="1"/>
                            <a:ext cx="9582152" cy="7318686"/>
                          </a:xfrm>
                          <a:custGeom>
                            <a:avLst/>
                            <a:gdLst>
                              <a:gd name="T0" fmla="*/ 0 w 15831"/>
                              <a:gd name="T1" fmla="*/ 12239 h 12240"/>
                              <a:gd name="T2" fmla="*/ 15830 w 15831"/>
                              <a:gd name="T3" fmla="*/ 12239 h 12240"/>
                              <a:gd name="T4" fmla="*/ 15830 w 15831"/>
                              <a:gd name="T5" fmla="*/ 0 h 12240"/>
                              <a:gd name="T6" fmla="*/ 0 w 15831"/>
                              <a:gd name="T7" fmla="*/ 0 h 12240"/>
                              <a:gd name="T8" fmla="*/ 0 w 15831"/>
                              <a:gd name="T9" fmla="*/ 12239 h 122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5831" h="12240">
                                <a:moveTo>
                                  <a:pt x="0" y="12239"/>
                                </a:moveTo>
                                <a:lnTo>
                                  <a:pt x="15830" y="12239"/>
                                </a:lnTo>
                                <a:lnTo>
                                  <a:pt x="158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2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White diagonal lines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E938935B-80F2-4E7E-A850-EBF510342919}"/>
                            </a:ext>
                          </a:extLst>
                        </wps:cNvPr>
                        <wps:cNvSpPr/>
                        <wps:spPr>
                          <a:xfrm rot="5400000">
                            <a:off x="1147561" y="-1137725"/>
                            <a:ext cx="7315200" cy="9597624"/>
                          </a:xfrm>
                          <a:custGeom>
                            <a:avLst/>
                            <a:gdLst>
                              <a:gd name="connsiteX0" fmla="*/ 5493523 w 7315200"/>
                              <a:gd name="connsiteY0" fmla="*/ 3119379 h 9597624"/>
                              <a:gd name="connsiteX1" fmla="*/ 5493523 w 7315200"/>
                              <a:gd name="connsiteY1" fmla="*/ 3118476 h 9597624"/>
                              <a:gd name="connsiteX2" fmla="*/ 5497380 w 7315200"/>
                              <a:gd name="connsiteY2" fmla="*/ 3106746 h 9597624"/>
                              <a:gd name="connsiteX3" fmla="*/ 5510056 w 7315200"/>
                              <a:gd name="connsiteY3" fmla="*/ 3111258 h 9597624"/>
                              <a:gd name="connsiteX4" fmla="*/ 7315200 w 7315200"/>
                              <a:gd name="connsiteY4" fmla="*/ 6500239 h 9597624"/>
                              <a:gd name="connsiteX5" fmla="*/ 7315200 w 7315200"/>
                              <a:gd name="connsiteY5" fmla="*/ 6539804 h 9597624"/>
                              <a:gd name="connsiteX6" fmla="*/ 5493523 w 7315200"/>
                              <a:gd name="connsiteY6" fmla="*/ 5970818 h 9597624"/>
                              <a:gd name="connsiteX7" fmla="*/ 5493523 w 7315200"/>
                              <a:gd name="connsiteY7" fmla="*/ 5969013 h 9597624"/>
                              <a:gd name="connsiteX8" fmla="*/ 5497380 w 7315200"/>
                              <a:gd name="connsiteY8" fmla="*/ 5958185 h 9597624"/>
                              <a:gd name="connsiteX9" fmla="*/ 5510056 w 7315200"/>
                              <a:gd name="connsiteY9" fmla="*/ 5961794 h 9597624"/>
                              <a:gd name="connsiteX10" fmla="*/ 7315200 w 7315200"/>
                              <a:gd name="connsiteY10" fmla="*/ 9350776 h 9597624"/>
                              <a:gd name="connsiteX11" fmla="*/ 7315200 w 7315200"/>
                              <a:gd name="connsiteY11" fmla="*/ 9390841 h 9597624"/>
                              <a:gd name="connsiteX12" fmla="*/ 5483602 w 7315200"/>
                              <a:gd name="connsiteY12" fmla="*/ 5733499 h 9597624"/>
                              <a:gd name="connsiteX13" fmla="*/ 5483602 w 7315200"/>
                              <a:gd name="connsiteY13" fmla="*/ 5732596 h 9597624"/>
                              <a:gd name="connsiteX14" fmla="*/ 5487460 w 7315200"/>
                              <a:gd name="connsiteY14" fmla="*/ 5720866 h 9597624"/>
                              <a:gd name="connsiteX15" fmla="*/ 5500136 w 7315200"/>
                              <a:gd name="connsiteY15" fmla="*/ 5724475 h 9597624"/>
                              <a:gd name="connsiteX16" fmla="*/ 7315200 w 7315200"/>
                              <a:gd name="connsiteY16" fmla="*/ 9132483 h 9597624"/>
                              <a:gd name="connsiteX17" fmla="*/ 7315200 w 7315200"/>
                              <a:gd name="connsiteY17" fmla="*/ 9172551 h 9597624"/>
                              <a:gd name="connsiteX18" fmla="*/ 5250754 w 7315200"/>
                              <a:gd name="connsiteY18" fmla="*/ 7611707 h 9597624"/>
                              <a:gd name="connsiteX19" fmla="*/ 5287954 w 7315200"/>
                              <a:gd name="connsiteY19" fmla="*/ 7548134 h 9597624"/>
                              <a:gd name="connsiteX20" fmla="*/ 5376685 w 7315200"/>
                              <a:gd name="connsiteY20" fmla="*/ 7578814 h 9597624"/>
                              <a:gd name="connsiteX21" fmla="*/ 5486358 w 7315200"/>
                              <a:gd name="connsiteY21" fmla="*/ 7780039 h 9597624"/>
                              <a:gd name="connsiteX22" fmla="*/ 5460455 w 7315200"/>
                              <a:gd name="connsiteY22" fmla="*/ 7866665 h 9597624"/>
                              <a:gd name="connsiteX23" fmla="*/ 5369520 w 7315200"/>
                              <a:gd name="connsiteY23" fmla="*/ 7842301 h 9597624"/>
                              <a:gd name="connsiteX24" fmla="*/ 5259847 w 7315200"/>
                              <a:gd name="connsiteY24" fmla="*/ 7641076 h 9597624"/>
                              <a:gd name="connsiteX25" fmla="*/ 5257643 w 7315200"/>
                              <a:gd name="connsiteY25" fmla="*/ 7637467 h 9597624"/>
                              <a:gd name="connsiteX26" fmla="*/ 5250754 w 7315200"/>
                              <a:gd name="connsiteY26" fmla="*/ 7611707 h 9597624"/>
                              <a:gd name="connsiteX27" fmla="*/ 4930896 w 7315200"/>
                              <a:gd name="connsiteY27" fmla="*/ 4040457 h 9597624"/>
                              <a:gd name="connsiteX28" fmla="*/ 4941299 w 7315200"/>
                              <a:gd name="connsiteY28" fmla="*/ 4028050 h 9597624"/>
                              <a:gd name="connsiteX29" fmla="*/ 4970508 w 7315200"/>
                              <a:gd name="connsiteY29" fmla="*/ 4037073 h 9597624"/>
                              <a:gd name="connsiteX30" fmla="*/ 7315200 w 7315200"/>
                              <a:gd name="connsiteY30" fmla="*/ 8439693 h 9597624"/>
                              <a:gd name="connsiteX31" fmla="*/ 7315200 w 7315200"/>
                              <a:gd name="connsiteY31" fmla="*/ 8529721 h 9597624"/>
                              <a:gd name="connsiteX32" fmla="*/ 4932481 w 7315200"/>
                              <a:gd name="connsiteY32" fmla="*/ 4056925 h 9597624"/>
                              <a:gd name="connsiteX33" fmla="*/ 4930896 w 7315200"/>
                              <a:gd name="connsiteY33" fmla="*/ 4040457 h 9597624"/>
                              <a:gd name="connsiteX34" fmla="*/ 4636460 w 7315200"/>
                              <a:gd name="connsiteY34" fmla="*/ 6487754 h 9597624"/>
                              <a:gd name="connsiteX35" fmla="*/ 4671800 w 7315200"/>
                              <a:gd name="connsiteY35" fmla="*/ 6423800 h 9597624"/>
                              <a:gd name="connsiteX36" fmla="*/ 4762184 w 7315200"/>
                              <a:gd name="connsiteY36" fmla="*/ 6450871 h 9597624"/>
                              <a:gd name="connsiteX37" fmla="*/ 5261500 w 7315200"/>
                              <a:gd name="connsiteY37" fmla="*/ 7389319 h 9597624"/>
                              <a:gd name="connsiteX38" fmla="*/ 5233393 w 7315200"/>
                              <a:gd name="connsiteY38" fmla="*/ 7479555 h 9597624"/>
                              <a:gd name="connsiteX39" fmla="*/ 5143009 w 7315200"/>
                              <a:gd name="connsiteY39" fmla="*/ 7451582 h 9597624"/>
                              <a:gd name="connsiteX40" fmla="*/ 4643693 w 7315200"/>
                              <a:gd name="connsiteY40" fmla="*/ 6513133 h 9597624"/>
                              <a:gd name="connsiteX41" fmla="*/ 4636460 w 7315200"/>
                              <a:gd name="connsiteY41" fmla="*/ 6487754 h 9597624"/>
                              <a:gd name="connsiteX42" fmla="*/ 4361588 w 7315200"/>
                              <a:gd name="connsiteY42" fmla="*/ 6771319 h 9597624"/>
                              <a:gd name="connsiteX43" fmla="*/ 4374746 w 7315200"/>
                              <a:gd name="connsiteY43" fmla="*/ 6758573 h 9597624"/>
                              <a:gd name="connsiteX44" fmla="*/ 4406160 w 7315200"/>
                              <a:gd name="connsiteY44" fmla="*/ 6771206 h 9597624"/>
                              <a:gd name="connsiteX45" fmla="*/ 5911422 w 7315200"/>
                              <a:gd name="connsiteY45" fmla="*/ 9597624 h 9597624"/>
                              <a:gd name="connsiteX46" fmla="*/ 5856675 w 7315200"/>
                              <a:gd name="connsiteY46" fmla="*/ 9597624 h 9597624"/>
                              <a:gd name="connsiteX47" fmla="*/ 4363172 w 7315200"/>
                              <a:gd name="connsiteY47" fmla="*/ 6793765 h 9597624"/>
                              <a:gd name="connsiteX48" fmla="*/ 4362070 w 7315200"/>
                              <a:gd name="connsiteY48" fmla="*/ 6790156 h 9597624"/>
                              <a:gd name="connsiteX49" fmla="*/ 4361588 w 7315200"/>
                              <a:gd name="connsiteY49" fmla="*/ 6771319 h 9597624"/>
                              <a:gd name="connsiteX50" fmla="*/ 4322331 w 7315200"/>
                              <a:gd name="connsiteY50" fmla="*/ 0 h 9597624"/>
                              <a:gd name="connsiteX51" fmla="*/ 4426429 w 7315200"/>
                              <a:gd name="connsiteY51" fmla="*/ 0 h 9597624"/>
                              <a:gd name="connsiteX52" fmla="*/ 7315200 w 7315200"/>
                              <a:gd name="connsiteY52" fmla="*/ 5421748 h 9597624"/>
                              <a:gd name="connsiteX53" fmla="*/ 7315200 w 7315200"/>
                              <a:gd name="connsiteY53" fmla="*/ 5620941 h 9597624"/>
                              <a:gd name="connsiteX54" fmla="*/ 4135589 w 7315200"/>
                              <a:gd name="connsiteY54" fmla="*/ 0 h 9597624"/>
                              <a:gd name="connsiteX55" fmla="*/ 4156929 w 7315200"/>
                              <a:gd name="connsiteY55" fmla="*/ 0 h 9597624"/>
                              <a:gd name="connsiteX56" fmla="*/ 7315200 w 7315200"/>
                              <a:gd name="connsiteY56" fmla="*/ 5929347 h 9597624"/>
                              <a:gd name="connsiteX57" fmla="*/ 7315200 w 7315200"/>
                              <a:gd name="connsiteY57" fmla="*/ 5969410 h 9597624"/>
                              <a:gd name="connsiteX58" fmla="*/ 3927581 w 7315200"/>
                              <a:gd name="connsiteY58" fmla="*/ 0 h 9597624"/>
                              <a:gd name="connsiteX59" fmla="*/ 4032044 w 7315200"/>
                              <a:gd name="connsiteY59" fmla="*/ 0 h 9597624"/>
                              <a:gd name="connsiteX60" fmla="*/ 7315200 w 7315200"/>
                              <a:gd name="connsiteY60" fmla="*/ 6163184 h 9597624"/>
                              <a:gd name="connsiteX61" fmla="*/ 7315200 w 7315200"/>
                              <a:gd name="connsiteY61" fmla="*/ 6362957 h 9597624"/>
                              <a:gd name="connsiteX62" fmla="*/ 5667677 w 7315200"/>
                              <a:gd name="connsiteY62" fmla="*/ 3268267 h 9597624"/>
                              <a:gd name="connsiteX63" fmla="*/ 5666575 w 7315200"/>
                              <a:gd name="connsiteY63" fmla="*/ 3269170 h 9597624"/>
                              <a:gd name="connsiteX64" fmla="*/ 5609258 w 7315200"/>
                              <a:gd name="connsiteY64" fmla="*/ 3252025 h 9597624"/>
                              <a:gd name="connsiteX65" fmla="*/ 5521630 w 7315200"/>
                              <a:gd name="connsiteY65" fmla="*/ 3085089 h 9597624"/>
                              <a:gd name="connsiteX66" fmla="*/ 5465967 w 7315200"/>
                              <a:gd name="connsiteY66" fmla="*/ 3067945 h 9597624"/>
                              <a:gd name="connsiteX67" fmla="*/ 5446677 w 7315200"/>
                              <a:gd name="connsiteY67" fmla="*/ 3124793 h 9597624"/>
                              <a:gd name="connsiteX68" fmla="*/ 5605400 w 7315200"/>
                              <a:gd name="connsiteY68" fmla="*/ 3422570 h 9597624"/>
                              <a:gd name="connsiteX69" fmla="*/ 5603196 w 7315200"/>
                              <a:gd name="connsiteY69" fmla="*/ 3465883 h 9597624"/>
                              <a:gd name="connsiteX70" fmla="*/ 7315200 w 7315200"/>
                              <a:gd name="connsiteY70" fmla="*/ 6680572 h 9597624"/>
                              <a:gd name="connsiteX71" fmla="*/ 7315200 w 7315200"/>
                              <a:gd name="connsiteY71" fmla="*/ 6717836 h 9597624"/>
                              <a:gd name="connsiteX72" fmla="*/ 5591622 w 7315200"/>
                              <a:gd name="connsiteY72" fmla="*/ 3478516 h 9597624"/>
                              <a:gd name="connsiteX73" fmla="*/ 5588867 w 7315200"/>
                              <a:gd name="connsiteY73" fmla="*/ 3480321 h 9597624"/>
                              <a:gd name="connsiteX74" fmla="*/ 5532101 w 7315200"/>
                              <a:gd name="connsiteY74" fmla="*/ 3462273 h 9597624"/>
                              <a:gd name="connsiteX75" fmla="*/ 4566536 w 7315200"/>
                              <a:gd name="connsiteY75" fmla="*/ 1649443 h 9597624"/>
                              <a:gd name="connsiteX76" fmla="*/ 4563781 w 7315200"/>
                              <a:gd name="connsiteY76" fmla="*/ 1645834 h 9597624"/>
                              <a:gd name="connsiteX77" fmla="*/ 4584172 w 7315200"/>
                              <a:gd name="connsiteY77" fmla="*/ 1589888 h 9597624"/>
                              <a:gd name="connsiteX78" fmla="*/ 4639835 w 7315200"/>
                              <a:gd name="connsiteY78" fmla="*/ 1610642 h 9597624"/>
                              <a:gd name="connsiteX79" fmla="*/ 5291812 w 7315200"/>
                              <a:gd name="connsiteY79" fmla="*/ 2834235 h 9597624"/>
                              <a:gd name="connsiteX80" fmla="*/ 5347475 w 7315200"/>
                              <a:gd name="connsiteY80" fmla="*/ 2852282 h 9597624"/>
                              <a:gd name="connsiteX81" fmla="*/ 5366765 w 7315200"/>
                              <a:gd name="connsiteY81" fmla="*/ 2795433 h 9597624"/>
                              <a:gd name="connsiteX82" fmla="*/ 5161196 w 7315200"/>
                              <a:gd name="connsiteY82" fmla="*/ 2408323 h 9597624"/>
                              <a:gd name="connsiteX83" fmla="*/ 5178832 w 7315200"/>
                              <a:gd name="connsiteY83" fmla="*/ 2351475 h 9597624"/>
                              <a:gd name="connsiteX84" fmla="*/ 5179934 w 7315200"/>
                              <a:gd name="connsiteY84" fmla="*/ 2351475 h 9597624"/>
                              <a:gd name="connsiteX85" fmla="*/ 3700173 w 7315200"/>
                              <a:gd name="connsiteY85" fmla="*/ 5940138 h 9597624"/>
                              <a:gd name="connsiteX86" fmla="*/ 3713951 w 7315200"/>
                              <a:gd name="connsiteY86" fmla="*/ 6021350 h 9597624"/>
                              <a:gd name="connsiteX87" fmla="*/ 4096430 w 7315200"/>
                              <a:gd name="connsiteY87" fmla="*/ 6738722 h 9597624"/>
                              <a:gd name="connsiteX88" fmla="*/ 4101390 w 7315200"/>
                              <a:gd name="connsiteY88" fmla="*/ 6736917 h 9597624"/>
                              <a:gd name="connsiteX89" fmla="*/ 4110208 w 7315200"/>
                              <a:gd name="connsiteY89" fmla="*/ 6709846 h 9597624"/>
                              <a:gd name="connsiteX90" fmla="*/ 3320450 w 7315200"/>
                              <a:gd name="connsiteY90" fmla="*/ 4723765 h 9597624"/>
                              <a:gd name="connsiteX91" fmla="*/ 3325411 w 7315200"/>
                              <a:gd name="connsiteY91" fmla="*/ 4755347 h 9597624"/>
                              <a:gd name="connsiteX92" fmla="*/ 3485236 w 7315200"/>
                              <a:gd name="connsiteY92" fmla="*/ 5057635 h 9597624"/>
                              <a:gd name="connsiteX93" fmla="*/ 3470356 w 7315200"/>
                              <a:gd name="connsiteY93" fmla="*/ 5007103 h 9597624"/>
                              <a:gd name="connsiteX94" fmla="*/ 3110611 w 7315200"/>
                              <a:gd name="connsiteY94" fmla="*/ 6430004 h 9597624"/>
                              <a:gd name="connsiteX95" fmla="*/ 3124802 w 7315200"/>
                              <a:gd name="connsiteY95" fmla="*/ 6412069 h 9597624"/>
                              <a:gd name="connsiteX96" fmla="*/ 3168892 w 7315200"/>
                              <a:gd name="connsiteY96" fmla="*/ 6421995 h 9597624"/>
                              <a:gd name="connsiteX97" fmla="*/ 3663248 w 7315200"/>
                              <a:gd name="connsiteY97" fmla="*/ 7348713 h 9597624"/>
                              <a:gd name="connsiteX98" fmla="*/ 3707889 w 7315200"/>
                              <a:gd name="connsiteY98" fmla="*/ 7363151 h 9597624"/>
                              <a:gd name="connsiteX99" fmla="*/ 3720565 w 7315200"/>
                              <a:gd name="connsiteY99" fmla="*/ 7319838 h 9597624"/>
                              <a:gd name="connsiteX100" fmla="*/ 3564046 w 7315200"/>
                              <a:gd name="connsiteY100" fmla="*/ 7026573 h 9597624"/>
                              <a:gd name="connsiteX101" fmla="*/ 3562944 w 7315200"/>
                              <a:gd name="connsiteY101" fmla="*/ 7022963 h 9597624"/>
                              <a:gd name="connsiteX102" fmla="*/ 3579478 w 7315200"/>
                              <a:gd name="connsiteY102" fmla="*/ 6979650 h 9597624"/>
                              <a:gd name="connsiteX103" fmla="*/ 3622465 w 7315200"/>
                              <a:gd name="connsiteY103" fmla="*/ 6996795 h 9597624"/>
                              <a:gd name="connsiteX104" fmla="*/ 3961956 w 7315200"/>
                              <a:gd name="connsiteY104" fmla="*/ 7634760 h 9597624"/>
                              <a:gd name="connsiteX105" fmla="*/ 3963058 w 7315200"/>
                              <a:gd name="connsiteY105" fmla="*/ 7638369 h 9597624"/>
                              <a:gd name="connsiteX106" fmla="*/ 3946525 w 7315200"/>
                              <a:gd name="connsiteY106" fmla="*/ 7681682 h 9597624"/>
                              <a:gd name="connsiteX107" fmla="*/ 3903537 w 7315200"/>
                              <a:gd name="connsiteY107" fmla="*/ 7664537 h 9597624"/>
                              <a:gd name="connsiteX108" fmla="*/ 3835749 w 7315200"/>
                              <a:gd name="connsiteY108" fmla="*/ 7539110 h 9597624"/>
                              <a:gd name="connsiteX109" fmla="*/ 3834647 w 7315200"/>
                              <a:gd name="connsiteY109" fmla="*/ 7535501 h 9597624"/>
                              <a:gd name="connsiteX110" fmla="*/ 3790006 w 7315200"/>
                              <a:gd name="connsiteY110" fmla="*/ 7525575 h 9597624"/>
                              <a:gd name="connsiteX111" fmla="*/ 3780086 w 7315200"/>
                              <a:gd name="connsiteY111" fmla="*/ 7569790 h 9597624"/>
                              <a:gd name="connsiteX112" fmla="*/ 3900781 w 7315200"/>
                              <a:gd name="connsiteY112" fmla="*/ 7795379 h 9597624"/>
                              <a:gd name="connsiteX113" fmla="*/ 3901884 w 7315200"/>
                              <a:gd name="connsiteY113" fmla="*/ 7798988 h 9597624"/>
                              <a:gd name="connsiteX114" fmla="*/ 3885350 w 7315200"/>
                              <a:gd name="connsiteY114" fmla="*/ 7842301 h 9597624"/>
                              <a:gd name="connsiteX115" fmla="*/ 3842363 w 7315200"/>
                              <a:gd name="connsiteY115" fmla="*/ 7826059 h 9597624"/>
                              <a:gd name="connsiteX116" fmla="*/ 3112127 w 7315200"/>
                              <a:gd name="connsiteY116" fmla="*/ 6452675 h 9597624"/>
                              <a:gd name="connsiteX117" fmla="*/ 3110611 w 7315200"/>
                              <a:gd name="connsiteY117" fmla="*/ 6430004 h 9597624"/>
                              <a:gd name="connsiteX118" fmla="*/ 2964701 w 7315200"/>
                              <a:gd name="connsiteY118" fmla="*/ 0 h 9597624"/>
                              <a:gd name="connsiteX119" fmla="*/ 3020131 w 7315200"/>
                              <a:gd name="connsiteY119" fmla="*/ 0 h 9597624"/>
                              <a:gd name="connsiteX120" fmla="*/ 3080161 w 7315200"/>
                              <a:gd name="connsiteY120" fmla="*/ 112734 h 9597624"/>
                              <a:gd name="connsiteX121" fmla="*/ 3117087 w 7315200"/>
                              <a:gd name="connsiteY121" fmla="*/ 127171 h 9597624"/>
                              <a:gd name="connsiteX122" fmla="*/ 3963058 w 7315200"/>
                              <a:gd name="connsiteY122" fmla="*/ 1714413 h 9597624"/>
                              <a:gd name="connsiteX123" fmla="*/ 4003841 w 7315200"/>
                              <a:gd name="connsiteY123" fmla="*/ 1727046 h 9597624"/>
                              <a:gd name="connsiteX124" fmla="*/ 4016517 w 7315200"/>
                              <a:gd name="connsiteY124" fmla="*/ 1686440 h 9597624"/>
                              <a:gd name="connsiteX125" fmla="*/ 3868816 w 7315200"/>
                              <a:gd name="connsiteY125" fmla="*/ 1410319 h 9597624"/>
                              <a:gd name="connsiteX126" fmla="*/ 3871572 w 7315200"/>
                              <a:gd name="connsiteY126" fmla="*/ 1376932 h 9597624"/>
                              <a:gd name="connsiteX127" fmla="*/ 3137942 w 7315200"/>
                              <a:gd name="connsiteY127" fmla="*/ 0 h 9597624"/>
                              <a:gd name="connsiteX128" fmla="*/ 3240863 w 7315200"/>
                              <a:gd name="connsiteY128" fmla="*/ 0 h 9597624"/>
                              <a:gd name="connsiteX129" fmla="*/ 4252397 w 7315200"/>
                              <a:gd name="connsiteY129" fmla="*/ 1899396 h 9597624"/>
                              <a:gd name="connsiteX130" fmla="*/ 4250192 w 7315200"/>
                              <a:gd name="connsiteY130" fmla="*/ 1876837 h 9597624"/>
                              <a:gd name="connsiteX131" fmla="*/ 3855038 w 7315200"/>
                              <a:gd name="connsiteY131" fmla="*/ 1135101 h 9597624"/>
                              <a:gd name="connsiteX132" fmla="*/ 3867714 w 7315200"/>
                              <a:gd name="connsiteY132" fmla="*/ 1094495 h 9597624"/>
                              <a:gd name="connsiteX133" fmla="*/ 3908497 w 7315200"/>
                              <a:gd name="connsiteY133" fmla="*/ 1107128 h 9597624"/>
                              <a:gd name="connsiteX134" fmla="*/ 4621097 w 7315200"/>
                              <a:gd name="connsiteY134" fmla="*/ 2445320 h 9597624"/>
                              <a:gd name="connsiteX135" fmla="*/ 4608421 w 7315200"/>
                              <a:gd name="connsiteY135" fmla="*/ 2485926 h 9597624"/>
                              <a:gd name="connsiteX136" fmla="*/ 4567638 w 7315200"/>
                              <a:gd name="connsiteY136" fmla="*/ 2473293 h 9597624"/>
                              <a:gd name="connsiteX137" fmla="*/ 4413876 w 7315200"/>
                              <a:gd name="connsiteY137" fmla="*/ 2185442 h 9597624"/>
                              <a:gd name="connsiteX138" fmla="*/ 4396240 w 7315200"/>
                              <a:gd name="connsiteY138" fmla="*/ 2170102 h 9597624"/>
                              <a:gd name="connsiteX139" fmla="*/ 4579212 w 7315200"/>
                              <a:gd name="connsiteY139" fmla="*/ 2512094 h 9597624"/>
                              <a:gd name="connsiteX140" fmla="*/ 4603461 w 7315200"/>
                              <a:gd name="connsiteY140" fmla="*/ 2537360 h 9597624"/>
                              <a:gd name="connsiteX141" fmla="*/ 5675393 w 7315200"/>
                              <a:gd name="connsiteY141" fmla="*/ 4548708 h 9597624"/>
                              <a:gd name="connsiteX142" fmla="*/ 5758061 w 7315200"/>
                              <a:gd name="connsiteY142" fmla="*/ 4582095 h 9597624"/>
                              <a:gd name="connsiteX143" fmla="*/ 5478642 w 7315200"/>
                              <a:gd name="connsiteY143" fmla="*/ 4057827 h 9597624"/>
                              <a:gd name="connsiteX144" fmla="*/ 5487460 w 7315200"/>
                              <a:gd name="connsiteY144" fmla="*/ 4028952 h 9597624"/>
                              <a:gd name="connsiteX145" fmla="*/ 5516670 w 7315200"/>
                              <a:gd name="connsiteY145" fmla="*/ 4037976 h 9597624"/>
                              <a:gd name="connsiteX146" fmla="*/ 5793333 w 7315200"/>
                              <a:gd name="connsiteY146" fmla="*/ 4556829 h 9597624"/>
                              <a:gd name="connsiteX147" fmla="*/ 5798844 w 7315200"/>
                              <a:gd name="connsiteY147" fmla="*/ 4482836 h 9597624"/>
                              <a:gd name="connsiteX148" fmla="*/ 5459353 w 7315200"/>
                              <a:gd name="connsiteY148" fmla="*/ 3846676 h 9597624"/>
                              <a:gd name="connsiteX149" fmla="*/ 5455495 w 7315200"/>
                              <a:gd name="connsiteY149" fmla="*/ 3790730 h 9597624"/>
                              <a:gd name="connsiteX150" fmla="*/ 3436531 w 7315200"/>
                              <a:gd name="connsiteY150" fmla="*/ 0 h 9597624"/>
                              <a:gd name="connsiteX151" fmla="*/ 3457496 w 7315200"/>
                              <a:gd name="connsiteY151" fmla="*/ 0 h 9597624"/>
                              <a:gd name="connsiteX152" fmla="*/ 5465967 w 7315200"/>
                              <a:gd name="connsiteY152" fmla="*/ 3771781 h 9597624"/>
                              <a:gd name="connsiteX153" fmla="*/ 5526590 w 7315200"/>
                              <a:gd name="connsiteY153" fmla="*/ 3744710 h 9597624"/>
                              <a:gd name="connsiteX154" fmla="*/ 3532600 w 7315200"/>
                              <a:gd name="connsiteY154" fmla="*/ 0 h 9597624"/>
                              <a:gd name="connsiteX155" fmla="*/ 3636598 w 7315200"/>
                              <a:gd name="connsiteY155" fmla="*/ 0 h 9597624"/>
                              <a:gd name="connsiteX156" fmla="*/ 7315200 w 7315200"/>
                              <a:gd name="connsiteY156" fmla="*/ 6906733 h 9597624"/>
                              <a:gd name="connsiteX157" fmla="*/ 7315200 w 7315200"/>
                              <a:gd name="connsiteY157" fmla="*/ 7105168 h 9597624"/>
                              <a:gd name="connsiteX158" fmla="*/ 6318001 w 7315200"/>
                              <a:gd name="connsiteY158" fmla="*/ 5233595 h 9597624"/>
                              <a:gd name="connsiteX159" fmla="*/ 6290445 w 7315200"/>
                              <a:gd name="connsiteY159" fmla="*/ 5261567 h 9597624"/>
                              <a:gd name="connsiteX160" fmla="*/ 6196203 w 7315200"/>
                              <a:gd name="connsiteY160" fmla="*/ 5232693 h 9597624"/>
                              <a:gd name="connsiteX161" fmla="*/ 6051258 w 7315200"/>
                              <a:gd name="connsiteY161" fmla="*/ 4960182 h 9597624"/>
                              <a:gd name="connsiteX162" fmla="*/ 5987879 w 7315200"/>
                              <a:gd name="connsiteY162" fmla="*/ 4923185 h 9597624"/>
                              <a:gd name="connsiteX163" fmla="*/ 7315200 w 7315200"/>
                              <a:gd name="connsiteY163" fmla="*/ 7414550 h 9597624"/>
                              <a:gd name="connsiteX164" fmla="*/ 7315200 w 7315200"/>
                              <a:gd name="connsiteY164" fmla="*/ 7505346 h 9597624"/>
                              <a:gd name="connsiteX165" fmla="*/ 5948749 w 7315200"/>
                              <a:gd name="connsiteY165" fmla="*/ 4935817 h 9597624"/>
                              <a:gd name="connsiteX166" fmla="*/ 5929460 w 7315200"/>
                              <a:gd name="connsiteY166" fmla="*/ 5023346 h 9597624"/>
                              <a:gd name="connsiteX167" fmla="*/ 6191243 w 7315200"/>
                              <a:gd name="connsiteY167" fmla="*/ 5514227 h 9597624"/>
                              <a:gd name="connsiteX168" fmla="*/ 6198958 w 7315200"/>
                              <a:gd name="connsiteY168" fmla="*/ 5548517 h 9597624"/>
                              <a:gd name="connsiteX169" fmla="*/ 7061464 w 7315200"/>
                              <a:gd name="connsiteY169" fmla="*/ 7167340 h 9597624"/>
                              <a:gd name="connsiteX170" fmla="*/ 7042174 w 7315200"/>
                              <a:gd name="connsiteY170" fmla="*/ 7229602 h 9597624"/>
                              <a:gd name="connsiteX171" fmla="*/ 7037214 w 7315200"/>
                              <a:gd name="connsiteY171" fmla="*/ 7232310 h 9597624"/>
                              <a:gd name="connsiteX172" fmla="*/ 7315200 w 7315200"/>
                              <a:gd name="connsiteY172" fmla="*/ 7754707 h 9597624"/>
                              <a:gd name="connsiteX173" fmla="*/ 7315200 w 7315200"/>
                              <a:gd name="connsiteY173" fmla="*/ 7847351 h 9597624"/>
                              <a:gd name="connsiteX174" fmla="*/ 6127864 w 7315200"/>
                              <a:gd name="connsiteY174" fmla="*/ 5617095 h 9597624"/>
                              <a:gd name="connsiteX175" fmla="*/ 6066689 w 7315200"/>
                              <a:gd name="connsiteY175" fmla="*/ 5580098 h 9597624"/>
                              <a:gd name="connsiteX176" fmla="*/ 4478908 w 7315200"/>
                              <a:gd name="connsiteY176" fmla="*/ 2601427 h 9597624"/>
                              <a:gd name="connsiteX177" fmla="*/ 4483868 w 7315200"/>
                              <a:gd name="connsiteY177" fmla="*/ 2528337 h 9597624"/>
                              <a:gd name="connsiteX178" fmla="*/ 4406160 w 7315200"/>
                              <a:gd name="connsiteY178" fmla="*/ 2383057 h 9597624"/>
                              <a:gd name="connsiteX179" fmla="*/ 4376950 w 7315200"/>
                              <a:gd name="connsiteY179" fmla="*/ 2367717 h 9597624"/>
                              <a:gd name="connsiteX180" fmla="*/ 4124537 w 7315200"/>
                              <a:gd name="connsiteY180" fmla="*/ 1892177 h 9597624"/>
                              <a:gd name="connsiteX181" fmla="*/ 4083754 w 7315200"/>
                              <a:gd name="connsiteY181" fmla="*/ 1879544 h 9597624"/>
                              <a:gd name="connsiteX182" fmla="*/ 4071078 w 7315200"/>
                              <a:gd name="connsiteY182" fmla="*/ 1920150 h 9597624"/>
                              <a:gd name="connsiteX183" fmla="*/ 4499299 w 7315200"/>
                              <a:gd name="connsiteY183" fmla="*/ 2724147 h 9597624"/>
                              <a:gd name="connsiteX184" fmla="*/ 4489930 w 7315200"/>
                              <a:gd name="connsiteY184" fmla="*/ 2762046 h 9597624"/>
                              <a:gd name="connsiteX185" fmla="*/ 5402036 w 7315200"/>
                              <a:gd name="connsiteY185" fmla="*/ 4473813 h 9597624"/>
                              <a:gd name="connsiteX186" fmla="*/ 5399832 w 7315200"/>
                              <a:gd name="connsiteY186" fmla="*/ 4500883 h 9597624"/>
                              <a:gd name="connsiteX187" fmla="*/ 7315200 w 7315200"/>
                              <a:gd name="connsiteY187" fmla="*/ 8097082 h 9597624"/>
                              <a:gd name="connsiteX188" fmla="*/ 7315200 w 7315200"/>
                              <a:gd name="connsiteY188" fmla="*/ 8188955 h 9597624"/>
                              <a:gd name="connsiteX189" fmla="*/ 5115453 w 7315200"/>
                              <a:gd name="connsiteY189" fmla="*/ 4056925 h 9597624"/>
                              <a:gd name="connsiteX190" fmla="*/ 5115453 w 7315200"/>
                              <a:gd name="connsiteY190" fmla="*/ 4037976 h 9597624"/>
                              <a:gd name="connsiteX191" fmla="*/ 2750040 w 7315200"/>
                              <a:gd name="connsiteY191" fmla="*/ 6826250 h 9597624"/>
                              <a:gd name="connsiteX192" fmla="*/ 2910967 w 7315200"/>
                              <a:gd name="connsiteY192" fmla="*/ 7128539 h 9597624"/>
                              <a:gd name="connsiteX193" fmla="*/ 2930256 w 7315200"/>
                              <a:gd name="connsiteY193" fmla="*/ 7143879 h 9597624"/>
                              <a:gd name="connsiteX194" fmla="*/ 2779249 w 7315200"/>
                              <a:gd name="connsiteY194" fmla="*/ 6860540 h 9597624"/>
                              <a:gd name="connsiteX195" fmla="*/ 2750040 w 7315200"/>
                              <a:gd name="connsiteY195" fmla="*/ 6826250 h 9597624"/>
                              <a:gd name="connsiteX196" fmla="*/ 2711212 w 7315200"/>
                              <a:gd name="connsiteY196" fmla="*/ 0 h 9597624"/>
                              <a:gd name="connsiteX197" fmla="*/ 2764629 w 7315200"/>
                              <a:gd name="connsiteY197" fmla="*/ 0 h 9597624"/>
                              <a:gd name="connsiteX198" fmla="*/ 4870204 w 7315200"/>
                              <a:gd name="connsiteY198" fmla="*/ 3954057 h 9597624"/>
                              <a:gd name="connsiteX199" fmla="*/ 4859733 w 7315200"/>
                              <a:gd name="connsiteY199" fmla="*/ 3985639 h 9597624"/>
                              <a:gd name="connsiteX200" fmla="*/ 4828319 w 7315200"/>
                              <a:gd name="connsiteY200" fmla="*/ 3975713 h 9597624"/>
                              <a:gd name="connsiteX201" fmla="*/ 2618873 w 7315200"/>
                              <a:gd name="connsiteY201" fmla="*/ 6837078 h 9597624"/>
                              <a:gd name="connsiteX202" fmla="*/ 2675087 w 7315200"/>
                              <a:gd name="connsiteY202" fmla="*/ 6940849 h 9597624"/>
                              <a:gd name="connsiteX203" fmla="*/ 2715319 w 7315200"/>
                              <a:gd name="connsiteY203" fmla="*/ 6953482 h 9597624"/>
                              <a:gd name="connsiteX204" fmla="*/ 2727995 w 7315200"/>
                              <a:gd name="connsiteY204" fmla="*/ 6912876 h 9597624"/>
                              <a:gd name="connsiteX205" fmla="*/ 2672332 w 7315200"/>
                              <a:gd name="connsiteY205" fmla="*/ 6809105 h 9597624"/>
                              <a:gd name="connsiteX206" fmla="*/ 2618873 w 7315200"/>
                              <a:gd name="connsiteY206" fmla="*/ 6837078 h 9597624"/>
                              <a:gd name="connsiteX207" fmla="*/ 2146562 w 7315200"/>
                              <a:gd name="connsiteY207" fmla="*/ 1609852 h 9597624"/>
                              <a:gd name="connsiteX208" fmla="*/ 2164197 w 7315200"/>
                              <a:gd name="connsiteY208" fmla="*/ 1588986 h 9597624"/>
                              <a:gd name="connsiteX209" fmla="*/ 2212696 w 7315200"/>
                              <a:gd name="connsiteY209" fmla="*/ 1604326 h 9597624"/>
                              <a:gd name="connsiteX210" fmla="*/ 2480541 w 7315200"/>
                              <a:gd name="connsiteY210" fmla="*/ 2107839 h 9597624"/>
                              <a:gd name="connsiteX211" fmla="*/ 2465110 w 7315200"/>
                              <a:gd name="connsiteY211" fmla="*/ 2155664 h 9597624"/>
                              <a:gd name="connsiteX212" fmla="*/ 2417162 w 7315200"/>
                              <a:gd name="connsiteY212" fmla="*/ 2140324 h 9597624"/>
                              <a:gd name="connsiteX213" fmla="*/ 2148766 w 7315200"/>
                              <a:gd name="connsiteY213" fmla="*/ 1636810 h 9597624"/>
                              <a:gd name="connsiteX214" fmla="*/ 2146562 w 7315200"/>
                              <a:gd name="connsiteY214" fmla="*/ 1609852 h 9597624"/>
                              <a:gd name="connsiteX215" fmla="*/ 2049009 w 7315200"/>
                              <a:gd name="connsiteY215" fmla="*/ 0 h 9597624"/>
                              <a:gd name="connsiteX216" fmla="*/ 2103327 w 7315200"/>
                              <a:gd name="connsiteY216" fmla="*/ 0 h 9597624"/>
                              <a:gd name="connsiteX217" fmla="*/ 3884248 w 7315200"/>
                              <a:gd name="connsiteY217" fmla="*/ 3343163 h 9597624"/>
                              <a:gd name="connsiteX218" fmla="*/ 3874328 w 7315200"/>
                              <a:gd name="connsiteY218" fmla="*/ 3375647 h 9597624"/>
                              <a:gd name="connsiteX219" fmla="*/ 3841260 w 7315200"/>
                              <a:gd name="connsiteY219" fmla="*/ 3365721 h 9597624"/>
                              <a:gd name="connsiteX220" fmla="*/ 2024764 w 7315200"/>
                              <a:gd name="connsiteY220" fmla="*/ 1400619 h 9597624"/>
                              <a:gd name="connsiteX221" fmla="*/ 2042400 w 7315200"/>
                              <a:gd name="connsiteY221" fmla="*/ 1379639 h 9597624"/>
                              <a:gd name="connsiteX222" fmla="*/ 2090347 w 7315200"/>
                              <a:gd name="connsiteY222" fmla="*/ 1394979 h 9597624"/>
                              <a:gd name="connsiteX223" fmla="*/ 2148766 w 7315200"/>
                              <a:gd name="connsiteY223" fmla="*/ 1504164 h 9597624"/>
                              <a:gd name="connsiteX224" fmla="*/ 2133886 w 7315200"/>
                              <a:gd name="connsiteY224" fmla="*/ 1551989 h 9597624"/>
                              <a:gd name="connsiteX225" fmla="*/ 2085387 w 7315200"/>
                              <a:gd name="connsiteY225" fmla="*/ 1536649 h 9597624"/>
                              <a:gd name="connsiteX226" fmla="*/ 2026968 w 7315200"/>
                              <a:gd name="connsiteY226" fmla="*/ 1428366 h 9597624"/>
                              <a:gd name="connsiteX227" fmla="*/ 2024764 w 7315200"/>
                              <a:gd name="connsiteY227" fmla="*/ 1400619 h 9597624"/>
                              <a:gd name="connsiteX228" fmla="*/ 1917966 w 7315200"/>
                              <a:gd name="connsiteY228" fmla="*/ 0 h 9597624"/>
                              <a:gd name="connsiteX229" fmla="*/ 1938826 w 7315200"/>
                              <a:gd name="connsiteY229" fmla="*/ 0 h 9597624"/>
                              <a:gd name="connsiteX230" fmla="*/ 3791659 w 7315200"/>
                              <a:gd name="connsiteY230" fmla="*/ 3478516 h 9597624"/>
                              <a:gd name="connsiteX231" fmla="*/ 3791659 w 7315200"/>
                              <a:gd name="connsiteY231" fmla="*/ 3480321 h 9597624"/>
                              <a:gd name="connsiteX232" fmla="*/ 3787802 w 7315200"/>
                              <a:gd name="connsiteY232" fmla="*/ 3491149 h 9597624"/>
                              <a:gd name="connsiteX233" fmla="*/ 3775126 w 7315200"/>
                              <a:gd name="connsiteY233" fmla="*/ 3486637 h 9597624"/>
                              <a:gd name="connsiteX234" fmla="*/ 1450635 w 7315200"/>
                              <a:gd name="connsiteY234" fmla="*/ 0 h 9597624"/>
                              <a:gd name="connsiteX235" fmla="*/ 1506344 w 7315200"/>
                              <a:gd name="connsiteY235" fmla="*/ 0 h 9597624"/>
                              <a:gd name="connsiteX236" fmla="*/ 3399261 w 7315200"/>
                              <a:gd name="connsiteY236" fmla="*/ 3554314 h 9597624"/>
                              <a:gd name="connsiteX237" fmla="*/ 3388790 w 7315200"/>
                              <a:gd name="connsiteY237" fmla="*/ 3586798 h 9597624"/>
                              <a:gd name="connsiteX238" fmla="*/ 3355722 w 7315200"/>
                              <a:gd name="connsiteY238" fmla="*/ 3577775 h 9597624"/>
                              <a:gd name="connsiteX239" fmla="*/ 1442228 w 7315200"/>
                              <a:gd name="connsiteY239" fmla="*/ 5609426 h 9597624"/>
                              <a:gd name="connsiteX240" fmla="*/ 1446637 w 7315200"/>
                              <a:gd name="connsiteY240" fmla="*/ 5604463 h 9597624"/>
                              <a:gd name="connsiteX241" fmla="*/ 1459313 w 7315200"/>
                              <a:gd name="connsiteY241" fmla="*/ 5608072 h 9597624"/>
                              <a:gd name="connsiteX242" fmla="*/ 3584351 w 7315200"/>
                              <a:gd name="connsiteY242" fmla="*/ 9597624 h 9597624"/>
                              <a:gd name="connsiteX243" fmla="*/ 3563011 w 7315200"/>
                              <a:gd name="connsiteY243" fmla="*/ 9597624 h 9597624"/>
                              <a:gd name="connsiteX244" fmla="*/ 1442779 w 7315200"/>
                              <a:gd name="connsiteY244" fmla="*/ 5617095 h 9597624"/>
                              <a:gd name="connsiteX245" fmla="*/ 1442228 w 7315200"/>
                              <a:gd name="connsiteY245" fmla="*/ 5609426 h 9597624"/>
                              <a:gd name="connsiteX246" fmla="*/ 1296732 w 7315200"/>
                              <a:gd name="connsiteY246" fmla="*/ 2442613 h 9597624"/>
                              <a:gd name="connsiteX247" fmla="*/ 1690233 w 7315200"/>
                              <a:gd name="connsiteY247" fmla="*/ 3184348 h 9597624"/>
                              <a:gd name="connsiteX248" fmla="*/ 1690233 w 7315200"/>
                              <a:gd name="connsiteY248" fmla="*/ 3178934 h 9597624"/>
                              <a:gd name="connsiteX249" fmla="*/ 1786679 w 7315200"/>
                              <a:gd name="connsiteY249" fmla="*/ 3089601 h 9597624"/>
                              <a:gd name="connsiteX250" fmla="*/ 1550799 w 7315200"/>
                              <a:gd name="connsiteY250" fmla="*/ 2645643 h 9597624"/>
                              <a:gd name="connsiteX251" fmla="*/ 1548044 w 7315200"/>
                              <a:gd name="connsiteY251" fmla="*/ 2640229 h 9597624"/>
                              <a:gd name="connsiteX252" fmla="*/ 1506158 w 7315200"/>
                              <a:gd name="connsiteY252" fmla="*/ 2633010 h 9597624"/>
                              <a:gd name="connsiteX253" fmla="*/ 1498443 w 7315200"/>
                              <a:gd name="connsiteY253" fmla="*/ 2674518 h 9597624"/>
                              <a:gd name="connsiteX254" fmla="*/ 1646143 w 7315200"/>
                              <a:gd name="connsiteY254" fmla="*/ 2950638 h 9597624"/>
                              <a:gd name="connsiteX255" fmla="*/ 1633467 w 7315200"/>
                              <a:gd name="connsiteY255" fmla="*/ 2991244 h 9597624"/>
                              <a:gd name="connsiteX256" fmla="*/ 1592684 w 7315200"/>
                              <a:gd name="connsiteY256" fmla="*/ 2978611 h 9597624"/>
                              <a:gd name="connsiteX257" fmla="*/ 1315470 w 7315200"/>
                              <a:gd name="connsiteY257" fmla="*/ 2457953 h 9597624"/>
                              <a:gd name="connsiteX258" fmla="*/ 1296732 w 7315200"/>
                              <a:gd name="connsiteY258" fmla="*/ 2442613 h 9597624"/>
                              <a:gd name="connsiteX259" fmla="*/ 403364 w 7315200"/>
                              <a:gd name="connsiteY259" fmla="*/ 4291537 h 9597624"/>
                              <a:gd name="connsiteX260" fmla="*/ 407222 w 7315200"/>
                              <a:gd name="connsiteY260" fmla="*/ 4278904 h 9597624"/>
                              <a:gd name="connsiteX261" fmla="*/ 419898 w 7315200"/>
                              <a:gd name="connsiteY261" fmla="*/ 4282514 h 9597624"/>
                              <a:gd name="connsiteX262" fmla="*/ 3250662 w 7315200"/>
                              <a:gd name="connsiteY262" fmla="*/ 9597624 h 9597624"/>
                              <a:gd name="connsiteX263" fmla="*/ 3229323 w 7315200"/>
                              <a:gd name="connsiteY263" fmla="*/ 9597624 h 9597624"/>
                              <a:gd name="connsiteX264" fmla="*/ 0 w 7315200"/>
                              <a:gd name="connsiteY264" fmla="*/ 704719 h 9597624"/>
                              <a:gd name="connsiteX265" fmla="*/ 0 w 7315200"/>
                              <a:gd name="connsiteY265" fmla="*/ 603475 h 9597624"/>
                              <a:gd name="connsiteX266" fmla="*/ 1305550 w 7315200"/>
                              <a:gd name="connsiteY266" fmla="*/ 3055312 h 9597624"/>
                              <a:gd name="connsiteX267" fmla="*/ 1296732 w 7315200"/>
                              <a:gd name="connsiteY267" fmla="*/ 3084187 h 9597624"/>
                              <a:gd name="connsiteX268" fmla="*/ 1263665 w 7315200"/>
                              <a:gd name="connsiteY268" fmla="*/ 3076968 h 9597624"/>
                              <a:gd name="connsiteX269" fmla="*/ 0 w 7315200"/>
                              <a:gd name="connsiteY269" fmla="*/ 888976 h 9597624"/>
                              <a:gd name="connsiteX270" fmla="*/ 0 w 7315200"/>
                              <a:gd name="connsiteY270" fmla="*/ 785771 h 9597624"/>
                              <a:gd name="connsiteX271" fmla="*/ 1517732 w 7315200"/>
                              <a:gd name="connsiteY271" fmla="*/ 3635525 h 9597624"/>
                              <a:gd name="connsiteX272" fmla="*/ 1518834 w 7315200"/>
                              <a:gd name="connsiteY272" fmla="*/ 3631916 h 9597624"/>
                              <a:gd name="connsiteX273" fmla="*/ 1630712 w 7315200"/>
                              <a:gd name="connsiteY273" fmla="*/ 3560630 h 9597624"/>
                              <a:gd name="connsiteX274" fmla="*/ 0 w 7315200"/>
                              <a:gd name="connsiteY274" fmla="*/ 499389 h 9597624"/>
                              <a:gd name="connsiteX275" fmla="*/ 0 w 7315200"/>
                              <a:gd name="connsiteY275" fmla="*/ 396240 h 9597624"/>
                              <a:gd name="connsiteX276" fmla="*/ 1927766 w 7315200"/>
                              <a:gd name="connsiteY276" fmla="*/ 4015417 h 9597624"/>
                              <a:gd name="connsiteX277" fmla="*/ 1933278 w 7315200"/>
                              <a:gd name="connsiteY277" fmla="*/ 4017221 h 9597624"/>
                              <a:gd name="connsiteX278" fmla="*/ 2057280 w 7315200"/>
                              <a:gd name="connsiteY278" fmla="*/ 3973006 h 9597624"/>
                              <a:gd name="connsiteX279" fmla="*/ 1260909 w 7315200"/>
                              <a:gd name="connsiteY279" fmla="*/ 2477805 h 9597624"/>
                              <a:gd name="connsiteX280" fmla="*/ 1263665 w 7315200"/>
                              <a:gd name="connsiteY280" fmla="*/ 2485926 h 9597624"/>
                              <a:gd name="connsiteX281" fmla="*/ 1658819 w 7315200"/>
                              <a:gd name="connsiteY281" fmla="*/ 3227661 h 9597624"/>
                              <a:gd name="connsiteX282" fmla="*/ 1646143 w 7315200"/>
                              <a:gd name="connsiteY282" fmla="*/ 3268267 h 9597624"/>
                              <a:gd name="connsiteX283" fmla="*/ 1605360 w 7315200"/>
                              <a:gd name="connsiteY283" fmla="*/ 3255634 h 9597624"/>
                              <a:gd name="connsiteX284" fmla="*/ 892760 w 7315200"/>
                              <a:gd name="connsiteY284" fmla="*/ 1917443 h 9597624"/>
                              <a:gd name="connsiteX285" fmla="*/ 905436 w 7315200"/>
                              <a:gd name="connsiteY285" fmla="*/ 1876837 h 9597624"/>
                              <a:gd name="connsiteX286" fmla="*/ 946219 w 7315200"/>
                              <a:gd name="connsiteY286" fmla="*/ 1889470 h 9597624"/>
                              <a:gd name="connsiteX287" fmla="*/ 1099431 w 7315200"/>
                              <a:gd name="connsiteY287" fmla="*/ 2177321 h 9597624"/>
                              <a:gd name="connsiteX288" fmla="*/ 1104942 w 7315200"/>
                              <a:gd name="connsiteY288" fmla="*/ 2183637 h 9597624"/>
                              <a:gd name="connsiteX289" fmla="*/ 0 w 7315200"/>
                              <a:gd name="connsiteY289" fmla="*/ 109716 h 9597624"/>
                              <a:gd name="connsiteX290" fmla="*/ 0 w 7315200"/>
                              <a:gd name="connsiteY290" fmla="*/ 6036 h 9597624"/>
                              <a:gd name="connsiteX291" fmla="*/ 1152890 w 7315200"/>
                              <a:gd name="connsiteY291" fmla="*/ 2171004 h 9597624"/>
                              <a:gd name="connsiteX292" fmla="*/ 1151787 w 7315200"/>
                              <a:gd name="connsiteY292" fmla="*/ 2146641 h 9597624"/>
                              <a:gd name="connsiteX293" fmla="*/ 1083448 w 7315200"/>
                              <a:gd name="connsiteY293" fmla="*/ 2018506 h 9597624"/>
                              <a:gd name="connsiteX294" fmla="*/ 1096124 w 7315200"/>
                              <a:gd name="connsiteY294" fmla="*/ 1977900 h 9597624"/>
                              <a:gd name="connsiteX295" fmla="*/ 1136356 w 7315200"/>
                              <a:gd name="connsiteY295" fmla="*/ 1991436 h 9597624"/>
                              <a:gd name="connsiteX296" fmla="*/ 1389320 w 7315200"/>
                              <a:gd name="connsiteY296" fmla="*/ 2466976 h 9597624"/>
                              <a:gd name="connsiteX297" fmla="*/ 1430103 w 7315200"/>
                              <a:gd name="connsiteY297" fmla="*/ 2479609 h 9597624"/>
                              <a:gd name="connsiteX298" fmla="*/ 1442779 w 7315200"/>
                              <a:gd name="connsiteY298" fmla="*/ 2439003 h 9597624"/>
                              <a:gd name="connsiteX299" fmla="*/ 1014558 w 7315200"/>
                              <a:gd name="connsiteY299" fmla="*/ 1635006 h 9597624"/>
                              <a:gd name="connsiteX300" fmla="*/ 1010700 w 7315200"/>
                              <a:gd name="connsiteY300" fmla="*/ 1619666 h 9597624"/>
                              <a:gd name="connsiteX301" fmla="*/ 148101 w 7315200"/>
                              <a:gd name="connsiteY301" fmla="*/ 0 h 9597624"/>
                              <a:gd name="connsiteX302" fmla="*/ 203230 w 7315200"/>
                              <a:gd name="connsiteY302" fmla="*/ 0 h 9597624"/>
                              <a:gd name="connsiteX303" fmla="*/ 1052585 w 7315200"/>
                              <a:gd name="connsiteY303" fmla="*/ 1594400 h 9597624"/>
                              <a:gd name="connsiteX304" fmla="*/ 1068017 w 7315200"/>
                              <a:gd name="connsiteY304" fmla="*/ 1607935 h 9597624"/>
                              <a:gd name="connsiteX305" fmla="*/ 1386565 w 7315200"/>
                              <a:gd name="connsiteY305" fmla="*/ 2206196 h 9597624"/>
                              <a:gd name="connsiteX306" fmla="*/ 1426246 w 7315200"/>
                              <a:gd name="connsiteY306" fmla="*/ 2041968 h 9597624"/>
                              <a:gd name="connsiteX307" fmla="*/ 338908 w 7315200"/>
                              <a:gd name="connsiteY307" fmla="*/ 0 h 9597624"/>
                              <a:gd name="connsiteX308" fmla="*/ 360551 w 7315200"/>
                              <a:gd name="connsiteY308" fmla="*/ 0 h 9597624"/>
                              <a:gd name="connsiteX309" fmla="*/ 1442779 w 7315200"/>
                              <a:gd name="connsiteY309" fmla="*/ 2032042 h 9597624"/>
                              <a:gd name="connsiteX310" fmla="*/ 1565679 w 7315200"/>
                              <a:gd name="connsiteY310" fmla="*/ 2032944 h 9597624"/>
                              <a:gd name="connsiteX311" fmla="*/ 536736 w 7315200"/>
                              <a:gd name="connsiteY311" fmla="*/ 101003 h 9597624"/>
                              <a:gd name="connsiteX312" fmla="*/ 532878 w 7315200"/>
                              <a:gd name="connsiteY312" fmla="*/ 94687 h 9597624"/>
                              <a:gd name="connsiteX313" fmla="*/ 519418 w 7315200"/>
                              <a:gd name="connsiteY313" fmla="*/ 43408 h 9597624"/>
                              <a:gd name="connsiteX314" fmla="*/ 525418 w 7315200"/>
                              <a:gd name="connsiteY314" fmla="*/ 0 h 9597624"/>
                              <a:gd name="connsiteX315" fmla="*/ 787286 w 7315200"/>
                              <a:gd name="connsiteY315" fmla="*/ 0 h 9597624"/>
                              <a:gd name="connsiteX316" fmla="*/ 1668739 w 7315200"/>
                              <a:gd name="connsiteY316" fmla="*/ 1653955 h 9597624"/>
                              <a:gd name="connsiteX317" fmla="*/ 1679211 w 7315200"/>
                              <a:gd name="connsiteY317" fmla="*/ 1666588 h 9597624"/>
                              <a:gd name="connsiteX318" fmla="*/ 2860264 w 7315200"/>
                              <a:gd name="connsiteY318" fmla="*/ 3885478 h 9597624"/>
                              <a:gd name="connsiteX319" fmla="*/ 2884513 w 7315200"/>
                              <a:gd name="connsiteY319" fmla="*/ 3907134 h 9597624"/>
                              <a:gd name="connsiteX320" fmla="*/ 2607850 w 7315200"/>
                              <a:gd name="connsiteY320" fmla="*/ 3386476 h 9597624"/>
                              <a:gd name="connsiteX321" fmla="*/ 2649736 w 7315200"/>
                              <a:gd name="connsiteY321" fmla="*/ 3217735 h 9597624"/>
                              <a:gd name="connsiteX322" fmla="*/ 935935 w 7315200"/>
                              <a:gd name="connsiteY322" fmla="*/ 0 h 9597624"/>
                              <a:gd name="connsiteX323" fmla="*/ 957004 w 7315200"/>
                              <a:gd name="connsiteY323" fmla="*/ 0 h 9597624"/>
                              <a:gd name="connsiteX324" fmla="*/ 2666269 w 7315200"/>
                              <a:gd name="connsiteY324" fmla="*/ 3209614 h 9597624"/>
                              <a:gd name="connsiteX325" fmla="*/ 2801845 w 7315200"/>
                              <a:gd name="connsiteY325" fmla="*/ 3222247 h 9597624"/>
                              <a:gd name="connsiteX326" fmla="*/ 1085289 w 7315200"/>
                              <a:gd name="connsiteY326" fmla="*/ 0 h 9597624"/>
                              <a:gd name="connsiteX327" fmla="*/ 1106187 w 7315200"/>
                              <a:gd name="connsiteY327" fmla="*/ 0 h 9597624"/>
                              <a:gd name="connsiteX328" fmla="*/ 2413304 w 7315200"/>
                              <a:gd name="connsiteY328" fmla="*/ 2454343 h 9597624"/>
                              <a:gd name="connsiteX329" fmla="*/ 2484399 w 7315200"/>
                              <a:gd name="connsiteY329" fmla="*/ 2326209 h 9597624"/>
                              <a:gd name="connsiteX330" fmla="*/ 2666269 w 7315200"/>
                              <a:gd name="connsiteY330" fmla="*/ 2381253 h 9597624"/>
                              <a:gd name="connsiteX331" fmla="*/ 3413039 w 7315200"/>
                              <a:gd name="connsiteY331" fmla="*/ 3785316 h 9597624"/>
                              <a:gd name="connsiteX332" fmla="*/ 3406425 w 7315200"/>
                              <a:gd name="connsiteY332" fmla="*/ 3737492 h 9597624"/>
                              <a:gd name="connsiteX333" fmla="*/ 3545308 w 7315200"/>
                              <a:gd name="connsiteY333" fmla="*/ 3615674 h 9597624"/>
                              <a:gd name="connsiteX334" fmla="*/ 2231434 w 7315200"/>
                              <a:gd name="connsiteY334" fmla="*/ 1148637 h 9597624"/>
                              <a:gd name="connsiteX335" fmla="*/ 2256786 w 7315200"/>
                              <a:gd name="connsiteY335" fmla="*/ 1066522 h 9597624"/>
                              <a:gd name="connsiteX336" fmla="*/ 2339454 w 7315200"/>
                              <a:gd name="connsiteY336" fmla="*/ 1091788 h 9597624"/>
                              <a:gd name="connsiteX337" fmla="*/ 4054544 w 7315200"/>
                              <a:gd name="connsiteY337" fmla="*/ 4306877 h 9597624"/>
                              <a:gd name="connsiteX338" fmla="*/ 4137213 w 7315200"/>
                              <a:gd name="connsiteY338" fmla="*/ 4332143 h 9597624"/>
                              <a:gd name="connsiteX339" fmla="*/ 4162564 w 7315200"/>
                              <a:gd name="connsiteY339" fmla="*/ 4250029 h 9597624"/>
                              <a:gd name="connsiteX340" fmla="*/ 3862754 w 7315200"/>
                              <a:gd name="connsiteY340" fmla="*/ 3688764 h 9597624"/>
                              <a:gd name="connsiteX341" fmla="*/ 3888106 w 7315200"/>
                              <a:gd name="connsiteY341" fmla="*/ 3606650 h 9597624"/>
                              <a:gd name="connsiteX342" fmla="*/ 3970774 w 7315200"/>
                              <a:gd name="connsiteY342" fmla="*/ 3631916 h 9597624"/>
                              <a:gd name="connsiteX343" fmla="*/ 4532367 w 7315200"/>
                              <a:gd name="connsiteY343" fmla="*/ 4686768 h 9597624"/>
                              <a:gd name="connsiteX344" fmla="*/ 4562678 w 7315200"/>
                              <a:gd name="connsiteY344" fmla="*/ 4714741 h 9597624"/>
                              <a:gd name="connsiteX345" fmla="*/ 4508117 w 7315200"/>
                              <a:gd name="connsiteY345" fmla="*/ 4612775 h 9597624"/>
                              <a:gd name="connsiteX346" fmla="*/ 4521895 w 7315200"/>
                              <a:gd name="connsiteY346" fmla="*/ 4567658 h 9597624"/>
                              <a:gd name="connsiteX347" fmla="*/ 4566536 w 7315200"/>
                              <a:gd name="connsiteY347" fmla="*/ 4582095 h 9597624"/>
                              <a:gd name="connsiteX348" fmla="*/ 4629915 w 7315200"/>
                              <a:gd name="connsiteY348" fmla="*/ 4701206 h 9597624"/>
                              <a:gd name="connsiteX349" fmla="*/ 4638733 w 7315200"/>
                              <a:gd name="connsiteY349" fmla="*/ 4631725 h 9597624"/>
                              <a:gd name="connsiteX350" fmla="*/ 3838505 w 7315200"/>
                              <a:gd name="connsiteY350" fmla="*/ 3127500 h 9597624"/>
                              <a:gd name="connsiteX351" fmla="*/ 3863856 w 7315200"/>
                              <a:gd name="connsiteY351" fmla="*/ 3044483 h 9597624"/>
                              <a:gd name="connsiteX352" fmla="*/ 3866612 w 7315200"/>
                              <a:gd name="connsiteY352" fmla="*/ 3043581 h 9597624"/>
                              <a:gd name="connsiteX353" fmla="*/ 3821971 w 7315200"/>
                              <a:gd name="connsiteY353" fmla="*/ 2961467 h 9597624"/>
                              <a:gd name="connsiteX354" fmla="*/ 3740956 w 7315200"/>
                              <a:gd name="connsiteY354" fmla="*/ 2937103 h 9597624"/>
                              <a:gd name="connsiteX355" fmla="*/ 3635141 w 7315200"/>
                              <a:gd name="connsiteY355" fmla="*/ 2740390 h 9597624"/>
                              <a:gd name="connsiteX356" fmla="*/ 3630181 w 7315200"/>
                              <a:gd name="connsiteY356" fmla="*/ 2696174 h 9597624"/>
                              <a:gd name="connsiteX357" fmla="*/ 2193893 w 7315200"/>
                              <a:gd name="connsiteY357" fmla="*/ 0 h 9597624"/>
                              <a:gd name="connsiteX358" fmla="*/ 2214600 w 7315200"/>
                              <a:gd name="connsiteY358" fmla="*/ 0 h 9597624"/>
                              <a:gd name="connsiteX359" fmla="*/ 3638999 w 7315200"/>
                              <a:gd name="connsiteY359" fmla="*/ 2674518 h 9597624"/>
                              <a:gd name="connsiteX360" fmla="*/ 3658288 w 7315200"/>
                              <a:gd name="connsiteY360" fmla="*/ 2658276 h 9597624"/>
                              <a:gd name="connsiteX361" fmla="*/ 2910967 w 7315200"/>
                              <a:gd name="connsiteY361" fmla="*/ 1254212 h 9597624"/>
                              <a:gd name="connsiteX362" fmla="*/ 2923643 w 7315200"/>
                              <a:gd name="connsiteY362" fmla="*/ 1213606 h 9597624"/>
                              <a:gd name="connsiteX363" fmla="*/ 2964426 w 7315200"/>
                              <a:gd name="connsiteY363" fmla="*/ 1226239 h 9597624"/>
                              <a:gd name="connsiteX364" fmla="*/ 3810397 w 7315200"/>
                              <a:gd name="connsiteY364" fmla="*/ 2814383 h 9597624"/>
                              <a:gd name="connsiteX365" fmla="*/ 3851180 w 7315200"/>
                              <a:gd name="connsiteY365" fmla="*/ 2827016 h 9597624"/>
                              <a:gd name="connsiteX366" fmla="*/ 3863856 w 7315200"/>
                              <a:gd name="connsiteY366" fmla="*/ 2786410 h 9597624"/>
                              <a:gd name="connsiteX367" fmla="*/ 3715053 w 7315200"/>
                              <a:gd name="connsiteY367" fmla="*/ 2511192 h 9597624"/>
                              <a:gd name="connsiteX368" fmla="*/ 3728280 w 7315200"/>
                              <a:gd name="connsiteY368" fmla="*/ 2470586 h 9597624"/>
                              <a:gd name="connsiteX369" fmla="*/ 3730485 w 7315200"/>
                              <a:gd name="connsiteY369" fmla="*/ 2468781 h 9597624"/>
                              <a:gd name="connsiteX370" fmla="*/ 2415514 w 7315200"/>
                              <a:gd name="connsiteY370" fmla="*/ 0 h 9597624"/>
                              <a:gd name="connsiteX371" fmla="*/ 2437022 w 7315200"/>
                              <a:gd name="connsiteY371" fmla="*/ 0 h 9597624"/>
                              <a:gd name="connsiteX372" fmla="*/ 3750876 w 7315200"/>
                              <a:gd name="connsiteY372" fmla="*/ 2466976 h 9597624"/>
                              <a:gd name="connsiteX373" fmla="*/ 3768512 w 7315200"/>
                              <a:gd name="connsiteY373" fmla="*/ 2481414 h 9597624"/>
                              <a:gd name="connsiteX374" fmla="*/ 4045726 w 7315200"/>
                              <a:gd name="connsiteY374" fmla="*/ 3002975 h 9597624"/>
                              <a:gd name="connsiteX375" fmla="*/ 4086509 w 7315200"/>
                              <a:gd name="connsiteY375" fmla="*/ 3015608 h 9597624"/>
                              <a:gd name="connsiteX376" fmla="*/ 4099185 w 7315200"/>
                              <a:gd name="connsiteY376" fmla="*/ 2975002 h 9597624"/>
                              <a:gd name="connsiteX377" fmla="*/ 3704031 w 7315200"/>
                              <a:gd name="connsiteY377" fmla="*/ 2234169 h 9597624"/>
                              <a:gd name="connsiteX378" fmla="*/ 3716707 w 7315200"/>
                              <a:gd name="connsiteY378" fmla="*/ 2193563 h 9597624"/>
                              <a:gd name="connsiteX379" fmla="*/ 3757490 w 7315200"/>
                              <a:gd name="connsiteY379" fmla="*/ 2206196 h 9597624"/>
                              <a:gd name="connsiteX380" fmla="*/ 4470090 w 7315200"/>
                              <a:gd name="connsiteY380" fmla="*/ 3544388 h 9597624"/>
                              <a:gd name="connsiteX381" fmla="*/ 4470090 w 7315200"/>
                              <a:gd name="connsiteY381" fmla="*/ 3572361 h 9597624"/>
                              <a:gd name="connsiteX382" fmla="*/ 5131987 w 7315200"/>
                              <a:gd name="connsiteY382" fmla="*/ 4816707 h 9597624"/>
                              <a:gd name="connsiteX383" fmla="*/ 5162299 w 7315200"/>
                              <a:gd name="connsiteY383" fmla="*/ 4825730 h 9597624"/>
                              <a:gd name="connsiteX384" fmla="*/ 5171117 w 7315200"/>
                              <a:gd name="connsiteY384" fmla="*/ 4795051 h 9597624"/>
                              <a:gd name="connsiteX385" fmla="*/ 4929725 w 7315200"/>
                              <a:gd name="connsiteY385" fmla="*/ 4341167 h 9597624"/>
                              <a:gd name="connsiteX386" fmla="*/ 4938543 w 7315200"/>
                              <a:gd name="connsiteY386" fmla="*/ 4310487 h 9597624"/>
                              <a:gd name="connsiteX387" fmla="*/ 4968855 w 7315200"/>
                              <a:gd name="connsiteY387" fmla="*/ 4319510 h 9597624"/>
                              <a:gd name="connsiteX388" fmla="*/ 6946830 w 7315200"/>
                              <a:gd name="connsiteY388" fmla="*/ 8031796 h 9597624"/>
                              <a:gd name="connsiteX389" fmla="*/ 6938012 w 7315200"/>
                              <a:gd name="connsiteY389" fmla="*/ 8061573 h 9597624"/>
                              <a:gd name="connsiteX390" fmla="*/ 6907701 w 7315200"/>
                              <a:gd name="connsiteY390" fmla="*/ 8052550 h 9597624"/>
                              <a:gd name="connsiteX391" fmla="*/ 5525488 w 7315200"/>
                              <a:gd name="connsiteY391" fmla="*/ 5457378 h 9597624"/>
                              <a:gd name="connsiteX392" fmla="*/ 5495176 w 7315200"/>
                              <a:gd name="connsiteY392" fmla="*/ 5448355 h 9597624"/>
                              <a:gd name="connsiteX393" fmla="*/ 5486358 w 7315200"/>
                              <a:gd name="connsiteY393" fmla="*/ 5478132 h 9597624"/>
                              <a:gd name="connsiteX394" fmla="*/ 6042440 w 7315200"/>
                              <a:gd name="connsiteY394" fmla="*/ 6523961 h 9597624"/>
                              <a:gd name="connsiteX395" fmla="*/ 6033622 w 7315200"/>
                              <a:gd name="connsiteY395" fmla="*/ 6553739 h 9597624"/>
                              <a:gd name="connsiteX396" fmla="*/ 6003310 w 7315200"/>
                              <a:gd name="connsiteY396" fmla="*/ 6544715 h 9597624"/>
                              <a:gd name="connsiteX397" fmla="*/ 4422694 w 7315200"/>
                              <a:gd name="connsiteY397" fmla="*/ 3578677 h 9597624"/>
                              <a:gd name="connsiteX398" fmla="*/ 4416631 w 7315200"/>
                              <a:gd name="connsiteY398" fmla="*/ 3571458 h 9597624"/>
                              <a:gd name="connsiteX399" fmla="*/ 4263971 w 7315200"/>
                              <a:gd name="connsiteY399" fmla="*/ 3284510 h 9597624"/>
                              <a:gd name="connsiteX400" fmla="*/ 4223188 w 7315200"/>
                              <a:gd name="connsiteY400" fmla="*/ 3271877 h 9597624"/>
                              <a:gd name="connsiteX401" fmla="*/ 4210512 w 7315200"/>
                              <a:gd name="connsiteY401" fmla="*/ 3312483 h 9597624"/>
                              <a:gd name="connsiteX402" fmla="*/ 4279402 w 7315200"/>
                              <a:gd name="connsiteY402" fmla="*/ 3440617 h 9597624"/>
                              <a:gd name="connsiteX403" fmla="*/ 4266726 w 7315200"/>
                              <a:gd name="connsiteY403" fmla="*/ 3481223 h 9597624"/>
                              <a:gd name="connsiteX404" fmla="*/ 4225943 w 7315200"/>
                              <a:gd name="connsiteY404" fmla="*/ 3468590 h 9597624"/>
                              <a:gd name="connsiteX405" fmla="*/ 3972978 w 7315200"/>
                              <a:gd name="connsiteY405" fmla="*/ 2993049 h 9597624"/>
                              <a:gd name="connsiteX406" fmla="*/ 3932746 w 7315200"/>
                              <a:gd name="connsiteY406" fmla="*/ 2980416 h 9597624"/>
                              <a:gd name="connsiteX407" fmla="*/ 3920071 w 7315200"/>
                              <a:gd name="connsiteY407" fmla="*/ 3021022 h 9597624"/>
                              <a:gd name="connsiteX408" fmla="*/ 4347741 w 7315200"/>
                              <a:gd name="connsiteY408" fmla="*/ 3825020 h 9597624"/>
                              <a:gd name="connsiteX409" fmla="*/ 4351599 w 7315200"/>
                              <a:gd name="connsiteY409" fmla="*/ 3835848 h 9597624"/>
                              <a:gd name="connsiteX410" fmla="*/ 5388258 w 7315200"/>
                              <a:gd name="connsiteY410" fmla="*/ 5783128 h 9597624"/>
                              <a:gd name="connsiteX411" fmla="*/ 5362907 w 7315200"/>
                              <a:gd name="connsiteY411" fmla="*/ 5865242 h 9597624"/>
                              <a:gd name="connsiteX412" fmla="*/ 5280239 w 7315200"/>
                              <a:gd name="connsiteY412" fmla="*/ 5839976 h 9597624"/>
                              <a:gd name="connsiteX413" fmla="*/ 4968855 w 7315200"/>
                              <a:gd name="connsiteY413" fmla="*/ 5257055 h 9597624"/>
                              <a:gd name="connsiteX414" fmla="*/ 4907129 w 7315200"/>
                              <a:gd name="connsiteY414" fmla="*/ 5224572 h 9597624"/>
                              <a:gd name="connsiteX415" fmla="*/ 6005515 w 7315200"/>
                              <a:gd name="connsiteY415" fmla="*/ 7288256 h 9597624"/>
                              <a:gd name="connsiteX416" fmla="*/ 6013230 w 7315200"/>
                              <a:gd name="connsiteY416" fmla="*/ 7254868 h 9597624"/>
                              <a:gd name="connsiteX417" fmla="*/ 5676495 w 7315200"/>
                              <a:gd name="connsiteY417" fmla="*/ 6624123 h 9597624"/>
                              <a:gd name="connsiteX418" fmla="*/ 5686966 w 7315200"/>
                              <a:gd name="connsiteY418" fmla="*/ 6589833 h 9597624"/>
                              <a:gd name="connsiteX419" fmla="*/ 5721136 w 7315200"/>
                              <a:gd name="connsiteY419" fmla="*/ 6599759 h 9597624"/>
                              <a:gd name="connsiteX420" fmla="*/ 6328472 w 7315200"/>
                              <a:gd name="connsiteY420" fmla="*/ 7738530 h 9597624"/>
                              <a:gd name="connsiteX421" fmla="*/ 6318001 w 7315200"/>
                              <a:gd name="connsiteY421" fmla="*/ 7772820 h 9597624"/>
                              <a:gd name="connsiteX422" fmla="*/ 6283831 w 7315200"/>
                              <a:gd name="connsiteY422" fmla="*/ 7762894 h 9597624"/>
                              <a:gd name="connsiteX423" fmla="*/ 6153215 w 7315200"/>
                              <a:gd name="connsiteY423" fmla="*/ 7517454 h 9597624"/>
                              <a:gd name="connsiteX424" fmla="*/ 6121250 w 7315200"/>
                              <a:gd name="connsiteY424" fmla="*/ 7506625 h 9597624"/>
                              <a:gd name="connsiteX425" fmla="*/ 7234997 w 7315200"/>
                              <a:gd name="connsiteY425" fmla="*/ 9597624 h 9597624"/>
                              <a:gd name="connsiteX426" fmla="*/ 7161348 w 7315200"/>
                              <a:gd name="connsiteY426" fmla="*/ 9597624 h 9597624"/>
                              <a:gd name="connsiteX427" fmla="*/ 6149358 w 7315200"/>
                              <a:gd name="connsiteY427" fmla="*/ 7691608 h 9597624"/>
                              <a:gd name="connsiteX428" fmla="*/ 6126210 w 7315200"/>
                              <a:gd name="connsiteY428" fmla="*/ 7677170 h 9597624"/>
                              <a:gd name="connsiteX429" fmla="*/ 5910171 w 7315200"/>
                              <a:gd name="connsiteY429" fmla="*/ 7272915 h 9597624"/>
                              <a:gd name="connsiteX430" fmla="*/ 5876001 w 7315200"/>
                              <a:gd name="connsiteY430" fmla="*/ 7262990 h 9597624"/>
                              <a:gd name="connsiteX431" fmla="*/ 5866081 w 7315200"/>
                              <a:gd name="connsiteY431" fmla="*/ 7297279 h 9597624"/>
                              <a:gd name="connsiteX432" fmla="*/ 6230372 w 7315200"/>
                              <a:gd name="connsiteY432" fmla="*/ 7980361 h 9597624"/>
                              <a:gd name="connsiteX433" fmla="*/ 6220452 w 7315200"/>
                              <a:gd name="connsiteY433" fmla="*/ 8014651 h 9597624"/>
                              <a:gd name="connsiteX434" fmla="*/ 6186283 w 7315200"/>
                              <a:gd name="connsiteY434" fmla="*/ 8004725 h 9597624"/>
                              <a:gd name="connsiteX435" fmla="*/ 5009638 w 7315200"/>
                              <a:gd name="connsiteY435" fmla="*/ 5795761 h 9597624"/>
                              <a:gd name="connsiteX436" fmla="*/ 5020109 w 7315200"/>
                              <a:gd name="connsiteY436" fmla="*/ 5761472 h 9597624"/>
                              <a:gd name="connsiteX437" fmla="*/ 5054279 w 7315200"/>
                              <a:gd name="connsiteY437" fmla="*/ 5771397 h 9597624"/>
                              <a:gd name="connsiteX438" fmla="*/ 5773492 w 7315200"/>
                              <a:gd name="connsiteY438" fmla="*/ 7122222 h 9597624"/>
                              <a:gd name="connsiteX439" fmla="*/ 5807662 w 7315200"/>
                              <a:gd name="connsiteY439" fmla="*/ 7132148 h 9597624"/>
                              <a:gd name="connsiteX440" fmla="*/ 5817582 w 7315200"/>
                              <a:gd name="connsiteY440" fmla="*/ 7097859 h 9597624"/>
                              <a:gd name="connsiteX441" fmla="*/ 5691926 w 7315200"/>
                              <a:gd name="connsiteY441" fmla="*/ 6862344 h 9597624"/>
                              <a:gd name="connsiteX442" fmla="*/ 5693029 w 7315200"/>
                              <a:gd name="connsiteY442" fmla="*/ 6835274 h 9597624"/>
                              <a:gd name="connsiteX443" fmla="*/ 4861386 w 7315200"/>
                              <a:gd name="connsiteY443" fmla="*/ 5274200 h 9597624"/>
                              <a:gd name="connsiteX444" fmla="*/ 4866346 w 7315200"/>
                              <a:gd name="connsiteY444" fmla="*/ 5314806 h 9597624"/>
                              <a:gd name="connsiteX445" fmla="*/ 5004678 w 7315200"/>
                              <a:gd name="connsiteY445" fmla="*/ 5574684 h 9597624"/>
                              <a:gd name="connsiteX446" fmla="*/ 4979326 w 7315200"/>
                              <a:gd name="connsiteY446" fmla="*/ 5657701 h 9597624"/>
                              <a:gd name="connsiteX447" fmla="*/ 4896658 w 7315200"/>
                              <a:gd name="connsiteY447" fmla="*/ 5632435 h 9597624"/>
                              <a:gd name="connsiteX448" fmla="*/ 4383564 w 7315200"/>
                              <a:gd name="connsiteY448" fmla="*/ 4667819 h 9597624"/>
                              <a:gd name="connsiteX449" fmla="*/ 4300896 w 7315200"/>
                              <a:gd name="connsiteY449" fmla="*/ 4642553 h 9597624"/>
                              <a:gd name="connsiteX450" fmla="*/ 4275544 w 7315200"/>
                              <a:gd name="connsiteY450" fmla="*/ 4725570 h 9597624"/>
                              <a:gd name="connsiteX451" fmla="*/ 5141907 w 7315200"/>
                              <a:gd name="connsiteY451" fmla="*/ 6353416 h 9597624"/>
                              <a:gd name="connsiteX452" fmla="*/ 5125373 w 7315200"/>
                              <a:gd name="connsiteY452" fmla="*/ 6430116 h 9597624"/>
                              <a:gd name="connsiteX453" fmla="*/ 5621934 w 7315200"/>
                              <a:gd name="connsiteY453" fmla="*/ 7362249 h 9597624"/>
                              <a:gd name="connsiteX454" fmla="*/ 5650041 w 7315200"/>
                              <a:gd name="connsiteY454" fmla="*/ 7370370 h 9597624"/>
                              <a:gd name="connsiteX455" fmla="*/ 5658859 w 7315200"/>
                              <a:gd name="connsiteY455" fmla="*/ 7342397 h 9597624"/>
                              <a:gd name="connsiteX456" fmla="*/ 5155685 w 7315200"/>
                              <a:gd name="connsiteY456" fmla="*/ 6397632 h 9597624"/>
                              <a:gd name="connsiteX457" fmla="*/ 5164503 w 7315200"/>
                              <a:gd name="connsiteY457" fmla="*/ 6369659 h 9597624"/>
                              <a:gd name="connsiteX458" fmla="*/ 5192610 w 7315200"/>
                              <a:gd name="connsiteY458" fmla="*/ 6378682 h 9597624"/>
                              <a:gd name="connsiteX459" fmla="*/ 6906765 w 7315200"/>
                              <a:gd name="connsiteY459" fmla="*/ 9597624 h 9597624"/>
                              <a:gd name="connsiteX460" fmla="*/ 6860288 w 7315200"/>
                              <a:gd name="connsiteY460" fmla="*/ 9597624 h 9597624"/>
                              <a:gd name="connsiteX461" fmla="*/ 5979061 w 7315200"/>
                              <a:gd name="connsiteY461" fmla="*/ 7942462 h 9597624"/>
                              <a:gd name="connsiteX462" fmla="*/ 5950954 w 7315200"/>
                              <a:gd name="connsiteY462" fmla="*/ 7933439 h 9597624"/>
                              <a:gd name="connsiteX463" fmla="*/ 5942136 w 7315200"/>
                              <a:gd name="connsiteY463" fmla="*/ 7961412 h 9597624"/>
                              <a:gd name="connsiteX464" fmla="*/ 6160931 w 7315200"/>
                              <a:gd name="connsiteY464" fmla="*/ 8372886 h 9597624"/>
                              <a:gd name="connsiteX465" fmla="*/ 6151562 w 7315200"/>
                              <a:gd name="connsiteY465" fmla="*/ 8399054 h 9597624"/>
                              <a:gd name="connsiteX466" fmla="*/ 6124006 w 7315200"/>
                              <a:gd name="connsiteY466" fmla="*/ 8390030 h 9597624"/>
                              <a:gd name="connsiteX467" fmla="*/ 5313306 w 7315200"/>
                              <a:gd name="connsiteY467" fmla="*/ 6866856 h 9597624"/>
                              <a:gd name="connsiteX468" fmla="*/ 5230638 w 7315200"/>
                              <a:gd name="connsiteY468" fmla="*/ 6960701 h 9597624"/>
                              <a:gd name="connsiteX469" fmla="*/ 6635593 w 7315200"/>
                              <a:gd name="connsiteY469" fmla="*/ 9597624 h 9597624"/>
                              <a:gd name="connsiteX470" fmla="*/ 6614581 w 7315200"/>
                              <a:gd name="connsiteY470" fmla="*/ 9597624 h 9597624"/>
                              <a:gd name="connsiteX471" fmla="*/ 5213002 w 7315200"/>
                              <a:gd name="connsiteY471" fmla="*/ 6966115 h 9597624"/>
                              <a:gd name="connsiteX472" fmla="*/ 5070812 w 7315200"/>
                              <a:gd name="connsiteY472" fmla="*/ 6900243 h 9597624"/>
                              <a:gd name="connsiteX473" fmla="*/ 4324043 w 7315200"/>
                              <a:gd name="connsiteY473" fmla="*/ 5498887 h 9597624"/>
                              <a:gd name="connsiteX474" fmla="*/ 4320185 w 7315200"/>
                              <a:gd name="connsiteY474" fmla="*/ 5491669 h 9597624"/>
                              <a:gd name="connsiteX475" fmla="*/ 4142173 w 7315200"/>
                              <a:gd name="connsiteY475" fmla="*/ 5442940 h 9597624"/>
                              <a:gd name="connsiteX476" fmla="*/ 4093674 w 7315200"/>
                              <a:gd name="connsiteY476" fmla="*/ 5620704 h 9597624"/>
                              <a:gd name="connsiteX477" fmla="*/ 4470090 w 7315200"/>
                              <a:gd name="connsiteY477" fmla="*/ 6325443 h 9597624"/>
                              <a:gd name="connsiteX478" fmla="*/ 4429307 w 7315200"/>
                              <a:gd name="connsiteY478" fmla="*/ 6493281 h 9597624"/>
                              <a:gd name="connsiteX479" fmla="*/ 6070547 w 7315200"/>
                              <a:gd name="connsiteY479" fmla="*/ 9573919 h 9597624"/>
                              <a:gd name="connsiteX480" fmla="*/ 6071511 w 7315200"/>
                              <a:gd name="connsiteY480" fmla="*/ 9591741 h 9597624"/>
                              <a:gd name="connsiteX481" fmla="*/ 6066622 w 7315200"/>
                              <a:gd name="connsiteY481" fmla="*/ 9597624 h 9597624"/>
                              <a:gd name="connsiteX482" fmla="*/ 6032213 w 7315200"/>
                              <a:gd name="connsiteY482" fmla="*/ 9597624 h 9597624"/>
                              <a:gd name="connsiteX483" fmla="*/ 6028662 w 7315200"/>
                              <a:gd name="connsiteY483" fmla="*/ 9594673 h 9597624"/>
                              <a:gd name="connsiteX484" fmla="*/ 4385768 w 7315200"/>
                              <a:gd name="connsiteY484" fmla="*/ 6513133 h 9597624"/>
                              <a:gd name="connsiteX485" fmla="*/ 4237517 w 7315200"/>
                              <a:gd name="connsiteY485" fmla="*/ 6449066 h 9597624"/>
                              <a:gd name="connsiteX486" fmla="*/ 3945422 w 7315200"/>
                              <a:gd name="connsiteY486" fmla="*/ 5899532 h 9597624"/>
                              <a:gd name="connsiteX487" fmla="*/ 3912355 w 7315200"/>
                              <a:gd name="connsiteY487" fmla="*/ 5858926 h 9597624"/>
                              <a:gd name="connsiteX488" fmla="*/ 3914559 w 7315200"/>
                              <a:gd name="connsiteY488" fmla="*/ 5862535 h 9597624"/>
                              <a:gd name="connsiteX489" fmla="*/ 3917315 w 7315200"/>
                              <a:gd name="connsiteY489" fmla="*/ 5867047 h 9597624"/>
                              <a:gd name="connsiteX490" fmla="*/ 3894168 w 7315200"/>
                              <a:gd name="connsiteY490" fmla="*/ 5931114 h 9597624"/>
                              <a:gd name="connsiteX491" fmla="*/ 3829687 w 7315200"/>
                              <a:gd name="connsiteY491" fmla="*/ 5908555 h 9597624"/>
                              <a:gd name="connsiteX492" fmla="*/ 3818113 w 7315200"/>
                              <a:gd name="connsiteY492" fmla="*/ 5886899 h 9597624"/>
                              <a:gd name="connsiteX493" fmla="*/ 3740956 w 7315200"/>
                              <a:gd name="connsiteY493" fmla="*/ 5926602 h 9597624"/>
                              <a:gd name="connsiteX494" fmla="*/ 5641223 w 7315200"/>
                              <a:gd name="connsiteY494" fmla="*/ 9494512 h 9597624"/>
                              <a:gd name="connsiteX495" fmla="*/ 5632405 w 7315200"/>
                              <a:gd name="connsiteY495" fmla="*/ 9521583 h 9597624"/>
                              <a:gd name="connsiteX496" fmla="*/ 5604298 w 7315200"/>
                              <a:gd name="connsiteY496" fmla="*/ 9512559 h 9597624"/>
                              <a:gd name="connsiteX497" fmla="*/ 4429307 w 7315200"/>
                              <a:gd name="connsiteY497" fmla="*/ 7310814 h 9597624"/>
                              <a:gd name="connsiteX498" fmla="*/ 4425449 w 7315200"/>
                              <a:gd name="connsiteY498" fmla="*/ 7306303 h 9597624"/>
                              <a:gd name="connsiteX499" fmla="*/ 4397342 w 7315200"/>
                              <a:gd name="connsiteY499" fmla="*/ 7306303 h 9597624"/>
                              <a:gd name="connsiteX500" fmla="*/ 4591888 w 7315200"/>
                              <a:gd name="connsiteY500" fmla="*/ 7670854 h 9597624"/>
                              <a:gd name="connsiteX501" fmla="*/ 4607319 w 7315200"/>
                              <a:gd name="connsiteY501" fmla="*/ 7731312 h 9597624"/>
                              <a:gd name="connsiteX502" fmla="*/ 4613382 w 7315200"/>
                              <a:gd name="connsiteY502" fmla="*/ 7742140 h 9597624"/>
                              <a:gd name="connsiteX503" fmla="*/ 4614484 w 7315200"/>
                              <a:gd name="connsiteY503" fmla="*/ 7745749 h 9597624"/>
                              <a:gd name="connsiteX504" fmla="*/ 4601808 w 7315200"/>
                              <a:gd name="connsiteY504" fmla="*/ 7770113 h 9597624"/>
                              <a:gd name="connsiteX505" fmla="*/ 4538429 w 7315200"/>
                              <a:gd name="connsiteY505" fmla="*/ 7848618 h 9597624"/>
                              <a:gd name="connsiteX506" fmla="*/ 4362070 w 7315200"/>
                              <a:gd name="connsiteY506" fmla="*/ 7794476 h 9597624"/>
                              <a:gd name="connsiteX507" fmla="*/ 2451332 w 7315200"/>
                              <a:gd name="connsiteY507" fmla="*/ 4204009 h 9597624"/>
                              <a:gd name="connsiteX508" fmla="*/ 2454087 w 7315200"/>
                              <a:gd name="connsiteY508" fmla="*/ 4222958 h 9597624"/>
                              <a:gd name="connsiteX509" fmla="*/ 2573130 w 7315200"/>
                              <a:gd name="connsiteY509" fmla="*/ 4445840 h 9597624"/>
                              <a:gd name="connsiteX510" fmla="*/ 2575885 w 7315200"/>
                              <a:gd name="connsiteY510" fmla="*/ 4461180 h 9597624"/>
                              <a:gd name="connsiteX511" fmla="*/ 4009903 w 7315200"/>
                              <a:gd name="connsiteY511" fmla="*/ 7153805 h 9597624"/>
                              <a:gd name="connsiteX512" fmla="*/ 4021477 w 7315200"/>
                              <a:gd name="connsiteY512" fmla="*/ 7204337 h 9597624"/>
                              <a:gd name="connsiteX513" fmla="*/ 3921173 w 7315200"/>
                              <a:gd name="connsiteY513" fmla="*/ 7291865 h 9597624"/>
                              <a:gd name="connsiteX514" fmla="*/ 5148788 w 7315200"/>
                              <a:gd name="connsiteY514" fmla="*/ 9597624 h 9597624"/>
                              <a:gd name="connsiteX515" fmla="*/ 5093208 w 7315200"/>
                              <a:gd name="connsiteY515" fmla="*/ 9597624 h 9597624"/>
                              <a:gd name="connsiteX516" fmla="*/ 3088979 w 7315200"/>
                              <a:gd name="connsiteY516" fmla="*/ 5833660 h 9597624"/>
                              <a:gd name="connsiteX517" fmla="*/ 3086224 w 7315200"/>
                              <a:gd name="connsiteY517" fmla="*/ 5823734 h 9597624"/>
                              <a:gd name="connsiteX518" fmla="*/ 2396771 w 7315200"/>
                              <a:gd name="connsiteY518" fmla="*/ 4528856 h 9597624"/>
                              <a:gd name="connsiteX519" fmla="*/ 2269462 w 7315200"/>
                              <a:gd name="connsiteY519" fmla="*/ 4489153 h 9597624"/>
                              <a:gd name="connsiteX520" fmla="*/ 2230332 w 7315200"/>
                              <a:gd name="connsiteY520" fmla="*/ 4616385 h 9597624"/>
                              <a:gd name="connsiteX521" fmla="*/ 2687763 w 7315200"/>
                              <a:gd name="connsiteY521" fmla="*/ 5474523 h 9597624"/>
                              <a:gd name="connsiteX522" fmla="*/ 2696581 w 7315200"/>
                              <a:gd name="connsiteY522" fmla="*/ 5540396 h 9597624"/>
                              <a:gd name="connsiteX523" fmla="*/ 2583601 w 7315200"/>
                              <a:gd name="connsiteY523" fmla="*/ 5610779 h 9597624"/>
                              <a:gd name="connsiteX524" fmla="*/ 4472294 w 7315200"/>
                              <a:gd name="connsiteY524" fmla="*/ 9158836 h 9597624"/>
                              <a:gd name="connsiteX525" fmla="*/ 4473948 w 7315200"/>
                              <a:gd name="connsiteY525" fmla="*/ 9161543 h 9597624"/>
                              <a:gd name="connsiteX526" fmla="*/ 4462374 w 7315200"/>
                              <a:gd name="connsiteY526" fmla="*/ 9193126 h 9597624"/>
                              <a:gd name="connsiteX527" fmla="*/ 4430409 w 7315200"/>
                              <a:gd name="connsiteY527" fmla="*/ 9181395 h 9597624"/>
                              <a:gd name="connsiteX528" fmla="*/ 2940177 w 7315200"/>
                              <a:gd name="connsiteY528" fmla="*/ 6384096 h 9597624"/>
                              <a:gd name="connsiteX529" fmla="*/ 2939074 w 7315200"/>
                              <a:gd name="connsiteY529" fmla="*/ 6381389 h 9597624"/>
                              <a:gd name="connsiteX530" fmla="*/ 2906007 w 7315200"/>
                              <a:gd name="connsiteY530" fmla="*/ 6374170 h 9597624"/>
                              <a:gd name="connsiteX531" fmla="*/ 2898291 w 7315200"/>
                              <a:gd name="connsiteY531" fmla="*/ 6406655 h 9597624"/>
                              <a:gd name="connsiteX532" fmla="*/ 3497912 w 7315200"/>
                              <a:gd name="connsiteY532" fmla="*/ 7534598 h 9597624"/>
                              <a:gd name="connsiteX533" fmla="*/ 3489094 w 7315200"/>
                              <a:gd name="connsiteY533" fmla="*/ 7564376 h 9597624"/>
                              <a:gd name="connsiteX534" fmla="*/ 3456026 w 7315200"/>
                              <a:gd name="connsiteY534" fmla="*/ 7557157 h 9597624"/>
                              <a:gd name="connsiteX535" fmla="*/ 1075733 w 7315200"/>
                              <a:gd name="connsiteY535" fmla="*/ 3086894 h 9597624"/>
                              <a:gd name="connsiteX536" fmla="*/ 1074079 w 7315200"/>
                              <a:gd name="connsiteY536" fmla="*/ 3084187 h 9597624"/>
                              <a:gd name="connsiteX537" fmla="*/ 1085653 w 7315200"/>
                              <a:gd name="connsiteY537" fmla="*/ 3052604 h 9597624"/>
                              <a:gd name="connsiteX538" fmla="*/ 1117618 w 7315200"/>
                              <a:gd name="connsiteY538" fmla="*/ 3064335 h 9597624"/>
                              <a:gd name="connsiteX539" fmla="*/ 2516364 w 7315200"/>
                              <a:gd name="connsiteY539" fmla="*/ 5690186 h 9597624"/>
                              <a:gd name="connsiteX540" fmla="*/ 2517466 w 7315200"/>
                              <a:gd name="connsiteY540" fmla="*/ 5692893 h 9597624"/>
                              <a:gd name="connsiteX541" fmla="*/ 2550534 w 7315200"/>
                              <a:gd name="connsiteY541" fmla="*/ 5700111 h 9597624"/>
                              <a:gd name="connsiteX542" fmla="*/ 2558249 w 7315200"/>
                              <a:gd name="connsiteY542" fmla="*/ 5667627 h 9597624"/>
                              <a:gd name="connsiteX543" fmla="*/ 2297569 w 7315200"/>
                              <a:gd name="connsiteY543" fmla="*/ 5177649 h 9597624"/>
                              <a:gd name="connsiteX544" fmla="*/ 2301427 w 7315200"/>
                              <a:gd name="connsiteY544" fmla="*/ 5149675 h 9597624"/>
                              <a:gd name="connsiteX545" fmla="*/ 1943198 w 7315200"/>
                              <a:gd name="connsiteY545" fmla="*/ 4478325 h 9597624"/>
                              <a:gd name="connsiteX546" fmla="*/ 1939340 w 7315200"/>
                              <a:gd name="connsiteY546" fmla="*/ 4480129 h 9597624"/>
                              <a:gd name="connsiteX547" fmla="*/ 1907375 w 7315200"/>
                              <a:gd name="connsiteY547" fmla="*/ 4470203 h 9597624"/>
                              <a:gd name="connsiteX548" fmla="*/ 0 w 7315200"/>
                              <a:gd name="connsiteY548" fmla="*/ 1503027 h 9597624"/>
                              <a:gd name="connsiteX549" fmla="*/ 0 w 7315200"/>
                              <a:gd name="connsiteY549" fmla="*/ 1462960 h 9597624"/>
                              <a:gd name="connsiteX550" fmla="*/ 1917846 w 7315200"/>
                              <a:gd name="connsiteY550" fmla="*/ 5063953 h 9597624"/>
                              <a:gd name="connsiteX551" fmla="*/ 1917846 w 7315200"/>
                              <a:gd name="connsiteY551" fmla="*/ 5064855 h 9597624"/>
                              <a:gd name="connsiteX552" fmla="*/ 1913988 w 7315200"/>
                              <a:gd name="connsiteY552" fmla="*/ 5076585 h 9597624"/>
                              <a:gd name="connsiteX553" fmla="*/ 1901312 w 7315200"/>
                              <a:gd name="connsiteY553" fmla="*/ 5072976 h 9597624"/>
                              <a:gd name="connsiteX554" fmla="*/ 0 w 7315200"/>
                              <a:gd name="connsiteY554" fmla="*/ 1951136 h 9597624"/>
                              <a:gd name="connsiteX555" fmla="*/ 0 w 7315200"/>
                              <a:gd name="connsiteY555" fmla="*/ 1691154 h 9597624"/>
                              <a:gd name="connsiteX556" fmla="*/ 1361213 w 7315200"/>
                              <a:gd name="connsiteY556" fmla="*/ 4247322 h 9597624"/>
                              <a:gd name="connsiteX557" fmla="*/ 1352395 w 7315200"/>
                              <a:gd name="connsiteY557" fmla="*/ 4275295 h 9597624"/>
                              <a:gd name="connsiteX558" fmla="*/ 1324288 w 7315200"/>
                              <a:gd name="connsiteY558" fmla="*/ 4266271 h 9597624"/>
                              <a:gd name="connsiteX559" fmla="*/ 152053 w 7315200"/>
                              <a:gd name="connsiteY559" fmla="*/ 2064526 h 9597624"/>
                              <a:gd name="connsiteX560" fmla="*/ 123945 w 7315200"/>
                              <a:gd name="connsiteY560" fmla="*/ 2055503 h 9597624"/>
                              <a:gd name="connsiteX561" fmla="*/ 115127 w 7315200"/>
                              <a:gd name="connsiteY561" fmla="*/ 2083476 h 9597624"/>
                              <a:gd name="connsiteX562" fmla="*/ 335025 w 7315200"/>
                              <a:gd name="connsiteY562" fmla="*/ 2494949 h 9597624"/>
                              <a:gd name="connsiteX563" fmla="*/ 326207 w 7315200"/>
                              <a:gd name="connsiteY563" fmla="*/ 2522020 h 9597624"/>
                              <a:gd name="connsiteX564" fmla="*/ 299202 w 7315200"/>
                              <a:gd name="connsiteY564" fmla="*/ 2513899 h 9597624"/>
                              <a:gd name="connsiteX565" fmla="*/ 0 w 7315200"/>
                              <a:gd name="connsiteY565" fmla="*/ 2855562 h 9597624"/>
                              <a:gd name="connsiteX566" fmla="*/ 0 w 7315200"/>
                              <a:gd name="connsiteY566" fmla="*/ 2751261 h 9597624"/>
                              <a:gd name="connsiteX567" fmla="*/ 558780 w 7315200"/>
                              <a:gd name="connsiteY567" fmla="*/ 3800656 h 9597624"/>
                              <a:gd name="connsiteX568" fmla="*/ 548309 w 7315200"/>
                              <a:gd name="connsiteY568" fmla="*/ 3832239 h 9597624"/>
                              <a:gd name="connsiteX569" fmla="*/ 515242 w 7315200"/>
                              <a:gd name="connsiteY569" fmla="*/ 3823215 h 9597624"/>
                              <a:gd name="connsiteX570" fmla="*/ 0 w 7315200"/>
                              <a:gd name="connsiteY570" fmla="*/ 3326152 h 9597624"/>
                              <a:gd name="connsiteX571" fmla="*/ 0 w 7315200"/>
                              <a:gd name="connsiteY571" fmla="*/ 3138326 h 9597624"/>
                              <a:gd name="connsiteX572" fmla="*/ 428716 w 7315200"/>
                              <a:gd name="connsiteY572" fmla="*/ 3943228 h 9597624"/>
                              <a:gd name="connsiteX573" fmla="*/ 459579 w 7315200"/>
                              <a:gd name="connsiteY573" fmla="*/ 3963080 h 9597624"/>
                              <a:gd name="connsiteX574" fmla="*/ 662942 w 7315200"/>
                              <a:gd name="connsiteY574" fmla="*/ 4344776 h 9597624"/>
                              <a:gd name="connsiteX575" fmla="*/ 715850 w 7315200"/>
                              <a:gd name="connsiteY575" fmla="*/ 4361018 h 9597624"/>
                              <a:gd name="connsiteX576" fmla="*/ 732384 w 7315200"/>
                              <a:gd name="connsiteY576" fmla="*/ 4307780 h 9597624"/>
                              <a:gd name="connsiteX577" fmla="*/ 642551 w 7315200"/>
                              <a:gd name="connsiteY577" fmla="*/ 4138137 h 9597624"/>
                              <a:gd name="connsiteX578" fmla="*/ 659085 w 7315200"/>
                              <a:gd name="connsiteY578" fmla="*/ 4084898 h 9597624"/>
                              <a:gd name="connsiteX579" fmla="*/ 711992 w 7315200"/>
                              <a:gd name="connsiteY579" fmla="*/ 4101140 h 9597624"/>
                              <a:gd name="connsiteX580" fmla="*/ 1047625 w 7315200"/>
                              <a:gd name="connsiteY580" fmla="*/ 4731886 h 9597624"/>
                              <a:gd name="connsiteX581" fmla="*/ 1071874 w 7315200"/>
                              <a:gd name="connsiteY581" fmla="*/ 4750836 h 9597624"/>
                              <a:gd name="connsiteX582" fmla="*/ 1121475 w 7315200"/>
                              <a:gd name="connsiteY582" fmla="*/ 4723765 h 9597624"/>
                              <a:gd name="connsiteX583" fmla="*/ 0 w 7315200"/>
                              <a:gd name="connsiteY583" fmla="*/ 2617309 h 9597624"/>
                              <a:gd name="connsiteX584" fmla="*/ 0 w 7315200"/>
                              <a:gd name="connsiteY584" fmla="*/ 2430108 h 9597624"/>
                              <a:gd name="connsiteX585" fmla="*/ 492646 w 7315200"/>
                              <a:gd name="connsiteY585" fmla="*/ 3355796 h 9597624"/>
                              <a:gd name="connsiteX586" fmla="*/ 567598 w 7315200"/>
                              <a:gd name="connsiteY586" fmla="*/ 3292631 h 9597624"/>
                              <a:gd name="connsiteX587" fmla="*/ 0 w 7315200"/>
                              <a:gd name="connsiteY587" fmla="*/ 2227149 h 9597624"/>
                              <a:gd name="connsiteX588" fmla="*/ 0 w 7315200"/>
                              <a:gd name="connsiteY588" fmla="*/ 2188753 h 9597624"/>
                              <a:gd name="connsiteX589" fmla="*/ 1045 w 7315200"/>
                              <a:gd name="connsiteY589" fmla="*/ 2189051 h 9597624"/>
                              <a:gd name="connsiteX590" fmla="*/ 586336 w 7315200"/>
                              <a:gd name="connsiteY590" fmla="*/ 3289924 h 9597624"/>
                              <a:gd name="connsiteX591" fmla="*/ 675618 w 7315200"/>
                              <a:gd name="connsiteY591" fmla="*/ 3343163 h 9597624"/>
                              <a:gd name="connsiteX592" fmla="*/ 2229230 w 7315200"/>
                              <a:gd name="connsiteY592" fmla="*/ 6264986 h 9597624"/>
                              <a:gd name="connsiteX593" fmla="*/ 2262297 w 7315200"/>
                              <a:gd name="connsiteY593" fmla="*/ 6301982 h 9597624"/>
                              <a:gd name="connsiteX594" fmla="*/ 1772901 w 7315200"/>
                              <a:gd name="connsiteY594" fmla="*/ 5382484 h 9597624"/>
                              <a:gd name="connsiteX595" fmla="*/ 1785577 w 7315200"/>
                              <a:gd name="connsiteY595" fmla="*/ 5341877 h 9597624"/>
                              <a:gd name="connsiteX596" fmla="*/ 1826360 w 7315200"/>
                              <a:gd name="connsiteY596" fmla="*/ 5354510 h 9597624"/>
                              <a:gd name="connsiteX597" fmla="*/ 2339454 w 7315200"/>
                              <a:gd name="connsiteY597" fmla="*/ 6316420 h 9597624"/>
                              <a:gd name="connsiteX598" fmla="*/ 2396771 w 7315200"/>
                              <a:gd name="connsiteY598" fmla="*/ 6283935 h 9597624"/>
                              <a:gd name="connsiteX599" fmla="*/ 1399241 w 7315200"/>
                              <a:gd name="connsiteY599" fmla="*/ 4410648 h 9597624"/>
                              <a:gd name="connsiteX600" fmla="*/ 1409712 w 7315200"/>
                              <a:gd name="connsiteY600" fmla="*/ 4378163 h 9597624"/>
                              <a:gd name="connsiteX601" fmla="*/ 1442779 w 7315200"/>
                              <a:gd name="connsiteY601" fmla="*/ 4388089 h 9597624"/>
                              <a:gd name="connsiteX602" fmla="*/ 2422122 w 7315200"/>
                              <a:gd name="connsiteY602" fmla="*/ 6225282 h 9597624"/>
                              <a:gd name="connsiteX603" fmla="*/ 2410549 w 7315200"/>
                              <a:gd name="connsiteY603" fmla="*/ 6169336 h 9597624"/>
                              <a:gd name="connsiteX604" fmla="*/ 1918948 w 7315200"/>
                              <a:gd name="connsiteY604" fmla="*/ 5246227 h 9597624"/>
                              <a:gd name="connsiteX605" fmla="*/ 1907375 w 7315200"/>
                              <a:gd name="connsiteY605" fmla="*/ 5202012 h 9597624"/>
                              <a:gd name="connsiteX606" fmla="*/ 2006577 w 7315200"/>
                              <a:gd name="connsiteY606" fmla="*/ 5098241 h 9597624"/>
                              <a:gd name="connsiteX607" fmla="*/ 546105 w 7315200"/>
                              <a:gd name="connsiteY607" fmla="*/ 2355987 h 9597624"/>
                              <a:gd name="connsiteX608" fmla="*/ 549411 w 7315200"/>
                              <a:gd name="connsiteY608" fmla="*/ 2343354 h 9597624"/>
                              <a:gd name="connsiteX609" fmla="*/ 562087 w 7315200"/>
                              <a:gd name="connsiteY609" fmla="*/ 2346963 h 9597624"/>
                              <a:gd name="connsiteX610" fmla="*/ 2028070 w 7315200"/>
                              <a:gd name="connsiteY610" fmla="*/ 5099143 h 9597624"/>
                              <a:gd name="connsiteX611" fmla="*/ 2098063 w 7315200"/>
                              <a:gd name="connsiteY611" fmla="*/ 5151480 h 9597624"/>
                              <a:gd name="connsiteX612" fmla="*/ 3167790 w 7315200"/>
                              <a:gd name="connsiteY612" fmla="*/ 7162828 h 9597624"/>
                              <a:gd name="connsiteX613" fmla="*/ 3171648 w 7315200"/>
                              <a:gd name="connsiteY613" fmla="*/ 7248552 h 9597624"/>
                              <a:gd name="connsiteX614" fmla="*/ 4423560 w 7315200"/>
                              <a:gd name="connsiteY614" fmla="*/ 9597624 h 9597624"/>
                              <a:gd name="connsiteX615" fmla="*/ 4403124 w 7315200"/>
                              <a:gd name="connsiteY615" fmla="*/ 9597624 h 9597624"/>
                              <a:gd name="connsiteX616" fmla="*/ 3162830 w 7315200"/>
                              <a:gd name="connsiteY616" fmla="*/ 7266599 h 9597624"/>
                              <a:gd name="connsiteX617" fmla="*/ 3134722 w 7315200"/>
                              <a:gd name="connsiteY617" fmla="*/ 7293670 h 9597624"/>
                              <a:gd name="connsiteX618" fmla="*/ 3334228 w 7315200"/>
                              <a:gd name="connsiteY618" fmla="*/ 7669049 h 9597624"/>
                              <a:gd name="connsiteX619" fmla="*/ 3321553 w 7315200"/>
                              <a:gd name="connsiteY619" fmla="*/ 7709655 h 9597624"/>
                              <a:gd name="connsiteX620" fmla="*/ 3280770 w 7315200"/>
                              <a:gd name="connsiteY620" fmla="*/ 7697022 h 9597624"/>
                              <a:gd name="connsiteX621" fmla="*/ 3127007 w 7315200"/>
                              <a:gd name="connsiteY621" fmla="*/ 7409171 h 9597624"/>
                              <a:gd name="connsiteX622" fmla="*/ 3086224 w 7315200"/>
                              <a:gd name="connsiteY622" fmla="*/ 7395636 h 9597624"/>
                              <a:gd name="connsiteX623" fmla="*/ 3073548 w 7315200"/>
                              <a:gd name="connsiteY623" fmla="*/ 7436242 h 9597624"/>
                              <a:gd name="connsiteX624" fmla="*/ 3142438 w 7315200"/>
                              <a:gd name="connsiteY624" fmla="*/ 7564376 h 9597624"/>
                              <a:gd name="connsiteX625" fmla="*/ 3145194 w 7315200"/>
                              <a:gd name="connsiteY625" fmla="*/ 7583325 h 9597624"/>
                              <a:gd name="connsiteX626" fmla="*/ 4217953 w 7315200"/>
                              <a:gd name="connsiteY626" fmla="*/ 9597624 h 9597624"/>
                              <a:gd name="connsiteX627" fmla="*/ 4162354 w 7315200"/>
                              <a:gd name="connsiteY627" fmla="*/ 9597624 h 9597624"/>
                              <a:gd name="connsiteX628" fmla="*/ 3101655 w 7315200"/>
                              <a:gd name="connsiteY628" fmla="*/ 7606787 h 9597624"/>
                              <a:gd name="connsiteX629" fmla="*/ 3088979 w 7315200"/>
                              <a:gd name="connsiteY629" fmla="*/ 7594154 h 9597624"/>
                              <a:gd name="connsiteX630" fmla="*/ 2836015 w 7315200"/>
                              <a:gd name="connsiteY630" fmla="*/ 7118613 h 9597624"/>
                              <a:gd name="connsiteX631" fmla="*/ 2795783 w 7315200"/>
                              <a:gd name="connsiteY631" fmla="*/ 7105980 h 9597624"/>
                              <a:gd name="connsiteX632" fmla="*/ 2783107 w 7315200"/>
                              <a:gd name="connsiteY632" fmla="*/ 7146586 h 9597624"/>
                              <a:gd name="connsiteX633" fmla="*/ 3210777 w 7315200"/>
                              <a:gd name="connsiteY633" fmla="*/ 7950584 h 9597624"/>
                              <a:gd name="connsiteX634" fmla="*/ 3214635 w 7315200"/>
                              <a:gd name="connsiteY634" fmla="*/ 7969533 h 9597624"/>
                              <a:gd name="connsiteX635" fmla="*/ 4081780 w 7315200"/>
                              <a:gd name="connsiteY635" fmla="*/ 9597624 h 9597624"/>
                              <a:gd name="connsiteX636" fmla="*/ 4060610 w 7315200"/>
                              <a:gd name="connsiteY636" fmla="*/ 9597624 h 9597624"/>
                              <a:gd name="connsiteX637" fmla="*/ 3203613 w 7315200"/>
                              <a:gd name="connsiteY637" fmla="*/ 7988483 h 9597624"/>
                              <a:gd name="connsiteX638" fmla="*/ 3198101 w 7315200"/>
                              <a:gd name="connsiteY638" fmla="*/ 7991190 h 9597624"/>
                              <a:gd name="connsiteX639" fmla="*/ 3158972 w 7315200"/>
                              <a:gd name="connsiteY639" fmla="*/ 7978557 h 9597624"/>
                              <a:gd name="connsiteX640" fmla="*/ 2588561 w 7315200"/>
                              <a:gd name="connsiteY640" fmla="*/ 6907462 h 9597624"/>
                              <a:gd name="connsiteX641" fmla="*/ 2600135 w 7315200"/>
                              <a:gd name="connsiteY641" fmla="*/ 6956189 h 9597624"/>
                              <a:gd name="connsiteX642" fmla="*/ 2979857 w 7315200"/>
                              <a:gd name="connsiteY642" fmla="*/ 7669049 h 9597624"/>
                              <a:gd name="connsiteX643" fmla="*/ 2974897 w 7315200"/>
                              <a:gd name="connsiteY643" fmla="*/ 7772820 h 9597624"/>
                              <a:gd name="connsiteX644" fmla="*/ 3947610 w 7315200"/>
                              <a:gd name="connsiteY644" fmla="*/ 9597624 h 9597624"/>
                              <a:gd name="connsiteX645" fmla="*/ 3926446 w 7315200"/>
                              <a:gd name="connsiteY645" fmla="*/ 9597624 h 9597624"/>
                              <a:gd name="connsiteX646" fmla="*/ 2962221 w 7315200"/>
                              <a:gd name="connsiteY646" fmla="*/ 7786355 h 9597624"/>
                              <a:gd name="connsiteX647" fmla="*/ 2866877 w 7315200"/>
                              <a:gd name="connsiteY647" fmla="*/ 7813426 h 9597624"/>
                              <a:gd name="connsiteX648" fmla="*/ 3816603 w 7315200"/>
                              <a:gd name="connsiteY648" fmla="*/ 9597624 h 9597624"/>
                              <a:gd name="connsiteX649" fmla="*/ 3715915 w 7315200"/>
                              <a:gd name="connsiteY649" fmla="*/ 9597624 h 9597624"/>
                              <a:gd name="connsiteX650" fmla="*/ 1238313 w 7315200"/>
                              <a:gd name="connsiteY650" fmla="*/ 4949354 h 9597624"/>
                              <a:gd name="connsiteX651" fmla="*/ 1207451 w 7315200"/>
                              <a:gd name="connsiteY651" fmla="*/ 4952061 h 9597624"/>
                              <a:gd name="connsiteX652" fmla="*/ 1190917 w 7315200"/>
                              <a:gd name="connsiteY652" fmla="*/ 5005300 h 9597624"/>
                              <a:gd name="connsiteX653" fmla="*/ 1386565 w 7315200"/>
                              <a:gd name="connsiteY653" fmla="*/ 5371654 h 9597624"/>
                              <a:gd name="connsiteX654" fmla="*/ 1370031 w 7315200"/>
                              <a:gd name="connsiteY654" fmla="*/ 5424893 h 9597624"/>
                              <a:gd name="connsiteX655" fmla="*/ 1317124 w 7315200"/>
                              <a:gd name="connsiteY655" fmla="*/ 5408651 h 9597624"/>
                              <a:gd name="connsiteX656" fmla="*/ 948423 w 7315200"/>
                              <a:gd name="connsiteY656" fmla="*/ 4717448 h 9597624"/>
                              <a:gd name="connsiteX657" fmla="*/ 894964 w 7315200"/>
                              <a:gd name="connsiteY657" fmla="*/ 4701206 h 9597624"/>
                              <a:gd name="connsiteX658" fmla="*/ 878431 w 7315200"/>
                              <a:gd name="connsiteY658" fmla="*/ 4754445 h 9597624"/>
                              <a:gd name="connsiteX659" fmla="*/ 1403099 w 7315200"/>
                              <a:gd name="connsiteY659" fmla="*/ 5738913 h 9597624"/>
                              <a:gd name="connsiteX660" fmla="*/ 1403099 w 7315200"/>
                              <a:gd name="connsiteY660" fmla="*/ 5775007 h 9597624"/>
                              <a:gd name="connsiteX661" fmla="*/ 3439038 w 7315200"/>
                              <a:gd name="connsiteY661" fmla="*/ 9597624 h 9597624"/>
                              <a:gd name="connsiteX662" fmla="*/ 3339461 w 7315200"/>
                              <a:gd name="connsiteY662" fmla="*/ 9597624 h 9597624"/>
                              <a:gd name="connsiteX663" fmla="*/ 0 w 7315200"/>
                              <a:gd name="connsiteY663" fmla="*/ 3698612 h 9597624"/>
                              <a:gd name="connsiteX664" fmla="*/ 0 w 7315200"/>
                              <a:gd name="connsiteY664" fmla="*/ 3658545 h 9597624"/>
                              <a:gd name="connsiteX665" fmla="*/ 3163083 w 7315200"/>
                              <a:gd name="connsiteY665" fmla="*/ 9597624 h 9597624"/>
                              <a:gd name="connsiteX666" fmla="*/ 3141743 w 7315200"/>
                              <a:gd name="connsiteY666" fmla="*/ 9597624 h 9597624"/>
                              <a:gd name="connsiteX667" fmla="*/ 0 w 7315200"/>
                              <a:gd name="connsiteY667" fmla="*/ 4033634 h 9597624"/>
                              <a:gd name="connsiteX668" fmla="*/ 0 w 7315200"/>
                              <a:gd name="connsiteY668" fmla="*/ 3846531 h 9597624"/>
                              <a:gd name="connsiteX669" fmla="*/ 3062732 w 7315200"/>
                              <a:gd name="connsiteY669" fmla="*/ 9597624 h 9597624"/>
                              <a:gd name="connsiteX670" fmla="*/ 2962153 w 7315200"/>
                              <a:gd name="connsiteY670" fmla="*/ 9597624 h 9597624"/>
                              <a:gd name="connsiteX671" fmla="*/ 0 w 7315200"/>
                              <a:gd name="connsiteY671" fmla="*/ 4319136 h 9597624"/>
                              <a:gd name="connsiteX672" fmla="*/ 0 w 7315200"/>
                              <a:gd name="connsiteY672" fmla="*/ 4279068 h 9597624"/>
                              <a:gd name="connsiteX673" fmla="*/ 2832599 w 7315200"/>
                              <a:gd name="connsiteY673" fmla="*/ 9597624 h 9597624"/>
                              <a:gd name="connsiteX674" fmla="*/ 2811260 w 7315200"/>
                              <a:gd name="connsiteY674" fmla="*/ 9597624 h 9597624"/>
                              <a:gd name="connsiteX675" fmla="*/ 0 w 7315200"/>
                              <a:gd name="connsiteY675" fmla="*/ 4741813 h 9597624"/>
                              <a:gd name="connsiteX676" fmla="*/ 0 w 7315200"/>
                              <a:gd name="connsiteY676" fmla="*/ 4554387 h 9597624"/>
                              <a:gd name="connsiteX677" fmla="*/ 2685765 w 7315200"/>
                              <a:gd name="connsiteY677" fmla="*/ 9597624 h 9597624"/>
                              <a:gd name="connsiteX678" fmla="*/ 2585951 w 7315200"/>
                              <a:gd name="connsiteY678" fmla="*/ 9597624 h 959762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  <a:cxn ang="0">
                                <a:pos x="connsiteX439" y="connsiteY439"/>
                              </a:cxn>
                              <a:cxn ang="0">
                                <a:pos x="connsiteX440" y="connsiteY440"/>
                              </a:cxn>
                              <a:cxn ang="0">
                                <a:pos x="connsiteX441" y="connsiteY441"/>
                              </a:cxn>
                              <a:cxn ang="0">
                                <a:pos x="connsiteX442" y="connsiteY442"/>
                              </a:cxn>
                              <a:cxn ang="0">
                                <a:pos x="connsiteX443" y="connsiteY443"/>
                              </a:cxn>
                              <a:cxn ang="0">
                                <a:pos x="connsiteX444" y="connsiteY444"/>
                              </a:cxn>
                              <a:cxn ang="0">
                                <a:pos x="connsiteX445" y="connsiteY445"/>
                              </a:cxn>
                              <a:cxn ang="0">
                                <a:pos x="connsiteX446" y="connsiteY446"/>
                              </a:cxn>
                              <a:cxn ang="0">
                                <a:pos x="connsiteX447" y="connsiteY447"/>
                              </a:cxn>
                              <a:cxn ang="0">
                                <a:pos x="connsiteX448" y="connsiteY448"/>
                              </a:cxn>
                              <a:cxn ang="0">
                                <a:pos x="connsiteX449" y="connsiteY449"/>
                              </a:cxn>
                              <a:cxn ang="0">
                                <a:pos x="connsiteX450" y="connsiteY450"/>
                              </a:cxn>
                              <a:cxn ang="0">
                                <a:pos x="connsiteX451" y="connsiteY451"/>
                              </a:cxn>
                              <a:cxn ang="0">
                                <a:pos x="connsiteX452" y="connsiteY452"/>
                              </a:cxn>
                              <a:cxn ang="0">
                                <a:pos x="connsiteX453" y="connsiteY453"/>
                              </a:cxn>
                              <a:cxn ang="0">
                                <a:pos x="connsiteX454" y="connsiteY454"/>
                              </a:cxn>
                              <a:cxn ang="0">
                                <a:pos x="connsiteX455" y="connsiteY455"/>
                              </a:cxn>
                              <a:cxn ang="0">
                                <a:pos x="connsiteX456" y="connsiteY456"/>
                              </a:cxn>
                              <a:cxn ang="0">
                                <a:pos x="connsiteX457" y="connsiteY457"/>
                              </a:cxn>
                              <a:cxn ang="0">
                                <a:pos x="connsiteX458" y="connsiteY458"/>
                              </a:cxn>
                              <a:cxn ang="0">
                                <a:pos x="connsiteX459" y="connsiteY459"/>
                              </a:cxn>
                              <a:cxn ang="0">
                                <a:pos x="connsiteX460" y="connsiteY460"/>
                              </a:cxn>
                              <a:cxn ang="0">
                                <a:pos x="connsiteX461" y="connsiteY461"/>
                              </a:cxn>
                              <a:cxn ang="0">
                                <a:pos x="connsiteX462" y="connsiteY462"/>
                              </a:cxn>
                              <a:cxn ang="0">
                                <a:pos x="connsiteX463" y="connsiteY463"/>
                              </a:cxn>
                              <a:cxn ang="0">
                                <a:pos x="connsiteX464" y="connsiteY464"/>
                              </a:cxn>
                              <a:cxn ang="0">
                                <a:pos x="connsiteX465" y="connsiteY465"/>
                              </a:cxn>
                              <a:cxn ang="0">
                                <a:pos x="connsiteX466" y="connsiteY466"/>
                              </a:cxn>
                              <a:cxn ang="0">
                                <a:pos x="connsiteX467" y="connsiteY467"/>
                              </a:cxn>
                              <a:cxn ang="0">
                                <a:pos x="connsiteX468" y="connsiteY468"/>
                              </a:cxn>
                              <a:cxn ang="0">
                                <a:pos x="connsiteX469" y="connsiteY469"/>
                              </a:cxn>
                              <a:cxn ang="0">
                                <a:pos x="connsiteX470" y="connsiteY470"/>
                              </a:cxn>
                              <a:cxn ang="0">
                                <a:pos x="connsiteX471" y="connsiteY471"/>
                              </a:cxn>
                              <a:cxn ang="0">
                                <a:pos x="connsiteX472" y="connsiteY472"/>
                              </a:cxn>
                              <a:cxn ang="0">
                                <a:pos x="connsiteX473" y="connsiteY473"/>
                              </a:cxn>
                              <a:cxn ang="0">
                                <a:pos x="connsiteX474" y="connsiteY474"/>
                              </a:cxn>
                              <a:cxn ang="0">
                                <a:pos x="connsiteX475" y="connsiteY475"/>
                              </a:cxn>
                              <a:cxn ang="0">
                                <a:pos x="connsiteX476" y="connsiteY476"/>
                              </a:cxn>
                              <a:cxn ang="0">
                                <a:pos x="connsiteX477" y="connsiteY477"/>
                              </a:cxn>
                              <a:cxn ang="0">
                                <a:pos x="connsiteX478" y="connsiteY478"/>
                              </a:cxn>
                              <a:cxn ang="0">
                                <a:pos x="connsiteX479" y="connsiteY479"/>
                              </a:cxn>
                              <a:cxn ang="0">
                                <a:pos x="connsiteX480" y="connsiteY480"/>
                              </a:cxn>
                              <a:cxn ang="0">
                                <a:pos x="connsiteX481" y="connsiteY481"/>
                              </a:cxn>
                              <a:cxn ang="0">
                                <a:pos x="connsiteX482" y="connsiteY482"/>
                              </a:cxn>
                              <a:cxn ang="0">
                                <a:pos x="connsiteX483" y="connsiteY483"/>
                              </a:cxn>
                              <a:cxn ang="0">
                                <a:pos x="connsiteX484" y="connsiteY484"/>
                              </a:cxn>
                              <a:cxn ang="0">
                                <a:pos x="connsiteX485" y="connsiteY485"/>
                              </a:cxn>
                              <a:cxn ang="0">
                                <a:pos x="connsiteX486" y="connsiteY486"/>
                              </a:cxn>
                              <a:cxn ang="0">
                                <a:pos x="connsiteX487" y="connsiteY487"/>
                              </a:cxn>
                              <a:cxn ang="0">
                                <a:pos x="connsiteX488" y="connsiteY488"/>
                              </a:cxn>
                              <a:cxn ang="0">
                                <a:pos x="connsiteX489" y="connsiteY489"/>
                              </a:cxn>
                              <a:cxn ang="0">
                                <a:pos x="connsiteX490" y="connsiteY490"/>
                              </a:cxn>
                              <a:cxn ang="0">
                                <a:pos x="connsiteX491" y="connsiteY491"/>
                              </a:cxn>
                              <a:cxn ang="0">
                                <a:pos x="connsiteX492" y="connsiteY492"/>
                              </a:cxn>
                              <a:cxn ang="0">
                                <a:pos x="connsiteX493" y="connsiteY493"/>
                              </a:cxn>
                              <a:cxn ang="0">
                                <a:pos x="connsiteX494" y="connsiteY494"/>
                              </a:cxn>
                              <a:cxn ang="0">
                                <a:pos x="connsiteX495" y="connsiteY495"/>
                              </a:cxn>
                              <a:cxn ang="0">
                                <a:pos x="connsiteX496" y="connsiteY496"/>
                              </a:cxn>
                              <a:cxn ang="0">
                                <a:pos x="connsiteX497" y="connsiteY497"/>
                              </a:cxn>
                              <a:cxn ang="0">
                                <a:pos x="connsiteX498" y="connsiteY498"/>
                              </a:cxn>
                              <a:cxn ang="0">
                                <a:pos x="connsiteX499" y="connsiteY499"/>
                              </a:cxn>
                              <a:cxn ang="0">
                                <a:pos x="connsiteX500" y="connsiteY500"/>
                              </a:cxn>
                              <a:cxn ang="0">
                                <a:pos x="connsiteX501" y="connsiteY501"/>
                              </a:cxn>
                              <a:cxn ang="0">
                                <a:pos x="connsiteX502" y="connsiteY502"/>
                              </a:cxn>
                              <a:cxn ang="0">
                                <a:pos x="connsiteX503" y="connsiteY503"/>
                              </a:cxn>
                              <a:cxn ang="0">
                                <a:pos x="connsiteX504" y="connsiteY504"/>
                              </a:cxn>
                              <a:cxn ang="0">
                                <a:pos x="connsiteX505" y="connsiteY505"/>
                              </a:cxn>
                              <a:cxn ang="0">
                                <a:pos x="connsiteX506" y="connsiteY506"/>
                              </a:cxn>
                              <a:cxn ang="0">
                                <a:pos x="connsiteX507" y="connsiteY507"/>
                              </a:cxn>
                              <a:cxn ang="0">
                                <a:pos x="connsiteX508" y="connsiteY508"/>
                              </a:cxn>
                              <a:cxn ang="0">
                                <a:pos x="connsiteX509" y="connsiteY509"/>
                              </a:cxn>
                              <a:cxn ang="0">
                                <a:pos x="connsiteX510" y="connsiteY510"/>
                              </a:cxn>
                              <a:cxn ang="0">
                                <a:pos x="connsiteX511" y="connsiteY511"/>
                              </a:cxn>
                              <a:cxn ang="0">
                                <a:pos x="connsiteX512" y="connsiteY512"/>
                              </a:cxn>
                              <a:cxn ang="0">
                                <a:pos x="connsiteX513" y="connsiteY513"/>
                              </a:cxn>
                              <a:cxn ang="0">
                                <a:pos x="connsiteX514" y="connsiteY514"/>
                              </a:cxn>
                              <a:cxn ang="0">
                                <a:pos x="connsiteX515" y="connsiteY515"/>
                              </a:cxn>
                              <a:cxn ang="0">
                                <a:pos x="connsiteX516" y="connsiteY516"/>
                              </a:cxn>
                              <a:cxn ang="0">
                                <a:pos x="connsiteX517" y="connsiteY517"/>
                              </a:cxn>
                              <a:cxn ang="0">
                                <a:pos x="connsiteX518" y="connsiteY518"/>
                              </a:cxn>
                              <a:cxn ang="0">
                                <a:pos x="connsiteX519" y="connsiteY519"/>
                              </a:cxn>
                              <a:cxn ang="0">
                                <a:pos x="connsiteX520" y="connsiteY520"/>
                              </a:cxn>
                              <a:cxn ang="0">
                                <a:pos x="connsiteX521" y="connsiteY521"/>
                              </a:cxn>
                              <a:cxn ang="0">
                                <a:pos x="connsiteX522" y="connsiteY522"/>
                              </a:cxn>
                              <a:cxn ang="0">
                                <a:pos x="connsiteX523" y="connsiteY523"/>
                              </a:cxn>
                              <a:cxn ang="0">
                                <a:pos x="connsiteX524" y="connsiteY524"/>
                              </a:cxn>
                              <a:cxn ang="0">
                                <a:pos x="connsiteX525" y="connsiteY525"/>
                              </a:cxn>
                              <a:cxn ang="0">
                                <a:pos x="connsiteX526" y="connsiteY526"/>
                              </a:cxn>
                              <a:cxn ang="0">
                                <a:pos x="connsiteX527" y="connsiteY527"/>
                              </a:cxn>
                              <a:cxn ang="0">
                                <a:pos x="connsiteX528" y="connsiteY528"/>
                              </a:cxn>
                              <a:cxn ang="0">
                                <a:pos x="connsiteX529" y="connsiteY529"/>
                              </a:cxn>
                              <a:cxn ang="0">
                                <a:pos x="connsiteX530" y="connsiteY530"/>
                              </a:cxn>
                              <a:cxn ang="0">
                                <a:pos x="connsiteX531" y="connsiteY531"/>
                              </a:cxn>
                              <a:cxn ang="0">
                                <a:pos x="connsiteX532" y="connsiteY532"/>
                              </a:cxn>
                              <a:cxn ang="0">
                                <a:pos x="connsiteX533" y="connsiteY533"/>
                              </a:cxn>
                              <a:cxn ang="0">
                                <a:pos x="connsiteX534" y="connsiteY534"/>
                              </a:cxn>
                              <a:cxn ang="0">
                                <a:pos x="connsiteX535" y="connsiteY535"/>
                              </a:cxn>
                              <a:cxn ang="0">
                                <a:pos x="connsiteX536" y="connsiteY536"/>
                              </a:cxn>
                              <a:cxn ang="0">
                                <a:pos x="connsiteX537" y="connsiteY537"/>
                              </a:cxn>
                              <a:cxn ang="0">
                                <a:pos x="connsiteX538" y="connsiteY538"/>
                              </a:cxn>
                              <a:cxn ang="0">
                                <a:pos x="connsiteX539" y="connsiteY539"/>
                              </a:cxn>
                              <a:cxn ang="0">
                                <a:pos x="connsiteX540" y="connsiteY540"/>
                              </a:cxn>
                              <a:cxn ang="0">
                                <a:pos x="connsiteX541" y="connsiteY541"/>
                              </a:cxn>
                              <a:cxn ang="0">
                                <a:pos x="connsiteX542" y="connsiteY542"/>
                              </a:cxn>
                              <a:cxn ang="0">
                                <a:pos x="connsiteX543" y="connsiteY543"/>
                              </a:cxn>
                              <a:cxn ang="0">
                                <a:pos x="connsiteX544" y="connsiteY544"/>
                              </a:cxn>
                              <a:cxn ang="0">
                                <a:pos x="connsiteX545" y="connsiteY545"/>
                              </a:cxn>
                              <a:cxn ang="0">
                                <a:pos x="connsiteX546" y="connsiteY546"/>
                              </a:cxn>
                              <a:cxn ang="0">
                                <a:pos x="connsiteX547" y="connsiteY547"/>
                              </a:cxn>
                              <a:cxn ang="0">
                                <a:pos x="connsiteX548" y="connsiteY548"/>
                              </a:cxn>
                              <a:cxn ang="0">
                                <a:pos x="connsiteX549" y="connsiteY549"/>
                              </a:cxn>
                              <a:cxn ang="0">
                                <a:pos x="connsiteX550" y="connsiteY550"/>
                              </a:cxn>
                              <a:cxn ang="0">
                                <a:pos x="connsiteX551" y="connsiteY551"/>
                              </a:cxn>
                              <a:cxn ang="0">
                                <a:pos x="connsiteX552" y="connsiteY552"/>
                              </a:cxn>
                              <a:cxn ang="0">
                                <a:pos x="connsiteX553" y="connsiteY553"/>
                              </a:cxn>
                              <a:cxn ang="0">
                                <a:pos x="connsiteX554" y="connsiteY554"/>
                              </a:cxn>
                              <a:cxn ang="0">
                                <a:pos x="connsiteX555" y="connsiteY555"/>
                              </a:cxn>
                              <a:cxn ang="0">
                                <a:pos x="connsiteX556" y="connsiteY556"/>
                              </a:cxn>
                              <a:cxn ang="0">
                                <a:pos x="connsiteX557" y="connsiteY557"/>
                              </a:cxn>
                              <a:cxn ang="0">
                                <a:pos x="connsiteX558" y="connsiteY558"/>
                              </a:cxn>
                              <a:cxn ang="0">
                                <a:pos x="connsiteX559" y="connsiteY559"/>
                              </a:cxn>
                              <a:cxn ang="0">
                                <a:pos x="connsiteX560" y="connsiteY560"/>
                              </a:cxn>
                              <a:cxn ang="0">
                                <a:pos x="connsiteX561" y="connsiteY561"/>
                              </a:cxn>
                              <a:cxn ang="0">
                                <a:pos x="connsiteX562" y="connsiteY562"/>
                              </a:cxn>
                              <a:cxn ang="0">
                                <a:pos x="connsiteX563" y="connsiteY563"/>
                              </a:cxn>
                              <a:cxn ang="0">
                                <a:pos x="connsiteX564" y="connsiteY564"/>
                              </a:cxn>
                              <a:cxn ang="0">
                                <a:pos x="connsiteX565" y="connsiteY565"/>
                              </a:cxn>
                              <a:cxn ang="0">
                                <a:pos x="connsiteX566" y="connsiteY566"/>
                              </a:cxn>
                              <a:cxn ang="0">
                                <a:pos x="connsiteX567" y="connsiteY567"/>
                              </a:cxn>
                              <a:cxn ang="0">
                                <a:pos x="connsiteX568" y="connsiteY568"/>
                              </a:cxn>
                              <a:cxn ang="0">
                                <a:pos x="connsiteX569" y="connsiteY569"/>
                              </a:cxn>
                              <a:cxn ang="0">
                                <a:pos x="connsiteX570" y="connsiteY570"/>
                              </a:cxn>
                              <a:cxn ang="0">
                                <a:pos x="connsiteX571" y="connsiteY571"/>
                              </a:cxn>
                              <a:cxn ang="0">
                                <a:pos x="connsiteX572" y="connsiteY572"/>
                              </a:cxn>
                              <a:cxn ang="0">
                                <a:pos x="connsiteX573" y="connsiteY573"/>
                              </a:cxn>
                              <a:cxn ang="0">
                                <a:pos x="connsiteX574" y="connsiteY574"/>
                              </a:cxn>
                              <a:cxn ang="0">
                                <a:pos x="connsiteX575" y="connsiteY575"/>
                              </a:cxn>
                              <a:cxn ang="0">
                                <a:pos x="connsiteX576" y="connsiteY576"/>
                              </a:cxn>
                              <a:cxn ang="0">
                                <a:pos x="connsiteX577" y="connsiteY577"/>
                              </a:cxn>
                              <a:cxn ang="0">
                                <a:pos x="connsiteX578" y="connsiteY578"/>
                              </a:cxn>
                              <a:cxn ang="0">
                                <a:pos x="connsiteX579" y="connsiteY579"/>
                              </a:cxn>
                              <a:cxn ang="0">
                                <a:pos x="connsiteX580" y="connsiteY580"/>
                              </a:cxn>
                              <a:cxn ang="0">
                                <a:pos x="connsiteX581" y="connsiteY581"/>
                              </a:cxn>
                              <a:cxn ang="0">
                                <a:pos x="connsiteX582" y="connsiteY582"/>
                              </a:cxn>
                              <a:cxn ang="0">
                                <a:pos x="connsiteX583" y="connsiteY583"/>
                              </a:cxn>
                              <a:cxn ang="0">
                                <a:pos x="connsiteX584" y="connsiteY584"/>
                              </a:cxn>
                              <a:cxn ang="0">
                                <a:pos x="connsiteX585" y="connsiteY585"/>
                              </a:cxn>
                              <a:cxn ang="0">
                                <a:pos x="connsiteX586" y="connsiteY586"/>
                              </a:cxn>
                              <a:cxn ang="0">
                                <a:pos x="connsiteX587" y="connsiteY587"/>
                              </a:cxn>
                              <a:cxn ang="0">
                                <a:pos x="connsiteX588" y="connsiteY588"/>
                              </a:cxn>
                              <a:cxn ang="0">
                                <a:pos x="connsiteX589" y="connsiteY589"/>
                              </a:cxn>
                              <a:cxn ang="0">
                                <a:pos x="connsiteX590" y="connsiteY590"/>
                              </a:cxn>
                              <a:cxn ang="0">
                                <a:pos x="connsiteX591" y="connsiteY591"/>
                              </a:cxn>
                              <a:cxn ang="0">
                                <a:pos x="connsiteX592" y="connsiteY592"/>
                              </a:cxn>
                              <a:cxn ang="0">
                                <a:pos x="connsiteX593" y="connsiteY593"/>
                              </a:cxn>
                              <a:cxn ang="0">
                                <a:pos x="connsiteX594" y="connsiteY594"/>
                              </a:cxn>
                              <a:cxn ang="0">
                                <a:pos x="connsiteX595" y="connsiteY595"/>
                              </a:cxn>
                              <a:cxn ang="0">
                                <a:pos x="connsiteX596" y="connsiteY596"/>
                              </a:cxn>
                              <a:cxn ang="0">
                                <a:pos x="connsiteX597" y="connsiteY597"/>
                              </a:cxn>
                              <a:cxn ang="0">
                                <a:pos x="connsiteX598" y="connsiteY598"/>
                              </a:cxn>
                              <a:cxn ang="0">
                                <a:pos x="connsiteX599" y="connsiteY599"/>
                              </a:cxn>
                              <a:cxn ang="0">
                                <a:pos x="connsiteX600" y="connsiteY600"/>
                              </a:cxn>
                              <a:cxn ang="0">
                                <a:pos x="connsiteX601" y="connsiteY601"/>
                              </a:cxn>
                              <a:cxn ang="0">
                                <a:pos x="connsiteX602" y="connsiteY602"/>
                              </a:cxn>
                              <a:cxn ang="0">
                                <a:pos x="connsiteX603" y="connsiteY603"/>
                              </a:cxn>
                              <a:cxn ang="0">
                                <a:pos x="connsiteX604" y="connsiteY604"/>
                              </a:cxn>
                              <a:cxn ang="0">
                                <a:pos x="connsiteX605" y="connsiteY605"/>
                              </a:cxn>
                              <a:cxn ang="0">
                                <a:pos x="connsiteX606" y="connsiteY606"/>
                              </a:cxn>
                              <a:cxn ang="0">
                                <a:pos x="connsiteX607" y="connsiteY607"/>
                              </a:cxn>
                              <a:cxn ang="0">
                                <a:pos x="connsiteX608" y="connsiteY608"/>
                              </a:cxn>
                              <a:cxn ang="0">
                                <a:pos x="connsiteX609" y="connsiteY609"/>
                              </a:cxn>
                              <a:cxn ang="0">
                                <a:pos x="connsiteX610" y="connsiteY610"/>
                              </a:cxn>
                              <a:cxn ang="0">
                                <a:pos x="connsiteX611" y="connsiteY611"/>
                              </a:cxn>
                              <a:cxn ang="0">
                                <a:pos x="connsiteX612" y="connsiteY612"/>
                              </a:cxn>
                              <a:cxn ang="0">
                                <a:pos x="connsiteX613" y="connsiteY613"/>
                              </a:cxn>
                              <a:cxn ang="0">
                                <a:pos x="connsiteX614" y="connsiteY614"/>
                              </a:cxn>
                              <a:cxn ang="0">
                                <a:pos x="connsiteX615" y="connsiteY615"/>
                              </a:cxn>
                              <a:cxn ang="0">
                                <a:pos x="connsiteX616" y="connsiteY616"/>
                              </a:cxn>
                              <a:cxn ang="0">
                                <a:pos x="connsiteX617" y="connsiteY617"/>
                              </a:cxn>
                              <a:cxn ang="0">
                                <a:pos x="connsiteX618" y="connsiteY618"/>
                              </a:cxn>
                              <a:cxn ang="0">
                                <a:pos x="connsiteX619" y="connsiteY619"/>
                              </a:cxn>
                              <a:cxn ang="0">
                                <a:pos x="connsiteX620" y="connsiteY620"/>
                              </a:cxn>
                              <a:cxn ang="0">
                                <a:pos x="connsiteX621" y="connsiteY621"/>
                              </a:cxn>
                              <a:cxn ang="0">
                                <a:pos x="connsiteX622" y="connsiteY622"/>
                              </a:cxn>
                              <a:cxn ang="0">
                                <a:pos x="connsiteX623" y="connsiteY623"/>
                              </a:cxn>
                              <a:cxn ang="0">
                                <a:pos x="connsiteX624" y="connsiteY624"/>
                              </a:cxn>
                              <a:cxn ang="0">
                                <a:pos x="connsiteX625" y="connsiteY625"/>
                              </a:cxn>
                              <a:cxn ang="0">
                                <a:pos x="connsiteX626" y="connsiteY626"/>
                              </a:cxn>
                              <a:cxn ang="0">
                                <a:pos x="connsiteX627" y="connsiteY627"/>
                              </a:cxn>
                              <a:cxn ang="0">
                                <a:pos x="connsiteX628" y="connsiteY628"/>
                              </a:cxn>
                              <a:cxn ang="0">
                                <a:pos x="connsiteX629" y="connsiteY629"/>
                              </a:cxn>
                              <a:cxn ang="0">
                                <a:pos x="connsiteX630" y="connsiteY630"/>
                              </a:cxn>
                              <a:cxn ang="0">
                                <a:pos x="connsiteX631" y="connsiteY631"/>
                              </a:cxn>
                              <a:cxn ang="0">
                                <a:pos x="connsiteX632" y="connsiteY632"/>
                              </a:cxn>
                              <a:cxn ang="0">
                                <a:pos x="connsiteX633" y="connsiteY633"/>
                              </a:cxn>
                              <a:cxn ang="0">
                                <a:pos x="connsiteX634" y="connsiteY634"/>
                              </a:cxn>
                              <a:cxn ang="0">
                                <a:pos x="connsiteX635" y="connsiteY635"/>
                              </a:cxn>
                              <a:cxn ang="0">
                                <a:pos x="connsiteX636" y="connsiteY636"/>
                              </a:cxn>
                              <a:cxn ang="0">
                                <a:pos x="connsiteX637" y="connsiteY637"/>
                              </a:cxn>
                              <a:cxn ang="0">
                                <a:pos x="connsiteX638" y="connsiteY638"/>
                              </a:cxn>
                              <a:cxn ang="0">
                                <a:pos x="connsiteX639" y="connsiteY639"/>
                              </a:cxn>
                              <a:cxn ang="0">
                                <a:pos x="connsiteX640" y="connsiteY640"/>
                              </a:cxn>
                              <a:cxn ang="0">
                                <a:pos x="connsiteX641" y="connsiteY641"/>
                              </a:cxn>
                              <a:cxn ang="0">
                                <a:pos x="connsiteX642" y="connsiteY642"/>
                              </a:cxn>
                              <a:cxn ang="0">
                                <a:pos x="connsiteX643" y="connsiteY643"/>
                              </a:cxn>
                              <a:cxn ang="0">
                                <a:pos x="connsiteX644" y="connsiteY644"/>
                              </a:cxn>
                              <a:cxn ang="0">
                                <a:pos x="connsiteX645" y="connsiteY645"/>
                              </a:cxn>
                              <a:cxn ang="0">
                                <a:pos x="connsiteX646" y="connsiteY646"/>
                              </a:cxn>
                              <a:cxn ang="0">
                                <a:pos x="connsiteX647" y="connsiteY647"/>
                              </a:cxn>
                              <a:cxn ang="0">
                                <a:pos x="connsiteX648" y="connsiteY648"/>
                              </a:cxn>
                              <a:cxn ang="0">
                                <a:pos x="connsiteX649" y="connsiteY649"/>
                              </a:cxn>
                              <a:cxn ang="0">
                                <a:pos x="connsiteX650" y="connsiteY650"/>
                              </a:cxn>
                              <a:cxn ang="0">
                                <a:pos x="connsiteX651" y="connsiteY651"/>
                              </a:cxn>
                              <a:cxn ang="0">
                                <a:pos x="connsiteX652" y="connsiteY652"/>
                              </a:cxn>
                              <a:cxn ang="0">
                                <a:pos x="connsiteX653" y="connsiteY653"/>
                              </a:cxn>
                              <a:cxn ang="0">
                                <a:pos x="connsiteX654" y="connsiteY654"/>
                              </a:cxn>
                              <a:cxn ang="0">
                                <a:pos x="connsiteX655" y="connsiteY655"/>
                              </a:cxn>
                              <a:cxn ang="0">
                                <a:pos x="connsiteX656" y="connsiteY656"/>
                              </a:cxn>
                              <a:cxn ang="0">
                                <a:pos x="connsiteX657" y="connsiteY657"/>
                              </a:cxn>
                              <a:cxn ang="0">
                                <a:pos x="connsiteX658" y="connsiteY658"/>
                              </a:cxn>
                              <a:cxn ang="0">
                                <a:pos x="connsiteX659" y="connsiteY659"/>
                              </a:cxn>
                              <a:cxn ang="0">
                                <a:pos x="connsiteX660" y="connsiteY660"/>
                              </a:cxn>
                              <a:cxn ang="0">
                                <a:pos x="connsiteX661" y="connsiteY661"/>
                              </a:cxn>
                              <a:cxn ang="0">
                                <a:pos x="connsiteX662" y="connsiteY662"/>
                              </a:cxn>
                              <a:cxn ang="0">
                                <a:pos x="connsiteX663" y="connsiteY663"/>
                              </a:cxn>
                              <a:cxn ang="0">
                                <a:pos x="connsiteX664" y="connsiteY664"/>
                              </a:cxn>
                              <a:cxn ang="0">
                                <a:pos x="connsiteX665" y="connsiteY665"/>
                              </a:cxn>
                              <a:cxn ang="0">
                                <a:pos x="connsiteX666" y="connsiteY666"/>
                              </a:cxn>
                              <a:cxn ang="0">
                                <a:pos x="connsiteX667" y="connsiteY667"/>
                              </a:cxn>
                              <a:cxn ang="0">
                                <a:pos x="connsiteX668" y="connsiteY668"/>
                              </a:cxn>
                              <a:cxn ang="0">
                                <a:pos x="connsiteX669" y="connsiteY669"/>
                              </a:cxn>
                              <a:cxn ang="0">
                                <a:pos x="connsiteX670" y="connsiteY670"/>
                              </a:cxn>
                              <a:cxn ang="0">
                                <a:pos x="connsiteX671" y="connsiteY671"/>
                              </a:cxn>
                              <a:cxn ang="0">
                                <a:pos x="connsiteX672" y="connsiteY672"/>
                              </a:cxn>
                              <a:cxn ang="0">
                                <a:pos x="connsiteX673" y="connsiteY673"/>
                              </a:cxn>
                              <a:cxn ang="0">
                                <a:pos x="connsiteX674" y="connsiteY674"/>
                              </a:cxn>
                              <a:cxn ang="0">
                                <a:pos x="connsiteX675" y="connsiteY675"/>
                              </a:cxn>
                              <a:cxn ang="0">
                                <a:pos x="connsiteX676" y="connsiteY676"/>
                              </a:cxn>
                              <a:cxn ang="0">
                                <a:pos x="connsiteX677" y="connsiteY677"/>
                              </a:cxn>
                              <a:cxn ang="0">
                                <a:pos x="connsiteX678" y="connsiteY678"/>
                              </a:cxn>
                            </a:cxnLst>
                            <a:rect l="l" t="t" r="r" b="b"/>
                            <a:pathLst>
                              <a:path w="7315200" h="9597624">
                                <a:moveTo>
                                  <a:pt x="5493523" y="3119379"/>
                                </a:moveTo>
                                <a:cubicBezTo>
                                  <a:pt x="5493523" y="3118476"/>
                                  <a:pt x="5493523" y="3118476"/>
                                  <a:pt x="5493523" y="3118476"/>
                                </a:cubicBezTo>
                                <a:cubicBezTo>
                                  <a:pt x="5491318" y="3114867"/>
                                  <a:pt x="5492420" y="3109453"/>
                                  <a:pt x="5497380" y="3106746"/>
                                </a:cubicBezTo>
                                <a:cubicBezTo>
                                  <a:pt x="5501238" y="3104941"/>
                                  <a:pt x="5507852" y="3106746"/>
                                  <a:pt x="5510056" y="3111258"/>
                                </a:cubicBezTo>
                                <a:lnTo>
                                  <a:pt x="7315200" y="6500239"/>
                                </a:lnTo>
                                <a:lnTo>
                                  <a:pt x="7315200" y="6539804"/>
                                </a:lnTo>
                                <a:close/>
                                <a:moveTo>
                                  <a:pt x="5493523" y="5970818"/>
                                </a:moveTo>
                                <a:cubicBezTo>
                                  <a:pt x="5493523" y="5969013"/>
                                  <a:pt x="5493523" y="5969013"/>
                                  <a:pt x="5493523" y="5969013"/>
                                </a:cubicBezTo>
                                <a:cubicBezTo>
                                  <a:pt x="5491318" y="5965404"/>
                                  <a:pt x="5492420" y="5960892"/>
                                  <a:pt x="5497380" y="5958185"/>
                                </a:cubicBezTo>
                                <a:cubicBezTo>
                                  <a:pt x="5501238" y="5956380"/>
                                  <a:pt x="5507852" y="5958185"/>
                                  <a:pt x="5510056" y="5961794"/>
                                </a:cubicBezTo>
                                <a:lnTo>
                                  <a:pt x="7315200" y="9350776"/>
                                </a:lnTo>
                                <a:lnTo>
                                  <a:pt x="7315200" y="9390841"/>
                                </a:lnTo>
                                <a:close/>
                                <a:moveTo>
                                  <a:pt x="5483602" y="5733499"/>
                                </a:moveTo>
                                <a:cubicBezTo>
                                  <a:pt x="5483602" y="5732596"/>
                                  <a:pt x="5483602" y="5732596"/>
                                  <a:pt x="5483602" y="5732596"/>
                                </a:cubicBezTo>
                                <a:cubicBezTo>
                                  <a:pt x="5480847" y="5728084"/>
                                  <a:pt x="5482500" y="5723573"/>
                                  <a:pt x="5487460" y="5720866"/>
                                </a:cubicBezTo>
                                <a:cubicBezTo>
                                  <a:pt x="5492420" y="5718159"/>
                                  <a:pt x="5497380" y="5720866"/>
                                  <a:pt x="5500136" y="5724475"/>
                                </a:cubicBezTo>
                                <a:lnTo>
                                  <a:pt x="7315200" y="9132483"/>
                                </a:lnTo>
                                <a:lnTo>
                                  <a:pt x="7315200" y="9172551"/>
                                </a:lnTo>
                                <a:close/>
                                <a:moveTo>
                                  <a:pt x="5250754" y="7611707"/>
                                </a:moveTo>
                                <a:cubicBezTo>
                                  <a:pt x="5249204" y="7585694"/>
                                  <a:pt x="5263154" y="7560315"/>
                                  <a:pt x="5287954" y="7548134"/>
                                </a:cubicBezTo>
                                <a:cubicBezTo>
                                  <a:pt x="5321022" y="7531891"/>
                                  <a:pt x="5360151" y="7545427"/>
                                  <a:pt x="5376685" y="7578814"/>
                                </a:cubicBezTo>
                                <a:lnTo>
                                  <a:pt x="5486358" y="7780039"/>
                                </a:lnTo>
                                <a:cubicBezTo>
                                  <a:pt x="5501238" y="7811621"/>
                                  <a:pt x="5490216" y="7848618"/>
                                  <a:pt x="5460455" y="7866665"/>
                                </a:cubicBezTo>
                                <a:cubicBezTo>
                                  <a:pt x="5429041" y="7885614"/>
                                  <a:pt x="5388258" y="7873884"/>
                                  <a:pt x="5369520" y="7842301"/>
                                </a:cubicBezTo>
                                <a:lnTo>
                                  <a:pt x="5259847" y="7641076"/>
                                </a:lnTo>
                                <a:cubicBezTo>
                                  <a:pt x="5258745" y="7639271"/>
                                  <a:pt x="5258745" y="7638369"/>
                                  <a:pt x="5257643" y="7637467"/>
                                </a:cubicBezTo>
                                <a:cubicBezTo>
                                  <a:pt x="5253509" y="7629120"/>
                                  <a:pt x="5251270" y="7620379"/>
                                  <a:pt x="5250754" y="7611707"/>
                                </a:cubicBezTo>
                                <a:close/>
                                <a:moveTo>
                                  <a:pt x="4930896" y="4040457"/>
                                </a:moveTo>
                                <a:cubicBezTo>
                                  <a:pt x="4932481" y="4035042"/>
                                  <a:pt x="4936063" y="4030305"/>
                                  <a:pt x="4941299" y="4028050"/>
                                </a:cubicBezTo>
                                <a:cubicBezTo>
                                  <a:pt x="4951219" y="4022636"/>
                                  <a:pt x="4965548" y="4026245"/>
                                  <a:pt x="4970508" y="4037073"/>
                                </a:cubicBezTo>
                                <a:lnTo>
                                  <a:pt x="7315200" y="8439693"/>
                                </a:lnTo>
                                <a:lnTo>
                                  <a:pt x="7315200" y="8529721"/>
                                </a:lnTo>
                                <a:lnTo>
                                  <a:pt x="4932481" y="4056925"/>
                                </a:lnTo>
                                <a:cubicBezTo>
                                  <a:pt x="4929725" y="4051962"/>
                                  <a:pt x="4929312" y="4045871"/>
                                  <a:pt x="4930896" y="4040457"/>
                                </a:cubicBezTo>
                                <a:close/>
                                <a:moveTo>
                                  <a:pt x="4636460" y="6487754"/>
                                </a:moveTo>
                                <a:cubicBezTo>
                                  <a:pt x="4634290" y="6461868"/>
                                  <a:pt x="4647000" y="6435982"/>
                                  <a:pt x="4671800" y="6423800"/>
                                </a:cubicBezTo>
                                <a:cubicBezTo>
                                  <a:pt x="4704868" y="6406655"/>
                                  <a:pt x="4743997" y="6418386"/>
                                  <a:pt x="4762184" y="6450871"/>
                                </a:cubicBezTo>
                                <a:lnTo>
                                  <a:pt x="5261500" y="7389319"/>
                                </a:lnTo>
                                <a:cubicBezTo>
                                  <a:pt x="5279136" y="7422706"/>
                                  <a:pt x="5266461" y="7463312"/>
                                  <a:pt x="5233393" y="7479555"/>
                                </a:cubicBezTo>
                                <a:cubicBezTo>
                                  <a:pt x="5200326" y="7496699"/>
                                  <a:pt x="5161196" y="7484969"/>
                                  <a:pt x="5143009" y="7451582"/>
                                </a:cubicBezTo>
                                <a:lnTo>
                                  <a:pt x="4643693" y="6513133"/>
                                </a:lnTo>
                                <a:cubicBezTo>
                                  <a:pt x="4639560" y="6505012"/>
                                  <a:pt x="4637183" y="6496383"/>
                                  <a:pt x="4636460" y="6487754"/>
                                </a:cubicBezTo>
                                <a:close/>
                                <a:moveTo>
                                  <a:pt x="4361588" y="6771319"/>
                                </a:moveTo>
                                <a:cubicBezTo>
                                  <a:pt x="4363861" y="6765567"/>
                                  <a:pt x="4368408" y="6760829"/>
                                  <a:pt x="4374746" y="6758573"/>
                                </a:cubicBezTo>
                                <a:cubicBezTo>
                                  <a:pt x="4387422" y="6753159"/>
                                  <a:pt x="4401200" y="6758573"/>
                                  <a:pt x="4406160" y="6771206"/>
                                </a:cubicBezTo>
                                <a:lnTo>
                                  <a:pt x="5911422" y="9597624"/>
                                </a:lnTo>
                                <a:lnTo>
                                  <a:pt x="5856675" y="9597624"/>
                                </a:lnTo>
                                <a:lnTo>
                                  <a:pt x="4363172" y="6793765"/>
                                </a:lnTo>
                                <a:cubicBezTo>
                                  <a:pt x="4363172" y="6791961"/>
                                  <a:pt x="4362070" y="6791058"/>
                                  <a:pt x="4362070" y="6790156"/>
                                </a:cubicBezTo>
                                <a:cubicBezTo>
                                  <a:pt x="4359314" y="6783839"/>
                                  <a:pt x="4359314" y="6777072"/>
                                  <a:pt x="4361588" y="6771319"/>
                                </a:cubicBezTo>
                                <a:close/>
                                <a:moveTo>
                                  <a:pt x="4322331" y="0"/>
                                </a:moveTo>
                                <a:lnTo>
                                  <a:pt x="4426429" y="0"/>
                                </a:lnTo>
                                <a:lnTo>
                                  <a:pt x="7315200" y="5421748"/>
                                </a:lnTo>
                                <a:lnTo>
                                  <a:pt x="7315200" y="5620941"/>
                                </a:lnTo>
                                <a:close/>
                                <a:moveTo>
                                  <a:pt x="4135589" y="0"/>
                                </a:moveTo>
                                <a:lnTo>
                                  <a:pt x="4156929" y="0"/>
                                </a:lnTo>
                                <a:lnTo>
                                  <a:pt x="7315200" y="5929347"/>
                                </a:lnTo>
                                <a:lnTo>
                                  <a:pt x="7315200" y="5969410"/>
                                </a:lnTo>
                                <a:close/>
                                <a:moveTo>
                                  <a:pt x="3927581" y="0"/>
                                </a:moveTo>
                                <a:lnTo>
                                  <a:pt x="4032044" y="0"/>
                                </a:lnTo>
                                <a:lnTo>
                                  <a:pt x="7315200" y="6163184"/>
                                </a:lnTo>
                                <a:lnTo>
                                  <a:pt x="7315200" y="6362957"/>
                                </a:lnTo>
                                <a:lnTo>
                                  <a:pt x="5667677" y="3268267"/>
                                </a:lnTo>
                                <a:lnTo>
                                  <a:pt x="5666575" y="3269170"/>
                                </a:lnTo>
                                <a:cubicBezTo>
                                  <a:pt x="5646183" y="3279095"/>
                                  <a:pt x="5620832" y="3271877"/>
                                  <a:pt x="5609258" y="3252025"/>
                                </a:cubicBezTo>
                                <a:lnTo>
                                  <a:pt x="5521630" y="3085089"/>
                                </a:lnTo>
                                <a:cubicBezTo>
                                  <a:pt x="5511710" y="3065237"/>
                                  <a:pt x="5486358" y="3058019"/>
                                  <a:pt x="5465967" y="3067945"/>
                                </a:cubicBezTo>
                                <a:cubicBezTo>
                                  <a:pt x="5444473" y="3077870"/>
                                  <a:pt x="5436757" y="3104941"/>
                                  <a:pt x="5446677" y="3124793"/>
                                </a:cubicBezTo>
                                <a:lnTo>
                                  <a:pt x="5605400" y="3422570"/>
                                </a:lnTo>
                                <a:cubicBezTo>
                                  <a:pt x="5612014" y="3437007"/>
                                  <a:pt x="5612014" y="3453250"/>
                                  <a:pt x="5603196" y="3465883"/>
                                </a:cubicBezTo>
                                <a:lnTo>
                                  <a:pt x="7315200" y="6680572"/>
                                </a:lnTo>
                                <a:lnTo>
                                  <a:pt x="7315200" y="6717836"/>
                                </a:lnTo>
                                <a:lnTo>
                                  <a:pt x="5591622" y="3478516"/>
                                </a:lnTo>
                                <a:cubicBezTo>
                                  <a:pt x="5590520" y="3478516"/>
                                  <a:pt x="5590520" y="3480321"/>
                                  <a:pt x="5588867" y="3480321"/>
                                </a:cubicBezTo>
                                <a:cubicBezTo>
                                  <a:pt x="5568475" y="3490246"/>
                                  <a:pt x="5543124" y="3482125"/>
                                  <a:pt x="5532101" y="3462273"/>
                                </a:cubicBezTo>
                                <a:lnTo>
                                  <a:pt x="4566536" y="1649443"/>
                                </a:lnTo>
                                <a:cubicBezTo>
                                  <a:pt x="4564883" y="1648541"/>
                                  <a:pt x="4564883" y="1647639"/>
                                  <a:pt x="4563781" y="1645834"/>
                                </a:cubicBezTo>
                                <a:cubicBezTo>
                                  <a:pt x="4553860" y="1625982"/>
                                  <a:pt x="4563781" y="1600716"/>
                                  <a:pt x="4584172" y="1589888"/>
                                </a:cubicBezTo>
                                <a:cubicBezTo>
                                  <a:pt x="4604564" y="1579962"/>
                                  <a:pt x="4629915" y="1588986"/>
                                  <a:pt x="4639835" y="1610642"/>
                                </a:cubicBezTo>
                                <a:lnTo>
                                  <a:pt x="5291812" y="2834235"/>
                                </a:lnTo>
                                <a:cubicBezTo>
                                  <a:pt x="5301732" y="2854989"/>
                                  <a:pt x="5327084" y="2862208"/>
                                  <a:pt x="5347475" y="2852282"/>
                                </a:cubicBezTo>
                                <a:cubicBezTo>
                                  <a:pt x="5369520" y="2842356"/>
                                  <a:pt x="5376685" y="2815285"/>
                                  <a:pt x="5366765" y="2795433"/>
                                </a:cubicBezTo>
                                <a:lnTo>
                                  <a:pt x="5161196" y="2408323"/>
                                </a:lnTo>
                                <a:cubicBezTo>
                                  <a:pt x="5150725" y="2387569"/>
                                  <a:pt x="5158441" y="2362303"/>
                                  <a:pt x="5178832" y="2351475"/>
                                </a:cubicBezTo>
                                <a:cubicBezTo>
                                  <a:pt x="5178832" y="2351475"/>
                                  <a:pt x="5179934" y="2351475"/>
                                  <a:pt x="5179934" y="2351475"/>
                                </a:cubicBezTo>
                                <a:close/>
                                <a:moveTo>
                                  <a:pt x="3700173" y="5940138"/>
                                </a:moveTo>
                                <a:cubicBezTo>
                                  <a:pt x="3696315" y="5968111"/>
                                  <a:pt x="3701275" y="5996084"/>
                                  <a:pt x="3713951" y="6021350"/>
                                </a:cubicBezTo>
                                <a:lnTo>
                                  <a:pt x="4096430" y="6738722"/>
                                </a:lnTo>
                                <a:cubicBezTo>
                                  <a:pt x="4097532" y="6737819"/>
                                  <a:pt x="4100287" y="6737819"/>
                                  <a:pt x="4101390" y="6736917"/>
                                </a:cubicBezTo>
                                <a:cubicBezTo>
                                  <a:pt x="4111861" y="6731503"/>
                                  <a:pt x="4115719" y="6719772"/>
                                  <a:pt x="4110208" y="6709846"/>
                                </a:cubicBezTo>
                                <a:close/>
                                <a:moveTo>
                                  <a:pt x="3320450" y="4723765"/>
                                </a:moveTo>
                                <a:cubicBezTo>
                                  <a:pt x="3320450" y="4735496"/>
                                  <a:pt x="3322655" y="4745421"/>
                                  <a:pt x="3325411" y="4755347"/>
                                </a:cubicBezTo>
                                <a:lnTo>
                                  <a:pt x="3485236" y="5057635"/>
                                </a:lnTo>
                                <a:cubicBezTo>
                                  <a:pt x="3484134" y="5039588"/>
                                  <a:pt x="3479173" y="5022444"/>
                                  <a:pt x="3470356" y="5007103"/>
                                </a:cubicBezTo>
                                <a:close/>
                                <a:moveTo>
                                  <a:pt x="3110611" y="6430004"/>
                                </a:moveTo>
                                <a:cubicBezTo>
                                  <a:pt x="3112816" y="6422898"/>
                                  <a:pt x="3117638" y="6416581"/>
                                  <a:pt x="3124802" y="6412069"/>
                                </a:cubicBezTo>
                                <a:cubicBezTo>
                                  <a:pt x="3139683" y="6402143"/>
                                  <a:pt x="3160074" y="6406655"/>
                                  <a:pt x="3168892" y="6421995"/>
                                </a:cubicBezTo>
                                <a:lnTo>
                                  <a:pt x="3663248" y="7348713"/>
                                </a:lnTo>
                                <a:cubicBezTo>
                                  <a:pt x="3670964" y="7364053"/>
                                  <a:pt x="3691355" y="7370370"/>
                                  <a:pt x="3707889" y="7363151"/>
                                </a:cubicBezTo>
                                <a:cubicBezTo>
                                  <a:pt x="3722769" y="7355932"/>
                                  <a:pt x="3729383" y="7335178"/>
                                  <a:pt x="3720565" y="7319838"/>
                                </a:cubicBezTo>
                                <a:lnTo>
                                  <a:pt x="3564046" y="7026573"/>
                                </a:lnTo>
                                <a:cubicBezTo>
                                  <a:pt x="3564046" y="7025670"/>
                                  <a:pt x="3562944" y="7024768"/>
                                  <a:pt x="3562944" y="7022963"/>
                                </a:cubicBezTo>
                                <a:cubicBezTo>
                                  <a:pt x="3556330" y="7006721"/>
                                  <a:pt x="3562944" y="6986869"/>
                                  <a:pt x="3579478" y="6979650"/>
                                </a:cubicBezTo>
                                <a:cubicBezTo>
                                  <a:pt x="3596011" y="6973334"/>
                                  <a:pt x="3614749" y="6979650"/>
                                  <a:pt x="3622465" y="6996795"/>
                                </a:cubicBezTo>
                                <a:lnTo>
                                  <a:pt x="3961956" y="7634760"/>
                                </a:lnTo>
                                <a:cubicBezTo>
                                  <a:pt x="3961956" y="7635662"/>
                                  <a:pt x="3963058" y="7637467"/>
                                  <a:pt x="3963058" y="7638369"/>
                                </a:cubicBezTo>
                                <a:cubicBezTo>
                                  <a:pt x="3969120" y="7654611"/>
                                  <a:pt x="3963058" y="7675366"/>
                                  <a:pt x="3946525" y="7681682"/>
                                </a:cubicBezTo>
                                <a:cubicBezTo>
                                  <a:pt x="3929991" y="7687999"/>
                                  <a:pt x="3910702" y="7681682"/>
                                  <a:pt x="3903537" y="7664537"/>
                                </a:cubicBezTo>
                                <a:lnTo>
                                  <a:pt x="3835749" y="7539110"/>
                                </a:lnTo>
                                <a:cubicBezTo>
                                  <a:pt x="3835749" y="7538208"/>
                                  <a:pt x="3835749" y="7536403"/>
                                  <a:pt x="3834647" y="7535501"/>
                                </a:cubicBezTo>
                                <a:cubicBezTo>
                                  <a:pt x="3824727" y="7520161"/>
                                  <a:pt x="3805437" y="7516551"/>
                                  <a:pt x="3790006" y="7525575"/>
                                </a:cubicBezTo>
                                <a:cubicBezTo>
                                  <a:pt x="3775126" y="7535501"/>
                                  <a:pt x="3771268" y="7554450"/>
                                  <a:pt x="3780086" y="7569790"/>
                                </a:cubicBezTo>
                                <a:lnTo>
                                  <a:pt x="3900781" y="7795379"/>
                                </a:lnTo>
                                <a:cubicBezTo>
                                  <a:pt x="3900781" y="7797183"/>
                                  <a:pt x="3901884" y="7798086"/>
                                  <a:pt x="3901884" y="7798988"/>
                                </a:cubicBezTo>
                                <a:cubicBezTo>
                                  <a:pt x="3908497" y="7816133"/>
                                  <a:pt x="3901884" y="7835985"/>
                                  <a:pt x="3885350" y="7842301"/>
                                </a:cubicBezTo>
                                <a:cubicBezTo>
                                  <a:pt x="3868816" y="7848618"/>
                                  <a:pt x="3850078" y="7842301"/>
                                  <a:pt x="3842363" y="7826059"/>
                                </a:cubicBezTo>
                                <a:lnTo>
                                  <a:pt x="3112127" y="6452675"/>
                                </a:lnTo>
                                <a:cubicBezTo>
                                  <a:pt x="3108820" y="6445005"/>
                                  <a:pt x="3108407" y="6437110"/>
                                  <a:pt x="3110611" y="6430004"/>
                                </a:cubicBezTo>
                                <a:close/>
                                <a:moveTo>
                                  <a:pt x="2964701" y="0"/>
                                </a:moveTo>
                                <a:lnTo>
                                  <a:pt x="3020131" y="0"/>
                                </a:lnTo>
                                <a:lnTo>
                                  <a:pt x="3080161" y="112734"/>
                                </a:lnTo>
                                <a:cubicBezTo>
                                  <a:pt x="3093939" y="107320"/>
                                  <a:pt x="3109371" y="114538"/>
                                  <a:pt x="3117087" y="127171"/>
                                </a:cubicBezTo>
                                <a:lnTo>
                                  <a:pt x="3963058" y="1714413"/>
                                </a:lnTo>
                                <a:cubicBezTo>
                                  <a:pt x="3970774" y="1729753"/>
                                  <a:pt x="3988410" y="1735167"/>
                                  <a:pt x="4003841" y="1727046"/>
                                </a:cubicBezTo>
                                <a:cubicBezTo>
                                  <a:pt x="4018721" y="1719827"/>
                                  <a:pt x="4024233" y="1701780"/>
                                  <a:pt x="4016517" y="1686440"/>
                                </a:cubicBezTo>
                                <a:lnTo>
                                  <a:pt x="3868816" y="1410319"/>
                                </a:lnTo>
                                <a:cubicBezTo>
                                  <a:pt x="3862754" y="1400393"/>
                                  <a:pt x="3863856" y="1385956"/>
                                  <a:pt x="3871572" y="1376932"/>
                                </a:cubicBezTo>
                                <a:lnTo>
                                  <a:pt x="3137942" y="0"/>
                                </a:lnTo>
                                <a:lnTo>
                                  <a:pt x="3240863" y="0"/>
                                </a:lnTo>
                                <a:lnTo>
                                  <a:pt x="4252397" y="1899396"/>
                                </a:lnTo>
                                <a:cubicBezTo>
                                  <a:pt x="4255153" y="1892177"/>
                                  <a:pt x="4254050" y="1884055"/>
                                  <a:pt x="4250192" y="1876837"/>
                                </a:cubicBezTo>
                                <a:lnTo>
                                  <a:pt x="3855038" y="1135101"/>
                                </a:lnTo>
                                <a:cubicBezTo>
                                  <a:pt x="3847323" y="1119761"/>
                                  <a:pt x="3852283" y="1101714"/>
                                  <a:pt x="3867714" y="1094495"/>
                                </a:cubicBezTo>
                                <a:cubicBezTo>
                                  <a:pt x="3883146" y="1086374"/>
                                  <a:pt x="3900781" y="1091788"/>
                                  <a:pt x="3908497" y="1107128"/>
                                </a:cubicBezTo>
                                <a:lnTo>
                                  <a:pt x="4621097" y="2445320"/>
                                </a:lnTo>
                                <a:cubicBezTo>
                                  <a:pt x="4628813" y="2460660"/>
                                  <a:pt x="4623853" y="2477805"/>
                                  <a:pt x="4608421" y="2485926"/>
                                </a:cubicBezTo>
                                <a:cubicBezTo>
                                  <a:pt x="4592990" y="2493145"/>
                                  <a:pt x="4575354" y="2487731"/>
                                  <a:pt x="4567638" y="2473293"/>
                                </a:cubicBezTo>
                                <a:lnTo>
                                  <a:pt x="4413876" y="2185442"/>
                                </a:lnTo>
                                <a:cubicBezTo>
                                  <a:pt x="4410018" y="2177321"/>
                                  <a:pt x="4403955" y="2172809"/>
                                  <a:pt x="4396240" y="2170102"/>
                                </a:cubicBezTo>
                                <a:lnTo>
                                  <a:pt x="4579212" y="2512094"/>
                                </a:lnTo>
                                <a:cubicBezTo>
                                  <a:pt x="4589132" y="2518411"/>
                                  <a:pt x="4597950" y="2527434"/>
                                  <a:pt x="4603461" y="2537360"/>
                                </a:cubicBezTo>
                                <a:lnTo>
                                  <a:pt x="5675393" y="4548708"/>
                                </a:lnTo>
                                <a:cubicBezTo>
                                  <a:pt x="5690824" y="4578486"/>
                                  <a:pt x="5726096" y="4592021"/>
                                  <a:pt x="5758061" y="4582095"/>
                                </a:cubicBezTo>
                                <a:lnTo>
                                  <a:pt x="5478642" y="4057827"/>
                                </a:lnTo>
                                <a:cubicBezTo>
                                  <a:pt x="5473682" y="4047901"/>
                                  <a:pt x="5476989" y="4034366"/>
                                  <a:pt x="5487460" y="4028952"/>
                                </a:cubicBezTo>
                                <a:cubicBezTo>
                                  <a:pt x="5497380" y="4023538"/>
                                  <a:pt x="5511710" y="4028050"/>
                                  <a:pt x="5516670" y="4037976"/>
                                </a:cubicBezTo>
                                <a:lnTo>
                                  <a:pt x="5793333" y="4556829"/>
                                </a:lnTo>
                                <a:cubicBezTo>
                                  <a:pt x="5808764" y="4535173"/>
                                  <a:pt x="5811520" y="4506298"/>
                                  <a:pt x="5798844" y="4482836"/>
                                </a:cubicBezTo>
                                <a:lnTo>
                                  <a:pt x="5459353" y="3846676"/>
                                </a:lnTo>
                                <a:cubicBezTo>
                                  <a:pt x="5450535" y="3829532"/>
                                  <a:pt x="5449433" y="3809680"/>
                                  <a:pt x="5455495" y="3790730"/>
                                </a:cubicBezTo>
                                <a:lnTo>
                                  <a:pt x="3436531" y="0"/>
                                </a:lnTo>
                                <a:lnTo>
                                  <a:pt x="3457496" y="0"/>
                                </a:lnTo>
                                <a:lnTo>
                                  <a:pt x="5465967" y="3771781"/>
                                </a:lnTo>
                                <a:cubicBezTo>
                                  <a:pt x="5479745" y="3752832"/>
                                  <a:pt x="5502892" y="3742003"/>
                                  <a:pt x="5526590" y="3744710"/>
                                </a:cubicBezTo>
                                <a:lnTo>
                                  <a:pt x="3532600" y="0"/>
                                </a:lnTo>
                                <a:lnTo>
                                  <a:pt x="3636598" y="0"/>
                                </a:lnTo>
                                <a:lnTo>
                                  <a:pt x="7315200" y="6906733"/>
                                </a:lnTo>
                                <a:lnTo>
                                  <a:pt x="7315200" y="7105168"/>
                                </a:lnTo>
                                <a:lnTo>
                                  <a:pt x="6318001" y="5233595"/>
                                </a:lnTo>
                                <a:cubicBezTo>
                                  <a:pt x="6311938" y="5245325"/>
                                  <a:pt x="6301467" y="5255251"/>
                                  <a:pt x="6290445" y="5261567"/>
                                </a:cubicBezTo>
                                <a:cubicBezTo>
                                  <a:pt x="6255724" y="5279614"/>
                                  <a:pt x="6213839" y="5266981"/>
                                  <a:pt x="6196203" y="5232693"/>
                                </a:cubicBezTo>
                                <a:lnTo>
                                  <a:pt x="6051258" y="4960182"/>
                                </a:lnTo>
                                <a:cubicBezTo>
                                  <a:pt x="6038582" y="4936720"/>
                                  <a:pt x="6014332" y="4921380"/>
                                  <a:pt x="5987879" y="4923185"/>
                                </a:cubicBezTo>
                                <a:lnTo>
                                  <a:pt x="7315200" y="7414550"/>
                                </a:lnTo>
                                <a:lnTo>
                                  <a:pt x="7315200" y="7505346"/>
                                </a:lnTo>
                                <a:lnTo>
                                  <a:pt x="5948749" y="4935817"/>
                                </a:lnTo>
                                <a:cubicBezTo>
                                  <a:pt x="5921744" y="4955670"/>
                                  <a:pt x="5912926" y="4992667"/>
                                  <a:pt x="5929460" y="5023346"/>
                                </a:cubicBezTo>
                                <a:lnTo>
                                  <a:pt x="6191243" y="5514227"/>
                                </a:lnTo>
                                <a:cubicBezTo>
                                  <a:pt x="6196203" y="5525055"/>
                                  <a:pt x="6198958" y="5536785"/>
                                  <a:pt x="6198958" y="5548517"/>
                                </a:cubicBezTo>
                                <a:lnTo>
                                  <a:pt x="7061464" y="7167340"/>
                                </a:lnTo>
                                <a:cubicBezTo>
                                  <a:pt x="7073037" y="7190801"/>
                                  <a:pt x="7065322" y="7218774"/>
                                  <a:pt x="7042174" y="7229602"/>
                                </a:cubicBezTo>
                                <a:cubicBezTo>
                                  <a:pt x="7041072" y="7231407"/>
                                  <a:pt x="7038317" y="7232310"/>
                                  <a:pt x="7037214" y="7232310"/>
                                </a:cubicBezTo>
                                <a:lnTo>
                                  <a:pt x="7315200" y="7754707"/>
                                </a:lnTo>
                                <a:lnTo>
                                  <a:pt x="7315200" y="7847351"/>
                                </a:lnTo>
                                <a:lnTo>
                                  <a:pt x="6127864" y="5617095"/>
                                </a:lnTo>
                                <a:cubicBezTo>
                                  <a:pt x="6102512" y="5617095"/>
                                  <a:pt x="6078263" y="5602658"/>
                                  <a:pt x="6066689" y="5580098"/>
                                </a:cubicBezTo>
                                <a:lnTo>
                                  <a:pt x="4478908" y="2601427"/>
                                </a:lnTo>
                                <a:cubicBezTo>
                                  <a:pt x="4467334" y="2577966"/>
                                  <a:pt x="4468437" y="2549993"/>
                                  <a:pt x="4483868" y="2528337"/>
                                </a:cubicBezTo>
                                <a:lnTo>
                                  <a:pt x="4406160" y="2383057"/>
                                </a:lnTo>
                                <a:cubicBezTo>
                                  <a:pt x="4393484" y="2383960"/>
                                  <a:pt x="4382462" y="2377643"/>
                                  <a:pt x="4376950" y="2367717"/>
                                </a:cubicBezTo>
                                <a:lnTo>
                                  <a:pt x="4124537" y="1892177"/>
                                </a:lnTo>
                                <a:cubicBezTo>
                                  <a:pt x="4116821" y="1876837"/>
                                  <a:pt x="4099185" y="1871423"/>
                                  <a:pt x="4083754" y="1879544"/>
                                </a:cubicBezTo>
                                <a:cubicBezTo>
                                  <a:pt x="4068322" y="1886763"/>
                                  <a:pt x="4063362" y="1904810"/>
                                  <a:pt x="4071078" y="1920150"/>
                                </a:cubicBezTo>
                                <a:lnTo>
                                  <a:pt x="4499299" y="2724147"/>
                                </a:lnTo>
                                <a:cubicBezTo>
                                  <a:pt x="4506464" y="2736780"/>
                                  <a:pt x="4503157" y="2753023"/>
                                  <a:pt x="4489930" y="2762046"/>
                                </a:cubicBezTo>
                                <a:lnTo>
                                  <a:pt x="5402036" y="4473813"/>
                                </a:lnTo>
                                <a:cubicBezTo>
                                  <a:pt x="5407548" y="4482836"/>
                                  <a:pt x="5405894" y="4492762"/>
                                  <a:pt x="5399832" y="4500883"/>
                                </a:cubicBezTo>
                                <a:lnTo>
                                  <a:pt x="7315200" y="8097082"/>
                                </a:lnTo>
                                <a:lnTo>
                                  <a:pt x="7315200" y="8188955"/>
                                </a:lnTo>
                                <a:lnTo>
                                  <a:pt x="5115453" y="4056925"/>
                                </a:lnTo>
                                <a:cubicBezTo>
                                  <a:pt x="5111595" y="4051511"/>
                                  <a:pt x="5111595" y="4044292"/>
                                  <a:pt x="5115453" y="4037976"/>
                                </a:cubicBezTo>
                                <a:close/>
                                <a:moveTo>
                                  <a:pt x="2750040" y="6826250"/>
                                </a:moveTo>
                                <a:lnTo>
                                  <a:pt x="2910967" y="7128539"/>
                                </a:lnTo>
                                <a:cubicBezTo>
                                  <a:pt x="2914825" y="7135758"/>
                                  <a:pt x="2921438" y="7141172"/>
                                  <a:pt x="2930256" y="7143879"/>
                                </a:cubicBezTo>
                                <a:lnTo>
                                  <a:pt x="2779249" y="6860540"/>
                                </a:lnTo>
                                <a:cubicBezTo>
                                  <a:pt x="2771533" y="6847907"/>
                                  <a:pt x="2762715" y="6837078"/>
                                  <a:pt x="2750040" y="6826250"/>
                                </a:cubicBezTo>
                                <a:close/>
                                <a:moveTo>
                                  <a:pt x="2711212" y="0"/>
                                </a:moveTo>
                                <a:lnTo>
                                  <a:pt x="2764629" y="0"/>
                                </a:lnTo>
                                <a:lnTo>
                                  <a:pt x="4870204" y="3954057"/>
                                </a:lnTo>
                                <a:cubicBezTo>
                                  <a:pt x="4875164" y="3965787"/>
                                  <a:pt x="4871306" y="3979323"/>
                                  <a:pt x="4859733" y="3985639"/>
                                </a:cubicBezTo>
                                <a:cubicBezTo>
                                  <a:pt x="4848159" y="3991053"/>
                                  <a:pt x="4834381" y="3987444"/>
                                  <a:pt x="4828319" y="3975713"/>
                                </a:cubicBezTo>
                                <a:close/>
                                <a:moveTo>
                                  <a:pt x="2618873" y="6837078"/>
                                </a:moveTo>
                                <a:lnTo>
                                  <a:pt x="2675087" y="6940849"/>
                                </a:lnTo>
                                <a:cubicBezTo>
                                  <a:pt x="2682252" y="6956189"/>
                                  <a:pt x="2700439" y="6962506"/>
                                  <a:pt x="2715319" y="6953482"/>
                                </a:cubicBezTo>
                                <a:cubicBezTo>
                                  <a:pt x="2730750" y="6946263"/>
                                  <a:pt x="2735710" y="6928216"/>
                                  <a:pt x="2727995" y="6912876"/>
                                </a:cubicBezTo>
                                <a:lnTo>
                                  <a:pt x="2672332" y="6809105"/>
                                </a:lnTo>
                                <a:cubicBezTo>
                                  <a:pt x="2651940" y="6812715"/>
                                  <a:pt x="2633202" y="6822641"/>
                                  <a:pt x="2618873" y="6837078"/>
                                </a:cubicBezTo>
                                <a:close/>
                                <a:moveTo>
                                  <a:pt x="2146562" y="1609852"/>
                                </a:moveTo>
                                <a:cubicBezTo>
                                  <a:pt x="2149317" y="1601167"/>
                                  <a:pt x="2155380" y="1593497"/>
                                  <a:pt x="2164197" y="1588986"/>
                                </a:cubicBezTo>
                                <a:cubicBezTo>
                                  <a:pt x="2181833" y="1579962"/>
                                  <a:pt x="2203878" y="1586279"/>
                                  <a:pt x="2212696" y="1604326"/>
                                </a:cubicBezTo>
                                <a:lnTo>
                                  <a:pt x="2480541" y="2107839"/>
                                </a:lnTo>
                                <a:cubicBezTo>
                                  <a:pt x="2489359" y="2125886"/>
                                  <a:pt x="2483297" y="2146641"/>
                                  <a:pt x="2465110" y="2155664"/>
                                </a:cubicBezTo>
                                <a:cubicBezTo>
                                  <a:pt x="2447474" y="2164688"/>
                                  <a:pt x="2425980" y="2158371"/>
                                  <a:pt x="2417162" y="2140324"/>
                                </a:cubicBezTo>
                                <a:lnTo>
                                  <a:pt x="2148766" y="1636810"/>
                                </a:lnTo>
                                <a:cubicBezTo>
                                  <a:pt x="2144357" y="1628238"/>
                                  <a:pt x="2143806" y="1618538"/>
                                  <a:pt x="2146562" y="1609852"/>
                                </a:cubicBezTo>
                                <a:close/>
                                <a:moveTo>
                                  <a:pt x="2049009" y="0"/>
                                </a:moveTo>
                                <a:lnTo>
                                  <a:pt x="2103327" y="0"/>
                                </a:lnTo>
                                <a:lnTo>
                                  <a:pt x="3884248" y="3343163"/>
                                </a:lnTo>
                                <a:cubicBezTo>
                                  <a:pt x="3890861" y="3353991"/>
                                  <a:pt x="3885350" y="3369331"/>
                                  <a:pt x="3874328" y="3375647"/>
                                </a:cubicBezTo>
                                <a:cubicBezTo>
                                  <a:pt x="3862754" y="3381964"/>
                                  <a:pt x="3847323" y="3377452"/>
                                  <a:pt x="3841260" y="3365721"/>
                                </a:cubicBezTo>
                                <a:close/>
                                <a:moveTo>
                                  <a:pt x="2024764" y="1400619"/>
                                </a:moveTo>
                                <a:cubicBezTo>
                                  <a:pt x="2027519" y="1391821"/>
                                  <a:pt x="2033582" y="1384151"/>
                                  <a:pt x="2042400" y="1379639"/>
                                </a:cubicBezTo>
                                <a:cubicBezTo>
                                  <a:pt x="2060035" y="1370616"/>
                                  <a:pt x="2081529" y="1376932"/>
                                  <a:pt x="2090347" y="1394979"/>
                                </a:cubicBezTo>
                                <a:lnTo>
                                  <a:pt x="2148766" y="1504164"/>
                                </a:lnTo>
                                <a:cubicBezTo>
                                  <a:pt x="2158135" y="1522211"/>
                                  <a:pt x="2151522" y="1542966"/>
                                  <a:pt x="2133886" y="1551989"/>
                                </a:cubicBezTo>
                                <a:cubicBezTo>
                                  <a:pt x="2115699" y="1561013"/>
                                  <a:pt x="2094205" y="1554696"/>
                                  <a:pt x="2085387" y="1536649"/>
                                </a:cubicBezTo>
                                <a:lnTo>
                                  <a:pt x="2026968" y="1428366"/>
                                </a:lnTo>
                                <a:cubicBezTo>
                                  <a:pt x="2022559" y="1419342"/>
                                  <a:pt x="2022008" y="1409417"/>
                                  <a:pt x="2024764" y="1400619"/>
                                </a:cubicBezTo>
                                <a:close/>
                                <a:moveTo>
                                  <a:pt x="1917966" y="0"/>
                                </a:moveTo>
                                <a:lnTo>
                                  <a:pt x="1938826" y="0"/>
                                </a:lnTo>
                                <a:lnTo>
                                  <a:pt x="3791659" y="3478516"/>
                                </a:lnTo>
                                <a:cubicBezTo>
                                  <a:pt x="3791659" y="3480321"/>
                                  <a:pt x="3791659" y="3480321"/>
                                  <a:pt x="3791659" y="3480321"/>
                                </a:cubicBezTo>
                                <a:cubicBezTo>
                                  <a:pt x="3793864" y="3483930"/>
                                  <a:pt x="3792762" y="3488442"/>
                                  <a:pt x="3787802" y="3491149"/>
                                </a:cubicBezTo>
                                <a:cubicBezTo>
                                  <a:pt x="3782841" y="3492953"/>
                                  <a:pt x="3777330" y="3491149"/>
                                  <a:pt x="3775126" y="3486637"/>
                                </a:cubicBezTo>
                                <a:close/>
                                <a:moveTo>
                                  <a:pt x="1450635" y="0"/>
                                </a:moveTo>
                                <a:lnTo>
                                  <a:pt x="1506344" y="0"/>
                                </a:lnTo>
                                <a:lnTo>
                                  <a:pt x="3399261" y="3554314"/>
                                </a:lnTo>
                                <a:cubicBezTo>
                                  <a:pt x="3405323" y="3566044"/>
                                  <a:pt x="3400363" y="3580482"/>
                                  <a:pt x="3388790" y="3586798"/>
                                </a:cubicBezTo>
                                <a:cubicBezTo>
                                  <a:pt x="3377216" y="3591310"/>
                                  <a:pt x="3363438" y="3587701"/>
                                  <a:pt x="3355722" y="3577775"/>
                                </a:cubicBezTo>
                                <a:close/>
                                <a:moveTo>
                                  <a:pt x="1442228" y="5609426"/>
                                </a:moveTo>
                                <a:cubicBezTo>
                                  <a:pt x="1443055" y="5607170"/>
                                  <a:pt x="1444708" y="5605365"/>
                                  <a:pt x="1446637" y="5604463"/>
                                </a:cubicBezTo>
                                <a:cubicBezTo>
                                  <a:pt x="1451597" y="5601756"/>
                                  <a:pt x="1456557" y="5604463"/>
                                  <a:pt x="1459313" y="5608072"/>
                                </a:cubicBezTo>
                                <a:lnTo>
                                  <a:pt x="3584351" y="9597624"/>
                                </a:lnTo>
                                <a:lnTo>
                                  <a:pt x="3563011" y="9597624"/>
                                </a:lnTo>
                                <a:lnTo>
                                  <a:pt x="1442779" y="5617095"/>
                                </a:lnTo>
                                <a:cubicBezTo>
                                  <a:pt x="1441402" y="5614388"/>
                                  <a:pt x="1441402" y="5611681"/>
                                  <a:pt x="1442228" y="5609426"/>
                                </a:cubicBezTo>
                                <a:close/>
                                <a:moveTo>
                                  <a:pt x="1296732" y="2442613"/>
                                </a:moveTo>
                                <a:lnTo>
                                  <a:pt x="1690233" y="3184348"/>
                                </a:lnTo>
                                <a:cubicBezTo>
                                  <a:pt x="1690233" y="3183446"/>
                                  <a:pt x="1690233" y="3180739"/>
                                  <a:pt x="1690233" y="3178934"/>
                                </a:cubicBezTo>
                                <a:cubicBezTo>
                                  <a:pt x="1691886" y="3128402"/>
                                  <a:pt x="1734874" y="3087796"/>
                                  <a:pt x="1786679" y="3089601"/>
                                </a:cubicBezTo>
                                <a:lnTo>
                                  <a:pt x="1550799" y="2645643"/>
                                </a:lnTo>
                                <a:cubicBezTo>
                                  <a:pt x="1550799" y="2643838"/>
                                  <a:pt x="1549146" y="2642033"/>
                                  <a:pt x="1548044" y="2640229"/>
                                </a:cubicBezTo>
                                <a:cubicBezTo>
                                  <a:pt x="1538123" y="2627596"/>
                                  <a:pt x="1518834" y="2622181"/>
                                  <a:pt x="1506158" y="2633010"/>
                                </a:cubicBezTo>
                                <a:cubicBezTo>
                                  <a:pt x="1493483" y="2642936"/>
                                  <a:pt x="1489625" y="2660983"/>
                                  <a:pt x="1498443" y="2674518"/>
                                </a:cubicBezTo>
                                <a:lnTo>
                                  <a:pt x="1646143" y="2950638"/>
                                </a:lnTo>
                                <a:cubicBezTo>
                                  <a:pt x="1653308" y="2965978"/>
                                  <a:pt x="1648348" y="2984026"/>
                                  <a:pt x="1633467" y="2991244"/>
                                </a:cubicBezTo>
                                <a:cubicBezTo>
                                  <a:pt x="1618036" y="2999366"/>
                                  <a:pt x="1600400" y="2993951"/>
                                  <a:pt x="1592684" y="2978611"/>
                                </a:cubicBezTo>
                                <a:lnTo>
                                  <a:pt x="1315470" y="2457953"/>
                                </a:lnTo>
                                <a:cubicBezTo>
                                  <a:pt x="1311613" y="2449832"/>
                                  <a:pt x="1305550" y="2445320"/>
                                  <a:pt x="1296732" y="2442613"/>
                                </a:cubicBezTo>
                                <a:close/>
                                <a:moveTo>
                                  <a:pt x="403364" y="4291537"/>
                                </a:moveTo>
                                <a:cubicBezTo>
                                  <a:pt x="401160" y="4286123"/>
                                  <a:pt x="403364" y="4281611"/>
                                  <a:pt x="407222" y="4278904"/>
                                </a:cubicBezTo>
                                <a:cubicBezTo>
                                  <a:pt x="412182" y="4276197"/>
                                  <a:pt x="417693" y="4278904"/>
                                  <a:pt x="419898" y="4282514"/>
                                </a:cubicBezTo>
                                <a:lnTo>
                                  <a:pt x="3250662" y="9597624"/>
                                </a:lnTo>
                                <a:lnTo>
                                  <a:pt x="3229323" y="9597624"/>
                                </a:lnTo>
                                <a:close/>
                                <a:moveTo>
                                  <a:pt x="0" y="704719"/>
                                </a:moveTo>
                                <a:lnTo>
                                  <a:pt x="0" y="603475"/>
                                </a:lnTo>
                                <a:lnTo>
                                  <a:pt x="1305550" y="3055312"/>
                                </a:lnTo>
                                <a:cubicBezTo>
                                  <a:pt x="1310510" y="3065237"/>
                                  <a:pt x="1306652" y="3077870"/>
                                  <a:pt x="1296732" y="3084187"/>
                                </a:cubicBezTo>
                                <a:cubicBezTo>
                                  <a:pt x="1285159" y="3090503"/>
                                  <a:pt x="1271380" y="3087796"/>
                                  <a:pt x="1263665" y="3076968"/>
                                </a:cubicBezTo>
                                <a:close/>
                                <a:moveTo>
                                  <a:pt x="0" y="888976"/>
                                </a:moveTo>
                                <a:lnTo>
                                  <a:pt x="0" y="785771"/>
                                </a:lnTo>
                                <a:lnTo>
                                  <a:pt x="1517732" y="3635525"/>
                                </a:lnTo>
                                <a:cubicBezTo>
                                  <a:pt x="1518834" y="3634623"/>
                                  <a:pt x="1518834" y="3633721"/>
                                  <a:pt x="1518834" y="3631916"/>
                                </a:cubicBezTo>
                                <a:cubicBezTo>
                                  <a:pt x="1530408" y="3582287"/>
                                  <a:pt x="1580009" y="3549802"/>
                                  <a:pt x="1630712" y="3560630"/>
                                </a:cubicBezTo>
                                <a:lnTo>
                                  <a:pt x="0" y="499389"/>
                                </a:lnTo>
                                <a:lnTo>
                                  <a:pt x="0" y="396240"/>
                                </a:lnTo>
                                <a:lnTo>
                                  <a:pt x="1927766" y="4015417"/>
                                </a:lnTo>
                                <a:cubicBezTo>
                                  <a:pt x="1929420" y="4016319"/>
                                  <a:pt x="1931624" y="4016319"/>
                                  <a:pt x="1933278" y="4017221"/>
                                </a:cubicBezTo>
                                <a:cubicBezTo>
                                  <a:pt x="1979021" y="4038878"/>
                                  <a:pt x="2034684" y="4019928"/>
                                  <a:pt x="2057280" y="3973006"/>
                                </a:cubicBezTo>
                                <a:lnTo>
                                  <a:pt x="1260909" y="2477805"/>
                                </a:lnTo>
                                <a:cubicBezTo>
                                  <a:pt x="1260909" y="2480512"/>
                                  <a:pt x="1262563" y="2483219"/>
                                  <a:pt x="1263665" y="2485926"/>
                                </a:cubicBezTo>
                                <a:lnTo>
                                  <a:pt x="1658819" y="3227661"/>
                                </a:lnTo>
                                <a:cubicBezTo>
                                  <a:pt x="1666535" y="3243001"/>
                                  <a:pt x="1661023" y="3260146"/>
                                  <a:pt x="1646143" y="3268267"/>
                                </a:cubicBezTo>
                                <a:cubicBezTo>
                                  <a:pt x="1630712" y="3275486"/>
                                  <a:pt x="1613076" y="3270974"/>
                                  <a:pt x="1605360" y="3255634"/>
                                </a:cubicBezTo>
                                <a:lnTo>
                                  <a:pt x="892760" y="1917443"/>
                                </a:lnTo>
                                <a:cubicBezTo>
                                  <a:pt x="885045" y="1902103"/>
                                  <a:pt x="890004" y="1884055"/>
                                  <a:pt x="905436" y="1876837"/>
                                </a:cubicBezTo>
                                <a:cubicBezTo>
                                  <a:pt x="920316" y="1869618"/>
                                  <a:pt x="938503" y="1874130"/>
                                  <a:pt x="946219" y="1889470"/>
                                </a:cubicBezTo>
                                <a:lnTo>
                                  <a:pt x="1099431" y="2177321"/>
                                </a:lnTo>
                                <a:cubicBezTo>
                                  <a:pt x="1101084" y="2180028"/>
                                  <a:pt x="1103288" y="2182735"/>
                                  <a:pt x="1104942" y="2183637"/>
                                </a:cubicBezTo>
                                <a:lnTo>
                                  <a:pt x="0" y="109716"/>
                                </a:lnTo>
                                <a:lnTo>
                                  <a:pt x="0" y="6036"/>
                                </a:lnTo>
                                <a:lnTo>
                                  <a:pt x="1152890" y="2171004"/>
                                </a:lnTo>
                                <a:cubicBezTo>
                                  <a:pt x="1156747" y="2163785"/>
                                  <a:pt x="1155645" y="2154762"/>
                                  <a:pt x="1151787" y="2146641"/>
                                </a:cubicBezTo>
                                <a:lnTo>
                                  <a:pt x="1083448" y="2018506"/>
                                </a:lnTo>
                                <a:cubicBezTo>
                                  <a:pt x="1075733" y="2004069"/>
                                  <a:pt x="1080692" y="1986022"/>
                                  <a:pt x="1096124" y="1977900"/>
                                </a:cubicBezTo>
                                <a:cubicBezTo>
                                  <a:pt x="1111004" y="1970682"/>
                                  <a:pt x="1129191" y="1976096"/>
                                  <a:pt x="1136356" y="1991436"/>
                                </a:cubicBezTo>
                                <a:lnTo>
                                  <a:pt x="1389320" y="2466976"/>
                                </a:lnTo>
                                <a:cubicBezTo>
                                  <a:pt x="1397036" y="2481414"/>
                                  <a:pt x="1414672" y="2486828"/>
                                  <a:pt x="1430103" y="2479609"/>
                                </a:cubicBezTo>
                                <a:cubicBezTo>
                                  <a:pt x="1444984" y="2471488"/>
                                  <a:pt x="1450495" y="2454343"/>
                                  <a:pt x="1442779" y="2439003"/>
                                </a:cubicBezTo>
                                <a:lnTo>
                                  <a:pt x="1014558" y="1635006"/>
                                </a:lnTo>
                                <a:cubicBezTo>
                                  <a:pt x="1011802" y="1629592"/>
                                  <a:pt x="1010700" y="1624177"/>
                                  <a:pt x="1010700" y="1619666"/>
                                </a:cubicBezTo>
                                <a:lnTo>
                                  <a:pt x="148101" y="0"/>
                                </a:lnTo>
                                <a:lnTo>
                                  <a:pt x="203230" y="0"/>
                                </a:lnTo>
                                <a:lnTo>
                                  <a:pt x="1052585" y="1594400"/>
                                </a:lnTo>
                                <a:cubicBezTo>
                                  <a:pt x="1059199" y="1596204"/>
                                  <a:pt x="1064159" y="1601619"/>
                                  <a:pt x="1068017" y="1607935"/>
                                </a:cubicBezTo>
                                <a:lnTo>
                                  <a:pt x="1386565" y="2206196"/>
                                </a:lnTo>
                                <a:cubicBezTo>
                                  <a:pt x="1357356" y="2149348"/>
                                  <a:pt x="1373889" y="2079866"/>
                                  <a:pt x="1426246" y="2041968"/>
                                </a:cubicBezTo>
                                <a:lnTo>
                                  <a:pt x="338908" y="0"/>
                                </a:lnTo>
                                <a:lnTo>
                                  <a:pt x="360551" y="0"/>
                                </a:lnTo>
                                <a:lnTo>
                                  <a:pt x="1442779" y="2032042"/>
                                </a:lnTo>
                                <a:cubicBezTo>
                                  <a:pt x="1480807" y="2011287"/>
                                  <a:pt x="1527652" y="2011287"/>
                                  <a:pt x="1565679" y="2032944"/>
                                </a:cubicBezTo>
                                <a:lnTo>
                                  <a:pt x="536736" y="101003"/>
                                </a:lnTo>
                                <a:cubicBezTo>
                                  <a:pt x="535633" y="100101"/>
                                  <a:pt x="534531" y="97394"/>
                                  <a:pt x="532878" y="94687"/>
                                </a:cubicBezTo>
                                <a:cubicBezTo>
                                  <a:pt x="524749" y="78219"/>
                                  <a:pt x="520374" y="60792"/>
                                  <a:pt x="519418" y="43408"/>
                                </a:cubicBezTo>
                                <a:lnTo>
                                  <a:pt x="525418" y="0"/>
                                </a:lnTo>
                                <a:lnTo>
                                  <a:pt x="787286" y="0"/>
                                </a:lnTo>
                                <a:lnTo>
                                  <a:pt x="1668739" y="1653955"/>
                                </a:lnTo>
                                <a:cubicBezTo>
                                  <a:pt x="1672597" y="1657565"/>
                                  <a:pt x="1676455" y="1661174"/>
                                  <a:pt x="1679211" y="1666588"/>
                                </a:cubicBezTo>
                                <a:lnTo>
                                  <a:pt x="2860264" y="3885478"/>
                                </a:lnTo>
                                <a:cubicBezTo>
                                  <a:pt x="2867980" y="3893599"/>
                                  <a:pt x="2875695" y="3900818"/>
                                  <a:pt x="2884513" y="3907134"/>
                                </a:cubicBezTo>
                                <a:lnTo>
                                  <a:pt x="2607850" y="3386476"/>
                                </a:lnTo>
                                <a:cubicBezTo>
                                  <a:pt x="2575885" y="3327823"/>
                                  <a:pt x="2593521" y="3253830"/>
                                  <a:pt x="2649736" y="3217735"/>
                                </a:cubicBezTo>
                                <a:lnTo>
                                  <a:pt x="935935" y="0"/>
                                </a:lnTo>
                                <a:lnTo>
                                  <a:pt x="957004" y="0"/>
                                </a:lnTo>
                                <a:lnTo>
                                  <a:pt x="2666269" y="3209614"/>
                                </a:lnTo>
                                <a:cubicBezTo>
                                  <a:pt x="2709257" y="3187958"/>
                                  <a:pt x="2762715" y="3193372"/>
                                  <a:pt x="2801845" y="3222247"/>
                                </a:cubicBezTo>
                                <a:lnTo>
                                  <a:pt x="1085289" y="0"/>
                                </a:lnTo>
                                <a:lnTo>
                                  <a:pt x="1106187" y="0"/>
                                </a:lnTo>
                                <a:lnTo>
                                  <a:pt x="2413304" y="2454343"/>
                                </a:lnTo>
                                <a:cubicBezTo>
                                  <a:pt x="2409447" y="2401105"/>
                                  <a:pt x="2437554" y="2351475"/>
                                  <a:pt x="2484399" y="2326209"/>
                                </a:cubicBezTo>
                                <a:cubicBezTo>
                                  <a:pt x="2548880" y="2291920"/>
                                  <a:pt x="2631549" y="2315381"/>
                                  <a:pt x="2666269" y="2381253"/>
                                </a:cubicBezTo>
                                <a:lnTo>
                                  <a:pt x="3413039" y="3785316"/>
                                </a:lnTo>
                                <a:cubicBezTo>
                                  <a:pt x="3408079" y="3769976"/>
                                  <a:pt x="3405323" y="3753734"/>
                                  <a:pt x="3406425" y="3737492"/>
                                </a:cubicBezTo>
                                <a:cubicBezTo>
                                  <a:pt x="3411937" y="3665303"/>
                                  <a:pt x="3472560" y="3610260"/>
                                  <a:pt x="3545308" y="3615674"/>
                                </a:cubicBezTo>
                                <a:lnTo>
                                  <a:pt x="2231434" y="1148637"/>
                                </a:lnTo>
                                <a:cubicBezTo>
                                  <a:pt x="2216554" y="1118859"/>
                                  <a:pt x="2226474" y="1081862"/>
                                  <a:pt x="2256786" y="1066522"/>
                                </a:cubicBezTo>
                                <a:cubicBezTo>
                                  <a:pt x="2287649" y="1051182"/>
                                  <a:pt x="2324023" y="1062913"/>
                                  <a:pt x="2339454" y="1091788"/>
                                </a:cubicBezTo>
                                <a:lnTo>
                                  <a:pt x="4054544" y="4306877"/>
                                </a:lnTo>
                                <a:cubicBezTo>
                                  <a:pt x="4071078" y="4337557"/>
                                  <a:pt x="4108003" y="4347483"/>
                                  <a:pt x="4137213" y="4332143"/>
                                </a:cubicBezTo>
                                <a:cubicBezTo>
                                  <a:pt x="4167524" y="4315901"/>
                                  <a:pt x="4177444" y="4278904"/>
                                  <a:pt x="4162564" y="4250029"/>
                                </a:cubicBezTo>
                                <a:lnTo>
                                  <a:pt x="3862754" y="3688764"/>
                                </a:lnTo>
                                <a:cubicBezTo>
                                  <a:pt x="3847323" y="3658987"/>
                                  <a:pt x="3858896" y="3621990"/>
                                  <a:pt x="3888106" y="3606650"/>
                                </a:cubicBezTo>
                                <a:cubicBezTo>
                                  <a:pt x="3918417" y="3591310"/>
                                  <a:pt x="3955342" y="3603041"/>
                                  <a:pt x="3970774" y="3631916"/>
                                </a:cubicBezTo>
                                <a:lnTo>
                                  <a:pt x="4532367" y="4686768"/>
                                </a:lnTo>
                                <a:cubicBezTo>
                                  <a:pt x="4538429" y="4700304"/>
                                  <a:pt x="4550003" y="4710230"/>
                                  <a:pt x="4562678" y="4714741"/>
                                </a:cubicBezTo>
                                <a:lnTo>
                                  <a:pt x="4508117" y="4612775"/>
                                </a:lnTo>
                                <a:cubicBezTo>
                                  <a:pt x="4499299" y="4597435"/>
                                  <a:pt x="4505362" y="4576681"/>
                                  <a:pt x="4521895" y="4567658"/>
                                </a:cubicBezTo>
                                <a:cubicBezTo>
                                  <a:pt x="4537327" y="4559536"/>
                                  <a:pt x="4557718" y="4565853"/>
                                  <a:pt x="4566536" y="4582095"/>
                                </a:cubicBezTo>
                                <a:lnTo>
                                  <a:pt x="4629915" y="4701206"/>
                                </a:lnTo>
                                <a:cubicBezTo>
                                  <a:pt x="4647551" y="4682257"/>
                                  <a:pt x="4650307" y="4654284"/>
                                  <a:pt x="4638733" y="4631725"/>
                                </a:cubicBezTo>
                                <a:lnTo>
                                  <a:pt x="3838505" y="3127500"/>
                                </a:lnTo>
                                <a:cubicBezTo>
                                  <a:pt x="3823073" y="3096820"/>
                                  <a:pt x="3834647" y="3059823"/>
                                  <a:pt x="3863856" y="3044483"/>
                                </a:cubicBezTo>
                                <a:cubicBezTo>
                                  <a:pt x="3863856" y="3044483"/>
                                  <a:pt x="3864959" y="3043581"/>
                                  <a:pt x="3866612" y="3043581"/>
                                </a:cubicBezTo>
                                <a:lnTo>
                                  <a:pt x="3821971" y="2961467"/>
                                </a:lnTo>
                                <a:cubicBezTo>
                                  <a:pt x="3792762" y="2977709"/>
                                  <a:pt x="3755836" y="2965978"/>
                                  <a:pt x="3740956" y="2937103"/>
                                </a:cubicBezTo>
                                <a:lnTo>
                                  <a:pt x="3635141" y="2740390"/>
                                </a:lnTo>
                                <a:cubicBezTo>
                                  <a:pt x="3627425" y="2726855"/>
                                  <a:pt x="3626323" y="2711515"/>
                                  <a:pt x="3630181" y="2696174"/>
                                </a:cubicBezTo>
                                <a:lnTo>
                                  <a:pt x="2193893" y="0"/>
                                </a:lnTo>
                                <a:lnTo>
                                  <a:pt x="2214600" y="0"/>
                                </a:lnTo>
                                <a:lnTo>
                                  <a:pt x="3638999" y="2674518"/>
                                </a:lnTo>
                                <a:cubicBezTo>
                                  <a:pt x="3643959" y="2668201"/>
                                  <a:pt x="3650572" y="2661885"/>
                                  <a:pt x="3658288" y="2658276"/>
                                </a:cubicBezTo>
                                <a:lnTo>
                                  <a:pt x="2910967" y="1254212"/>
                                </a:lnTo>
                                <a:cubicBezTo>
                                  <a:pt x="2903803" y="1238872"/>
                                  <a:pt x="2908763" y="1220825"/>
                                  <a:pt x="2923643" y="1213606"/>
                                </a:cubicBezTo>
                                <a:cubicBezTo>
                                  <a:pt x="2939074" y="1206387"/>
                                  <a:pt x="2956710" y="1210899"/>
                                  <a:pt x="2964426" y="1226239"/>
                                </a:cubicBezTo>
                                <a:lnTo>
                                  <a:pt x="3810397" y="2814383"/>
                                </a:lnTo>
                                <a:cubicBezTo>
                                  <a:pt x="3818113" y="2829723"/>
                                  <a:pt x="3835749" y="2834235"/>
                                  <a:pt x="3851180" y="2827016"/>
                                </a:cubicBezTo>
                                <a:cubicBezTo>
                                  <a:pt x="3866612" y="2818895"/>
                                  <a:pt x="3871572" y="2801750"/>
                                  <a:pt x="3863856" y="2786410"/>
                                </a:cubicBezTo>
                                <a:lnTo>
                                  <a:pt x="3715053" y="2511192"/>
                                </a:lnTo>
                                <a:cubicBezTo>
                                  <a:pt x="3707889" y="2495852"/>
                                  <a:pt x="3712849" y="2477805"/>
                                  <a:pt x="3728280" y="2470586"/>
                                </a:cubicBezTo>
                                <a:cubicBezTo>
                                  <a:pt x="3729383" y="2468781"/>
                                  <a:pt x="3729383" y="2468781"/>
                                  <a:pt x="3730485" y="2468781"/>
                                </a:cubicBezTo>
                                <a:lnTo>
                                  <a:pt x="2415514" y="0"/>
                                </a:lnTo>
                                <a:lnTo>
                                  <a:pt x="2437022" y="0"/>
                                </a:lnTo>
                                <a:lnTo>
                                  <a:pt x="3750876" y="2466976"/>
                                </a:lnTo>
                                <a:cubicBezTo>
                                  <a:pt x="3758592" y="2468781"/>
                                  <a:pt x="3764654" y="2474195"/>
                                  <a:pt x="3768512" y="2481414"/>
                                </a:cubicBezTo>
                                <a:lnTo>
                                  <a:pt x="4045726" y="3002975"/>
                                </a:lnTo>
                                <a:cubicBezTo>
                                  <a:pt x="4053442" y="3018315"/>
                                  <a:pt x="4071078" y="3023729"/>
                                  <a:pt x="4086509" y="3015608"/>
                                </a:cubicBezTo>
                                <a:cubicBezTo>
                                  <a:pt x="4101390" y="3008389"/>
                                  <a:pt x="4106350" y="2990342"/>
                                  <a:pt x="4099185" y="2975002"/>
                                </a:cubicBezTo>
                                <a:lnTo>
                                  <a:pt x="3704031" y="2234169"/>
                                </a:lnTo>
                                <a:cubicBezTo>
                                  <a:pt x="3696315" y="2219731"/>
                                  <a:pt x="3701275" y="2201684"/>
                                  <a:pt x="3716707" y="2193563"/>
                                </a:cubicBezTo>
                                <a:cubicBezTo>
                                  <a:pt x="3731587" y="2186344"/>
                                  <a:pt x="3749774" y="2191758"/>
                                  <a:pt x="3757490" y="2206196"/>
                                </a:cubicBezTo>
                                <a:lnTo>
                                  <a:pt x="4470090" y="3544388"/>
                                </a:lnTo>
                                <a:cubicBezTo>
                                  <a:pt x="4475050" y="3553411"/>
                                  <a:pt x="4475050" y="3563337"/>
                                  <a:pt x="4470090" y="3572361"/>
                                </a:cubicBezTo>
                                <a:lnTo>
                                  <a:pt x="5131987" y="4816707"/>
                                </a:lnTo>
                                <a:cubicBezTo>
                                  <a:pt x="5138049" y="4826632"/>
                                  <a:pt x="5151827" y="4832046"/>
                                  <a:pt x="5162299" y="4825730"/>
                                </a:cubicBezTo>
                                <a:cubicBezTo>
                                  <a:pt x="5172219" y="4819414"/>
                                  <a:pt x="5177179" y="4806781"/>
                                  <a:pt x="5171117" y="4795051"/>
                                </a:cubicBezTo>
                                <a:lnTo>
                                  <a:pt x="4929725" y="4341167"/>
                                </a:lnTo>
                                <a:cubicBezTo>
                                  <a:pt x="4923112" y="4329436"/>
                                  <a:pt x="4926970" y="4316803"/>
                                  <a:pt x="4938543" y="4310487"/>
                                </a:cubicBezTo>
                                <a:cubicBezTo>
                                  <a:pt x="4950117" y="4304170"/>
                                  <a:pt x="4962793" y="4307780"/>
                                  <a:pt x="4968855" y="4319510"/>
                                </a:cubicBezTo>
                                <a:lnTo>
                                  <a:pt x="6946830" y="8031796"/>
                                </a:lnTo>
                                <a:cubicBezTo>
                                  <a:pt x="6953444" y="8042624"/>
                                  <a:pt x="6949586" y="8055257"/>
                                  <a:pt x="6938012" y="8061573"/>
                                </a:cubicBezTo>
                                <a:cubicBezTo>
                                  <a:pt x="6926439" y="8067890"/>
                                  <a:pt x="6913763" y="8064280"/>
                                  <a:pt x="6907701" y="8052550"/>
                                </a:cubicBezTo>
                                <a:lnTo>
                                  <a:pt x="5525488" y="5457378"/>
                                </a:lnTo>
                                <a:cubicBezTo>
                                  <a:pt x="5519425" y="5446551"/>
                                  <a:pt x="5505096" y="5442039"/>
                                  <a:pt x="5495176" y="5448355"/>
                                </a:cubicBezTo>
                                <a:cubicBezTo>
                                  <a:pt x="5484705" y="5454671"/>
                                  <a:pt x="5479745" y="5467304"/>
                                  <a:pt x="5486358" y="5478132"/>
                                </a:cubicBezTo>
                                <a:lnTo>
                                  <a:pt x="6042440" y="6523961"/>
                                </a:lnTo>
                                <a:cubicBezTo>
                                  <a:pt x="6049053" y="6534790"/>
                                  <a:pt x="6045195" y="6547423"/>
                                  <a:pt x="6033622" y="6553739"/>
                                </a:cubicBezTo>
                                <a:cubicBezTo>
                                  <a:pt x="6022048" y="6560055"/>
                                  <a:pt x="6009372" y="6556446"/>
                                  <a:pt x="6003310" y="6544715"/>
                                </a:cubicBezTo>
                                <a:lnTo>
                                  <a:pt x="4422694" y="3578677"/>
                                </a:lnTo>
                                <a:cubicBezTo>
                                  <a:pt x="4420489" y="3577775"/>
                                  <a:pt x="4417733" y="3574165"/>
                                  <a:pt x="4416631" y="3571458"/>
                                </a:cubicBezTo>
                                <a:lnTo>
                                  <a:pt x="4263971" y="3284510"/>
                                </a:lnTo>
                                <a:cubicBezTo>
                                  <a:pt x="4256255" y="3269170"/>
                                  <a:pt x="4238619" y="3264658"/>
                                  <a:pt x="4223188" y="3271877"/>
                                </a:cubicBezTo>
                                <a:cubicBezTo>
                                  <a:pt x="4208307" y="3279095"/>
                                  <a:pt x="4203347" y="3297143"/>
                                  <a:pt x="4210512" y="3312483"/>
                                </a:cubicBezTo>
                                <a:lnTo>
                                  <a:pt x="4279402" y="3440617"/>
                                </a:lnTo>
                                <a:cubicBezTo>
                                  <a:pt x="4287118" y="3455957"/>
                                  <a:pt x="4281606" y="3473102"/>
                                  <a:pt x="4266726" y="3481223"/>
                                </a:cubicBezTo>
                                <a:cubicBezTo>
                                  <a:pt x="4251295" y="3488442"/>
                                  <a:pt x="4233659" y="3483930"/>
                                  <a:pt x="4225943" y="3468590"/>
                                </a:cubicBezTo>
                                <a:lnTo>
                                  <a:pt x="3972978" y="2993049"/>
                                </a:lnTo>
                                <a:cubicBezTo>
                                  <a:pt x="3965814" y="2977709"/>
                                  <a:pt x="3947627" y="2972295"/>
                                  <a:pt x="3932746" y="2980416"/>
                                </a:cubicBezTo>
                                <a:cubicBezTo>
                                  <a:pt x="3917315" y="2987635"/>
                                  <a:pt x="3912355" y="3005682"/>
                                  <a:pt x="3920071" y="3021022"/>
                                </a:cubicBezTo>
                                <a:lnTo>
                                  <a:pt x="4347741" y="3825020"/>
                                </a:lnTo>
                                <a:cubicBezTo>
                                  <a:pt x="4350497" y="3828629"/>
                                  <a:pt x="4351599" y="3832239"/>
                                  <a:pt x="4351599" y="3835848"/>
                                </a:cubicBezTo>
                                <a:lnTo>
                                  <a:pt x="5388258" y="5783128"/>
                                </a:lnTo>
                                <a:cubicBezTo>
                                  <a:pt x="5403690" y="5813808"/>
                                  <a:pt x="5392116" y="5849902"/>
                                  <a:pt x="5362907" y="5865242"/>
                                </a:cubicBezTo>
                                <a:cubicBezTo>
                                  <a:pt x="5332595" y="5880582"/>
                                  <a:pt x="5295670" y="5868852"/>
                                  <a:pt x="5280239" y="5839976"/>
                                </a:cubicBezTo>
                                <a:lnTo>
                                  <a:pt x="4968855" y="5257055"/>
                                </a:lnTo>
                                <a:cubicBezTo>
                                  <a:pt x="4957833" y="5233595"/>
                                  <a:pt x="4932481" y="5220961"/>
                                  <a:pt x="4907129" y="5224572"/>
                                </a:cubicBezTo>
                                <a:lnTo>
                                  <a:pt x="6005515" y="7288256"/>
                                </a:lnTo>
                                <a:cubicBezTo>
                                  <a:pt x="6015986" y="7281037"/>
                                  <a:pt x="6019844" y="7266599"/>
                                  <a:pt x="6013230" y="7254868"/>
                                </a:cubicBezTo>
                                <a:lnTo>
                                  <a:pt x="5676495" y="6624123"/>
                                </a:lnTo>
                                <a:cubicBezTo>
                                  <a:pt x="5669330" y="6611490"/>
                                  <a:pt x="5674291" y="6596150"/>
                                  <a:pt x="5686966" y="6589833"/>
                                </a:cubicBezTo>
                                <a:cubicBezTo>
                                  <a:pt x="5699642" y="6581712"/>
                                  <a:pt x="5714522" y="6587126"/>
                                  <a:pt x="5721136" y="6599759"/>
                                </a:cubicBezTo>
                                <a:lnTo>
                                  <a:pt x="6328472" y="7738530"/>
                                </a:lnTo>
                                <a:cubicBezTo>
                                  <a:pt x="6336188" y="7751163"/>
                                  <a:pt x="6330677" y="7766503"/>
                                  <a:pt x="6318001" y="7772820"/>
                                </a:cubicBezTo>
                                <a:cubicBezTo>
                                  <a:pt x="6305325" y="7780039"/>
                                  <a:pt x="6290445" y="7775527"/>
                                  <a:pt x="6283831" y="7762894"/>
                                </a:cubicBezTo>
                                <a:lnTo>
                                  <a:pt x="6153215" y="7517454"/>
                                </a:lnTo>
                                <a:cubicBezTo>
                                  <a:pt x="6146602" y="7506625"/>
                                  <a:pt x="6132824" y="7501211"/>
                                  <a:pt x="6121250" y="7506625"/>
                                </a:cubicBezTo>
                                <a:lnTo>
                                  <a:pt x="7234997" y="9597624"/>
                                </a:lnTo>
                                <a:lnTo>
                                  <a:pt x="7161348" y="9597624"/>
                                </a:lnTo>
                                <a:lnTo>
                                  <a:pt x="6149358" y="7691608"/>
                                </a:lnTo>
                                <a:cubicBezTo>
                                  <a:pt x="6138886" y="7691608"/>
                                  <a:pt x="6130068" y="7686194"/>
                                  <a:pt x="6126210" y="7677170"/>
                                </a:cubicBezTo>
                                <a:lnTo>
                                  <a:pt x="5910171" y="7272915"/>
                                </a:lnTo>
                                <a:cubicBezTo>
                                  <a:pt x="5904108" y="7260283"/>
                                  <a:pt x="5888677" y="7256673"/>
                                  <a:pt x="5876001" y="7262990"/>
                                </a:cubicBezTo>
                                <a:cubicBezTo>
                                  <a:pt x="5863325" y="7269306"/>
                                  <a:pt x="5859467" y="7284646"/>
                                  <a:pt x="5866081" y="7297279"/>
                                </a:cubicBezTo>
                                <a:lnTo>
                                  <a:pt x="6230372" y="7980361"/>
                                </a:lnTo>
                                <a:cubicBezTo>
                                  <a:pt x="6238088" y="7992994"/>
                                  <a:pt x="6233128" y="8008334"/>
                                  <a:pt x="6220452" y="8014651"/>
                                </a:cubicBezTo>
                                <a:cubicBezTo>
                                  <a:pt x="6207776" y="8022772"/>
                                  <a:pt x="6192345" y="8017358"/>
                                  <a:pt x="6186283" y="8004725"/>
                                </a:cubicBezTo>
                                <a:lnTo>
                                  <a:pt x="5009638" y="5795761"/>
                                </a:lnTo>
                                <a:cubicBezTo>
                                  <a:pt x="5001922" y="5783128"/>
                                  <a:pt x="5007433" y="5767788"/>
                                  <a:pt x="5020109" y="5761472"/>
                                </a:cubicBezTo>
                                <a:cubicBezTo>
                                  <a:pt x="5032785" y="5753350"/>
                                  <a:pt x="5047665" y="5758764"/>
                                  <a:pt x="5054279" y="5771397"/>
                                </a:cubicBezTo>
                                <a:lnTo>
                                  <a:pt x="5773492" y="7122222"/>
                                </a:lnTo>
                                <a:cubicBezTo>
                                  <a:pt x="5779555" y="7134855"/>
                                  <a:pt x="5794986" y="7138465"/>
                                  <a:pt x="5807662" y="7132148"/>
                                </a:cubicBezTo>
                                <a:cubicBezTo>
                                  <a:pt x="5820338" y="7125832"/>
                                  <a:pt x="5824196" y="7110492"/>
                                  <a:pt x="5817582" y="7097859"/>
                                </a:cubicBezTo>
                                <a:lnTo>
                                  <a:pt x="5691926" y="6862344"/>
                                </a:lnTo>
                                <a:cubicBezTo>
                                  <a:pt x="5686966" y="6853321"/>
                                  <a:pt x="5688069" y="6843395"/>
                                  <a:pt x="5693029" y="6835274"/>
                                </a:cubicBezTo>
                                <a:lnTo>
                                  <a:pt x="4861386" y="5274200"/>
                                </a:lnTo>
                                <a:cubicBezTo>
                                  <a:pt x="4857528" y="5288638"/>
                                  <a:pt x="4859733" y="5302173"/>
                                  <a:pt x="4866346" y="5314806"/>
                                </a:cubicBezTo>
                                <a:lnTo>
                                  <a:pt x="5004678" y="5574684"/>
                                </a:lnTo>
                                <a:cubicBezTo>
                                  <a:pt x="5020109" y="5605365"/>
                                  <a:pt x="5008536" y="5642361"/>
                                  <a:pt x="4979326" y="5657701"/>
                                </a:cubicBezTo>
                                <a:cubicBezTo>
                                  <a:pt x="4949015" y="5673041"/>
                                  <a:pt x="4912089" y="5661310"/>
                                  <a:pt x="4896658" y="5632435"/>
                                </a:cubicBezTo>
                                <a:lnTo>
                                  <a:pt x="4383564" y="4667819"/>
                                </a:lnTo>
                                <a:cubicBezTo>
                                  <a:pt x="4367030" y="4638041"/>
                                  <a:pt x="4330105" y="4627213"/>
                                  <a:pt x="4300896" y="4642553"/>
                                </a:cubicBezTo>
                                <a:cubicBezTo>
                                  <a:pt x="4270584" y="4659698"/>
                                  <a:pt x="4260113" y="4695792"/>
                                  <a:pt x="4275544" y="4725570"/>
                                </a:cubicBezTo>
                                <a:lnTo>
                                  <a:pt x="5141907" y="6353416"/>
                                </a:lnTo>
                                <a:cubicBezTo>
                                  <a:pt x="5155685" y="6378682"/>
                                  <a:pt x="5147969" y="6412069"/>
                                  <a:pt x="5125373" y="6430116"/>
                                </a:cubicBezTo>
                                <a:lnTo>
                                  <a:pt x="5621934" y="7362249"/>
                                </a:lnTo>
                                <a:cubicBezTo>
                                  <a:pt x="5628547" y="7372174"/>
                                  <a:pt x="5640121" y="7375784"/>
                                  <a:pt x="5650041" y="7370370"/>
                                </a:cubicBezTo>
                                <a:cubicBezTo>
                                  <a:pt x="5659961" y="7364053"/>
                                  <a:pt x="5663819" y="7353225"/>
                                  <a:pt x="5658859" y="7342397"/>
                                </a:cubicBezTo>
                                <a:lnTo>
                                  <a:pt x="5155685" y="6397632"/>
                                </a:lnTo>
                                <a:cubicBezTo>
                                  <a:pt x="5150725" y="6387706"/>
                                  <a:pt x="5154583" y="6375073"/>
                                  <a:pt x="5164503" y="6369659"/>
                                </a:cubicBezTo>
                                <a:cubicBezTo>
                                  <a:pt x="5174974" y="6365147"/>
                                  <a:pt x="5187650" y="6368756"/>
                                  <a:pt x="5192610" y="6378682"/>
                                </a:cubicBezTo>
                                <a:lnTo>
                                  <a:pt x="6906765" y="9597624"/>
                                </a:lnTo>
                                <a:lnTo>
                                  <a:pt x="6860288" y="9597624"/>
                                </a:lnTo>
                                <a:lnTo>
                                  <a:pt x="5979061" y="7942462"/>
                                </a:lnTo>
                                <a:cubicBezTo>
                                  <a:pt x="5972447" y="7932537"/>
                                  <a:pt x="5961425" y="7928927"/>
                                  <a:pt x="5950954" y="7933439"/>
                                </a:cubicBezTo>
                                <a:cubicBezTo>
                                  <a:pt x="5941033" y="7939755"/>
                                  <a:pt x="5937175" y="7951486"/>
                                  <a:pt x="5942136" y="7961412"/>
                                </a:cubicBezTo>
                                <a:lnTo>
                                  <a:pt x="6160931" y="8372886"/>
                                </a:lnTo>
                                <a:cubicBezTo>
                                  <a:pt x="6165891" y="8381007"/>
                                  <a:pt x="6162033" y="8394542"/>
                                  <a:pt x="6151562" y="8399054"/>
                                </a:cubicBezTo>
                                <a:cubicBezTo>
                                  <a:pt x="6141642" y="8404468"/>
                                  <a:pt x="6128966" y="8400859"/>
                                  <a:pt x="6124006" y="8390030"/>
                                </a:cubicBezTo>
                                <a:lnTo>
                                  <a:pt x="5313306" y="6866856"/>
                                </a:lnTo>
                                <a:cubicBezTo>
                                  <a:pt x="5304488" y="6910169"/>
                                  <a:pt x="5272523" y="6946263"/>
                                  <a:pt x="5230638" y="6960701"/>
                                </a:cubicBezTo>
                                <a:lnTo>
                                  <a:pt x="6635593" y="9597624"/>
                                </a:lnTo>
                                <a:lnTo>
                                  <a:pt x="6614581" y="9597624"/>
                                </a:lnTo>
                                <a:lnTo>
                                  <a:pt x="5213002" y="6966115"/>
                                </a:lnTo>
                                <a:cubicBezTo>
                                  <a:pt x="5155685" y="6978748"/>
                                  <a:pt x="5098920" y="6950775"/>
                                  <a:pt x="5070812" y="6900243"/>
                                </a:cubicBezTo>
                                <a:lnTo>
                                  <a:pt x="4324043" y="5498887"/>
                                </a:lnTo>
                                <a:cubicBezTo>
                                  <a:pt x="4322389" y="5496179"/>
                                  <a:pt x="4321287" y="5493472"/>
                                  <a:pt x="4320185" y="5491669"/>
                                </a:cubicBezTo>
                                <a:cubicBezTo>
                                  <a:pt x="4284362" y="5429405"/>
                                  <a:pt x="4204449" y="5407749"/>
                                  <a:pt x="4142173" y="5442940"/>
                                </a:cubicBezTo>
                                <a:cubicBezTo>
                                  <a:pt x="4079896" y="5478132"/>
                                  <a:pt x="4058402" y="5558442"/>
                                  <a:pt x="4093674" y="5620704"/>
                                </a:cubicBezTo>
                                <a:lnTo>
                                  <a:pt x="4470090" y="6325443"/>
                                </a:lnTo>
                                <a:cubicBezTo>
                                  <a:pt x="4500402" y="6384096"/>
                                  <a:pt x="4482766" y="6455382"/>
                                  <a:pt x="4429307" y="6493281"/>
                                </a:cubicBezTo>
                                <a:lnTo>
                                  <a:pt x="6070547" y="9573919"/>
                                </a:lnTo>
                                <a:cubicBezTo>
                                  <a:pt x="6073027" y="9579334"/>
                                  <a:pt x="6073302" y="9585876"/>
                                  <a:pt x="6071511" y="9591741"/>
                                </a:cubicBezTo>
                                <a:lnTo>
                                  <a:pt x="6066622" y="9597624"/>
                                </a:lnTo>
                                <a:lnTo>
                                  <a:pt x="6032213" y="9597624"/>
                                </a:lnTo>
                                <a:lnTo>
                                  <a:pt x="6028662" y="9594673"/>
                                </a:lnTo>
                                <a:lnTo>
                                  <a:pt x="4385768" y="6513133"/>
                                </a:lnTo>
                                <a:cubicBezTo>
                                  <a:pt x="4327349" y="6528473"/>
                                  <a:pt x="4265624" y="6502305"/>
                                  <a:pt x="4237517" y="6449066"/>
                                </a:cubicBezTo>
                                <a:lnTo>
                                  <a:pt x="3945422" y="5899532"/>
                                </a:lnTo>
                                <a:cubicBezTo>
                                  <a:pt x="3937707" y="5884192"/>
                                  <a:pt x="3926133" y="5870656"/>
                                  <a:pt x="3912355" y="5858926"/>
                                </a:cubicBezTo>
                                <a:lnTo>
                                  <a:pt x="3914559" y="5862535"/>
                                </a:lnTo>
                                <a:cubicBezTo>
                                  <a:pt x="3916213" y="5864340"/>
                                  <a:pt x="3916213" y="5865242"/>
                                  <a:pt x="3917315" y="5867047"/>
                                </a:cubicBezTo>
                                <a:cubicBezTo>
                                  <a:pt x="3928889" y="5890508"/>
                                  <a:pt x="3918417" y="5920286"/>
                                  <a:pt x="3894168" y="5931114"/>
                                </a:cubicBezTo>
                                <a:cubicBezTo>
                                  <a:pt x="3870470" y="5942845"/>
                                  <a:pt x="3841260" y="5932919"/>
                                  <a:pt x="3829687" y="5908555"/>
                                </a:cubicBezTo>
                                <a:lnTo>
                                  <a:pt x="3818113" y="5886899"/>
                                </a:lnTo>
                                <a:cubicBezTo>
                                  <a:pt x="3797722" y="5908555"/>
                                  <a:pt x="3770166" y="5922091"/>
                                  <a:pt x="3740956" y="5926602"/>
                                </a:cubicBezTo>
                                <a:lnTo>
                                  <a:pt x="5641223" y="9494512"/>
                                </a:lnTo>
                                <a:cubicBezTo>
                                  <a:pt x="5646183" y="9503536"/>
                                  <a:pt x="5642325" y="9516169"/>
                                  <a:pt x="5632405" y="9521583"/>
                                </a:cubicBezTo>
                                <a:cubicBezTo>
                                  <a:pt x="5621934" y="9526997"/>
                                  <a:pt x="5609258" y="9522485"/>
                                  <a:pt x="5604298" y="9512559"/>
                                </a:cubicBezTo>
                                <a:lnTo>
                                  <a:pt x="4429307" y="7310814"/>
                                </a:lnTo>
                                <a:cubicBezTo>
                                  <a:pt x="4428205" y="7309912"/>
                                  <a:pt x="4426551" y="7307205"/>
                                  <a:pt x="4425449" y="7306303"/>
                                </a:cubicBezTo>
                                <a:cubicBezTo>
                                  <a:pt x="4417733" y="7298181"/>
                                  <a:pt x="4405058" y="7298181"/>
                                  <a:pt x="4397342" y="7306303"/>
                                </a:cubicBezTo>
                                <a:lnTo>
                                  <a:pt x="4591888" y="7670854"/>
                                </a:lnTo>
                                <a:cubicBezTo>
                                  <a:pt x="4601808" y="7690706"/>
                                  <a:pt x="4607319" y="7710557"/>
                                  <a:pt x="4607319" y="7731312"/>
                                </a:cubicBezTo>
                                <a:lnTo>
                                  <a:pt x="4613382" y="7742140"/>
                                </a:lnTo>
                                <a:cubicBezTo>
                                  <a:pt x="4613382" y="7743945"/>
                                  <a:pt x="4614484" y="7744847"/>
                                  <a:pt x="4614484" y="7745749"/>
                                </a:cubicBezTo>
                                <a:cubicBezTo>
                                  <a:pt x="4618342" y="7756577"/>
                                  <a:pt x="4612279" y="7766503"/>
                                  <a:pt x="4601808" y="7770113"/>
                                </a:cubicBezTo>
                                <a:cubicBezTo>
                                  <a:pt x="4592990" y="7804402"/>
                                  <a:pt x="4568741" y="7832375"/>
                                  <a:pt x="4538429" y="7848618"/>
                                </a:cubicBezTo>
                                <a:cubicBezTo>
                                  <a:pt x="4475050" y="7882005"/>
                                  <a:pt x="4396240" y="7857641"/>
                                  <a:pt x="4362070" y="7794476"/>
                                </a:cubicBezTo>
                                <a:lnTo>
                                  <a:pt x="2451332" y="4204009"/>
                                </a:lnTo>
                                <a:cubicBezTo>
                                  <a:pt x="2454087" y="4209423"/>
                                  <a:pt x="2455190" y="4216642"/>
                                  <a:pt x="2454087" y="4222958"/>
                                </a:cubicBezTo>
                                <a:lnTo>
                                  <a:pt x="2573130" y="4445840"/>
                                </a:lnTo>
                                <a:cubicBezTo>
                                  <a:pt x="2575885" y="4450352"/>
                                  <a:pt x="2576987" y="4456668"/>
                                  <a:pt x="2575885" y="4461180"/>
                                </a:cubicBezTo>
                                <a:lnTo>
                                  <a:pt x="4009903" y="7153805"/>
                                </a:lnTo>
                                <a:cubicBezTo>
                                  <a:pt x="4018721" y="7169145"/>
                                  <a:pt x="4022579" y="7187192"/>
                                  <a:pt x="4021477" y="7204337"/>
                                </a:cubicBezTo>
                                <a:cubicBezTo>
                                  <a:pt x="4017619" y="7256673"/>
                                  <a:pt x="3972978" y="7295474"/>
                                  <a:pt x="3921173" y="7291865"/>
                                </a:cubicBezTo>
                                <a:lnTo>
                                  <a:pt x="5148788" y="9597624"/>
                                </a:lnTo>
                                <a:lnTo>
                                  <a:pt x="5093208" y="9597624"/>
                                </a:lnTo>
                                <a:lnTo>
                                  <a:pt x="3088979" y="5833660"/>
                                </a:lnTo>
                                <a:cubicBezTo>
                                  <a:pt x="3087877" y="5830953"/>
                                  <a:pt x="3086224" y="5827343"/>
                                  <a:pt x="3086224" y="5823734"/>
                                </a:cubicBezTo>
                                <a:lnTo>
                                  <a:pt x="2396771" y="4528856"/>
                                </a:lnTo>
                                <a:cubicBezTo>
                                  <a:pt x="2372521" y="4482836"/>
                                  <a:pt x="2315205" y="4465692"/>
                                  <a:pt x="2269462" y="4489153"/>
                                </a:cubicBezTo>
                                <a:cubicBezTo>
                                  <a:pt x="2223719" y="4513516"/>
                                  <a:pt x="2206083" y="4570365"/>
                                  <a:pt x="2230332" y="4616385"/>
                                </a:cubicBezTo>
                                <a:lnTo>
                                  <a:pt x="2687763" y="5474523"/>
                                </a:lnTo>
                                <a:cubicBezTo>
                                  <a:pt x="2698785" y="5495278"/>
                                  <a:pt x="2701541" y="5518738"/>
                                  <a:pt x="2696581" y="5540396"/>
                                </a:cubicBezTo>
                                <a:cubicBezTo>
                                  <a:pt x="2685007" y="5591830"/>
                                  <a:pt x="2634304" y="5621607"/>
                                  <a:pt x="2583601" y="5610779"/>
                                </a:cubicBezTo>
                                <a:lnTo>
                                  <a:pt x="4472294" y="9158836"/>
                                </a:lnTo>
                                <a:cubicBezTo>
                                  <a:pt x="4472294" y="9159739"/>
                                  <a:pt x="4473948" y="9159739"/>
                                  <a:pt x="4473948" y="9161543"/>
                                </a:cubicBezTo>
                                <a:cubicBezTo>
                                  <a:pt x="4480010" y="9172372"/>
                                  <a:pt x="4475050" y="9187712"/>
                                  <a:pt x="4462374" y="9193126"/>
                                </a:cubicBezTo>
                                <a:cubicBezTo>
                                  <a:pt x="4450801" y="9199442"/>
                                  <a:pt x="4435369" y="9194028"/>
                                  <a:pt x="4430409" y="9181395"/>
                                </a:cubicBezTo>
                                <a:lnTo>
                                  <a:pt x="2940177" y="6384096"/>
                                </a:lnTo>
                                <a:cubicBezTo>
                                  <a:pt x="2940177" y="6383194"/>
                                  <a:pt x="2939074" y="6383194"/>
                                  <a:pt x="2939074" y="6381389"/>
                                </a:cubicBezTo>
                                <a:cubicBezTo>
                                  <a:pt x="2933012" y="6369659"/>
                                  <a:pt x="2917581" y="6367854"/>
                                  <a:pt x="2906007" y="6374170"/>
                                </a:cubicBezTo>
                                <a:cubicBezTo>
                                  <a:pt x="2894433" y="6380487"/>
                                  <a:pt x="2892229" y="6395827"/>
                                  <a:pt x="2898291" y="6406655"/>
                                </a:cubicBezTo>
                                <a:lnTo>
                                  <a:pt x="3497912" y="7534598"/>
                                </a:lnTo>
                                <a:cubicBezTo>
                                  <a:pt x="3503423" y="7545427"/>
                                  <a:pt x="3499565" y="7558059"/>
                                  <a:pt x="3489094" y="7564376"/>
                                </a:cubicBezTo>
                                <a:cubicBezTo>
                                  <a:pt x="3477520" y="7572497"/>
                                  <a:pt x="3462640" y="7568888"/>
                                  <a:pt x="3456026" y="7557157"/>
                                </a:cubicBezTo>
                                <a:lnTo>
                                  <a:pt x="1075733" y="3086894"/>
                                </a:lnTo>
                                <a:cubicBezTo>
                                  <a:pt x="1075733" y="3085089"/>
                                  <a:pt x="1074079" y="3085089"/>
                                  <a:pt x="1074079" y="3084187"/>
                                </a:cubicBezTo>
                                <a:cubicBezTo>
                                  <a:pt x="1068017" y="3072456"/>
                                  <a:pt x="1072977" y="3058019"/>
                                  <a:pt x="1085653" y="3052604"/>
                                </a:cubicBezTo>
                                <a:cubicBezTo>
                                  <a:pt x="1097226" y="3046288"/>
                                  <a:pt x="1112657" y="3050800"/>
                                  <a:pt x="1117618" y="3064335"/>
                                </a:cubicBezTo>
                                <a:lnTo>
                                  <a:pt x="2516364" y="5690186"/>
                                </a:lnTo>
                                <a:cubicBezTo>
                                  <a:pt x="2516364" y="5691990"/>
                                  <a:pt x="2517466" y="5691990"/>
                                  <a:pt x="2517466" y="5692893"/>
                                </a:cubicBezTo>
                                <a:cubicBezTo>
                                  <a:pt x="2523529" y="5704623"/>
                                  <a:pt x="2538960" y="5706428"/>
                                  <a:pt x="2550534" y="5700111"/>
                                </a:cubicBezTo>
                                <a:cubicBezTo>
                                  <a:pt x="2562107" y="5693795"/>
                                  <a:pt x="2564312" y="5679357"/>
                                  <a:pt x="2558249" y="5667627"/>
                                </a:cubicBezTo>
                                <a:lnTo>
                                  <a:pt x="2297569" y="5177649"/>
                                </a:lnTo>
                                <a:cubicBezTo>
                                  <a:pt x="2292609" y="5169528"/>
                                  <a:pt x="2294813" y="5157796"/>
                                  <a:pt x="2301427" y="5149675"/>
                                </a:cubicBezTo>
                                <a:lnTo>
                                  <a:pt x="1943198" y="4478325"/>
                                </a:lnTo>
                                <a:cubicBezTo>
                                  <a:pt x="1942095" y="4479227"/>
                                  <a:pt x="1940442" y="4479227"/>
                                  <a:pt x="1939340" y="4480129"/>
                                </a:cubicBezTo>
                                <a:cubicBezTo>
                                  <a:pt x="1927766" y="4486446"/>
                                  <a:pt x="1913988" y="4481934"/>
                                  <a:pt x="1907375" y="4470203"/>
                                </a:cubicBezTo>
                                <a:close/>
                                <a:moveTo>
                                  <a:pt x="0" y="1503027"/>
                                </a:moveTo>
                                <a:lnTo>
                                  <a:pt x="0" y="1462960"/>
                                </a:lnTo>
                                <a:lnTo>
                                  <a:pt x="1917846" y="5063953"/>
                                </a:lnTo>
                                <a:cubicBezTo>
                                  <a:pt x="1917846" y="5064855"/>
                                  <a:pt x="1917846" y="5064855"/>
                                  <a:pt x="1917846" y="5064855"/>
                                </a:cubicBezTo>
                                <a:cubicBezTo>
                                  <a:pt x="1920602" y="5069366"/>
                                  <a:pt x="1918948" y="5073878"/>
                                  <a:pt x="1913988" y="5076585"/>
                                </a:cubicBezTo>
                                <a:cubicBezTo>
                                  <a:pt x="1909028" y="5079292"/>
                                  <a:pt x="1904068" y="5077487"/>
                                  <a:pt x="1901312" y="5072976"/>
                                </a:cubicBezTo>
                                <a:close/>
                                <a:moveTo>
                                  <a:pt x="0" y="1951136"/>
                                </a:moveTo>
                                <a:lnTo>
                                  <a:pt x="0" y="1691154"/>
                                </a:lnTo>
                                <a:lnTo>
                                  <a:pt x="1361213" y="4247322"/>
                                </a:lnTo>
                                <a:cubicBezTo>
                                  <a:pt x="1366724" y="4257248"/>
                                  <a:pt x="1362867" y="4269881"/>
                                  <a:pt x="1352395" y="4275295"/>
                                </a:cubicBezTo>
                                <a:cubicBezTo>
                                  <a:pt x="1342475" y="4279807"/>
                                  <a:pt x="1329800" y="4276197"/>
                                  <a:pt x="1324288" y="4266271"/>
                                </a:cubicBezTo>
                                <a:lnTo>
                                  <a:pt x="152053" y="2064526"/>
                                </a:lnTo>
                                <a:cubicBezTo>
                                  <a:pt x="147093" y="2054600"/>
                                  <a:pt x="135519" y="2050991"/>
                                  <a:pt x="123945" y="2055503"/>
                                </a:cubicBezTo>
                                <a:cubicBezTo>
                                  <a:pt x="114025" y="2060917"/>
                                  <a:pt x="110167" y="2073550"/>
                                  <a:pt x="115127" y="2083476"/>
                                </a:cubicBezTo>
                                <a:lnTo>
                                  <a:pt x="335025" y="2494949"/>
                                </a:lnTo>
                                <a:cubicBezTo>
                                  <a:pt x="339985" y="2504875"/>
                                  <a:pt x="336127" y="2517508"/>
                                  <a:pt x="326207" y="2522020"/>
                                </a:cubicBezTo>
                                <a:cubicBezTo>
                                  <a:pt x="317389" y="2527434"/>
                                  <a:pt x="304713" y="2523825"/>
                                  <a:pt x="299202" y="2513899"/>
                                </a:cubicBezTo>
                                <a:close/>
                                <a:moveTo>
                                  <a:pt x="0" y="2855562"/>
                                </a:moveTo>
                                <a:lnTo>
                                  <a:pt x="0" y="2751261"/>
                                </a:lnTo>
                                <a:lnTo>
                                  <a:pt x="558780" y="3800656"/>
                                </a:lnTo>
                                <a:cubicBezTo>
                                  <a:pt x="564843" y="3812387"/>
                                  <a:pt x="559883" y="3825922"/>
                                  <a:pt x="548309" y="3832239"/>
                                </a:cubicBezTo>
                                <a:cubicBezTo>
                                  <a:pt x="536736" y="3838555"/>
                                  <a:pt x="522958" y="3834946"/>
                                  <a:pt x="515242" y="3823215"/>
                                </a:cubicBezTo>
                                <a:close/>
                                <a:moveTo>
                                  <a:pt x="0" y="3326152"/>
                                </a:moveTo>
                                <a:lnTo>
                                  <a:pt x="0" y="3138326"/>
                                </a:lnTo>
                                <a:lnTo>
                                  <a:pt x="428716" y="3943228"/>
                                </a:lnTo>
                                <a:cubicBezTo>
                                  <a:pt x="441943" y="3944131"/>
                                  <a:pt x="452965" y="3951350"/>
                                  <a:pt x="459579" y="3963080"/>
                                </a:cubicBezTo>
                                <a:lnTo>
                                  <a:pt x="662942" y="4344776"/>
                                </a:lnTo>
                                <a:cubicBezTo>
                                  <a:pt x="672863" y="4363726"/>
                                  <a:pt x="697112" y="4371847"/>
                                  <a:pt x="715850" y="4361018"/>
                                </a:cubicBezTo>
                                <a:cubicBezTo>
                                  <a:pt x="735139" y="4351093"/>
                                  <a:pt x="742855" y="4326729"/>
                                  <a:pt x="732384" y="4307780"/>
                                </a:cubicBezTo>
                                <a:lnTo>
                                  <a:pt x="642551" y="4138137"/>
                                </a:lnTo>
                                <a:cubicBezTo>
                                  <a:pt x="632079" y="4119187"/>
                                  <a:pt x="639795" y="4094824"/>
                                  <a:pt x="659085" y="4084898"/>
                                </a:cubicBezTo>
                                <a:cubicBezTo>
                                  <a:pt x="677823" y="4074972"/>
                                  <a:pt x="702072" y="4082191"/>
                                  <a:pt x="711992" y="4101140"/>
                                </a:cubicBezTo>
                                <a:lnTo>
                                  <a:pt x="1047625" y="4731886"/>
                                </a:lnTo>
                                <a:cubicBezTo>
                                  <a:pt x="1052585" y="4740910"/>
                                  <a:pt x="1061403" y="4748128"/>
                                  <a:pt x="1071874" y="4750836"/>
                                </a:cubicBezTo>
                                <a:cubicBezTo>
                                  <a:pt x="1093368" y="4757152"/>
                                  <a:pt x="1114862" y="4745421"/>
                                  <a:pt x="1121475" y="4723765"/>
                                </a:cubicBezTo>
                                <a:lnTo>
                                  <a:pt x="0" y="2617309"/>
                                </a:lnTo>
                                <a:lnTo>
                                  <a:pt x="0" y="2430108"/>
                                </a:lnTo>
                                <a:lnTo>
                                  <a:pt x="492646" y="3355796"/>
                                </a:lnTo>
                                <a:cubicBezTo>
                                  <a:pt x="503668" y="3322408"/>
                                  <a:pt x="532878" y="3298947"/>
                                  <a:pt x="567598" y="3292631"/>
                                </a:cubicBezTo>
                                <a:lnTo>
                                  <a:pt x="0" y="2227149"/>
                                </a:lnTo>
                                <a:lnTo>
                                  <a:pt x="0" y="2188753"/>
                                </a:lnTo>
                                <a:lnTo>
                                  <a:pt x="1045" y="2189051"/>
                                </a:lnTo>
                                <a:lnTo>
                                  <a:pt x="586336" y="3289924"/>
                                </a:lnTo>
                                <a:cubicBezTo>
                                  <a:pt x="623262" y="3289924"/>
                                  <a:pt x="657431" y="3309776"/>
                                  <a:pt x="675618" y="3343163"/>
                                </a:cubicBezTo>
                                <a:lnTo>
                                  <a:pt x="2229230" y="6264986"/>
                                </a:lnTo>
                                <a:cubicBezTo>
                                  <a:pt x="2236394" y="6280326"/>
                                  <a:pt x="2247968" y="6292959"/>
                                  <a:pt x="2262297" y="6301982"/>
                                </a:cubicBezTo>
                                <a:lnTo>
                                  <a:pt x="1772901" y="5382484"/>
                                </a:lnTo>
                                <a:cubicBezTo>
                                  <a:pt x="1765185" y="5367143"/>
                                  <a:pt x="1770697" y="5349096"/>
                                  <a:pt x="1785577" y="5341877"/>
                                </a:cubicBezTo>
                                <a:cubicBezTo>
                                  <a:pt x="1801009" y="5333756"/>
                                  <a:pt x="1818644" y="5339170"/>
                                  <a:pt x="1826360" y="5354510"/>
                                </a:cubicBezTo>
                                <a:lnTo>
                                  <a:pt x="2339454" y="6316420"/>
                                </a:lnTo>
                                <a:cubicBezTo>
                                  <a:pt x="2362601" y="6311908"/>
                                  <a:pt x="2381339" y="6300177"/>
                                  <a:pt x="2396771" y="6283935"/>
                                </a:cubicBezTo>
                                <a:lnTo>
                                  <a:pt x="1399241" y="4410648"/>
                                </a:lnTo>
                                <a:cubicBezTo>
                                  <a:pt x="1393178" y="4398917"/>
                                  <a:pt x="1398139" y="4384480"/>
                                  <a:pt x="1409712" y="4378163"/>
                                </a:cubicBezTo>
                                <a:cubicBezTo>
                                  <a:pt x="1421286" y="4371847"/>
                                  <a:pt x="1436166" y="4376358"/>
                                  <a:pt x="1442779" y="4388089"/>
                                </a:cubicBezTo>
                                <a:lnTo>
                                  <a:pt x="2422122" y="6225282"/>
                                </a:lnTo>
                                <a:cubicBezTo>
                                  <a:pt x="2423225" y="6206333"/>
                                  <a:pt x="2419367" y="6187383"/>
                                  <a:pt x="2410549" y="6169336"/>
                                </a:cubicBezTo>
                                <a:lnTo>
                                  <a:pt x="1918948" y="5246227"/>
                                </a:lnTo>
                                <a:cubicBezTo>
                                  <a:pt x="1911233" y="5232693"/>
                                  <a:pt x="1907375" y="5217353"/>
                                  <a:pt x="1907375" y="5202012"/>
                                </a:cubicBezTo>
                                <a:cubicBezTo>
                                  <a:pt x="1906273" y="5146066"/>
                                  <a:pt x="1950913" y="5099143"/>
                                  <a:pt x="2006577" y="5098241"/>
                                </a:cubicBezTo>
                                <a:lnTo>
                                  <a:pt x="546105" y="2355987"/>
                                </a:lnTo>
                                <a:cubicBezTo>
                                  <a:pt x="543349" y="2351475"/>
                                  <a:pt x="546105" y="2346061"/>
                                  <a:pt x="549411" y="2343354"/>
                                </a:cubicBezTo>
                                <a:cubicBezTo>
                                  <a:pt x="554922" y="2340647"/>
                                  <a:pt x="559883" y="2343354"/>
                                  <a:pt x="562087" y="2346963"/>
                                </a:cubicBezTo>
                                <a:lnTo>
                                  <a:pt x="2028070" y="5099143"/>
                                </a:lnTo>
                                <a:cubicBezTo>
                                  <a:pt x="2057280" y="5105460"/>
                                  <a:pt x="2084285" y="5124410"/>
                                  <a:pt x="2098063" y="5151480"/>
                                </a:cubicBezTo>
                                <a:lnTo>
                                  <a:pt x="3167790" y="7162828"/>
                                </a:lnTo>
                                <a:cubicBezTo>
                                  <a:pt x="3181568" y="7188997"/>
                                  <a:pt x="3183221" y="7221481"/>
                                  <a:pt x="3171648" y="7248552"/>
                                </a:cubicBezTo>
                                <a:lnTo>
                                  <a:pt x="4423560" y="9597624"/>
                                </a:lnTo>
                                <a:lnTo>
                                  <a:pt x="4403124" y="9597624"/>
                                </a:lnTo>
                                <a:lnTo>
                                  <a:pt x="3162830" y="7266599"/>
                                </a:lnTo>
                                <a:cubicBezTo>
                                  <a:pt x="3155114" y="7276525"/>
                                  <a:pt x="3146296" y="7285548"/>
                                  <a:pt x="3134722" y="7293670"/>
                                </a:cubicBezTo>
                                <a:lnTo>
                                  <a:pt x="3334228" y="7669049"/>
                                </a:lnTo>
                                <a:cubicBezTo>
                                  <a:pt x="3341944" y="7684389"/>
                                  <a:pt x="3336984" y="7701534"/>
                                  <a:pt x="3321553" y="7709655"/>
                                </a:cubicBezTo>
                                <a:cubicBezTo>
                                  <a:pt x="3306121" y="7716874"/>
                                  <a:pt x="3288485" y="7711460"/>
                                  <a:pt x="3280770" y="7697022"/>
                                </a:cubicBezTo>
                                <a:lnTo>
                                  <a:pt x="3127007" y="7409171"/>
                                </a:lnTo>
                                <a:cubicBezTo>
                                  <a:pt x="3119291" y="7393831"/>
                                  <a:pt x="3101655" y="7388417"/>
                                  <a:pt x="3086224" y="7395636"/>
                                </a:cubicBezTo>
                                <a:cubicBezTo>
                                  <a:pt x="3071344" y="7403757"/>
                                  <a:pt x="3066383" y="7421804"/>
                                  <a:pt x="3073548" y="7436242"/>
                                </a:cubicBezTo>
                                <a:lnTo>
                                  <a:pt x="3142438" y="7564376"/>
                                </a:lnTo>
                                <a:cubicBezTo>
                                  <a:pt x="3145194" y="7570692"/>
                                  <a:pt x="3146296" y="7577009"/>
                                  <a:pt x="3145194" y="7583325"/>
                                </a:cubicBezTo>
                                <a:lnTo>
                                  <a:pt x="4217953" y="9597624"/>
                                </a:lnTo>
                                <a:lnTo>
                                  <a:pt x="4162354" y="9597624"/>
                                </a:lnTo>
                                <a:lnTo>
                                  <a:pt x="3101655" y="7606787"/>
                                </a:lnTo>
                                <a:cubicBezTo>
                                  <a:pt x="3096695" y="7604080"/>
                                  <a:pt x="3091735" y="7598665"/>
                                  <a:pt x="3088979" y="7594154"/>
                                </a:cubicBezTo>
                                <a:lnTo>
                                  <a:pt x="2836015" y="7118613"/>
                                </a:lnTo>
                                <a:cubicBezTo>
                                  <a:pt x="2828850" y="7103273"/>
                                  <a:pt x="2810663" y="7097859"/>
                                  <a:pt x="2795783" y="7105980"/>
                                </a:cubicBezTo>
                                <a:cubicBezTo>
                                  <a:pt x="2780351" y="7113199"/>
                                  <a:pt x="2775391" y="7131246"/>
                                  <a:pt x="2783107" y="7146586"/>
                                </a:cubicBezTo>
                                <a:lnTo>
                                  <a:pt x="3210777" y="7950584"/>
                                </a:lnTo>
                                <a:cubicBezTo>
                                  <a:pt x="3214635" y="7956900"/>
                                  <a:pt x="3216288" y="7963217"/>
                                  <a:pt x="3214635" y="7969533"/>
                                </a:cubicBezTo>
                                <a:lnTo>
                                  <a:pt x="4081780" y="9597624"/>
                                </a:lnTo>
                                <a:lnTo>
                                  <a:pt x="4060610" y="9597624"/>
                                </a:lnTo>
                                <a:lnTo>
                                  <a:pt x="3203613" y="7988483"/>
                                </a:lnTo>
                                <a:cubicBezTo>
                                  <a:pt x="3201959" y="7989385"/>
                                  <a:pt x="3199755" y="7989385"/>
                                  <a:pt x="3198101" y="7991190"/>
                                </a:cubicBezTo>
                                <a:cubicBezTo>
                                  <a:pt x="3184323" y="7998408"/>
                                  <a:pt x="3166688" y="7992092"/>
                                  <a:pt x="3158972" y="7978557"/>
                                </a:cubicBezTo>
                                <a:lnTo>
                                  <a:pt x="2588561" y="6907462"/>
                                </a:lnTo>
                                <a:cubicBezTo>
                                  <a:pt x="2588561" y="6924607"/>
                                  <a:pt x="2592419" y="6940849"/>
                                  <a:pt x="2600135" y="6956189"/>
                                </a:cubicBezTo>
                                <a:lnTo>
                                  <a:pt x="2979857" y="7669049"/>
                                </a:lnTo>
                                <a:cubicBezTo>
                                  <a:pt x="2997493" y="7701534"/>
                                  <a:pt x="2995289" y="7742140"/>
                                  <a:pt x="2974897" y="7772820"/>
                                </a:cubicBezTo>
                                <a:lnTo>
                                  <a:pt x="3947610" y="9597624"/>
                                </a:lnTo>
                                <a:lnTo>
                                  <a:pt x="3926446" y="9597624"/>
                                </a:lnTo>
                                <a:lnTo>
                                  <a:pt x="2962221" y="7786355"/>
                                </a:lnTo>
                                <a:cubicBezTo>
                                  <a:pt x="2936319" y="7811621"/>
                                  <a:pt x="2901047" y="7822449"/>
                                  <a:pt x="2866877" y="7813426"/>
                                </a:cubicBezTo>
                                <a:lnTo>
                                  <a:pt x="3816603" y="9597624"/>
                                </a:lnTo>
                                <a:lnTo>
                                  <a:pt x="3715915" y="9597624"/>
                                </a:lnTo>
                                <a:lnTo>
                                  <a:pt x="1238313" y="4949354"/>
                                </a:lnTo>
                                <a:cubicBezTo>
                                  <a:pt x="1227842" y="4945743"/>
                                  <a:pt x="1216819" y="4947549"/>
                                  <a:pt x="1207451" y="4952061"/>
                                </a:cubicBezTo>
                                <a:cubicBezTo>
                                  <a:pt x="1188712" y="4961986"/>
                                  <a:pt x="1180997" y="4986349"/>
                                  <a:pt x="1190917" y="5005300"/>
                                </a:cubicBezTo>
                                <a:lnTo>
                                  <a:pt x="1386565" y="5371654"/>
                                </a:lnTo>
                                <a:cubicBezTo>
                                  <a:pt x="1397036" y="5390605"/>
                                  <a:pt x="1389320" y="5414967"/>
                                  <a:pt x="1370031" y="5424893"/>
                                </a:cubicBezTo>
                                <a:cubicBezTo>
                                  <a:pt x="1351293" y="5435723"/>
                                  <a:pt x="1327044" y="5427600"/>
                                  <a:pt x="1317124" y="5408651"/>
                                </a:cubicBezTo>
                                <a:lnTo>
                                  <a:pt x="948423" y="4717448"/>
                                </a:lnTo>
                                <a:cubicBezTo>
                                  <a:pt x="938503" y="4698499"/>
                                  <a:pt x="914254" y="4691280"/>
                                  <a:pt x="894964" y="4701206"/>
                                </a:cubicBezTo>
                                <a:cubicBezTo>
                                  <a:pt x="876227" y="4711132"/>
                                  <a:pt x="868511" y="4735496"/>
                                  <a:pt x="878431" y="4754445"/>
                                </a:cubicBezTo>
                                <a:lnTo>
                                  <a:pt x="1403099" y="5738913"/>
                                </a:lnTo>
                                <a:cubicBezTo>
                                  <a:pt x="1409712" y="5749741"/>
                                  <a:pt x="1409712" y="5764179"/>
                                  <a:pt x="1403099" y="5775007"/>
                                </a:cubicBezTo>
                                <a:lnTo>
                                  <a:pt x="3439038" y="9597624"/>
                                </a:lnTo>
                                <a:lnTo>
                                  <a:pt x="3339461" y="9597624"/>
                                </a:lnTo>
                                <a:close/>
                                <a:moveTo>
                                  <a:pt x="0" y="3698612"/>
                                </a:moveTo>
                                <a:lnTo>
                                  <a:pt x="0" y="3658545"/>
                                </a:lnTo>
                                <a:lnTo>
                                  <a:pt x="3163083" y="9597624"/>
                                </a:lnTo>
                                <a:lnTo>
                                  <a:pt x="3141743" y="9597624"/>
                                </a:lnTo>
                                <a:close/>
                                <a:moveTo>
                                  <a:pt x="0" y="4033634"/>
                                </a:moveTo>
                                <a:lnTo>
                                  <a:pt x="0" y="3846531"/>
                                </a:lnTo>
                                <a:lnTo>
                                  <a:pt x="3062732" y="9597624"/>
                                </a:lnTo>
                                <a:lnTo>
                                  <a:pt x="2962153" y="9597624"/>
                                </a:lnTo>
                                <a:close/>
                                <a:moveTo>
                                  <a:pt x="0" y="4319136"/>
                                </a:moveTo>
                                <a:lnTo>
                                  <a:pt x="0" y="4279068"/>
                                </a:lnTo>
                                <a:lnTo>
                                  <a:pt x="2832599" y="9597624"/>
                                </a:lnTo>
                                <a:lnTo>
                                  <a:pt x="2811260" y="9597624"/>
                                </a:lnTo>
                                <a:close/>
                                <a:moveTo>
                                  <a:pt x="0" y="4741813"/>
                                </a:moveTo>
                                <a:lnTo>
                                  <a:pt x="0" y="4554387"/>
                                </a:lnTo>
                                <a:lnTo>
                                  <a:pt x="2685765" y="9597624"/>
                                </a:lnTo>
                                <a:lnTo>
                                  <a:pt x="2585951" y="95976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ey center shadow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352A2904-F645-467A-9DAE-E20924F76CA5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377253" y="360789"/>
                            <a:ext cx="8852829" cy="6555558"/>
                          </a:xfrm>
                          <a:custGeom>
                            <a:avLst/>
                            <a:gdLst>
                              <a:gd name="T0" fmla="*/ 13961 w 13962"/>
                              <a:gd name="T1" fmla="*/ 10321 h 10322"/>
                              <a:gd name="T2" fmla="*/ 0 w 13962"/>
                              <a:gd name="T3" fmla="*/ 10321 h 10322"/>
                              <a:gd name="T4" fmla="*/ 0 w 13962"/>
                              <a:gd name="T5" fmla="*/ 0 h 10322"/>
                              <a:gd name="T6" fmla="*/ 13961 w 13962"/>
                              <a:gd name="T7" fmla="*/ 0 h 10322"/>
                              <a:gd name="T8" fmla="*/ 13961 w 13962"/>
                              <a:gd name="T9" fmla="*/ 10321 h 103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962" h="10322">
                                <a:moveTo>
                                  <a:pt x="13961" y="10321"/>
                                </a:moveTo>
                                <a:lnTo>
                                  <a:pt x="0" y="10321"/>
                                </a:lnTo>
                                <a:lnTo>
                                  <a:pt x="0" y="0"/>
                                </a:lnTo>
                                <a:lnTo>
                                  <a:pt x="13961" y="0"/>
                                </a:lnTo>
                                <a:lnTo>
                                  <a:pt x="13961" y="103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White center box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795D5991-4D9D-4D31-996B-B4C70CBF9964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504074" y="487821"/>
                            <a:ext cx="8606177" cy="6319299"/>
                          </a:xfrm>
                          <a:custGeom>
                            <a:avLst/>
                            <a:gdLst>
                              <a:gd name="T0" fmla="*/ 13572 w 13573"/>
                              <a:gd name="T1" fmla="*/ 9949 h 9950"/>
                              <a:gd name="T2" fmla="*/ 0 w 13573"/>
                              <a:gd name="T3" fmla="*/ 9949 h 9950"/>
                              <a:gd name="T4" fmla="*/ 0 w 13573"/>
                              <a:gd name="T5" fmla="*/ 0 h 9950"/>
                              <a:gd name="T6" fmla="*/ 13572 w 13573"/>
                              <a:gd name="T7" fmla="*/ 0 h 9950"/>
                              <a:gd name="T8" fmla="*/ 13572 w 13573"/>
                              <a:gd name="T9" fmla="*/ 9949 h 99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573" h="9950">
                                <a:moveTo>
                                  <a:pt x="13572" y="9949"/>
                                </a:moveTo>
                                <a:lnTo>
                                  <a:pt x="0" y="9949"/>
                                </a:lnTo>
                                <a:lnTo>
                                  <a:pt x="0" y="0"/>
                                </a:lnTo>
                                <a:lnTo>
                                  <a:pt x="13572" y="0"/>
                                </a:lnTo>
                                <a:lnTo>
                                  <a:pt x="13572" y="99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" name="Award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BEAD9C2C-C69E-476B-889A-2FE4149B5605}"/>
                            </a:ext>
                          </a:extLst>
                        </wpg:cNvPr>
                        <wpg:cNvGrpSpPr/>
                        <wpg:grpSpPr>
                          <a:xfrm>
                            <a:off x="4093114" y="1669213"/>
                            <a:ext cx="1441957" cy="1390994"/>
                            <a:chOff x="4093114" y="1669213"/>
                            <a:chExt cx="1443990" cy="1390651"/>
                          </a:xfrm>
                        </wpg:grpSpPr>
                        <wps:wsp>
                          <wps:cNvPr id="16" name="Shape">
                            <a:extLst>
                              <a:ext uri="{FF2B5EF4-FFF2-40B4-BE49-F238E27FC236}">
  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953358B-F6BA-47A3-BAD9-8DFE145A5C36}"/>
                              </a:ext>
                            </a:extLst>
                          </wps:cNvPr>
                          <wps:cNvSpPr/>
                          <wps:spPr>
                            <a:xfrm>
                              <a:off x="4093114" y="1669213"/>
                              <a:ext cx="1443990" cy="139065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15806" y="16471"/>
                                  </a:moveTo>
                                  <a:lnTo>
                                    <a:pt x="16034" y="16471"/>
                                  </a:lnTo>
                                  <a:cubicBezTo>
                                    <a:pt x="16357" y="16235"/>
                                    <a:pt x="16737" y="15978"/>
                                    <a:pt x="17060" y="15662"/>
                                  </a:cubicBezTo>
                                  <a:lnTo>
                                    <a:pt x="17060" y="15584"/>
                                  </a:lnTo>
                                  <a:cubicBezTo>
                                    <a:pt x="16984" y="15505"/>
                                    <a:pt x="16908" y="15505"/>
                                    <a:pt x="16908" y="15505"/>
                                  </a:cubicBezTo>
                                  <a:cubicBezTo>
                                    <a:pt x="16585" y="15741"/>
                                    <a:pt x="16281" y="15998"/>
                                    <a:pt x="15882" y="16235"/>
                                  </a:cubicBezTo>
                                  <a:cubicBezTo>
                                    <a:pt x="15882" y="16313"/>
                                    <a:pt x="15882" y="16392"/>
                                    <a:pt x="15806" y="16471"/>
                                  </a:cubicBezTo>
                                  <a:close/>
                                  <a:moveTo>
                                    <a:pt x="15331" y="1401"/>
                                  </a:moveTo>
                                  <a:cubicBezTo>
                                    <a:pt x="14704" y="1164"/>
                                    <a:pt x="14476" y="2130"/>
                                    <a:pt x="14305" y="2387"/>
                                  </a:cubicBezTo>
                                  <a:cubicBezTo>
                                    <a:pt x="14533" y="2229"/>
                                    <a:pt x="15559" y="2229"/>
                                    <a:pt x="15407" y="1499"/>
                                  </a:cubicBezTo>
                                  <a:cubicBezTo>
                                    <a:pt x="16034" y="1164"/>
                                    <a:pt x="15483" y="355"/>
                                    <a:pt x="15407" y="39"/>
                                  </a:cubicBezTo>
                                  <a:cubicBezTo>
                                    <a:pt x="15331" y="335"/>
                                    <a:pt x="14780" y="986"/>
                                    <a:pt x="15331" y="1401"/>
                                  </a:cubicBezTo>
                                  <a:close/>
                                  <a:moveTo>
                                    <a:pt x="15483" y="1479"/>
                                  </a:moveTo>
                                  <a:lnTo>
                                    <a:pt x="15483" y="1558"/>
                                  </a:lnTo>
                                  <a:cubicBezTo>
                                    <a:pt x="15711" y="1716"/>
                                    <a:pt x="15882" y="1795"/>
                                    <a:pt x="16110" y="1973"/>
                                  </a:cubicBezTo>
                                  <a:lnTo>
                                    <a:pt x="16186" y="1973"/>
                                  </a:lnTo>
                                  <a:cubicBezTo>
                                    <a:pt x="16186" y="1894"/>
                                    <a:pt x="16186" y="1894"/>
                                    <a:pt x="16186" y="1894"/>
                                  </a:cubicBezTo>
                                  <a:cubicBezTo>
                                    <a:pt x="15958" y="1736"/>
                                    <a:pt x="15787" y="1558"/>
                                    <a:pt x="15559" y="1479"/>
                                  </a:cubicBezTo>
                                  <a:cubicBezTo>
                                    <a:pt x="15483" y="1479"/>
                                    <a:pt x="15483" y="1479"/>
                                    <a:pt x="15483" y="1479"/>
                                  </a:cubicBezTo>
                                  <a:close/>
                                  <a:moveTo>
                                    <a:pt x="16661" y="2288"/>
                                  </a:moveTo>
                                  <a:cubicBezTo>
                                    <a:pt x="16661" y="2367"/>
                                    <a:pt x="16661" y="2367"/>
                                    <a:pt x="16661" y="2367"/>
                                  </a:cubicBezTo>
                                  <a:cubicBezTo>
                                    <a:pt x="16813" y="2525"/>
                                    <a:pt x="16984" y="2702"/>
                                    <a:pt x="17136" y="2860"/>
                                  </a:cubicBezTo>
                                  <a:cubicBezTo>
                                    <a:pt x="17212" y="2860"/>
                                    <a:pt x="17212" y="2860"/>
                                    <a:pt x="17288" y="2860"/>
                                  </a:cubicBezTo>
                                  <a:cubicBezTo>
                                    <a:pt x="17288" y="2781"/>
                                    <a:pt x="17288" y="2702"/>
                                    <a:pt x="17288" y="2702"/>
                                  </a:cubicBezTo>
                                  <a:cubicBezTo>
                                    <a:pt x="17136" y="2545"/>
                                    <a:pt x="16965" y="2367"/>
                                    <a:pt x="16737" y="2288"/>
                                  </a:cubicBezTo>
                                  <a:cubicBezTo>
                                    <a:pt x="16737" y="2288"/>
                                    <a:pt x="16737" y="2288"/>
                                    <a:pt x="16661" y="2288"/>
                                  </a:cubicBezTo>
                                  <a:close/>
                                  <a:moveTo>
                                    <a:pt x="15331" y="2860"/>
                                  </a:moveTo>
                                  <a:cubicBezTo>
                                    <a:pt x="15654" y="2781"/>
                                    <a:pt x="16585" y="3018"/>
                                    <a:pt x="16585" y="2209"/>
                                  </a:cubicBezTo>
                                  <a:cubicBezTo>
                                    <a:pt x="17288" y="2052"/>
                                    <a:pt x="16813" y="1144"/>
                                    <a:pt x="16813" y="828"/>
                                  </a:cubicBezTo>
                                  <a:cubicBezTo>
                                    <a:pt x="16737" y="1065"/>
                                    <a:pt x="16034" y="1716"/>
                                    <a:pt x="16490" y="2130"/>
                                  </a:cubicBezTo>
                                  <a:cubicBezTo>
                                    <a:pt x="15958" y="1795"/>
                                    <a:pt x="15559" y="2702"/>
                                    <a:pt x="15331" y="2860"/>
                                  </a:cubicBezTo>
                                  <a:close/>
                                  <a:moveTo>
                                    <a:pt x="4654" y="15584"/>
                                  </a:moveTo>
                                  <a:lnTo>
                                    <a:pt x="4578" y="15662"/>
                                  </a:lnTo>
                                  <a:cubicBezTo>
                                    <a:pt x="4977" y="15998"/>
                                    <a:pt x="5281" y="16235"/>
                                    <a:pt x="5680" y="16471"/>
                                  </a:cubicBezTo>
                                  <a:cubicBezTo>
                                    <a:pt x="5756" y="16471"/>
                                    <a:pt x="5832" y="16471"/>
                                    <a:pt x="5832" y="16471"/>
                                  </a:cubicBezTo>
                                  <a:cubicBezTo>
                                    <a:pt x="5832" y="16392"/>
                                    <a:pt x="5756" y="16313"/>
                                    <a:pt x="5756" y="16235"/>
                                  </a:cubicBezTo>
                                  <a:cubicBezTo>
                                    <a:pt x="5433" y="15998"/>
                                    <a:pt x="5129" y="15741"/>
                                    <a:pt x="4806" y="15505"/>
                                  </a:cubicBezTo>
                                  <a:cubicBezTo>
                                    <a:pt x="4730" y="15505"/>
                                    <a:pt x="4654" y="15505"/>
                                    <a:pt x="4654" y="15584"/>
                                  </a:cubicBezTo>
                                  <a:close/>
                                  <a:moveTo>
                                    <a:pt x="14533" y="1144"/>
                                  </a:moveTo>
                                  <a:cubicBezTo>
                                    <a:pt x="14685" y="1144"/>
                                    <a:pt x="14856" y="1223"/>
                                    <a:pt x="14932" y="1302"/>
                                  </a:cubicBezTo>
                                  <a:cubicBezTo>
                                    <a:pt x="15008" y="1302"/>
                                    <a:pt x="15008" y="1302"/>
                                    <a:pt x="15008" y="1302"/>
                                  </a:cubicBezTo>
                                  <a:cubicBezTo>
                                    <a:pt x="15008" y="1223"/>
                                    <a:pt x="15008" y="1223"/>
                                    <a:pt x="15008" y="1223"/>
                                  </a:cubicBezTo>
                                  <a:cubicBezTo>
                                    <a:pt x="14856" y="1144"/>
                                    <a:pt x="14685" y="1065"/>
                                    <a:pt x="14533" y="986"/>
                                  </a:cubicBezTo>
                                  <a:cubicBezTo>
                                    <a:pt x="14381" y="414"/>
                                    <a:pt x="13583" y="651"/>
                                    <a:pt x="13355" y="572"/>
                                  </a:cubicBezTo>
                                  <a:cubicBezTo>
                                    <a:pt x="13602" y="730"/>
                                    <a:pt x="14153" y="1479"/>
                                    <a:pt x="14533" y="1144"/>
                                  </a:cubicBezTo>
                                  <a:close/>
                                  <a:moveTo>
                                    <a:pt x="6212" y="1558"/>
                                  </a:moveTo>
                                  <a:lnTo>
                                    <a:pt x="6212" y="1479"/>
                                  </a:lnTo>
                                  <a:cubicBezTo>
                                    <a:pt x="6136" y="1479"/>
                                    <a:pt x="6136" y="1479"/>
                                    <a:pt x="6136" y="1479"/>
                                  </a:cubicBezTo>
                                  <a:cubicBezTo>
                                    <a:pt x="5908" y="1558"/>
                                    <a:pt x="5661" y="1716"/>
                                    <a:pt x="5433" y="1894"/>
                                  </a:cubicBezTo>
                                  <a:cubicBezTo>
                                    <a:pt x="5433" y="1894"/>
                                    <a:pt x="5433" y="1894"/>
                                    <a:pt x="5433" y="1973"/>
                                  </a:cubicBezTo>
                                  <a:lnTo>
                                    <a:pt x="5509" y="1973"/>
                                  </a:lnTo>
                                  <a:cubicBezTo>
                                    <a:pt x="5737" y="1795"/>
                                    <a:pt x="5984" y="1716"/>
                                    <a:pt x="6212" y="1558"/>
                                  </a:cubicBezTo>
                                  <a:close/>
                                  <a:moveTo>
                                    <a:pt x="5110" y="2209"/>
                                  </a:moveTo>
                                  <a:cubicBezTo>
                                    <a:pt x="5034" y="3018"/>
                                    <a:pt x="6060" y="2781"/>
                                    <a:pt x="6364" y="2860"/>
                                  </a:cubicBezTo>
                                  <a:cubicBezTo>
                                    <a:pt x="6041" y="2702"/>
                                    <a:pt x="5737" y="1795"/>
                                    <a:pt x="5186" y="2130"/>
                                  </a:cubicBezTo>
                                  <a:cubicBezTo>
                                    <a:pt x="5661" y="1716"/>
                                    <a:pt x="4863" y="1065"/>
                                    <a:pt x="4787" y="828"/>
                                  </a:cubicBezTo>
                                  <a:cubicBezTo>
                                    <a:pt x="4806" y="1144"/>
                                    <a:pt x="4407" y="2052"/>
                                    <a:pt x="5110" y="2209"/>
                                  </a:cubicBezTo>
                                  <a:close/>
                                  <a:moveTo>
                                    <a:pt x="7086" y="1144"/>
                                  </a:moveTo>
                                  <a:cubicBezTo>
                                    <a:pt x="7485" y="1479"/>
                                    <a:pt x="8036" y="730"/>
                                    <a:pt x="8340" y="572"/>
                                  </a:cubicBezTo>
                                  <a:cubicBezTo>
                                    <a:pt x="8017" y="651"/>
                                    <a:pt x="7238" y="414"/>
                                    <a:pt x="7086" y="986"/>
                                  </a:cubicBezTo>
                                  <a:cubicBezTo>
                                    <a:pt x="6934" y="1065"/>
                                    <a:pt x="6763" y="1144"/>
                                    <a:pt x="6611" y="1223"/>
                                  </a:cubicBezTo>
                                  <a:cubicBezTo>
                                    <a:pt x="6611" y="1223"/>
                                    <a:pt x="6611" y="1223"/>
                                    <a:pt x="6611" y="1302"/>
                                  </a:cubicBezTo>
                                  <a:lnTo>
                                    <a:pt x="6687" y="1302"/>
                                  </a:lnTo>
                                  <a:cubicBezTo>
                                    <a:pt x="6839" y="1223"/>
                                    <a:pt x="6915" y="1144"/>
                                    <a:pt x="7086" y="1144"/>
                                  </a:cubicBezTo>
                                  <a:close/>
                                  <a:moveTo>
                                    <a:pt x="6288" y="1479"/>
                                  </a:moveTo>
                                  <a:cubicBezTo>
                                    <a:pt x="6136" y="2209"/>
                                    <a:pt x="7067" y="2209"/>
                                    <a:pt x="7390" y="2367"/>
                                  </a:cubicBezTo>
                                  <a:cubicBezTo>
                                    <a:pt x="7162" y="2130"/>
                                    <a:pt x="6991" y="1144"/>
                                    <a:pt x="6364" y="1381"/>
                                  </a:cubicBezTo>
                                  <a:cubicBezTo>
                                    <a:pt x="6915" y="967"/>
                                    <a:pt x="6288" y="316"/>
                                    <a:pt x="6212" y="0"/>
                                  </a:cubicBezTo>
                                  <a:cubicBezTo>
                                    <a:pt x="6212" y="335"/>
                                    <a:pt x="5661" y="1144"/>
                                    <a:pt x="6288" y="1479"/>
                                  </a:cubicBezTo>
                                  <a:close/>
                                  <a:moveTo>
                                    <a:pt x="19795" y="11007"/>
                                  </a:moveTo>
                                  <a:cubicBezTo>
                                    <a:pt x="19871" y="10672"/>
                                    <a:pt x="19947" y="10356"/>
                                    <a:pt x="19947" y="10021"/>
                                  </a:cubicBezTo>
                                  <a:cubicBezTo>
                                    <a:pt x="19947" y="10021"/>
                                    <a:pt x="19871" y="10021"/>
                                    <a:pt x="19871" y="9942"/>
                                  </a:cubicBezTo>
                                  <a:cubicBezTo>
                                    <a:pt x="19795" y="10021"/>
                                    <a:pt x="19719" y="10021"/>
                                    <a:pt x="19719" y="10021"/>
                                  </a:cubicBezTo>
                                  <a:cubicBezTo>
                                    <a:pt x="19719" y="10356"/>
                                    <a:pt x="19643" y="10593"/>
                                    <a:pt x="19567" y="10830"/>
                                  </a:cubicBezTo>
                                  <a:cubicBezTo>
                                    <a:pt x="19643" y="10908"/>
                                    <a:pt x="19643" y="10987"/>
                                    <a:pt x="19643" y="11066"/>
                                  </a:cubicBezTo>
                                  <a:cubicBezTo>
                                    <a:pt x="19719" y="11007"/>
                                    <a:pt x="19795" y="11007"/>
                                    <a:pt x="19795" y="11007"/>
                                  </a:cubicBezTo>
                                  <a:close/>
                                  <a:moveTo>
                                    <a:pt x="5034" y="2367"/>
                                  </a:moveTo>
                                  <a:cubicBezTo>
                                    <a:pt x="4958" y="2367"/>
                                    <a:pt x="4958" y="2367"/>
                                    <a:pt x="4958" y="2288"/>
                                  </a:cubicBezTo>
                                  <a:lnTo>
                                    <a:pt x="4882" y="2288"/>
                                  </a:lnTo>
                                  <a:cubicBezTo>
                                    <a:pt x="4730" y="2367"/>
                                    <a:pt x="4559" y="2525"/>
                                    <a:pt x="4407" y="2702"/>
                                  </a:cubicBezTo>
                                  <a:cubicBezTo>
                                    <a:pt x="4407" y="2702"/>
                                    <a:pt x="4407" y="2781"/>
                                    <a:pt x="4407" y="2860"/>
                                  </a:cubicBezTo>
                                  <a:cubicBezTo>
                                    <a:pt x="4407" y="2860"/>
                                    <a:pt x="4483" y="2860"/>
                                    <a:pt x="4559" y="2860"/>
                                  </a:cubicBezTo>
                                  <a:cubicBezTo>
                                    <a:pt x="4730" y="2702"/>
                                    <a:pt x="4806" y="2525"/>
                                    <a:pt x="5034" y="2367"/>
                                  </a:cubicBezTo>
                                  <a:close/>
                                  <a:moveTo>
                                    <a:pt x="19795" y="7595"/>
                                  </a:moveTo>
                                  <a:cubicBezTo>
                                    <a:pt x="19472" y="6865"/>
                                    <a:pt x="18541" y="7358"/>
                                    <a:pt x="18142" y="7358"/>
                                  </a:cubicBezTo>
                                  <a:cubicBezTo>
                                    <a:pt x="18541" y="7437"/>
                                    <a:pt x="19244" y="8423"/>
                                    <a:pt x="19795" y="7772"/>
                                  </a:cubicBezTo>
                                  <a:cubicBezTo>
                                    <a:pt x="20574" y="8186"/>
                                    <a:pt x="20897" y="7042"/>
                                    <a:pt x="21125" y="6786"/>
                                  </a:cubicBezTo>
                                  <a:cubicBezTo>
                                    <a:pt x="20821" y="6944"/>
                                    <a:pt x="19719" y="6865"/>
                                    <a:pt x="19795" y="7595"/>
                                  </a:cubicBezTo>
                                  <a:close/>
                                  <a:moveTo>
                                    <a:pt x="16034" y="3748"/>
                                  </a:moveTo>
                                  <a:cubicBezTo>
                                    <a:pt x="16433" y="3669"/>
                                    <a:pt x="17535" y="4083"/>
                                    <a:pt x="17611" y="3176"/>
                                  </a:cubicBezTo>
                                  <a:cubicBezTo>
                                    <a:pt x="18465" y="3097"/>
                                    <a:pt x="18161" y="1953"/>
                                    <a:pt x="18237" y="1539"/>
                                  </a:cubicBezTo>
                                  <a:cubicBezTo>
                                    <a:pt x="18009" y="1874"/>
                                    <a:pt x="17060" y="2426"/>
                                    <a:pt x="17611" y="3097"/>
                                  </a:cubicBezTo>
                                  <a:cubicBezTo>
                                    <a:pt x="16984" y="2624"/>
                                    <a:pt x="16338" y="3590"/>
                                    <a:pt x="16034" y="3748"/>
                                  </a:cubicBezTo>
                                  <a:close/>
                                  <a:moveTo>
                                    <a:pt x="19871" y="9705"/>
                                  </a:moveTo>
                                  <a:cubicBezTo>
                                    <a:pt x="19871" y="8818"/>
                                    <a:pt x="18693" y="9054"/>
                                    <a:pt x="18294" y="8896"/>
                                  </a:cubicBezTo>
                                  <a:cubicBezTo>
                                    <a:pt x="18617" y="9133"/>
                                    <a:pt x="19073" y="10356"/>
                                    <a:pt x="19871" y="9784"/>
                                  </a:cubicBezTo>
                                  <a:cubicBezTo>
                                    <a:pt x="20498" y="10514"/>
                                    <a:pt x="21201" y="9370"/>
                                    <a:pt x="21524" y="9212"/>
                                  </a:cubicBezTo>
                                  <a:cubicBezTo>
                                    <a:pt x="21144" y="9311"/>
                                    <a:pt x="20042" y="8818"/>
                                    <a:pt x="19871" y="9705"/>
                                  </a:cubicBezTo>
                                  <a:close/>
                                  <a:moveTo>
                                    <a:pt x="19339" y="11915"/>
                                  </a:moveTo>
                                  <a:cubicBezTo>
                                    <a:pt x="19187" y="12250"/>
                                    <a:pt x="19016" y="12644"/>
                                    <a:pt x="18864" y="12980"/>
                                  </a:cubicBezTo>
                                  <a:cubicBezTo>
                                    <a:pt x="18864" y="13059"/>
                                    <a:pt x="18864" y="13138"/>
                                    <a:pt x="18864" y="13138"/>
                                  </a:cubicBezTo>
                                  <a:lnTo>
                                    <a:pt x="19092" y="13138"/>
                                  </a:lnTo>
                                  <a:cubicBezTo>
                                    <a:pt x="19244" y="12723"/>
                                    <a:pt x="19415" y="12329"/>
                                    <a:pt x="19567" y="11915"/>
                                  </a:cubicBezTo>
                                  <a:cubicBezTo>
                                    <a:pt x="19491" y="11915"/>
                                    <a:pt x="19491" y="11915"/>
                                    <a:pt x="19491" y="11836"/>
                                  </a:cubicBezTo>
                                  <a:cubicBezTo>
                                    <a:pt x="19415" y="11836"/>
                                    <a:pt x="19339" y="11836"/>
                                    <a:pt x="19339" y="11915"/>
                                  </a:cubicBezTo>
                                  <a:close/>
                                  <a:moveTo>
                                    <a:pt x="21600" y="11342"/>
                                  </a:moveTo>
                                  <a:cubicBezTo>
                                    <a:pt x="21125" y="11342"/>
                                    <a:pt x="19947" y="10534"/>
                                    <a:pt x="19567" y="11500"/>
                                  </a:cubicBezTo>
                                  <a:cubicBezTo>
                                    <a:pt x="19719" y="10435"/>
                                    <a:pt x="18313" y="10435"/>
                                    <a:pt x="17915" y="10119"/>
                                  </a:cubicBezTo>
                                  <a:cubicBezTo>
                                    <a:pt x="18237" y="10534"/>
                                    <a:pt x="18465" y="12072"/>
                                    <a:pt x="19491" y="11678"/>
                                  </a:cubicBezTo>
                                  <a:cubicBezTo>
                                    <a:pt x="20118" y="12644"/>
                                    <a:pt x="21144" y="11500"/>
                                    <a:pt x="21600" y="11342"/>
                                  </a:cubicBezTo>
                                  <a:close/>
                                  <a:moveTo>
                                    <a:pt x="19871" y="9311"/>
                                  </a:moveTo>
                                  <a:cubicBezTo>
                                    <a:pt x="19947" y="9311"/>
                                    <a:pt x="19947" y="9232"/>
                                    <a:pt x="20023" y="9232"/>
                                  </a:cubicBezTo>
                                  <a:lnTo>
                                    <a:pt x="20023" y="8995"/>
                                  </a:lnTo>
                                  <a:cubicBezTo>
                                    <a:pt x="20023" y="8660"/>
                                    <a:pt x="19947" y="8344"/>
                                    <a:pt x="19947" y="8009"/>
                                  </a:cubicBezTo>
                                  <a:cubicBezTo>
                                    <a:pt x="19871" y="8009"/>
                                    <a:pt x="19871" y="8009"/>
                                    <a:pt x="19795" y="7930"/>
                                  </a:cubicBezTo>
                                  <a:cubicBezTo>
                                    <a:pt x="19795" y="8009"/>
                                    <a:pt x="19719" y="8009"/>
                                    <a:pt x="19719" y="8088"/>
                                  </a:cubicBezTo>
                                  <a:cubicBezTo>
                                    <a:pt x="19719" y="8324"/>
                                    <a:pt x="19795" y="8660"/>
                                    <a:pt x="19795" y="8975"/>
                                  </a:cubicBezTo>
                                  <a:cubicBezTo>
                                    <a:pt x="19795" y="9054"/>
                                    <a:pt x="19795" y="9054"/>
                                    <a:pt x="19795" y="9133"/>
                                  </a:cubicBezTo>
                                  <a:cubicBezTo>
                                    <a:pt x="19795" y="9212"/>
                                    <a:pt x="19871" y="9212"/>
                                    <a:pt x="19871" y="9311"/>
                                  </a:cubicBezTo>
                                  <a:close/>
                                  <a:moveTo>
                                    <a:pt x="16889" y="4734"/>
                                  </a:moveTo>
                                  <a:cubicBezTo>
                                    <a:pt x="17288" y="4734"/>
                                    <a:pt x="18294" y="5306"/>
                                    <a:pt x="18617" y="4498"/>
                                  </a:cubicBezTo>
                                  <a:cubicBezTo>
                                    <a:pt x="19472" y="4576"/>
                                    <a:pt x="19320" y="3353"/>
                                    <a:pt x="19472" y="3038"/>
                                  </a:cubicBezTo>
                                  <a:cubicBezTo>
                                    <a:pt x="19244" y="3275"/>
                                    <a:pt x="18142" y="3689"/>
                                    <a:pt x="18522" y="4419"/>
                                  </a:cubicBezTo>
                                  <a:cubicBezTo>
                                    <a:pt x="18066" y="3748"/>
                                    <a:pt x="17288" y="4576"/>
                                    <a:pt x="16889" y="4734"/>
                                  </a:cubicBezTo>
                                  <a:close/>
                                  <a:moveTo>
                                    <a:pt x="17763" y="3353"/>
                                  </a:moveTo>
                                  <a:cubicBezTo>
                                    <a:pt x="17763" y="3353"/>
                                    <a:pt x="17763" y="3432"/>
                                    <a:pt x="17687" y="3432"/>
                                  </a:cubicBezTo>
                                  <a:cubicBezTo>
                                    <a:pt x="17839" y="3590"/>
                                    <a:pt x="18009" y="3768"/>
                                    <a:pt x="18085" y="3925"/>
                                  </a:cubicBezTo>
                                  <a:cubicBezTo>
                                    <a:pt x="18161" y="3925"/>
                                    <a:pt x="18161" y="3925"/>
                                    <a:pt x="18161" y="3925"/>
                                  </a:cubicBezTo>
                                  <a:cubicBezTo>
                                    <a:pt x="18237" y="4004"/>
                                    <a:pt x="18237" y="4004"/>
                                    <a:pt x="18313" y="4004"/>
                                  </a:cubicBezTo>
                                  <a:cubicBezTo>
                                    <a:pt x="18313" y="3925"/>
                                    <a:pt x="18313" y="3925"/>
                                    <a:pt x="18313" y="3847"/>
                                  </a:cubicBezTo>
                                  <a:cubicBezTo>
                                    <a:pt x="18161" y="3610"/>
                                    <a:pt x="17990" y="3432"/>
                                    <a:pt x="17839" y="3275"/>
                                  </a:cubicBezTo>
                                  <a:lnTo>
                                    <a:pt x="17763" y="3353"/>
                                  </a:lnTo>
                                  <a:close/>
                                  <a:moveTo>
                                    <a:pt x="19795" y="7101"/>
                                  </a:moveTo>
                                  <a:cubicBezTo>
                                    <a:pt x="19719" y="6766"/>
                                    <a:pt x="19643" y="6372"/>
                                    <a:pt x="19472" y="6036"/>
                                  </a:cubicBezTo>
                                  <a:cubicBezTo>
                                    <a:pt x="19472" y="6036"/>
                                    <a:pt x="19396" y="6036"/>
                                    <a:pt x="19320" y="6036"/>
                                  </a:cubicBezTo>
                                  <a:cubicBezTo>
                                    <a:pt x="19320" y="6115"/>
                                    <a:pt x="19320" y="6115"/>
                                    <a:pt x="19244" y="6194"/>
                                  </a:cubicBezTo>
                                  <a:cubicBezTo>
                                    <a:pt x="19396" y="6431"/>
                                    <a:pt x="19472" y="6766"/>
                                    <a:pt x="19567" y="7082"/>
                                  </a:cubicBezTo>
                                  <a:cubicBezTo>
                                    <a:pt x="19643" y="7161"/>
                                    <a:pt x="19643" y="7161"/>
                                    <a:pt x="19719" y="7161"/>
                                  </a:cubicBezTo>
                                  <a:lnTo>
                                    <a:pt x="19795" y="7101"/>
                                  </a:lnTo>
                                  <a:close/>
                                  <a:moveTo>
                                    <a:pt x="19092" y="5385"/>
                                  </a:moveTo>
                                  <a:cubicBezTo>
                                    <a:pt x="19092" y="5385"/>
                                    <a:pt x="19168" y="5306"/>
                                    <a:pt x="19168" y="5227"/>
                                  </a:cubicBezTo>
                                  <a:cubicBezTo>
                                    <a:pt x="19092" y="5070"/>
                                    <a:pt x="18940" y="4813"/>
                                    <a:pt x="18845" y="4655"/>
                                  </a:cubicBezTo>
                                  <a:cubicBezTo>
                                    <a:pt x="18769" y="4655"/>
                                    <a:pt x="18769" y="4655"/>
                                    <a:pt x="18693" y="4655"/>
                                  </a:cubicBezTo>
                                  <a:cubicBezTo>
                                    <a:pt x="18693" y="4734"/>
                                    <a:pt x="18693" y="4734"/>
                                    <a:pt x="18617" y="4813"/>
                                  </a:cubicBezTo>
                                  <a:cubicBezTo>
                                    <a:pt x="18769" y="4971"/>
                                    <a:pt x="18845" y="5148"/>
                                    <a:pt x="18940" y="5306"/>
                                  </a:cubicBezTo>
                                  <a:cubicBezTo>
                                    <a:pt x="19016" y="5385"/>
                                    <a:pt x="19092" y="5385"/>
                                    <a:pt x="19092" y="5385"/>
                                  </a:cubicBezTo>
                                  <a:close/>
                                  <a:moveTo>
                                    <a:pt x="19244" y="5799"/>
                                  </a:moveTo>
                                  <a:cubicBezTo>
                                    <a:pt x="18845" y="5070"/>
                                    <a:pt x="17991" y="5799"/>
                                    <a:pt x="17592" y="5799"/>
                                  </a:cubicBezTo>
                                  <a:cubicBezTo>
                                    <a:pt x="17990" y="5878"/>
                                    <a:pt x="18845" y="6687"/>
                                    <a:pt x="19320" y="5878"/>
                                  </a:cubicBezTo>
                                  <a:cubicBezTo>
                                    <a:pt x="20099" y="6115"/>
                                    <a:pt x="20175" y="4892"/>
                                    <a:pt x="20422" y="4576"/>
                                  </a:cubicBezTo>
                                  <a:cubicBezTo>
                                    <a:pt x="20118" y="4813"/>
                                    <a:pt x="19016" y="4971"/>
                                    <a:pt x="19244" y="5799"/>
                                  </a:cubicBezTo>
                                  <a:close/>
                                  <a:moveTo>
                                    <a:pt x="1824" y="9784"/>
                                  </a:moveTo>
                                  <a:cubicBezTo>
                                    <a:pt x="2603" y="10356"/>
                                    <a:pt x="3002" y="9133"/>
                                    <a:pt x="3325" y="8896"/>
                                  </a:cubicBezTo>
                                  <a:cubicBezTo>
                                    <a:pt x="3002" y="9054"/>
                                    <a:pt x="1824" y="8818"/>
                                    <a:pt x="1748" y="9705"/>
                                  </a:cubicBezTo>
                                  <a:cubicBezTo>
                                    <a:pt x="1596" y="8818"/>
                                    <a:pt x="494" y="9291"/>
                                    <a:pt x="95" y="9212"/>
                                  </a:cubicBezTo>
                                  <a:cubicBezTo>
                                    <a:pt x="475" y="9390"/>
                                    <a:pt x="1121" y="10534"/>
                                    <a:pt x="1824" y="9784"/>
                                  </a:cubicBezTo>
                                  <a:close/>
                                  <a:moveTo>
                                    <a:pt x="8093" y="17379"/>
                                  </a:moveTo>
                                  <a:cubicBezTo>
                                    <a:pt x="8093" y="17300"/>
                                    <a:pt x="8017" y="17300"/>
                                    <a:pt x="7941" y="17221"/>
                                  </a:cubicBezTo>
                                  <a:cubicBezTo>
                                    <a:pt x="7466" y="17063"/>
                                    <a:pt x="7086" y="16885"/>
                                    <a:pt x="6611" y="16728"/>
                                  </a:cubicBezTo>
                                  <a:cubicBezTo>
                                    <a:pt x="6611" y="16728"/>
                                    <a:pt x="6535" y="16807"/>
                                    <a:pt x="6459" y="16807"/>
                                  </a:cubicBezTo>
                                  <a:cubicBezTo>
                                    <a:pt x="6459" y="16807"/>
                                    <a:pt x="6459" y="16885"/>
                                    <a:pt x="6535" y="16964"/>
                                  </a:cubicBezTo>
                                  <a:cubicBezTo>
                                    <a:pt x="6934" y="17122"/>
                                    <a:pt x="7485" y="17300"/>
                                    <a:pt x="7941" y="17458"/>
                                  </a:cubicBezTo>
                                  <a:cubicBezTo>
                                    <a:pt x="8017" y="17458"/>
                                    <a:pt x="8093" y="17379"/>
                                    <a:pt x="8093" y="17379"/>
                                  </a:cubicBezTo>
                                  <a:close/>
                                  <a:moveTo>
                                    <a:pt x="8568" y="17458"/>
                                  </a:moveTo>
                                  <a:cubicBezTo>
                                    <a:pt x="9518" y="16649"/>
                                    <a:pt x="8245" y="15662"/>
                                    <a:pt x="8093" y="15169"/>
                                  </a:cubicBezTo>
                                  <a:cubicBezTo>
                                    <a:pt x="8093" y="15662"/>
                                    <a:pt x="7466" y="17122"/>
                                    <a:pt x="8492" y="17458"/>
                                  </a:cubicBezTo>
                                  <a:cubicBezTo>
                                    <a:pt x="7390" y="17379"/>
                                    <a:pt x="7466" y="18917"/>
                                    <a:pt x="7238" y="19410"/>
                                  </a:cubicBezTo>
                                  <a:cubicBezTo>
                                    <a:pt x="7637" y="18996"/>
                                    <a:pt x="9195" y="18602"/>
                                    <a:pt x="8568" y="17458"/>
                                  </a:cubicBezTo>
                                  <a:close/>
                                  <a:moveTo>
                                    <a:pt x="12500" y="18108"/>
                                  </a:moveTo>
                                  <a:lnTo>
                                    <a:pt x="12025" y="17221"/>
                                  </a:lnTo>
                                  <a:cubicBezTo>
                                    <a:pt x="11550" y="17300"/>
                                    <a:pt x="11170" y="17458"/>
                                    <a:pt x="10847" y="17714"/>
                                  </a:cubicBezTo>
                                  <a:cubicBezTo>
                                    <a:pt x="10449" y="17477"/>
                                    <a:pt x="10069" y="17300"/>
                                    <a:pt x="9594" y="17221"/>
                                  </a:cubicBezTo>
                                  <a:lnTo>
                                    <a:pt x="9195" y="18108"/>
                                  </a:lnTo>
                                  <a:cubicBezTo>
                                    <a:pt x="9518" y="18187"/>
                                    <a:pt x="9746" y="18266"/>
                                    <a:pt x="9974" y="18345"/>
                                  </a:cubicBezTo>
                                  <a:cubicBezTo>
                                    <a:pt x="9195" y="19154"/>
                                    <a:pt x="8796" y="20298"/>
                                    <a:pt x="8245" y="21284"/>
                                  </a:cubicBezTo>
                                  <a:lnTo>
                                    <a:pt x="9746" y="19726"/>
                                  </a:lnTo>
                                  <a:lnTo>
                                    <a:pt x="9670" y="21600"/>
                                  </a:lnTo>
                                  <a:cubicBezTo>
                                    <a:pt x="10069" y="20456"/>
                                    <a:pt x="10221" y="19489"/>
                                    <a:pt x="10847" y="18917"/>
                                  </a:cubicBezTo>
                                  <a:cubicBezTo>
                                    <a:pt x="11398" y="19489"/>
                                    <a:pt x="11626" y="20476"/>
                                    <a:pt x="11949" y="21600"/>
                                  </a:cubicBezTo>
                                  <a:lnTo>
                                    <a:pt x="11949" y="19746"/>
                                  </a:lnTo>
                                  <a:lnTo>
                                    <a:pt x="13355" y="21304"/>
                                  </a:lnTo>
                                  <a:cubicBezTo>
                                    <a:pt x="12880" y="20318"/>
                                    <a:pt x="12405" y="19193"/>
                                    <a:pt x="11626" y="18365"/>
                                  </a:cubicBezTo>
                                  <a:cubicBezTo>
                                    <a:pt x="11873" y="18266"/>
                                    <a:pt x="12177" y="18187"/>
                                    <a:pt x="12500" y="18108"/>
                                  </a:cubicBezTo>
                                  <a:close/>
                                  <a:moveTo>
                                    <a:pt x="13127" y="17458"/>
                                  </a:moveTo>
                                  <a:cubicBezTo>
                                    <a:pt x="14229" y="17122"/>
                                    <a:pt x="13526" y="15662"/>
                                    <a:pt x="13602" y="15169"/>
                                  </a:cubicBezTo>
                                  <a:cubicBezTo>
                                    <a:pt x="13374" y="15662"/>
                                    <a:pt x="12101" y="16629"/>
                                    <a:pt x="13051" y="17458"/>
                                  </a:cubicBezTo>
                                  <a:cubicBezTo>
                                    <a:pt x="12500" y="18602"/>
                                    <a:pt x="14077" y="19016"/>
                                    <a:pt x="14381" y="19410"/>
                                  </a:cubicBezTo>
                                  <a:cubicBezTo>
                                    <a:pt x="14153" y="18917"/>
                                    <a:pt x="14229" y="17379"/>
                                    <a:pt x="13127" y="17458"/>
                                  </a:cubicBezTo>
                                  <a:close/>
                                  <a:moveTo>
                                    <a:pt x="5281" y="13138"/>
                                  </a:moveTo>
                                  <a:cubicBezTo>
                                    <a:pt x="5053" y="13631"/>
                                    <a:pt x="3704" y="14439"/>
                                    <a:pt x="4426" y="15347"/>
                                  </a:cubicBezTo>
                                  <a:cubicBezTo>
                                    <a:pt x="3572" y="14617"/>
                                    <a:pt x="2774" y="15998"/>
                                    <a:pt x="2394" y="16333"/>
                                  </a:cubicBezTo>
                                  <a:cubicBezTo>
                                    <a:pt x="2869" y="16175"/>
                                    <a:pt x="4426" y="16668"/>
                                    <a:pt x="4521" y="15445"/>
                                  </a:cubicBezTo>
                                  <a:cubicBezTo>
                                    <a:pt x="5737" y="15248"/>
                                    <a:pt x="5186" y="13710"/>
                                    <a:pt x="5281" y="13138"/>
                                  </a:cubicBezTo>
                                  <a:close/>
                                  <a:moveTo>
                                    <a:pt x="6459" y="14361"/>
                                  </a:moveTo>
                                  <a:cubicBezTo>
                                    <a:pt x="6383" y="14854"/>
                                    <a:pt x="5357" y="15998"/>
                                    <a:pt x="6231" y="16649"/>
                                  </a:cubicBezTo>
                                  <a:cubicBezTo>
                                    <a:pt x="5205" y="16235"/>
                                    <a:pt x="4901" y="17793"/>
                                    <a:pt x="4502" y="18207"/>
                                  </a:cubicBezTo>
                                  <a:cubicBezTo>
                                    <a:pt x="4977" y="17872"/>
                                    <a:pt x="6535" y="17970"/>
                                    <a:pt x="6307" y="16747"/>
                                  </a:cubicBezTo>
                                  <a:cubicBezTo>
                                    <a:pt x="7466" y="16235"/>
                                    <a:pt x="6535" y="14854"/>
                                    <a:pt x="6459" y="14361"/>
                                  </a:cubicBezTo>
                                  <a:close/>
                                  <a:moveTo>
                                    <a:pt x="13678" y="17221"/>
                                  </a:moveTo>
                                  <a:cubicBezTo>
                                    <a:pt x="13602" y="17300"/>
                                    <a:pt x="13602" y="17300"/>
                                    <a:pt x="13526" y="17379"/>
                                  </a:cubicBezTo>
                                  <a:cubicBezTo>
                                    <a:pt x="13602" y="17379"/>
                                    <a:pt x="13678" y="17458"/>
                                    <a:pt x="13678" y="17458"/>
                                  </a:cubicBezTo>
                                  <a:cubicBezTo>
                                    <a:pt x="14229" y="17300"/>
                                    <a:pt x="14704" y="17122"/>
                                    <a:pt x="15179" y="16964"/>
                                  </a:cubicBezTo>
                                  <a:cubicBezTo>
                                    <a:pt x="15179" y="16885"/>
                                    <a:pt x="15179" y="16807"/>
                                    <a:pt x="15179" y="16807"/>
                                  </a:cubicBezTo>
                                  <a:cubicBezTo>
                                    <a:pt x="15103" y="16807"/>
                                    <a:pt x="15103" y="16728"/>
                                    <a:pt x="15027" y="16728"/>
                                  </a:cubicBezTo>
                                  <a:cubicBezTo>
                                    <a:pt x="14628" y="16885"/>
                                    <a:pt x="14153" y="17043"/>
                                    <a:pt x="13678" y="17221"/>
                                  </a:cubicBezTo>
                                  <a:close/>
                                  <a:moveTo>
                                    <a:pt x="18541" y="13788"/>
                                  </a:moveTo>
                                  <a:cubicBezTo>
                                    <a:pt x="18465" y="13788"/>
                                    <a:pt x="18389" y="13788"/>
                                    <a:pt x="18389" y="13788"/>
                                  </a:cubicBezTo>
                                  <a:cubicBezTo>
                                    <a:pt x="18161" y="14203"/>
                                    <a:pt x="17839" y="14518"/>
                                    <a:pt x="17611" y="14854"/>
                                  </a:cubicBezTo>
                                  <a:cubicBezTo>
                                    <a:pt x="17611" y="14854"/>
                                    <a:pt x="17611" y="14933"/>
                                    <a:pt x="17535" y="15012"/>
                                  </a:cubicBezTo>
                                  <a:lnTo>
                                    <a:pt x="17763" y="15012"/>
                                  </a:lnTo>
                                  <a:cubicBezTo>
                                    <a:pt x="18085" y="14676"/>
                                    <a:pt x="18313" y="14282"/>
                                    <a:pt x="18617" y="13946"/>
                                  </a:cubicBezTo>
                                  <a:cubicBezTo>
                                    <a:pt x="18541" y="13867"/>
                                    <a:pt x="18541" y="13867"/>
                                    <a:pt x="18541" y="13788"/>
                                  </a:cubicBezTo>
                                  <a:close/>
                                  <a:moveTo>
                                    <a:pt x="18693" y="13532"/>
                                  </a:moveTo>
                                  <a:cubicBezTo>
                                    <a:pt x="19092" y="12546"/>
                                    <a:pt x="17744" y="12151"/>
                                    <a:pt x="17364" y="11816"/>
                                  </a:cubicBezTo>
                                  <a:cubicBezTo>
                                    <a:pt x="17592" y="12230"/>
                                    <a:pt x="17440" y="13769"/>
                                    <a:pt x="18617" y="13611"/>
                                  </a:cubicBezTo>
                                  <a:cubicBezTo>
                                    <a:pt x="19016" y="14755"/>
                                    <a:pt x="20270" y="13946"/>
                                    <a:pt x="20745" y="13848"/>
                                  </a:cubicBezTo>
                                  <a:cubicBezTo>
                                    <a:pt x="20270" y="13788"/>
                                    <a:pt x="19339" y="12723"/>
                                    <a:pt x="18693" y="13532"/>
                                  </a:cubicBezTo>
                                  <a:close/>
                                  <a:moveTo>
                                    <a:pt x="3154" y="13788"/>
                                  </a:moveTo>
                                  <a:cubicBezTo>
                                    <a:pt x="3078" y="13867"/>
                                    <a:pt x="3078" y="13867"/>
                                    <a:pt x="3078" y="13946"/>
                                  </a:cubicBezTo>
                                  <a:cubicBezTo>
                                    <a:pt x="3306" y="14282"/>
                                    <a:pt x="3628" y="14676"/>
                                    <a:pt x="3856" y="15012"/>
                                  </a:cubicBezTo>
                                  <a:lnTo>
                                    <a:pt x="4084" y="15012"/>
                                  </a:lnTo>
                                  <a:cubicBezTo>
                                    <a:pt x="4084" y="14933"/>
                                    <a:pt x="4084" y="14854"/>
                                    <a:pt x="4084" y="14854"/>
                                  </a:cubicBezTo>
                                  <a:cubicBezTo>
                                    <a:pt x="3761" y="14518"/>
                                    <a:pt x="3533" y="14203"/>
                                    <a:pt x="3306" y="13788"/>
                                  </a:cubicBezTo>
                                  <a:cubicBezTo>
                                    <a:pt x="3230" y="13788"/>
                                    <a:pt x="3154" y="13788"/>
                                    <a:pt x="3154" y="13788"/>
                                  </a:cubicBezTo>
                                  <a:close/>
                                  <a:moveTo>
                                    <a:pt x="15483" y="16649"/>
                                  </a:moveTo>
                                  <a:cubicBezTo>
                                    <a:pt x="16262" y="15998"/>
                                    <a:pt x="15331" y="14854"/>
                                    <a:pt x="15160" y="14361"/>
                                  </a:cubicBezTo>
                                  <a:cubicBezTo>
                                    <a:pt x="15160" y="14854"/>
                                    <a:pt x="14210" y="16235"/>
                                    <a:pt x="15312" y="16728"/>
                                  </a:cubicBezTo>
                                  <a:cubicBezTo>
                                    <a:pt x="15084" y="17951"/>
                                    <a:pt x="16718" y="17872"/>
                                    <a:pt x="17117" y="18187"/>
                                  </a:cubicBezTo>
                                  <a:cubicBezTo>
                                    <a:pt x="16813" y="17773"/>
                                    <a:pt x="16433" y="16235"/>
                                    <a:pt x="15483" y="16649"/>
                                  </a:cubicBezTo>
                                  <a:close/>
                                  <a:moveTo>
                                    <a:pt x="17212" y="15327"/>
                                  </a:moveTo>
                                  <a:cubicBezTo>
                                    <a:pt x="17915" y="14439"/>
                                    <a:pt x="16661" y="13611"/>
                                    <a:pt x="16357" y="13118"/>
                                  </a:cubicBezTo>
                                  <a:cubicBezTo>
                                    <a:pt x="16509" y="13690"/>
                                    <a:pt x="15958" y="15228"/>
                                    <a:pt x="17136" y="15406"/>
                                  </a:cubicBezTo>
                                  <a:cubicBezTo>
                                    <a:pt x="17288" y="16629"/>
                                    <a:pt x="18788" y="16136"/>
                                    <a:pt x="19339" y="16294"/>
                                  </a:cubicBezTo>
                                  <a:cubicBezTo>
                                    <a:pt x="18864" y="15978"/>
                                    <a:pt x="18161" y="14597"/>
                                    <a:pt x="17212" y="15327"/>
                                  </a:cubicBezTo>
                                  <a:close/>
                                  <a:moveTo>
                                    <a:pt x="2204" y="11836"/>
                                  </a:moveTo>
                                  <a:cubicBezTo>
                                    <a:pt x="2128" y="11915"/>
                                    <a:pt x="2128" y="11915"/>
                                    <a:pt x="2128" y="11915"/>
                                  </a:cubicBezTo>
                                  <a:cubicBezTo>
                                    <a:pt x="2204" y="12329"/>
                                    <a:pt x="2356" y="12723"/>
                                    <a:pt x="2603" y="13138"/>
                                  </a:cubicBezTo>
                                  <a:cubicBezTo>
                                    <a:pt x="2679" y="13138"/>
                                    <a:pt x="2679" y="13138"/>
                                    <a:pt x="2755" y="13138"/>
                                  </a:cubicBezTo>
                                  <a:cubicBezTo>
                                    <a:pt x="2755" y="13138"/>
                                    <a:pt x="2755" y="13059"/>
                                    <a:pt x="2755" y="12980"/>
                                  </a:cubicBezTo>
                                  <a:cubicBezTo>
                                    <a:pt x="2603" y="12644"/>
                                    <a:pt x="2432" y="12250"/>
                                    <a:pt x="2356" y="11915"/>
                                  </a:cubicBezTo>
                                  <a:cubicBezTo>
                                    <a:pt x="2299" y="11836"/>
                                    <a:pt x="2204" y="11836"/>
                                    <a:pt x="2204" y="11836"/>
                                  </a:cubicBezTo>
                                  <a:close/>
                                  <a:moveTo>
                                    <a:pt x="1824" y="7101"/>
                                  </a:moveTo>
                                  <a:cubicBezTo>
                                    <a:pt x="1900" y="7101"/>
                                    <a:pt x="1900" y="7180"/>
                                    <a:pt x="1976" y="7180"/>
                                  </a:cubicBezTo>
                                  <a:cubicBezTo>
                                    <a:pt x="1976" y="7180"/>
                                    <a:pt x="2052" y="7180"/>
                                    <a:pt x="2052" y="7101"/>
                                  </a:cubicBezTo>
                                  <a:lnTo>
                                    <a:pt x="2128" y="7101"/>
                                  </a:lnTo>
                                  <a:cubicBezTo>
                                    <a:pt x="2204" y="6766"/>
                                    <a:pt x="2280" y="6450"/>
                                    <a:pt x="2356" y="6214"/>
                                  </a:cubicBezTo>
                                  <a:cubicBezTo>
                                    <a:pt x="2356" y="6135"/>
                                    <a:pt x="2280" y="6135"/>
                                    <a:pt x="2280" y="6056"/>
                                  </a:cubicBezTo>
                                  <a:cubicBezTo>
                                    <a:pt x="2204" y="6056"/>
                                    <a:pt x="2204" y="6056"/>
                                    <a:pt x="2128" y="6056"/>
                                  </a:cubicBezTo>
                                  <a:cubicBezTo>
                                    <a:pt x="2052" y="6372"/>
                                    <a:pt x="1900" y="6766"/>
                                    <a:pt x="1824" y="7101"/>
                                  </a:cubicBezTo>
                                  <a:close/>
                                  <a:moveTo>
                                    <a:pt x="2375" y="5878"/>
                                  </a:moveTo>
                                  <a:cubicBezTo>
                                    <a:pt x="2774" y="6687"/>
                                    <a:pt x="3628" y="5878"/>
                                    <a:pt x="4027" y="5799"/>
                                  </a:cubicBezTo>
                                  <a:cubicBezTo>
                                    <a:pt x="3704" y="5799"/>
                                    <a:pt x="2774" y="5070"/>
                                    <a:pt x="2375" y="5799"/>
                                  </a:cubicBezTo>
                                  <a:cubicBezTo>
                                    <a:pt x="2603" y="4991"/>
                                    <a:pt x="1520" y="4813"/>
                                    <a:pt x="1197" y="4576"/>
                                  </a:cubicBezTo>
                                  <a:cubicBezTo>
                                    <a:pt x="1425" y="4892"/>
                                    <a:pt x="1501" y="6115"/>
                                    <a:pt x="2375" y="5878"/>
                                  </a:cubicBezTo>
                                  <a:close/>
                                  <a:moveTo>
                                    <a:pt x="2831" y="4655"/>
                                  </a:moveTo>
                                  <a:cubicBezTo>
                                    <a:pt x="2679" y="4813"/>
                                    <a:pt x="2603" y="5070"/>
                                    <a:pt x="2508" y="5227"/>
                                  </a:cubicBezTo>
                                  <a:cubicBezTo>
                                    <a:pt x="2508" y="5306"/>
                                    <a:pt x="2508" y="5385"/>
                                    <a:pt x="2508" y="5385"/>
                                  </a:cubicBezTo>
                                  <a:cubicBezTo>
                                    <a:pt x="2584" y="5385"/>
                                    <a:pt x="2660" y="5385"/>
                                    <a:pt x="2660" y="5306"/>
                                  </a:cubicBezTo>
                                  <a:cubicBezTo>
                                    <a:pt x="2660" y="5306"/>
                                    <a:pt x="2660" y="5306"/>
                                    <a:pt x="2736" y="5306"/>
                                  </a:cubicBezTo>
                                  <a:cubicBezTo>
                                    <a:pt x="2812" y="5148"/>
                                    <a:pt x="2888" y="4971"/>
                                    <a:pt x="2964" y="4813"/>
                                  </a:cubicBezTo>
                                  <a:cubicBezTo>
                                    <a:pt x="2964" y="4734"/>
                                    <a:pt x="2964" y="4734"/>
                                    <a:pt x="2888" y="4655"/>
                                  </a:cubicBezTo>
                                  <a:lnTo>
                                    <a:pt x="2831" y="4655"/>
                                  </a:lnTo>
                                  <a:close/>
                                  <a:moveTo>
                                    <a:pt x="3078" y="4498"/>
                                  </a:moveTo>
                                  <a:cubicBezTo>
                                    <a:pt x="3306" y="5306"/>
                                    <a:pt x="4331" y="4734"/>
                                    <a:pt x="4730" y="4734"/>
                                  </a:cubicBezTo>
                                  <a:cubicBezTo>
                                    <a:pt x="4331" y="4576"/>
                                    <a:pt x="3629" y="3748"/>
                                    <a:pt x="3078" y="4399"/>
                                  </a:cubicBezTo>
                                  <a:cubicBezTo>
                                    <a:pt x="3477" y="3669"/>
                                    <a:pt x="2451" y="3255"/>
                                    <a:pt x="2223" y="3018"/>
                                  </a:cubicBezTo>
                                  <a:cubicBezTo>
                                    <a:pt x="2299" y="3353"/>
                                    <a:pt x="2204" y="4576"/>
                                    <a:pt x="3078" y="4498"/>
                                  </a:cubicBezTo>
                                  <a:close/>
                                  <a:moveTo>
                                    <a:pt x="3078" y="13631"/>
                                  </a:moveTo>
                                  <a:cubicBezTo>
                                    <a:pt x="4179" y="13788"/>
                                    <a:pt x="4027" y="12250"/>
                                    <a:pt x="4255" y="11836"/>
                                  </a:cubicBezTo>
                                  <a:cubicBezTo>
                                    <a:pt x="3932" y="12171"/>
                                    <a:pt x="2603" y="12565"/>
                                    <a:pt x="3002" y="13552"/>
                                  </a:cubicBezTo>
                                  <a:cubicBezTo>
                                    <a:pt x="2375" y="12743"/>
                                    <a:pt x="1349" y="13788"/>
                                    <a:pt x="874" y="13887"/>
                                  </a:cubicBezTo>
                                  <a:cubicBezTo>
                                    <a:pt x="1425" y="13946"/>
                                    <a:pt x="2679" y="14755"/>
                                    <a:pt x="3078" y="13631"/>
                                  </a:cubicBezTo>
                                  <a:close/>
                                  <a:moveTo>
                                    <a:pt x="3477" y="3925"/>
                                  </a:moveTo>
                                  <a:cubicBezTo>
                                    <a:pt x="3553" y="3925"/>
                                    <a:pt x="3553" y="3925"/>
                                    <a:pt x="3553" y="3925"/>
                                  </a:cubicBezTo>
                                  <a:cubicBezTo>
                                    <a:pt x="3704" y="3768"/>
                                    <a:pt x="3780" y="3590"/>
                                    <a:pt x="3951" y="3432"/>
                                  </a:cubicBezTo>
                                  <a:lnTo>
                                    <a:pt x="3951" y="3353"/>
                                  </a:lnTo>
                                  <a:cubicBezTo>
                                    <a:pt x="3875" y="3353"/>
                                    <a:pt x="3875" y="3275"/>
                                    <a:pt x="3799" y="3275"/>
                                  </a:cubicBezTo>
                                  <a:cubicBezTo>
                                    <a:pt x="3647" y="3432"/>
                                    <a:pt x="3477" y="3610"/>
                                    <a:pt x="3401" y="3847"/>
                                  </a:cubicBezTo>
                                  <a:lnTo>
                                    <a:pt x="3325" y="3847"/>
                                  </a:lnTo>
                                  <a:cubicBezTo>
                                    <a:pt x="3401" y="3925"/>
                                    <a:pt x="3401" y="3925"/>
                                    <a:pt x="3401" y="4004"/>
                                  </a:cubicBezTo>
                                  <a:cubicBezTo>
                                    <a:pt x="3382" y="4004"/>
                                    <a:pt x="3477" y="4004"/>
                                    <a:pt x="3477" y="3925"/>
                                  </a:cubicBezTo>
                                  <a:close/>
                                  <a:moveTo>
                                    <a:pt x="2128" y="11658"/>
                                  </a:moveTo>
                                  <a:cubicBezTo>
                                    <a:pt x="3154" y="12072"/>
                                    <a:pt x="3382" y="10514"/>
                                    <a:pt x="3704" y="10100"/>
                                  </a:cubicBezTo>
                                  <a:cubicBezTo>
                                    <a:pt x="3306" y="10435"/>
                                    <a:pt x="1900" y="10435"/>
                                    <a:pt x="2128" y="11481"/>
                                  </a:cubicBezTo>
                                  <a:cubicBezTo>
                                    <a:pt x="1653" y="10494"/>
                                    <a:pt x="475" y="11323"/>
                                    <a:pt x="0" y="11323"/>
                                  </a:cubicBezTo>
                                  <a:cubicBezTo>
                                    <a:pt x="475" y="11500"/>
                                    <a:pt x="1501" y="12644"/>
                                    <a:pt x="2128" y="11658"/>
                                  </a:cubicBezTo>
                                  <a:close/>
                                  <a:moveTo>
                                    <a:pt x="4008" y="3176"/>
                                  </a:moveTo>
                                  <a:cubicBezTo>
                                    <a:pt x="4084" y="4064"/>
                                    <a:pt x="5186" y="3669"/>
                                    <a:pt x="5585" y="3748"/>
                                  </a:cubicBezTo>
                                  <a:cubicBezTo>
                                    <a:pt x="5262" y="3590"/>
                                    <a:pt x="4730" y="2604"/>
                                    <a:pt x="4084" y="3097"/>
                                  </a:cubicBezTo>
                                  <a:cubicBezTo>
                                    <a:pt x="4635" y="2446"/>
                                    <a:pt x="3609" y="1874"/>
                                    <a:pt x="3458" y="1539"/>
                                  </a:cubicBezTo>
                                  <a:cubicBezTo>
                                    <a:pt x="3553" y="1953"/>
                                    <a:pt x="3154" y="3097"/>
                                    <a:pt x="4008" y="3176"/>
                                  </a:cubicBezTo>
                                  <a:close/>
                                  <a:moveTo>
                                    <a:pt x="1824" y="9962"/>
                                  </a:moveTo>
                                  <a:cubicBezTo>
                                    <a:pt x="1748" y="10041"/>
                                    <a:pt x="1748" y="10041"/>
                                    <a:pt x="1672" y="10041"/>
                                  </a:cubicBezTo>
                                  <a:cubicBezTo>
                                    <a:pt x="1748" y="10376"/>
                                    <a:pt x="1748" y="10692"/>
                                    <a:pt x="1824" y="11027"/>
                                  </a:cubicBezTo>
                                  <a:cubicBezTo>
                                    <a:pt x="1900" y="11027"/>
                                    <a:pt x="1900" y="11027"/>
                                    <a:pt x="1976" y="11106"/>
                                  </a:cubicBezTo>
                                  <a:cubicBezTo>
                                    <a:pt x="1976" y="11027"/>
                                    <a:pt x="2052" y="10948"/>
                                    <a:pt x="2052" y="10869"/>
                                  </a:cubicBezTo>
                                  <a:cubicBezTo>
                                    <a:pt x="1976" y="10632"/>
                                    <a:pt x="1976" y="10376"/>
                                    <a:pt x="1976" y="10060"/>
                                  </a:cubicBezTo>
                                  <a:cubicBezTo>
                                    <a:pt x="1900" y="10041"/>
                                    <a:pt x="1824" y="10041"/>
                                    <a:pt x="1824" y="9962"/>
                                  </a:cubicBezTo>
                                  <a:close/>
                                  <a:moveTo>
                                    <a:pt x="1653" y="7989"/>
                                  </a:moveTo>
                                  <a:lnTo>
                                    <a:pt x="1653" y="9212"/>
                                  </a:lnTo>
                                  <a:lnTo>
                                    <a:pt x="1729" y="9291"/>
                                  </a:lnTo>
                                  <a:cubicBezTo>
                                    <a:pt x="1729" y="9212"/>
                                    <a:pt x="1805" y="9212"/>
                                    <a:pt x="1881" y="9133"/>
                                  </a:cubicBezTo>
                                  <a:cubicBezTo>
                                    <a:pt x="1881" y="9054"/>
                                    <a:pt x="1881" y="9054"/>
                                    <a:pt x="1881" y="8975"/>
                                  </a:cubicBezTo>
                                  <a:cubicBezTo>
                                    <a:pt x="1881" y="8640"/>
                                    <a:pt x="1881" y="8324"/>
                                    <a:pt x="1957" y="8088"/>
                                  </a:cubicBezTo>
                                  <a:cubicBezTo>
                                    <a:pt x="1881" y="8009"/>
                                    <a:pt x="1881" y="8009"/>
                                    <a:pt x="1805" y="7930"/>
                                  </a:cubicBezTo>
                                  <a:cubicBezTo>
                                    <a:pt x="1824" y="7989"/>
                                    <a:pt x="1748" y="7989"/>
                                    <a:pt x="1653" y="7989"/>
                                  </a:cubicBezTo>
                                  <a:close/>
                                  <a:moveTo>
                                    <a:pt x="1824" y="7752"/>
                                  </a:moveTo>
                                  <a:cubicBezTo>
                                    <a:pt x="2451" y="8403"/>
                                    <a:pt x="3154" y="7417"/>
                                    <a:pt x="3477" y="7338"/>
                                  </a:cubicBezTo>
                                  <a:cubicBezTo>
                                    <a:pt x="3154" y="7338"/>
                                    <a:pt x="2147" y="6845"/>
                                    <a:pt x="1900" y="7575"/>
                                  </a:cubicBezTo>
                                  <a:cubicBezTo>
                                    <a:pt x="1900" y="6845"/>
                                    <a:pt x="798" y="6924"/>
                                    <a:pt x="494" y="6766"/>
                                  </a:cubicBezTo>
                                  <a:cubicBezTo>
                                    <a:pt x="798" y="7022"/>
                                    <a:pt x="1121" y="8167"/>
                                    <a:pt x="1824" y="775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17" name="Shape">
                            <a:extLst>
                              <a:ext uri="{FF2B5EF4-FFF2-40B4-BE49-F238E27FC236}">
  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52C7EB39-0B56-4CE7-A8CB-63F6C2F70DDC}"/>
                              </a:ext>
                            </a:extLst>
                          </wps:cNvPr>
                          <wps:cNvSpPr/>
                          <wps:spPr>
                            <a:xfrm>
                              <a:off x="4563014" y="1986713"/>
                              <a:ext cx="516471" cy="51832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218" h="21554" extrusionOk="0">
                                  <a:moveTo>
                                    <a:pt x="6477" y="8826"/>
                                  </a:moveTo>
                                  <a:cubicBezTo>
                                    <a:pt x="4599" y="8245"/>
                                    <a:pt x="2356" y="6450"/>
                                    <a:pt x="1364" y="4549"/>
                                  </a:cubicBezTo>
                                  <a:cubicBezTo>
                                    <a:pt x="947" y="3756"/>
                                    <a:pt x="634" y="2700"/>
                                    <a:pt x="1208" y="1802"/>
                                  </a:cubicBezTo>
                                  <a:cubicBezTo>
                                    <a:pt x="1573" y="1221"/>
                                    <a:pt x="2042" y="957"/>
                                    <a:pt x="2564" y="905"/>
                                  </a:cubicBezTo>
                                  <a:cubicBezTo>
                                    <a:pt x="3295" y="852"/>
                                    <a:pt x="4025" y="1221"/>
                                    <a:pt x="4599" y="1644"/>
                                  </a:cubicBezTo>
                                  <a:cubicBezTo>
                                    <a:pt x="4547" y="1169"/>
                                    <a:pt x="4547" y="799"/>
                                    <a:pt x="4547" y="535"/>
                                  </a:cubicBezTo>
                                  <a:cubicBezTo>
                                    <a:pt x="3973" y="218"/>
                                    <a:pt x="3243" y="-46"/>
                                    <a:pt x="2512" y="7"/>
                                  </a:cubicBezTo>
                                  <a:cubicBezTo>
                                    <a:pt x="1677" y="60"/>
                                    <a:pt x="999" y="482"/>
                                    <a:pt x="477" y="1274"/>
                                  </a:cubicBezTo>
                                  <a:cubicBezTo>
                                    <a:pt x="-201" y="2225"/>
                                    <a:pt x="-149" y="3545"/>
                                    <a:pt x="582" y="4971"/>
                                  </a:cubicBezTo>
                                  <a:cubicBezTo>
                                    <a:pt x="1886" y="7506"/>
                                    <a:pt x="4964" y="9724"/>
                                    <a:pt x="7312" y="9935"/>
                                  </a:cubicBezTo>
                                  <a:cubicBezTo>
                                    <a:pt x="6999" y="9619"/>
                                    <a:pt x="6686" y="9249"/>
                                    <a:pt x="6477" y="8826"/>
                                  </a:cubicBezTo>
                                  <a:close/>
                                  <a:moveTo>
                                    <a:pt x="9451" y="11044"/>
                                  </a:moveTo>
                                  <a:cubicBezTo>
                                    <a:pt x="9660" y="12048"/>
                                    <a:pt x="10025" y="14266"/>
                                    <a:pt x="9295" y="16590"/>
                                  </a:cubicBezTo>
                                  <a:lnTo>
                                    <a:pt x="11903" y="16590"/>
                                  </a:lnTo>
                                  <a:cubicBezTo>
                                    <a:pt x="11173" y="14213"/>
                                    <a:pt x="11486" y="12048"/>
                                    <a:pt x="11747" y="11044"/>
                                  </a:cubicBezTo>
                                  <a:cubicBezTo>
                                    <a:pt x="16338" y="9671"/>
                                    <a:pt x="16286" y="165"/>
                                    <a:pt x="16286" y="165"/>
                                  </a:cubicBezTo>
                                  <a:lnTo>
                                    <a:pt x="4912" y="165"/>
                                  </a:lnTo>
                                  <a:cubicBezTo>
                                    <a:pt x="4912" y="165"/>
                                    <a:pt x="4860" y="9671"/>
                                    <a:pt x="9451" y="11044"/>
                                  </a:cubicBezTo>
                                  <a:close/>
                                  <a:moveTo>
                                    <a:pt x="7103" y="6872"/>
                                  </a:moveTo>
                                  <a:cubicBezTo>
                                    <a:pt x="6790" y="6080"/>
                                    <a:pt x="6634" y="5288"/>
                                    <a:pt x="6582" y="4654"/>
                                  </a:cubicBezTo>
                                  <a:cubicBezTo>
                                    <a:pt x="6582" y="4496"/>
                                    <a:pt x="6529" y="4337"/>
                                    <a:pt x="6529" y="4232"/>
                                  </a:cubicBezTo>
                                  <a:cubicBezTo>
                                    <a:pt x="6529" y="4126"/>
                                    <a:pt x="6529" y="4021"/>
                                    <a:pt x="6529" y="3915"/>
                                  </a:cubicBezTo>
                                  <a:cubicBezTo>
                                    <a:pt x="6529" y="3756"/>
                                    <a:pt x="6529" y="3651"/>
                                    <a:pt x="6529" y="3651"/>
                                  </a:cubicBezTo>
                                  <a:cubicBezTo>
                                    <a:pt x="6529" y="3651"/>
                                    <a:pt x="6582" y="3756"/>
                                    <a:pt x="6634" y="3915"/>
                                  </a:cubicBezTo>
                                  <a:cubicBezTo>
                                    <a:pt x="6686" y="4073"/>
                                    <a:pt x="6790" y="4337"/>
                                    <a:pt x="6895" y="4601"/>
                                  </a:cubicBezTo>
                                  <a:cubicBezTo>
                                    <a:pt x="6999" y="4865"/>
                                    <a:pt x="7103" y="5235"/>
                                    <a:pt x="7260" y="5605"/>
                                  </a:cubicBezTo>
                                  <a:cubicBezTo>
                                    <a:pt x="7312" y="5763"/>
                                    <a:pt x="7416" y="5975"/>
                                    <a:pt x="7469" y="6133"/>
                                  </a:cubicBezTo>
                                  <a:cubicBezTo>
                                    <a:pt x="7521" y="6291"/>
                                    <a:pt x="7625" y="6503"/>
                                    <a:pt x="7677" y="6714"/>
                                  </a:cubicBezTo>
                                  <a:cubicBezTo>
                                    <a:pt x="7729" y="6925"/>
                                    <a:pt x="7834" y="7084"/>
                                    <a:pt x="7886" y="7242"/>
                                  </a:cubicBezTo>
                                  <a:cubicBezTo>
                                    <a:pt x="7938" y="7348"/>
                                    <a:pt x="7990" y="7400"/>
                                    <a:pt x="7990" y="7506"/>
                                  </a:cubicBezTo>
                                  <a:cubicBezTo>
                                    <a:pt x="8043" y="7612"/>
                                    <a:pt x="8095" y="7665"/>
                                    <a:pt x="8095" y="7770"/>
                                  </a:cubicBezTo>
                                  <a:cubicBezTo>
                                    <a:pt x="8147" y="7929"/>
                                    <a:pt x="8251" y="8087"/>
                                    <a:pt x="8356" y="8245"/>
                                  </a:cubicBezTo>
                                  <a:cubicBezTo>
                                    <a:pt x="8460" y="8404"/>
                                    <a:pt x="8512" y="8510"/>
                                    <a:pt x="8616" y="8668"/>
                                  </a:cubicBezTo>
                                  <a:cubicBezTo>
                                    <a:pt x="8721" y="8774"/>
                                    <a:pt x="8773" y="8932"/>
                                    <a:pt x="8825" y="8985"/>
                                  </a:cubicBezTo>
                                  <a:cubicBezTo>
                                    <a:pt x="8877" y="9090"/>
                                    <a:pt x="8982" y="9196"/>
                                    <a:pt x="9034" y="9249"/>
                                  </a:cubicBezTo>
                                  <a:cubicBezTo>
                                    <a:pt x="9138" y="9407"/>
                                    <a:pt x="9190" y="9460"/>
                                    <a:pt x="9190" y="9460"/>
                                  </a:cubicBezTo>
                                  <a:cubicBezTo>
                                    <a:pt x="9190" y="9460"/>
                                    <a:pt x="9086" y="9407"/>
                                    <a:pt x="8930" y="9302"/>
                                  </a:cubicBezTo>
                                  <a:cubicBezTo>
                                    <a:pt x="8825" y="9249"/>
                                    <a:pt x="8773" y="9196"/>
                                    <a:pt x="8669" y="9090"/>
                                  </a:cubicBezTo>
                                  <a:cubicBezTo>
                                    <a:pt x="8564" y="9038"/>
                                    <a:pt x="8460" y="8932"/>
                                    <a:pt x="8356" y="8826"/>
                                  </a:cubicBezTo>
                                  <a:cubicBezTo>
                                    <a:pt x="8251" y="8721"/>
                                    <a:pt x="8147" y="8562"/>
                                    <a:pt x="7990" y="8457"/>
                                  </a:cubicBezTo>
                                  <a:cubicBezTo>
                                    <a:pt x="7886" y="8298"/>
                                    <a:pt x="7782" y="8140"/>
                                    <a:pt x="7677" y="7981"/>
                                  </a:cubicBezTo>
                                  <a:cubicBezTo>
                                    <a:pt x="7573" y="7823"/>
                                    <a:pt x="7469" y="7612"/>
                                    <a:pt x="7364" y="7453"/>
                                  </a:cubicBezTo>
                                  <a:cubicBezTo>
                                    <a:pt x="7312" y="7295"/>
                                    <a:pt x="7208" y="7084"/>
                                    <a:pt x="7103" y="6872"/>
                                  </a:cubicBezTo>
                                  <a:close/>
                                  <a:moveTo>
                                    <a:pt x="5486" y="21554"/>
                                  </a:moveTo>
                                  <a:lnTo>
                                    <a:pt x="15712" y="21554"/>
                                  </a:lnTo>
                                  <a:lnTo>
                                    <a:pt x="15712" y="16959"/>
                                  </a:lnTo>
                                  <a:lnTo>
                                    <a:pt x="5486" y="16959"/>
                                  </a:lnTo>
                                  <a:lnTo>
                                    <a:pt x="5486" y="21554"/>
                                  </a:lnTo>
                                  <a:close/>
                                  <a:moveTo>
                                    <a:pt x="7469" y="18174"/>
                                  </a:moveTo>
                                  <a:lnTo>
                                    <a:pt x="13729" y="18174"/>
                                  </a:lnTo>
                                  <a:lnTo>
                                    <a:pt x="13729" y="20392"/>
                                  </a:lnTo>
                                  <a:lnTo>
                                    <a:pt x="7469" y="20392"/>
                                  </a:lnTo>
                                  <a:lnTo>
                                    <a:pt x="7469" y="18174"/>
                                  </a:lnTo>
                                  <a:close/>
                                  <a:moveTo>
                                    <a:pt x="20721" y="1274"/>
                                  </a:moveTo>
                                  <a:cubicBezTo>
                                    <a:pt x="20199" y="482"/>
                                    <a:pt x="19469" y="60"/>
                                    <a:pt x="18686" y="7"/>
                                  </a:cubicBezTo>
                                  <a:cubicBezTo>
                                    <a:pt x="17955" y="-46"/>
                                    <a:pt x="17277" y="218"/>
                                    <a:pt x="16651" y="535"/>
                                  </a:cubicBezTo>
                                  <a:cubicBezTo>
                                    <a:pt x="16651" y="799"/>
                                    <a:pt x="16651" y="1169"/>
                                    <a:pt x="16599" y="1644"/>
                                  </a:cubicBezTo>
                                  <a:cubicBezTo>
                                    <a:pt x="17173" y="1221"/>
                                    <a:pt x="17955" y="852"/>
                                    <a:pt x="18634" y="905"/>
                                  </a:cubicBezTo>
                                  <a:cubicBezTo>
                                    <a:pt x="19156" y="957"/>
                                    <a:pt x="19625" y="1221"/>
                                    <a:pt x="19990" y="1802"/>
                                  </a:cubicBezTo>
                                  <a:cubicBezTo>
                                    <a:pt x="20564" y="2647"/>
                                    <a:pt x="20251" y="3756"/>
                                    <a:pt x="19834" y="4549"/>
                                  </a:cubicBezTo>
                                  <a:cubicBezTo>
                                    <a:pt x="18842" y="6450"/>
                                    <a:pt x="16599" y="8245"/>
                                    <a:pt x="14721" y="8826"/>
                                  </a:cubicBezTo>
                                  <a:cubicBezTo>
                                    <a:pt x="14460" y="9249"/>
                                    <a:pt x="14199" y="9619"/>
                                    <a:pt x="13886" y="9935"/>
                                  </a:cubicBezTo>
                                  <a:cubicBezTo>
                                    <a:pt x="16234" y="9777"/>
                                    <a:pt x="19312" y="7506"/>
                                    <a:pt x="20616" y="4971"/>
                                  </a:cubicBezTo>
                                  <a:cubicBezTo>
                                    <a:pt x="21399" y="3598"/>
                                    <a:pt x="21399" y="2278"/>
                                    <a:pt x="20721" y="127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5"/>
                            </a:solidFill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</wpg:grpSp>
                      <wps:wsp>
                        <wps:cNvPr id="8" name="White circle - upper left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323B9C6B-8E75-4F72-9155-9AAE27A7784F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1765300" y="2"/>
                            <a:ext cx="1733550" cy="1123950"/>
                          </a:xfrm>
                          <a:custGeom>
                            <a:avLst/>
                            <a:gdLst>
                              <a:gd name="T0" fmla="*/ 1086 w 1092"/>
                              <a:gd name="T1" fmla="*/ 74 h 708"/>
                              <a:gd name="T2" fmla="*/ 1072 w 1092"/>
                              <a:gd name="T3" fmla="*/ 16 h 708"/>
                              <a:gd name="T4" fmla="*/ 24 w 1092"/>
                              <a:gd name="T5" fmla="*/ 0 h 708"/>
                              <a:gd name="T6" fmla="*/ 12 w 1092"/>
                              <a:gd name="T7" fmla="*/ 44 h 708"/>
                              <a:gd name="T8" fmla="*/ 4 w 1092"/>
                              <a:gd name="T9" fmla="*/ 102 h 708"/>
                              <a:gd name="T10" fmla="*/ 0 w 1092"/>
                              <a:gd name="T11" fmla="*/ 162 h 708"/>
                              <a:gd name="T12" fmla="*/ 4 w 1092"/>
                              <a:gd name="T13" fmla="*/ 220 h 708"/>
                              <a:gd name="T14" fmla="*/ 12 w 1092"/>
                              <a:gd name="T15" fmla="*/ 278 h 708"/>
                              <a:gd name="T16" fmla="*/ 28 w 1092"/>
                              <a:gd name="T17" fmla="*/ 334 h 708"/>
                              <a:gd name="T18" fmla="*/ 48 w 1092"/>
                              <a:gd name="T19" fmla="*/ 388 h 708"/>
                              <a:gd name="T20" fmla="*/ 74 w 1092"/>
                              <a:gd name="T21" fmla="*/ 438 h 708"/>
                              <a:gd name="T22" fmla="*/ 106 w 1092"/>
                              <a:gd name="T23" fmla="*/ 484 h 708"/>
                              <a:gd name="T24" fmla="*/ 140 w 1092"/>
                              <a:gd name="T25" fmla="*/ 528 h 708"/>
                              <a:gd name="T26" fmla="*/ 180 w 1092"/>
                              <a:gd name="T27" fmla="*/ 568 h 708"/>
                              <a:gd name="T28" fmla="*/ 224 w 1092"/>
                              <a:gd name="T29" fmla="*/ 602 h 708"/>
                              <a:gd name="T30" fmla="*/ 270 w 1092"/>
                              <a:gd name="T31" fmla="*/ 634 h 708"/>
                              <a:gd name="T32" fmla="*/ 320 w 1092"/>
                              <a:gd name="T33" fmla="*/ 660 h 708"/>
                              <a:gd name="T34" fmla="*/ 374 w 1092"/>
                              <a:gd name="T35" fmla="*/ 680 h 708"/>
                              <a:gd name="T36" fmla="*/ 428 w 1092"/>
                              <a:gd name="T37" fmla="*/ 696 h 708"/>
                              <a:gd name="T38" fmla="*/ 486 w 1092"/>
                              <a:gd name="T39" fmla="*/ 706 h 708"/>
                              <a:gd name="T40" fmla="*/ 546 w 1092"/>
                              <a:gd name="T41" fmla="*/ 708 h 708"/>
                              <a:gd name="T42" fmla="*/ 606 w 1092"/>
                              <a:gd name="T43" fmla="*/ 706 h 708"/>
                              <a:gd name="T44" fmla="*/ 664 w 1092"/>
                              <a:gd name="T45" fmla="*/ 696 h 708"/>
                              <a:gd name="T46" fmla="*/ 718 w 1092"/>
                              <a:gd name="T47" fmla="*/ 680 h 708"/>
                              <a:gd name="T48" fmla="*/ 772 w 1092"/>
                              <a:gd name="T49" fmla="*/ 660 h 708"/>
                              <a:gd name="T50" fmla="*/ 822 w 1092"/>
                              <a:gd name="T51" fmla="*/ 634 h 708"/>
                              <a:gd name="T52" fmla="*/ 868 w 1092"/>
                              <a:gd name="T53" fmla="*/ 602 h 708"/>
                              <a:gd name="T54" fmla="*/ 912 w 1092"/>
                              <a:gd name="T55" fmla="*/ 568 h 708"/>
                              <a:gd name="T56" fmla="*/ 952 w 1092"/>
                              <a:gd name="T57" fmla="*/ 528 h 708"/>
                              <a:gd name="T58" fmla="*/ 986 w 1092"/>
                              <a:gd name="T59" fmla="*/ 484 h 708"/>
                              <a:gd name="T60" fmla="*/ 1018 w 1092"/>
                              <a:gd name="T61" fmla="*/ 438 h 708"/>
                              <a:gd name="T62" fmla="*/ 1044 w 1092"/>
                              <a:gd name="T63" fmla="*/ 388 h 708"/>
                              <a:gd name="T64" fmla="*/ 1064 w 1092"/>
                              <a:gd name="T65" fmla="*/ 334 h 708"/>
                              <a:gd name="T66" fmla="*/ 1080 w 1092"/>
                              <a:gd name="T67" fmla="*/ 278 h 708"/>
                              <a:gd name="T68" fmla="*/ 1090 w 1092"/>
                              <a:gd name="T69" fmla="*/ 220 h 708"/>
                              <a:gd name="T70" fmla="*/ 1092 w 1092"/>
                              <a:gd name="T71" fmla="*/ 162 h 708"/>
                              <a:gd name="T72" fmla="*/ 1090 w 1092"/>
                              <a:gd name="T73" fmla="*/ 102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092" h="708">
                                <a:moveTo>
                                  <a:pt x="1090" y="102"/>
                                </a:moveTo>
                                <a:lnTo>
                                  <a:pt x="1086" y="74"/>
                                </a:lnTo>
                                <a:lnTo>
                                  <a:pt x="1080" y="44"/>
                                </a:lnTo>
                                <a:lnTo>
                                  <a:pt x="1072" y="16"/>
                                </a:lnTo>
                                <a:lnTo>
                                  <a:pt x="1068" y="0"/>
                                </a:lnTo>
                                <a:lnTo>
                                  <a:pt x="24" y="0"/>
                                </a:lnTo>
                                <a:lnTo>
                                  <a:pt x="20" y="16"/>
                                </a:lnTo>
                                <a:lnTo>
                                  <a:pt x="12" y="44"/>
                                </a:lnTo>
                                <a:lnTo>
                                  <a:pt x="6" y="74"/>
                                </a:lnTo>
                                <a:lnTo>
                                  <a:pt x="4" y="102"/>
                                </a:lnTo>
                                <a:lnTo>
                                  <a:pt x="0" y="132"/>
                                </a:lnTo>
                                <a:lnTo>
                                  <a:pt x="0" y="162"/>
                                </a:lnTo>
                                <a:lnTo>
                                  <a:pt x="0" y="192"/>
                                </a:lnTo>
                                <a:lnTo>
                                  <a:pt x="4" y="220"/>
                                </a:lnTo>
                                <a:lnTo>
                                  <a:pt x="6" y="250"/>
                                </a:lnTo>
                                <a:lnTo>
                                  <a:pt x="12" y="278"/>
                                </a:lnTo>
                                <a:lnTo>
                                  <a:pt x="20" y="306"/>
                                </a:lnTo>
                                <a:lnTo>
                                  <a:pt x="28" y="334"/>
                                </a:lnTo>
                                <a:lnTo>
                                  <a:pt x="38" y="362"/>
                                </a:lnTo>
                                <a:lnTo>
                                  <a:pt x="48" y="388"/>
                                </a:lnTo>
                                <a:lnTo>
                                  <a:pt x="60" y="412"/>
                                </a:lnTo>
                                <a:lnTo>
                                  <a:pt x="74" y="438"/>
                                </a:lnTo>
                                <a:lnTo>
                                  <a:pt x="90" y="462"/>
                                </a:lnTo>
                                <a:lnTo>
                                  <a:pt x="106" y="484"/>
                                </a:lnTo>
                                <a:lnTo>
                                  <a:pt x="122" y="506"/>
                                </a:lnTo>
                                <a:lnTo>
                                  <a:pt x="140" y="528"/>
                                </a:lnTo>
                                <a:lnTo>
                                  <a:pt x="160" y="548"/>
                                </a:lnTo>
                                <a:lnTo>
                                  <a:pt x="180" y="568"/>
                                </a:lnTo>
                                <a:lnTo>
                                  <a:pt x="202" y="586"/>
                                </a:lnTo>
                                <a:lnTo>
                                  <a:pt x="224" y="602"/>
                                </a:lnTo>
                                <a:lnTo>
                                  <a:pt x="246" y="618"/>
                                </a:lnTo>
                                <a:lnTo>
                                  <a:pt x="270" y="634"/>
                                </a:lnTo>
                                <a:lnTo>
                                  <a:pt x="294" y="648"/>
                                </a:lnTo>
                                <a:lnTo>
                                  <a:pt x="320" y="660"/>
                                </a:lnTo>
                                <a:lnTo>
                                  <a:pt x="346" y="670"/>
                                </a:lnTo>
                                <a:lnTo>
                                  <a:pt x="374" y="680"/>
                                </a:lnTo>
                                <a:lnTo>
                                  <a:pt x="400" y="688"/>
                                </a:lnTo>
                                <a:lnTo>
                                  <a:pt x="428" y="696"/>
                                </a:lnTo>
                                <a:lnTo>
                                  <a:pt x="458" y="702"/>
                                </a:lnTo>
                                <a:lnTo>
                                  <a:pt x="486" y="706"/>
                                </a:lnTo>
                                <a:lnTo>
                                  <a:pt x="516" y="708"/>
                                </a:lnTo>
                                <a:lnTo>
                                  <a:pt x="546" y="708"/>
                                </a:lnTo>
                                <a:lnTo>
                                  <a:pt x="576" y="708"/>
                                </a:lnTo>
                                <a:lnTo>
                                  <a:pt x="606" y="706"/>
                                </a:lnTo>
                                <a:lnTo>
                                  <a:pt x="634" y="702"/>
                                </a:lnTo>
                                <a:lnTo>
                                  <a:pt x="664" y="696"/>
                                </a:lnTo>
                                <a:lnTo>
                                  <a:pt x="692" y="688"/>
                                </a:lnTo>
                                <a:lnTo>
                                  <a:pt x="718" y="680"/>
                                </a:lnTo>
                                <a:lnTo>
                                  <a:pt x="746" y="670"/>
                                </a:lnTo>
                                <a:lnTo>
                                  <a:pt x="772" y="660"/>
                                </a:lnTo>
                                <a:lnTo>
                                  <a:pt x="798" y="648"/>
                                </a:lnTo>
                                <a:lnTo>
                                  <a:pt x="822" y="634"/>
                                </a:lnTo>
                                <a:lnTo>
                                  <a:pt x="846" y="618"/>
                                </a:lnTo>
                                <a:lnTo>
                                  <a:pt x="868" y="602"/>
                                </a:lnTo>
                                <a:lnTo>
                                  <a:pt x="890" y="586"/>
                                </a:lnTo>
                                <a:lnTo>
                                  <a:pt x="912" y="568"/>
                                </a:lnTo>
                                <a:lnTo>
                                  <a:pt x="932" y="548"/>
                                </a:lnTo>
                                <a:lnTo>
                                  <a:pt x="952" y="528"/>
                                </a:lnTo>
                                <a:lnTo>
                                  <a:pt x="970" y="506"/>
                                </a:lnTo>
                                <a:lnTo>
                                  <a:pt x="986" y="484"/>
                                </a:lnTo>
                                <a:lnTo>
                                  <a:pt x="1002" y="462"/>
                                </a:lnTo>
                                <a:lnTo>
                                  <a:pt x="1018" y="438"/>
                                </a:lnTo>
                                <a:lnTo>
                                  <a:pt x="1032" y="412"/>
                                </a:lnTo>
                                <a:lnTo>
                                  <a:pt x="1044" y="388"/>
                                </a:lnTo>
                                <a:lnTo>
                                  <a:pt x="1054" y="362"/>
                                </a:lnTo>
                                <a:lnTo>
                                  <a:pt x="1064" y="334"/>
                                </a:lnTo>
                                <a:lnTo>
                                  <a:pt x="1072" y="306"/>
                                </a:lnTo>
                                <a:lnTo>
                                  <a:pt x="1080" y="278"/>
                                </a:lnTo>
                                <a:lnTo>
                                  <a:pt x="1086" y="250"/>
                                </a:lnTo>
                                <a:lnTo>
                                  <a:pt x="1090" y="220"/>
                                </a:lnTo>
                                <a:lnTo>
                                  <a:pt x="1092" y="192"/>
                                </a:lnTo>
                                <a:lnTo>
                                  <a:pt x="1092" y="162"/>
                                </a:lnTo>
                                <a:lnTo>
                                  <a:pt x="1092" y="132"/>
                                </a:lnTo>
                                <a:lnTo>
                                  <a:pt x="1090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" name="White circle - right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B0861F03-1BB7-47F1-AA42-0F2EC0C6502E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8491764" y="1225552"/>
                            <a:ext cx="1123950" cy="1712913"/>
                          </a:xfrm>
                          <a:custGeom>
                            <a:avLst/>
                            <a:gdLst>
                              <a:gd name="T0" fmla="*/ 538 w 708"/>
                              <a:gd name="T1" fmla="*/ 0 h 1079"/>
                              <a:gd name="T2" fmla="*/ 484 w 708"/>
                              <a:gd name="T3" fmla="*/ 4 h 1079"/>
                              <a:gd name="T4" fmla="*/ 430 w 708"/>
                              <a:gd name="T5" fmla="*/ 12 h 1079"/>
                              <a:gd name="T6" fmla="*/ 378 w 708"/>
                              <a:gd name="T7" fmla="*/ 24 h 1079"/>
                              <a:gd name="T8" fmla="*/ 328 w 708"/>
                              <a:gd name="T9" fmla="*/ 44 h 1079"/>
                              <a:gd name="T10" fmla="*/ 282 w 708"/>
                              <a:gd name="T11" fmla="*/ 66 h 1079"/>
                              <a:gd name="T12" fmla="*/ 236 w 708"/>
                              <a:gd name="T13" fmla="*/ 92 h 1079"/>
                              <a:gd name="T14" fmla="*/ 196 w 708"/>
                              <a:gd name="T15" fmla="*/ 124 h 1079"/>
                              <a:gd name="T16" fmla="*/ 158 w 708"/>
                              <a:gd name="T17" fmla="*/ 158 h 1079"/>
                              <a:gd name="T18" fmla="*/ 122 w 708"/>
                              <a:gd name="T19" fmla="*/ 198 h 1079"/>
                              <a:gd name="T20" fmla="*/ 92 w 708"/>
                              <a:gd name="T21" fmla="*/ 238 h 1079"/>
                              <a:gd name="T22" fmla="*/ 64 w 708"/>
                              <a:gd name="T23" fmla="*/ 284 h 1079"/>
                              <a:gd name="T24" fmla="*/ 42 w 708"/>
                              <a:gd name="T25" fmla="*/ 330 h 1079"/>
                              <a:gd name="T26" fmla="*/ 24 w 708"/>
                              <a:gd name="T27" fmla="*/ 380 h 1079"/>
                              <a:gd name="T28" fmla="*/ 10 w 708"/>
                              <a:gd name="T29" fmla="*/ 431 h 1079"/>
                              <a:gd name="T30" fmla="*/ 2 w 708"/>
                              <a:gd name="T31" fmla="*/ 485 h 1079"/>
                              <a:gd name="T32" fmla="*/ 0 w 708"/>
                              <a:gd name="T33" fmla="*/ 539 h 1079"/>
                              <a:gd name="T34" fmla="*/ 0 w 708"/>
                              <a:gd name="T35" fmla="*/ 567 h 1079"/>
                              <a:gd name="T36" fmla="*/ 6 w 708"/>
                              <a:gd name="T37" fmla="*/ 621 h 1079"/>
                              <a:gd name="T38" fmla="*/ 16 w 708"/>
                              <a:gd name="T39" fmla="*/ 675 h 1079"/>
                              <a:gd name="T40" fmla="*/ 32 w 708"/>
                              <a:gd name="T41" fmla="*/ 725 h 1079"/>
                              <a:gd name="T42" fmla="*/ 52 w 708"/>
                              <a:gd name="T43" fmla="*/ 773 h 1079"/>
                              <a:gd name="T44" fmla="*/ 78 w 708"/>
                              <a:gd name="T45" fmla="*/ 819 h 1079"/>
                              <a:gd name="T46" fmla="*/ 106 w 708"/>
                              <a:gd name="T47" fmla="*/ 861 h 1079"/>
                              <a:gd name="T48" fmla="*/ 140 w 708"/>
                              <a:gd name="T49" fmla="*/ 901 h 1079"/>
                              <a:gd name="T50" fmla="*/ 176 w 708"/>
                              <a:gd name="T51" fmla="*/ 939 h 1079"/>
                              <a:gd name="T52" fmla="*/ 216 w 708"/>
                              <a:gd name="T53" fmla="*/ 971 h 1079"/>
                              <a:gd name="T54" fmla="*/ 258 w 708"/>
                              <a:gd name="T55" fmla="*/ 1001 h 1079"/>
                              <a:gd name="T56" fmla="*/ 304 w 708"/>
                              <a:gd name="T57" fmla="*/ 1025 h 1079"/>
                              <a:gd name="T58" fmla="*/ 354 w 708"/>
                              <a:gd name="T59" fmla="*/ 1045 h 1079"/>
                              <a:gd name="T60" fmla="*/ 404 w 708"/>
                              <a:gd name="T61" fmla="*/ 1061 h 1079"/>
                              <a:gd name="T62" fmla="*/ 456 w 708"/>
                              <a:gd name="T63" fmla="*/ 1073 h 1079"/>
                              <a:gd name="T64" fmla="*/ 510 w 708"/>
                              <a:gd name="T65" fmla="*/ 1079 h 1079"/>
                              <a:gd name="T66" fmla="*/ 538 w 708"/>
                              <a:gd name="T67" fmla="*/ 1079 h 1079"/>
                              <a:gd name="T68" fmla="*/ 626 w 708"/>
                              <a:gd name="T69" fmla="*/ 1071 h 1079"/>
                              <a:gd name="T70" fmla="*/ 708 w 708"/>
                              <a:gd name="T71" fmla="*/ 1051 h 1079"/>
                              <a:gd name="T72" fmla="*/ 708 w 708"/>
                              <a:gd name="T73" fmla="*/ 28 h 1079"/>
                              <a:gd name="T74" fmla="*/ 626 w 708"/>
                              <a:gd name="T75" fmla="*/ 8 h 1079"/>
                              <a:gd name="T76" fmla="*/ 538 w 708"/>
                              <a:gd name="T77" fmla="*/ 0 h 10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708" h="1079">
                                <a:moveTo>
                                  <a:pt x="538" y="0"/>
                                </a:moveTo>
                                <a:lnTo>
                                  <a:pt x="538" y="0"/>
                                </a:lnTo>
                                <a:lnTo>
                                  <a:pt x="510" y="2"/>
                                </a:lnTo>
                                <a:lnTo>
                                  <a:pt x="484" y="4"/>
                                </a:lnTo>
                                <a:lnTo>
                                  <a:pt x="456" y="6"/>
                                </a:lnTo>
                                <a:lnTo>
                                  <a:pt x="430" y="12"/>
                                </a:lnTo>
                                <a:lnTo>
                                  <a:pt x="404" y="18"/>
                                </a:lnTo>
                                <a:lnTo>
                                  <a:pt x="378" y="24"/>
                                </a:lnTo>
                                <a:lnTo>
                                  <a:pt x="354" y="34"/>
                                </a:lnTo>
                                <a:lnTo>
                                  <a:pt x="328" y="44"/>
                                </a:lnTo>
                                <a:lnTo>
                                  <a:pt x="304" y="54"/>
                                </a:lnTo>
                                <a:lnTo>
                                  <a:pt x="282" y="66"/>
                                </a:lnTo>
                                <a:lnTo>
                                  <a:pt x="258" y="78"/>
                                </a:lnTo>
                                <a:lnTo>
                                  <a:pt x="236" y="92"/>
                                </a:lnTo>
                                <a:lnTo>
                                  <a:pt x="216" y="108"/>
                                </a:lnTo>
                                <a:lnTo>
                                  <a:pt x="196" y="124"/>
                                </a:lnTo>
                                <a:lnTo>
                                  <a:pt x="176" y="140"/>
                                </a:lnTo>
                                <a:lnTo>
                                  <a:pt x="158" y="158"/>
                                </a:lnTo>
                                <a:lnTo>
                                  <a:pt x="140" y="178"/>
                                </a:lnTo>
                                <a:lnTo>
                                  <a:pt x="122" y="198"/>
                                </a:lnTo>
                                <a:lnTo>
                                  <a:pt x="106" y="218"/>
                                </a:lnTo>
                                <a:lnTo>
                                  <a:pt x="92" y="238"/>
                                </a:lnTo>
                                <a:lnTo>
                                  <a:pt x="78" y="260"/>
                                </a:lnTo>
                                <a:lnTo>
                                  <a:pt x="64" y="284"/>
                                </a:lnTo>
                                <a:lnTo>
                                  <a:pt x="52" y="306"/>
                                </a:lnTo>
                                <a:lnTo>
                                  <a:pt x="42" y="330"/>
                                </a:lnTo>
                                <a:lnTo>
                                  <a:pt x="32" y="354"/>
                                </a:lnTo>
                                <a:lnTo>
                                  <a:pt x="24" y="380"/>
                                </a:lnTo>
                                <a:lnTo>
                                  <a:pt x="16" y="405"/>
                                </a:lnTo>
                                <a:lnTo>
                                  <a:pt x="10" y="431"/>
                                </a:lnTo>
                                <a:lnTo>
                                  <a:pt x="6" y="457"/>
                                </a:lnTo>
                                <a:lnTo>
                                  <a:pt x="2" y="485"/>
                                </a:lnTo>
                                <a:lnTo>
                                  <a:pt x="0" y="511"/>
                                </a:lnTo>
                                <a:lnTo>
                                  <a:pt x="0" y="539"/>
                                </a:lnTo>
                                <a:lnTo>
                                  <a:pt x="0" y="539"/>
                                </a:lnTo>
                                <a:lnTo>
                                  <a:pt x="0" y="567"/>
                                </a:lnTo>
                                <a:lnTo>
                                  <a:pt x="2" y="595"/>
                                </a:lnTo>
                                <a:lnTo>
                                  <a:pt x="6" y="621"/>
                                </a:lnTo>
                                <a:lnTo>
                                  <a:pt x="10" y="647"/>
                                </a:lnTo>
                                <a:lnTo>
                                  <a:pt x="16" y="675"/>
                                </a:lnTo>
                                <a:lnTo>
                                  <a:pt x="24" y="699"/>
                                </a:lnTo>
                                <a:lnTo>
                                  <a:pt x="32" y="725"/>
                                </a:lnTo>
                                <a:lnTo>
                                  <a:pt x="42" y="749"/>
                                </a:lnTo>
                                <a:lnTo>
                                  <a:pt x="52" y="773"/>
                                </a:lnTo>
                                <a:lnTo>
                                  <a:pt x="64" y="797"/>
                                </a:lnTo>
                                <a:lnTo>
                                  <a:pt x="78" y="819"/>
                                </a:lnTo>
                                <a:lnTo>
                                  <a:pt x="92" y="841"/>
                                </a:lnTo>
                                <a:lnTo>
                                  <a:pt x="106" y="861"/>
                                </a:lnTo>
                                <a:lnTo>
                                  <a:pt x="122" y="883"/>
                                </a:lnTo>
                                <a:lnTo>
                                  <a:pt x="140" y="901"/>
                                </a:lnTo>
                                <a:lnTo>
                                  <a:pt x="158" y="921"/>
                                </a:lnTo>
                                <a:lnTo>
                                  <a:pt x="176" y="939"/>
                                </a:lnTo>
                                <a:lnTo>
                                  <a:pt x="196" y="955"/>
                                </a:lnTo>
                                <a:lnTo>
                                  <a:pt x="216" y="971"/>
                                </a:lnTo>
                                <a:lnTo>
                                  <a:pt x="236" y="987"/>
                                </a:lnTo>
                                <a:lnTo>
                                  <a:pt x="258" y="1001"/>
                                </a:lnTo>
                                <a:lnTo>
                                  <a:pt x="282" y="1013"/>
                                </a:lnTo>
                                <a:lnTo>
                                  <a:pt x="304" y="1025"/>
                                </a:lnTo>
                                <a:lnTo>
                                  <a:pt x="328" y="1037"/>
                                </a:lnTo>
                                <a:lnTo>
                                  <a:pt x="354" y="1045"/>
                                </a:lnTo>
                                <a:lnTo>
                                  <a:pt x="378" y="1055"/>
                                </a:lnTo>
                                <a:lnTo>
                                  <a:pt x="404" y="1061"/>
                                </a:lnTo>
                                <a:lnTo>
                                  <a:pt x="430" y="1067"/>
                                </a:lnTo>
                                <a:lnTo>
                                  <a:pt x="456" y="1073"/>
                                </a:lnTo>
                                <a:lnTo>
                                  <a:pt x="484" y="1075"/>
                                </a:lnTo>
                                <a:lnTo>
                                  <a:pt x="510" y="1079"/>
                                </a:lnTo>
                                <a:lnTo>
                                  <a:pt x="538" y="1079"/>
                                </a:lnTo>
                                <a:lnTo>
                                  <a:pt x="538" y="1079"/>
                                </a:lnTo>
                                <a:lnTo>
                                  <a:pt x="582" y="1077"/>
                                </a:lnTo>
                                <a:lnTo>
                                  <a:pt x="626" y="1071"/>
                                </a:lnTo>
                                <a:lnTo>
                                  <a:pt x="668" y="1063"/>
                                </a:lnTo>
                                <a:lnTo>
                                  <a:pt x="708" y="1051"/>
                                </a:lnTo>
                                <a:lnTo>
                                  <a:pt x="708" y="28"/>
                                </a:lnTo>
                                <a:lnTo>
                                  <a:pt x="708" y="28"/>
                                </a:lnTo>
                                <a:lnTo>
                                  <a:pt x="668" y="16"/>
                                </a:lnTo>
                                <a:lnTo>
                                  <a:pt x="626" y="8"/>
                                </a:lnTo>
                                <a:lnTo>
                                  <a:pt x="582" y="2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" name="White circle - left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392EAC6D-275A-44D6-87A5-399CABFA4364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0" y="4094165"/>
                            <a:ext cx="1066800" cy="1712913"/>
                          </a:xfrm>
                          <a:custGeom>
                            <a:avLst/>
                            <a:gdLst>
                              <a:gd name="T0" fmla="*/ 132 w 672"/>
                              <a:gd name="T1" fmla="*/ 0 h 1079"/>
                              <a:gd name="T2" fmla="*/ 66 w 672"/>
                              <a:gd name="T3" fmla="*/ 4 h 1079"/>
                              <a:gd name="T4" fmla="*/ 0 w 672"/>
                              <a:gd name="T5" fmla="*/ 16 h 1079"/>
                              <a:gd name="T6" fmla="*/ 0 w 672"/>
                              <a:gd name="T7" fmla="*/ 1061 h 1079"/>
                              <a:gd name="T8" fmla="*/ 66 w 672"/>
                              <a:gd name="T9" fmla="*/ 1075 h 1079"/>
                              <a:gd name="T10" fmla="*/ 132 w 672"/>
                              <a:gd name="T11" fmla="*/ 1079 h 1079"/>
                              <a:gd name="T12" fmla="*/ 160 w 672"/>
                              <a:gd name="T13" fmla="*/ 1077 h 1079"/>
                              <a:gd name="T14" fmla="*/ 216 w 672"/>
                              <a:gd name="T15" fmla="*/ 1073 h 1079"/>
                              <a:gd name="T16" fmla="*/ 268 w 672"/>
                              <a:gd name="T17" fmla="*/ 1061 h 1079"/>
                              <a:gd name="T18" fmla="*/ 318 w 672"/>
                              <a:gd name="T19" fmla="*/ 1045 h 1079"/>
                              <a:gd name="T20" fmla="*/ 366 w 672"/>
                              <a:gd name="T21" fmla="*/ 1025 h 1079"/>
                              <a:gd name="T22" fmla="*/ 412 w 672"/>
                              <a:gd name="T23" fmla="*/ 1001 h 1079"/>
                              <a:gd name="T24" fmla="*/ 456 w 672"/>
                              <a:gd name="T25" fmla="*/ 971 h 1079"/>
                              <a:gd name="T26" fmla="*/ 496 w 672"/>
                              <a:gd name="T27" fmla="*/ 939 h 1079"/>
                              <a:gd name="T28" fmla="*/ 532 w 672"/>
                              <a:gd name="T29" fmla="*/ 901 h 1079"/>
                              <a:gd name="T30" fmla="*/ 566 w 672"/>
                              <a:gd name="T31" fmla="*/ 862 h 1079"/>
                              <a:gd name="T32" fmla="*/ 594 w 672"/>
                              <a:gd name="T33" fmla="*/ 820 h 1079"/>
                              <a:gd name="T34" fmla="*/ 620 w 672"/>
                              <a:gd name="T35" fmla="*/ 774 h 1079"/>
                              <a:gd name="T36" fmla="*/ 640 w 672"/>
                              <a:gd name="T37" fmla="*/ 726 h 1079"/>
                              <a:gd name="T38" fmla="*/ 656 w 672"/>
                              <a:gd name="T39" fmla="*/ 674 h 1079"/>
                              <a:gd name="T40" fmla="*/ 666 w 672"/>
                              <a:gd name="T41" fmla="*/ 622 h 1079"/>
                              <a:gd name="T42" fmla="*/ 672 w 672"/>
                              <a:gd name="T43" fmla="*/ 568 h 1079"/>
                              <a:gd name="T44" fmla="*/ 672 w 672"/>
                              <a:gd name="T45" fmla="*/ 540 h 1079"/>
                              <a:gd name="T46" fmla="*/ 670 w 672"/>
                              <a:gd name="T47" fmla="*/ 484 h 1079"/>
                              <a:gd name="T48" fmla="*/ 662 w 672"/>
                              <a:gd name="T49" fmla="*/ 430 h 1079"/>
                              <a:gd name="T50" fmla="*/ 648 w 672"/>
                              <a:gd name="T51" fmla="*/ 378 h 1079"/>
                              <a:gd name="T52" fmla="*/ 630 w 672"/>
                              <a:gd name="T53" fmla="*/ 330 h 1079"/>
                              <a:gd name="T54" fmla="*/ 608 w 672"/>
                              <a:gd name="T55" fmla="*/ 282 h 1079"/>
                              <a:gd name="T56" fmla="*/ 580 w 672"/>
                              <a:gd name="T57" fmla="*/ 238 h 1079"/>
                              <a:gd name="T58" fmla="*/ 550 w 672"/>
                              <a:gd name="T59" fmla="*/ 196 h 1079"/>
                              <a:gd name="T60" fmla="*/ 514 w 672"/>
                              <a:gd name="T61" fmla="*/ 158 h 1079"/>
                              <a:gd name="T62" fmla="*/ 476 w 672"/>
                              <a:gd name="T63" fmla="*/ 122 h 1079"/>
                              <a:gd name="T64" fmla="*/ 434 w 672"/>
                              <a:gd name="T65" fmla="*/ 92 h 1079"/>
                              <a:gd name="T66" fmla="*/ 390 w 672"/>
                              <a:gd name="T67" fmla="*/ 64 h 1079"/>
                              <a:gd name="T68" fmla="*/ 342 w 672"/>
                              <a:gd name="T69" fmla="*/ 42 h 1079"/>
                              <a:gd name="T70" fmla="*/ 294 w 672"/>
                              <a:gd name="T71" fmla="*/ 24 h 1079"/>
                              <a:gd name="T72" fmla="*/ 242 w 672"/>
                              <a:gd name="T73" fmla="*/ 10 h 1079"/>
                              <a:gd name="T74" fmla="*/ 188 w 672"/>
                              <a:gd name="T75" fmla="*/ 2 h 1079"/>
                              <a:gd name="T76" fmla="*/ 132 w 672"/>
                              <a:gd name="T77" fmla="*/ 0 h 10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672" h="1079">
                                <a:moveTo>
                                  <a:pt x="132" y="0"/>
                                </a:moveTo>
                                <a:lnTo>
                                  <a:pt x="132" y="0"/>
                                </a:lnTo>
                                <a:lnTo>
                                  <a:pt x="98" y="0"/>
                                </a:lnTo>
                                <a:lnTo>
                                  <a:pt x="66" y="4"/>
                                </a:lnTo>
                                <a:lnTo>
                                  <a:pt x="32" y="8"/>
                                </a:lnTo>
                                <a:lnTo>
                                  <a:pt x="0" y="16"/>
                                </a:lnTo>
                                <a:lnTo>
                                  <a:pt x="0" y="1061"/>
                                </a:lnTo>
                                <a:lnTo>
                                  <a:pt x="0" y="1061"/>
                                </a:lnTo>
                                <a:lnTo>
                                  <a:pt x="32" y="1069"/>
                                </a:lnTo>
                                <a:lnTo>
                                  <a:pt x="66" y="1075"/>
                                </a:lnTo>
                                <a:lnTo>
                                  <a:pt x="98" y="1077"/>
                                </a:lnTo>
                                <a:lnTo>
                                  <a:pt x="132" y="1079"/>
                                </a:lnTo>
                                <a:lnTo>
                                  <a:pt x="132" y="1079"/>
                                </a:lnTo>
                                <a:lnTo>
                                  <a:pt x="160" y="1077"/>
                                </a:lnTo>
                                <a:lnTo>
                                  <a:pt x="188" y="1075"/>
                                </a:lnTo>
                                <a:lnTo>
                                  <a:pt x="216" y="1073"/>
                                </a:lnTo>
                                <a:lnTo>
                                  <a:pt x="242" y="1067"/>
                                </a:lnTo>
                                <a:lnTo>
                                  <a:pt x="268" y="1061"/>
                                </a:lnTo>
                                <a:lnTo>
                                  <a:pt x="294" y="1055"/>
                                </a:lnTo>
                                <a:lnTo>
                                  <a:pt x="318" y="1045"/>
                                </a:lnTo>
                                <a:lnTo>
                                  <a:pt x="342" y="1035"/>
                                </a:lnTo>
                                <a:lnTo>
                                  <a:pt x="366" y="1025"/>
                                </a:lnTo>
                                <a:lnTo>
                                  <a:pt x="390" y="1013"/>
                                </a:lnTo>
                                <a:lnTo>
                                  <a:pt x="412" y="1001"/>
                                </a:lnTo>
                                <a:lnTo>
                                  <a:pt x="434" y="987"/>
                                </a:lnTo>
                                <a:lnTo>
                                  <a:pt x="456" y="971"/>
                                </a:lnTo>
                                <a:lnTo>
                                  <a:pt x="476" y="955"/>
                                </a:lnTo>
                                <a:lnTo>
                                  <a:pt x="496" y="939"/>
                                </a:lnTo>
                                <a:lnTo>
                                  <a:pt x="514" y="921"/>
                                </a:lnTo>
                                <a:lnTo>
                                  <a:pt x="532" y="901"/>
                                </a:lnTo>
                                <a:lnTo>
                                  <a:pt x="550" y="881"/>
                                </a:lnTo>
                                <a:lnTo>
                                  <a:pt x="566" y="862"/>
                                </a:lnTo>
                                <a:lnTo>
                                  <a:pt x="580" y="842"/>
                                </a:lnTo>
                                <a:lnTo>
                                  <a:pt x="594" y="820"/>
                                </a:lnTo>
                                <a:lnTo>
                                  <a:pt x="608" y="796"/>
                                </a:lnTo>
                                <a:lnTo>
                                  <a:pt x="620" y="774"/>
                                </a:lnTo>
                                <a:lnTo>
                                  <a:pt x="630" y="750"/>
                                </a:lnTo>
                                <a:lnTo>
                                  <a:pt x="640" y="726"/>
                                </a:lnTo>
                                <a:lnTo>
                                  <a:pt x="648" y="700"/>
                                </a:lnTo>
                                <a:lnTo>
                                  <a:pt x="656" y="674"/>
                                </a:lnTo>
                                <a:lnTo>
                                  <a:pt x="662" y="648"/>
                                </a:lnTo>
                                <a:lnTo>
                                  <a:pt x="666" y="622"/>
                                </a:lnTo>
                                <a:lnTo>
                                  <a:pt x="670" y="594"/>
                                </a:lnTo>
                                <a:lnTo>
                                  <a:pt x="672" y="568"/>
                                </a:lnTo>
                                <a:lnTo>
                                  <a:pt x="672" y="540"/>
                                </a:lnTo>
                                <a:lnTo>
                                  <a:pt x="672" y="540"/>
                                </a:lnTo>
                                <a:lnTo>
                                  <a:pt x="672" y="512"/>
                                </a:lnTo>
                                <a:lnTo>
                                  <a:pt x="670" y="484"/>
                                </a:lnTo>
                                <a:lnTo>
                                  <a:pt x="666" y="458"/>
                                </a:lnTo>
                                <a:lnTo>
                                  <a:pt x="662" y="430"/>
                                </a:lnTo>
                                <a:lnTo>
                                  <a:pt x="656" y="404"/>
                                </a:lnTo>
                                <a:lnTo>
                                  <a:pt x="648" y="378"/>
                                </a:lnTo>
                                <a:lnTo>
                                  <a:pt x="640" y="354"/>
                                </a:lnTo>
                                <a:lnTo>
                                  <a:pt x="630" y="330"/>
                                </a:lnTo>
                                <a:lnTo>
                                  <a:pt x="620" y="306"/>
                                </a:lnTo>
                                <a:lnTo>
                                  <a:pt x="608" y="282"/>
                                </a:lnTo>
                                <a:lnTo>
                                  <a:pt x="594" y="260"/>
                                </a:lnTo>
                                <a:lnTo>
                                  <a:pt x="580" y="238"/>
                                </a:lnTo>
                                <a:lnTo>
                                  <a:pt x="566" y="216"/>
                                </a:lnTo>
                                <a:lnTo>
                                  <a:pt x="550" y="196"/>
                                </a:lnTo>
                                <a:lnTo>
                                  <a:pt x="532" y="176"/>
                                </a:lnTo>
                                <a:lnTo>
                                  <a:pt x="514" y="158"/>
                                </a:lnTo>
                                <a:lnTo>
                                  <a:pt x="496" y="140"/>
                                </a:lnTo>
                                <a:lnTo>
                                  <a:pt x="476" y="122"/>
                                </a:lnTo>
                                <a:lnTo>
                                  <a:pt x="456" y="106"/>
                                </a:lnTo>
                                <a:lnTo>
                                  <a:pt x="434" y="92"/>
                                </a:lnTo>
                                <a:lnTo>
                                  <a:pt x="412" y="78"/>
                                </a:lnTo>
                                <a:lnTo>
                                  <a:pt x="390" y="64"/>
                                </a:lnTo>
                                <a:lnTo>
                                  <a:pt x="366" y="52"/>
                                </a:lnTo>
                                <a:lnTo>
                                  <a:pt x="342" y="42"/>
                                </a:lnTo>
                                <a:lnTo>
                                  <a:pt x="318" y="32"/>
                                </a:lnTo>
                                <a:lnTo>
                                  <a:pt x="294" y="24"/>
                                </a:lnTo>
                                <a:lnTo>
                                  <a:pt x="268" y="16"/>
                                </a:lnTo>
                                <a:lnTo>
                                  <a:pt x="242" y="10"/>
                                </a:lnTo>
                                <a:lnTo>
                                  <a:pt x="216" y="6"/>
                                </a:lnTo>
                                <a:lnTo>
                                  <a:pt x="188" y="2"/>
                                </a:lnTo>
                                <a:lnTo>
                                  <a:pt x="160" y="0"/>
                                </a:lnTo>
                                <a:lnTo>
                                  <a:pt x="132" y="0"/>
                                </a:lnTo>
                                <a:lnTo>
                                  <a:pt x="1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" name="White circle - lower right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9FD417F0-B0D7-4452-863C-7315C391CF8B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6381750" y="6088291"/>
                            <a:ext cx="1714500" cy="1238250"/>
                          </a:xfrm>
                          <a:custGeom>
                            <a:avLst/>
                            <a:gdLst>
                              <a:gd name="T0" fmla="*/ 1080 w 1080"/>
                              <a:gd name="T1" fmla="*/ 538 h 780"/>
                              <a:gd name="T2" fmla="*/ 1078 w 1080"/>
                              <a:gd name="T3" fmla="*/ 484 h 780"/>
                              <a:gd name="T4" fmla="*/ 1070 w 1080"/>
                              <a:gd name="T5" fmla="*/ 430 h 780"/>
                              <a:gd name="T6" fmla="*/ 1056 w 1080"/>
                              <a:gd name="T7" fmla="*/ 378 h 780"/>
                              <a:gd name="T8" fmla="*/ 1038 w 1080"/>
                              <a:gd name="T9" fmla="*/ 328 h 780"/>
                              <a:gd name="T10" fmla="*/ 1014 w 1080"/>
                              <a:gd name="T11" fmla="*/ 282 h 780"/>
                              <a:gd name="T12" fmla="*/ 988 w 1080"/>
                              <a:gd name="T13" fmla="*/ 238 h 780"/>
                              <a:gd name="T14" fmla="*/ 956 w 1080"/>
                              <a:gd name="T15" fmla="*/ 196 h 780"/>
                              <a:gd name="T16" fmla="*/ 922 w 1080"/>
                              <a:gd name="T17" fmla="*/ 158 h 780"/>
                              <a:gd name="T18" fmla="*/ 884 w 1080"/>
                              <a:gd name="T19" fmla="*/ 122 h 780"/>
                              <a:gd name="T20" fmla="*/ 842 w 1080"/>
                              <a:gd name="T21" fmla="*/ 92 h 780"/>
                              <a:gd name="T22" fmla="*/ 798 w 1080"/>
                              <a:gd name="T23" fmla="*/ 64 h 780"/>
                              <a:gd name="T24" fmla="*/ 750 w 1080"/>
                              <a:gd name="T25" fmla="*/ 42 h 780"/>
                              <a:gd name="T26" fmla="*/ 700 w 1080"/>
                              <a:gd name="T27" fmla="*/ 24 h 780"/>
                              <a:gd name="T28" fmla="*/ 650 w 1080"/>
                              <a:gd name="T29" fmla="*/ 10 h 780"/>
                              <a:gd name="T30" fmla="*/ 596 w 1080"/>
                              <a:gd name="T31" fmla="*/ 2 h 780"/>
                              <a:gd name="T32" fmla="*/ 540 w 1080"/>
                              <a:gd name="T33" fmla="*/ 0 h 780"/>
                              <a:gd name="T34" fmla="*/ 512 w 1080"/>
                              <a:gd name="T35" fmla="*/ 0 h 780"/>
                              <a:gd name="T36" fmla="*/ 458 w 1080"/>
                              <a:gd name="T37" fmla="*/ 6 h 780"/>
                              <a:gd name="T38" fmla="*/ 406 w 1080"/>
                              <a:gd name="T39" fmla="*/ 16 h 780"/>
                              <a:gd name="T40" fmla="*/ 354 w 1080"/>
                              <a:gd name="T41" fmla="*/ 32 h 780"/>
                              <a:gd name="T42" fmla="*/ 306 w 1080"/>
                              <a:gd name="T43" fmla="*/ 52 h 780"/>
                              <a:gd name="T44" fmla="*/ 260 w 1080"/>
                              <a:gd name="T45" fmla="*/ 78 h 780"/>
                              <a:gd name="T46" fmla="*/ 218 w 1080"/>
                              <a:gd name="T47" fmla="*/ 106 h 780"/>
                              <a:gd name="T48" fmla="*/ 178 w 1080"/>
                              <a:gd name="T49" fmla="*/ 140 h 780"/>
                              <a:gd name="T50" fmla="*/ 142 w 1080"/>
                              <a:gd name="T51" fmla="*/ 176 h 780"/>
                              <a:gd name="T52" fmla="*/ 108 w 1080"/>
                              <a:gd name="T53" fmla="*/ 216 h 780"/>
                              <a:gd name="T54" fmla="*/ 80 w 1080"/>
                              <a:gd name="T55" fmla="*/ 260 h 780"/>
                              <a:gd name="T56" fmla="*/ 54 w 1080"/>
                              <a:gd name="T57" fmla="*/ 306 h 780"/>
                              <a:gd name="T58" fmla="*/ 34 w 1080"/>
                              <a:gd name="T59" fmla="*/ 354 h 780"/>
                              <a:gd name="T60" fmla="*/ 18 w 1080"/>
                              <a:gd name="T61" fmla="*/ 404 h 780"/>
                              <a:gd name="T62" fmla="*/ 8 w 1080"/>
                              <a:gd name="T63" fmla="*/ 456 h 780"/>
                              <a:gd name="T64" fmla="*/ 2 w 1080"/>
                              <a:gd name="T65" fmla="*/ 512 h 780"/>
                              <a:gd name="T66" fmla="*/ 0 w 1080"/>
                              <a:gd name="T67" fmla="*/ 538 h 780"/>
                              <a:gd name="T68" fmla="*/ 4 w 1080"/>
                              <a:gd name="T69" fmla="*/ 602 h 780"/>
                              <a:gd name="T70" fmla="*/ 16 w 1080"/>
                              <a:gd name="T71" fmla="*/ 664 h 780"/>
                              <a:gd name="T72" fmla="*/ 34 w 1080"/>
                              <a:gd name="T73" fmla="*/ 724 h 780"/>
                              <a:gd name="T74" fmla="*/ 58 w 1080"/>
                              <a:gd name="T75" fmla="*/ 780 h 780"/>
                              <a:gd name="T76" fmla="*/ 1024 w 1080"/>
                              <a:gd name="T77" fmla="*/ 780 h 780"/>
                              <a:gd name="T78" fmla="*/ 1048 w 1080"/>
                              <a:gd name="T79" fmla="*/ 724 h 780"/>
                              <a:gd name="T80" fmla="*/ 1066 w 1080"/>
                              <a:gd name="T81" fmla="*/ 664 h 780"/>
                              <a:gd name="T82" fmla="*/ 1076 w 1080"/>
                              <a:gd name="T83" fmla="*/ 602 h 780"/>
                              <a:gd name="T84" fmla="*/ 1080 w 1080"/>
                              <a:gd name="T85" fmla="*/ 538 h 7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080" h="780">
                                <a:moveTo>
                                  <a:pt x="1080" y="538"/>
                                </a:moveTo>
                                <a:lnTo>
                                  <a:pt x="1080" y="538"/>
                                </a:lnTo>
                                <a:lnTo>
                                  <a:pt x="1080" y="512"/>
                                </a:lnTo>
                                <a:lnTo>
                                  <a:pt x="1078" y="484"/>
                                </a:lnTo>
                                <a:lnTo>
                                  <a:pt x="1074" y="456"/>
                                </a:lnTo>
                                <a:lnTo>
                                  <a:pt x="1070" y="430"/>
                                </a:lnTo>
                                <a:lnTo>
                                  <a:pt x="1064" y="404"/>
                                </a:lnTo>
                                <a:lnTo>
                                  <a:pt x="1056" y="378"/>
                                </a:lnTo>
                                <a:lnTo>
                                  <a:pt x="1048" y="354"/>
                                </a:lnTo>
                                <a:lnTo>
                                  <a:pt x="1038" y="328"/>
                                </a:lnTo>
                                <a:lnTo>
                                  <a:pt x="1026" y="306"/>
                                </a:lnTo>
                                <a:lnTo>
                                  <a:pt x="1014" y="282"/>
                                </a:lnTo>
                                <a:lnTo>
                                  <a:pt x="1002" y="260"/>
                                </a:lnTo>
                                <a:lnTo>
                                  <a:pt x="988" y="238"/>
                                </a:lnTo>
                                <a:lnTo>
                                  <a:pt x="972" y="216"/>
                                </a:lnTo>
                                <a:lnTo>
                                  <a:pt x="956" y="196"/>
                                </a:lnTo>
                                <a:lnTo>
                                  <a:pt x="940" y="176"/>
                                </a:lnTo>
                                <a:lnTo>
                                  <a:pt x="922" y="158"/>
                                </a:lnTo>
                                <a:lnTo>
                                  <a:pt x="904" y="140"/>
                                </a:lnTo>
                                <a:lnTo>
                                  <a:pt x="884" y="122"/>
                                </a:lnTo>
                                <a:lnTo>
                                  <a:pt x="864" y="106"/>
                                </a:lnTo>
                                <a:lnTo>
                                  <a:pt x="842" y="92"/>
                                </a:lnTo>
                                <a:lnTo>
                                  <a:pt x="820" y="78"/>
                                </a:lnTo>
                                <a:lnTo>
                                  <a:pt x="798" y="64"/>
                                </a:lnTo>
                                <a:lnTo>
                                  <a:pt x="774" y="52"/>
                                </a:lnTo>
                                <a:lnTo>
                                  <a:pt x="750" y="42"/>
                                </a:lnTo>
                                <a:lnTo>
                                  <a:pt x="726" y="32"/>
                                </a:lnTo>
                                <a:lnTo>
                                  <a:pt x="700" y="24"/>
                                </a:lnTo>
                                <a:lnTo>
                                  <a:pt x="676" y="16"/>
                                </a:lnTo>
                                <a:lnTo>
                                  <a:pt x="650" y="10"/>
                                </a:lnTo>
                                <a:lnTo>
                                  <a:pt x="622" y="6"/>
                                </a:lnTo>
                                <a:lnTo>
                                  <a:pt x="596" y="2"/>
                                </a:lnTo>
                                <a:lnTo>
                                  <a:pt x="568" y="0"/>
                                </a:lnTo>
                                <a:lnTo>
                                  <a:pt x="540" y="0"/>
                                </a:lnTo>
                                <a:lnTo>
                                  <a:pt x="540" y="0"/>
                                </a:lnTo>
                                <a:lnTo>
                                  <a:pt x="512" y="0"/>
                                </a:lnTo>
                                <a:lnTo>
                                  <a:pt x="486" y="2"/>
                                </a:lnTo>
                                <a:lnTo>
                                  <a:pt x="458" y="6"/>
                                </a:lnTo>
                                <a:lnTo>
                                  <a:pt x="432" y="10"/>
                                </a:lnTo>
                                <a:lnTo>
                                  <a:pt x="406" y="16"/>
                                </a:lnTo>
                                <a:lnTo>
                                  <a:pt x="380" y="24"/>
                                </a:lnTo>
                                <a:lnTo>
                                  <a:pt x="354" y="32"/>
                                </a:lnTo>
                                <a:lnTo>
                                  <a:pt x="330" y="42"/>
                                </a:lnTo>
                                <a:lnTo>
                                  <a:pt x="306" y="52"/>
                                </a:lnTo>
                                <a:lnTo>
                                  <a:pt x="284" y="64"/>
                                </a:lnTo>
                                <a:lnTo>
                                  <a:pt x="260" y="78"/>
                                </a:lnTo>
                                <a:lnTo>
                                  <a:pt x="238" y="92"/>
                                </a:lnTo>
                                <a:lnTo>
                                  <a:pt x="218" y="106"/>
                                </a:lnTo>
                                <a:lnTo>
                                  <a:pt x="198" y="122"/>
                                </a:lnTo>
                                <a:lnTo>
                                  <a:pt x="178" y="140"/>
                                </a:lnTo>
                                <a:lnTo>
                                  <a:pt x="158" y="158"/>
                                </a:lnTo>
                                <a:lnTo>
                                  <a:pt x="142" y="176"/>
                                </a:lnTo>
                                <a:lnTo>
                                  <a:pt x="124" y="196"/>
                                </a:lnTo>
                                <a:lnTo>
                                  <a:pt x="108" y="216"/>
                                </a:lnTo>
                                <a:lnTo>
                                  <a:pt x="94" y="238"/>
                                </a:lnTo>
                                <a:lnTo>
                                  <a:pt x="80" y="260"/>
                                </a:lnTo>
                                <a:lnTo>
                                  <a:pt x="66" y="282"/>
                                </a:lnTo>
                                <a:lnTo>
                                  <a:pt x="54" y="306"/>
                                </a:lnTo>
                                <a:lnTo>
                                  <a:pt x="44" y="328"/>
                                </a:lnTo>
                                <a:lnTo>
                                  <a:pt x="34" y="354"/>
                                </a:lnTo>
                                <a:lnTo>
                                  <a:pt x="26" y="378"/>
                                </a:lnTo>
                                <a:lnTo>
                                  <a:pt x="18" y="404"/>
                                </a:lnTo>
                                <a:lnTo>
                                  <a:pt x="12" y="430"/>
                                </a:lnTo>
                                <a:lnTo>
                                  <a:pt x="8" y="456"/>
                                </a:lnTo>
                                <a:lnTo>
                                  <a:pt x="4" y="484"/>
                                </a:lnTo>
                                <a:lnTo>
                                  <a:pt x="2" y="512"/>
                                </a:lnTo>
                                <a:lnTo>
                                  <a:pt x="0" y="538"/>
                                </a:lnTo>
                                <a:lnTo>
                                  <a:pt x="0" y="538"/>
                                </a:lnTo>
                                <a:lnTo>
                                  <a:pt x="2" y="572"/>
                                </a:lnTo>
                                <a:lnTo>
                                  <a:pt x="4" y="602"/>
                                </a:lnTo>
                                <a:lnTo>
                                  <a:pt x="10" y="634"/>
                                </a:lnTo>
                                <a:lnTo>
                                  <a:pt x="16" y="664"/>
                                </a:lnTo>
                                <a:lnTo>
                                  <a:pt x="24" y="694"/>
                                </a:lnTo>
                                <a:lnTo>
                                  <a:pt x="34" y="724"/>
                                </a:lnTo>
                                <a:lnTo>
                                  <a:pt x="44" y="752"/>
                                </a:lnTo>
                                <a:lnTo>
                                  <a:pt x="58" y="780"/>
                                </a:lnTo>
                                <a:lnTo>
                                  <a:pt x="1024" y="780"/>
                                </a:lnTo>
                                <a:lnTo>
                                  <a:pt x="1024" y="780"/>
                                </a:lnTo>
                                <a:lnTo>
                                  <a:pt x="1036" y="752"/>
                                </a:lnTo>
                                <a:lnTo>
                                  <a:pt x="1048" y="724"/>
                                </a:lnTo>
                                <a:lnTo>
                                  <a:pt x="1058" y="694"/>
                                </a:lnTo>
                                <a:lnTo>
                                  <a:pt x="1066" y="664"/>
                                </a:lnTo>
                                <a:lnTo>
                                  <a:pt x="1072" y="634"/>
                                </a:lnTo>
                                <a:lnTo>
                                  <a:pt x="1076" y="602"/>
                                </a:lnTo>
                                <a:lnTo>
                                  <a:pt x="1080" y="572"/>
                                </a:lnTo>
                                <a:lnTo>
                                  <a:pt x="1080" y="538"/>
                                </a:lnTo>
                                <a:lnTo>
                                  <a:pt x="1080" y="5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" name="Soccer ball - top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EBA49E6D-1C1B-48D9-A9BF-78D7AA68E429}"/>
                            </a:ext>
                          </a:extLst>
                        </wps:cNvPr>
                        <wps:cNvSpPr/>
                        <wps:spPr>
                          <a:xfrm>
                            <a:off x="1858646" y="0"/>
                            <a:ext cx="1548765" cy="1015684"/>
                          </a:xfrm>
                          <a:custGeom>
                            <a:avLst/>
                            <a:gdLst>
                              <a:gd name="connsiteX0" fmla="*/ 481121 w 1548765"/>
                              <a:gd name="connsiteY0" fmla="*/ 888687 h 1015684"/>
                              <a:gd name="connsiteX1" fmla="*/ 412574 w 1548765"/>
                              <a:gd name="connsiteY1" fmla="*/ 896297 h 1015684"/>
                              <a:gd name="connsiteX2" fmla="*/ 665180 w 1548765"/>
                              <a:gd name="connsiteY2" fmla="*/ 981368 h 1015684"/>
                              <a:gd name="connsiteX3" fmla="*/ 486212 w 1548765"/>
                              <a:gd name="connsiteY3" fmla="*/ 895005 h 1015684"/>
                              <a:gd name="connsiteX4" fmla="*/ 481121 w 1548765"/>
                              <a:gd name="connsiteY4" fmla="*/ 888687 h 1015684"/>
                              <a:gd name="connsiteX5" fmla="*/ 818838 w 1548765"/>
                              <a:gd name="connsiteY5" fmla="*/ 641011 h 1015684"/>
                              <a:gd name="connsiteX6" fmla="*/ 490012 w 1548765"/>
                              <a:gd name="connsiteY6" fmla="*/ 754080 h 1015684"/>
                              <a:gd name="connsiteX7" fmla="*/ 495103 w 1548765"/>
                              <a:gd name="connsiteY7" fmla="*/ 872175 h 1015684"/>
                              <a:gd name="connsiteX8" fmla="*/ 500194 w 1548765"/>
                              <a:gd name="connsiteY8" fmla="*/ 873468 h 1015684"/>
                              <a:gd name="connsiteX9" fmla="*/ 771873 w 1548765"/>
                              <a:gd name="connsiteY9" fmla="*/ 989050 h 1015684"/>
                              <a:gd name="connsiteX10" fmla="*/ 773092 w 1548765"/>
                              <a:gd name="connsiteY10" fmla="*/ 989050 h 1015684"/>
                              <a:gd name="connsiteX11" fmla="*/ 1077754 w 1548765"/>
                              <a:gd name="connsiteY11" fmla="*/ 924223 h 1015684"/>
                              <a:gd name="connsiteX12" fmla="*/ 1103208 w 1548765"/>
                              <a:gd name="connsiteY12" fmla="*/ 762982 h 1015684"/>
                              <a:gd name="connsiteX13" fmla="*/ 818838 w 1548765"/>
                              <a:gd name="connsiteY13" fmla="*/ 641011 h 1015684"/>
                              <a:gd name="connsiteX14" fmla="*/ 1487818 w 1548765"/>
                              <a:gd name="connsiteY14" fmla="*/ 460673 h 1015684"/>
                              <a:gd name="connsiteX15" fmla="*/ 1335523 w 1548765"/>
                              <a:gd name="connsiteY15" fmla="*/ 494989 h 1015684"/>
                              <a:gd name="connsiteX16" fmla="*/ 1329142 w 1548765"/>
                              <a:gd name="connsiteY16" fmla="*/ 494989 h 1015684"/>
                              <a:gd name="connsiteX17" fmla="*/ 1128591 w 1548765"/>
                              <a:gd name="connsiteY17" fmla="*/ 752788 h 1015684"/>
                              <a:gd name="connsiteX18" fmla="*/ 1128591 w 1548765"/>
                              <a:gd name="connsiteY18" fmla="*/ 755301 h 1015684"/>
                              <a:gd name="connsiteX19" fmla="*/ 1108228 w 1548765"/>
                              <a:gd name="connsiteY19" fmla="*/ 909004 h 1015684"/>
                              <a:gd name="connsiteX20" fmla="*/ 1487818 w 1548765"/>
                              <a:gd name="connsiteY20" fmla="*/ 460673 h 1015684"/>
                              <a:gd name="connsiteX21" fmla="*/ 540777 w 1548765"/>
                              <a:gd name="connsiteY21" fmla="*/ 55561 h 1015684"/>
                              <a:gd name="connsiteX22" fmla="*/ 279280 w 1548765"/>
                              <a:gd name="connsiteY22" fmla="*/ 154631 h 1015684"/>
                              <a:gd name="connsiteX23" fmla="*/ 279280 w 1548765"/>
                              <a:gd name="connsiteY23" fmla="*/ 160949 h 1015684"/>
                              <a:gd name="connsiteX24" fmla="*/ 238696 w 1548765"/>
                              <a:gd name="connsiteY24" fmla="*/ 489892 h 1015684"/>
                              <a:gd name="connsiteX25" fmla="*/ 233606 w 1548765"/>
                              <a:gd name="connsiteY25" fmla="*/ 501307 h 1015684"/>
                              <a:gd name="connsiteX26" fmla="*/ 474811 w 1548765"/>
                              <a:gd name="connsiteY26" fmla="*/ 727374 h 1015684"/>
                              <a:gd name="connsiteX27" fmla="*/ 809947 w 1548765"/>
                              <a:gd name="connsiteY27" fmla="*/ 613084 h 1015684"/>
                              <a:gd name="connsiteX28" fmla="*/ 846730 w 1548765"/>
                              <a:gd name="connsiteY28" fmla="*/ 318457 h 1015684"/>
                              <a:gd name="connsiteX29" fmla="*/ 543359 w 1548765"/>
                              <a:gd name="connsiteY29" fmla="*/ 58074 h 1015684"/>
                              <a:gd name="connsiteX30" fmla="*/ 540777 w 1548765"/>
                              <a:gd name="connsiteY30" fmla="*/ 55561 h 1015684"/>
                              <a:gd name="connsiteX31" fmla="*/ 42550 w 1548765"/>
                              <a:gd name="connsiteY31" fmla="*/ 0 h 1015684"/>
                              <a:gd name="connsiteX32" fmla="*/ 68467 w 1548765"/>
                              <a:gd name="connsiteY32" fmla="*/ 0 h 1015684"/>
                              <a:gd name="connsiteX33" fmla="*/ 40135 w 1548765"/>
                              <a:gd name="connsiteY33" fmla="*/ 92721 h 1015684"/>
                              <a:gd name="connsiteX34" fmla="*/ 25383 w 1548765"/>
                              <a:gd name="connsiteY34" fmla="*/ 240995 h 1015684"/>
                              <a:gd name="connsiteX35" fmla="*/ 92639 w 1548765"/>
                              <a:gd name="connsiteY35" fmla="*/ 552134 h 1015684"/>
                              <a:gd name="connsiteX36" fmla="*/ 217114 w 1548765"/>
                              <a:gd name="connsiteY36" fmla="*/ 498794 h 1015684"/>
                              <a:gd name="connsiteX37" fmla="*/ 214533 w 1548765"/>
                              <a:gd name="connsiteY37" fmla="*/ 492476 h 1015684"/>
                              <a:gd name="connsiteX38" fmla="*/ 257697 w 1548765"/>
                              <a:gd name="connsiteY38" fmla="*/ 155924 h 1015684"/>
                              <a:gd name="connsiteX39" fmla="*/ 260279 w 1548765"/>
                              <a:gd name="connsiteY39" fmla="*/ 150827 h 1015684"/>
                              <a:gd name="connsiteX40" fmla="*/ 182814 w 1548765"/>
                              <a:gd name="connsiteY40" fmla="*/ 11769 h 1015684"/>
                              <a:gd name="connsiteX41" fmla="*/ 178190 w 1548765"/>
                              <a:gd name="connsiteY41" fmla="*/ 0 h 1015684"/>
                              <a:gd name="connsiteX42" fmla="*/ 565623 w 1548765"/>
                              <a:gd name="connsiteY42" fmla="*/ 0 h 1015684"/>
                              <a:gd name="connsiteX43" fmla="*/ 565622 w 1548765"/>
                              <a:gd name="connsiteY43" fmla="*/ 3 h 1015684"/>
                              <a:gd name="connsiteX44" fmla="*/ 558559 w 1548765"/>
                              <a:gd name="connsiteY44" fmla="*/ 39049 h 1015684"/>
                              <a:gd name="connsiteX45" fmla="*/ 561141 w 1548765"/>
                              <a:gd name="connsiteY45" fmla="*/ 40341 h 1015684"/>
                              <a:gd name="connsiteX46" fmla="*/ 864512 w 1548765"/>
                              <a:gd name="connsiteY46" fmla="*/ 301945 h 1015684"/>
                              <a:gd name="connsiteX47" fmla="*/ 1179356 w 1548765"/>
                              <a:gd name="connsiteY47" fmla="*/ 207972 h 1015684"/>
                              <a:gd name="connsiteX48" fmla="*/ 1211474 w 1548765"/>
                              <a:gd name="connsiteY48" fmla="*/ 4946 h 1015684"/>
                              <a:gd name="connsiteX49" fmla="*/ 1211901 w 1548765"/>
                              <a:gd name="connsiteY49" fmla="*/ 0 h 1015684"/>
                              <a:gd name="connsiteX50" fmla="*/ 1238568 w 1548765"/>
                              <a:gd name="connsiteY50" fmla="*/ 0 h 1015684"/>
                              <a:gd name="connsiteX51" fmla="*/ 1236503 w 1548765"/>
                              <a:gd name="connsiteY51" fmla="*/ 20910 h 1015684"/>
                              <a:gd name="connsiteX52" fmla="*/ 1204739 w 1548765"/>
                              <a:gd name="connsiteY52" fmla="*/ 214289 h 1015684"/>
                              <a:gd name="connsiteX53" fmla="*/ 1203448 w 1548765"/>
                              <a:gd name="connsiteY53" fmla="*/ 215581 h 1015684"/>
                              <a:gd name="connsiteX54" fmla="*/ 1331651 w 1548765"/>
                              <a:gd name="connsiteY54" fmla="*/ 470868 h 1015684"/>
                              <a:gd name="connsiteX55" fmla="*/ 1496709 w 1548765"/>
                              <a:gd name="connsiteY55" fmla="*/ 431455 h 1015684"/>
                              <a:gd name="connsiteX56" fmla="*/ 1522092 w 1548765"/>
                              <a:gd name="connsiteY56" fmla="*/ 239703 h 1015684"/>
                              <a:gd name="connsiteX57" fmla="*/ 1511982 w 1548765"/>
                              <a:gd name="connsiteY57" fmla="*/ 113998 h 1015684"/>
                              <a:gd name="connsiteX58" fmla="*/ 1465649 w 1548765"/>
                              <a:gd name="connsiteY58" fmla="*/ 12121 h 1015684"/>
                              <a:gd name="connsiteX59" fmla="*/ 1457763 w 1548765"/>
                              <a:gd name="connsiteY59" fmla="*/ 0 h 1015684"/>
                              <a:gd name="connsiteX60" fmla="*/ 1508903 w 1548765"/>
                              <a:gd name="connsiteY60" fmla="*/ 0 h 1015684"/>
                              <a:gd name="connsiteX61" fmla="*/ 1537365 w 1548765"/>
                              <a:gd name="connsiteY61" fmla="*/ 107609 h 1015684"/>
                              <a:gd name="connsiteX62" fmla="*/ 1541165 w 1548765"/>
                              <a:gd name="connsiteY62" fmla="*/ 136827 h 1015684"/>
                              <a:gd name="connsiteX63" fmla="*/ 1541165 w 1548765"/>
                              <a:gd name="connsiteY63" fmla="*/ 140632 h 1015684"/>
                              <a:gd name="connsiteX64" fmla="*/ 1543674 w 1548765"/>
                              <a:gd name="connsiteY64" fmla="*/ 168559 h 1015684"/>
                              <a:gd name="connsiteX65" fmla="*/ 1548765 w 1548765"/>
                              <a:gd name="connsiteY65" fmla="*/ 240995 h 1015684"/>
                              <a:gd name="connsiteX66" fmla="*/ 1071444 w 1548765"/>
                              <a:gd name="connsiteY66" fmla="*/ 956026 h 1015684"/>
                              <a:gd name="connsiteX67" fmla="*/ 804856 w 1548765"/>
                              <a:gd name="connsiteY67" fmla="*/ 1014392 h 1015684"/>
                              <a:gd name="connsiteX68" fmla="*/ 774383 w 1548765"/>
                              <a:gd name="connsiteY68" fmla="*/ 1015684 h 1015684"/>
                              <a:gd name="connsiteX69" fmla="*/ 769292 w 1548765"/>
                              <a:gd name="connsiteY69" fmla="*/ 1015684 h 1015684"/>
                              <a:gd name="connsiteX70" fmla="*/ 0 w 1548765"/>
                              <a:gd name="connsiteY70" fmla="*/ 240995 h 1015684"/>
                              <a:gd name="connsiteX71" fmla="*/ 27358 w 1548765"/>
                              <a:gd name="connsiteY71" fmla="*/ 36268 h 101568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</a:cxnLst>
                            <a:rect l="l" t="t" r="r" b="b"/>
                            <a:pathLst>
                              <a:path w="1548765" h="1015684">
                                <a:moveTo>
                                  <a:pt x="481121" y="888687"/>
                                </a:moveTo>
                                <a:cubicBezTo>
                                  <a:pt x="453229" y="892492"/>
                                  <a:pt x="415084" y="896297"/>
                                  <a:pt x="412574" y="896297"/>
                                </a:cubicBezTo>
                                <a:cubicBezTo>
                                  <a:pt x="490012" y="939515"/>
                                  <a:pt x="575051" y="968661"/>
                                  <a:pt x="665180" y="981368"/>
                                </a:cubicBezTo>
                                <a:cubicBezTo>
                                  <a:pt x="567450" y="943319"/>
                                  <a:pt x="491303" y="897589"/>
                                  <a:pt x="486212" y="895005"/>
                                </a:cubicBezTo>
                                <a:cubicBezTo>
                                  <a:pt x="483702" y="892492"/>
                                  <a:pt x="482412" y="891200"/>
                                  <a:pt x="481121" y="888687"/>
                                </a:cubicBezTo>
                                <a:close/>
                                <a:moveTo>
                                  <a:pt x="818838" y="641011"/>
                                </a:moveTo>
                                <a:cubicBezTo>
                                  <a:pt x="696944" y="698156"/>
                                  <a:pt x="526867" y="743886"/>
                                  <a:pt x="490012" y="754080"/>
                                </a:cubicBezTo>
                                <a:cubicBezTo>
                                  <a:pt x="487503" y="811225"/>
                                  <a:pt x="492522" y="851859"/>
                                  <a:pt x="495103" y="872175"/>
                                </a:cubicBezTo>
                                <a:cubicBezTo>
                                  <a:pt x="496394" y="872175"/>
                                  <a:pt x="498903" y="872175"/>
                                  <a:pt x="500194" y="873468"/>
                                </a:cubicBezTo>
                                <a:cubicBezTo>
                                  <a:pt x="501413" y="874688"/>
                                  <a:pt x="633488" y="952150"/>
                                  <a:pt x="771873" y="989050"/>
                                </a:cubicBezTo>
                                <a:cubicBezTo>
                                  <a:pt x="771873" y="989050"/>
                                  <a:pt x="773092" y="989050"/>
                                  <a:pt x="773092" y="989050"/>
                                </a:cubicBezTo>
                                <a:cubicBezTo>
                                  <a:pt x="881004" y="989050"/>
                                  <a:pt x="985115" y="966149"/>
                                  <a:pt x="1077754" y="924223"/>
                                </a:cubicBezTo>
                                <a:cubicBezTo>
                                  <a:pt x="1100627" y="850566"/>
                                  <a:pt x="1103208" y="782007"/>
                                  <a:pt x="1103208" y="762982"/>
                                </a:cubicBezTo>
                                <a:cubicBezTo>
                                  <a:pt x="966042" y="747691"/>
                                  <a:pt x="853112" y="667717"/>
                                  <a:pt x="818838" y="641011"/>
                                </a:cubicBezTo>
                                <a:close/>
                                <a:moveTo>
                                  <a:pt x="1487818" y="460673"/>
                                </a:moveTo>
                                <a:cubicBezTo>
                                  <a:pt x="1410380" y="491184"/>
                                  <a:pt x="1355815" y="494989"/>
                                  <a:pt x="1335523" y="494989"/>
                                </a:cubicBezTo>
                                <a:cubicBezTo>
                                  <a:pt x="1332942" y="494989"/>
                                  <a:pt x="1330432" y="494989"/>
                                  <a:pt x="1329142" y="494989"/>
                                </a:cubicBezTo>
                                <a:cubicBezTo>
                                  <a:pt x="1275795" y="619474"/>
                                  <a:pt x="1165374" y="721057"/>
                                  <a:pt x="1128591" y="752788"/>
                                </a:cubicBezTo>
                                <a:cubicBezTo>
                                  <a:pt x="1128591" y="754080"/>
                                  <a:pt x="1128591" y="754080"/>
                                  <a:pt x="1128591" y="755301"/>
                                </a:cubicBezTo>
                                <a:cubicBezTo>
                                  <a:pt x="1128591" y="759177"/>
                                  <a:pt x="1129810" y="827737"/>
                                  <a:pt x="1108228" y="909004"/>
                                </a:cubicBezTo>
                                <a:cubicBezTo>
                                  <a:pt x="1288487" y="818835"/>
                                  <a:pt x="1426872" y="657522"/>
                                  <a:pt x="1487818" y="460673"/>
                                </a:cubicBezTo>
                                <a:close/>
                                <a:moveTo>
                                  <a:pt x="540777" y="55561"/>
                                </a:moveTo>
                                <a:cubicBezTo>
                                  <a:pt x="401173" y="101291"/>
                                  <a:pt x="311044" y="139412"/>
                                  <a:pt x="279280" y="154631"/>
                                </a:cubicBezTo>
                                <a:cubicBezTo>
                                  <a:pt x="279280" y="157144"/>
                                  <a:pt x="280570" y="158436"/>
                                  <a:pt x="279280" y="160949"/>
                                </a:cubicBezTo>
                                <a:cubicBezTo>
                                  <a:pt x="279280" y="163533"/>
                                  <a:pt x="227224" y="324774"/>
                                  <a:pt x="238696" y="489892"/>
                                </a:cubicBezTo>
                                <a:cubicBezTo>
                                  <a:pt x="239915" y="494989"/>
                                  <a:pt x="237406" y="498794"/>
                                  <a:pt x="233606" y="501307"/>
                                </a:cubicBezTo>
                                <a:cubicBezTo>
                                  <a:pt x="311044" y="607987"/>
                                  <a:pt x="434156" y="700740"/>
                                  <a:pt x="474811" y="727374"/>
                                </a:cubicBezTo>
                                <a:cubicBezTo>
                                  <a:pt x="477321" y="727374"/>
                                  <a:pt x="675362" y="676619"/>
                                  <a:pt x="809947" y="613084"/>
                                </a:cubicBezTo>
                                <a:cubicBezTo>
                                  <a:pt x="825148" y="519111"/>
                                  <a:pt x="841639" y="366700"/>
                                  <a:pt x="846730" y="318457"/>
                                </a:cubicBezTo>
                                <a:cubicBezTo>
                                  <a:pt x="649980" y="147022"/>
                                  <a:pt x="544577" y="59366"/>
                                  <a:pt x="543359" y="58074"/>
                                </a:cubicBezTo>
                                <a:cubicBezTo>
                                  <a:pt x="542068" y="58074"/>
                                  <a:pt x="542068" y="56853"/>
                                  <a:pt x="540777" y="55561"/>
                                </a:cubicBezTo>
                                <a:close/>
                                <a:moveTo>
                                  <a:pt x="42550" y="0"/>
                                </a:moveTo>
                                <a:lnTo>
                                  <a:pt x="68467" y="0"/>
                                </a:lnTo>
                                <a:lnTo>
                                  <a:pt x="40135" y="92721"/>
                                </a:lnTo>
                                <a:cubicBezTo>
                                  <a:pt x="30456" y="140668"/>
                                  <a:pt x="25383" y="190204"/>
                                  <a:pt x="25383" y="240995"/>
                                </a:cubicBezTo>
                                <a:cubicBezTo>
                                  <a:pt x="25383" y="351480"/>
                                  <a:pt x="49475" y="456869"/>
                                  <a:pt x="92639" y="552134"/>
                                </a:cubicBezTo>
                                <a:cubicBezTo>
                                  <a:pt x="156167" y="531818"/>
                                  <a:pt x="198041" y="510209"/>
                                  <a:pt x="217114" y="498794"/>
                                </a:cubicBezTo>
                                <a:cubicBezTo>
                                  <a:pt x="215823" y="496281"/>
                                  <a:pt x="214533" y="494989"/>
                                  <a:pt x="214533" y="492476"/>
                                </a:cubicBezTo>
                                <a:cubicBezTo>
                                  <a:pt x="203132" y="322262"/>
                                  <a:pt x="253897" y="160949"/>
                                  <a:pt x="257697" y="155924"/>
                                </a:cubicBezTo>
                                <a:cubicBezTo>
                                  <a:pt x="257697" y="153339"/>
                                  <a:pt x="258988" y="152119"/>
                                  <a:pt x="260279" y="150827"/>
                                </a:cubicBezTo>
                                <a:cubicBezTo>
                                  <a:pt x="223460" y="95584"/>
                                  <a:pt x="199009" y="48597"/>
                                  <a:pt x="182814" y="11769"/>
                                </a:cubicBezTo>
                                <a:lnTo>
                                  <a:pt x="178190" y="0"/>
                                </a:lnTo>
                                <a:lnTo>
                                  <a:pt x="565623" y="0"/>
                                </a:lnTo>
                                <a:lnTo>
                                  <a:pt x="565622" y="3"/>
                                </a:lnTo>
                                <a:cubicBezTo>
                                  <a:pt x="562463" y="16911"/>
                                  <a:pt x="560155" y="30165"/>
                                  <a:pt x="558559" y="39049"/>
                                </a:cubicBezTo>
                                <a:cubicBezTo>
                                  <a:pt x="559850" y="39049"/>
                                  <a:pt x="559850" y="39049"/>
                                  <a:pt x="561141" y="40341"/>
                                </a:cubicBezTo>
                                <a:cubicBezTo>
                                  <a:pt x="562360" y="41562"/>
                                  <a:pt x="667762" y="129218"/>
                                  <a:pt x="864512" y="301945"/>
                                </a:cubicBezTo>
                                <a:cubicBezTo>
                                  <a:pt x="1006697" y="268922"/>
                                  <a:pt x="1137482" y="223191"/>
                                  <a:pt x="1179356" y="207972"/>
                                </a:cubicBezTo>
                                <a:cubicBezTo>
                                  <a:pt x="1196484" y="124623"/>
                                  <a:pt x="1206120" y="56993"/>
                                  <a:pt x="1211474" y="4946"/>
                                </a:cubicBezTo>
                                <a:lnTo>
                                  <a:pt x="1211901" y="0"/>
                                </a:lnTo>
                                <a:lnTo>
                                  <a:pt x="1238568" y="0"/>
                                </a:lnTo>
                                <a:lnTo>
                                  <a:pt x="1236503" y="20910"/>
                                </a:lnTo>
                                <a:cubicBezTo>
                                  <a:pt x="1230689" y="71842"/>
                                  <a:pt x="1220925" y="136190"/>
                                  <a:pt x="1204739" y="214289"/>
                                </a:cubicBezTo>
                                <a:cubicBezTo>
                                  <a:pt x="1203448" y="214289"/>
                                  <a:pt x="1203448" y="215581"/>
                                  <a:pt x="1203448" y="215581"/>
                                </a:cubicBezTo>
                                <a:cubicBezTo>
                                  <a:pt x="1297378" y="332456"/>
                                  <a:pt x="1324051" y="436552"/>
                                  <a:pt x="1331651" y="470868"/>
                                </a:cubicBezTo>
                                <a:cubicBezTo>
                                  <a:pt x="1343124" y="470868"/>
                                  <a:pt x="1405289" y="470868"/>
                                  <a:pt x="1496709" y="431455"/>
                                </a:cubicBezTo>
                                <a:cubicBezTo>
                                  <a:pt x="1513201" y="370505"/>
                                  <a:pt x="1522092" y="305750"/>
                                  <a:pt x="1522092" y="239703"/>
                                </a:cubicBezTo>
                                <a:cubicBezTo>
                                  <a:pt x="1522092" y="196557"/>
                                  <a:pt x="1518292" y="154631"/>
                                  <a:pt x="1511982" y="113998"/>
                                </a:cubicBezTo>
                                <a:cubicBezTo>
                                  <a:pt x="1498646" y="76219"/>
                                  <a:pt x="1482454" y="42087"/>
                                  <a:pt x="1465649" y="12121"/>
                                </a:cubicBezTo>
                                <a:lnTo>
                                  <a:pt x="1457763" y="0"/>
                                </a:lnTo>
                                <a:lnTo>
                                  <a:pt x="1508903" y="0"/>
                                </a:lnTo>
                                <a:lnTo>
                                  <a:pt x="1537365" y="107609"/>
                                </a:lnTo>
                                <a:cubicBezTo>
                                  <a:pt x="1538583" y="117803"/>
                                  <a:pt x="1539874" y="126705"/>
                                  <a:pt x="1541165" y="136827"/>
                                </a:cubicBezTo>
                                <a:cubicBezTo>
                                  <a:pt x="1541165" y="138120"/>
                                  <a:pt x="1541165" y="139412"/>
                                  <a:pt x="1541165" y="140632"/>
                                </a:cubicBezTo>
                                <a:cubicBezTo>
                                  <a:pt x="1541165" y="149534"/>
                                  <a:pt x="1542384" y="159729"/>
                                  <a:pt x="1543674" y="168559"/>
                                </a:cubicBezTo>
                                <a:cubicBezTo>
                                  <a:pt x="1546256" y="192752"/>
                                  <a:pt x="1547475" y="215581"/>
                                  <a:pt x="1548765" y="240995"/>
                                </a:cubicBezTo>
                                <a:cubicBezTo>
                                  <a:pt x="1548765" y="562328"/>
                                  <a:pt x="1352015" y="839152"/>
                                  <a:pt x="1071444" y="956026"/>
                                </a:cubicBezTo>
                                <a:cubicBezTo>
                                  <a:pt x="988915" y="990270"/>
                                  <a:pt x="898786" y="1010587"/>
                                  <a:pt x="804856" y="1014392"/>
                                </a:cubicBezTo>
                                <a:cubicBezTo>
                                  <a:pt x="794674" y="1015684"/>
                                  <a:pt x="784564" y="1015684"/>
                                  <a:pt x="774383" y="1015684"/>
                                </a:cubicBezTo>
                                <a:cubicBezTo>
                                  <a:pt x="773092" y="1015684"/>
                                  <a:pt x="770582" y="1015684"/>
                                  <a:pt x="769292" y="1015684"/>
                                </a:cubicBezTo>
                                <a:cubicBezTo>
                                  <a:pt x="345317" y="1013171"/>
                                  <a:pt x="0" y="666424"/>
                                  <a:pt x="0" y="240995"/>
                                </a:cubicBezTo>
                                <a:cubicBezTo>
                                  <a:pt x="0" y="170192"/>
                                  <a:pt x="9523" y="101534"/>
                                  <a:pt x="27358" y="3626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occer ball - bottom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44A031E8-901B-464F-B599-ED0D1D8C3FD7}"/>
                            </a:ext>
                          </a:extLst>
                        </wps:cNvPr>
                        <wps:cNvSpPr/>
                        <wps:spPr>
                          <a:xfrm>
                            <a:off x="6466205" y="6157914"/>
                            <a:ext cx="1548765" cy="1160773"/>
                          </a:xfrm>
                          <a:custGeom>
                            <a:avLst/>
                            <a:gdLst>
                              <a:gd name="connsiteX0" fmla="*/ 154877 w 1548765"/>
                              <a:gd name="connsiteY0" fmla="*/ 468647 h 1160773"/>
                              <a:gd name="connsiteX1" fmla="*/ 82529 w 1548765"/>
                              <a:gd name="connsiteY1" fmla="*/ 488964 h 1160773"/>
                              <a:gd name="connsiteX2" fmla="*/ 25383 w 1548765"/>
                              <a:gd name="connsiteY2" fmla="*/ 775981 h 1160773"/>
                              <a:gd name="connsiteX3" fmla="*/ 92639 w 1548765"/>
                              <a:gd name="connsiteY3" fmla="*/ 1087120 h 1160773"/>
                              <a:gd name="connsiteX4" fmla="*/ 217114 w 1548765"/>
                              <a:gd name="connsiteY4" fmla="*/ 1033780 h 1160773"/>
                              <a:gd name="connsiteX5" fmla="*/ 214533 w 1548765"/>
                              <a:gd name="connsiteY5" fmla="*/ 1027463 h 1160773"/>
                              <a:gd name="connsiteX6" fmla="*/ 257698 w 1548765"/>
                              <a:gd name="connsiteY6" fmla="*/ 690910 h 1160773"/>
                              <a:gd name="connsiteX7" fmla="*/ 260279 w 1548765"/>
                              <a:gd name="connsiteY7" fmla="*/ 685813 h 1160773"/>
                              <a:gd name="connsiteX8" fmla="*/ 154877 w 1548765"/>
                              <a:gd name="connsiteY8" fmla="*/ 468647 h 1160773"/>
                              <a:gd name="connsiteX9" fmla="*/ 1355815 w 1548765"/>
                              <a:gd name="connsiteY9" fmla="*/ 400016 h 1160773"/>
                              <a:gd name="connsiteX10" fmla="*/ 1244103 w 1548765"/>
                              <a:gd name="connsiteY10" fmla="*/ 411502 h 1160773"/>
                              <a:gd name="connsiteX11" fmla="*/ 1204739 w 1548765"/>
                              <a:gd name="connsiteY11" fmla="*/ 749275 h 1160773"/>
                              <a:gd name="connsiteX12" fmla="*/ 1203448 w 1548765"/>
                              <a:gd name="connsiteY12" fmla="*/ 750568 h 1160773"/>
                              <a:gd name="connsiteX13" fmla="*/ 1331651 w 1548765"/>
                              <a:gd name="connsiteY13" fmla="*/ 1005854 h 1160773"/>
                              <a:gd name="connsiteX14" fmla="*/ 1496709 w 1548765"/>
                              <a:gd name="connsiteY14" fmla="*/ 966441 h 1160773"/>
                              <a:gd name="connsiteX15" fmla="*/ 1522092 w 1548765"/>
                              <a:gd name="connsiteY15" fmla="*/ 774689 h 1160773"/>
                              <a:gd name="connsiteX16" fmla="*/ 1511982 w 1548765"/>
                              <a:gd name="connsiteY16" fmla="*/ 648984 h 1160773"/>
                              <a:gd name="connsiteX17" fmla="*/ 1358324 w 1548765"/>
                              <a:gd name="connsiteY17" fmla="*/ 403892 h 1160773"/>
                              <a:gd name="connsiteX18" fmla="*/ 1355815 w 1548765"/>
                              <a:gd name="connsiteY18" fmla="*/ 400016 h 1160773"/>
                              <a:gd name="connsiteX19" fmla="*/ 1374816 w 1548765"/>
                              <a:gd name="connsiteY19" fmla="*/ 330236 h 1160773"/>
                              <a:gd name="connsiteX20" fmla="*/ 1371016 w 1548765"/>
                              <a:gd name="connsiteY20" fmla="*/ 383576 h 1160773"/>
                              <a:gd name="connsiteX21" fmla="*/ 1374816 w 1548765"/>
                              <a:gd name="connsiteY21" fmla="*/ 386088 h 1160773"/>
                              <a:gd name="connsiteX22" fmla="*/ 1475127 w 1548765"/>
                              <a:gd name="connsiteY22" fmla="*/ 514378 h 1160773"/>
                              <a:gd name="connsiteX23" fmla="*/ 1374816 w 1548765"/>
                              <a:gd name="connsiteY23" fmla="*/ 330236 h 1160773"/>
                              <a:gd name="connsiteX24" fmla="*/ 968624 w 1548765"/>
                              <a:gd name="connsiteY24" fmla="*/ 198141 h 1160773"/>
                              <a:gd name="connsiteX25" fmla="*/ 963533 w 1548765"/>
                              <a:gd name="connsiteY25" fmla="*/ 199362 h 1160773"/>
                              <a:gd name="connsiteX26" fmla="*/ 628397 w 1548765"/>
                              <a:gd name="connsiteY26" fmla="*/ 301017 h 1160773"/>
                              <a:gd name="connsiteX27" fmla="*/ 622016 w 1548765"/>
                              <a:gd name="connsiteY27" fmla="*/ 303530 h 1160773"/>
                              <a:gd name="connsiteX28" fmla="*/ 620797 w 1548765"/>
                              <a:gd name="connsiteY28" fmla="*/ 303530 h 1160773"/>
                              <a:gd name="connsiteX29" fmla="*/ 558559 w 1548765"/>
                              <a:gd name="connsiteY29" fmla="*/ 574035 h 1160773"/>
                              <a:gd name="connsiteX30" fmla="*/ 561141 w 1548765"/>
                              <a:gd name="connsiteY30" fmla="*/ 575328 h 1160773"/>
                              <a:gd name="connsiteX31" fmla="*/ 864512 w 1548765"/>
                              <a:gd name="connsiteY31" fmla="*/ 836931 h 1160773"/>
                              <a:gd name="connsiteX32" fmla="*/ 1179356 w 1548765"/>
                              <a:gd name="connsiteY32" fmla="*/ 742958 h 1160773"/>
                              <a:gd name="connsiteX33" fmla="*/ 1217430 w 1548765"/>
                              <a:gd name="connsiteY33" fmla="*/ 408918 h 1160773"/>
                              <a:gd name="connsiteX34" fmla="*/ 1221230 w 1548765"/>
                              <a:gd name="connsiteY34" fmla="*/ 400016 h 1160773"/>
                              <a:gd name="connsiteX35" fmla="*/ 968624 w 1548765"/>
                              <a:gd name="connsiteY35" fmla="*/ 198141 h 1160773"/>
                              <a:gd name="connsiteX36" fmla="*/ 370700 w 1548765"/>
                              <a:gd name="connsiteY36" fmla="*/ 142217 h 1160773"/>
                              <a:gd name="connsiteX37" fmla="*/ 95221 w 1548765"/>
                              <a:gd name="connsiteY37" fmla="*/ 454648 h 1160773"/>
                              <a:gd name="connsiteX38" fmla="*/ 152367 w 1548765"/>
                              <a:gd name="connsiteY38" fmla="*/ 440721 h 1160773"/>
                              <a:gd name="connsiteX39" fmla="*/ 158677 w 1548765"/>
                              <a:gd name="connsiteY39" fmla="*/ 441941 h 1160773"/>
                              <a:gd name="connsiteX40" fmla="*/ 363100 w 1548765"/>
                              <a:gd name="connsiteY40" fmla="*/ 219678 h 1160773"/>
                              <a:gd name="connsiteX41" fmla="*/ 370700 w 1548765"/>
                              <a:gd name="connsiteY41" fmla="*/ 142217 h 1160773"/>
                              <a:gd name="connsiteX42" fmla="*/ 771873 w 1548765"/>
                              <a:gd name="connsiteY42" fmla="*/ 25414 h 1160773"/>
                              <a:gd name="connsiteX43" fmla="*/ 399883 w 1548765"/>
                              <a:gd name="connsiteY43" fmla="*/ 124485 h 1160773"/>
                              <a:gd name="connsiteX44" fmla="*/ 387191 w 1548765"/>
                              <a:gd name="connsiteY44" fmla="*/ 213361 h 1160773"/>
                              <a:gd name="connsiteX45" fmla="*/ 611906 w 1548765"/>
                              <a:gd name="connsiteY45" fmla="*/ 280700 h 1160773"/>
                              <a:gd name="connsiteX46" fmla="*/ 613125 w 1548765"/>
                              <a:gd name="connsiteY46" fmla="*/ 279408 h 1160773"/>
                              <a:gd name="connsiteX47" fmla="*/ 952132 w 1548765"/>
                              <a:gd name="connsiteY47" fmla="*/ 175240 h 1160773"/>
                              <a:gd name="connsiteX48" fmla="*/ 980024 w 1548765"/>
                              <a:gd name="connsiteY48" fmla="*/ 54633 h 1160773"/>
                              <a:gd name="connsiteX49" fmla="*/ 771873 w 1548765"/>
                              <a:gd name="connsiteY49" fmla="*/ 25414 h 1160773"/>
                              <a:gd name="connsiteX50" fmla="*/ 774383 w 1548765"/>
                              <a:gd name="connsiteY50" fmla="*/ 0 h 1160773"/>
                              <a:gd name="connsiteX51" fmla="*/ 1537365 w 1548765"/>
                              <a:gd name="connsiteY51" fmla="*/ 642595 h 1160773"/>
                              <a:gd name="connsiteX52" fmla="*/ 1541165 w 1548765"/>
                              <a:gd name="connsiteY52" fmla="*/ 671814 h 1160773"/>
                              <a:gd name="connsiteX53" fmla="*/ 1541165 w 1548765"/>
                              <a:gd name="connsiteY53" fmla="*/ 675619 h 1160773"/>
                              <a:gd name="connsiteX54" fmla="*/ 1543674 w 1548765"/>
                              <a:gd name="connsiteY54" fmla="*/ 703545 h 1160773"/>
                              <a:gd name="connsiteX55" fmla="*/ 1548765 w 1548765"/>
                              <a:gd name="connsiteY55" fmla="*/ 775981 h 1160773"/>
                              <a:gd name="connsiteX56" fmla="*/ 1471716 w 1548765"/>
                              <a:gd name="connsiteY56" fmla="*/ 1112616 h 1160773"/>
                              <a:gd name="connsiteX57" fmla="*/ 1443876 w 1548765"/>
                              <a:gd name="connsiteY57" fmla="*/ 1160773 h 1160773"/>
                              <a:gd name="connsiteX58" fmla="*/ 1411106 w 1548765"/>
                              <a:gd name="connsiteY58" fmla="*/ 1160773 h 1160773"/>
                              <a:gd name="connsiteX59" fmla="*/ 1428144 w 1548765"/>
                              <a:gd name="connsiteY59" fmla="*/ 1136077 h 1160773"/>
                              <a:gd name="connsiteX60" fmla="*/ 1487818 w 1548765"/>
                              <a:gd name="connsiteY60" fmla="*/ 995660 h 1160773"/>
                              <a:gd name="connsiteX61" fmla="*/ 1335523 w 1548765"/>
                              <a:gd name="connsiteY61" fmla="*/ 1029975 h 1160773"/>
                              <a:gd name="connsiteX62" fmla="*/ 1329142 w 1548765"/>
                              <a:gd name="connsiteY62" fmla="*/ 1029975 h 1160773"/>
                              <a:gd name="connsiteX63" fmla="*/ 1280473 w 1548765"/>
                              <a:gd name="connsiteY63" fmla="*/ 1118311 h 1160773"/>
                              <a:gd name="connsiteX64" fmla="*/ 1247889 w 1548765"/>
                              <a:gd name="connsiteY64" fmla="*/ 1160773 h 1160773"/>
                              <a:gd name="connsiteX65" fmla="*/ 779004 w 1548765"/>
                              <a:gd name="connsiteY65" fmla="*/ 1160773 h 1160773"/>
                              <a:gd name="connsiteX66" fmla="*/ 809947 w 1548765"/>
                              <a:gd name="connsiteY66" fmla="*/ 1148070 h 1160773"/>
                              <a:gd name="connsiteX67" fmla="*/ 846730 w 1548765"/>
                              <a:gd name="connsiteY67" fmla="*/ 853443 h 1160773"/>
                              <a:gd name="connsiteX68" fmla="*/ 543359 w 1548765"/>
                              <a:gd name="connsiteY68" fmla="*/ 593060 h 1160773"/>
                              <a:gd name="connsiteX69" fmla="*/ 540777 w 1548765"/>
                              <a:gd name="connsiteY69" fmla="*/ 590547 h 1160773"/>
                              <a:gd name="connsiteX70" fmla="*/ 279280 w 1548765"/>
                              <a:gd name="connsiteY70" fmla="*/ 689618 h 1160773"/>
                              <a:gd name="connsiteX71" fmla="*/ 279280 w 1548765"/>
                              <a:gd name="connsiteY71" fmla="*/ 695935 h 1160773"/>
                              <a:gd name="connsiteX72" fmla="*/ 238696 w 1548765"/>
                              <a:gd name="connsiteY72" fmla="*/ 1024878 h 1160773"/>
                              <a:gd name="connsiteX73" fmla="*/ 233606 w 1548765"/>
                              <a:gd name="connsiteY73" fmla="*/ 1036293 h 1160773"/>
                              <a:gd name="connsiteX74" fmla="*/ 298246 w 1548765"/>
                              <a:gd name="connsiteY74" fmla="*/ 1112876 h 1160773"/>
                              <a:gd name="connsiteX75" fmla="*/ 348513 w 1548765"/>
                              <a:gd name="connsiteY75" fmla="*/ 1160773 h 1160773"/>
                              <a:gd name="connsiteX76" fmla="*/ 106385 w 1548765"/>
                              <a:gd name="connsiteY76" fmla="*/ 1160773 h 1160773"/>
                              <a:gd name="connsiteX77" fmla="*/ 60581 w 1548765"/>
                              <a:gd name="connsiteY77" fmla="*/ 1076151 h 1160773"/>
                              <a:gd name="connsiteX78" fmla="*/ 0 w 1548765"/>
                              <a:gd name="connsiteY78" fmla="*/ 775981 h 1160773"/>
                              <a:gd name="connsiteX79" fmla="*/ 379591 w 1548765"/>
                              <a:gd name="connsiteY79" fmla="*/ 109193 h 1160773"/>
                              <a:gd name="connsiteX80" fmla="*/ 412574 w 1548765"/>
                              <a:gd name="connsiteY80" fmla="*/ 90169 h 1160773"/>
                              <a:gd name="connsiteX81" fmla="*/ 774383 w 1548765"/>
                              <a:gd name="connsiteY81" fmla="*/ 0 h 116077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</a:cxnLst>
                            <a:rect l="l" t="t" r="r" b="b"/>
                            <a:pathLst>
                              <a:path w="1548765" h="1160773">
                                <a:moveTo>
                                  <a:pt x="154877" y="468647"/>
                                </a:moveTo>
                                <a:cubicBezTo>
                                  <a:pt x="145986" y="469868"/>
                                  <a:pt x="113003" y="477549"/>
                                  <a:pt x="82529" y="488964"/>
                                </a:cubicBezTo>
                                <a:cubicBezTo>
                                  <a:pt x="45674" y="577840"/>
                                  <a:pt x="25383" y="674398"/>
                                  <a:pt x="25383" y="775981"/>
                                </a:cubicBezTo>
                                <a:cubicBezTo>
                                  <a:pt x="25383" y="886467"/>
                                  <a:pt x="49475" y="991855"/>
                                  <a:pt x="92639" y="1087120"/>
                                </a:cubicBezTo>
                                <a:cubicBezTo>
                                  <a:pt x="156167" y="1066804"/>
                                  <a:pt x="198041" y="1045195"/>
                                  <a:pt x="217114" y="1033780"/>
                                </a:cubicBezTo>
                                <a:cubicBezTo>
                                  <a:pt x="215824" y="1031268"/>
                                  <a:pt x="214533" y="1029975"/>
                                  <a:pt x="214533" y="1027463"/>
                                </a:cubicBezTo>
                                <a:cubicBezTo>
                                  <a:pt x="203132" y="857248"/>
                                  <a:pt x="253897" y="695935"/>
                                  <a:pt x="257698" y="690910"/>
                                </a:cubicBezTo>
                                <a:cubicBezTo>
                                  <a:pt x="257698" y="688325"/>
                                  <a:pt x="258988" y="687105"/>
                                  <a:pt x="260279" y="685813"/>
                                </a:cubicBezTo>
                                <a:cubicBezTo>
                                  <a:pt x="186641" y="575328"/>
                                  <a:pt x="162477" y="497866"/>
                                  <a:pt x="154877" y="468647"/>
                                </a:cubicBezTo>
                                <a:close/>
                                <a:moveTo>
                                  <a:pt x="1355815" y="400016"/>
                                </a:moveTo>
                                <a:cubicBezTo>
                                  <a:pt x="1330432" y="403892"/>
                                  <a:pt x="1279667" y="408918"/>
                                  <a:pt x="1244103" y="411502"/>
                                </a:cubicBezTo>
                                <a:cubicBezTo>
                                  <a:pt x="1245394" y="430527"/>
                                  <a:pt x="1247903" y="541012"/>
                                  <a:pt x="1204739" y="749275"/>
                                </a:cubicBezTo>
                                <a:cubicBezTo>
                                  <a:pt x="1203448" y="749275"/>
                                  <a:pt x="1203448" y="750568"/>
                                  <a:pt x="1203448" y="750568"/>
                                </a:cubicBezTo>
                                <a:cubicBezTo>
                                  <a:pt x="1297378" y="867442"/>
                                  <a:pt x="1324051" y="971538"/>
                                  <a:pt x="1331651" y="1005854"/>
                                </a:cubicBezTo>
                                <a:cubicBezTo>
                                  <a:pt x="1343124" y="1005854"/>
                                  <a:pt x="1405289" y="1005854"/>
                                  <a:pt x="1496709" y="966441"/>
                                </a:cubicBezTo>
                                <a:cubicBezTo>
                                  <a:pt x="1513201" y="905491"/>
                                  <a:pt x="1522092" y="840736"/>
                                  <a:pt x="1522092" y="774689"/>
                                </a:cubicBezTo>
                                <a:cubicBezTo>
                                  <a:pt x="1522092" y="731543"/>
                                  <a:pt x="1518292" y="689618"/>
                                  <a:pt x="1511982" y="648984"/>
                                </a:cubicBezTo>
                                <a:cubicBezTo>
                                  <a:pt x="1458636" y="497866"/>
                                  <a:pt x="1359615" y="405113"/>
                                  <a:pt x="1358324" y="403892"/>
                                </a:cubicBezTo>
                                <a:cubicBezTo>
                                  <a:pt x="1357106" y="402600"/>
                                  <a:pt x="1357106" y="401308"/>
                                  <a:pt x="1355815" y="400016"/>
                                </a:cubicBezTo>
                                <a:close/>
                                <a:moveTo>
                                  <a:pt x="1374816" y="330236"/>
                                </a:moveTo>
                                <a:cubicBezTo>
                                  <a:pt x="1373597" y="342871"/>
                                  <a:pt x="1372306" y="363187"/>
                                  <a:pt x="1371016" y="383576"/>
                                </a:cubicBezTo>
                                <a:cubicBezTo>
                                  <a:pt x="1372306" y="384796"/>
                                  <a:pt x="1373597" y="384796"/>
                                  <a:pt x="1374816" y="386088"/>
                                </a:cubicBezTo>
                                <a:cubicBezTo>
                                  <a:pt x="1378688" y="388601"/>
                                  <a:pt x="1426872" y="434331"/>
                                  <a:pt x="1475127" y="514378"/>
                                </a:cubicBezTo>
                                <a:cubicBezTo>
                                  <a:pt x="1449745" y="448331"/>
                                  <a:pt x="1416762" y="386088"/>
                                  <a:pt x="1374816" y="330236"/>
                                </a:cubicBezTo>
                                <a:close/>
                                <a:moveTo>
                                  <a:pt x="968624" y="198141"/>
                                </a:moveTo>
                                <a:cubicBezTo>
                                  <a:pt x="967333" y="198141"/>
                                  <a:pt x="964823" y="199362"/>
                                  <a:pt x="963533" y="199362"/>
                                </a:cubicBezTo>
                                <a:cubicBezTo>
                                  <a:pt x="741400" y="228580"/>
                                  <a:pt x="629688" y="299725"/>
                                  <a:pt x="628397" y="301017"/>
                                </a:cubicBezTo>
                                <a:cubicBezTo>
                                  <a:pt x="627107" y="302237"/>
                                  <a:pt x="624597" y="303530"/>
                                  <a:pt x="622016" y="303530"/>
                                </a:cubicBezTo>
                                <a:cubicBezTo>
                                  <a:pt x="620797" y="303530"/>
                                  <a:pt x="620797" y="303530"/>
                                  <a:pt x="620797" y="303530"/>
                                </a:cubicBezTo>
                                <a:cubicBezTo>
                                  <a:pt x="582723" y="433039"/>
                                  <a:pt x="564941" y="538499"/>
                                  <a:pt x="558559" y="574035"/>
                                </a:cubicBezTo>
                                <a:cubicBezTo>
                                  <a:pt x="559850" y="574035"/>
                                  <a:pt x="559850" y="574035"/>
                                  <a:pt x="561141" y="575328"/>
                                </a:cubicBezTo>
                                <a:cubicBezTo>
                                  <a:pt x="562360" y="576548"/>
                                  <a:pt x="667762" y="664204"/>
                                  <a:pt x="864512" y="836931"/>
                                </a:cubicBezTo>
                                <a:cubicBezTo>
                                  <a:pt x="1006697" y="803908"/>
                                  <a:pt x="1137482" y="758177"/>
                                  <a:pt x="1179356" y="742958"/>
                                </a:cubicBezTo>
                                <a:cubicBezTo>
                                  <a:pt x="1225030" y="520695"/>
                                  <a:pt x="1217430" y="410210"/>
                                  <a:pt x="1217430" y="408918"/>
                                </a:cubicBezTo>
                                <a:cubicBezTo>
                                  <a:pt x="1217430" y="406405"/>
                                  <a:pt x="1218720" y="402600"/>
                                  <a:pt x="1221230" y="400016"/>
                                </a:cubicBezTo>
                                <a:cubicBezTo>
                                  <a:pt x="1192047" y="365772"/>
                                  <a:pt x="1098118" y="265409"/>
                                  <a:pt x="968624" y="198141"/>
                                </a:cubicBezTo>
                                <a:close/>
                                <a:moveTo>
                                  <a:pt x="370700" y="142217"/>
                                </a:moveTo>
                                <a:cubicBezTo>
                                  <a:pt x="252607" y="218458"/>
                                  <a:pt x="156167" y="327651"/>
                                  <a:pt x="95221" y="454648"/>
                                </a:cubicBezTo>
                                <a:cubicBezTo>
                                  <a:pt x="124403" y="445746"/>
                                  <a:pt x="151077" y="440721"/>
                                  <a:pt x="152367" y="440721"/>
                                </a:cubicBezTo>
                                <a:cubicBezTo>
                                  <a:pt x="154877" y="440721"/>
                                  <a:pt x="156167" y="440721"/>
                                  <a:pt x="158677" y="441941"/>
                                </a:cubicBezTo>
                                <a:cubicBezTo>
                                  <a:pt x="243716" y="302237"/>
                                  <a:pt x="331336" y="238775"/>
                                  <a:pt x="363100" y="219678"/>
                                </a:cubicBezTo>
                                <a:cubicBezTo>
                                  <a:pt x="363100" y="217166"/>
                                  <a:pt x="364319" y="180337"/>
                                  <a:pt x="370700" y="142217"/>
                                </a:cubicBezTo>
                                <a:close/>
                                <a:moveTo>
                                  <a:pt x="771873" y="25414"/>
                                </a:moveTo>
                                <a:cubicBezTo>
                                  <a:pt x="637288" y="25414"/>
                                  <a:pt x="509085" y="60950"/>
                                  <a:pt x="399883" y="124485"/>
                                </a:cubicBezTo>
                                <a:cubicBezTo>
                                  <a:pt x="392282" y="160021"/>
                                  <a:pt x="389701" y="199362"/>
                                  <a:pt x="387191" y="213361"/>
                                </a:cubicBezTo>
                                <a:cubicBezTo>
                                  <a:pt x="509085" y="227360"/>
                                  <a:pt x="583942" y="264188"/>
                                  <a:pt x="611906" y="280700"/>
                                </a:cubicBezTo>
                                <a:cubicBezTo>
                                  <a:pt x="611906" y="280700"/>
                                  <a:pt x="613125" y="279408"/>
                                  <a:pt x="613125" y="279408"/>
                                </a:cubicBezTo>
                                <a:cubicBezTo>
                                  <a:pt x="618216" y="276895"/>
                                  <a:pt x="729927" y="204459"/>
                                  <a:pt x="952132" y="175240"/>
                                </a:cubicBezTo>
                                <a:cubicBezTo>
                                  <a:pt x="957151" y="154924"/>
                                  <a:pt x="968624" y="111778"/>
                                  <a:pt x="980024" y="54633"/>
                                </a:cubicBezTo>
                                <a:cubicBezTo>
                                  <a:pt x="914058" y="35536"/>
                                  <a:pt x="844221" y="25414"/>
                                  <a:pt x="771873" y="25414"/>
                                </a:cubicBezTo>
                                <a:close/>
                                <a:moveTo>
                                  <a:pt x="774383" y="0"/>
                                </a:moveTo>
                                <a:cubicBezTo>
                                  <a:pt x="1156483" y="0"/>
                                  <a:pt x="1475127" y="278116"/>
                                  <a:pt x="1537365" y="642595"/>
                                </a:cubicBezTo>
                                <a:cubicBezTo>
                                  <a:pt x="1538583" y="652789"/>
                                  <a:pt x="1539874" y="661691"/>
                                  <a:pt x="1541165" y="671814"/>
                                </a:cubicBezTo>
                                <a:cubicBezTo>
                                  <a:pt x="1541165" y="673106"/>
                                  <a:pt x="1541165" y="674398"/>
                                  <a:pt x="1541165" y="675619"/>
                                </a:cubicBezTo>
                                <a:cubicBezTo>
                                  <a:pt x="1541165" y="684521"/>
                                  <a:pt x="1542384" y="694715"/>
                                  <a:pt x="1543674" y="703545"/>
                                </a:cubicBezTo>
                                <a:cubicBezTo>
                                  <a:pt x="1546256" y="727738"/>
                                  <a:pt x="1547475" y="750568"/>
                                  <a:pt x="1548765" y="775981"/>
                                </a:cubicBezTo>
                                <a:cubicBezTo>
                                  <a:pt x="1548765" y="896481"/>
                                  <a:pt x="1521097" y="1010722"/>
                                  <a:pt x="1471716" y="1112616"/>
                                </a:cubicBezTo>
                                <a:lnTo>
                                  <a:pt x="1443876" y="1160773"/>
                                </a:lnTo>
                                <a:lnTo>
                                  <a:pt x="1411106" y="1160773"/>
                                </a:lnTo>
                                <a:lnTo>
                                  <a:pt x="1428144" y="1136077"/>
                                </a:lnTo>
                                <a:cubicBezTo>
                                  <a:pt x="1452505" y="1091863"/>
                                  <a:pt x="1472582" y="1044872"/>
                                  <a:pt x="1487818" y="995660"/>
                                </a:cubicBezTo>
                                <a:cubicBezTo>
                                  <a:pt x="1410380" y="1026170"/>
                                  <a:pt x="1355815" y="1029975"/>
                                  <a:pt x="1335523" y="1029975"/>
                                </a:cubicBezTo>
                                <a:cubicBezTo>
                                  <a:pt x="1332942" y="1029975"/>
                                  <a:pt x="1330432" y="1029975"/>
                                  <a:pt x="1329142" y="1029975"/>
                                </a:cubicBezTo>
                                <a:cubicBezTo>
                                  <a:pt x="1315805" y="1061096"/>
                                  <a:pt x="1298901" y="1090786"/>
                                  <a:pt x="1280473" y="1118311"/>
                                </a:cubicBezTo>
                                <a:lnTo>
                                  <a:pt x="1247889" y="1160773"/>
                                </a:lnTo>
                                <a:lnTo>
                                  <a:pt x="779004" y="1160773"/>
                                </a:lnTo>
                                <a:lnTo>
                                  <a:pt x="809947" y="1148070"/>
                                </a:lnTo>
                                <a:cubicBezTo>
                                  <a:pt x="825148" y="1054097"/>
                                  <a:pt x="841639" y="901686"/>
                                  <a:pt x="846730" y="853443"/>
                                </a:cubicBezTo>
                                <a:cubicBezTo>
                                  <a:pt x="649980" y="682008"/>
                                  <a:pt x="544578" y="594352"/>
                                  <a:pt x="543359" y="593060"/>
                                </a:cubicBezTo>
                                <a:cubicBezTo>
                                  <a:pt x="542068" y="593060"/>
                                  <a:pt x="542068" y="591839"/>
                                  <a:pt x="540777" y="590547"/>
                                </a:cubicBezTo>
                                <a:cubicBezTo>
                                  <a:pt x="401173" y="636277"/>
                                  <a:pt x="311044" y="674398"/>
                                  <a:pt x="279280" y="689618"/>
                                </a:cubicBezTo>
                                <a:cubicBezTo>
                                  <a:pt x="279280" y="692130"/>
                                  <a:pt x="280570" y="693423"/>
                                  <a:pt x="279280" y="695935"/>
                                </a:cubicBezTo>
                                <a:cubicBezTo>
                                  <a:pt x="279280" y="698520"/>
                                  <a:pt x="227224" y="859761"/>
                                  <a:pt x="238696" y="1024878"/>
                                </a:cubicBezTo>
                                <a:cubicBezTo>
                                  <a:pt x="239915" y="1029975"/>
                                  <a:pt x="237406" y="1033780"/>
                                  <a:pt x="233606" y="1036293"/>
                                </a:cubicBezTo>
                                <a:cubicBezTo>
                                  <a:pt x="252965" y="1062963"/>
                                  <a:pt x="275179" y="1088763"/>
                                  <a:pt x="298246" y="1112876"/>
                                </a:cubicBezTo>
                                <a:lnTo>
                                  <a:pt x="348513" y="1160773"/>
                                </a:lnTo>
                                <a:lnTo>
                                  <a:pt x="106385" y="1160773"/>
                                </a:lnTo>
                                <a:lnTo>
                                  <a:pt x="60581" y="1076151"/>
                                </a:lnTo>
                                <a:cubicBezTo>
                                  <a:pt x="21583" y="983778"/>
                                  <a:pt x="0" y="882339"/>
                                  <a:pt x="0" y="775981"/>
                                </a:cubicBezTo>
                                <a:cubicBezTo>
                                  <a:pt x="0" y="492769"/>
                                  <a:pt x="152367" y="243872"/>
                                  <a:pt x="379591" y="109193"/>
                                </a:cubicBezTo>
                                <a:cubicBezTo>
                                  <a:pt x="389701" y="102876"/>
                                  <a:pt x="401173" y="96486"/>
                                  <a:pt x="412574" y="90169"/>
                                </a:cubicBezTo>
                                <a:cubicBezTo>
                                  <a:pt x="520486" y="33024"/>
                                  <a:pt x="643598" y="0"/>
                                  <a:pt x="77438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occer player - right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78A8D4E4-E8E3-4F31-AA1A-5962F4248A43}"/>
                            </a:ext>
                          </a:extLst>
                        </wps:cNvPr>
                        <wps:cNvSpPr/>
                        <wps:spPr>
                          <a:xfrm>
                            <a:off x="8748395" y="1385250"/>
                            <a:ext cx="865506" cy="1297932"/>
                          </a:xfrm>
                          <a:custGeom>
                            <a:avLst/>
                            <a:gdLst>
                              <a:gd name="connsiteX0" fmla="*/ 125780 w 865506"/>
                              <a:gd name="connsiteY0" fmla="*/ 728786 h 1297932"/>
                              <a:gd name="connsiteX1" fmla="*/ 251560 w 865506"/>
                              <a:gd name="connsiteY1" fmla="*/ 854567 h 1297932"/>
                              <a:gd name="connsiteX2" fmla="*/ 125780 w 865506"/>
                              <a:gd name="connsiteY2" fmla="*/ 980348 h 1297932"/>
                              <a:gd name="connsiteX3" fmla="*/ 0 w 865506"/>
                              <a:gd name="connsiteY3" fmla="*/ 854567 h 1297932"/>
                              <a:gd name="connsiteX4" fmla="*/ 125780 w 865506"/>
                              <a:gd name="connsiteY4" fmla="*/ 728786 h 1297932"/>
                              <a:gd name="connsiteX5" fmla="*/ 388630 w 865506"/>
                              <a:gd name="connsiteY5" fmla="*/ 429799 h 1297932"/>
                              <a:gd name="connsiteX6" fmla="*/ 448486 w 865506"/>
                              <a:gd name="connsiteY6" fmla="*/ 512435 h 1297932"/>
                              <a:gd name="connsiteX7" fmla="*/ 186864 w 865506"/>
                              <a:gd name="connsiteY7" fmla="*/ 647314 h 1297932"/>
                              <a:gd name="connsiteX8" fmla="*/ 612518 w 865506"/>
                              <a:gd name="connsiteY8" fmla="*/ 149740 h 1297932"/>
                              <a:gd name="connsiteX9" fmla="*/ 626757 w 865506"/>
                              <a:gd name="connsiteY9" fmla="*/ 150090 h 1297932"/>
                              <a:gd name="connsiteX10" fmla="*/ 711020 w 865506"/>
                              <a:gd name="connsiteY10" fmla="*/ 284676 h 1297932"/>
                              <a:gd name="connsiteX11" fmla="*/ 862990 w 865506"/>
                              <a:gd name="connsiteY11" fmla="*/ 202536 h 1297932"/>
                              <a:gd name="connsiteX12" fmla="*/ 865506 w 865506"/>
                              <a:gd name="connsiteY12" fmla="*/ 203302 h 1297932"/>
                              <a:gd name="connsiteX13" fmla="*/ 865506 w 865506"/>
                              <a:gd name="connsiteY13" fmla="*/ 338790 h 1297932"/>
                              <a:gd name="connsiteX14" fmla="*/ 849239 w 865506"/>
                              <a:gd name="connsiteY14" fmla="*/ 334487 h 1297932"/>
                              <a:gd name="connsiteX15" fmla="*/ 863375 w 865506"/>
                              <a:gd name="connsiteY15" fmla="*/ 378650 h 1297932"/>
                              <a:gd name="connsiteX16" fmla="*/ 656183 w 865506"/>
                              <a:gd name="connsiteY16" fmla="*/ 677354 h 1297932"/>
                              <a:gd name="connsiteX17" fmla="*/ 563010 w 865506"/>
                              <a:gd name="connsiteY17" fmla="*/ 971055 h 1297932"/>
                              <a:gd name="connsiteX18" fmla="*/ 380899 w 865506"/>
                              <a:gd name="connsiteY18" fmla="*/ 1277398 h 1297932"/>
                              <a:gd name="connsiteX19" fmla="*/ 314897 w 865506"/>
                              <a:gd name="connsiteY19" fmla="*/ 1292675 h 1297932"/>
                              <a:gd name="connsiteX20" fmla="*/ 295866 w 865506"/>
                              <a:gd name="connsiteY20" fmla="*/ 1210965 h 1297932"/>
                              <a:gd name="connsiteX21" fmla="*/ 447341 w 865506"/>
                              <a:gd name="connsiteY21" fmla="*/ 937005 h 1297932"/>
                              <a:gd name="connsiteX22" fmla="*/ 478142 w 865506"/>
                              <a:gd name="connsiteY22" fmla="*/ 682410 h 1297932"/>
                              <a:gd name="connsiteX23" fmla="*/ 286076 w 865506"/>
                              <a:gd name="connsiteY23" fmla="*/ 754330 h 1297932"/>
                              <a:gd name="connsiteX24" fmla="*/ 182178 w 865506"/>
                              <a:gd name="connsiteY24" fmla="*/ 673158 h 1297932"/>
                              <a:gd name="connsiteX25" fmla="*/ 452016 w 865506"/>
                              <a:gd name="connsiteY25" fmla="*/ 538357 h 1297932"/>
                              <a:gd name="connsiteX26" fmla="*/ 573680 w 865506"/>
                              <a:gd name="connsiteY26" fmla="*/ 293605 h 1297932"/>
                              <a:gd name="connsiteX27" fmla="*/ 373474 w 865506"/>
                              <a:gd name="connsiteY27" fmla="*/ 350571 h 1297932"/>
                              <a:gd name="connsiteX28" fmla="*/ 197908 w 865506"/>
                              <a:gd name="connsiteY28" fmla="*/ 460789 h 1297932"/>
                              <a:gd name="connsiteX29" fmla="*/ 138066 w 865506"/>
                              <a:gd name="connsiteY29" fmla="*/ 446588 h 1297932"/>
                              <a:gd name="connsiteX30" fmla="*/ 157592 w 865506"/>
                              <a:gd name="connsiteY30" fmla="*/ 377090 h 1297932"/>
                              <a:gd name="connsiteX31" fmla="*/ 346358 w 865506"/>
                              <a:gd name="connsiteY31" fmla="*/ 258318 h 1297932"/>
                              <a:gd name="connsiteX32" fmla="*/ 605911 w 865506"/>
                              <a:gd name="connsiteY32" fmla="*/ 150520 h 1297932"/>
                              <a:gd name="connsiteX33" fmla="*/ 612518 w 865506"/>
                              <a:gd name="connsiteY33" fmla="*/ 149740 h 1297932"/>
                              <a:gd name="connsiteX34" fmla="*/ 772601 w 865506"/>
                              <a:gd name="connsiteY34" fmla="*/ 22 h 1297932"/>
                              <a:gd name="connsiteX35" fmla="*/ 786213 w 865506"/>
                              <a:gd name="connsiteY35" fmla="*/ 1057 h 1297932"/>
                              <a:gd name="connsiteX36" fmla="*/ 847694 w 865506"/>
                              <a:gd name="connsiteY36" fmla="*/ 105896 h 1297932"/>
                              <a:gd name="connsiteX37" fmla="*/ 725950 w 865506"/>
                              <a:gd name="connsiteY37" fmla="*/ 232209 h 1297932"/>
                              <a:gd name="connsiteX38" fmla="*/ 681357 w 865506"/>
                              <a:gd name="connsiteY38" fmla="*/ 62538 h 1297932"/>
                              <a:gd name="connsiteX39" fmla="*/ 772601 w 865506"/>
                              <a:gd name="connsiteY39" fmla="*/ 22 h 129793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</a:cxnLst>
                            <a:rect l="l" t="t" r="r" b="b"/>
                            <a:pathLst>
                              <a:path w="865506" h="1297932">
                                <a:moveTo>
                                  <a:pt x="125780" y="728786"/>
                                </a:moveTo>
                                <a:cubicBezTo>
                                  <a:pt x="195246" y="728786"/>
                                  <a:pt x="251560" y="785100"/>
                                  <a:pt x="251560" y="854567"/>
                                </a:cubicBezTo>
                                <a:cubicBezTo>
                                  <a:pt x="251560" y="924034"/>
                                  <a:pt x="195246" y="980348"/>
                                  <a:pt x="125780" y="980348"/>
                                </a:cubicBezTo>
                                <a:cubicBezTo>
                                  <a:pt x="56314" y="980348"/>
                                  <a:pt x="0" y="924034"/>
                                  <a:pt x="0" y="854567"/>
                                </a:cubicBezTo>
                                <a:cubicBezTo>
                                  <a:pt x="0" y="785100"/>
                                  <a:pt x="56314" y="728786"/>
                                  <a:pt x="125780" y="728786"/>
                                </a:cubicBezTo>
                                <a:close/>
                                <a:moveTo>
                                  <a:pt x="388630" y="429799"/>
                                </a:moveTo>
                                <a:cubicBezTo>
                                  <a:pt x="388630" y="429799"/>
                                  <a:pt x="458535" y="463756"/>
                                  <a:pt x="448486" y="512435"/>
                                </a:cubicBezTo>
                                <a:lnTo>
                                  <a:pt x="186864" y="647314"/>
                                </a:lnTo>
                                <a:close/>
                                <a:moveTo>
                                  <a:pt x="612518" y="149740"/>
                                </a:moveTo>
                                <a:cubicBezTo>
                                  <a:pt x="616458" y="149444"/>
                                  <a:pt x="621670" y="149337"/>
                                  <a:pt x="626757" y="150090"/>
                                </a:cubicBezTo>
                                <a:cubicBezTo>
                                  <a:pt x="626757" y="150090"/>
                                  <a:pt x="636382" y="262622"/>
                                  <a:pt x="711020" y="284676"/>
                                </a:cubicBezTo>
                                <a:cubicBezTo>
                                  <a:pt x="785547" y="306784"/>
                                  <a:pt x="862990" y="202536"/>
                                  <a:pt x="862990" y="202536"/>
                                </a:cubicBezTo>
                                <a:lnTo>
                                  <a:pt x="865506" y="203302"/>
                                </a:lnTo>
                                <a:lnTo>
                                  <a:pt x="865506" y="338790"/>
                                </a:lnTo>
                                <a:lnTo>
                                  <a:pt x="849239" y="334487"/>
                                </a:lnTo>
                                <a:cubicBezTo>
                                  <a:pt x="849239" y="334487"/>
                                  <a:pt x="837414" y="362082"/>
                                  <a:pt x="863375" y="378650"/>
                                </a:cubicBezTo>
                                <a:lnTo>
                                  <a:pt x="656183" y="677354"/>
                                </a:lnTo>
                                <a:lnTo>
                                  <a:pt x="563010" y="971055"/>
                                </a:lnTo>
                                <a:lnTo>
                                  <a:pt x="380899" y="1277398"/>
                                </a:lnTo>
                                <a:cubicBezTo>
                                  <a:pt x="380899" y="1277344"/>
                                  <a:pt x="357633" y="1310480"/>
                                  <a:pt x="314897" y="1292675"/>
                                </a:cubicBezTo>
                                <a:cubicBezTo>
                                  <a:pt x="314897" y="1292675"/>
                                  <a:pt x="265615" y="1270835"/>
                                  <a:pt x="295866" y="1210965"/>
                                </a:cubicBezTo>
                                <a:cubicBezTo>
                                  <a:pt x="326062" y="1151042"/>
                                  <a:pt x="447341" y="937005"/>
                                  <a:pt x="447341" y="937005"/>
                                </a:cubicBezTo>
                                <a:lnTo>
                                  <a:pt x="478142" y="682410"/>
                                </a:lnTo>
                                <a:lnTo>
                                  <a:pt x="286076" y="754330"/>
                                </a:lnTo>
                                <a:cubicBezTo>
                                  <a:pt x="286076" y="754330"/>
                                  <a:pt x="263360" y="692684"/>
                                  <a:pt x="182178" y="673158"/>
                                </a:cubicBezTo>
                                <a:lnTo>
                                  <a:pt x="452016" y="538357"/>
                                </a:lnTo>
                                <a:lnTo>
                                  <a:pt x="573680" y="293605"/>
                                </a:lnTo>
                                <a:lnTo>
                                  <a:pt x="373474" y="350571"/>
                                </a:lnTo>
                                <a:lnTo>
                                  <a:pt x="197908" y="460789"/>
                                </a:lnTo>
                                <a:cubicBezTo>
                                  <a:pt x="197908" y="460789"/>
                                  <a:pt x="155887" y="475636"/>
                                  <a:pt x="138066" y="446588"/>
                                </a:cubicBezTo>
                                <a:cubicBezTo>
                                  <a:pt x="120246" y="417595"/>
                                  <a:pt x="138396" y="386987"/>
                                  <a:pt x="157592" y="377090"/>
                                </a:cubicBezTo>
                                <a:cubicBezTo>
                                  <a:pt x="176732" y="367246"/>
                                  <a:pt x="346358" y="258318"/>
                                  <a:pt x="346358" y="258318"/>
                                </a:cubicBezTo>
                                <a:lnTo>
                                  <a:pt x="605911" y="150520"/>
                                </a:lnTo>
                                <a:cubicBezTo>
                                  <a:pt x="605911" y="150520"/>
                                  <a:pt x="608579" y="150036"/>
                                  <a:pt x="612518" y="149740"/>
                                </a:cubicBezTo>
                                <a:close/>
                                <a:moveTo>
                                  <a:pt x="772601" y="22"/>
                                </a:moveTo>
                                <a:cubicBezTo>
                                  <a:pt x="780892" y="170"/>
                                  <a:pt x="786213" y="1057"/>
                                  <a:pt x="786213" y="1057"/>
                                </a:cubicBezTo>
                                <a:cubicBezTo>
                                  <a:pt x="806540" y="6372"/>
                                  <a:pt x="865650" y="36921"/>
                                  <a:pt x="847694" y="105896"/>
                                </a:cubicBezTo>
                                <a:cubicBezTo>
                                  <a:pt x="829681" y="174906"/>
                                  <a:pt x="776493" y="245425"/>
                                  <a:pt x="725950" y="232209"/>
                                </a:cubicBezTo>
                                <a:cubicBezTo>
                                  <a:pt x="675359" y="219041"/>
                                  <a:pt x="661625" y="138240"/>
                                  <a:pt x="681357" y="62538"/>
                                </a:cubicBezTo>
                                <a:cubicBezTo>
                                  <a:pt x="696142" y="5780"/>
                                  <a:pt x="747731" y="-424"/>
                                  <a:pt x="772601" y="2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occer player - left">
                          <a:extLst>
                            <a:ext uri="{FF2B5EF4-FFF2-40B4-BE49-F238E27FC236}">
      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7CF327CF-3A16-4A26-AA8A-6946C7BC8B16}"/>
                            </a:ext>
                          </a:extLst>
                        </wps:cNvPr>
                        <wps:cNvSpPr/>
                        <wps:spPr>
                          <a:xfrm>
                            <a:off x="2104" y="4273864"/>
                            <a:ext cx="815776" cy="1243321"/>
                          </a:xfrm>
                          <a:custGeom>
                            <a:avLst/>
                            <a:gdLst>
                              <a:gd name="connsiteX0" fmla="*/ 695283 w 815776"/>
                              <a:gd name="connsiteY0" fmla="*/ 698123 h 1243321"/>
                              <a:gd name="connsiteX1" fmla="*/ 815776 w 815776"/>
                              <a:gd name="connsiteY1" fmla="*/ 818612 h 1243321"/>
                              <a:gd name="connsiteX2" fmla="*/ 695283 w 815776"/>
                              <a:gd name="connsiteY2" fmla="*/ 939101 h 1243321"/>
                              <a:gd name="connsiteX3" fmla="*/ 574790 w 815776"/>
                              <a:gd name="connsiteY3" fmla="*/ 818612 h 1243321"/>
                              <a:gd name="connsiteX4" fmla="*/ 695283 w 815776"/>
                              <a:gd name="connsiteY4" fmla="*/ 698123 h 1243321"/>
                              <a:gd name="connsiteX5" fmla="*/ 443480 w 815776"/>
                              <a:gd name="connsiteY5" fmla="*/ 411715 h 1243321"/>
                              <a:gd name="connsiteX6" fmla="*/ 636766 w 815776"/>
                              <a:gd name="connsiteY6" fmla="*/ 620078 h 1243321"/>
                              <a:gd name="connsiteX7" fmla="*/ 386140 w 815776"/>
                              <a:gd name="connsiteY7" fmla="*/ 490874 h 1243321"/>
                              <a:gd name="connsiteX8" fmla="*/ 443480 w 815776"/>
                              <a:gd name="connsiteY8" fmla="*/ 411715 h 1243321"/>
                              <a:gd name="connsiteX9" fmla="*/ 229002 w 815776"/>
                              <a:gd name="connsiteY9" fmla="*/ 143440 h 1243321"/>
                              <a:gd name="connsiteX10" fmla="*/ 235331 w 815776"/>
                              <a:gd name="connsiteY10" fmla="*/ 144187 h 1243321"/>
                              <a:gd name="connsiteX11" fmla="*/ 483976 w 815776"/>
                              <a:gd name="connsiteY11" fmla="*/ 247450 h 1243321"/>
                              <a:gd name="connsiteX12" fmla="*/ 664808 w 815776"/>
                              <a:gd name="connsiteY12" fmla="*/ 361224 h 1243321"/>
                              <a:gd name="connsiteX13" fmla="*/ 683513 w 815776"/>
                              <a:gd name="connsiteY13" fmla="*/ 427798 h 1243321"/>
                              <a:gd name="connsiteX14" fmla="*/ 626186 w 815776"/>
                              <a:gd name="connsiteY14" fmla="*/ 441402 h 1243321"/>
                              <a:gd name="connsiteX15" fmla="*/ 457999 w 815776"/>
                              <a:gd name="connsiteY15" fmla="*/ 335821 h 1243321"/>
                              <a:gd name="connsiteX16" fmla="*/ 266208 w 815776"/>
                              <a:gd name="connsiteY16" fmla="*/ 281252 h 1243321"/>
                              <a:gd name="connsiteX17" fmla="*/ 382758 w 815776"/>
                              <a:gd name="connsiteY17" fmla="*/ 515706 h 1243321"/>
                              <a:gd name="connsiteX18" fmla="*/ 641256 w 815776"/>
                              <a:gd name="connsiteY18" fmla="*/ 644835 h 1243321"/>
                              <a:gd name="connsiteX19" fmla="*/ 541724 w 815776"/>
                              <a:gd name="connsiteY19" fmla="*/ 722591 h 1243321"/>
                              <a:gd name="connsiteX20" fmla="*/ 357730 w 815776"/>
                              <a:gd name="connsiteY20" fmla="*/ 653698 h 1243321"/>
                              <a:gd name="connsiteX21" fmla="*/ 387237 w 815776"/>
                              <a:gd name="connsiteY21" fmla="*/ 897581 h 1243321"/>
                              <a:gd name="connsiteX22" fmla="*/ 532345 w 815776"/>
                              <a:gd name="connsiteY22" fmla="*/ 1160014 h 1243321"/>
                              <a:gd name="connsiteX23" fmla="*/ 514114 w 815776"/>
                              <a:gd name="connsiteY23" fmla="*/ 1238285 h 1243321"/>
                              <a:gd name="connsiteX24" fmla="*/ 450886 w 815776"/>
                              <a:gd name="connsiteY24" fmla="*/ 1223651 h 1243321"/>
                              <a:gd name="connsiteX25" fmla="*/ 276430 w 815776"/>
                              <a:gd name="connsiteY25" fmla="*/ 930198 h 1243321"/>
                              <a:gd name="connsiteX26" fmla="*/ 187173 w 815776"/>
                              <a:gd name="connsiteY26" fmla="*/ 648854 h 1243321"/>
                              <a:gd name="connsiteX27" fmla="*/ 0 w 815776"/>
                              <a:gd name="connsiteY27" fmla="*/ 379024 h 1243321"/>
                              <a:gd name="connsiteX28" fmla="*/ 0 w 815776"/>
                              <a:gd name="connsiteY28" fmla="*/ 350782 h 1243321"/>
                              <a:gd name="connsiteX29" fmla="*/ 1297 w 815776"/>
                              <a:gd name="connsiteY29" fmla="*/ 349413 h 1243321"/>
                              <a:gd name="connsiteX30" fmla="*/ 2230 w 815776"/>
                              <a:gd name="connsiteY30" fmla="*/ 320414 h 1243321"/>
                              <a:gd name="connsiteX31" fmla="*/ 0 w 815776"/>
                              <a:gd name="connsiteY31" fmla="*/ 321004 h 1243321"/>
                              <a:gd name="connsiteX32" fmla="*/ 0 w 815776"/>
                              <a:gd name="connsiteY32" fmla="*/ 207166 h 1243321"/>
                              <a:gd name="connsiteX33" fmla="*/ 1765 w 815776"/>
                              <a:gd name="connsiteY33" fmla="*/ 209288 h 1243321"/>
                              <a:gd name="connsiteX34" fmla="*/ 134641 w 815776"/>
                              <a:gd name="connsiteY34" fmla="*/ 272699 h 1243321"/>
                              <a:gd name="connsiteX35" fmla="*/ 215362 w 815776"/>
                              <a:gd name="connsiteY35" fmla="*/ 143775 h 1243321"/>
                              <a:gd name="connsiteX36" fmla="*/ 229002 w 815776"/>
                              <a:gd name="connsiteY36" fmla="*/ 143440 h 1243321"/>
                              <a:gd name="connsiteX37" fmla="*/ 75647 w 815776"/>
                              <a:gd name="connsiteY37" fmla="*/ 21 h 1243321"/>
                              <a:gd name="connsiteX38" fmla="*/ 163057 w 815776"/>
                              <a:gd name="connsiteY38" fmla="*/ 59907 h 1243321"/>
                              <a:gd name="connsiteX39" fmla="*/ 120338 w 815776"/>
                              <a:gd name="connsiteY39" fmla="*/ 222439 h 1243321"/>
                              <a:gd name="connsiteX40" fmla="*/ 3710 w 815776"/>
                              <a:gd name="connsiteY40" fmla="*/ 101440 h 1243321"/>
                              <a:gd name="connsiteX41" fmla="*/ 62608 w 815776"/>
                              <a:gd name="connsiteY41" fmla="*/ 1013 h 1243321"/>
                              <a:gd name="connsiteX42" fmla="*/ 75647 w 815776"/>
                              <a:gd name="connsiteY42" fmla="*/ 21 h 124332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</a:cxnLst>
                            <a:rect l="l" t="t" r="r" b="b"/>
                            <a:pathLst>
                              <a:path w="815776" h="1243321">
                                <a:moveTo>
                                  <a:pt x="695283" y="698123"/>
                                </a:moveTo>
                                <a:cubicBezTo>
                                  <a:pt x="761829" y="698123"/>
                                  <a:pt x="815776" y="752068"/>
                                  <a:pt x="815776" y="818612"/>
                                </a:cubicBezTo>
                                <a:cubicBezTo>
                                  <a:pt x="815776" y="885156"/>
                                  <a:pt x="761829" y="939101"/>
                                  <a:pt x="695283" y="939101"/>
                                </a:cubicBezTo>
                                <a:cubicBezTo>
                                  <a:pt x="628737" y="939101"/>
                                  <a:pt x="574790" y="885156"/>
                                  <a:pt x="574790" y="818612"/>
                                </a:cubicBezTo>
                                <a:cubicBezTo>
                                  <a:pt x="574790" y="752068"/>
                                  <a:pt x="628737" y="698123"/>
                                  <a:pt x="695283" y="698123"/>
                                </a:cubicBezTo>
                                <a:close/>
                                <a:moveTo>
                                  <a:pt x="443480" y="411715"/>
                                </a:moveTo>
                                <a:lnTo>
                                  <a:pt x="636766" y="620078"/>
                                </a:lnTo>
                                <a:lnTo>
                                  <a:pt x="386140" y="490874"/>
                                </a:lnTo>
                                <a:cubicBezTo>
                                  <a:pt x="376513" y="444243"/>
                                  <a:pt x="443480" y="411715"/>
                                  <a:pt x="443480" y="411715"/>
                                </a:cubicBezTo>
                                <a:close/>
                                <a:moveTo>
                                  <a:pt x="229002" y="143440"/>
                                </a:moveTo>
                                <a:cubicBezTo>
                                  <a:pt x="232776" y="143724"/>
                                  <a:pt x="235331" y="144187"/>
                                  <a:pt x="235331" y="144187"/>
                                </a:cubicBezTo>
                                <a:lnTo>
                                  <a:pt x="483976" y="247450"/>
                                </a:lnTo>
                                <a:cubicBezTo>
                                  <a:pt x="483976" y="247450"/>
                                  <a:pt x="646472" y="351794"/>
                                  <a:pt x="664808" y="361224"/>
                                </a:cubicBezTo>
                                <a:cubicBezTo>
                                  <a:pt x="683197" y="370705"/>
                                  <a:pt x="700585" y="400025"/>
                                  <a:pt x="683513" y="427798"/>
                                </a:cubicBezTo>
                                <a:cubicBezTo>
                                  <a:pt x="666441" y="455624"/>
                                  <a:pt x="626186" y="441402"/>
                                  <a:pt x="626186" y="441402"/>
                                </a:cubicBezTo>
                                <a:lnTo>
                                  <a:pt x="457999" y="335821"/>
                                </a:lnTo>
                                <a:lnTo>
                                  <a:pt x="266208" y="281252"/>
                                </a:lnTo>
                                <a:lnTo>
                                  <a:pt x="382758" y="515706"/>
                                </a:lnTo>
                                <a:lnTo>
                                  <a:pt x="641256" y="644835"/>
                                </a:lnTo>
                                <a:cubicBezTo>
                                  <a:pt x="563485" y="663540"/>
                                  <a:pt x="541724" y="722591"/>
                                  <a:pt x="541724" y="722591"/>
                                </a:cubicBezTo>
                                <a:lnTo>
                                  <a:pt x="357730" y="653698"/>
                                </a:lnTo>
                                <a:lnTo>
                                  <a:pt x="387237" y="897581"/>
                                </a:lnTo>
                                <a:cubicBezTo>
                                  <a:pt x="387237" y="897581"/>
                                  <a:pt x="503418" y="1102612"/>
                                  <a:pt x="532345" y="1160014"/>
                                </a:cubicBezTo>
                                <a:cubicBezTo>
                                  <a:pt x="561325" y="1217365"/>
                                  <a:pt x="514114" y="1238285"/>
                                  <a:pt x="514114" y="1238285"/>
                                </a:cubicBezTo>
                                <a:cubicBezTo>
                                  <a:pt x="473174" y="1255341"/>
                                  <a:pt x="450886" y="1223600"/>
                                  <a:pt x="450886" y="1223651"/>
                                </a:cubicBezTo>
                                <a:lnTo>
                                  <a:pt x="276430" y="930198"/>
                                </a:lnTo>
                                <a:lnTo>
                                  <a:pt x="187173" y="648854"/>
                                </a:lnTo>
                                <a:lnTo>
                                  <a:pt x="0" y="379024"/>
                                </a:lnTo>
                                <a:lnTo>
                                  <a:pt x="0" y="350782"/>
                                </a:lnTo>
                                <a:lnTo>
                                  <a:pt x="1297" y="349413"/>
                                </a:lnTo>
                                <a:cubicBezTo>
                                  <a:pt x="8603" y="335283"/>
                                  <a:pt x="2230" y="320414"/>
                                  <a:pt x="2230" y="320414"/>
                                </a:cubicBezTo>
                                <a:lnTo>
                                  <a:pt x="0" y="321004"/>
                                </a:lnTo>
                                <a:lnTo>
                                  <a:pt x="0" y="207166"/>
                                </a:lnTo>
                                <a:lnTo>
                                  <a:pt x="1765" y="209288"/>
                                </a:lnTo>
                                <a:cubicBezTo>
                                  <a:pt x="25977" y="236381"/>
                                  <a:pt x="81095" y="288583"/>
                                  <a:pt x="134641" y="272699"/>
                                </a:cubicBezTo>
                                <a:cubicBezTo>
                                  <a:pt x="206141" y="251572"/>
                                  <a:pt x="215362" y="143775"/>
                                  <a:pt x="215362" y="143775"/>
                                </a:cubicBezTo>
                                <a:cubicBezTo>
                                  <a:pt x="220236" y="143054"/>
                                  <a:pt x="225228" y="143157"/>
                                  <a:pt x="229002" y="143440"/>
                                </a:cubicBezTo>
                                <a:close/>
                                <a:moveTo>
                                  <a:pt x="75647" y="21"/>
                                </a:moveTo>
                                <a:cubicBezTo>
                                  <a:pt x="99472" y="-406"/>
                                  <a:pt x="148893" y="5537"/>
                                  <a:pt x="163057" y="59907"/>
                                </a:cubicBezTo>
                                <a:cubicBezTo>
                                  <a:pt x="181959" y="132424"/>
                                  <a:pt x="168802" y="209826"/>
                                  <a:pt x="120338" y="222439"/>
                                </a:cubicBezTo>
                                <a:cubicBezTo>
                                  <a:pt x="71919" y="235099"/>
                                  <a:pt x="20966" y="167547"/>
                                  <a:pt x="3710" y="101440"/>
                                </a:cubicBezTo>
                                <a:cubicBezTo>
                                  <a:pt x="-13491" y="35368"/>
                                  <a:pt x="43135" y="6105"/>
                                  <a:pt x="62608" y="1013"/>
                                </a:cubicBezTo>
                                <a:cubicBezTo>
                                  <a:pt x="62608" y="1013"/>
                                  <a:pt x="67706" y="163"/>
                                  <a:pt x="75647" y="2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5E12C0" id="Group 3" o:spid="_x0000_s1026" style="position:absolute;margin-left:0;margin-top:0;width:757.45pt;height:576.7pt;z-index:-251657216;mso-position-horizontal:left;mso-position-horizontal-relative:margin;mso-position-vertical:top;mso-position-vertical-relative:margin;mso-width-relative:margin;mso-height-relative:margin" coordsize="96157,73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" o:allowoverlap="f">
                <v:shape id="Blue rectangle" o:spid="_x0000_s1027" style="position:absolute;left:254;width:95821;height:73186;visibility:visible;mso-wrap-style:square;v-text-anchor:top" coordsize="15831,12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sNOb0A&#10;AADaAAAADwAAAGRycy9kb3ducmV2LnhtbESPzQrCMBCE74LvEFbwIprag0htFBFE8eYPeF2ata02&#10;m9pErW9vBMHjMDPfMOmiNZV4UuNKywrGowgEcWZ1ybmC03E9nIJwHlljZZkUvMnBYt7tpJho++I9&#10;PQ8+FwHCLkEFhfd1IqXLCjLoRrYmDt7FNgZ9kE0udYOvADeVjKNoIg2WHBYKrGlVUHY7PIyCazWI&#10;BxOWZO78kKVZbXbx+qxUv9cuZyA8tf4f/rW3WkEM3yvhBsj5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4sNOb0AAADaAAAADwAAAAAAAAAAAAAAAACYAgAAZHJzL2Rvd25yZXYu&#10;eG1sUEsFBgAAAAAEAAQA9QAAAIIDAAAAAA==&#10;" path="m,12239r15830,l15830,,,,,12239xe" fillcolor="#6b78e8 [3204]" stroked="f">
                  <v:path arrowok="t" o:connecttype="custom" o:connectlocs="0,7318088;9581547,7318088;9581547,0;0,0;0,7318088" o:connectangles="0,0,0,0,0"/>
                </v:shape>
                <v:shape id="White diagonal lines" o:spid="_x0000_s1028" style="position:absolute;left:11475;top:-11378;width:73152;height:95976;rotation:90;visibility:visible;mso-wrap-style:square;v-text-anchor:middle" coordsize="7315200,95976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jWZsMA&#10;AADaAAAADwAAAGRycy9kb3ducmV2LnhtbESPwWrDMBBE74X8g9hAb7UcF0pxrYQ2EDA4UOrkAzbW&#10;xnJjrYylOM7fV4VCj8PMvGGKzWx7MdHoO8cKVkkKgrhxuuNWwfGwe3oF4QOyxt4xKbiTh8168VBg&#10;rt2Nv2iqQysihH2OCkwIQy6lbwxZ9IkbiKN3dqPFEOXYSj3iLcJtL7M0fZEWO44LBgfaGmou9dUq&#10;+JbDXGUfn+e6qfal2V6q3amslHpczu9vIALN4T/81y61gmf4vRJv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YjWZsMAAADaAAAADwAAAAAAAAAAAAAAAACYAgAAZHJzL2Rv&#10;d25yZXYueG1sUEsFBgAAAAAEAAQA9QAAAIgDAAAAAA==&#10;" path="m5493523,3119379v,-903,,-903,,-903c5491318,3114867,5492420,3109453,5497380,3106746v3858,-1805,10472,,12676,4512l7315200,6500239r,39565l5493523,3119379xm5493523,5970818v,-1805,,-1805,,-1805c5491318,5965404,5492420,5960892,5497380,5958185v3858,-1805,10472,,12676,3609l7315200,9350776r,40065l5493523,5970818xm5483602,5733499v,-903,,-903,,-903c5480847,5728084,5482500,5723573,5487460,5720866v4960,-2707,9920,,12676,3609l7315200,9132483r,40068l5483602,5733499xm5250754,7611707v-1550,-26013,12400,-51392,37200,-63573c5321022,7531891,5360151,7545427,5376685,7578814r109673,201225c5501238,7811621,5490216,7848618,5460455,7866665v-31414,18949,-72197,7219,-90935,-24364l5259847,7641076v-1102,-1805,-1102,-2707,-2204,-3609c5253509,7629120,5251270,7620379,5250754,7611707xm4930896,4040457v1585,-5415,5167,-10152,10403,-12407c4951219,4022636,4965548,4026245,4970508,4037073l7315200,8439693r,90028l4932481,4056925v-2756,-4963,-3169,-11054,-1585,-16468xm4636460,6487754v-2170,-25886,10540,-51772,35340,-63954c4704868,6406655,4743997,6418386,4762184,6450871r499316,938448c5279136,7422706,5266461,7463312,5233393,7479555v-33067,17144,-72197,5414,-90384,-27973l4643693,6513133v-4133,-8121,-6510,-16750,-7233,-25379xm4361588,6771319v2273,-5752,6820,-10490,13158,-12746c4387422,6753159,4401200,6758573,4406160,6771206l5911422,9597624r-54747,l4363172,6793765v,-1804,-1102,-2707,-1102,-3609c4359314,6783839,4359314,6777072,4361588,6771319xm4322331,r104098,l7315200,5421748r,199193l4322331,xm4135589,r21340,l7315200,5929347r,40063l4135589,xm3927581,r104463,l7315200,6163184r,199773l5667677,3268267r-1102,903c5646183,3279095,5620832,3271877,5609258,3252025r-87628,-166936c5511710,3065237,5486358,3058019,5465967,3067945v-21494,9925,-29210,36996,-19290,56848l5605400,3422570v6614,14437,6614,30680,-2204,43313l7315200,6680572r,37264l5591622,3478516v-1102,,-1102,1805,-2755,1805c5568475,3490246,5543124,3482125,5532101,3462273l4566536,1649443v-1653,-902,-1653,-1804,-2755,-3609c4553860,1625982,4563781,1600716,4584172,1589888v20392,-9926,45743,-902,55663,20754l5291812,2834235v9920,20754,35272,27973,55663,18047c5369520,2842356,5376685,2815285,5366765,2795433l5161196,2408323v-10471,-20754,-2755,-46020,17636,-56848c5178832,2351475,5179934,2351475,5179934,2351475l3927581,xm3700173,5940138v-3858,27973,1102,55946,13778,81212l4096430,6738722v1102,-903,3857,-903,4960,-1805c4111861,6731503,4115719,6719772,4110208,6709846l3700173,5940138xm3320450,4723765v,11731,2205,21656,4961,31582l3485236,5057635v-1102,-18047,-6063,-35191,-14880,-50532l3320450,4723765xm3110611,6430004v2205,-7106,7027,-13423,14191,-17935c3139683,6402143,3160074,6406655,3168892,6421995r494356,926718c3670964,7364053,3691355,7370370,3707889,7363151v14880,-7219,21494,-27973,12676,-43313l3564046,7026573v,-903,-1102,-1805,-1102,-3610c3556330,7006721,3562944,6986869,3579478,6979650v16533,-6316,35271,,42987,17145l3961956,7634760v,902,1102,2707,1102,3609c3969120,7654611,3963058,7675366,3946525,7681682v-16534,6317,-35823,,-42988,-17145l3835749,7539110v,-902,,-2707,-1102,-3609c3824727,7520161,3805437,7516551,3790006,7525575v-14880,9926,-18738,28875,-9920,44215l3900781,7795379v,1804,1103,2707,1103,3609c3908497,7816133,3901884,7835985,3885350,7842301v-16534,6317,-35272,,-42987,-16242l3112127,6452675v-3307,-7670,-3720,-15565,-1516,-22671xm2964701,r55430,l3080161,112734v13778,-5414,29210,1804,36926,14437l3963058,1714413v7716,15340,25352,20754,40783,12633c4018721,1719827,4024233,1701780,4016517,1686440l3868816,1410319v-6062,-9926,-4960,-24363,2756,-33387l3137942,r102921,l4252397,1899396v2756,-7219,1653,-15341,-2205,-22559l3855038,1135101v-7715,-15340,-2755,-33387,12676,-40606c3883146,1086374,3900781,1091788,3908497,1107128r712600,1338192c4628813,2460660,4623853,2477805,4608421,2485926v-15431,7219,-33067,1805,-40783,-12633l4413876,2185442v-3858,-8121,-9921,-12633,-17636,-15340l4579212,2512094v9920,6317,18738,15340,24249,25266l5675393,4548708v15431,29778,50703,43313,82668,33387l5478642,4057827v-4960,-9926,-1653,-23461,8818,-28875c5497380,4023538,5511710,4028050,5516670,4037976r276663,518853c5808764,4535173,5811520,4506298,5798844,4482836l5459353,3846676v-8818,-17144,-9920,-36996,-3858,-55946l3436531,r20965,l5465967,3771781v13778,-18949,36925,-29778,60623,-27071l3532600,r103998,l7315200,6906733r,198435l6318001,5233595v-6063,11730,-16534,21656,-27556,27972c6255724,5279614,6213839,5266981,6196203,5232693l6051258,4960182v-12676,-23462,-36926,-38802,-63379,-36997l7315200,7414550r,90796l5948749,4935817v-27005,19853,-35823,56850,-19289,87529l6191243,5514227v4960,10828,7715,22558,7715,34290l7061464,7167340v11573,23461,3858,51434,-19290,62262c7041072,7231407,7038317,7232310,7037214,7232310r277986,522397l7315200,7847351,6127864,5617095v-25352,,-49601,-14437,-61175,-36997l4478908,2601427v-11574,-23461,-10471,-51434,4960,-73090l4406160,2383057v-12676,903,-23698,-5414,-29210,-15340l4124537,1892177v-7716,-15340,-25352,-20754,-40783,-12633c4068322,1886763,4063362,1904810,4071078,1920150r428221,803997c4506464,2736780,4503157,2753023,4489930,2762046r912106,1711767c5407548,4482836,5405894,4492762,5399832,4500883l7315200,8097082r,91873l5115453,4056925v-3858,-5414,-3858,-12633,,-18949l2964701,xm2750040,6826250r160927,302289c2914825,7135758,2921438,7141172,2930256,7143879l2779249,6860540v-7716,-12633,-16534,-23462,-29209,-34290xm2711212,r53417,l4870204,3954057v4960,11730,1102,25266,-10471,31582c4848159,3991053,4834381,3987444,4828319,3975713l2711212,xm2618873,6837078r56214,103771c2682252,6956189,2700439,6962506,2715319,6953482v15431,-7219,20391,-25266,12676,-40606l2672332,6809105v-20392,3610,-39130,13536,-53459,27973xm2146562,1609852v2755,-8685,8818,-16355,17635,-20866c2181833,1579962,2203878,1586279,2212696,1604326r267845,503513c2489359,2125886,2483297,2146641,2465110,2155664v-17636,9024,-39130,2707,-47948,-15340l2148766,1636810v-4409,-8572,-4960,-18272,-2204,-26958xm2049009,r54318,l3884248,3343163v6613,10828,1102,26168,-9920,32484c3862754,3381964,3847323,3377452,3841260,3365721l2049009,xm2024764,1400619v2755,-8798,8818,-16468,17636,-20980c2060035,1370616,2081529,1376932,2090347,1394979r58419,109185c2158135,1522211,2151522,1542966,2133886,1551989v-18187,9024,-39681,2707,-48499,-15340l2026968,1428366v-4409,-9024,-4960,-18949,-2204,-27747xm1917966,r20860,l3791659,3478516v,1805,,1805,,1805c3793864,3483930,3792762,3488442,3787802,3491149v-4961,1804,-10472,,-12676,-4512l1917966,xm1450635,r55709,l3399261,3554314v6062,11730,1102,26168,-10471,32484c3377216,3591310,3363438,3587701,3355722,3577775l1450635,xm1442228,5609426v827,-2256,2480,-4061,4409,-4963c1451597,5601756,1456557,5604463,1459313,5608072l3584351,9597624r-21340,l1442779,5617095v-1377,-2707,-1377,-5414,-551,-7669xm1296732,2442613r393501,741735c1690233,3183446,1690233,3180739,1690233,3178934v1653,-50532,44641,-91138,96446,-89333l1550799,2645643v,-1805,-1653,-3610,-2755,-5414c1538123,2627596,1518834,2622181,1506158,2633010v-12675,9926,-16533,27973,-7715,41508l1646143,2950638v7165,15340,2205,33388,-12676,40606c1618036,2999366,1600400,2993951,1592684,2978611l1315470,2457953v-3857,-8121,-9920,-12633,-18738,-15340xm403364,4291537v-2204,-5414,,-9926,3858,-12633c412182,4276197,417693,4278904,419898,4282514l3250662,9597624r-21339,l403364,4291537xm,704719l,603475,1305550,3055312v4960,9925,1102,22558,-8818,28875c1285159,3090503,1271380,3087796,1263665,3076968l,704719xm,888976l,785771,1517732,3635525v1102,-902,1102,-1804,1102,-3609c1530408,3582287,1580009,3549802,1630712,3560630l,499389,,396240,1927766,4015417v1654,902,3858,902,5512,1804c1979021,4038878,2034684,4019928,2057280,3973006l1260909,2477805v,2707,1654,5414,2756,8121l1658819,3227661v7716,15340,2204,32485,-12676,40606c1630712,3275486,1613076,3270974,1605360,3255634l892760,1917443v-7715,-15340,-2756,-33388,12676,-40606c920316,1869618,938503,1874130,946219,1889470r153212,287851c1101084,2180028,1103288,2182735,1104942,2183637l,109716,,6036,1152890,2171004v3857,-7219,2755,-16242,-1103,-24363l1083448,2018506v-7715,-14437,-2756,-32484,12676,-40606c1111004,1970682,1129191,1976096,1136356,1991436r252964,475540c1397036,2481414,1414672,2486828,1430103,2479609v14881,-8121,20392,-25266,12676,-40606l1014558,1635006v-2756,-5414,-3858,-10829,-3858,-15340l148101,r55129,l1052585,1594400v6614,1804,11574,7219,15432,13535l1386565,2206196v-29209,-56848,-12676,-126330,39681,-164228l338908,r21643,l1442779,2032042v38028,-20755,84873,-20755,122900,902l536736,101003v-1103,-902,-2205,-3609,-3858,-6316c524749,78219,520374,60792,519418,43408l525418,,787286,r881453,1653955c1672597,1657565,1676455,1661174,1679211,1666588l2860264,3885478v7716,8121,15431,15340,24249,21656l2607850,3386476v-31965,-58653,-14329,-132646,41886,-168741l935935,r21069,l2666269,3209614v42988,-21656,96446,-16242,135576,12633l1085289,r20898,l2413304,2454343v-3857,-53238,24250,-102868,71095,-128134c2548880,2291920,2631549,2315381,2666269,2381253r746770,1404063c3408079,3769976,3405323,3753734,3406425,3737492v5512,-72189,66135,-127232,138883,-121818l2231434,1148637v-14880,-29778,-4960,-66775,25352,-82115c2287649,1051182,2324023,1062913,2339454,1091788l4054544,4306877v16534,30680,53459,40606,82669,25266c4167524,4315901,4177444,4278904,4162564,4250029l3862754,3688764v-15431,-29777,-3858,-66774,25352,-82114c3918417,3591310,3955342,3603041,3970774,3631916r561593,1054852c4538429,4700304,4550003,4710230,4562678,4714741r-54561,-101966c4499299,4597435,4505362,4576681,4521895,4567658v15432,-8122,35823,-1805,44641,14437l4629915,4701206v17636,-18949,20392,-46922,8818,-69481l3838505,3127500v-15432,-30680,-3858,-67677,25351,-83017c3863856,3044483,3864959,3043581,3866612,3043581r-44641,-82114c3792762,2977709,3755836,2965978,3740956,2937103l3635141,2740390v-7716,-13535,-8818,-28875,-4960,-44216l2193893,r20707,l3638999,2674518v4960,-6317,11573,-12633,19289,-16242l2910967,1254212v-7164,-15340,-2204,-33387,12676,-40606c2939074,1206387,2956710,1210899,2964426,1226239r845971,1588144c3818113,2829723,3835749,2834235,3851180,2827016v15432,-8121,20392,-25266,12676,-40606l3715053,2511192v-7164,-15340,-2204,-33387,13227,-40606c3729383,2468781,3729383,2468781,3730485,2468781l2415514,r21508,l3750876,2466976v7716,1805,13778,7219,17636,14438l4045726,3002975v7716,15340,25352,20754,40783,12633c4101390,3008389,4106350,2990342,4099185,2975002l3704031,2234169v-7716,-14438,-2756,-32485,12676,-40606c3731587,2186344,3749774,2191758,3757490,2206196r712600,1338192c4475050,3553411,4475050,3563337,4470090,3572361r661897,1244346c5138049,4826632,5151827,4832046,5162299,4825730v9920,-6316,14880,-18949,8818,-30679l4929725,4341167v-6613,-11731,-2755,-24364,8818,-30680c4950117,4304170,4962793,4307780,4968855,4319510l6946830,8031796v6614,10828,2756,23461,-8818,29777c6926439,8067890,6913763,8064280,6907701,8052550l5525488,5457378v-6063,-10827,-20392,-15339,-30312,-9023c5484705,5454671,5479745,5467304,5486358,5478132r556082,1045829c6049053,6534790,6045195,6547423,6033622,6553739v-11574,6316,-24250,2707,-30312,-9024l4422694,3578677v-2205,-902,-4961,-4512,-6063,-7219l4263971,3284510v-7716,-15340,-25352,-19852,-40783,-12633c4208307,3279095,4203347,3297143,4210512,3312483r68890,128134c4287118,3455957,4281606,3473102,4266726,3481223v-15431,7219,-33067,2707,-40783,-12633l3972978,2993049v-7164,-15340,-25351,-20754,-40232,-12633c3917315,2987635,3912355,3005682,3920071,3021022r427670,803998c4350497,3828629,4351599,3832239,4351599,3835848l5388258,5783128v15432,30680,3858,66774,-25351,82114c5332595,5880582,5295670,5868852,5280239,5839976l4968855,5257055v-11022,-23460,-36374,-36094,-61726,-32483l6005515,7288256v10471,-7219,14329,-21657,7715,-33388l5676495,6624123v-7165,-12633,-2204,-27973,10471,-34290c5699642,6581712,5714522,6587126,5721136,6599759r607336,1138771c6336188,7751163,6330677,7766503,6318001,7772820v-12676,7219,-27556,2707,-34170,-9926l6153215,7517454v-6613,-10829,-20391,-16243,-31965,-10829l7234997,9597624r-73649,l6149358,7691608v-10472,,-19290,-5414,-23148,-14438l5910171,7272915v-6063,-12632,-21494,-16242,-34170,-9925c5863325,7269306,5859467,7284646,5866081,7297279r364291,683082c6238088,7992994,6233128,8008334,6220452,8014651v-12676,8121,-28107,2707,-34169,-9926l5009638,5795761v-7716,-12633,-2205,-27973,10471,-34289c5032785,5753350,5047665,5758764,5054279,5771397r719213,1350825c5779555,7134855,5794986,7138465,5807662,7132148v12676,-6316,16534,-21656,9920,-34289l5691926,6862344v-4960,-9023,-3857,-18949,1103,-27070l4861386,5274200v-3858,14438,-1653,27973,4960,40606l5004678,5574684v15431,30681,3858,67677,-25352,83017c4949015,5673041,4912089,5661310,4896658,5632435l4383564,4667819v-16534,-29778,-53459,-40606,-82668,-25266c4270584,4659698,4260113,4695792,4275544,4725570r866363,1627846c5155685,6378682,5147969,6412069,5125373,6430116r496561,932133c5628547,7372174,5640121,7375784,5650041,7370370v9920,-6317,13778,-17145,8818,-27973l5155685,6397632v-4960,-9926,-1102,-22559,8818,-27973c5174974,6365147,5187650,6368756,5192610,6378682l6906765,9597624r-46477,l5979061,7942462v-6614,-9925,-17636,-13535,-28107,-9023c5941033,7939755,5937175,7951486,5942136,7961412r218795,411474c6165891,8381007,6162033,8394542,6151562,8399054v-9920,5414,-22596,1805,-27556,-9024l5313306,6866856v-8818,43313,-40783,79407,-82668,93845l6635593,9597624r-21012,l5213002,6966115v-57317,12633,-114082,-15340,-142190,-65872l4324043,5498887v-1654,-2708,-2756,-5415,-3858,-7218c4284362,5429405,4204449,5407749,4142173,5442940v-62277,35192,-83771,115502,-48499,177764l4470090,6325443v30312,58653,12676,129939,-40783,167838l6070547,9573919v2480,5415,2755,11957,964,17822l6066622,9597624r-34409,l6028662,9594673,4385768,6513133v-58419,15340,-120144,-10828,-148251,-64067l3945422,5899532v-7715,-15340,-19289,-28876,-33067,-40606l3914559,5862535v1654,1805,1654,2707,2756,4512c3928889,5890508,3918417,5920286,3894168,5931114v-23698,11731,-52908,1805,-64481,-22559l3818113,5886899v-20391,21656,-47947,35192,-77157,39703l5641223,9494512v4960,9024,1102,21657,-8818,27071c5621934,9526997,5609258,9522485,5604298,9512559l4429307,7310814v-1102,-902,-2756,-3609,-3858,-4511c4417733,7298181,4405058,7298181,4397342,7306303r194546,364551c4601808,7690706,4607319,7710557,4607319,7731312r6063,10828c4613382,7743945,4614484,7744847,4614484,7745749v3858,10828,-2205,20754,-12676,24364c4592990,7804402,4568741,7832375,4538429,7848618v-63379,33387,-142189,9023,-176359,-54142l2451332,4204009v2755,5414,3858,12633,2755,18949l2573130,4445840v2755,4512,3857,10828,2755,15340l4009903,7153805v8818,15340,12676,33387,11574,50532c4017619,7256673,3972978,7295474,3921173,7291865l5148788,9597624r-55580,l3088979,5833660v-1102,-2707,-2755,-6317,-2755,-9926l2396771,4528856v-24250,-46020,-81566,-63164,-127309,-39703c2223719,4513516,2206083,4570365,2230332,4616385r457431,858138c2698785,5495278,2701541,5518738,2696581,5540396v-11574,51434,-62277,81211,-112980,70383l4472294,9158836v,903,1654,903,1654,2707c4480010,9172372,4475050,9187712,4462374,9193126v-11573,6316,-27005,902,-31965,-11731l2940177,6384096v,-902,-1103,-902,-1103,-2707c2933012,6369659,2917581,6367854,2906007,6374170v-11574,6317,-13778,21657,-7716,32485l3497912,7534598v5511,10829,1653,23461,-8818,29778c3477520,7572497,3462640,7568888,3456026,7557157l1075733,3086894v,-1805,-1654,-1805,-1654,-2707c1068017,3072456,1072977,3058019,1085653,3052604v11573,-6316,27004,-1804,31965,11731l2516364,5690186v,1804,1102,1804,1102,2707c2523529,5704623,2538960,5706428,2550534,5700111v11573,-6316,13778,-20754,7715,-32484l2297569,5177649v-4960,-8121,-2756,-19853,3858,-27974l1943198,4478325v-1103,902,-2756,902,-3858,1804c1927766,4486446,1913988,4481934,1907375,4470203l,888976xm,1503027r,-40067l1917846,5063953v,902,,902,,902c1920602,5069366,1918948,5073878,1913988,5076585v-4960,2707,-9920,902,-12676,-3609l,1503027xm,1951136l,1691154,1361213,4247322v5511,9926,1654,22559,-8818,27973c1342475,4279807,1329800,4276197,1324288,4266271l152053,2064526v-4960,-9926,-16534,-13535,-28108,-9023c114025,2060917,110167,2073550,115127,2083476r219898,411473c339985,2504875,336127,2517508,326207,2522020v-8818,5414,-21494,1805,-27005,-8121l,1951136xm,2855562l,2751261,558780,3800656v6063,11731,1103,25266,-10471,31583c536736,3838555,522958,3834946,515242,3823215l,2855562xm,3326152l,3138326r428716,804902c441943,3944131,452965,3951350,459579,3963080r203363,381696c672863,4363726,697112,4371847,715850,4361018v19289,-9925,27005,-34289,16534,-53238l642551,4138137v-10472,-18950,-2756,-43313,16534,-53239c677823,4074972,702072,4082191,711992,4101140r335633,630746c1052585,4740910,1061403,4748128,1071874,4750836v21494,6316,42988,-5415,49601,-27071l,2617309,,2430108r492646,925688c503668,3322408,532878,3298947,567598,3292631l,2227149r,-38396l1045,2189051,586336,3289924v36926,,71095,19852,89282,53239l2229230,6264986v7164,15340,18738,27973,33067,36996l1772901,5382484v-7716,-15341,-2204,-33388,12676,-40607c1801009,5333756,1818644,5339170,1826360,5354510r513094,961910c2362601,6311908,2381339,6300177,2396771,6283935l1399241,4410648v-6063,-11731,-1102,-26168,10471,-32485c1421286,4371847,1436166,4376358,1442779,4388089r979343,1837193c2423225,6206333,2419367,6187383,2410549,6169336l1918948,5246227v-7715,-13534,-11573,-28874,-11573,-44215c1906273,5146066,1950913,5099143,2006577,5098241l546105,2355987v-2756,-4512,,-9926,3306,-12633c554922,2340647,559883,2343354,562087,2346963l2028070,5099143v29210,6317,56215,25267,69993,52337l3167790,7162828v13778,26169,15431,58653,3858,85724l4423560,9597624r-20436,l3162830,7266599v-7716,9926,-16534,18949,-28108,27071l3334228,7669049v7716,15340,2756,32485,-12675,40606c3306121,7716874,3288485,7711460,3280770,7697022l3127007,7409171v-7716,-15340,-25352,-20754,-40783,-13535c3071344,7403757,3066383,7421804,3073548,7436242r68890,128134c3145194,7570692,3146296,7577009,3145194,7583325l4217953,9597624r-55599,l3101655,7606787v-4960,-2707,-9920,-8122,-12676,-12633l2836015,7118613v-7165,-15340,-25352,-20754,-40232,-12633c2780351,7113199,2775391,7131246,2783107,7146586r427670,803998c3214635,7956900,3216288,7963217,3214635,7969533r867145,1628091l4060610,9597624,3203613,7988483v-1654,902,-3858,902,-5512,2707c3184323,7998408,3166688,7992092,3158972,7978557l2588561,6907462v,17145,3858,33387,11574,48727l2979857,7669049v17636,32485,15432,73091,-4960,103771l3947610,9597624r-21164,l2962221,7786355v-25902,25266,-61174,36094,-95344,27071l3816603,9597624r-100688,l1238313,4949354v-10471,-3611,-21494,-1805,-30862,2707c1188712,4961986,1180997,4986349,1190917,5005300r195648,366354c1397036,5390605,1389320,5414967,1370031,5424893v-18738,10830,-42987,2707,-52907,-16242l948423,4717448v-9920,-18949,-34169,-26168,-53459,-16242c876227,4711132,868511,4735496,878431,4754445r524668,984468c1409712,5749741,1409712,5764179,1403099,5775007l3439038,9597624r-99577,l,3326152xm,3698612r,-40067l3163083,9597624r-21340,l,3698612xm,4033634l,3846531,3062732,9597624r-100579,l,4033634xm,4319136r,-40068l2832599,9597624r-21339,l,4319136xm,4741813l,4554387,2685765,9597624r-99814,l,4741813xe" fillcolor="white [3212]" stroked="f" strokeweight="1pt">
                  <v:fill opacity="59110f"/>
                  <v:stroke miterlimit="4" joinstyle="miter"/>
                  <v:path arrowok="t" o:connecttype="custom" o:connectlocs="5493523,3119379;5493523,3118476;5497380,3106746;5510056,3111258;7315200,6500239;7315200,6539804;5493523,5970818;5493523,5969013;5497380,5958185;5510056,5961794;7315200,9350776;7315200,9390841;5483602,5733499;5483602,5732596;5487460,5720866;5500136,5724475;7315200,9132483;7315200,9172551;5250754,7611707;5287954,7548134;5376685,7578814;5486358,7780039;5460455,7866665;5369520,7842301;5259847,7641076;5257643,7637467;5250754,7611707;4930896,4040457;4941299,4028050;4970508,4037073;7315200,8439693;7315200,8529721;4932481,4056925;4930896,4040457;4636460,6487754;4671800,6423800;4762184,6450871;5261500,7389319;5233393,7479555;5143009,7451582;4643693,6513133;4636460,6487754;4361588,6771319;4374746,6758573;4406160,6771206;5911422,9597624;5856675,9597624;4363172,6793765;4362070,6790156;4361588,6771319;4322331,0;4426429,0;7315200,5421748;7315200,5620941;4135589,0;4156929,0;7315200,5929347;7315200,5969410;3927581,0;4032044,0;7315200,6163184;7315200,6362957;5667677,3268267;5666575,3269170;5609258,3252025;5521630,3085089;5465967,3067945;5446677,3124793;5605400,3422570;5603196,3465883;7315200,6680572;7315200,6717836;5591622,3478516;5588867,3480321;5532101,3462273;4566536,1649443;4563781,1645834;4584172,1589888;4639835,1610642;5291812,2834235;5347475,2852282;5366765,2795433;5161196,2408323;5178832,2351475;5179934,2351475;3700173,5940138;3713951,6021350;4096430,6738722;4101390,6736917;4110208,6709846;3320450,4723765;3325411,4755347;3485236,5057635;3470356,5007103;3110611,6430004;3124802,6412069;3168892,6421995;3663248,7348713;3707889,7363151;3720565,7319838;3564046,7026573;3562944,7022963;3579478,6979650;3622465,6996795;3961956,7634760;3963058,7638369;3946525,7681682;3903537,7664537;3835749,7539110;3834647,7535501;3790006,7525575;3780086,7569790;3900781,7795379;3901884,7798988;3885350,7842301;3842363,7826059;3112127,6452675;3110611,6430004;2964701,0;3020131,0;3080161,112734;3117087,127171;3963058,1714413;4003841,1727046;4016517,1686440;3868816,1410319;3871572,1376932;3137942,0;3240863,0;4252397,1899396;4250192,1876837;3855038,1135101;3867714,1094495;3908497,1107128;4621097,2445320;4608421,2485926;4567638,2473293;4413876,2185442;4396240,2170102;4579212,2512094;4603461,2537360;5675393,4548708;5758061,4582095;5478642,4057827;5487460,4028952;5516670,4037976;5793333,4556829;5798844,4482836;5459353,3846676;5455495,3790730;3436531,0;3457496,0;5465967,3771781;5526590,3744710;3532600,0;3636598,0;7315200,6906733;7315200,7105168;6318001,5233595;6290445,5261567;6196203,5232693;6051258,4960182;5987879,4923185;7315200,7414550;7315200,7505346;5948749,4935817;5929460,5023346;6191243,5514227;6198958,5548517;7061464,7167340;7042174,7229602;7037214,7232310;7315200,7754707;7315200,7847351;6127864,5617095;6066689,5580098;4478908,2601427;4483868,2528337;4406160,2383057;4376950,2367717;4124537,1892177;4083754,1879544;4071078,1920150;4499299,2724147;4489930,2762046;5402036,4473813;5399832,4500883;7315200,8097082;7315200,8188955;5115453,4056925;5115453,4037976;2750040,6826250;2910967,7128539;2930256,7143879;2779249,6860540;2750040,6826250;2711212,0;2764629,0;4870204,3954057;4859733,3985639;4828319,3975713;2618873,6837078;2675087,6940849;2715319,6953482;2727995,6912876;2672332,6809105;2618873,6837078;2146562,1609852;2164197,1588986;2212696,1604326;2480541,2107839;2465110,2155664;2417162,2140324;2148766,1636810;2146562,1609852;2049009,0;2103327,0;3884248,3343163;3874328,3375647;3841260,3365721;2024764,1400619;2042400,1379639;2090347,1394979;2148766,1504164;2133886,1551989;2085387,1536649;2026968,1428366;2024764,1400619;1917966,0;1938826,0;3791659,3478516;3791659,3480321;3787802,3491149;3775126,3486637;1450635,0;1506344,0;3399261,3554314;3388790,3586798;3355722,3577775;1442228,5609426;1446637,5604463;1459313,5608072;3584351,9597624;3563011,9597624;1442779,5617095;1442228,5609426;1296732,2442613;1690233,3184348;1690233,3178934;1786679,3089601;1550799,2645643;1548044,2640229;1506158,2633010;1498443,2674518;1646143,2950638;1633467,2991244;1592684,2978611;1315470,2457953;1296732,2442613;403364,4291537;407222,4278904;419898,4282514;3250662,9597624;3229323,9597624;0,704719;0,603475;1305550,3055312;1296732,3084187;1263665,3076968;0,888976;0,785771;1517732,3635525;1518834,3631916;1630712,3560630;0,499389;0,396240;1927766,4015417;1933278,4017221;2057280,3973006;1260909,2477805;1263665,2485926;1658819,3227661;1646143,3268267;1605360,3255634;892760,1917443;905436,1876837;946219,1889470;1099431,2177321;1104942,2183637;0,109716;0,6036;1152890,2171004;1151787,2146641;1083448,2018506;1096124,1977900;1136356,1991436;1389320,2466976;1430103,2479609;1442779,2439003;1014558,1635006;1010700,1619666;148101,0;203230,0;1052585,1594400;1068017,1607935;1386565,2206196;1426246,2041968;338908,0;360551,0;1442779,2032042;1565679,2032944;536736,101003;532878,94687;519418,43408;525418,0;787286,0;1668739,1653955;1679211,1666588;2860264,3885478;2884513,3907134;2607850,3386476;2649736,3217735;935935,0;957004,0;2666269,3209614;2801845,3222247;1085289,0;1106187,0;2413304,2454343;2484399,2326209;2666269,2381253;3413039,3785316;3406425,3737492;3545308,3615674;2231434,1148637;2256786,1066522;2339454,1091788;4054544,4306877;4137213,4332143;4162564,4250029;3862754,3688764;3888106,3606650;3970774,3631916;4532367,4686768;4562678,4714741;4508117,4612775;4521895,4567658;4566536,4582095;4629915,4701206;4638733,4631725;3838505,3127500;3863856,3044483;3866612,3043581;3821971,2961467;3740956,2937103;3635141,2740390;3630181,2696174;2193893,0;2214600,0;3638999,2674518;3658288,2658276;2910967,1254212;2923643,1213606;2964426,1226239;3810397,2814383;3851180,2827016;3863856,2786410;3715053,2511192;3728280,2470586;3730485,2468781;2415514,0;2437022,0;3750876,2466976;3768512,2481414;4045726,3002975;4086509,3015608;4099185,2975002;3704031,2234169;3716707,2193563;3757490,2206196;4470090,3544388;4470090,3572361;5131987,4816707;5162299,4825730;5171117,4795051;4929725,4341167;4938543,4310487;4968855,4319510;6946830,8031796;6938012,8061573;6907701,8052550;5525488,5457378;5495176,5448355;5486358,5478132;6042440,6523961;6033622,6553739;6003310,6544715;4422694,3578677;4416631,3571458;4263971,3284510;4223188,3271877;4210512,3312483;4279402,3440617;4266726,3481223;4225943,3468590;3972978,2993049;3932746,2980416;3920071,3021022;4347741,3825020;4351599,3835848;5388258,5783128;5362907,5865242;5280239,5839976;4968855,5257055;4907129,5224572;6005515,7288256;6013230,7254868;5676495,6624123;5686966,6589833;5721136,6599759;6328472,7738530;6318001,7772820;6283831,7762894;6153215,7517454;6121250,7506625;7234997,9597624;7161348,9597624;6149358,7691608;6126210,7677170;5910171,7272915;5876001,7262990;5866081,7297279;6230372,7980361;6220452,8014651;6186283,8004725;5009638,5795761;5020109,5761472;5054279,5771397;5773492,7122222;5807662,7132148;5817582,7097859;5691926,6862344;5693029,6835274;4861386,5274200;4866346,5314806;5004678,5574684;4979326,5657701;4896658,5632435;4383564,4667819;4300896,4642553;4275544,4725570;5141907,6353416;5125373,6430116;5621934,7362249;5650041,7370370;5658859,7342397;5155685,6397632;5164503,6369659;5192610,6378682;6906765,9597624;6860288,9597624;5979061,7942462;5950954,7933439;5942136,7961412;6160931,8372886;6151562,8399054;6124006,8390030;5313306,6866856;5230638,6960701;6635593,9597624;6614581,9597624;5213002,6966115;5070812,6900243;4324043,5498887;4320185,5491669;4142173,5442940;4093674,5620704;4470090,6325443;4429307,6493281;6070547,9573919;6071511,9591741;6066622,9597624;6032213,9597624;6028662,9594673;4385768,6513133;4237517,6449066;3945422,5899532;3912355,5858926;3914559,5862535;3917315,5867047;3894168,5931114;3829687,5908555;3818113,5886899;3740956,5926602;5641223,9494512;5632405,9521583;5604298,9512559;4429307,7310814;4425449,7306303;4397342,7306303;4591888,7670854;4607319,7731312;4613382,7742140;4614484,7745749;4601808,7770113;4538429,7848618;4362070,7794476;2451332,4204009;2454087,4222958;2573130,4445840;2575885,4461180;4009903,7153805;4021477,7204337;3921173,7291865;5148788,9597624;5093208,9597624;3088979,5833660;3086224,5823734;2396771,4528856;2269462,4489153;2230332,4616385;2687763,5474523;2696581,5540396;2583601,5610779;4472294,9158836;4473948,9161543;4462374,9193126;4430409,9181395;2940177,6384096;2939074,6381389;2906007,6374170;2898291,6406655;3497912,7534598;3489094,7564376;3456026,7557157;1075733,3086894;1074079,3084187;1085653,3052604;1117618,3064335;2516364,5690186;2517466,5692893;2550534,5700111;2558249,5667627;2297569,5177649;2301427,5149675;1943198,4478325;1939340,4480129;1907375,4470203;0,1503027;0,1462960;1917846,5063953;1917846,5064855;1913988,5076585;1901312,5072976;0,1951136;0,1691154;1361213,4247322;1352395,4275295;1324288,4266271;152053,2064526;123945,2055503;115127,2083476;335025,2494949;326207,2522020;299202,2513899;0,2855562;0,2751261;558780,3800656;548309,3832239;515242,3823215;0,3326152;0,3138326;428716,3943228;459579,3963080;662942,4344776;715850,4361018;732384,4307780;642551,4138137;659085,4084898;711992,4101140;1047625,4731886;1071874,4750836;1121475,4723765;0,2617309;0,2430108;492646,3355796;567598,3292631;0,2227149;0,2188753;1045,2189051;586336,3289924;675618,3343163;2229230,6264986;2262297,6301982;1772901,5382484;1785577,5341877;1826360,5354510;2339454,6316420;2396771,6283935;1399241,4410648;1409712,4378163;1442779,4388089;2422122,6225282;2410549,6169336;1918948,5246227;1907375,5202012;2006577,5098241;546105,2355987;549411,2343354;562087,2346963;2028070,5099143;2098063,5151480;3167790,7162828;3171648,7248552;4423560,9597624;4403124,9597624;3162830,7266599;3134722,7293670;3334228,7669049;3321553,7709655;3280770,7697022;3127007,7409171;3086224,7395636;3073548,7436242;3142438,7564376;3145194,7583325;4217953,9597624;4162354,9597624;3101655,7606787;3088979,7594154;2836015,7118613;2795783,7105980;2783107,7146586;3210777,7950584;3214635,7969533;4081780,9597624;4060610,9597624;3203613,7988483;3198101,7991190;3158972,7978557;2588561,6907462;2600135,6956189;2979857,7669049;2974897,7772820;3947610,9597624;3926446,9597624;2962221,7786355;2866877,7813426;3816603,9597624;3715915,9597624;1238313,4949354;1207451,4952061;1190917,5005300;1386565,5371654;1370031,5424893;1317124,5408651;948423,4717448;894964,4701206;878431,4754445;1403099,5738913;1403099,5775007;3439038,9597624;3339461,9597624;0,3698612;0,3658545;3163083,9597624;3141743,9597624;0,4033634;0,3846531;3062732,9597624;2962153,9597624;0,4319136;0,4279068;2832599,9597624;2811260,9597624;0,4741813;0,4554387;2685765,9597624;2585951,9597624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Grey center shadow" o:spid="_x0000_s1029" style="position:absolute;left:3772;top:3607;width:88528;height:65556;visibility:visible;mso-wrap-style:square;v-text-anchor:top" coordsize="13962,103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Yp2sEA&#10;AADaAAAADwAAAGRycy9kb3ducmV2LnhtbESPQWsCMRSE7wX/Q3iCt5pV7CqrUVphS69V8fzYPDeL&#10;m5c1ieu2v74pFHocZuYbZrMbbCt68qFxrGA2zUAQV043XCs4HcvnFYgQkTW2jknBFwXYbUdPGyy0&#10;e/An9YdYiwThUKACE2NXSBkqQxbD1HXEybs4bzEm6WupPT4S3LZynmW5tNhwWjDY0d5QdT3crYLe&#10;h/KYl+fs+y2/LZamnpOs3pWajIfXNYhIQ/wP/7U/tIIX+L2SboDc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IGKdrBAAAA2gAAAA8AAAAAAAAAAAAAAAAAmAIAAGRycy9kb3du&#10;cmV2LnhtbFBLBQYAAAAABAAEAPUAAACGAwAAAAA=&#10;" path="m13961,10321l,10321,,,13961,r,10321xe" fillcolor="black [3213]" stroked="f">
                  <v:fill opacity="13107f"/>
                  <v:path arrowok="t" o:connecttype="custom" o:connectlocs="8852195,6554923;0,6554923;0,0;8852195,0;8852195,6554923" o:connectangles="0,0,0,0,0"/>
                </v:shape>
                <v:shape id="White center box" o:spid="_x0000_s1030" style="position:absolute;left:5040;top:4878;width:86062;height:63193;visibility:visible;mso-wrap-style:square;v-text-anchor:top" coordsize="13573,9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5djMQA&#10;AADaAAAADwAAAGRycy9kb3ducmV2LnhtbESPT2vCQBTE70K/w/KE3nRjKbZEV7GSgj3Vf+D1mX3J&#10;RrNvQ3Y16bfvCoUeh5n5DTNf9rYWd2p95VjBZJyAIM6drrhUcDx8jt5B+ICssXZMCn7Iw3LxNJhj&#10;ql3HO7rvQykihH2KCkwITSqlzw1Z9GPXEEevcK3FEGVbSt1iF+G2li9JMpUWK44LBhtaG8qv+5tV&#10;sNbF7rL5yLa3zpyK5Ov7LXvNzko9D/vVDESgPvyH/9obrWAKjyvxBs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eXYzEAAAA2gAAAA8AAAAAAAAAAAAAAAAAmAIAAGRycy9k&#10;b3ducmV2LnhtbFBLBQYAAAAABAAEAPUAAACJAwAAAAA=&#10;" path="m13572,9949l,9949,,,13572,r,9949xe" stroked="f">
                  <v:path arrowok="t" o:connecttype="custom" o:connectlocs="8605543,6318664;0,6318664;0,0;8605543,0;8605543,6318664" o:connectangles="0,0,0,0,0"/>
                </v:shape>
                <v:group id="Award" o:spid="_x0000_s1031" style="position:absolute;left:40931;top:16692;width:14419;height:13910" coordorigin="40931,16692" coordsize="14439,139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Shape" o:spid="_x0000_s1032" style="position:absolute;left:40931;top:16692;width:14440;height:13906;visibility:visible;mso-wrap-style:square;v-text-anchor:middle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6D4cEA&#10;AADbAAAADwAAAGRycy9kb3ducmV2LnhtbERPS4vCMBC+L/gfwgje1lTBrlSjiCB4UfAFehuasS02&#10;k9qkWv31mwVhb/PxPWc6b00pHlS7wrKCQT8CQZxaXXCm4HhYfY9BOI+ssbRMCl7kYD7rfE0x0fbJ&#10;O3rsfSZCCLsEFeTeV4mULs3JoOvbijhwV1sb9AHWmdQ1PkO4KeUwimJpsODQkGNFy5zS274xCuTP&#10;/Xzb2ss7Hl02vnk3q9eAT0r1uu1iAsJT6//FH/dah/kx/P0SDpCz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Deg+HBAAAA2wAAAA8AAAAAAAAAAAAAAAAAmAIAAGRycy9kb3du&#10;cmV2LnhtbFBLBQYAAAAABAAEAPUAAACGAwAAAAA=&#10;" path="m15806,16471r228,c16357,16235,16737,15978,17060,15662r,-78c16984,15505,16908,15505,16908,15505v-323,236,-627,493,-1026,730c15882,16313,15882,16392,15806,16471xm15331,1401v-627,-237,-855,729,-1026,986c14533,2229,15559,2229,15407,1499v627,-335,76,-1144,,-1460c15331,335,14780,986,15331,1401xm15483,1479r,79c15711,1716,15882,1795,16110,1973r76,c16186,1894,16186,1894,16186,1894v-228,-158,-399,-336,-627,-415c15483,1479,15483,1479,15483,1479xm16661,2288v,79,,79,,79c16813,2525,16984,2702,17136,2860v76,,76,,152,c17288,2781,17288,2702,17288,2702v-152,-157,-323,-335,-551,-414c16737,2288,16737,2288,16661,2288xm15331,2860v323,-79,1254,158,1254,-651c17288,2052,16813,1144,16813,828v-76,237,-779,888,-323,1302c15958,1795,15559,2702,15331,2860xm4654,15584r-76,78c4977,15998,5281,16235,5680,16471v76,,152,,152,c5832,16392,5756,16313,5756,16235v-323,-237,-627,-494,-950,-730c4730,15505,4654,15505,4654,15584xm14533,1144v152,,323,79,399,158c15008,1302,15008,1302,15008,1302v,-79,,-79,,-79c14856,1144,14685,1065,14533,986,14381,414,13583,651,13355,572v247,158,798,907,1178,572xm6212,1558r,-79c6136,1479,6136,1479,6136,1479v-228,79,-475,237,-703,415c5433,1894,5433,1894,5433,1973r76,c5737,1795,5984,1716,6212,1558xm5110,2209v-76,809,950,572,1254,651c6041,2702,5737,1795,5186,2130,5661,1716,4863,1065,4787,828v19,316,-380,1224,323,1381xm7086,1144v399,335,950,-414,1254,-572c8017,651,7238,414,7086,986v-152,79,-323,158,-475,237c6611,1223,6611,1223,6611,1302r76,c6839,1223,6915,1144,7086,1144xm6288,1479v-152,730,779,730,1102,888c7162,2130,6991,1144,6364,1381,6915,967,6288,316,6212,v,335,-551,1144,76,1479xm19795,11007v76,-335,152,-651,152,-986c19947,10021,19871,10021,19871,9942v-76,79,-152,79,-152,79c19719,10356,19643,10593,19567,10830v76,78,76,157,76,236c19719,11007,19795,11007,19795,11007xm5034,2367v-76,,-76,,-76,-79l4882,2288v-152,79,-323,237,-475,414c4407,2702,4407,2781,4407,2860v,,76,,152,c4730,2702,4806,2525,5034,2367xm19795,7595v-323,-730,-1254,-237,-1653,-237c18541,7437,19244,8423,19795,7772v779,414,1102,-730,1330,-986c20821,6944,19719,6865,19795,7595xm16034,3748v399,-79,1501,335,1577,-572c18465,3097,18161,1953,18237,1539v-228,335,-1177,887,-626,1558c16984,2624,16338,3590,16034,3748xm19871,9705v,-887,-1178,-651,-1577,-809c18617,9133,19073,10356,19871,9784v627,730,1330,-414,1653,-572c21144,9311,20042,8818,19871,9705xm19339,11915v-152,335,-323,729,-475,1065c18864,13059,18864,13138,18864,13138r228,c19244,12723,19415,12329,19567,11915v-76,,-76,,-76,-79c19415,11836,19339,11836,19339,11915xm21600,11342v-475,,-1653,-808,-2033,158c19719,10435,18313,10435,17915,10119v322,415,550,1953,1576,1559c20118,12644,21144,11500,21600,11342xm19871,9311v76,,76,-79,152,-79l20023,8995v,-335,-76,-651,-76,-986c19871,8009,19871,8009,19795,7930v,79,-76,79,-76,158c19719,8324,19795,8660,19795,8975v,79,,79,,158c19795,9212,19871,9212,19871,9311xm16889,4734v399,,1405,572,1728,-236c19472,4576,19320,3353,19472,3038v-228,237,-1330,651,-950,1381c18066,3748,17288,4576,16889,4734xm17763,3353v,,,79,-76,79c17839,3590,18009,3768,18085,3925v76,,76,,76,c18237,4004,18237,4004,18313,4004v,-79,,-79,,-157c18161,3610,17990,3432,17839,3275r-76,78xm19795,7101v-76,-335,-152,-729,-323,-1065c19472,6036,19396,6036,19320,6036v,79,,79,-76,158c19396,6431,19472,6766,19567,7082v76,79,76,79,152,79l19795,7101xm19092,5385v,,76,-79,76,-158c19092,5070,18940,4813,18845,4655v-76,,-76,,-152,c18693,4734,18693,4734,18617,4813v152,158,228,335,323,493c19016,5385,19092,5385,19092,5385xm19244,5799v-399,-729,-1253,,-1652,c17990,5878,18845,6687,19320,5878v779,237,855,-986,1102,-1302c20118,4813,19016,4971,19244,5799xm1824,9784v779,572,1178,-651,1501,-888c3002,9054,1824,8818,1748,9705,1596,8818,494,9291,95,9212v380,178,1026,1322,1729,572xm8093,17379v,-79,-76,-79,-152,-158c7466,17063,7086,16885,6611,16728v,,-76,79,-152,79c6459,16807,6459,16885,6535,16964v399,158,950,336,1406,494c8017,17458,8093,17379,8093,17379xm8568,17458v950,-809,-323,-1796,-475,-2289c8093,15662,7466,17122,8492,17458v-1102,-79,-1026,1459,-1254,1952c7637,18996,9195,18602,8568,17458xm12500,18108r-475,-887c11550,17300,11170,17458,10847,17714v-398,-237,-778,-414,-1253,-493l9195,18108v323,79,551,158,779,237c9195,19154,8796,20298,8245,21284l9746,19726r-76,1874c10069,20456,10221,19489,10847,18917v551,572,779,1559,1102,2683l11949,19746r1406,1558c12880,20318,12405,19193,11626,18365v247,-99,551,-178,874,-257xm13127,17458v1102,-336,399,-1796,475,-2289c13374,15662,12101,16629,13051,17458v-551,1144,1026,1558,1330,1952c14153,18917,14229,17379,13127,17458xm5281,13138v-228,493,-1577,1301,-855,2209c3572,14617,2774,15998,2394,16333v475,-158,2032,335,2127,-888c5737,15248,5186,13710,5281,13138xm6459,14361v-76,493,-1102,1637,-228,2288c5205,16235,4901,17793,4502,18207v475,-335,2033,-237,1805,-1460c7466,16235,6535,14854,6459,14361xm13678,17221v-76,79,-76,79,-152,158c13602,17379,13678,17458,13678,17458v551,-158,1026,-336,1501,-494c15179,16885,15179,16807,15179,16807v-76,,-76,-79,-152,-79c14628,16885,14153,17043,13678,17221xm18541,13788v-76,,-152,,-152,c18161,14203,17839,14518,17611,14854v,,,79,-76,158l17763,15012v322,-336,550,-730,854,-1066c18541,13867,18541,13867,18541,13788xm18693,13532v399,-986,-949,-1381,-1329,-1716c17592,12230,17440,13769,18617,13611v399,1144,1653,335,2128,237c20270,13788,19339,12723,18693,13532xm3154,13788v-76,79,-76,79,-76,158c3306,14282,3628,14676,3856,15012r228,c4084,14933,4084,14854,4084,14854v-323,-336,-551,-651,-778,-1066c3230,13788,3154,13788,3154,13788xm15483,16649v779,-651,-152,-1795,-323,-2288c15160,14854,14210,16235,15312,16728v-228,1223,1406,1144,1805,1459c16813,17773,16433,16235,15483,16649xm17212,15327v703,-888,-551,-1716,-855,-2209c16509,13690,15958,15228,17136,15406v152,1223,1652,730,2203,888c18864,15978,18161,14597,17212,15327xm2204,11836v-76,79,-76,79,-76,79c2204,12329,2356,12723,2603,13138v76,,76,,152,c2755,13138,2755,13059,2755,12980v-152,-336,-323,-730,-399,-1065c2299,11836,2204,11836,2204,11836xm1824,7101v76,,76,79,152,79c1976,7180,2052,7180,2052,7101r76,c2204,6766,2280,6450,2356,6214v,-79,-76,-79,-76,-158c2204,6056,2204,6056,2128,6056v-76,316,-228,710,-304,1045xm2375,5878v399,809,1253,,1652,-79c3704,5799,2774,5070,2375,5799,2603,4991,1520,4813,1197,4576v228,316,304,1539,1178,1302xm2831,4655v-152,158,-228,415,-323,572c2508,5306,2508,5385,2508,5385v76,,152,,152,-79c2660,5306,2660,5306,2736,5306v76,-158,152,-335,228,-493c2964,4734,2964,4734,2888,4655r-57,xm3078,4498v228,808,1253,236,1652,236c4331,4576,3629,3748,3078,4399,3477,3669,2451,3255,2223,3018v76,335,-19,1558,855,1480xm3078,13631v1101,157,949,-1381,1177,-1795c3932,12171,2603,12565,3002,13552v-627,-809,-1653,236,-2128,335c1425,13946,2679,14755,3078,13631xm3477,3925v76,,76,,76,c3704,3768,3780,3590,3951,3432r,-79c3875,3353,3875,3275,3799,3275v-152,157,-322,335,-398,572l3325,3847v76,78,76,78,76,157c3382,4004,3477,4004,3477,3925xm2128,11658v1026,414,1254,-1144,1576,-1558c3306,10435,1900,10435,2128,11481,1653,10494,475,11323,,11323v475,177,1501,1321,2128,335xm4008,3176v76,888,1178,493,1577,572c5262,3590,4730,2604,4084,3097,4635,2446,3609,1874,3458,1539v95,414,-304,1558,550,1637xm1824,9962v-76,79,-76,79,-152,79c1748,10376,1748,10692,1824,11027v76,,76,,152,79c1976,11027,2052,10948,2052,10869v-76,-237,-76,-493,-76,-809c1900,10041,1824,10041,1824,9962xm1653,7989r,1223l1729,9291v,-79,76,-79,152,-158c1881,9054,1881,9054,1881,8975v,-335,,-651,76,-887c1881,8009,1881,8009,1805,7930v19,59,-57,59,-152,59xm1824,7752v627,651,1330,-335,1653,-414c3154,7338,2147,6845,1900,7575,1900,6845,798,6924,494,6766v304,256,627,1401,1330,986xe" fillcolor="#00b6e1 [3206]" stroked="f" strokeweight="1pt">
                    <v:stroke miterlimit="4" joinstyle="miter"/>
                    <v:path arrowok="t" o:extrusionok="f" o:connecttype="custom" o:connectlocs="721995,695326;721995,695326;721995,695326;721995,695326" o:connectangles="0,90,180,270"/>
                  </v:shape>
                  <v:shape id="Shape" o:spid="_x0000_s1033" style="position:absolute;left:45630;top:19867;width:5164;height:5183;visibility:visible;mso-wrap-style:square;v-text-anchor:middle" coordsize="21218,215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dnhsMA&#10;AADbAAAADwAAAGRycy9kb3ducmV2LnhtbERPzWrCQBC+F3yHZYReim4sbZXoJmhBkEIPah9gyI7Z&#10;aHY2ZlcTfXq3UOhtPr7fWeS9rcWVWl85VjAZJyCIC6crLhX87NejGQgfkDXWjknBjTzk2eBpgal2&#10;HW/puguliCHsU1RgQmhSKX1hyKIfu4Y4cgfXWgwRtqXULXYx3NbyNUk+pMWKY4PBhj4NFafdxSpY&#10;hxfjj9+rzVvX394vX+f95L48KvU87JdzEIH68C/+c290nD+F31/iATJ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fdnhsMAAADbAAAADwAAAAAAAAAAAAAAAACYAgAAZHJzL2Rv&#10;d25yZXYueG1sUEsFBgAAAAAEAAQA9QAAAIgDAAAAAA==&#10;" path="m6477,8826c4599,8245,2356,6450,1364,4549,947,3756,634,2700,1208,1802,1573,1221,2042,957,2564,905v731,-53,1461,316,2035,739c4547,1169,4547,799,4547,535,3973,218,3243,-46,2512,7,1677,60,999,482,477,1274v-678,951,-626,2271,105,3697c1886,7506,4964,9724,7312,9935,6999,9619,6686,9249,6477,8826xm9451,11044v209,1004,574,3222,-156,5546l11903,16590v-730,-2377,-417,-4542,-156,-5546c16338,9671,16286,165,16286,165r-11374,c4912,165,4860,9671,9451,11044xm7103,6872c6790,6080,6634,5288,6582,4654v,-158,-53,-317,-53,-422c6529,4126,6529,4021,6529,3915v,-159,,-264,,-264c6529,3651,6582,3756,6634,3915v52,158,156,422,261,686c6999,4865,7103,5235,7260,5605v52,158,156,370,209,528c7521,6291,7625,6503,7677,6714v52,211,157,370,209,528c7938,7348,7990,7400,7990,7506v53,106,105,159,105,264c8147,7929,8251,8087,8356,8245v104,159,156,265,260,423c8721,8774,8773,8932,8825,8985v52,105,157,211,209,264c9138,9407,9190,9460,9190,9460v,,-104,-53,-260,-158c8825,9249,8773,9196,8669,9090v-105,-52,-209,-158,-313,-264c8251,8721,8147,8562,7990,8457,7886,8298,7782,8140,7677,7981,7573,7823,7469,7612,7364,7453v-52,-158,-156,-369,-261,-581xm5486,21554r10226,l15712,16959r-10226,l5486,21554xm7469,18174r6260,l13729,20392r-6260,l7469,18174xm20721,1274c20199,482,19469,60,18686,7v-731,-53,-1409,211,-2035,528c16651,799,16651,1169,16599,1644v574,-423,1356,-792,2035,-739c19156,957,19625,1221,19990,1802v574,845,261,1954,-156,2747c18842,6450,16599,8245,14721,8826v-261,423,-522,793,-835,1109c16234,9777,19312,7506,20616,4971v783,-1373,783,-2693,105,-3697xe" fillcolor="#fdb813 [3208]" stroked="f" strokeweight="1pt">
                    <v:stroke miterlimit="4" joinstyle="miter"/>
                    <v:path arrowok="t" o:extrusionok="f" o:connecttype="custom" o:connectlocs="258236,259162;258236,259162;258236,259162;258236,259162" o:connectangles="0,90,180,270"/>
                  </v:shape>
                </v:group>
                <v:shape id="White circle - upper left" o:spid="_x0000_s1034" style="position:absolute;left:17653;width:17335;height:11239;visibility:visible;mso-wrap-style:square;v-text-anchor:top" coordsize="1092,7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3nfMAA&#10;AADaAAAADwAAAGRycy9kb3ducmV2LnhtbERP3WrCMBS+F3yHcITdaepgQ6ppkaJjsF1s1Qc4Nsem&#10;2JxkTWa7t18uBrv8+P535WR7cachdI4VrFcZCOLG6Y5bBefTcbkBESKyxt4xKfihAGUxn+0w127k&#10;T7rXsRUphEOOCkyMPpcyNIYshpXzxIm7usFiTHBopR5wTOG2l49Z9iwtdpwaDHqqDDW3+tsquLX+&#10;5c19HDLz7sfD5ThWT5uvSqmHxbTfgog0xX/xn/tVK0hb05V0A2Tx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63nfMAAAADaAAAADwAAAAAAAAAAAAAAAACYAgAAZHJzL2Rvd25y&#10;ZXYueG1sUEsFBgAAAAAEAAQA9QAAAIUDAAAAAA==&#10;" path="m1090,102r-4,-28l1080,44r-8,-28l1068,,24,,20,16,12,44,6,74,4,102,,132r,30l,192r4,28l6,250r6,28l20,306r8,28l38,362r10,26l60,412r14,26l90,462r16,22l122,506r18,22l160,548r20,20l202,586r22,16l246,618r24,16l294,648r26,12l346,670r28,10l400,688r28,8l458,702r28,4l516,708r30,l576,708r30,-2l634,702r30,-6l692,688r26,-8l746,670r26,-10l798,648r24,-14l846,618r22,-16l890,586r22,-18l932,548r20,-20l970,506r16,-22l1002,462r16,-24l1032,412r12,-24l1054,362r10,-28l1072,306r8,-28l1086,250r4,-30l1092,192r,-30l1092,132r-2,-30xe" stroked="f">
                  <v:path arrowok="t" o:connecttype="custom" o:connectlocs="1724025,117475;1701800,25400;38100,0;19050,69850;6350,161925;0,257175;6350,349250;19050,441325;44450,530225;76200,615950;117475,695325;168275,768350;222250,838200;285750,901700;355600,955675;428625,1006475;508000,1047750;593725,1079500;679450,1104900;771525,1120775;866775,1123950;962025,1120775;1054100,1104900;1139825,1079500;1225550,1047750;1304925,1006475;1377950,955675;1447800,901700;1511300,838200;1565275,768350;1616075,695325;1657350,615950;1689100,530225;1714500,441325;1730375,349250;1733550,257175;1730375,161925" o:connectangles="0,0,0,0,0,0,0,0,0,0,0,0,0,0,0,0,0,0,0,0,0,0,0,0,0,0,0,0,0,0,0,0,0,0,0,0,0"/>
                </v:shape>
                <v:shape id="White circle - right" o:spid="_x0000_s1035" style="position:absolute;left:84917;top:12255;width:11240;height:17129;visibility:visible;mso-wrap-style:square;v-text-anchor:top" coordsize="708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NA5MIA&#10;AADaAAAADwAAAGRycy9kb3ducmV2LnhtbESPQYvCMBSE7wv+h/AEb2uqgqzVKCoIorCLVfT6aJ5N&#10;sXkpTdT6783Cwh6HmfmGmS1aW4kHNb50rGDQT0AQ506XXCg4HTefXyB8QNZYOSYFL/KwmHc+Zphq&#10;9+QDPbJQiAhhn6ICE0KdSulzQxZ939XE0bu6xmKIsimkbvAZ4baSwyQZS4slxwWDNa0N5bfsbhVU&#10;r3123m3s6nw337mzu8vPOhkp1eu2yymIQG34D/+1t1rBBH6vxBsg5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I0DkwgAAANoAAAAPAAAAAAAAAAAAAAAAAJgCAABkcnMvZG93&#10;bnJldi54bWxQSwUGAAAAAAQABAD1AAAAhwMAAAAA&#10;" path="m538,r,l510,2,484,4,456,6r-26,6l404,18r-26,6l354,34,328,44,304,54,282,66,258,78,236,92r-20,16l196,124r-20,16l158,158r-18,20l122,198r-16,20l92,238,78,260,64,284,52,306,42,330,32,354r-8,26l16,405r-6,26l6,457,2,485,,511r,28l,539r,28l2,595r4,26l10,647r6,28l24,699r8,26l42,749r10,24l64,797r14,22l92,841r14,20l122,883r18,18l158,921r18,18l196,955r20,16l236,987r22,14l282,1013r22,12l328,1037r26,8l378,1055r26,6l430,1067r26,6l484,1075r26,4l538,1079r,l582,1077r44,-6l668,1063r40,-12l708,28r,l668,16,626,8,582,2,538,r,xe" stroked="f">
                  <v:path arrowok="t" o:connecttype="custom" o:connectlocs="854075,0;768350,6350;682625,19050;600075,38100;520700,69850;447675,104775;374650,146050;311150,196850;250825,250825;193675,314325;146050,377825;101600,450850;66675,523875;38100,603250;15875,684213;3175,769938;0,855663;0,900113;9525,985838;25400,1071563;50800,1150938;82550,1227138;123825,1300163;168275,1366838;222250,1430338;279400,1490663;342900,1541463;409575,1589088;482600,1627188;561975,1658938;641350,1684338;723900,1703388;809625,1712913;854075,1712913;993775,1700213;1123950,1668463;1123950,44450;993775,12700;854075,0" o:connectangles="0,0,0,0,0,0,0,0,0,0,0,0,0,0,0,0,0,0,0,0,0,0,0,0,0,0,0,0,0,0,0,0,0,0,0,0,0,0,0"/>
                </v:shape>
                <v:shape id="White circle - left" o:spid="_x0000_s1036" style="position:absolute;top:40941;width:10668;height:17129;visibility:visible;mso-wrap-style:square;v-text-anchor:top" coordsize="672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OitcQA&#10;AADbAAAADwAAAGRycy9kb3ducmV2LnhtbESPQWvCQBCF74X+h2UKvdVNPdSSuoq2lBYKharV65gd&#10;k2BmNmS3Jv5751DwNsN789430/nAjTlRF+sgDh5HGRiSIvhaSgeb9fvDM5iYUDw2QcjBmSLMZ7c3&#10;U8x96OWHTqtUGg2RmKODKqU2tzYWFTHGUWhJVDuEjjHp2pXWd9hrODd2nGVPlrEWbaiwpdeKiuPq&#10;jx1w6ntefp/3/PX2G8Yy+VhsNzvn7u+GxQuYREO6mv+vP73iK73+ogPY2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zorXEAAAA2wAAAA8AAAAAAAAAAAAAAAAAmAIAAGRycy9k&#10;b3ducmV2LnhtbFBLBQYAAAAABAAEAPUAAACJAwAAAAA=&#10;" path="m132,r,l98,,66,4,32,8,,16,,1061r,l32,1069r34,6l98,1077r34,2l132,1079r28,-2l188,1075r28,-2l242,1067r26,-6l294,1055r24,-10l342,1035r24,-10l390,1013r22,-12l434,987r22,-16l476,955r20,-16l514,921r18,-20l550,881r16,-19l580,842r14,-22l608,796r12,-22l630,750r10,-24l648,700r8,-26l662,648r4,-26l670,594r2,-26l672,540r,l672,512r-2,-28l666,458r-4,-28l656,404r-8,-26l640,354,630,330,620,306,608,282,594,260,580,238,566,216,550,196,532,176,514,158,496,140,476,122,456,106,434,92,412,78,390,64,366,52,342,42,318,32,294,24,268,16,242,10,216,6,188,2,160,,132,r,xe" stroked="f">
                  <v:path arrowok="t" o:connecttype="custom" o:connectlocs="209550,0;104775,6350;0,25400;0,1684338;104775,1706563;209550,1712913;254000,1709738;342900,1703388;425450,1684338;504825,1658938;581025,1627188;654050,1589088;723900,1541463;787400,1490663;844550,1430338;898525,1368425;942975,1301750;984250,1228725;1016000,1152525;1041400,1069975;1057275,987425;1066800,901700;1066800,857250;1063625,768350;1050925,682625;1028700,600075;1000125,523875;965200,447675;920750,377825;873125,311150;815975,250825;755650,193675;688975,146050;619125,101600;542925,66675;466725,38100;384175,15875;298450,3175;209550,0" o:connectangles="0,0,0,0,0,0,0,0,0,0,0,0,0,0,0,0,0,0,0,0,0,0,0,0,0,0,0,0,0,0,0,0,0,0,0,0,0,0,0"/>
                </v:shape>
                <v:shape id="White circle - lower right" o:spid="_x0000_s1037" style="position:absolute;left:63817;top:60882;width:17145;height:12383;visibility:visible;mso-wrap-style:square;v-text-anchor:top" coordsize="1080,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HVmMAA&#10;AADbAAAADwAAAGRycy9kb3ducmV2LnhtbERPTWvCQBC9F/wPywjemk2CLZK6BlEKtbeqF2/T3WmS&#10;mp0Nu6vGf98tFHqbx/ucZT3aXlzJh86xgiLLQRBrZzpuFBwPr48LECEiG+wdk4I7BahXk4clVsbd&#10;+IOu+9iIFMKhQgVtjEMlZdAtWQyZG4gT9+W8xZigb6TxeEvhtpdlnj9Lix2nhhYH2rSkz/uLVRB2&#10;T/Ldf3OBp5IuxWfUc7nVSs2m4/oFRKQx/ov/3G8mzS/g95d0gFz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MHVmMAAAADbAAAADwAAAAAAAAAAAAAAAACYAgAAZHJzL2Rvd25y&#10;ZXYueG1sUEsFBgAAAAAEAAQA9QAAAIUDAAAAAA==&#10;" path="m1080,538r,l1080,512r-2,-28l1074,456r-4,-26l1064,404r-8,-26l1048,354r-10,-26l1026,306r-12,-24l1002,260,988,238,972,216,956,196,940,176,922,158,904,140,884,122,864,106,842,92,820,78,798,64,774,52,750,42,726,32,700,24,676,16,650,10,622,6,596,2,568,,540,r,l512,,486,2,458,6r-26,4l406,16r-26,8l354,32,330,42,306,52,284,64,260,78,238,92r-20,14l198,122r-20,18l158,158r-16,18l124,196r-16,20l94,238,80,260,66,282,54,306,44,328,34,354r-8,24l18,404r-6,26l8,456,4,484,2,512,,538r,l2,572r2,30l10,634r6,30l24,694r10,30l44,752r14,28l1024,780r,l1036,752r12,-28l1058,694r8,-30l1072,634r4,-32l1080,572r,-34l1080,538xe" stroked="f">
                  <v:path arrowok="t" o:connecttype="custom" o:connectlocs="1714500,854075;1711325,768350;1698625,682625;1676400,600075;1647825,520700;1609725,447675;1568450,377825;1517650,311150;1463675,250825;1403350,193675;1336675,146050;1266825,101600;1190625,66675;1111250,38100;1031875,15875;946150,3175;857250,0;812800,0;727075,9525;644525,25400;561975,50800;485775,82550;412750,123825;346075,168275;282575,222250;225425,279400;171450,342900;127000,412750;85725,485775;53975,561975;28575,641350;12700,723900;3175,812800;0,854075;6350,955675;25400,1054100;53975,1149350;92075,1238250;1625600,1238250;1663700,1149350;1692275,1054100;1708150,955675;1714500,854075" o:connectangles="0,0,0,0,0,0,0,0,0,0,0,0,0,0,0,0,0,0,0,0,0,0,0,0,0,0,0,0,0,0,0,0,0,0,0,0,0,0,0,0,0,0,0"/>
                </v:shape>
                <v:shape id="Soccer ball - top" o:spid="_x0000_s1038" style="position:absolute;left:18586;width:15488;height:10156;visibility:visible;mso-wrap-style:square;v-text-anchor:middle" coordsize="1548765,10156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ESbcMA&#10;AADbAAAADwAAAGRycy9kb3ducmV2LnhtbERP204CMRB9N/EfmjHhTbpAFFgpxBgxJhIuix8w2Q67&#10;C9tpbQusf29NTHybk3Od2aIzrbiQD41lBYN+BoK4tLrhSsHnfnk/AREissbWMin4pgCL+e3NDHNt&#10;r7yjSxErkUI45KigjtHlUoayJoOhbx1x4g7WG4wJ+kpqj9cUblo5zLJHabDh1FCjo5eaylNxNgoc&#10;Pxy2XwNXrMLb9JXXI785jj+U6t11z08gInXxX/znftdp/hB+f0kHy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HESbcMAAADbAAAADwAAAAAAAAAAAAAAAACYAgAAZHJzL2Rv&#10;d25yZXYueG1sUEsFBgAAAAAEAAQA9QAAAIgDAAAAAA==&#10;" path="m481121,888687v-27892,3805,-66037,7610,-68547,7610c490012,939515,575051,968661,665180,981368,567450,943319,491303,897589,486212,895005v-2510,-2513,-3800,-3805,-5091,-6318xm818838,641011c696944,698156,526867,743886,490012,754080v-2509,57145,2510,97779,5091,118095c496394,872175,498903,872175,500194,873468v1219,1220,133294,78682,271679,115582c771873,989050,773092,989050,773092,989050v107912,,212023,-22901,304662,-64827c1100627,850566,1103208,782007,1103208,762982,966042,747691,853112,667717,818838,641011xm1487818,460673v-77438,30511,-132003,34316,-152295,34316c1332942,494989,1330432,494989,1329142,494989v-53347,124485,-163768,226068,-200551,257799c1128591,754080,1128591,754080,1128591,755301v,3876,1219,72436,-20363,153703c1288487,818835,1426872,657522,1487818,460673xm540777,55561c401173,101291,311044,139412,279280,154631v,2513,1290,3805,,6318c279280,163533,227224,324774,238696,489892v1219,5097,-1290,8902,-5090,11415c311044,607987,434156,700740,474811,727374v2510,,200551,-50755,335136,-114290c825148,519111,841639,366700,846730,318457,649980,147022,544577,59366,543359,58074v-1291,,-1291,-1221,-2582,-2513xm42550,l68467,,40135,92721c30456,140668,25383,190204,25383,240995v,110485,24092,215874,67256,311139c156167,531818,198041,510209,217114,498794v-1291,-2513,-2581,-3805,-2581,-6318c203132,322262,253897,160949,257697,155924v,-2585,1291,-3805,2582,-5097c223460,95584,199009,48597,182814,11769l178190,,565623,r-1,3c562463,16911,560155,30165,558559,39049v1291,,1291,,2582,1292c562360,41562,667762,129218,864512,301945v142185,-33023,272970,-78754,314844,-93973c1196484,124623,1206120,56993,1211474,4946l1211901,r26667,l1236503,20910v-5814,50932,-15578,115280,-31764,193379c1203448,214289,1203448,215581,1203448,215581v93930,116875,120603,220971,128203,255287c1343124,470868,1405289,470868,1496709,431455v16492,-60950,25383,-125705,25383,-191752c1522092,196557,1518292,154631,1511982,113998,1498646,76219,1482454,42087,1465649,12121l1457763,r51140,l1537365,107609v1218,10194,2509,19096,3800,29218c1541165,138120,1541165,139412,1541165,140632v,8902,1219,19097,2509,27927c1546256,192752,1547475,215581,1548765,240995v,321333,-196750,598157,-477321,715031c988915,990270,898786,1010587,804856,1014392v-10182,1292,-20292,1292,-30473,1292c773092,1015684,770582,1015684,769292,1015684,345317,1013171,,666424,,240995,,170192,9523,101534,27358,36268l42550,xe" fillcolor="#6b78e8 [3204]" stroked="f" strokeweight="1pt">
                  <v:stroke miterlimit="4" joinstyle="miter"/>
                  <v:path arrowok="t" o:connecttype="custom" o:connectlocs="481121,888687;412574,896297;665180,981368;486212,895005;481121,888687;818838,641011;490012,754080;495103,872175;500194,873468;771873,989050;773092,989050;1077754,924223;1103208,762982;818838,641011;1487818,460673;1335523,494989;1329142,494989;1128591,752788;1128591,755301;1108228,909004;1487818,460673;540777,55561;279280,154631;279280,160949;238696,489892;233606,501307;474811,727374;809947,613084;846730,318457;543359,58074;540777,55561;42550,0;68467,0;40135,92721;25383,240995;92639,552134;217114,498794;214533,492476;257697,155924;260279,150827;182814,11769;178190,0;565623,0;565622,3;558559,39049;561141,40341;864512,301945;1179356,207972;1211474,4946;1211901,0;1238568,0;1236503,20910;1204739,214289;1203448,215581;1331651,470868;1496709,431455;1522092,239703;1511982,113998;1465649,12121;1457763,0;1508903,0;1537365,107609;1541165,136827;1541165,140632;1543674,168559;1548765,240995;1071444,956026;804856,1014392;774383,1015684;769292,1015684;0,240995;27358,36268" o:connectangles="0,0,0,0,0,0,0,0,0,0,0,0,0,0,0,0,0,0,0,0,0,0,0,0,0,0,0,0,0,0,0,0,0,0,0,0,0,0,0,0,0,0,0,0,0,0,0,0,0,0,0,0,0,0,0,0,0,0,0,0,0,0,0,0,0,0,0,0,0,0,0,0"/>
                </v:shape>
                <v:shape id="Soccer ball - bottom" o:spid="_x0000_s1039" style="position:absolute;left:64662;top:61579;width:15487;height:11607;visibility:visible;mso-wrap-style:square;v-text-anchor:middle" coordsize="1548765,11607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gTKcIA&#10;AADbAAAADwAAAGRycy9kb3ducmV2LnhtbERPS2vCQBC+C/0PyxS8SN34oLSpq4ggeNCDMb0Pu9Mk&#10;mJ1Ns2uS/vuuIHibj+85q81ga9FR6yvHCmbTBASxdqbiQkF+2b99gPAB2WDtmBT8kYfN+mW0wtS4&#10;ns/UZaEQMYR9igrKEJpUSq9LsuinriGO3I9rLYYI20KaFvsYbms5T5J3abHi2FBiQ7uS9DW7WQXf&#10;v7rIl5k+Tc6L7pgcr599F05KjV+H7ReIQEN4ih/ug4nzF3D/JR4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aBMpwgAAANsAAAAPAAAAAAAAAAAAAAAAAJgCAABkcnMvZG93&#10;bnJldi54bWxQSwUGAAAAAAQABAD1AAAAhwMAAAAA&#10;" path="m154877,468647v-8891,1221,-41874,8902,-72348,20317c45674,577840,25383,674398,25383,775981v,110486,24092,215874,67256,311139c156167,1066804,198041,1045195,217114,1033780v-1290,-2512,-2581,-3805,-2581,-6317c203132,857248,253897,695935,257698,690910v,-2585,1290,-3805,2581,-5097c186641,575328,162477,497866,154877,468647xm1355815,400016v-25383,3876,-76148,8902,-111712,11486c1245394,430527,1247903,541012,1204739,749275v-1291,,-1291,1293,-1291,1293c1297378,867442,1324051,971538,1331651,1005854v11473,,73638,,165058,-39413c1513201,905491,1522092,840736,1522092,774689v,-43146,-3800,-85071,-10110,-125705c1458636,497866,1359615,405113,1358324,403892v-1218,-1292,-1218,-2584,-2509,-3876xm1374816,330236v-1219,12635,-2510,32951,-3800,53340c1372306,384796,1373597,384796,1374816,386088v3872,2513,52056,48243,100311,128290c1449745,448331,1416762,386088,1374816,330236xm968624,198141v-1291,,-3801,1221,-5091,1221c741400,228580,629688,299725,628397,301017v-1290,1220,-3800,2513,-6381,2513c620797,303530,620797,303530,620797,303530,582723,433039,564941,538499,558559,574035v1291,,1291,,2582,1293c562360,576548,667762,664204,864512,836931v142185,-33023,272970,-78754,314844,-93973c1225030,520695,1217430,410210,1217430,408918v,-2513,1290,-6318,3800,-8902c1192047,365772,1098118,265409,968624,198141xm370700,142217c252607,218458,156167,327651,95221,454648v29182,-8902,55856,-13927,57146,-13927c154877,440721,156167,440721,158677,441941,243716,302237,331336,238775,363100,219678v,-2512,1219,-39341,7600,-77461xm771873,25414v-134585,,-262788,35536,-371990,99071c392282,160021,389701,199362,387191,213361v121894,13999,196751,50827,224715,67339c611906,280700,613125,279408,613125,279408v5091,-2513,116802,-74949,339007,-104168c957151,154924,968624,111778,980024,54633,914058,35536,844221,25414,771873,25414xm774383,v382100,,700744,278116,762982,642595c1538583,652789,1539874,661691,1541165,671814v,1292,,2584,,3805c1541165,684521,1542384,694715,1543674,703545v2582,24193,3801,47023,5091,72436c1548765,896481,1521097,1010722,1471716,1112616r-27840,48157l1411106,1160773r17038,-24696c1452505,1091863,1472582,1044872,1487818,995660v-77438,30510,-132003,34315,-152295,34315c1332942,1029975,1330432,1029975,1329142,1029975v-13337,31121,-30241,60811,-48669,88336l1247889,1160773r-468885,l809947,1148070v15201,-93973,31692,-246384,36783,-294627c649980,682008,544578,594352,543359,593060v-1291,,-1291,-1221,-2582,-2513c401173,636277,311044,674398,279280,689618v,2512,1290,3805,,6317c279280,698520,227224,859761,238696,1024878v1219,5097,-1290,8902,-5090,11415c252965,1062963,275179,1088763,298246,1112876r50267,47897l106385,1160773,60581,1076151c21583,983778,,882339,,775981,,492769,152367,243872,379591,109193v10110,-6317,21582,-12707,32983,-19024c520486,33024,643598,,774383,xe" fillcolor="#6b78e8 [3204]" stroked="f" strokeweight="1pt">
                  <v:stroke miterlimit="4" joinstyle="miter"/>
                  <v:path arrowok="t" o:connecttype="custom" o:connectlocs="154877,468647;82529,488964;25383,775981;92639,1087120;217114,1033780;214533,1027463;257698,690910;260279,685813;154877,468647;1355815,400016;1244103,411502;1204739,749275;1203448,750568;1331651,1005854;1496709,966441;1522092,774689;1511982,648984;1358324,403892;1355815,400016;1374816,330236;1371016,383576;1374816,386088;1475127,514378;1374816,330236;968624,198141;963533,199362;628397,301017;622016,303530;620797,303530;558559,574035;561141,575328;864512,836931;1179356,742958;1217430,408918;1221230,400016;968624,198141;370700,142217;95221,454648;152367,440721;158677,441941;363100,219678;370700,142217;771873,25414;399883,124485;387191,213361;611906,280700;613125,279408;952132,175240;980024,54633;771873,25414;774383,0;1537365,642595;1541165,671814;1541165,675619;1543674,703545;1548765,775981;1471716,1112616;1443876,1160773;1411106,1160773;1428144,1136077;1487818,995660;1335523,1029975;1329142,1029975;1280473,1118311;1247889,1160773;779004,1160773;809947,1148070;846730,853443;543359,593060;540777,590547;279280,689618;279280,695935;238696,1024878;233606,1036293;298246,1112876;348513,1160773;106385,1160773;60581,1076151;0,775981;379591,109193;412574,90169;774383,0" o:connectangles="0,0,0,0,0,0,0,0,0,0,0,0,0,0,0,0,0,0,0,0,0,0,0,0,0,0,0,0,0,0,0,0,0,0,0,0,0,0,0,0,0,0,0,0,0,0,0,0,0,0,0,0,0,0,0,0,0,0,0,0,0,0,0,0,0,0,0,0,0,0,0,0,0,0,0,0,0,0,0,0,0,0"/>
                </v:shape>
                <v:shape id="Soccer player - right" o:spid="_x0000_s1040" style="position:absolute;left:87483;top:13852;width:8656;height:12979;visibility:visible;mso-wrap-style:square;v-text-anchor:middle" coordsize="865506,12979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9gjr8A&#10;AADbAAAADwAAAGRycy9kb3ducmV2LnhtbERPS4vCMBC+C/sfwgh7kTXdRaR0TYsIguxFfN2HZmyr&#10;zaQkUbv+eiMI3ubje86s6E0rruR8Y1nB9zgBQVxa3XClYL9bfqUgfEDW2FomBf/kocg/BjPMtL3x&#10;hq7bUIkYwj5DBXUIXSalL2sy6Me2I47c0TqDIUJXSe3wFsNNK3+SZCoNNhwbauxoUVN53l6MggMZ&#10;d0r/5KjHJfJkbXfzRXlX6nPYz39BBOrDW/xyr3ScP4HnL/EAm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0r2COvwAAANsAAAAPAAAAAAAAAAAAAAAAAJgCAABkcnMvZG93bnJl&#10;di54bWxQSwUGAAAAAAQABAD1AAAAhAMAAAAA&#10;" path="m125780,728786v69466,,125780,56314,125780,125781c251560,924034,195246,980348,125780,980348,56314,980348,,924034,,854567,,785100,56314,728786,125780,728786xm388630,429799v,,69905,33957,59856,82636l186864,647314,388630,429799xm612518,149740v3940,-296,9152,-403,14239,350c626757,150090,636382,262622,711020,284676v74527,22108,151970,-82140,151970,-82140l865506,203302r,135488l849239,334487v,,-11825,27595,14136,44163l656183,677354,563010,971055,380899,1277398v,-54,-23266,33082,-66002,15277c314897,1292675,265615,1270835,295866,1210965,326062,1151042,447341,937005,447341,937005l478142,682410,286076,754330v,,-22716,-61646,-103898,-81172l452016,538357,573680,293605,373474,350571,197908,460789v,,-42021,14847,-59842,-14201c120246,417595,138396,386987,157592,377090,176732,367246,346358,258318,346358,258318l605911,150520v,,2668,-484,6607,-780xm772601,22v8291,148,13612,1035,13612,1035c806540,6372,865650,36921,847694,105896,829681,174906,776493,245425,725950,232209,675359,219041,661625,138240,681357,62538,696142,5780,747731,-424,772601,22xe" fillcolor="#6b78e8 [3204]" stroked="f" strokeweight="1pt">
                  <v:stroke miterlimit="4" joinstyle="miter"/>
                  <v:path arrowok="t" o:connecttype="custom" o:connectlocs="125780,728786;251560,854567;125780,980348;0,854567;125780,728786;388630,429799;448486,512435;186864,647314;612518,149740;626757,150090;711020,284676;862990,202536;865506,203302;865506,338790;849239,334487;863375,378650;656183,677354;563010,971055;380899,1277398;314897,1292675;295866,1210965;447341,937005;478142,682410;286076,754330;182178,673158;452016,538357;573680,293605;373474,350571;197908,460789;138066,446588;157592,377090;346358,258318;605911,150520;612518,149740;772601,22;786213,1057;847694,105896;725950,232209;681357,62538;772601,22" o:connectangles="0,0,0,0,0,0,0,0,0,0,0,0,0,0,0,0,0,0,0,0,0,0,0,0,0,0,0,0,0,0,0,0,0,0,0,0,0,0,0,0"/>
                </v:shape>
                <v:shape id="Soccer player - left" o:spid="_x0000_s1041" style="position:absolute;left:21;top:42738;width:8157;height:12433;visibility:visible;mso-wrap-style:square;v-text-anchor:middle" coordsize="815776,12433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Y6bL0A&#10;AADbAAAADwAAAGRycy9kb3ducmV2LnhtbERPy6rCMBDdC/5DGMGdpr1SkWoUEQRxZ1XcDs3YFptJ&#10;aXJr/XsjCO7mcJ6z2vSmFh21rrKsIJ5GIIhzqysuFFzO+8kChPPIGmvLpOBFDjbr4WCFqbZPPlGX&#10;+UKEEHYpKii9b1IpXV6SQTe1DXHg7rY16ANsC6lbfIZwU8u/KJpLgxWHhhIb2pWUP7J/o+CYHLRM&#10;Zrd94o9dFusrRjqeKzUe9dslCE+9/4m/7oMO8xP4/BIOkOs3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WY6bL0AAADbAAAADwAAAAAAAAAAAAAAAACYAgAAZHJzL2Rvd25yZXYu&#10;eG1sUEsFBgAAAAAEAAQA9QAAAIIDAAAAAA==&#10;" path="m695283,698123v66546,,120493,53945,120493,120489c815776,885156,761829,939101,695283,939101v-66546,,-120493,-53945,-120493,-120489c574790,752068,628737,698123,695283,698123xm443480,411715l636766,620078,386140,490874v-9627,-46631,57340,-79159,57340,-79159xm229002,143440v3774,284,6329,747,6329,747l483976,247450v,,162496,104344,180832,113774c683197,370705,700585,400025,683513,427798v-17072,27826,-57327,13604,-57327,13604l457999,335821,266208,281252,382758,515706,641256,644835v-77771,18705,-99532,77756,-99532,77756l357730,653698r29507,243883c387237,897581,503418,1102612,532345,1160014v28980,57351,-18231,78271,-18231,78271c473174,1255341,450886,1223600,450886,1223651l276430,930198,187173,648854,,379024,,350782r1297,-1369c8603,335283,2230,320414,2230,320414l,321004,,207166r1765,2122c25977,236381,81095,288583,134641,272699v71500,-21127,80721,-128924,80721,-128924c220236,143054,225228,143157,229002,143440xm75647,21v23825,-427,73246,5516,87410,59886c181959,132424,168802,209826,120338,222439,71919,235099,20966,167547,3710,101440,-13491,35368,43135,6105,62608,1013v,,5098,-850,13039,-992xe" fillcolor="#6b78e8 [3204]" stroked="f" strokeweight="1pt">
                  <v:stroke miterlimit="4" joinstyle="miter"/>
                  <v:path arrowok="t" o:connecttype="custom" o:connectlocs="695283,698123;815776,818612;695283,939101;574790,818612;695283,698123;443480,411715;636766,620078;386140,490874;443480,411715;229002,143440;235331,144187;483976,247450;664808,361224;683513,427798;626186,441402;457999,335821;266208,281252;382758,515706;641256,644835;541724,722591;357730,653698;387237,897581;532345,1160014;514114,1238285;450886,1223651;276430,930198;187173,648854;0,379024;0,350782;1297,349413;2230,320414;0,321004;0,207166;1765,209288;134641,272699;215362,143775;229002,143440;75647,21;163057,59907;120338,222439;3710,101440;62608,1013;75647,21" o:connectangles="0,0,0,0,0,0,0,0,0,0,0,0,0,0,0,0,0,0,0,0,0,0,0,0,0,0,0,0,0,0,0,0,0,0,0,0,0,0,0,0,0,0,0"/>
                </v:shape>
                <w10:wrap anchorx="margin" anchory="margin"/>
                <w10:anchorlock/>
              </v:group>
            </w:pict>
          </mc:Fallback>
        </mc:AlternateConten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110"/>
      </w:tblGrid>
      <w:tr w:rsidR="006F7055" w:rsidTr="006F7055">
        <w:trPr>
          <w:trHeight w:hRule="exact" w:val="1814"/>
        </w:trPr>
        <w:tc>
          <w:tcPr>
            <w:tcW w:w="15110" w:type="dxa"/>
            <w:vAlign w:val="bottom"/>
          </w:tcPr>
          <w:p w:rsidR="006F7055" w:rsidRDefault="00830946" w:rsidP="00830946">
            <w:pPr>
              <w:pStyle w:val="Title"/>
            </w:pPr>
            <w:r>
              <w:t>iNTER-BRANCH SPORTS,</w:t>
            </w:r>
            <w:r w:rsidR="004A0947">
              <w:t xml:space="preserve"> </w:t>
            </w:r>
            <w:r w:rsidR="00F24FD3">
              <w:t>2019-2020</w:t>
            </w:r>
          </w:p>
        </w:tc>
      </w:tr>
    </w:tbl>
    <w:sdt>
      <w:sdtPr>
        <w:id w:val="1210229227"/>
        <w:placeholder>
          <w:docPart w:val="23B8769CF55A41D4B2D00ED797C8D709"/>
        </w:placeholder>
        <w:temporary/>
        <w:showingPlcHdr/>
        <w15:appearance w15:val="hidden"/>
      </w:sdtPr>
      <w:sdtEndPr/>
      <w:sdtContent>
        <w:p w:rsidR="00126742" w:rsidRDefault="00541E87" w:rsidP="00541E87">
          <w:pPr>
            <w:pStyle w:val="Heading1"/>
          </w:pPr>
          <w:r w:rsidRPr="00541E87">
            <w:t>CERTIFICATE OF PARTICIPATION</w:t>
          </w:r>
        </w:p>
      </w:sdtContent>
    </w:sdt>
    <w:p w:rsidR="00E67602" w:rsidRPr="00E67602" w:rsidRDefault="00E67602" w:rsidP="00E67602"/>
    <w:p w:rsidR="00126742" w:rsidRDefault="00830946" w:rsidP="00830946">
      <w:r>
        <w:t>This</w:t>
      </w:r>
      <w:r w:rsidR="00184A51">
        <w:t xml:space="preserve"> is to certify that </w:t>
      </w:r>
      <w:bookmarkStart w:id="1" w:name="name"/>
      <w:r w:rsidR="00F24FD3">
        <w:t>Anjali</w:t>
      </w:r>
      <w:r w:rsidR="00184A51">
        <w:t xml:space="preserve"> </w:t>
      </w:r>
      <w:bookmarkEnd w:id="1"/>
      <w:r w:rsidR="00184A51">
        <w:t xml:space="preserve">of </w:t>
      </w:r>
      <w:r w:rsidR="00F24FD3">
        <w:t>3rd Semester</w:t>
      </w:r>
      <w:r w:rsidR="00E67602">
        <w:t xml:space="preserve">, </w:t>
      </w:r>
    </w:p>
    <w:p w:rsidR="00FA614E" w:rsidRDefault="00F24FD3" w:rsidP="00E67602">
      <w:r>
        <w:t>CSE</w:t>
      </w:r>
      <w:r w:rsidR="00E67602">
        <w:t xml:space="preserve">, participated in the </w:t>
      </w:r>
      <w:r>
        <w:t>chess tournament</w:t>
      </w:r>
      <w:r w:rsidR="00E67602">
        <w:t xml:space="preserve"> </w:t>
      </w:r>
      <w:r w:rsidR="00F97517">
        <w:t xml:space="preserve">held </w:t>
      </w:r>
      <w:r w:rsidR="00E67602">
        <w:t xml:space="preserve">on </w:t>
      </w:r>
      <w:r>
        <w:t>11/10/2019 12:00:00 AM</w:t>
      </w:r>
      <w:r w:rsidR="00E67602">
        <w:t>.</w:t>
      </w:r>
    </w:p>
    <w:p w:rsidR="00E67602" w:rsidRPr="00FA614E" w:rsidRDefault="00E67602" w:rsidP="00E67602"/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6048"/>
        <w:gridCol w:w="702"/>
        <w:gridCol w:w="6048"/>
      </w:tblGrid>
      <w:tr w:rsidR="009D1AF9" w:rsidRPr="009D1AF9" w:rsidTr="006F7055">
        <w:trPr>
          <w:trHeight w:hRule="exact" w:val="878"/>
          <w:jc w:val="center"/>
        </w:trPr>
        <w:tc>
          <w:tcPr>
            <w:tcW w:w="6048" w:type="dxa"/>
            <w:tcBorders>
              <w:bottom w:val="single" w:sz="18" w:space="0" w:color="00B6E1" w:themeColor="accent3"/>
            </w:tcBorders>
          </w:tcPr>
          <w:p w:rsidR="009D1AF9" w:rsidRPr="009D1AF9" w:rsidRDefault="009D1AF9" w:rsidP="00E70671">
            <w:pPr>
              <w:pStyle w:val="Signature"/>
              <w:tabs>
                <w:tab w:val="clear" w:pos="7470"/>
              </w:tabs>
            </w:pPr>
          </w:p>
        </w:tc>
        <w:tc>
          <w:tcPr>
            <w:tcW w:w="702" w:type="dxa"/>
          </w:tcPr>
          <w:p w:rsidR="009D1AF9" w:rsidRPr="009D1AF9" w:rsidRDefault="009D1AF9" w:rsidP="00E70671">
            <w:pPr>
              <w:pStyle w:val="Signature"/>
              <w:tabs>
                <w:tab w:val="clear" w:pos="7470"/>
              </w:tabs>
            </w:pPr>
          </w:p>
        </w:tc>
        <w:tc>
          <w:tcPr>
            <w:tcW w:w="6048" w:type="dxa"/>
            <w:tcBorders>
              <w:bottom w:val="single" w:sz="18" w:space="0" w:color="00B6E1" w:themeColor="accent3"/>
            </w:tcBorders>
          </w:tcPr>
          <w:p w:rsidR="009D1AF9" w:rsidRPr="009D1AF9" w:rsidRDefault="009D1AF9" w:rsidP="00E70671">
            <w:pPr>
              <w:pStyle w:val="Signature"/>
              <w:tabs>
                <w:tab w:val="clear" w:pos="7470"/>
              </w:tabs>
            </w:pPr>
          </w:p>
        </w:tc>
      </w:tr>
      <w:tr w:rsidR="009D1AF9" w:rsidRPr="009D1AF9" w:rsidTr="006F7055">
        <w:trPr>
          <w:trHeight w:hRule="exact" w:val="1613"/>
          <w:jc w:val="center"/>
        </w:trPr>
        <w:tc>
          <w:tcPr>
            <w:tcW w:w="6048" w:type="dxa"/>
            <w:tcBorders>
              <w:top w:val="single" w:sz="18" w:space="0" w:color="00B6E1" w:themeColor="accent3"/>
            </w:tcBorders>
          </w:tcPr>
          <w:p w:rsidR="009D1AF9" w:rsidRPr="009D1AF9" w:rsidRDefault="00E67602" w:rsidP="00E67602">
            <w:pPr>
              <w:pStyle w:val="Signature"/>
            </w:pPr>
            <w:r>
              <w:t>Principal</w:t>
            </w:r>
          </w:p>
        </w:tc>
        <w:tc>
          <w:tcPr>
            <w:tcW w:w="702" w:type="dxa"/>
          </w:tcPr>
          <w:p w:rsidR="009D1AF9" w:rsidRPr="009D1AF9" w:rsidRDefault="009D1AF9" w:rsidP="00E70671">
            <w:pPr>
              <w:pStyle w:val="Signature"/>
              <w:tabs>
                <w:tab w:val="clear" w:pos="7470"/>
              </w:tabs>
            </w:pPr>
          </w:p>
        </w:tc>
        <w:tc>
          <w:tcPr>
            <w:tcW w:w="6048" w:type="dxa"/>
            <w:tcBorders>
              <w:top w:val="single" w:sz="18" w:space="0" w:color="00B6E1" w:themeColor="accent3"/>
            </w:tcBorders>
          </w:tcPr>
          <w:p w:rsidR="009D1AF9" w:rsidRPr="009D1AF9" w:rsidRDefault="00E67602" w:rsidP="00E67602">
            <w:pPr>
              <w:pStyle w:val="Signature"/>
            </w:pPr>
            <w:r>
              <w:t>&lt;coordinator&gt;</w:t>
            </w:r>
          </w:p>
        </w:tc>
      </w:tr>
    </w:tbl>
    <w:p w:rsidR="003A5821" w:rsidRDefault="003A5821" w:rsidP="003A5821">
      <w:pPr>
        <w:pStyle w:val="Title"/>
        <w:keepNext/>
        <w:keepLines/>
      </w:pPr>
      <w:r w:rsidRPr="003A5821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1312" behindDoc="1" locked="1" layoutInCell="1" allowOverlap="1" wp14:anchorId="5997423B" wp14:editId="2BB9B978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9619488" cy="7324344"/>
                <wp:effectExtent l="0" t="0" r="1270" b="0"/>
                <wp:wrapNone/>
                <wp:docPr id="277" name="Group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19488" cy="7324344"/>
                          <a:chOff x="0" y="0"/>
                          <a:chExt cx="9615714" cy="7326540"/>
                        </a:xfrm>
                      </wpg:grpSpPr>
                      <wps:wsp>
                        <wps:cNvPr id="278" name="Blue rectangle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25400" y="0"/>
                            <a:ext cx="9582152" cy="7318686"/>
                          </a:xfrm>
                          <a:custGeom>
                            <a:avLst/>
                            <a:gdLst>
                              <a:gd name="T0" fmla="*/ 0 w 15831"/>
                              <a:gd name="T1" fmla="*/ 12239 h 12240"/>
                              <a:gd name="T2" fmla="*/ 15830 w 15831"/>
                              <a:gd name="T3" fmla="*/ 12239 h 12240"/>
                              <a:gd name="T4" fmla="*/ 15830 w 15831"/>
                              <a:gd name="T5" fmla="*/ 0 h 12240"/>
                              <a:gd name="T6" fmla="*/ 0 w 15831"/>
                              <a:gd name="T7" fmla="*/ 0 h 12240"/>
                              <a:gd name="T8" fmla="*/ 0 w 15831"/>
                              <a:gd name="T9" fmla="*/ 12239 h 122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5831" h="12240">
                                <a:moveTo>
                                  <a:pt x="0" y="12239"/>
                                </a:moveTo>
                                <a:lnTo>
                                  <a:pt x="15830" y="12239"/>
                                </a:lnTo>
                                <a:lnTo>
                                  <a:pt x="158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2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9" name="White diagonal lines">
                          <a:extLst/>
                        </wps:cNvPr>
                        <wps:cNvSpPr/>
                        <wps:spPr>
                          <a:xfrm rot="5400000">
                            <a:off x="1147561" y="-1137726"/>
                            <a:ext cx="7315200" cy="9597624"/>
                          </a:xfrm>
                          <a:custGeom>
                            <a:avLst/>
                            <a:gdLst>
                              <a:gd name="connsiteX0" fmla="*/ 5493523 w 7315200"/>
                              <a:gd name="connsiteY0" fmla="*/ 3119379 h 9597624"/>
                              <a:gd name="connsiteX1" fmla="*/ 5493523 w 7315200"/>
                              <a:gd name="connsiteY1" fmla="*/ 3118476 h 9597624"/>
                              <a:gd name="connsiteX2" fmla="*/ 5497380 w 7315200"/>
                              <a:gd name="connsiteY2" fmla="*/ 3106746 h 9597624"/>
                              <a:gd name="connsiteX3" fmla="*/ 5510056 w 7315200"/>
                              <a:gd name="connsiteY3" fmla="*/ 3111258 h 9597624"/>
                              <a:gd name="connsiteX4" fmla="*/ 7315200 w 7315200"/>
                              <a:gd name="connsiteY4" fmla="*/ 6500239 h 9597624"/>
                              <a:gd name="connsiteX5" fmla="*/ 7315200 w 7315200"/>
                              <a:gd name="connsiteY5" fmla="*/ 6539804 h 9597624"/>
                              <a:gd name="connsiteX6" fmla="*/ 5493523 w 7315200"/>
                              <a:gd name="connsiteY6" fmla="*/ 5970818 h 9597624"/>
                              <a:gd name="connsiteX7" fmla="*/ 5493523 w 7315200"/>
                              <a:gd name="connsiteY7" fmla="*/ 5969013 h 9597624"/>
                              <a:gd name="connsiteX8" fmla="*/ 5497380 w 7315200"/>
                              <a:gd name="connsiteY8" fmla="*/ 5958185 h 9597624"/>
                              <a:gd name="connsiteX9" fmla="*/ 5510056 w 7315200"/>
                              <a:gd name="connsiteY9" fmla="*/ 5961794 h 9597624"/>
                              <a:gd name="connsiteX10" fmla="*/ 7315200 w 7315200"/>
                              <a:gd name="connsiteY10" fmla="*/ 9350776 h 9597624"/>
                              <a:gd name="connsiteX11" fmla="*/ 7315200 w 7315200"/>
                              <a:gd name="connsiteY11" fmla="*/ 9390841 h 9597624"/>
                              <a:gd name="connsiteX12" fmla="*/ 5483602 w 7315200"/>
                              <a:gd name="connsiteY12" fmla="*/ 5733499 h 9597624"/>
                              <a:gd name="connsiteX13" fmla="*/ 5483602 w 7315200"/>
                              <a:gd name="connsiteY13" fmla="*/ 5732596 h 9597624"/>
                              <a:gd name="connsiteX14" fmla="*/ 5487460 w 7315200"/>
                              <a:gd name="connsiteY14" fmla="*/ 5720866 h 9597624"/>
                              <a:gd name="connsiteX15" fmla="*/ 5500136 w 7315200"/>
                              <a:gd name="connsiteY15" fmla="*/ 5724475 h 9597624"/>
                              <a:gd name="connsiteX16" fmla="*/ 7315200 w 7315200"/>
                              <a:gd name="connsiteY16" fmla="*/ 9132483 h 9597624"/>
                              <a:gd name="connsiteX17" fmla="*/ 7315200 w 7315200"/>
                              <a:gd name="connsiteY17" fmla="*/ 9172551 h 9597624"/>
                              <a:gd name="connsiteX18" fmla="*/ 5250754 w 7315200"/>
                              <a:gd name="connsiteY18" fmla="*/ 7611707 h 9597624"/>
                              <a:gd name="connsiteX19" fmla="*/ 5287954 w 7315200"/>
                              <a:gd name="connsiteY19" fmla="*/ 7548134 h 9597624"/>
                              <a:gd name="connsiteX20" fmla="*/ 5376685 w 7315200"/>
                              <a:gd name="connsiteY20" fmla="*/ 7578814 h 9597624"/>
                              <a:gd name="connsiteX21" fmla="*/ 5486358 w 7315200"/>
                              <a:gd name="connsiteY21" fmla="*/ 7780039 h 9597624"/>
                              <a:gd name="connsiteX22" fmla="*/ 5460455 w 7315200"/>
                              <a:gd name="connsiteY22" fmla="*/ 7866665 h 9597624"/>
                              <a:gd name="connsiteX23" fmla="*/ 5369520 w 7315200"/>
                              <a:gd name="connsiteY23" fmla="*/ 7842301 h 9597624"/>
                              <a:gd name="connsiteX24" fmla="*/ 5259847 w 7315200"/>
                              <a:gd name="connsiteY24" fmla="*/ 7641076 h 9597624"/>
                              <a:gd name="connsiteX25" fmla="*/ 5257643 w 7315200"/>
                              <a:gd name="connsiteY25" fmla="*/ 7637467 h 9597624"/>
                              <a:gd name="connsiteX26" fmla="*/ 5250754 w 7315200"/>
                              <a:gd name="connsiteY26" fmla="*/ 7611707 h 9597624"/>
                              <a:gd name="connsiteX27" fmla="*/ 4930896 w 7315200"/>
                              <a:gd name="connsiteY27" fmla="*/ 4040457 h 9597624"/>
                              <a:gd name="connsiteX28" fmla="*/ 4941299 w 7315200"/>
                              <a:gd name="connsiteY28" fmla="*/ 4028050 h 9597624"/>
                              <a:gd name="connsiteX29" fmla="*/ 4970508 w 7315200"/>
                              <a:gd name="connsiteY29" fmla="*/ 4037073 h 9597624"/>
                              <a:gd name="connsiteX30" fmla="*/ 7315200 w 7315200"/>
                              <a:gd name="connsiteY30" fmla="*/ 8439693 h 9597624"/>
                              <a:gd name="connsiteX31" fmla="*/ 7315200 w 7315200"/>
                              <a:gd name="connsiteY31" fmla="*/ 8529721 h 9597624"/>
                              <a:gd name="connsiteX32" fmla="*/ 4932481 w 7315200"/>
                              <a:gd name="connsiteY32" fmla="*/ 4056925 h 9597624"/>
                              <a:gd name="connsiteX33" fmla="*/ 4930896 w 7315200"/>
                              <a:gd name="connsiteY33" fmla="*/ 4040457 h 9597624"/>
                              <a:gd name="connsiteX34" fmla="*/ 4636460 w 7315200"/>
                              <a:gd name="connsiteY34" fmla="*/ 6487754 h 9597624"/>
                              <a:gd name="connsiteX35" fmla="*/ 4671800 w 7315200"/>
                              <a:gd name="connsiteY35" fmla="*/ 6423800 h 9597624"/>
                              <a:gd name="connsiteX36" fmla="*/ 4762184 w 7315200"/>
                              <a:gd name="connsiteY36" fmla="*/ 6450871 h 9597624"/>
                              <a:gd name="connsiteX37" fmla="*/ 5261500 w 7315200"/>
                              <a:gd name="connsiteY37" fmla="*/ 7389319 h 9597624"/>
                              <a:gd name="connsiteX38" fmla="*/ 5233393 w 7315200"/>
                              <a:gd name="connsiteY38" fmla="*/ 7479555 h 9597624"/>
                              <a:gd name="connsiteX39" fmla="*/ 5143009 w 7315200"/>
                              <a:gd name="connsiteY39" fmla="*/ 7451582 h 9597624"/>
                              <a:gd name="connsiteX40" fmla="*/ 4643693 w 7315200"/>
                              <a:gd name="connsiteY40" fmla="*/ 6513133 h 9597624"/>
                              <a:gd name="connsiteX41" fmla="*/ 4636460 w 7315200"/>
                              <a:gd name="connsiteY41" fmla="*/ 6487754 h 9597624"/>
                              <a:gd name="connsiteX42" fmla="*/ 4361588 w 7315200"/>
                              <a:gd name="connsiteY42" fmla="*/ 6771319 h 9597624"/>
                              <a:gd name="connsiteX43" fmla="*/ 4374746 w 7315200"/>
                              <a:gd name="connsiteY43" fmla="*/ 6758573 h 9597624"/>
                              <a:gd name="connsiteX44" fmla="*/ 4406160 w 7315200"/>
                              <a:gd name="connsiteY44" fmla="*/ 6771206 h 9597624"/>
                              <a:gd name="connsiteX45" fmla="*/ 5911422 w 7315200"/>
                              <a:gd name="connsiteY45" fmla="*/ 9597624 h 9597624"/>
                              <a:gd name="connsiteX46" fmla="*/ 5856675 w 7315200"/>
                              <a:gd name="connsiteY46" fmla="*/ 9597624 h 9597624"/>
                              <a:gd name="connsiteX47" fmla="*/ 4363172 w 7315200"/>
                              <a:gd name="connsiteY47" fmla="*/ 6793765 h 9597624"/>
                              <a:gd name="connsiteX48" fmla="*/ 4362070 w 7315200"/>
                              <a:gd name="connsiteY48" fmla="*/ 6790156 h 9597624"/>
                              <a:gd name="connsiteX49" fmla="*/ 4361588 w 7315200"/>
                              <a:gd name="connsiteY49" fmla="*/ 6771319 h 9597624"/>
                              <a:gd name="connsiteX50" fmla="*/ 4322331 w 7315200"/>
                              <a:gd name="connsiteY50" fmla="*/ 0 h 9597624"/>
                              <a:gd name="connsiteX51" fmla="*/ 4426429 w 7315200"/>
                              <a:gd name="connsiteY51" fmla="*/ 0 h 9597624"/>
                              <a:gd name="connsiteX52" fmla="*/ 7315200 w 7315200"/>
                              <a:gd name="connsiteY52" fmla="*/ 5421748 h 9597624"/>
                              <a:gd name="connsiteX53" fmla="*/ 7315200 w 7315200"/>
                              <a:gd name="connsiteY53" fmla="*/ 5620941 h 9597624"/>
                              <a:gd name="connsiteX54" fmla="*/ 4135589 w 7315200"/>
                              <a:gd name="connsiteY54" fmla="*/ 0 h 9597624"/>
                              <a:gd name="connsiteX55" fmla="*/ 4156929 w 7315200"/>
                              <a:gd name="connsiteY55" fmla="*/ 0 h 9597624"/>
                              <a:gd name="connsiteX56" fmla="*/ 7315200 w 7315200"/>
                              <a:gd name="connsiteY56" fmla="*/ 5929347 h 9597624"/>
                              <a:gd name="connsiteX57" fmla="*/ 7315200 w 7315200"/>
                              <a:gd name="connsiteY57" fmla="*/ 5969410 h 9597624"/>
                              <a:gd name="connsiteX58" fmla="*/ 3927581 w 7315200"/>
                              <a:gd name="connsiteY58" fmla="*/ 0 h 9597624"/>
                              <a:gd name="connsiteX59" fmla="*/ 4032044 w 7315200"/>
                              <a:gd name="connsiteY59" fmla="*/ 0 h 9597624"/>
                              <a:gd name="connsiteX60" fmla="*/ 7315200 w 7315200"/>
                              <a:gd name="connsiteY60" fmla="*/ 6163184 h 9597624"/>
                              <a:gd name="connsiteX61" fmla="*/ 7315200 w 7315200"/>
                              <a:gd name="connsiteY61" fmla="*/ 6362957 h 9597624"/>
                              <a:gd name="connsiteX62" fmla="*/ 5667677 w 7315200"/>
                              <a:gd name="connsiteY62" fmla="*/ 3268267 h 9597624"/>
                              <a:gd name="connsiteX63" fmla="*/ 5666575 w 7315200"/>
                              <a:gd name="connsiteY63" fmla="*/ 3269170 h 9597624"/>
                              <a:gd name="connsiteX64" fmla="*/ 5609258 w 7315200"/>
                              <a:gd name="connsiteY64" fmla="*/ 3252025 h 9597624"/>
                              <a:gd name="connsiteX65" fmla="*/ 5521630 w 7315200"/>
                              <a:gd name="connsiteY65" fmla="*/ 3085089 h 9597624"/>
                              <a:gd name="connsiteX66" fmla="*/ 5465967 w 7315200"/>
                              <a:gd name="connsiteY66" fmla="*/ 3067945 h 9597624"/>
                              <a:gd name="connsiteX67" fmla="*/ 5446677 w 7315200"/>
                              <a:gd name="connsiteY67" fmla="*/ 3124793 h 9597624"/>
                              <a:gd name="connsiteX68" fmla="*/ 5605400 w 7315200"/>
                              <a:gd name="connsiteY68" fmla="*/ 3422570 h 9597624"/>
                              <a:gd name="connsiteX69" fmla="*/ 5603196 w 7315200"/>
                              <a:gd name="connsiteY69" fmla="*/ 3465883 h 9597624"/>
                              <a:gd name="connsiteX70" fmla="*/ 7315200 w 7315200"/>
                              <a:gd name="connsiteY70" fmla="*/ 6680572 h 9597624"/>
                              <a:gd name="connsiteX71" fmla="*/ 7315200 w 7315200"/>
                              <a:gd name="connsiteY71" fmla="*/ 6717836 h 9597624"/>
                              <a:gd name="connsiteX72" fmla="*/ 5591622 w 7315200"/>
                              <a:gd name="connsiteY72" fmla="*/ 3478516 h 9597624"/>
                              <a:gd name="connsiteX73" fmla="*/ 5588867 w 7315200"/>
                              <a:gd name="connsiteY73" fmla="*/ 3480321 h 9597624"/>
                              <a:gd name="connsiteX74" fmla="*/ 5532101 w 7315200"/>
                              <a:gd name="connsiteY74" fmla="*/ 3462273 h 9597624"/>
                              <a:gd name="connsiteX75" fmla="*/ 4566536 w 7315200"/>
                              <a:gd name="connsiteY75" fmla="*/ 1649443 h 9597624"/>
                              <a:gd name="connsiteX76" fmla="*/ 4563781 w 7315200"/>
                              <a:gd name="connsiteY76" fmla="*/ 1645834 h 9597624"/>
                              <a:gd name="connsiteX77" fmla="*/ 4584172 w 7315200"/>
                              <a:gd name="connsiteY77" fmla="*/ 1589888 h 9597624"/>
                              <a:gd name="connsiteX78" fmla="*/ 4639835 w 7315200"/>
                              <a:gd name="connsiteY78" fmla="*/ 1610642 h 9597624"/>
                              <a:gd name="connsiteX79" fmla="*/ 5291812 w 7315200"/>
                              <a:gd name="connsiteY79" fmla="*/ 2834235 h 9597624"/>
                              <a:gd name="connsiteX80" fmla="*/ 5347475 w 7315200"/>
                              <a:gd name="connsiteY80" fmla="*/ 2852282 h 9597624"/>
                              <a:gd name="connsiteX81" fmla="*/ 5366765 w 7315200"/>
                              <a:gd name="connsiteY81" fmla="*/ 2795433 h 9597624"/>
                              <a:gd name="connsiteX82" fmla="*/ 5161196 w 7315200"/>
                              <a:gd name="connsiteY82" fmla="*/ 2408323 h 9597624"/>
                              <a:gd name="connsiteX83" fmla="*/ 5178832 w 7315200"/>
                              <a:gd name="connsiteY83" fmla="*/ 2351475 h 9597624"/>
                              <a:gd name="connsiteX84" fmla="*/ 5179934 w 7315200"/>
                              <a:gd name="connsiteY84" fmla="*/ 2351475 h 9597624"/>
                              <a:gd name="connsiteX85" fmla="*/ 3700173 w 7315200"/>
                              <a:gd name="connsiteY85" fmla="*/ 5940138 h 9597624"/>
                              <a:gd name="connsiteX86" fmla="*/ 3713951 w 7315200"/>
                              <a:gd name="connsiteY86" fmla="*/ 6021350 h 9597624"/>
                              <a:gd name="connsiteX87" fmla="*/ 4096430 w 7315200"/>
                              <a:gd name="connsiteY87" fmla="*/ 6738722 h 9597624"/>
                              <a:gd name="connsiteX88" fmla="*/ 4101390 w 7315200"/>
                              <a:gd name="connsiteY88" fmla="*/ 6736917 h 9597624"/>
                              <a:gd name="connsiteX89" fmla="*/ 4110208 w 7315200"/>
                              <a:gd name="connsiteY89" fmla="*/ 6709846 h 9597624"/>
                              <a:gd name="connsiteX90" fmla="*/ 3320450 w 7315200"/>
                              <a:gd name="connsiteY90" fmla="*/ 4723765 h 9597624"/>
                              <a:gd name="connsiteX91" fmla="*/ 3325411 w 7315200"/>
                              <a:gd name="connsiteY91" fmla="*/ 4755347 h 9597624"/>
                              <a:gd name="connsiteX92" fmla="*/ 3485236 w 7315200"/>
                              <a:gd name="connsiteY92" fmla="*/ 5057635 h 9597624"/>
                              <a:gd name="connsiteX93" fmla="*/ 3470356 w 7315200"/>
                              <a:gd name="connsiteY93" fmla="*/ 5007103 h 9597624"/>
                              <a:gd name="connsiteX94" fmla="*/ 3110611 w 7315200"/>
                              <a:gd name="connsiteY94" fmla="*/ 6430004 h 9597624"/>
                              <a:gd name="connsiteX95" fmla="*/ 3124802 w 7315200"/>
                              <a:gd name="connsiteY95" fmla="*/ 6412069 h 9597624"/>
                              <a:gd name="connsiteX96" fmla="*/ 3168892 w 7315200"/>
                              <a:gd name="connsiteY96" fmla="*/ 6421995 h 9597624"/>
                              <a:gd name="connsiteX97" fmla="*/ 3663248 w 7315200"/>
                              <a:gd name="connsiteY97" fmla="*/ 7348713 h 9597624"/>
                              <a:gd name="connsiteX98" fmla="*/ 3707889 w 7315200"/>
                              <a:gd name="connsiteY98" fmla="*/ 7363151 h 9597624"/>
                              <a:gd name="connsiteX99" fmla="*/ 3720565 w 7315200"/>
                              <a:gd name="connsiteY99" fmla="*/ 7319838 h 9597624"/>
                              <a:gd name="connsiteX100" fmla="*/ 3564046 w 7315200"/>
                              <a:gd name="connsiteY100" fmla="*/ 7026573 h 9597624"/>
                              <a:gd name="connsiteX101" fmla="*/ 3562944 w 7315200"/>
                              <a:gd name="connsiteY101" fmla="*/ 7022963 h 9597624"/>
                              <a:gd name="connsiteX102" fmla="*/ 3579478 w 7315200"/>
                              <a:gd name="connsiteY102" fmla="*/ 6979650 h 9597624"/>
                              <a:gd name="connsiteX103" fmla="*/ 3622465 w 7315200"/>
                              <a:gd name="connsiteY103" fmla="*/ 6996795 h 9597624"/>
                              <a:gd name="connsiteX104" fmla="*/ 3961956 w 7315200"/>
                              <a:gd name="connsiteY104" fmla="*/ 7634760 h 9597624"/>
                              <a:gd name="connsiteX105" fmla="*/ 3963058 w 7315200"/>
                              <a:gd name="connsiteY105" fmla="*/ 7638369 h 9597624"/>
                              <a:gd name="connsiteX106" fmla="*/ 3946525 w 7315200"/>
                              <a:gd name="connsiteY106" fmla="*/ 7681682 h 9597624"/>
                              <a:gd name="connsiteX107" fmla="*/ 3903537 w 7315200"/>
                              <a:gd name="connsiteY107" fmla="*/ 7664537 h 9597624"/>
                              <a:gd name="connsiteX108" fmla="*/ 3835749 w 7315200"/>
                              <a:gd name="connsiteY108" fmla="*/ 7539110 h 9597624"/>
                              <a:gd name="connsiteX109" fmla="*/ 3834647 w 7315200"/>
                              <a:gd name="connsiteY109" fmla="*/ 7535501 h 9597624"/>
                              <a:gd name="connsiteX110" fmla="*/ 3790006 w 7315200"/>
                              <a:gd name="connsiteY110" fmla="*/ 7525575 h 9597624"/>
                              <a:gd name="connsiteX111" fmla="*/ 3780086 w 7315200"/>
                              <a:gd name="connsiteY111" fmla="*/ 7569790 h 9597624"/>
                              <a:gd name="connsiteX112" fmla="*/ 3900781 w 7315200"/>
                              <a:gd name="connsiteY112" fmla="*/ 7795379 h 9597624"/>
                              <a:gd name="connsiteX113" fmla="*/ 3901884 w 7315200"/>
                              <a:gd name="connsiteY113" fmla="*/ 7798988 h 9597624"/>
                              <a:gd name="connsiteX114" fmla="*/ 3885350 w 7315200"/>
                              <a:gd name="connsiteY114" fmla="*/ 7842301 h 9597624"/>
                              <a:gd name="connsiteX115" fmla="*/ 3842363 w 7315200"/>
                              <a:gd name="connsiteY115" fmla="*/ 7826059 h 9597624"/>
                              <a:gd name="connsiteX116" fmla="*/ 3112127 w 7315200"/>
                              <a:gd name="connsiteY116" fmla="*/ 6452675 h 9597624"/>
                              <a:gd name="connsiteX117" fmla="*/ 3110611 w 7315200"/>
                              <a:gd name="connsiteY117" fmla="*/ 6430004 h 9597624"/>
                              <a:gd name="connsiteX118" fmla="*/ 2964701 w 7315200"/>
                              <a:gd name="connsiteY118" fmla="*/ 0 h 9597624"/>
                              <a:gd name="connsiteX119" fmla="*/ 3020131 w 7315200"/>
                              <a:gd name="connsiteY119" fmla="*/ 0 h 9597624"/>
                              <a:gd name="connsiteX120" fmla="*/ 3080161 w 7315200"/>
                              <a:gd name="connsiteY120" fmla="*/ 112734 h 9597624"/>
                              <a:gd name="connsiteX121" fmla="*/ 3117087 w 7315200"/>
                              <a:gd name="connsiteY121" fmla="*/ 127171 h 9597624"/>
                              <a:gd name="connsiteX122" fmla="*/ 3963058 w 7315200"/>
                              <a:gd name="connsiteY122" fmla="*/ 1714413 h 9597624"/>
                              <a:gd name="connsiteX123" fmla="*/ 4003841 w 7315200"/>
                              <a:gd name="connsiteY123" fmla="*/ 1727046 h 9597624"/>
                              <a:gd name="connsiteX124" fmla="*/ 4016517 w 7315200"/>
                              <a:gd name="connsiteY124" fmla="*/ 1686440 h 9597624"/>
                              <a:gd name="connsiteX125" fmla="*/ 3868816 w 7315200"/>
                              <a:gd name="connsiteY125" fmla="*/ 1410319 h 9597624"/>
                              <a:gd name="connsiteX126" fmla="*/ 3871572 w 7315200"/>
                              <a:gd name="connsiteY126" fmla="*/ 1376932 h 9597624"/>
                              <a:gd name="connsiteX127" fmla="*/ 3137942 w 7315200"/>
                              <a:gd name="connsiteY127" fmla="*/ 0 h 9597624"/>
                              <a:gd name="connsiteX128" fmla="*/ 3240863 w 7315200"/>
                              <a:gd name="connsiteY128" fmla="*/ 0 h 9597624"/>
                              <a:gd name="connsiteX129" fmla="*/ 4252397 w 7315200"/>
                              <a:gd name="connsiteY129" fmla="*/ 1899396 h 9597624"/>
                              <a:gd name="connsiteX130" fmla="*/ 4250192 w 7315200"/>
                              <a:gd name="connsiteY130" fmla="*/ 1876837 h 9597624"/>
                              <a:gd name="connsiteX131" fmla="*/ 3855038 w 7315200"/>
                              <a:gd name="connsiteY131" fmla="*/ 1135101 h 9597624"/>
                              <a:gd name="connsiteX132" fmla="*/ 3867714 w 7315200"/>
                              <a:gd name="connsiteY132" fmla="*/ 1094495 h 9597624"/>
                              <a:gd name="connsiteX133" fmla="*/ 3908497 w 7315200"/>
                              <a:gd name="connsiteY133" fmla="*/ 1107128 h 9597624"/>
                              <a:gd name="connsiteX134" fmla="*/ 4621097 w 7315200"/>
                              <a:gd name="connsiteY134" fmla="*/ 2445320 h 9597624"/>
                              <a:gd name="connsiteX135" fmla="*/ 4608421 w 7315200"/>
                              <a:gd name="connsiteY135" fmla="*/ 2485926 h 9597624"/>
                              <a:gd name="connsiteX136" fmla="*/ 4567638 w 7315200"/>
                              <a:gd name="connsiteY136" fmla="*/ 2473293 h 9597624"/>
                              <a:gd name="connsiteX137" fmla="*/ 4413876 w 7315200"/>
                              <a:gd name="connsiteY137" fmla="*/ 2185442 h 9597624"/>
                              <a:gd name="connsiteX138" fmla="*/ 4396240 w 7315200"/>
                              <a:gd name="connsiteY138" fmla="*/ 2170102 h 9597624"/>
                              <a:gd name="connsiteX139" fmla="*/ 4579212 w 7315200"/>
                              <a:gd name="connsiteY139" fmla="*/ 2512094 h 9597624"/>
                              <a:gd name="connsiteX140" fmla="*/ 4603461 w 7315200"/>
                              <a:gd name="connsiteY140" fmla="*/ 2537360 h 9597624"/>
                              <a:gd name="connsiteX141" fmla="*/ 5675393 w 7315200"/>
                              <a:gd name="connsiteY141" fmla="*/ 4548708 h 9597624"/>
                              <a:gd name="connsiteX142" fmla="*/ 5758061 w 7315200"/>
                              <a:gd name="connsiteY142" fmla="*/ 4582095 h 9597624"/>
                              <a:gd name="connsiteX143" fmla="*/ 5478642 w 7315200"/>
                              <a:gd name="connsiteY143" fmla="*/ 4057827 h 9597624"/>
                              <a:gd name="connsiteX144" fmla="*/ 5487460 w 7315200"/>
                              <a:gd name="connsiteY144" fmla="*/ 4028952 h 9597624"/>
                              <a:gd name="connsiteX145" fmla="*/ 5516670 w 7315200"/>
                              <a:gd name="connsiteY145" fmla="*/ 4037976 h 9597624"/>
                              <a:gd name="connsiteX146" fmla="*/ 5793333 w 7315200"/>
                              <a:gd name="connsiteY146" fmla="*/ 4556829 h 9597624"/>
                              <a:gd name="connsiteX147" fmla="*/ 5798844 w 7315200"/>
                              <a:gd name="connsiteY147" fmla="*/ 4482836 h 9597624"/>
                              <a:gd name="connsiteX148" fmla="*/ 5459353 w 7315200"/>
                              <a:gd name="connsiteY148" fmla="*/ 3846676 h 9597624"/>
                              <a:gd name="connsiteX149" fmla="*/ 5455495 w 7315200"/>
                              <a:gd name="connsiteY149" fmla="*/ 3790730 h 9597624"/>
                              <a:gd name="connsiteX150" fmla="*/ 3436531 w 7315200"/>
                              <a:gd name="connsiteY150" fmla="*/ 0 h 9597624"/>
                              <a:gd name="connsiteX151" fmla="*/ 3457496 w 7315200"/>
                              <a:gd name="connsiteY151" fmla="*/ 0 h 9597624"/>
                              <a:gd name="connsiteX152" fmla="*/ 5465967 w 7315200"/>
                              <a:gd name="connsiteY152" fmla="*/ 3771781 h 9597624"/>
                              <a:gd name="connsiteX153" fmla="*/ 5526590 w 7315200"/>
                              <a:gd name="connsiteY153" fmla="*/ 3744710 h 9597624"/>
                              <a:gd name="connsiteX154" fmla="*/ 3532600 w 7315200"/>
                              <a:gd name="connsiteY154" fmla="*/ 0 h 9597624"/>
                              <a:gd name="connsiteX155" fmla="*/ 3636598 w 7315200"/>
                              <a:gd name="connsiteY155" fmla="*/ 0 h 9597624"/>
                              <a:gd name="connsiteX156" fmla="*/ 7315200 w 7315200"/>
                              <a:gd name="connsiteY156" fmla="*/ 6906733 h 9597624"/>
                              <a:gd name="connsiteX157" fmla="*/ 7315200 w 7315200"/>
                              <a:gd name="connsiteY157" fmla="*/ 7105168 h 9597624"/>
                              <a:gd name="connsiteX158" fmla="*/ 6318001 w 7315200"/>
                              <a:gd name="connsiteY158" fmla="*/ 5233595 h 9597624"/>
                              <a:gd name="connsiteX159" fmla="*/ 6290445 w 7315200"/>
                              <a:gd name="connsiteY159" fmla="*/ 5261567 h 9597624"/>
                              <a:gd name="connsiteX160" fmla="*/ 6196203 w 7315200"/>
                              <a:gd name="connsiteY160" fmla="*/ 5232693 h 9597624"/>
                              <a:gd name="connsiteX161" fmla="*/ 6051258 w 7315200"/>
                              <a:gd name="connsiteY161" fmla="*/ 4960182 h 9597624"/>
                              <a:gd name="connsiteX162" fmla="*/ 5987879 w 7315200"/>
                              <a:gd name="connsiteY162" fmla="*/ 4923185 h 9597624"/>
                              <a:gd name="connsiteX163" fmla="*/ 7315200 w 7315200"/>
                              <a:gd name="connsiteY163" fmla="*/ 7414550 h 9597624"/>
                              <a:gd name="connsiteX164" fmla="*/ 7315200 w 7315200"/>
                              <a:gd name="connsiteY164" fmla="*/ 7505346 h 9597624"/>
                              <a:gd name="connsiteX165" fmla="*/ 5948749 w 7315200"/>
                              <a:gd name="connsiteY165" fmla="*/ 4935817 h 9597624"/>
                              <a:gd name="connsiteX166" fmla="*/ 5929460 w 7315200"/>
                              <a:gd name="connsiteY166" fmla="*/ 5023346 h 9597624"/>
                              <a:gd name="connsiteX167" fmla="*/ 6191243 w 7315200"/>
                              <a:gd name="connsiteY167" fmla="*/ 5514227 h 9597624"/>
                              <a:gd name="connsiteX168" fmla="*/ 6198958 w 7315200"/>
                              <a:gd name="connsiteY168" fmla="*/ 5548517 h 9597624"/>
                              <a:gd name="connsiteX169" fmla="*/ 7061464 w 7315200"/>
                              <a:gd name="connsiteY169" fmla="*/ 7167340 h 9597624"/>
                              <a:gd name="connsiteX170" fmla="*/ 7042174 w 7315200"/>
                              <a:gd name="connsiteY170" fmla="*/ 7229602 h 9597624"/>
                              <a:gd name="connsiteX171" fmla="*/ 7037214 w 7315200"/>
                              <a:gd name="connsiteY171" fmla="*/ 7232310 h 9597624"/>
                              <a:gd name="connsiteX172" fmla="*/ 7315200 w 7315200"/>
                              <a:gd name="connsiteY172" fmla="*/ 7754707 h 9597624"/>
                              <a:gd name="connsiteX173" fmla="*/ 7315200 w 7315200"/>
                              <a:gd name="connsiteY173" fmla="*/ 7847351 h 9597624"/>
                              <a:gd name="connsiteX174" fmla="*/ 6127864 w 7315200"/>
                              <a:gd name="connsiteY174" fmla="*/ 5617095 h 9597624"/>
                              <a:gd name="connsiteX175" fmla="*/ 6066689 w 7315200"/>
                              <a:gd name="connsiteY175" fmla="*/ 5580098 h 9597624"/>
                              <a:gd name="connsiteX176" fmla="*/ 4478908 w 7315200"/>
                              <a:gd name="connsiteY176" fmla="*/ 2601427 h 9597624"/>
                              <a:gd name="connsiteX177" fmla="*/ 4483868 w 7315200"/>
                              <a:gd name="connsiteY177" fmla="*/ 2528337 h 9597624"/>
                              <a:gd name="connsiteX178" fmla="*/ 4406160 w 7315200"/>
                              <a:gd name="connsiteY178" fmla="*/ 2383057 h 9597624"/>
                              <a:gd name="connsiteX179" fmla="*/ 4376950 w 7315200"/>
                              <a:gd name="connsiteY179" fmla="*/ 2367717 h 9597624"/>
                              <a:gd name="connsiteX180" fmla="*/ 4124537 w 7315200"/>
                              <a:gd name="connsiteY180" fmla="*/ 1892177 h 9597624"/>
                              <a:gd name="connsiteX181" fmla="*/ 4083754 w 7315200"/>
                              <a:gd name="connsiteY181" fmla="*/ 1879544 h 9597624"/>
                              <a:gd name="connsiteX182" fmla="*/ 4071078 w 7315200"/>
                              <a:gd name="connsiteY182" fmla="*/ 1920150 h 9597624"/>
                              <a:gd name="connsiteX183" fmla="*/ 4499299 w 7315200"/>
                              <a:gd name="connsiteY183" fmla="*/ 2724147 h 9597624"/>
                              <a:gd name="connsiteX184" fmla="*/ 4489930 w 7315200"/>
                              <a:gd name="connsiteY184" fmla="*/ 2762046 h 9597624"/>
                              <a:gd name="connsiteX185" fmla="*/ 5402036 w 7315200"/>
                              <a:gd name="connsiteY185" fmla="*/ 4473813 h 9597624"/>
                              <a:gd name="connsiteX186" fmla="*/ 5399832 w 7315200"/>
                              <a:gd name="connsiteY186" fmla="*/ 4500883 h 9597624"/>
                              <a:gd name="connsiteX187" fmla="*/ 7315200 w 7315200"/>
                              <a:gd name="connsiteY187" fmla="*/ 8097082 h 9597624"/>
                              <a:gd name="connsiteX188" fmla="*/ 7315200 w 7315200"/>
                              <a:gd name="connsiteY188" fmla="*/ 8188955 h 9597624"/>
                              <a:gd name="connsiteX189" fmla="*/ 5115453 w 7315200"/>
                              <a:gd name="connsiteY189" fmla="*/ 4056925 h 9597624"/>
                              <a:gd name="connsiteX190" fmla="*/ 5115453 w 7315200"/>
                              <a:gd name="connsiteY190" fmla="*/ 4037976 h 9597624"/>
                              <a:gd name="connsiteX191" fmla="*/ 2750040 w 7315200"/>
                              <a:gd name="connsiteY191" fmla="*/ 6826250 h 9597624"/>
                              <a:gd name="connsiteX192" fmla="*/ 2910967 w 7315200"/>
                              <a:gd name="connsiteY192" fmla="*/ 7128539 h 9597624"/>
                              <a:gd name="connsiteX193" fmla="*/ 2930256 w 7315200"/>
                              <a:gd name="connsiteY193" fmla="*/ 7143879 h 9597624"/>
                              <a:gd name="connsiteX194" fmla="*/ 2779249 w 7315200"/>
                              <a:gd name="connsiteY194" fmla="*/ 6860540 h 9597624"/>
                              <a:gd name="connsiteX195" fmla="*/ 2750040 w 7315200"/>
                              <a:gd name="connsiteY195" fmla="*/ 6826250 h 9597624"/>
                              <a:gd name="connsiteX196" fmla="*/ 2711212 w 7315200"/>
                              <a:gd name="connsiteY196" fmla="*/ 0 h 9597624"/>
                              <a:gd name="connsiteX197" fmla="*/ 2764629 w 7315200"/>
                              <a:gd name="connsiteY197" fmla="*/ 0 h 9597624"/>
                              <a:gd name="connsiteX198" fmla="*/ 4870204 w 7315200"/>
                              <a:gd name="connsiteY198" fmla="*/ 3954057 h 9597624"/>
                              <a:gd name="connsiteX199" fmla="*/ 4859733 w 7315200"/>
                              <a:gd name="connsiteY199" fmla="*/ 3985639 h 9597624"/>
                              <a:gd name="connsiteX200" fmla="*/ 4828319 w 7315200"/>
                              <a:gd name="connsiteY200" fmla="*/ 3975713 h 9597624"/>
                              <a:gd name="connsiteX201" fmla="*/ 2618873 w 7315200"/>
                              <a:gd name="connsiteY201" fmla="*/ 6837078 h 9597624"/>
                              <a:gd name="connsiteX202" fmla="*/ 2675087 w 7315200"/>
                              <a:gd name="connsiteY202" fmla="*/ 6940849 h 9597624"/>
                              <a:gd name="connsiteX203" fmla="*/ 2715319 w 7315200"/>
                              <a:gd name="connsiteY203" fmla="*/ 6953482 h 9597624"/>
                              <a:gd name="connsiteX204" fmla="*/ 2727995 w 7315200"/>
                              <a:gd name="connsiteY204" fmla="*/ 6912876 h 9597624"/>
                              <a:gd name="connsiteX205" fmla="*/ 2672332 w 7315200"/>
                              <a:gd name="connsiteY205" fmla="*/ 6809105 h 9597624"/>
                              <a:gd name="connsiteX206" fmla="*/ 2618873 w 7315200"/>
                              <a:gd name="connsiteY206" fmla="*/ 6837078 h 9597624"/>
                              <a:gd name="connsiteX207" fmla="*/ 2146562 w 7315200"/>
                              <a:gd name="connsiteY207" fmla="*/ 1609852 h 9597624"/>
                              <a:gd name="connsiteX208" fmla="*/ 2164197 w 7315200"/>
                              <a:gd name="connsiteY208" fmla="*/ 1588986 h 9597624"/>
                              <a:gd name="connsiteX209" fmla="*/ 2212696 w 7315200"/>
                              <a:gd name="connsiteY209" fmla="*/ 1604326 h 9597624"/>
                              <a:gd name="connsiteX210" fmla="*/ 2480541 w 7315200"/>
                              <a:gd name="connsiteY210" fmla="*/ 2107839 h 9597624"/>
                              <a:gd name="connsiteX211" fmla="*/ 2465110 w 7315200"/>
                              <a:gd name="connsiteY211" fmla="*/ 2155664 h 9597624"/>
                              <a:gd name="connsiteX212" fmla="*/ 2417162 w 7315200"/>
                              <a:gd name="connsiteY212" fmla="*/ 2140324 h 9597624"/>
                              <a:gd name="connsiteX213" fmla="*/ 2148766 w 7315200"/>
                              <a:gd name="connsiteY213" fmla="*/ 1636810 h 9597624"/>
                              <a:gd name="connsiteX214" fmla="*/ 2146562 w 7315200"/>
                              <a:gd name="connsiteY214" fmla="*/ 1609852 h 9597624"/>
                              <a:gd name="connsiteX215" fmla="*/ 2049009 w 7315200"/>
                              <a:gd name="connsiteY215" fmla="*/ 0 h 9597624"/>
                              <a:gd name="connsiteX216" fmla="*/ 2103327 w 7315200"/>
                              <a:gd name="connsiteY216" fmla="*/ 0 h 9597624"/>
                              <a:gd name="connsiteX217" fmla="*/ 3884248 w 7315200"/>
                              <a:gd name="connsiteY217" fmla="*/ 3343163 h 9597624"/>
                              <a:gd name="connsiteX218" fmla="*/ 3874328 w 7315200"/>
                              <a:gd name="connsiteY218" fmla="*/ 3375647 h 9597624"/>
                              <a:gd name="connsiteX219" fmla="*/ 3841260 w 7315200"/>
                              <a:gd name="connsiteY219" fmla="*/ 3365721 h 9597624"/>
                              <a:gd name="connsiteX220" fmla="*/ 2024764 w 7315200"/>
                              <a:gd name="connsiteY220" fmla="*/ 1400619 h 9597624"/>
                              <a:gd name="connsiteX221" fmla="*/ 2042400 w 7315200"/>
                              <a:gd name="connsiteY221" fmla="*/ 1379639 h 9597624"/>
                              <a:gd name="connsiteX222" fmla="*/ 2090347 w 7315200"/>
                              <a:gd name="connsiteY222" fmla="*/ 1394979 h 9597624"/>
                              <a:gd name="connsiteX223" fmla="*/ 2148766 w 7315200"/>
                              <a:gd name="connsiteY223" fmla="*/ 1504164 h 9597624"/>
                              <a:gd name="connsiteX224" fmla="*/ 2133886 w 7315200"/>
                              <a:gd name="connsiteY224" fmla="*/ 1551989 h 9597624"/>
                              <a:gd name="connsiteX225" fmla="*/ 2085387 w 7315200"/>
                              <a:gd name="connsiteY225" fmla="*/ 1536649 h 9597624"/>
                              <a:gd name="connsiteX226" fmla="*/ 2026968 w 7315200"/>
                              <a:gd name="connsiteY226" fmla="*/ 1428366 h 9597624"/>
                              <a:gd name="connsiteX227" fmla="*/ 2024764 w 7315200"/>
                              <a:gd name="connsiteY227" fmla="*/ 1400619 h 9597624"/>
                              <a:gd name="connsiteX228" fmla="*/ 1917966 w 7315200"/>
                              <a:gd name="connsiteY228" fmla="*/ 0 h 9597624"/>
                              <a:gd name="connsiteX229" fmla="*/ 1938826 w 7315200"/>
                              <a:gd name="connsiteY229" fmla="*/ 0 h 9597624"/>
                              <a:gd name="connsiteX230" fmla="*/ 3791659 w 7315200"/>
                              <a:gd name="connsiteY230" fmla="*/ 3478516 h 9597624"/>
                              <a:gd name="connsiteX231" fmla="*/ 3791659 w 7315200"/>
                              <a:gd name="connsiteY231" fmla="*/ 3480321 h 9597624"/>
                              <a:gd name="connsiteX232" fmla="*/ 3787802 w 7315200"/>
                              <a:gd name="connsiteY232" fmla="*/ 3491149 h 9597624"/>
                              <a:gd name="connsiteX233" fmla="*/ 3775126 w 7315200"/>
                              <a:gd name="connsiteY233" fmla="*/ 3486637 h 9597624"/>
                              <a:gd name="connsiteX234" fmla="*/ 1450635 w 7315200"/>
                              <a:gd name="connsiteY234" fmla="*/ 0 h 9597624"/>
                              <a:gd name="connsiteX235" fmla="*/ 1506344 w 7315200"/>
                              <a:gd name="connsiteY235" fmla="*/ 0 h 9597624"/>
                              <a:gd name="connsiteX236" fmla="*/ 3399261 w 7315200"/>
                              <a:gd name="connsiteY236" fmla="*/ 3554314 h 9597624"/>
                              <a:gd name="connsiteX237" fmla="*/ 3388790 w 7315200"/>
                              <a:gd name="connsiteY237" fmla="*/ 3586798 h 9597624"/>
                              <a:gd name="connsiteX238" fmla="*/ 3355722 w 7315200"/>
                              <a:gd name="connsiteY238" fmla="*/ 3577775 h 9597624"/>
                              <a:gd name="connsiteX239" fmla="*/ 1442228 w 7315200"/>
                              <a:gd name="connsiteY239" fmla="*/ 5609426 h 9597624"/>
                              <a:gd name="connsiteX240" fmla="*/ 1446637 w 7315200"/>
                              <a:gd name="connsiteY240" fmla="*/ 5604463 h 9597624"/>
                              <a:gd name="connsiteX241" fmla="*/ 1459313 w 7315200"/>
                              <a:gd name="connsiteY241" fmla="*/ 5608072 h 9597624"/>
                              <a:gd name="connsiteX242" fmla="*/ 3584351 w 7315200"/>
                              <a:gd name="connsiteY242" fmla="*/ 9597624 h 9597624"/>
                              <a:gd name="connsiteX243" fmla="*/ 3563011 w 7315200"/>
                              <a:gd name="connsiteY243" fmla="*/ 9597624 h 9597624"/>
                              <a:gd name="connsiteX244" fmla="*/ 1442779 w 7315200"/>
                              <a:gd name="connsiteY244" fmla="*/ 5617095 h 9597624"/>
                              <a:gd name="connsiteX245" fmla="*/ 1442228 w 7315200"/>
                              <a:gd name="connsiteY245" fmla="*/ 5609426 h 9597624"/>
                              <a:gd name="connsiteX246" fmla="*/ 1296732 w 7315200"/>
                              <a:gd name="connsiteY246" fmla="*/ 2442613 h 9597624"/>
                              <a:gd name="connsiteX247" fmla="*/ 1690233 w 7315200"/>
                              <a:gd name="connsiteY247" fmla="*/ 3184348 h 9597624"/>
                              <a:gd name="connsiteX248" fmla="*/ 1690233 w 7315200"/>
                              <a:gd name="connsiteY248" fmla="*/ 3178934 h 9597624"/>
                              <a:gd name="connsiteX249" fmla="*/ 1786679 w 7315200"/>
                              <a:gd name="connsiteY249" fmla="*/ 3089601 h 9597624"/>
                              <a:gd name="connsiteX250" fmla="*/ 1550799 w 7315200"/>
                              <a:gd name="connsiteY250" fmla="*/ 2645643 h 9597624"/>
                              <a:gd name="connsiteX251" fmla="*/ 1548044 w 7315200"/>
                              <a:gd name="connsiteY251" fmla="*/ 2640229 h 9597624"/>
                              <a:gd name="connsiteX252" fmla="*/ 1506158 w 7315200"/>
                              <a:gd name="connsiteY252" fmla="*/ 2633010 h 9597624"/>
                              <a:gd name="connsiteX253" fmla="*/ 1498443 w 7315200"/>
                              <a:gd name="connsiteY253" fmla="*/ 2674518 h 9597624"/>
                              <a:gd name="connsiteX254" fmla="*/ 1646143 w 7315200"/>
                              <a:gd name="connsiteY254" fmla="*/ 2950638 h 9597624"/>
                              <a:gd name="connsiteX255" fmla="*/ 1633467 w 7315200"/>
                              <a:gd name="connsiteY255" fmla="*/ 2991244 h 9597624"/>
                              <a:gd name="connsiteX256" fmla="*/ 1592684 w 7315200"/>
                              <a:gd name="connsiteY256" fmla="*/ 2978611 h 9597624"/>
                              <a:gd name="connsiteX257" fmla="*/ 1315470 w 7315200"/>
                              <a:gd name="connsiteY257" fmla="*/ 2457953 h 9597624"/>
                              <a:gd name="connsiteX258" fmla="*/ 1296732 w 7315200"/>
                              <a:gd name="connsiteY258" fmla="*/ 2442613 h 9597624"/>
                              <a:gd name="connsiteX259" fmla="*/ 403364 w 7315200"/>
                              <a:gd name="connsiteY259" fmla="*/ 4291537 h 9597624"/>
                              <a:gd name="connsiteX260" fmla="*/ 407222 w 7315200"/>
                              <a:gd name="connsiteY260" fmla="*/ 4278904 h 9597624"/>
                              <a:gd name="connsiteX261" fmla="*/ 419898 w 7315200"/>
                              <a:gd name="connsiteY261" fmla="*/ 4282514 h 9597624"/>
                              <a:gd name="connsiteX262" fmla="*/ 3250662 w 7315200"/>
                              <a:gd name="connsiteY262" fmla="*/ 9597624 h 9597624"/>
                              <a:gd name="connsiteX263" fmla="*/ 3229323 w 7315200"/>
                              <a:gd name="connsiteY263" fmla="*/ 9597624 h 9597624"/>
                              <a:gd name="connsiteX264" fmla="*/ 0 w 7315200"/>
                              <a:gd name="connsiteY264" fmla="*/ 704719 h 9597624"/>
                              <a:gd name="connsiteX265" fmla="*/ 0 w 7315200"/>
                              <a:gd name="connsiteY265" fmla="*/ 603475 h 9597624"/>
                              <a:gd name="connsiteX266" fmla="*/ 1305550 w 7315200"/>
                              <a:gd name="connsiteY266" fmla="*/ 3055312 h 9597624"/>
                              <a:gd name="connsiteX267" fmla="*/ 1296732 w 7315200"/>
                              <a:gd name="connsiteY267" fmla="*/ 3084187 h 9597624"/>
                              <a:gd name="connsiteX268" fmla="*/ 1263665 w 7315200"/>
                              <a:gd name="connsiteY268" fmla="*/ 3076968 h 9597624"/>
                              <a:gd name="connsiteX269" fmla="*/ 0 w 7315200"/>
                              <a:gd name="connsiteY269" fmla="*/ 888976 h 9597624"/>
                              <a:gd name="connsiteX270" fmla="*/ 0 w 7315200"/>
                              <a:gd name="connsiteY270" fmla="*/ 785771 h 9597624"/>
                              <a:gd name="connsiteX271" fmla="*/ 1517732 w 7315200"/>
                              <a:gd name="connsiteY271" fmla="*/ 3635525 h 9597624"/>
                              <a:gd name="connsiteX272" fmla="*/ 1518834 w 7315200"/>
                              <a:gd name="connsiteY272" fmla="*/ 3631916 h 9597624"/>
                              <a:gd name="connsiteX273" fmla="*/ 1630712 w 7315200"/>
                              <a:gd name="connsiteY273" fmla="*/ 3560630 h 9597624"/>
                              <a:gd name="connsiteX274" fmla="*/ 0 w 7315200"/>
                              <a:gd name="connsiteY274" fmla="*/ 499389 h 9597624"/>
                              <a:gd name="connsiteX275" fmla="*/ 0 w 7315200"/>
                              <a:gd name="connsiteY275" fmla="*/ 396240 h 9597624"/>
                              <a:gd name="connsiteX276" fmla="*/ 1927766 w 7315200"/>
                              <a:gd name="connsiteY276" fmla="*/ 4015417 h 9597624"/>
                              <a:gd name="connsiteX277" fmla="*/ 1933278 w 7315200"/>
                              <a:gd name="connsiteY277" fmla="*/ 4017221 h 9597624"/>
                              <a:gd name="connsiteX278" fmla="*/ 2057280 w 7315200"/>
                              <a:gd name="connsiteY278" fmla="*/ 3973006 h 9597624"/>
                              <a:gd name="connsiteX279" fmla="*/ 1260909 w 7315200"/>
                              <a:gd name="connsiteY279" fmla="*/ 2477805 h 9597624"/>
                              <a:gd name="connsiteX280" fmla="*/ 1263665 w 7315200"/>
                              <a:gd name="connsiteY280" fmla="*/ 2485926 h 9597624"/>
                              <a:gd name="connsiteX281" fmla="*/ 1658819 w 7315200"/>
                              <a:gd name="connsiteY281" fmla="*/ 3227661 h 9597624"/>
                              <a:gd name="connsiteX282" fmla="*/ 1646143 w 7315200"/>
                              <a:gd name="connsiteY282" fmla="*/ 3268267 h 9597624"/>
                              <a:gd name="connsiteX283" fmla="*/ 1605360 w 7315200"/>
                              <a:gd name="connsiteY283" fmla="*/ 3255634 h 9597624"/>
                              <a:gd name="connsiteX284" fmla="*/ 892760 w 7315200"/>
                              <a:gd name="connsiteY284" fmla="*/ 1917443 h 9597624"/>
                              <a:gd name="connsiteX285" fmla="*/ 905436 w 7315200"/>
                              <a:gd name="connsiteY285" fmla="*/ 1876837 h 9597624"/>
                              <a:gd name="connsiteX286" fmla="*/ 946219 w 7315200"/>
                              <a:gd name="connsiteY286" fmla="*/ 1889470 h 9597624"/>
                              <a:gd name="connsiteX287" fmla="*/ 1099431 w 7315200"/>
                              <a:gd name="connsiteY287" fmla="*/ 2177321 h 9597624"/>
                              <a:gd name="connsiteX288" fmla="*/ 1104942 w 7315200"/>
                              <a:gd name="connsiteY288" fmla="*/ 2183637 h 9597624"/>
                              <a:gd name="connsiteX289" fmla="*/ 0 w 7315200"/>
                              <a:gd name="connsiteY289" fmla="*/ 109716 h 9597624"/>
                              <a:gd name="connsiteX290" fmla="*/ 0 w 7315200"/>
                              <a:gd name="connsiteY290" fmla="*/ 6036 h 9597624"/>
                              <a:gd name="connsiteX291" fmla="*/ 1152890 w 7315200"/>
                              <a:gd name="connsiteY291" fmla="*/ 2171004 h 9597624"/>
                              <a:gd name="connsiteX292" fmla="*/ 1151787 w 7315200"/>
                              <a:gd name="connsiteY292" fmla="*/ 2146641 h 9597624"/>
                              <a:gd name="connsiteX293" fmla="*/ 1083448 w 7315200"/>
                              <a:gd name="connsiteY293" fmla="*/ 2018506 h 9597624"/>
                              <a:gd name="connsiteX294" fmla="*/ 1096124 w 7315200"/>
                              <a:gd name="connsiteY294" fmla="*/ 1977900 h 9597624"/>
                              <a:gd name="connsiteX295" fmla="*/ 1136356 w 7315200"/>
                              <a:gd name="connsiteY295" fmla="*/ 1991436 h 9597624"/>
                              <a:gd name="connsiteX296" fmla="*/ 1389320 w 7315200"/>
                              <a:gd name="connsiteY296" fmla="*/ 2466976 h 9597624"/>
                              <a:gd name="connsiteX297" fmla="*/ 1430103 w 7315200"/>
                              <a:gd name="connsiteY297" fmla="*/ 2479609 h 9597624"/>
                              <a:gd name="connsiteX298" fmla="*/ 1442779 w 7315200"/>
                              <a:gd name="connsiteY298" fmla="*/ 2439003 h 9597624"/>
                              <a:gd name="connsiteX299" fmla="*/ 1014558 w 7315200"/>
                              <a:gd name="connsiteY299" fmla="*/ 1635006 h 9597624"/>
                              <a:gd name="connsiteX300" fmla="*/ 1010700 w 7315200"/>
                              <a:gd name="connsiteY300" fmla="*/ 1619666 h 9597624"/>
                              <a:gd name="connsiteX301" fmla="*/ 148101 w 7315200"/>
                              <a:gd name="connsiteY301" fmla="*/ 0 h 9597624"/>
                              <a:gd name="connsiteX302" fmla="*/ 203230 w 7315200"/>
                              <a:gd name="connsiteY302" fmla="*/ 0 h 9597624"/>
                              <a:gd name="connsiteX303" fmla="*/ 1052585 w 7315200"/>
                              <a:gd name="connsiteY303" fmla="*/ 1594400 h 9597624"/>
                              <a:gd name="connsiteX304" fmla="*/ 1068017 w 7315200"/>
                              <a:gd name="connsiteY304" fmla="*/ 1607935 h 9597624"/>
                              <a:gd name="connsiteX305" fmla="*/ 1386565 w 7315200"/>
                              <a:gd name="connsiteY305" fmla="*/ 2206196 h 9597624"/>
                              <a:gd name="connsiteX306" fmla="*/ 1426246 w 7315200"/>
                              <a:gd name="connsiteY306" fmla="*/ 2041968 h 9597624"/>
                              <a:gd name="connsiteX307" fmla="*/ 338908 w 7315200"/>
                              <a:gd name="connsiteY307" fmla="*/ 0 h 9597624"/>
                              <a:gd name="connsiteX308" fmla="*/ 360551 w 7315200"/>
                              <a:gd name="connsiteY308" fmla="*/ 0 h 9597624"/>
                              <a:gd name="connsiteX309" fmla="*/ 1442779 w 7315200"/>
                              <a:gd name="connsiteY309" fmla="*/ 2032042 h 9597624"/>
                              <a:gd name="connsiteX310" fmla="*/ 1565679 w 7315200"/>
                              <a:gd name="connsiteY310" fmla="*/ 2032944 h 9597624"/>
                              <a:gd name="connsiteX311" fmla="*/ 536736 w 7315200"/>
                              <a:gd name="connsiteY311" fmla="*/ 101003 h 9597624"/>
                              <a:gd name="connsiteX312" fmla="*/ 532878 w 7315200"/>
                              <a:gd name="connsiteY312" fmla="*/ 94687 h 9597624"/>
                              <a:gd name="connsiteX313" fmla="*/ 519418 w 7315200"/>
                              <a:gd name="connsiteY313" fmla="*/ 43408 h 9597624"/>
                              <a:gd name="connsiteX314" fmla="*/ 525418 w 7315200"/>
                              <a:gd name="connsiteY314" fmla="*/ 0 h 9597624"/>
                              <a:gd name="connsiteX315" fmla="*/ 787286 w 7315200"/>
                              <a:gd name="connsiteY315" fmla="*/ 0 h 9597624"/>
                              <a:gd name="connsiteX316" fmla="*/ 1668739 w 7315200"/>
                              <a:gd name="connsiteY316" fmla="*/ 1653955 h 9597624"/>
                              <a:gd name="connsiteX317" fmla="*/ 1679211 w 7315200"/>
                              <a:gd name="connsiteY317" fmla="*/ 1666588 h 9597624"/>
                              <a:gd name="connsiteX318" fmla="*/ 2860264 w 7315200"/>
                              <a:gd name="connsiteY318" fmla="*/ 3885478 h 9597624"/>
                              <a:gd name="connsiteX319" fmla="*/ 2884513 w 7315200"/>
                              <a:gd name="connsiteY319" fmla="*/ 3907134 h 9597624"/>
                              <a:gd name="connsiteX320" fmla="*/ 2607850 w 7315200"/>
                              <a:gd name="connsiteY320" fmla="*/ 3386476 h 9597624"/>
                              <a:gd name="connsiteX321" fmla="*/ 2649736 w 7315200"/>
                              <a:gd name="connsiteY321" fmla="*/ 3217735 h 9597624"/>
                              <a:gd name="connsiteX322" fmla="*/ 935935 w 7315200"/>
                              <a:gd name="connsiteY322" fmla="*/ 0 h 9597624"/>
                              <a:gd name="connsiteX323" fmla="*/ 957004 w 7315200"/>
                              <a:gd name="connsiteY323" fmla="*/ 0 h 9597624"/>
                              <a:gd name="connsiteX324" fmla="*/ 2666269 w 7315200"/>
                              <a:gd name="connsiteY324" fmla="*/ 3209614 h 9597624"/>
                              <a:gd name="connsiteX325" fmla="*/ 2801845 w 7315200"/>
                              <a:gd name="connsiteY325" fmla="*/ 3222247 h 9597624"/>
                              <a:gd name="connsiteX326" fmla="*/ 1085289 w 7315200"/>
                              <a:gd name="connsiteY326" fmla="*/ 0 h 9597624"/>
                              <a:gd name="connsiteX327" fmla="*/ 1106187 w 7315200"/>
                              <a:gd name="connsiteY327" fmla="*/ 0 h 9597624"/>
                              <a:gd name="connsiteX328" fmla="*/ 2413304 w 7315200"/>
                              <a:gd name="connsiteY328" fmla="*/ 2454343 h 9597624"/>
                              <a:gd name="connsiteX329" fmla="*/ 2484399 w 7315200"/>
                              <a:gd name="connsiteY329" fmla="*/ 2326209 h 9597624"/>
                              <a:gd name="connsiteX330" fmla="*/ 2666269 w 7315200"/>
                              <a:gd name="connsiteY330" fmla="*/ 2381253 h 9597624"/>
                              <a:gd name="connsiteX331" fmla="*/ 3413039 w 7315200"/>
                              <a:gd name="connsiteY331" fmla="*/ 3785316 h 9597624"/>
                              <a:gd name="connsiteX332" fmla="*/ 3406425 w 7315200"/>
                              <a:gd name="connsiteY332" fmla="*/ 3737492 h 9597624"/>
                              <a:gd name="connsiteX333" fmla="*/ 3545308 w 7315200"/>
                              <a:gd name="connsiteY333" fmla="*/ 3615674 h 9597624"/>
                              <a:gd name="connsiteX334" fmla="*/ 2231434 w 7315200"/>
                              <a:gd name="connsiteY334" fmla="*/ 1148637 h 9597624"/>
                              <a:gd name="connsiteX335" fmla="*/ 2256786 w 7315200"/>
                              <a:gd name="connsiteY335" fmla="*/ 1066522 h 9597624"/>
                              <a:gd name="connsiteX336" fmla="*/ 2339454 w 7315200"/>
                              <a:gd name="connsiteY336" fmla="*/ 1091788 h 9597624"/>
                              <a:gd name="connsiteX337" fmla="*/ 4054544 w 7315200"/>
                              <a:gd name="connsiteY337" fmla="*/ 4306877 h 9597624"/>
                              <a:gd name="connsiteX338" fmla="*/ 4137213 w 7315200"/>
                              <a:gd name="connsiteY338" fmla="*/ 4332143 h 9597624"/>
                              <a:gd name="connsiteX339" fmla="*/ 4162564 w 7315200"/>
                              <a:gd name="connsiteY339" fmla="*/ 4250029 h 9597624"/>
                              <a:gd name="connsiteX340" fmla="*/ 3862754 w 7315200"/>
                              <a:gd name="connsiteY340" fmla="*/ 3688764 h 9597624"/>
                              <a:gd name="connsiteX341" fmla="*/ 3888106 w 7315200"/>
                              <a:gd name="connsiteY341" fmla="*/ 3606650 h 9597624"/>
                              <a:gd name="connsiteX342" fmla="*/ 3970774 w 7315200"/>
                              <a:gd name="connsiteY342" fmla="*/ 3631916 h 9597624"/>
                              <a:gd name="connsiteX343" fmla="*/ 4532367 w 7315200"/>
                              <a:gd name="connsiteY343" fmla="*/ 4686768 h 9597624"/>
                              <a:gd name="connsiteX344" fmla="*/ 4562678 w 7315200"/>
                              <a:gd name="connsiteY344" fmla="*/ 4714741 h 9597624"/>
                              <a:gd name="connsiteX345" fmla="*/ 4508117 w 7315200"/>
                              <a:gd name="connsiteY345" fmla="*/ 4612775 h 9597624"/>
                              <a:gd name="connsiteX346" fmla="*/ 4521895 w 7315200"/>
                              <a:gd name="connsiteY346" fmla="*/ 4567658 h 9597624"/>
                              <a:gd name="connsiteX347" fmla="*/ 4566536 w 7315200"/>
                              <a:gd name="connsiteY347" fmla="*/ 4582095 h 9597624"/>
                              <a:gd name="connsiteX348" fmla="*/ 4629915 w 7315200"/>
                              <a:gd name="connsiteY348" fmla="*/ 4701206 h 9597624"/>
                              <a:gd name="connsiteX349" fmla="*/ 4638733 w 7315200"/>
                              <a:gd name="connsiteY349" fmla="*/ 4631725 h 9597624"/>
                              <a:gd name="connsiteX350" fmla="*/ 3838505 w 7315200"/>
                              <a:gd name="connsiteY350" fmla="*/ 3127500 h 9597624"/>
                              <a:gd name="connsiteX351" fmla="*/ 3863856 w 7315200"/>
                              <a:gd name="connsiteY351" fmla="*/ 3044483 h 9597624"/>
                              <a:gd name="connsiteX352" fmla="*/ 3866612 w 7315200"/>
                              <a:gd name="connsiteY352" fmla="*/ 3043581 h 9597624"/>
                              <a:gd name="connsiteX353" fmla="*/ 3821971 w 7315200"/>
                              <a:gd name="connsiteY353" fmla="*/ 2961467 h 9597624"/>
                              <a:gd name="connsiteX354" fmla="*/ 3740956 w 7315200"/>
                              <a:gd name="connsiteY354" fmla="*/ 2937103 h 9597624"/>
                              <a:gd name="connsiteX355" fmla="*/ 3635141 w 7315200"/>
                              <a:gd name="connsiteY355" fmla="*/ 2740390 h 9597624"/>
                              <a:gd name="connsiteX356" fmla="*/ 3630181 w 7315200"/>
                              <a:gd name="connsiteY356" fmla="*/ 2696174 h 9597624"/>
                              <a:gd name="connsiteX357" fmla="*/ 2193893 w 7315200"/>
                              <a:gd name="connsiteY357" fmla="*/ 0 h 9597624"/>
                              <a:gd name="connsiteX358" fmla="*/ 2214600 w 7315200"/>
                              <a:gd name="connsiteY358" fmla="*/ 0 h 9597624"/>
                              <a:gd name="connsiteX359" fmla="*/ 3638999 w 7315200"/>
                              <a:gd name="connsiteY359" fmla="*/ 2674518 h 9597624"/>
                              <a:gd name="connsiteX360" fmla="*/ 3658288 w 7315200"/>
                              <a:gd name="connsiteY360" fmla="*/ 2658276 h 9597624"/>
                              <a:gd name="connsiteX361" fmla="*/ 2910967 w 7315200"/>
                              <a:gd name="connsiteY361" fmla="*/ 1254212 h 9597624"/>
                              <a:gd name="connsiteX362" fmla="*/ 2923643 w 7315200"/>
                              <a:gd name="connsiteY362" fmla="*/ 1213606 h 9597624"/>
                              <a:gd name="connsiteX363" fmla="*/ 2964426 w 7315200"/>
                              <a:gd name="connsiteY363" fmla="*/ 1226239 h 9597624"/>
                              <a:gd name="connsiteX364" fmla="*/ 3810397 w 7315200"/>
                              <a:gd name="connsiteY364" fmla="*/ 2814383 h 9597624"/>
                              <a:gd name="connsiteX365" fmla="*/ 3851180 w 7315200"/>
                              <a:gd name="connsiteY365" fmla="*/ 2827016 h 9597624"/>
                              <a:gd name="connsiteX366" fmla="*/ 3863856 w 7315200"/>
                              <a:gd name="connsiteY366" fmla="*/ 2786410 h 9597624"/>
                              <a:gd name="connsiteX367" fmla="*/ 3715053 w 7315200"/>
                              <a:gd name="connsiteY367" fmla="*/ 2511192 h 9597624"/>
                              <a:gd name="connsiteX368" fmla="*/ 3728280 w 7315200"/>
                              <a:gd name="connsiteY368" fmla="*/ 2470586 h 9597624"/>
                              <a:gd name="connsiteX369" fmla="*/ 3730485 w 7315200"/>
                              <a:gd name="connsiteY369" fmla="*/ 2468781 h 9597624"/>
                              <a:gd name="connsiteX370" fmla="*/ 2415514 w 7315200"/>
                              <a:gd name="connsiteY370" fmla="*/ 0 h 9597624"/>
                              <a:gd name="connsiteX371" fmla="*/ 2437022 w 7315200"/>
                              <a:gd name="connsiteY371" fmla="*/ 0 h 9597624"/>
                              <a:gd name="connsiteX372" fmla="*/ 3750876 w 7315200"/>
                              <a:gd name="connsiteY372" fmla="*/ 2466976 h 9597624"/>
                              <a:gd name="connsiteX373" fmla="*/ 3768512 w 7315200"/>
                              <a:gd name="connsiteY373" fmla="*/ 2481414 h 9597624"/>
                              <a:gd name="connsiteX374" fmla="*/ 4045726 w 7315200"/>
                              <a:gd name="connsiteY374" fmla="*/ 3002975 h 9597624"/>
                              <a:gd name="connsiteX375" fmla="*/ 4086509 w 7315200"/>
                              <a:gd name="connsiteY375" fmla="*/ 3015608 h 9597624"/>
                              <a:gd name="connsiteX376" fmla="*/ 4099185 w 7315200"/>
                              <a:gd name="connsiteY376" fmla="*/ 2975002 h 9597624"/>
                              <a:gd name="connsiteX377" fmla="*/ 3704031 w 7315200"/>
                              <a:gd name="connsiteY377" fmla="*/ 2234169 h 9597624"/>
                              <a:gd name="connsiteX378" fmla="*/ 3716707 w 7315200"/>
                              <a:gd name="connsiteY378" fmla="*/ 2193563 h 9597624"/>
                              <a:gd name="connsiteX379" fmla="*/ 3757490 w 7315200"/>
                              <a:gd name="connsiteY379" fmla="*/ 2206196 h 9597624"/>
                              <a:gd name="connsiteX380" fmla="*/ 4470090 w 7315200"/>
                              <a:gd name="connsiteY380" fmla="*/ 3544388 h 9597624"/>
                              <a:gd name="connsiteX381" fmla="*/ 4470090 w 7315200"/>
                              <a:gd name="connsiteY381" fmla="*/ 3572361 h 9597624"/>
                              <a:gd name="connsiteX382" fmla="*/ 5131987 w 7315200"/>
                              <a:gd name="connsiteY382" fmla="*/ 4816707 h 9597624"/>
                              <a:gd name="connsiteX383" fmla="*/ 5162299 w 7315200"/>
                              <a:gd name="connsiteY383" fmla="*/ 4825730 h 9597624"/>
                              <a:gd name="connsiteX384" fmla="*/ 5171117 w 7315200"/>
                              <a:gd name="connsiteY384" fmla="*/ 4795051 h 9597624"/>
                              <a:gd name="connsiteX385" fmla="*/ 4929725 w 7315200"/>
                              <a:gd name="connsiteY385" fmla="*/ 4341167 h 9597624"/>
                              <a:gd name="connsiteX386" fmla="*/ 4938543 w 7315200"/>
                              <a:gd name="connsiteY386" fmla="*/ 4310487 h 9597624"/>
                              <a:gd name="connsiteX387" fmla="*/ 4968855 w 7315200"/>
                              <a:gd name="connsiteY387" fmla="*/ 4319510 h 9597624"/>
                              <a:gd name="connsiteX388" fmla="*/ 6946830 w 7315200"/>
                              <a:gd name="connsiteY388" fmla="*/ 8031796 h 9597624"/>
                              <a:gd name="connsiteX389" fmla="*/ 6938012 w 7315200"/>
                              <a:gd name="connsiteY389" fmla="*/ 8061573 h 9597624"/>
                              <a:gd name="connsiteX390" fmla="*/ 6907701 w 7315200"/>
                              <a:gd name="connsiteY390" fmla="*/ 8052550 h 9597624"/>
                              <a:gd name="connsiteX391" fmla="*/ 5525488 w 7315200"/>
                              <a:gd name="connsiteY391" fmla="*/ 5457378 h 9597624"/>
                              <a:gd name="connsiteX392" fmla="*/ 5495176 w 7315200"/>
                              <a:gd name="connsiteY392" fmla="*/ 5448355 h 9597624"/>
                              <a:gd name="connsiteX393" fmla="*/ 5486358 w 7315200"/>
                              <a:gd name="connsiteY393" fmla="*/ 5478132 h 9597624"/>
                              <a:gd name="connsiteX394" fmla="*/ 6042440 w 7315200"/>
                              <a:gd name="connsiteY394" fmla="*/ 6523961 h 9597624"/>
                              <a:gd name="connsiteX395" fmla="*/ 6033622 w 7315200"/>
                              <a:gd name="connsiteY395" fmla="*/ 6553739 h 9597624"/>
                              <a:gd name="connsiteX396" fmla="*/ 6003310 w 7315200"/>
                              <a:gd name="connsiteY396" fmla="*/ 6544715 h 9597624"/>
                              <a:gd name="connsiteX397" fmla="*/ 4422694 w 7315200"/>
                              <a:gd name="connsiteY397" fmla="*/ 3578677 h 9597624"/>
                              <a:gd name="connsiteX398" fmla="*/ 4416631 w 7315200"/>
                              <a:gd name="connsiteY398" fmla="*/ 3571458 h 9597624"/>
                              <a:gd name="connsiteX399" fmla="*/ 4263971 w 7315200"/>
                              <a:gd name="connsiteY399" fmla="*/ 3284510 h 9597624"/>
                              <a:gd name="connsiteX400" fmla="*/ 4223188 w 7315200"/>
                              <a:gd name="connsiteY400" fmla="*/ 3271877 h 9597624"/>
                              <a:gd name="connsiteX401" fmla="*/ 4210512 w 7315200"/>
                              <a:gd name="connsiteY401" fmla="*/ 3312483 h 9597624"/>
                              <a:gd name="connsiteX402" fmla="*/ 4279402 w 7315200"/>
                              <a:gd name="connsiteY402" fmla="*/ 3440617 h 9597624"/>
                              <a:gd name="connsiteX403" fmla="*/ 4266726 w 7315200"/>
                              <a:gd name="connsiteY403" fmla="*/ 3481223 h 9597624"/>
                              <a:gd name="connsiteX404" fmla="*/ 4225943 w 7315200"/>
                              <a:gd name="connsiteY404" fmla="*/ 3468590 h 9597624"/>
                              <a:gd name="connsiteX405" fmla="*/ 3972978 w 7315200"/>
                              <a:gd name="connsiteY405" fmla="*/ 2993049 h 9597624"/>
                              <a:gd name="connsiteX406" fmla="*/ 3932746 w 7315200"/>
                              <a:gd name="connsiteY406" fmla="*/ 2980416 h 9597624"/>
                              <a:gd name="connsiteX407" fmla="*/ 3920071 w 7315200"/>
                              <a:gd name="connsiteY407" fmla="*/ 3021022 h 9597624"/>
                              <a:gd name="connsiteX408" fmla="*/ 4347741 w 7315200"/>
                              <a:gd name="connsiteY408" fmla="*/ 3825020 h 9597624"/>
                              <a:gd name="connsiteX409" fmla="*/ 4351599 w 7315200"/>
                              <a:gd name="connsiteY409" fmla="*/ 3835848 h 9597624"/>
                              <a:gd name="connsiteX410" fmla="*/ 5388258 w 7315200"/>
                              <a:gd name="connsiteY410" fmla="*/ 5783128 h 9597624"/>
                              <a:gd name="connsiteX411" fmla="*/ 5362907 w 7315200"/>
                              <a:gd name="connsiteY411" fmla="*/ 5865242 h 9597624"/>
                              <a:gd name="connsiteX412" fmla="*/ 5280239 w 7315200"/>
                              <a:gd name="connsiteY412" fmla="*/ 5839976 h 9597624"/>
                              <a:gd name="connsiteX413" fmla="*/ 4968855 w 7315200"/>
                              <a:gd name="connsiteY413" fmla="*/ 5257055 h 9597624"/>
                              <a:gd name="connsiteX414" fmla="*/ 4907129 w 7315200"/>
                              <a:gd name="connsiteY414" fmla="*/ 5224572 h 9597624"/>
                              <a:gd name="connsiteX415" fmla="*/ 6005515 w 7315200"/>
                              <a:gd name="connsiteY415" fmla="*/ 7288256 h 9597624"/>
                              <a:gd name="connsiteX416" fmla="*/ 6013230 w 7315200"/>
                              <a:gd name="connsiteY416" fmla="*/ 7254868 h 9597624"/>
                              <a:gd name="connsiteX417" fmla="*/ 5676495 w 7315200"/>
                              <a:gd name="connsiteY417" fmla="*/ 6624123 h 9597624"/>
                              <a:gd name="connsiteX418" fmla="*/ 5686966 w 7315200"/>
                              <a:gd name="connsiteY418" fmla="*/ 6589833 h 9597624"/>
                              <a:gd name="connsiteX419" fmla="*/ 5721136 w 7315200"/>
                              <a:gd name="connsiteY419" fmla="*/ 6599759 h 9597624"/>
                              <a:gd name="connsiteX420" fmla="*/ 6328472 w 7315200"/>
                              <a:gd name="connsiteY420" fmla="*/ 7738530 h 9597624"/>
                              <a:gd name="connsiteX421" fmla="*/ 6318001 w 7315200"/>
                              <a:gd name="connsiteY421" fmla="*/ 7772820 h 9597624"/>
                              <a:gd name="connsiteX422" fmla="*/ 6283831 w 7315200"/>
                              <a:gd name="connsiteY422" fmla="*/ 7762894 h 9597624"/>
                              <a:gd name="connsiteX423" fmla="*/ 6153215 w 7315200"/>
                              <a:gd name="connsiteY423" fmla="*/ 7517454 h 9597624"/>
                              <a:gd name="connsiteX424" fmla="*/ 6121250 w 7315200"/>
                              <a:gd name="connsiteY424" fmla="*/ 7506625 h 9597624"/>
                              <a:gd name="connsiteX425" fmla="*/ 7234997 w 7315200"/>
                              <a:gd name="connsiteY425" fmla="*/ 9597624 h 9597624"/>
                              <a:gd name="connsiteX426" fmla="*/ 7161348 w 7315200"/>
                              <a:gd name="connsiteY426" fmla="*/ 9597624 h 9597624"/>
                              <a:gd name="connsiteX427" fmla="*/ 6149358 w 7315200"/>
                              <a:gd name="connsiteY427" fmla="*/ 7691608 h 9597624"/>
                              <a:gd name="connsiteX428" fmla="*/ 6126210 w 7315200"/>
                              <a:gd name="connsiteY428" fmla="*/ 7677170 h 9597624"/>
                              <a:gd name="connsiteX429" fmla="*/ 5910171 w 7315200"/>
                              <a:gd name="connsiteY429" fmla="*/ 7272915 h 9597624"/>
                              <a:gd name="connsiteX430" fmla="*/ 5876001 w 7315200"/>
                              <a:gd name="connsiteY430" fmla="*/ 7262990 h 9597624"/>
                              <a:gd name="connsiteX431" fmla="*/ 5866081 w 7315200"/>
                              <a:gd name="connsiteY431" fmla="*/ 7297279 h 9597624"/>
                              <a:gd name="connsiteX432" fmla="*/ 6230372 w 7315200"/>
                              <a:gd name="connsiteY432" fmla="*/ 7980361 h 9597624"/>
                              <a:gd name="connsiteX433" fmla="*/ 6220452 w 7315200"/>
                              <a:gd name="connsiteY433" fmla="*/ 8014651 h 9597624"/>
                              <a:gd name="connsiteX434" fmla="*/ 6186283 w 7315200"/>
                              <a:gd name="connsiteY434" fmla="*/ 8004725 h 9597624"/>
                              <a:gd name="connsiteX435" fmla="*/ 5009638 w 7315200"/>
                              <a:gd name="connsiteY435" fmla="*/ 5795761 h 9597624"/>
                              <a:gd name="connsiteX436" fmla="*/ 5020109 w 7315200"/>
                              <a:gd name="connsiteY436" fmla="*/ 5761472 h 9597624"/>
                              <a:gd name="connsiteX437" fmla="*/ 5054279 w 7315200"/>
                              <a:gd name="connsiteY437" fmla="*/ 5771397 h 9597624"/>
                              <a:gd name="connsiteX438" fmla="*/ 5773492 w 7315200"/>
                              <a:gd name="connsiteY438" fmla="*/ 7122222 h 9597624"/>
                              <a:gd name="connsiteX439" fmla="*/ 5807662 w 7315200"/>
                              <a:gd name="connsiteY439" fmla="*/ 7132148 h 9597624"/>
                              <a:gd name="connsiteX440" fmla="*/ 5817582 w 7315200"/>
                              <a:gd name="connsiteY440" fmla="*/ 7097859 h 9597624"/>
                              <a:gd name="connsiteX441" fmla="*/ 5691926 w 7315200"/>
                              <a:gd name="connsiteY441" fmla="*/ 6862344 h 9597624"/>
                              <a:gd name="connsiteX442" fmla="*/ 5693029 w 7315200"/>
                              <a:gd name="connsiteY442" fmla="*/ 6835274 h 9597624"/>
                              <a:gd name="connsiteX443" fmla="*/ 4861386 w 7315200"/>
                              <a:gd name="connsiteY443" fmla="*/ 5274200 h 9597624"/>
                              <a:gd name="connsiteX444" fmla="*/ 4866346 w 7315200"/>
                              <a:gd name="connsiteY444" fmla="*/ 5314806 h 9597624"/>
                              <a:gd name="connsiteX445" fmla="*/ 5004678 w 7315200"/>
                              <a:gd name="connsiteY445" fmla="*/ 5574684 h 9597624"/>
                              <a:gd name="connsiteX446" fmla="*/ 4979326 w 7315200"/>
                              <a:gd name="connsiteY446" fmla="*/ 5657701 h 9597624"/>
                              <a:gd name="connsiteX447" fmla="*/ 4896658 w 7315200"/>
                              <a:gd name="connsiteY447" fmla="*/ 5632435 h 9597624"/>
                              <a:gd name="connsiteX448" fmla="*/ 4383564 w 7315200"/>
                              <a:gd name="connsiteY448" fmla="*/ 4667819 h 9597624"/>
                              <a:gd name="connsiteX449" fmla="*/ 4300896 w 7315200"/>
                              <a:gd name="connsiteY449" fmla="*/ 4642553 h 9597624"/>
                              <a:gd name="connsiteX450" fmla="*/ 4275544 w 7315200"/>
                              <a:gd name="connsiteY450" fmla="*/ 4725570 h 9597624"/>
                              <a:gd name="connsiteX451" fmla="*/ 5141907 w 7315200"/>
                              <a:gd name="connsiteY451" fmla="*/ 6353416 h 9597624"/>
                              <a:gd name="connsiteX452" fmla="*/ 5125373 w 7315200"/>
                              <a:gd name="connsiteY452" fmla="*/ 6430116 h 9597624"/>
                              <a:gd name="connsiteX453" fmla="*/ 5621934 w 7315200"/>
                              <a:gd name="connsiteY453" fmla="*/ 7362249 h 9597624"/>
                              <a:gd name="connsiteX454" fmla="*/ 5650041 w 7315200"/>
                              <a:gd name="connsiteY454" fmla="*/ 7370370 h 9597624"/>
                              <a:gd name="connsiteX455" fmla="*/ 5658859 w 7315200"/>
                              <a:gd name="connsiteY455" fmla="*/ 7342397 h 9597624"/>
                              <a:gd name="connsiteX456" fmla="*/ 5155685 w 7315200"/>
                              <a:gd name="connsiteY456" fmla="*/ 6397632 h 9597624"/>
                              <a:gd name="connsiteX457" fmla="*/ 5164503 w 7315200"/>
                              <a:gd name="connsiteY457" fmla="*/ 6369659 h 9597624"/>
                              <a:gd name="connsiteX458" fmla="*/ 5192610 w 7315200"/>
                              <a:gd name="connsiteY458" fmla="*/ 6378682 h 9597624"/>
                              <a:gd name="connsiteX459" fmla="*/ 6906765 w 7315200"/>
                              <a:gd name="connsiteY459" fmla="*/ 9597624 h 9597624"/>
                              <a:gd name="connsiteX460" fmla="*/ 6860288 w 7315200"/>
                              <a:gd name="connsiteY460" fmla="*/ 9597624 h 9597624"/>
                              <a:gd name="connsiteX461" fmla="*/ 5979061 w 7315200"/>
                              <a:gd name="connsiteY461" fmla="*/ 7942462 h 9597624"/>
                              <a:gd name="connsiteX462" fmla="*/ 5950954 w 7315200"/>
                              <a:gd name="connsiteY462" fmla="*/ 7933439 h 9597624"/>
                              <a:gd name="connsiteX463" fmla="*/ 5942136 w 7315200"/>
                              <a:gd name="connsiteY463" fmla="*/ 7961412 h 9597624"/>
                              <a:gd name="connsiteX464" fmla="*/ 6160931 w 7315200"/>
                              <a:gd name="connsiteY464" fmla="*/ 8372886 h 9597624"/>
                              <a:gd name="connsiteX465" fmla="*/ 6151562 w 7315200"/>
                              <a:gd name="connsiteY465" fmla="*/ 8399054 h 9597624"/>
                              <a:gd name="connsiteX466" fmla="*/ 6124006 w 7315200"/>
                              <a:gd name="connsiteY466" fmla="*/ 8390030 h 9597624"/>
                              <a:gd name="connsiteX467" fmla="*/ 5313306 w 7315200"/>
                              <a:gd name="connsiteY467" fmla="*/ 6866856 h 9597624"/>
                              <a:gd name="connsiteX468" fmla="*/ 5230638 w 7315200"/>
                              <a:gd name="connsiteY468" fmla="*/ 6960701 h 9597624"/>
                              <a:gd name="connsiteX469" fmla="*/ 6635593 w 7315200"/>
                              <a:gd name="connsiteY469" fmla="*/ 9597624 h 9597624"/>
                              <a:gd name="connsiteX470" fmla="*/ 6614581 w 7315200"/>
                              <a:gd name="connsiteY470" fmla="*/ 9597624 h 9597624"/>
                              <a:gd name="connsiteX471" fmla="*/ 5213002 w 7315200"/>
                              <a:gd name="connsiteY471" fmla="*/ 6966115 h 9597624"/>
                              <a:gd name="connsiteX472" fmla="*/ 5070812 w 7315200"/>
                              <a:gd name="connsiteY472" fmla="*/ 6900243 h 9597624"/>
                              <a:gd name="connsiteX473" fmla="*/ 4324043 w 7315200"/>
                              <a:gd name="connsiteY473" fmla="*/ 5498887 h 9597624"/>
                              <a:gd name="connsiteX474" fmla="*/ 4320185 w 7315200"/>
                              <a:gd name="connsiteY474" fmla="*/ 5491669 h 9597624"/>
                              <a:gd name="connsiteX475" fmla="*/ 4142173 w 7315200"/>
                              <a:gd name="connsiteY475" fmla="*/ 5442940 h 9597624"/>
                              <a:gd name="connsiteX476" fmla="*/ 4093674 w 7315200"/>
                              <a:gd name="connsiteY476" fmla="*/ 5620704 h 9597624"/>
                              <a:gd name="connsiteX477" fmla="*/ 4470090 w 7315200"/>
                              <a:gd name="connsiteY477" fmla="*/ 6325443 h 9597624"/>
                              <a:gd name="connsiteX478" fmla="*/ 4429307 w 7315200"/>
                              <a:gd name="connsiteY478" fmla="*/ 6493281 h 9597624"/>
                              <a:gd name="connsiteX479" fmla="*/ 6070547 w 7315200"/>
                              <a:gd name="connsiteY479" fmla="*/ 9573919 h 9597624"/>
                              <a:gd name="connsiteX480" fmla="*/ 6071511 w 7315200"/>
                              <a:gd name="connsiteY480" fmla="*/ 9591741 h 9597624"/>
                              <a:gd name="connsiteX481" fmla="*/ 6066622 w 7315200"/>
                              <a:gd name="connsiteY481" fmla="*/ 9597624 h 9597624"/>
                              <a:gd name="connsiteX482" fmla="*/ 6032213 w 7315200"/>
                              <a:gd name="connsiteY482" fmla="*/ 9597624 h 9597624"/>
                              <a:gd name="connsiteX483" fmla="*/ 6028662 w 7315200"/>
                              <a:gd name="connsiteY483" fmla="*/ 9594673 h 9597624"/>
                              <a:gd name="connsiteX484" fmla="*/ 4385768 w 7315200"/>
                              <a:gd name="connsiteY484" fmla="*/ 6513133 h 9597624"/>
                              <a:gd name="connsiteX485" fmla="*/ 4237517 w 7315200"/>
                              <a:gd name="connsiteY485" fmla="*/ 6449066 h 9597624"/>
                              <a:gd name="connsiteX486" fmla="*/ 3945422 w 7315200"/>
                              <a:gd name="connsiteY486" fmla="*/ 5899532 h 9597624"/>
                              <a:gd name="connsiteX487" fmla="*/ 3912355 w 7315200"/>
                              <a:gd name="connsiteY487" fmla="*/ 5858926 h 9597624"/>
                              <a:gd name="connsiteX488" fmla="*/ 3914559 w 7315200"/>
                              <a:gd name="connsiteY488" fmla="*/ 5862535 h 9597624"/>
                              <a:gd name="connsiteX489" fmla="*/ 3917315 w 7315200"/>
                              <a:gd name="connsiteY489" fmla="*/ 5867047 h 9597624"/>
                              <a:gd name="connsiteX490" fmla="*/ 3894168 w 7315200"/>
                              <a:gd name="connsiteY490" fmla="*/ 5931114 h 9597624"/>
                              <a:gd name="connsiteX491" fmla="*/ 3829687 w 7315200"/>
                              <a:gd name="connsiteY491" fmla="*/ 5908555 h 9597624"/>
                              <a:gd name="connsiteX492" fmla="*/ 3818113 w 7315200"/>
                              <a:gd name="connsiteY492" fmla="*/ 5886899 h 9597624"/>
                              <a:gd name="connsiteX493" fmla="*/ 3740956 w 7315200"/>
                              <a:gd name="connsiteY493" fmla="*/ 5926602 h 9597624"/>
                              <a:gd name="connsiteX494" fmla="*/ 5641223 w 7315200"/>
                              <a:gd name="connsiteY494" fmla="*/ 9494512 h 9597624"/>
                              <a:gd name="connsiteX495" fmla="*/ 5632405 w 7315200"/>
                              <a:gd name="connsiteY495" fmla="*/ 9521583 h 9597624"/>
                              <a:gd name="connsiteX496" fmla="*/ 5604298 w 7315200"/>
                              <a:gd name="connsiteY496" fmla="*/ 9512559 h 9597624"/>
                              <a:gd name="connsiteX497" fmla="*/ 4429307 w 7315200"/>
                              <a:gd name="connsiteY497" fmla="*/ 7310814 h 9597624"/>
                              <a:gd name="connsiteX498" fmla="*/ 4425449 w 7315200"/>
                              <a:gd name="connsiteY498" fmla="*/ 7306303 h 9597624"/>
                              <a:gd name="connsiteX499" fmla="*/ 4397342 w 7315200"/>
                              <a:gd name="connsiteY499" fmla="*/ 7306303 h 9597624"/>
                              <a:gd name="connsiteX500" fmla="*/ 4591888 w 7315200"/>
                              <a:gd name="connsiteY500" fmla="*/ 7670854 h 9597624"/>
                              <a:gd name="connsiteX501" fmla="*/ 4607319 w 7315200"/>
                              <a:gd name="connsiteY501" fmla="*/ 7731312 h 9597624"/>
                              <a:gd name="connsiteX502" fmla="*/ 4613382 w 7315200"/>
                              <a:gd name="connsiteY502" fmla="*/ 7742140 h 9597624"/>
                              <a:gd name="connsiteX503" fmla="*/ 4614484 w 7315200"/>
                              <a:gd name="connsiteY503" fmla="*/ 7745749 h 9597624"/>
                              <a:gd name="connsiteX504" fmla="*/ 4601808 w 7315200"/>
                              <a:gd name="connsiteY504" fmla="*/ 7770113 h 9597624"/>
                              <a:gd name="connsiteX505" fmla="*/ 4538429 w 7315200"/>
                              <a:gd name="connsiteY505" fmla="*/ 7848618 h 9597624"/>
                              <a:gd name="connsiteX506" fmla="*/ 4362070 w 7315200"/>
                              <a:gd name="connsiteY506" fmla="*/ 7794476 h 9597624"/>
                              <a:gd name="connsiteX507" fmla="*/ 2451332 w 7315200"/>
                              <a:gd name="connsiteY507" fmla="*/ 4204009 h 9597624"/>
                              <a:gd name="connsiteX508" fmla="*/ 2454087 w 7315200"/>
                              <a:gd name="connsiteY508" fmla="*/ 4222958 h 9597624"/>
                              <a:gd name="connsiteX509" fmla="*/ 2573130 w 7315200"/>
                              <a:gd name="connsiteY509" fmla="*/ 4445840 h 9597624"/>
                              <a:gd name="connsiteX510" fmla="*/ 2575885 w 7315200"/>
                              <a:gd name="connsiteY510" fmla="*/ 4461180 h 9597624"/>
                              <a:gd name="connsiteX511" fmla="*/ 4009903 w 7315200"/>
                              <a:gd name="connsiteY511" fmla="*/ 7153805 h 9597624"/>
                              <a:gd name="connsiteX512" fmla="*/ 4021477 w 7315200"/>
                              <a:gd name="connsiteY512" fmla="*/ 7204337 h 9597624"/>
                              <a:gd name="connsiteX513" fmla="*/ 3921173 w 7315200"/>
                              <a:gd name="connsiteY513" fmla="*/ 7291865 h 9597624"/>
                              <a:gd name="connsiteX514" fmla="*/ 5148788 w 7315200"/>
                              <a:gd name="connsiteY514" fmla="*/ 9597624 h 9597624"/>
                              <a:gd name="connsiteX515" fmla="*/ 5093208 w 7315200"/>
                              <a:gd name="connsiteY515" fmla="*/ 9597624 h 9597624"/>
                              <a:gd name="connsiteX516" fmla="*/ 3088979 w 7315200"/>
                              <a:gd name="connsiteY516" fmla="*/ 5833660 h 9597624"/>
                              <a:gd name="connsiteX517" fmla="*/ 3086224 w 7315200"/>
                              <a:gd name="connsiteY517" fmla="*/ 5823734 h 9597624"/>
                              <a:gd name="connsiteX518" fmla="*/ 2396771 w 7315200"/>
                              <a:gd name="connsiteY518" fmla="*/ 4528856 h 9597624"/>
                              <a:gd name="connsiteX519" fmla="*/ 2269462 w 7315200"/>
                              <a:gd name="connsiteY519" fmla="*/ 4489153 h 9597624"/>
                              <a:gd name="connsiteX520" fmla="*/ 2230332 w 7315200"/>
                              <a:gd name="connsiteY520" fmla="*/ 4616385 h 9597624"/>
                              <a:gd name="connsiteX521" fmla="*/ 2687763 w 7315200"/>
                              <a:gd name="connsiteY521" fmla="*/ 5474523 h 9597624"/>
                              <a:gd name="connsiteX522" fmla="*/ 2696581 w 7315200"/>
                              <a:gd name="connsiteY522" fmla="*/ 5540396 h 9597624"/>
                              <a:gd name="connsiteX523" fmla="*/ 2583601 w 7315200"/>
                              <a:gd name="connsiteY523" fmla="*/ 5610779 h 9597624"/>
                              <a:gd name="connsiteX524" fmla="*/ 4472294 w 7315200"/>
                              <a:gd name="connsiteY524" fmla="*/ 9158836 h 9597624"/>
                              <a:gd name="connsiteX525" fmla="*/ 4473948 w 7315200"/>
                              <a:gd name="connsiteY525" fmla="*/ 9161543 h 9597624"/>
                              <a:gd name="connsiteX526" fmla="*/ 4462374 w 7315200"/>
                              <a:gd name="connsiteY526" fmla="*/ 9193126 h 9597624"/>
                              <a:gd name="connsiteX527" fmla="*/ 4430409 w 7315200"/>
                              <a:gd name="connsiteY527" fmla="*/ 9181395 h 9597624"/>
                              <a:gd name="connsiteX528" fmla="*/ 2940177 w 7315200"/>
                              <a:gd name="connsiteY528" fmla="*/ 6384096 h 9597624"/>
                              <a:gd name="connsiteX529" fmla="*/ 2939074 w 7315200"/>
                              <a:gd name="connsiteY529" fmla="*/ 6381389 h 9597624"/>
                              <a:gd name="connsiteX530" fmla="*/ 2906007 w 7315200"/>
                              <a:gd name="connsiteY530" fmla="*/ 6374170 h 9597624"/>
                              <a:gd name="connsiteX531" fmla="*/ 2898291 w 7315200"/>
                              <a:gd name="connsiteY531" fmla="*/ 6406655 h 9597624"/>
                              <a:gd name="connsiteX532" fmla="*/ 3497912 w 7315200"/>
                              <a:gd name="connsiteY532" fmla="*/ 7534598 h 9597624"/>
                              <a:gd name="connsiteX533" fmla="*/ 3489094 w 7315200"/>
                              <a:gd name="connsiteY533" fmla="*/ 7564376 h 9597624"/>
                              <a:gd name="connsiteX534" fmla="*/ 3456026 w 7315200"/>
                              <a:gd name="connsiteY534" fmla="*/ 7557157 h 9597624"/>
                              <a:gd name="connsiteX535" fmla="*/ 1075733 w 7315200"/>
                              <a:gd name="connsiteY535" fmla="*/ 3086894 h 9597624"/>
                              <a:gd name="connsiteX536" fmla="*/ 1074079 w 7315200"/>
                              <a:gd name="connsiteY536" fmla="*/ 3084187 h 9597624"/>
                              <a:gd name="connsiteX537" fmla="*/ 1085653 w 7315200"/>
                              <a:gd name="connsiteY537" fmla="*/ 3052604 h 9597624"/>
                              <a:gd name="connsiteX538" fmla="*/ 1117618 w 7315200"/>
                              <a:gd name="connsiteY538" fmla="*/ 3064335 h 9597624"/>
                              <a:gd name="connsiteX539" fmla="*/ 2516364 w 7315200"/>
                              <a:gd name="connsiteY539" fmla="*/ 5690186 h 9597624"/>
                              <a:gd name="connsiteX540" fmla="*/ 2517466 w 7315200"/>
                              <a:gd name="connsiteY540" fmla="*/ 5692893 h 9597624"/>
                              <a:gd name="connsiteX541" fmla="*/ 2550534 w 7315200"/>
                              <a:gd name="connsiteY541" fmla="*/ 5700111 h 9597624"/>
                              <a:gd name="connsiteX542" fmla="*/ 2558249 w 7315200"/>
                              <a:gd name="connsiteY542" fmla="*/ 5667627 h 9597624"/>
                              <a:gd name="connsiteX543" fmla="*/ 2297569 w 7315200"/>
                              <a:gd name="connsiteY543" fmla="*/ 5177649 h 9597624"/>
                              <a:gd name="connsiteX544" fmla="*/ 2301427 w 7315200"/>
                              <a:gd name="connsiteY544" fmla="*/ 5149675 h 9597624"/>
                              <a:gd name="connsiteX545" fmla="*/ 1943198 w 7315200"/>
                              <a:gd name="connsiteY545" fmla="*/ 4478325 h 9597624"/>
                              <a:gd name="connsiteX546" fmla="*/ 1939340 w 7315200"/>
                              <a:gd name="connsiteY546" fmla="*/ 4480129 h 9597624"/>
                              <a:gd name="connsiteX547" fmla="*/ 1907375 w 7315200"/>
                              <a:gd name="connsiteY547" fmla="*/ 4470203 h 9597624"/>
                              <a:gd name="connsiteX548" fmla="*/ 0 w 7315200"/>
                              <a:gd name="connsiteY548" fmla="*/ 1503027 h 9597624"/>
                              <a:gd name="connsiteX549" fmla="*/ 0 w 7315200"/>
                              <a:gd name="connsiteY549" fmla="*/ 1462960 h 9597624"/>
                              <a:gd name="connsiteX550" fmla="*/ 1917846 w 7315200"/>
                              <a:gd name="connsiteY550" fmla="*/ 5063953 h 9597624"/>
                              <a:gd name="connsiteX551" fmla="*/ 1917846 w 7315200"/>
                              <a:gd name="connsiteY551" fmla="*/ 5064855 h 9597624"/>
                              <a:gd name="connsiteX552" fmla="*/ 1913988 w 7315200"/>
                              <a:gd name="connsiteY552" fmla="*/ 5076585 h 9597624"/>
                              <a:gd name="connsiteX553" fmla="*/ 1901312 w 7315200"/>
                              <a:gd name="connsiteY553" fmla="*/ 5072976 h 9597624"/>
                              <a:gd name="connsiteX554" fmla="*/ 0 w 7315200"/>
                              <a:gd name="connsiteY554" fmla="*/ 1951136 h 9597624"/>
                              <a:gd name="connsiteX555" fmla="*/ 0 w 7315200"/>
                              <a:gd name="connsiteY555" fmla="*/ 1691154 h 9597624"/>
                              <a:gd name="connsiteX556" fmla="*/ 1361213 w 7315200"/>
                              <a:gd name="connsiteY556" fmla="*/ 4247322 h 9597624"/>
                              <a:gd name="connsiteX557" fmla="*/ 1352395 w 7315200"/>
                              <a:gd name="connsiteY557" fmla="*/ 4275295 h 9597624"/>
                              <a:gd name="connsiteX558" fmla="*/ 1324288 w 7315200"/>
                              <a:gd name="connsiteY558" fmla="*/ 4266271 h 9597624"/>
                              <a:gd name="connsiteX559" fmla="*/ 152053 w 7315200"/>
                              <a:gd name="connsiteY559" fmla="*/ 2064526 h 9597624"/>
                              <a:gd name="connsiteX560" fmla="*/ 123945 w 7315200"/>
                              <a:gd name="connsiteY560" fmla="*/ 2055503 h 9597624"/>
                              <a:gd name="connsiteX561" fmla="*/ 115127 w 7315200"/>
                              <a:gd name="connsiteY561" fmla="*/ 2083476 h 9597624"/>
                              <a:gd name="connsiteX562" fmla="*/ 335025 w 7315200"/>
                              <a:gd name="connsiteY562" fmla="*/ 2494949 h 9597624"/>
                              <a:gd name="connsiteX563" fmla="*/ 326207 w 7315200"/>
                              <a:gd name="connsiteY563" fmla="*/ 2522020 h 9597624"/>
                              <a:gd name="connsiteX564" fmla="*/ 299202 w 7315200"/>
                              <a:gd name="connsiteY564" fmla="*/ 2513899 h 9597624"/>
                              <a:gd name="connsiteX565" fmla="*/ 0 w 7315200"/>
                              <a:gd name="connsiteY565" fmla="*/ 2855562 h 9597624"/>
                              <a:gd name="connsiteX566" fmla="*/ 0 w 7315200"/>
                              <a:gd name="connsiteY566" fmla="*/ 2751261 h 9597624"/>
                              <a:gd name="connsiteX567" fmla="*/ 558780 w 7315200"/>
                              <a:gd name="connsiteY567" fmla="*/ 3800656 h 9597624"/>
                              <a:gd name="connsiteX568" fmla="*/ 548309 w 7315200"/>
                              <a:gd name="connsiteY568" fmla="*/ 3832239 h 9597624"/>
                              <a:gd name="connsiteX569" fmla="*/ 515242 w 7315200"/>
                              <a:gd name="connsiteY569" fmla="*/ 3823215 h 9597624"/>
                              <a:gd name="connsiteX570" fmla="*/ 0 w 7315200"/>
                              <a:gd name="connsiteY570" fmla="*/ 3326152 h 9597624"/>
                              <a:gd name="connsiteX571" fmla="*/ 0 w 7315200"/>
                              <a:gd name="connsiteY571" fmla="*/ 3138326 h 9597624"/>
                              <a:gd name="connsiteX572" fmla="*/ 428716 w 7315200"/>
                              <a:gd name="connsiteY572" fmla="*/ 3943228 h 9597624"/>
                              <a:gd name="connsiteX573" fmla="*/ 459579 w 7315200"/>
                              <a:gd name="connsiteY573" fmla="*/ 3963080 h 9597624"/>
                              <a:gd name="connsiteX574" fmla="*/ 662942 w 7315200"/>
                              <a:gd name="connsiteY574" fmla="*/ 4344776 h 9597624"/>
                              <a:gd name="connsiteX575" fmla="*/ 715850 w 7315200"/>
                              <a:gd name="connsiteY575" fmla="*/ 4361018 h 9597624"/>
                              <a:gd name="connsiteX576" fmla="*/ 732384 w 7315200"/>
                              <a:gd name="connsiteY576" fmla="*/ 4307780 h 9597624"/>
                              <a:gd name="connsiteX577" fmla="*/ 642551 w 7315200"/>
                              <a:gd name="connsiteY577" fmla="*/ 4138137 h 9597624"/>
                              <a:gd name="connsiteX578" fmla="*/ 659085 w 7315200"/>
                              <a:gd name="connsiteY578" fmla="*/ 4084898 h 9597624"/>
                              <a:gd name="connsiteX579" fmla="*/ 711992 w 7315200"/>
                              <a:gd name="connsiteY579" fmla="*/ 4101140 h 9597624"/>
                              <a:gd name="connsiteX580" fmla="*/ 1047625 w 7315200"/>
                              <a:gd name="connsiteY580" fmla="*/ 4731886 h 9597624"/>
                              <a:gd name="connsiteX581" fmla="*/ 1071874 w 7315200"/>
                              <a:gd name="connsiteY581" fmla="*/ 4750836 h 9597624"/>
                              <a:gd name="connsiteX582" fmla="*/ 1121475 w 7315200"/>
                              <a:gd name="connsiteY582" fmla="*/ 4723765 h 9597624"/>
                              <a:gd name="connsiteX583" fmla="*/ 0 w 7315200"/>
                              <a:gd name="connsiteY583" fmla="*/ 2617309 h 9597624"/>
                              <a:gd name="connsiteX584" fmla="*/ 0 w 7315200"/>
                              <a:gd name="connsiteY584" fmla="*/ 2430108 h 9597624"/>
                              <a:gd name="connsiteX585" fmla="*/ 492646 w 7315200"/>
                              <a:gd name="connsiteY585" fmla="*/ 3355796 h 9597624"/>
                              <a:gd name="connsiteX586" fmla="*/ 567598 w 7315200"/>
                              <a:gd name="connsiteY586" fmla="*/ 3292631 h 9597624"/>
                              <a:gd name="connsiteX587" fmla="*/ 0 w 7315200"/>
                              <a:gd name="connsiteY587" fmla="*/ 2227149 h 9597624"/>
                              <a:gd name="connsiteX588" fmla="*/ 0 w 7315200"/>
                              <a:gd name="connsiteY588" fmla="*/ 2188753 h 9597624"/>
                              <a:gd name="connsiteX589" fmla="*/ 1045 w 7315200"/>
                              <a:gd name="connsiteY589" fmla="*/ 2189051 h 9597624"/>
                              <a:gd name="connsiteX590" fmla="*/ 586336 w 7315200"/>
                              <a:gd name="connsiteY590" fmla="*/ 3289924 h 9597624"/>
                              <a:gd name="connsiteX591" fmla="*/ 675618 w 7315200"/>
                              <a:gd name="connsiteY591" fmla="*/ 3343163 h 9597624"/>
                              <a:gd name="connsiteX592" fmla="*/ 2229230 w 7315200"/>
                              <a:gd name="connsiteY592" fmla="*/ 6264986 h 9597624"/>
                              <a:gd name="connsiteX593" fmla="*/ 2262297 w 7315200"/>
                              <a:gd name="connsiteY593" fmla="*/ 6301982 h 9597624"/>
                              <a:gd name="connsiteX594" fmla="*/ 1772901 w 7315200"/>
                              <a:gd name="connsiteY594" fmla="*/ 5382484 h 9597624"/>
                              <a:gd name="connsiteX595" fmla="*/ 1785577 w 7315200"/>
                              <a:gd name="connsiteY595" fmla="*/ 5341877 h 9597624"/>
                              <a:gd name="connsiteX596" fmla="*/ 1826360 w 7315200"/>
                              <a:gd name="connsiteY596" fmla="*/ 5354510 h 9597624"/>
                              <a:gd name="connsiteX597" fmla="*/ 2339454 w 7315200"/>
                              <a:gd name="connsiteY597" fmla="*/ 6316420 h 9597624"/>
                              <a:gd name="connsiteX598" fmla="*/ 2396771 w 7315200"/>
                              <a:gd name="connsiteY598" fmla="*/ 6283935 h 9597624"/>
                              <a:gd name="connsiteX599" fmla="*/ 1399241 w 7315200"/>
                              <a:gd name="connsiteY599" fmla="*/ 4410648 h 9597624"/>
                              <a:gd name="connsiteX600" fmla="*/ 1409712 w 7315200"/>
                              <a:gd name="connsiteY600" fmla="*/ 4378163 h 9597624"/>
                              <a:gd name="connsiteX601" fmla="*/ 1442779 w 7315200"/>
                              <a:gd name="connsiteY601" fmla="*/ 4388089 h 9597624"/>
                              <a:gd name="connsiteX602" fmla="*/ 2422122 w 7315200"/>
                              <a:gd name="connsiteY602" fmla="*/ 6225282 h 9597624"/>
                              <a:gd name="connsiteX603" fmla="*/ 2410549 w 7315200"/>
                              <a:gd name="connsiteY603" fmla="*/ 6169336 h 9597624"/>
                              <a:gd name="connsiteX604" fmla="*/ 1918948 w 7315200"/>
                              <a:gd name="connsiteY604" fmla="*/ 5246227 h 9597624"/>
                              <a:gd name="connsiteX605" fmla="*/ 1907375 w 7315200"/>
                              <a:gd name="connsiteY605" fmla="*/ 5202012 h 9597624"/>
                              <a:gd name="connsiteX606" fmla="*/ 2006577 w 7315200"/>
                              <a:gd name="connsiteY606" fmla="*/ 5098241 h 9597624"/>
                              <a:gd name="connsiteX607" fmla="*/ 546105 w 7315200"/>
                              <a:gd name="connsiteY607" fmla="*/ 2355987 h 9597624"/>
                              <a:gd name="connsiteX608" fmla="*/ 549411 w 7315200"/>
                              <a:gd name="connsiteY608" fmla="*/ 2343354 h 9597624"/>
                              <a:gd name="connsiteX609" fmla="*/ 562087 w 7315200"/>
                              <a:gd name="connsiteY609" fmla="*/ 2346963 h 9597624"/>
                              <a:gd name="connsiteX610" fmla="*/ 2028070 w 7315200"/>
                              <a:gd name="connsiteY610" fmla="*/ 5099143 h 9597624"/>
                              <a:gd name="connsiteX611" fmla="*/ 2098063 w 7315200"/>
                              <a:gd name="connsiteY611" fmla="*/ 5151480 h 9597624"/>
                              <a:gd name="connsiteX612" fmla="*/ 3167790 w 7315200"/>
                              <a:gd name="connsiteY612" fmla="*/ 7162828 h 9597624"/>
                              <a:gd name="connsiteX613" fmla="*/ 3171648 w 7315200"/>
                              <a:gd name="connsiteY613" fmla="*/ 7248552 h 9597624"/>
                              <a:gd name="connsiteX614" fmla="*/ 4423560 w 7315200"/>
                              <a:gd name="connsiteY614" fmla="*/ 9597624 h 9597624"/>
                              <a:gd name="connsiteX615" fmla="*/ 4403124 w 7315200"/>
                              <a:gd name="connsiteY615" fmla="*/ 9597624 h 9597624"/>
                              <a:gd name="connsiteX616" fmla="*/ 3162830 w 7315200"/>
                              <a:gd name="connsiteY616" fmla="*/ 7266599 h 9597624"/>
                              <a:gd name="connsiteX617" fmla="*/ 3134722 w 7315200"/>
                              <a:gd name="connsiteY617" fmla="*/ 7293670 h 9597624"/>
                              <a:gd name="connsiteX618" fmla="*/ 3334228 w 7315200"/>
                              <a:gd name="connsiteY618" fmla="*/ 7669049 h 9597624"/>
                              <a:gd name="connsiteX619" fmla="*/ 3321553 w 7315200"/>
                              <a:gd name="connsiteY619" fmla="*/ 7709655 h 9597624"/>
                              <a:gd name="connsiteX620" fmla="*/ 3280770 w 7315200"/>
                              <a:gd name="connsiteY620" fmla="*/ 7697022 h 9597624"/>
                              <a:gd name="connsiteX621" fmla="*/ 3127007 w 7315200"/>
                              <a:gd name="connsiteY621" fmla="*/ 7409171 h 9597624"/>
                              <a:gd name="connsiteX622" fmla="*/ 3086224 w 7315200"/>
                              <a:gd name="connsiteY622" fmla="*/ 7395636 h 9597624"/>
                              <a:gd name="connsiteX623" fmla="*/ 3073548 w 7315200"/>
                              <a:gd name="connsiteY623" fmla="*/ 7436242 h 9597624"/>
                              <a:gd name="connsiteX624" fmla="*/ 3142438 w 7315200"/>
                              <a:gd name="connsiteY624" fmla="*/ 7564376 h 9597624"/>
                              <a:gd name="connsiteX625" fmla="*/ 3145194 w 7315200"/>
                              <a:gd name="connsiteY625" fmla="*/ 7583325 h 9597624"/>
                              <a:gd name="connsiteX626" fmla="*/ 4217953 w 7315200"/>
                              <a:gd name="connsiteY626" fmla="*/ 9597624 h 9597624"/>
                              <a:gd name="connsiteX627" fmla="*/ 4162354 w 7315200"/>
                              <a:gd name="connsiteY627" fmla="*/ 9597624 h 9597624"/>
                              <a:gd name="connsiteX628" fmla="*/ 3101655 w 7315200"/>
                              <a:gd name="connsiteY628" fmla="*/ 7606787 h 9597624"/>
                              <a:gd name="connsiteX629" fmla="*/ 3088979 w 7315200"/>
                              <a:gd name="connsiteY629" fmla="*/ 7594154 h 9597624"/>
                              <a:gd name="connsiteX630" fmla="*/ 2836015 w 7315200"/>
                              <a:gd name="connsiteY630" fmla="*/ 7118613 h 9597624"/>
                              <a:gd name="connsiteX631" fmla="*/ 2795783 w 7315200"/>
                              <a:gd name="connsiteY631" fmla="*/ 7105980 h 9597624"/>
                              <a:gd name="connsiteX632" fmla="*/ 2783107 w 7315200"/>
                              <a:gd name="connsiteY632" fmla="*/ 7146586 h 9597624"/>
                              <a:gd name="connsiteX633" fmla="*/ 3210777 w 7315200"/>
                              <a:gd name="connsiteY633" fmla="*/ 7950584 h 9597624"/>
                              <a:gd name="connsiteX634" fmla="*/ 3214635 w 7315200"/>
                              <a:gd name="connsiteY634" fmla="*/ 7969533 h 9597624"/>
                              <a:gd name="connsiteX635" fmla="*/ 4081780 w 7315200"/>
                              <a:gd name="connsiteY635" fmla="*/ 9597624 h 9597624"/>
                              <a:gd name="connsiteX636" fmla="*/ 4060610 w 7315200"/>
                              <a:gd name="connsiteY636" fmla="*/ 9597624 h 9597624"/>
                              <a:gd name="connsiteX637" fmla="*/ 3203613 w 7315200"/>
                              <a:gd name="connsiteY637" fmla="*/ 7988483 h 9597624"/>
                              <a:gd name="connsiteX638" fmla="*/ 3198101 w 7315200"/>
                              <a:gd name="connsiteY638" fmla="*/ 7991190 h 9597624"/>
                              <a:gd name="connsiteX639" fmla="*/ 3158972 w 7315200"/>
                              <a:gd name="connsiteY639" fmla="*/ 7978557 h 9597624"/>
                              <a:gd name="connsiteX640" fmla="*/ 2588561 w 7315200"/>
                              <a:gd name="connsiteY640" fmla="*/ 6907462 h 9597624"/>
                              <a:gd name="connsiteX641" fmla="*/ 2600135 w 7315200"/>
                              <a:gd name="connsiteY641" fmla="*/ 6956189 h 9597624"/>
                              <a:gd name="connsiteX642" fmla="*/ 2979857 w 7315200"/>
                              <a:gd name="connsiteY642" fmla="*/ 7669049 h 9597624"/>
                              <a:gd name="connsiteX643" fmla="*/ 2974897 w 7315200"/>
                              <a:gd name="connsiteY643" fmla="*/ 7772820 h 9597624"/>
                              <a:gd name="connsiteX644" fmla="*/ 3947610 w 7315200"/>
                              <a:gd name="connsiteY644" fmla="*/ 9597624 h 9597624"/>
                              <a:gd name="connsiteX645" fmla="*/ 3926446 w 7315200"/>
                              <a:gd name="connsiteY645" fmla="*/ 9597624 h 9597624"/>
                              <a:gd name="connsiteX646" fmla="*/ 2962221 w 7315200"/>
                              <a:gd name="connsiteY646" fmla="*/ 7786355 h 9597624"/>
                              <a:gd name="connsiteX647" fmla="*/ 2866877 w 7315200"/>
                              <a:gd name="connsiteY647" fmla="*/ 7813426 h 9597624"/>
                              <a:gd name="connsiteX648" fmla="*/ 3816603 w 7315200"/>
                              <a:gd name="connsiteY648" fmla="*/ 9597624 h 9597624"/>
                              <a:gd name="connsiteX649" fmla="*/ 3715915 w 7315200"/>
                              <a:gd name="connsiteY649" fmla="*/ 9597624 h 9597624"/>
                              <a:gd name="connsiteX650" fmla="*/ 1238313 w 7315200"/>
                              <a:gd name="connsiteY650" fmla="*/ 4949354 h 9597624"/>
                              <a:gd name="connsiteX651" fmla="*/ 1207451 w 7315200"/>
                              <a:gd name="connsiteY651" fmla="*/ 4952061 h 9597624"/>
                              <a:gd name="connsiteX652" fmla="*/ 1190917 w 7315200"/>
                              <a:gd name="connsiteY652" fmla="*/ 5005300 h 9597624"/>
                              <a:gd name="connsiteX653" fmla="*/ 1386565 w 7315200"/>
                              <a:gd name="connsiteY653" fmla="*/ 5371654 h 9597624"/>
                              <a:gd name="connsiteX654" fmla="*/ 1370031 w 7315200"/>
                              <a:gd name="connsiteY654" fmla="*/ 5424893 h 9597624"/>
                              <a:gd name="connsiteX655" fmla="*/ 1317124 w 7315200"/>
                              <a:gd name="connsiteY655" fmla="*/ 5408651 h 9597624"/>
                              <a:gd name="connsiteX656" fmla="*/ 948423 w 7315200"/>
                              <a:gd name="connsiteY656" fmla="*/ 4717448 h 9597624"/>
                              <a:gd name="connsiteX657" fmla="*/ 894964 w 7315200"/>
                              <a:gd name="connsiteY657" fmla="*/ 4701206 h 9597624"/>
                              <a:gd name="connsiteX658" fmla="*/ 878431 w 7315200"/>
                              <a:gd name="connsiteY658" fmla="*/ 4754445 h 9597624"/>
                              <a:gd name="connsiteX659" fmla="*/ 1403099 w 7315200"/>
                              <a:gd name="connsiteY659" fmla="*/ 5738913 h 9597624"/>
                              <a:gd name="connsiteX660" fmla="*/ 1403099 w 7315200"/>
                              <a:gd name="connsiteY660" fmla="*/ 5775007 h 9597624"/>
                              <a:gd name="connsiteX661" fmla="*/ 3439038 w 7315200"/>
                              <a:gd name="connsiteY661" fmla="*/ 9597624 h 9597624"/>
                              <a:gd name="connsiteX662" fmla="*/ 3339461 w 7315200"/>
                              <a:gd name="connsiteY662" fmla="*/ 9597624 h 9597624"/>
                              <a:gd name="connsiteX663" fmla="*/ 0 w 7315200"/>
                              <a:gd name="connsiteY663" fmla="*/ 3698612 h 9597624"/>
                              <a:gd name="connsiteX664" fmla="*/ 0 w 7315200"/>
                              <a:gd name="connsiteY664" fmla="*/ 3658545 h 9597624"/>
                              <a:gd name="connsiteX665" fmla="*/ 3163083 w 7315200"/>
                              <a:gd name="connsiteY665" fmla="*/ 9597624 h 9597624"/>
                              <a:gd name="connsiteX666" fmla="*/ 3141743 w 7315200"/>
                              <a:gd name="connsiteY666" fmla="*/ 9597624 h 9597624"/>
                              <a:gd name="connsiteX667" fmla="*/ 0 w 7315200"/>
                              <a:gd name="connsiteY667" fmla="*/ 4033634 h 9597624"/>
                              <a:gd name="connsiteX668" fmla="*/ 0 w 7315200"/>
                              <a:gd name="connsiteY668" fmla="*/ 3846531 h 9597624"/>
                              <a:gd name="connsiteX669" fmla="*/ 3062732 w 7315200"/>
                              <a:gd name="connsiteY669" fmla="*/ 9597624 h 9597624"/>
                              <a:gd name="connsiteX670" fmla="*/ 2962153 w 7315200"/>
                              <a:gd name="connsiteY670" fmla="*/ 9597624 h 9597624"/>
                              <a:gd name="connsiteX671" fmla="*/ 0 w 7315200"/>
                              <a:gd name="connsiteY671" fmla="*/ 4319136 h 9597624"/>
                              <a:gd name="connsiteX672" fmla="*/ 0 w 7315200"/>
                              <a:gd name="connsiteY672" fmla="*/ 4279068 h 9597624"/>
                              <a:gd name="connsiteX673" fmla="*/ 2832599 w 7315200"/>
                              <a:gd name="connsiteY673" fmla="*/ 9597624 h 9597624"/>
                              <a:gd name="connsiteX674" fmla="*/ 2811260 w 7315200"/>
                              <a:gd name="connsiteY674" fmla="*/ 9597624 h 9597624"/>
                              <a:gd name="connsiteX675" fmla="*/ 0 w 7315200"/>
                              <a:gd name="connsiteY675" fmla="*/ 4741813 h 9597624"/>
                              <a:gd name="connsiteX676" fmla="*/ 0 w 7315200"/>
                              <a:gd name="connsiteY676" fmla="*/ 4554387 h 9597624"/>
                              <a:gd name="connsiteX677" fmla="*/ 2685765 w 7315200"/>
                              <a:gd name="connsiteY677" fmla="*/ 9597624 h 9597624"/>
                              <a:gd name="connsiteX678" fmla="*/ 2585951 w 7315200"/>
                              <a:gd name="connsiteY678" fmla="*/ 9597624 h 959762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  <a:cxn ang="0">
                                <a:pos x="connsiteX439" y="connsiteY439"/>
                              </a:cxn>
                              <a:cxn ang="0">
                                <a:pos x="connsiteX440" y="connsiteY440"/>
                              </a:cxn>
                              <a:cxn ang="0">
                                <a:pos x="connsiteX441" y="connsiteY441"/>
                              </a:cxn>
                              <a:cxn ang="0">
                                <a:pos x="connsiteX442" y="connsiteY442"/>
                              </a:cxn>
                              <a:cxn ang="0">
                                <a:pos x="connsiteX443" y="connsiteY443"/>
                              </a:cxn>
                              <a:cxn ang="0">
                                <a:pos x="connsiteX444" y="connsiteY444"/>
                              </a:cxn>
                              <a:cxn ang="0">
                                <a:pos x="connsiteX445" y="connsiteY445"/>
                              </a:cxn>
                              <a:cxn ang="0">
                                <a:pos x="connsiteX446" y="connsiteY446"/>
                              </a:cxn>
                              <a:cxn ang="0">
                                <a:pos x="connsiteX447" y="connsiteY447"/>
                              </a:cxn>
                              <a:cxn ang="0">
                                <a:pos x="connsiteX448" y="connsiteY448"/>
                              </a:cxn>
                              <a:cxn ang="0">
                                <a:pos x="connsiteX449" y="connsiteY449"/>
                              </a:cxn>
                              <a:cxn ang="0">
                                <a:pos x="connsiteX450" y="connsiteY450"/>
                              </a:cxn>
                              <a:cxn ang="0">
                                <a:pos x="connsiteX451" y="connsiteY451"/>
                              </a:cxn>
                              <a:cxn ang="0">
                                <a:pos x="connsiteX452" y="connsiteY452"/>
                              </a:cxn>
                              <a:cxn ang="0">
                                <a:pos x="connsiteX453" y="connsiteY453"/>
                              </a:cxn>
                              <a:cxn ang="0">
                                <a:pos x="connsiteX454" y="connsiteY454"/>
                              </a:cxn>
                              <a:cxn ang="0">
                                <a:pos x="connsiteX455" y="connsiteY455"/>
                              </a:cxn>
                              <a:cxn ang="0">
                                <a:pos x="connsiteX456" y="connsiteY456"/>
                              </a:cxn>
                              <a:cxn ang="0">
                                <a:pos x="connsiteX457" y="connsiteY457"/>
                              </a:cxn>
                              <a:cxn ang="0">
                                <a:pos x="connsiteX458" y="connsiteY458"/>
                              </a:cxn>
                              <a:cxn ang="0">
                                <a:pos x="connsiteX459" y="connsiteY459"/>
                              </a:cxn>
                              <a:cxn ang="0">
                                <a:pos x="connsiteX460" y="connsiteY460"/>
                              </a:cxn>
                              <a:cxn ang="0">
                                <a:pos x="connsiteX461" y="connsiteY461"/>
                              </a:cxn>
                              <a:cxn ang="0">
                                <a:pos x="connsiteX462" y="connsiteY462"/>
                              </a:cxn>
                              <a:cxn ang="0">
                                <a:pos x="connsiteX463" y="connsiteY463"/>
                              </a:cxn>
                              <a:cxn ang="0">
                                <a:pos x="connsiteX464" y="connsiteY464"/>
                              </a:cxn>
                              <a:cxn ang="0">
                                <a:pos x="connsiteX465" y="connsiteY465"/>
                              </a:cxn>
                              <a:cxn ang="0">
                                <a:pos x="connsiteX466" y="connsiteY466"/>
                              </a:cxn>
                              <a:cxn ang="0">
                                <a:pos x="connsiteX467" y="connsiteY467"/>
                              </a:cxn>
                              <a:cxn ang="0">
                                <a:pos x="connsiteX468" y="connsiteY468"/>
                              </a:cxn>
                              <a:cxn ang="0">
                                <a:pos x="connsiteX469" y="connsiteY469"/>
                              </a:cxn>
                              <a:cxn ang="0">
                                <a:pos x="connsiteX470" y="connsiteY470"/>
                              </a:cxn>
                              <a:cxn ang="0">
                                <a:pos x="connsiteX471" y="connsiteY471"/>
                              </a:cxn>
                              <a:cxn ang="0">
                                <a:pos x="connsiteX472" y="connsiteY472"/>
                              </a:cxn>
                              <a:cxn ang="0">
                                <a:pos x="connsiteX473" y="connsiteY473"/>
                              </a:cxn>
                              <a:cxn ang="0">
                                <a:pos x="connsiteX474" y="connsiteY474"/>
                              </a:cxn>
                              <a:cxn ang="0">
                                <a:pos x="connsiteX475" y="connsiteY475"/>
                              </a:cxn>
                              <a:cxn ang="0">
                                <a:pos x="connsiteX476" y="connsiteY476"/>
                              </a:cxn>
                              <a:cxn ang="0">
                                <a:pos x="connsiteX477" y="connsiteY477"/>
                              </a:cxn>
                              <a:cxn ang="0">
                                <a:pos x="connsiteX478" y="connsiteY478"/>
                              </a:cxn>
                              <a:cxn ang="0">
                                <a:pos x="connsiteX479" y="connsiteY479"/>
                              </a:cxn>
                              <a:cxn ang="0">
                                <a:pos x="connsiteX480" y="connsiteY480"/>
                              </a:cxn>
                              <a:cxn ang="0">
                                <a:pos x="connsiteX481" y="connsiteY481"/>
                              </a:cxn>
                              <a:cxn ang="0">
                                <a:pos x="connsiteX482" y="connsiteY482"/>
                              </a:cxn>
                              <a:cxn ang="0">
                                <a:pos x="connsiteX483" y="connsiteY483"/>
                              </a:cxn>
                              <a:cxn ang="0">
                                <a:pos x="connsiteX484" y="connsiteY484"/>
                              </a:cxn>
                              <a:cxn ang="0">
                                <a:pos x="connsiteX485" y="connsiteY485"/>
                              </a:cxn>
                              <a:cxn ang="0">
                                <a:pos x="connsiteX486" y="connsiteY486"/>
                              </a:cxn>
                              <a:cxn ang="0">
                                <a:pos x="connsiteX487" y="connsiteY487"/>
                              </a:cxn>
                              <a:cxn ang="0">
                                <a:pos x="connsiteX488" y="connsiteY488"/>
                              </a:cxn>
                              <a:cxn ang="0">
                                <a:pos x="connsiteX489" y="connsiteY489"/>
                              </a:cxn>
                              <a:cxn ang="0">
                                <a:pos x="connsiteX490" y="connsiteY490"/>
                              </a:cxn>
                              <a:cxn ang="0">
                                <a:pos x="connsiteX491" y="connsiteY491"/>
                              </a:cxn>
                              <a:cxn ang="0">
                                <a:pos x="connsiteX492" y="connsiteY492"/>
                              </a:cxn>
                              <a:cxn ang="0">
                                <a:pos x="connsiteX493" y="connsiteY493"/>
                              </a:cxn>
                              <a:cxn ang="0">
                                <a:pos x="connsiteX494" y="connsiteY494"/>
                              </a:cxn>
                              <a:cxn ang="0">
                                <a:pos x="connsiteX495" y="connsiteY495"/>
                              </a:cxn>
                              <a:cxn ang="0">
                                <a:pos x="connsiteX496" y="connsiteY496"/>
                              </a:cxn>
                              <a:cxn ang="0">
                                <a:pos x="connsiteX497" y="connsiteY497"/>
                              </a:cxn>
                              <a:cxn ang="0">
                                <a:pos x="connsiteX498" y="connsiteY498"/>
                              </a:cxn>
                              <a:cxn ang="0">
                                <a:pos x="connsiteX499" y="connsiteY499"/>
                              </a:cxn>
                              <a:cxn ang="0">
                                <a:pos x="connsiteX500" y="connsiteY500"/>
                              </a:cxn>
                              <a:cxn ang="0">
                                <a:pos x="connsiteX501" y="connsiteY501"/>
                              </a:cxn>
                              <a:cxn ang="0">
                                <a:pos x="connsiteX502" y="connsiteY502"/>
                              </a:cxn>
                              <a:cxn ang="0">
                                <a:pos x="connsiteX503" y="connsiteY503"/>
                              </a:cxn>
                              <a:cxn ang="0">
                                <a:pos x="connsiteX504" y="connsiteY504"/>
                              </a:cxn>
                              <a:cxn ang="0">
                                <a:pos x="connsiteX505" y="connsiteY505"/>
                              </a:cxn>
                              <a:cxn ang="0">
                                <a:pos x="connsiteX506" y="connsiteY506"/>
                              </a:cxn>
                              <a:cxn ang="0">
                                <a:pos x="connsiteX507" y="connsiteY507"/>
                              </a:cxn>
                              <a:cxn ang="0">
                                <a:pos x="connsiteX508" y="connsiteY508"/>
                              </a:cxn>
                              <a:cxn ang="0">
                                <a:pos x="connsiteX509" y="connsiteY509"/>
                              </a:cxn>
                              <a:cxn ang="0">
                                <a:pos x="connsiteX510" y="connsiteY510"/>
                              </a:cxn>
                              <a:cxn ang="0">
                                <a:pos x="connsiteX511" y="connsiteY511"/>
                              </a:cxn>
                              <a:cxn ang="0">
                                <a:pos x="connsiteX512" y="connsiteY512"/>
                              </a:cxn>
                              <a:cxn ang="0">
                                <a:pos x="connsiteX513" y="connsiteY513"/>
                              </a:cxn>
                              <a:cxn ang="0">
                                <a:pos x="connsiteX514" y="connsiteY514"/>
                              </a:cxn>
                              <a:cxn ang="0">
                                <a:pos x="connsiteX515" y="connsiteY515"/>
                              </a:cxn>
                              <a:cxn ang="0">
                                <a:pos x="connsiteX516" y="connsiteY516"/>
                              </a:cxn>
                              <a:cxn ang="0">
                                <a:pos x="connsiteX517" y="connsiteY517"/>
                              </a:cxn>
                              <a:cxn ang="0">
                                <a:pos x="connsiteX518" y="connsiteY518"/>
                              </a:cxn>
                              <a:cxn ang="0">
                                <a:pos x="connsiteX519" y="connsiteY519"/>
                              </a:cxn>
                              <a:cxn ang="0">
                                <a:pos x="connsiteX520" y="connsiteY520"/>
                              </a:cxn>
                              <a:cxn ang="0">
                                <a:pos x="connsiteX521" y="connsiteY521"/>
                              </a:cxn>
                              <a:cxn ang="0">
                                <a:pos x="connsiteX522" y="connsiteY522"/>
                              </a:cxn>
                              <a:cxn ang="0">
                                <a:pos x="connsiteX523" y="connsiteY523"/>
                              </a:cxn>
                              <a:cxn ang="0">
                                <a:pos x="connsiteX524" y="connsiteY524"/>
                              </a:cxn>
                              <a:cxn ang="0">
                                <a:pos x="connsiteX525" y="connsiteY525"/>
                              </a:cxn>
                              <a:cxn ang="0">
                                <a:pos x="connsiteX526" y="connsiteY526"/>
                              </a:cxn>
                              <a:cxn ang="0">
                                <a:pos x="connsiteX527" y="connsiteY527"/>
                              </a:cxn>
                              <a:cxn ang="0">
                                <a:pos x="connsiteX528" y="connsiteY528"/>
                              </a:cxn>
                              <a:cxn ang="0">
                                <a:pos x="connsiteX529" y="connsiteY529"/>
                              </a:cxn>
                              <a:cxn ang="0">
                                <a:pos x="connsiteX530" y="connsiteY530"/>
                              </a:cxn>
                              <a:cxn ang="0">
                                <a:pos x="connsiteX531" y="connsiteY531"/>
                              </a:cxn>
                              <a:cxn ang="0">
                                <a:pos x="connsiteX532" y="connsiteY532"/>
                              </a:cxn>
                              <a:cxn ang="0">
                                <a:pos x="connsiteX533" y="connsiteY533"/>
                              </a:cxn>
                              <a:cxn ang="0">
                                <a:pos x="connsiteX534" y="connsiteY534"/>
                              </a:cxn>
                              <a:cxn ang="0">
                                <a:pos x="connsiteX535" y="connsiteY535"/>
                              </a:cxn>
                              <a:cxn ang="0">
                                <a:pos x="connsiteX536" y="connsiteY536"/>
                              </a:cxn>
                              <a:cxn ang="0">
                                <a:pos x="connsiteX537" y="connsiteY537"/>
                              </a:cxn>
                              <a:cxn ang="0">
                                <a:pos x="connsiteX538" y="connsiteY538"/>
                              </a:cxn>
                              <a:cxn ang="0">
                                <a:pos x="connsiteX539" y="connsiteY539"/>
                              </a:cxn>
                              <a:cxn ang="0">
                                <a:pos x="connsiteX540" y="connsiteY540"/>
                              </a:cxn>
                              <a:cxn ang="0">
                                <a:pos x="connsiteX541" y="connsiteY541"/>
                              </a:cxn>
                              <a:cxn ang="0">
                                <a:pos x="connsiteX542" y="connsiteY542"/>
                              </a:cxn>
                              <a:cxn ang="0">
                                <a:pos x="connsiteX543" y="connsiteY543"/>
                              </a:cxn>
                              <a:cxn ang="0">
                                <a:pos x="connsiteX544" y="connsiteY544"/>
                              </a:cxn>
                              <a:cxn ang="0">
                                <a:pos x="connsiteX545" y="connsiteY545"/>
                              </a:cxn>
                              <a:cxn ang="0">
                                <a:pos x="connsiteX546" y="connsiteY546"/>
                              </a:cxn>
                              <a:cxn ang="0">
                                <a:pos x="connsiteX547" y="connsiteY547"/>
                              </a:cxn>
                              <a:cxn ang="0">
                                <a:pos x="connsiteX548" y="connsiteY548"/>
                              </a:cxn>
                              <a:cxn ang="0">
                                <a:pos x="connsiteX549" y="connsiteY549"/>
                              </a:cxn>
                              <a:cxn ang="0">
                                <a:pos x="connsiteX550" y="connsiteY550"/>
                              </a:cxn>
                              <a:cxn ang="0">
                                <a:pos x="connsiteX551" y="connsiteY551"/>
                              </a:cxn>
                              <a:cxn ang="0">
                                <a:pos x="connsiteX552" y="connsiteY552"/>
                              </a:cxn>
                              <a:cxn ang="0">
                                <a:pos x="connsiteX553" y="connsiteY553"/>
                              </a:cxn>
                              <a:cxn ang="0">
                                <a:pos x="connsiteX554" y="connsiteY554"/>
                              </a:cxn>
                              <a:cxn ang="0">
                                <a:pos x="connsiteX555" y="connsiteY555"/>
                              </a:cxn>
                              <a:cxn ang="0">
                                <a:pos x="connsiteX556" y="connsiteY556"/>
                              </a:cxn>
                              <a:cxn ang="0">
                                <a:pos x="connsiteX557" y="connsiteY557"/>
                              </a:cxn>
                              <a:cxn ang="0">
                                <a:pos x="connsiteX558" y="connsiteY558"/>
                              </a:cxn>
                              <a:cxn ang="0">
                                <a:pos x="connsiteX559" y="connsiteY559"/>
                              </a:cxn>
                              <a:cxn ang="0">
                                <a:pos x="connsiteX560" y="connsiteY560"/>
                              </a:cxn>
                              <a:cxn ang="0">
                                <a:pos x="connsiteX561" y="connsiteY561"/>
                              </a:cxn>
                              <a:cxn ang="0">
                                <a:pos x="connsiteX562" y="connsiteY562"/>
                              </a:cxn>
                              <a:cxn ang="0">
                                <a:pos x="connsiteX563" y="connsiteY563"/>
                              </a:cxn>
                              <a:cxn ang="0">
                                <a:pos x="connsiteX564" y="connsiteY564"/>
                              </a:cxn>
                              <a:cxn ang="0">
                                <a:pos x="connsiteX565" y="connsiteY565"/>
                              </a:cxn>
                              <a:cxn ang="0">
                                <a:pos x="connsiteX566" y="connsiteY566"/>
                              </a:cxn>
                              <a:cxn ang="0">
                                <a:pos x="connsiteX567" y="connsiteY567"/>
                              </a:cxn>
                              <a:cxn ang="0">
                                <a:pos x="connsiteX568" y="connsiteY568"/>
                              </a:cxn>
                              <a:cxn ang="0">
                                <a:pos x="connsiteX569" y="connsiteY569"/>
                              </a:cxn>
                              <a:cxn ang="0">
                                <a:pos x="connsiteX570" y="connsiteY570"/>
                              </a:cxn>
                              <a:cxn ang="0">
                                <a:pos x="connsiteX571" y="connsiteY571"/>
                              </a:cxn>
                              <a:cxn ang="0">
                                <a:pos x="connsiteX572" y="connsiteY572"/>
                              </a:cxn>
                              <a:cxn ang="0">
                                <a:pos x="connsiteX573" y="connsiteY573"/>
                              </a:cxn>
                              <a:cxn ang="0">
                                <a:pos x="connsiteX574" y="connsiteY574"/>
                              </a:cxn>
                              <a:cxn ang="0">
                                <a:pos x="connsiteX575" y="connsiteY575"/>
                              </a:cxn>
                              <a:cxn ang="0">
                                <a:pos x="connsiteX576" y="connsiteY576"/>
                              </a:cxn>
                              <a:cxn ang="0">
                                <a:pos x="connsiteX577" y="connsiteY577"/>
                              </a:cxn>
                              <a:cxn ang="0">
                                <a:pos x="connsiteX578" y="connsiteY578"/>
                              </a:cxn>
                              <a:cxn ang="0">
                                <a:pos x="connsiteX579" y="connsiteY579"/>
                              </a:cxn>
                              <a:cxn ang="0">
                                <a:pos x="connsiteX580" y="connsiteY580"/>
                              </a:cxn>
                              <a:cxn ang="0">
                                <a:pos x="connsiteX581" y="connsiteY581"/>
                              </a:cxn>
                              <a:cxn ang="0">
                                <a:pos x="connsiteX582" y="connsiteY582"/>
                              </a:cxn>
                              <a:cxn ang="0">
                                <a:pos x="connsiteX583" y="connsiteY583"/>
                              </a:cxn>
                              <a:cxn ang="0">
                                <a:pos x="connsiteX584" y="connsiteY584"/>
                              </a:cxn>
                              <a:cxn ang="0">
                                <a:pos x="connsiteX585" y="connsiteY585"/>
                              </a:cxn>
                              <a:cxn ang="0">
                                <a:pos x="connsiteX586" y="connsiteY586"/>
                              </a:cxn>
                              <a:cxn ang="0">
                                <a:pos x="connsiteX587" y="connsiteY587"/>
                              </a:cxn>
                              <a:cxn ang="0">
                                <a:pos x="connsiteX588" y="connsiteY588"/>
                              </a:cxn>
                              <a:cxn ang="0">
                                <a:pos x="connsiteX589" y="connsiteY589"/>
                              </a:cxn>
                              <a:cxn ang="0">
                                <a:pos x="connsiteX590" y="connsiteY590"/>
                              </a:cxn>
                              <a:cxn ang="0">
                                <a:pos x="connsiteX591" y="connsiteY591"/>
                              </a:cxn>
                              <a:cxn ang="0">
                                <a:pos x="connsiteX592" y="connsiteY592"/>
                              </a:cxn>
                              <a:cxn ang="0">
                                <a:pos x="connsiteX593" y="connsiteY593"/>
                              </a:cxn>
                              <a:cxn ang="0">
                                <a:pos x="connsiteX594" y="connsiteY594"/>
                              </a:cxn>
                              <a:cxn ang="0">
                                <a:pos x="connsiteX595" y="connsiteY595"/>
                              </a:cxn>
                              <a:cxn ang="0">
                                <a:pos x="connsiteX596" y="connsiteY596"/>
                              </a:cxn>
                              <a:cxn ang="0">
                                <a:pos x="connsiteX597" y="connsiteY597"/>
                              </a:cxn>
                              <a:cxn ang="0">
                                <a:pos x="connsiteX598" y="connsiteY598"/>
                              </a:cxn>
                              <a:cxn ang="0">
                                <a:pos x="connsiteX599" y="connsiteY599"/>
                              </a:cxn>
                              <a:cxn ang="0">
                                <a:pos x="connsiteX600" y="connsiteY600"/>
                              </a:cxn>
                              <a:cxn ang="0">
                                <a:pos x="connsiteX601" y="connsiteY601"/>
                              </a:cxn>
                              <a:cxn ang="0">
                                <a:pos x="connsiteX602" y="connsiteY602"/>
                              </a:cxn>
                              <a:cxn ang="0">
                                <a:pos x="connsiteX603" y="connsiteY603"/>
                              </a:cxn>
                              <a:cxn ang="0">
                                <a:pos x="connsiteX604" y="connsiteY604"/>
                              </a:cxn>
                              <a:cxn ang="0">
                                <a:pos x="connsiteX605" y="connsiteY605"/>
                              </a:cxn>
                              <a:cxn ang="0">
                                <a:pos x="connsiteX606" y="connsiteY606"/>
                              </a:cxn>
                              <a:cxn ang="0">
                                <a:pos x="connsiteX607" y="connsiteY607"/>
                              </a:cxn>
                              <a:cxn ang="0">
                                <a:pos x="connsiteX608" y="connsiteY608"/>
                              </a:cxn>
                              <a:cxn ang="0">
                                <a:pos x="connsiteX609" y="connsiteY609"/>
                              </a:cxn>
                              <a:cxn ang="0">
                                <a:pos x="connsiteX610" y="connsiteY610"/>
                              </a:cxn>
                              <a:cxn ang="0">
                                <a:pos x="connsiteX611" y="connsiteY611"/>
                              </a:cxn>
                              <a:cxn ang="0">
                                <a:pos x="connsiteX612" y="connsiteY612"/>
                              </a:cxn>
                              <a:cxn ang="0">
                                <a:pos x="connsiteX613" y="connsiteY613"/>
                              </a:cxn>
                              <a:cxn ang="0">
                                <a:pos x="connsiteX614" y="connsiteY614"/>
                              </a:cxn>
                              <a:cxn ang="0">
                                <a:pos x="connsiteX615" y="connsiteY615"/>
                              </a:cxn>
                              <a:cxn ang="0">
                                <a:pos x="connsiteX616" y="connsiteY616"/>
                              </a:cxn>
                              <a:cxn ang="0">
                                <a:pos x="connsiteX617" y="connsiteY617"/>
                              </a:cxn>
                              <a:cxn ang="0">
                                <a:pos x="connsiteX618" y="connsiteY618"/>
                              </a:cxn>
                              <a:cxn ang="0">
                                <a:pos x="connsiteX619" y="connsiteY619"/>
                              </a:cxn>
                              <a:cxn ang="0">
                                <a:pos x="connsiteX620" y="connsiteY620"/>
                              </a:cxn>
                              <a:cxn ang="0">
                                <a:pos x="connsiteX621" y="connsiteY621"/>
                              </a:cxn>
                              <a:cxn ang="0">
                                <a:pos x="connsiteX622" y="connsiteY622"/>
                              </a:cxn>
                              <a:cxn ang="0">
                                <a:pos x="connsiteX623" y="connsiteY623"/>
                              </a:cxn>
                              <a:cxn ang="0">
                                <a:pos x="connsiteX624" y="connsiteY624"/>
                              </a:cxn>
                              <a:cxn ang="0">
                                <a:pos x="connsiteX625" y="connsiteY625"/>
                              </a:cxn>
                              <a:cxn ang="0">
                                <a:pos x="connsiteX626" y="connsiteY626"/>
                              </a:cxn>
                              <a:cxn ang="0">
                                <a:pos x="connsiteX627" y="connsiteY627"/>
                              </a:cxn>
                              <a:cxn ang="0">
                                <a:pos x="connsiteX628" y="connsiteY628"/>
                              </a:cxn>
                              <a:cxn ang="0">
                                <a:pos x="connsiteX629" y="connsiteY629"/>
                              </a:cxn>
                              <a:cxn ang="0">
                                <a:pos x="connsiteX630" y="connsiteY630"/>
                              </a:cxn>
                              <a:cxn ang="0">
                                <a:pos x="connsiteX631" y="connsiteY631"/>
                              </a:cxn>
                              <a:cxn ang="0">
                                <a:pos x="connsiteX632" y="connsiteY632"/>
                              </a:cxn>
                              <a:cxn ang="0">
                                <a:pos x="connsiteX633" y="connsiteY633"/>
                              </a:cxn>
                              <a:cxn ang="0">
                                <a:pos x="connsiteX634" y="connsiteY634"/>
                              </a:cxn>
                              <a:cxn ang="0">
                                <a:pos x="connsiteX635" y="connsiteY635"/>
                              </a:cxn>
                              <a:cxn ang="0">
                                <a:pos x="connsiteX636" y="connsiteY636"/>
                              </a:cxn>
                              <a:cxn ang="0">
                                <a:pos x="connsiteX637" y="connsiteY637"/>
                              </a:cxn>
                              <a:cxn ang="0">
                                <a:pos x="connsiteX638" y="connsiteY638"/>
                              </a:cxn>
                              <a:cxn ang="0">
                                <a:pos x="connsiteX639" y="connsiteY639"/>
                              </a:cxn>
                              <a:cxn ang="0">
                                <a:pos x="connsiteX640" y="connsiteY640"/>
                              </a:cxn>
                              <a:cxn ang="0">
                                <a:pos x="connsiteX641" y="connsiteY641"/>
                              </a:cxn>
                              <a:cxn ang="0">
                                <a:pos x="connsiteX642" y="connsiteY642"/>
                              </a:cxn>
                              <a:cxn ang="0">
                                <a:pos x="connsiteX643" y="connsiteY643"/>
                              </a:cxn>
                              <a:cxn ang="0">
                                <a:pos x="connsiteX644" y="connsiteY644"/>
                              </a:cxn>
                              <a:cxn ang="0">
                                <a:pos x="connsiteX645" y="connsiteY645"/>
                              </a:cxn>
                              <a:cxn ang="0">
                                <a:pos x="connsiteX646" y="connsiteY646"/>
                              </a:cxn>
                              <a:cxn ang="0">
                                <a:pos x="connsiteX647" y="connsiteY647"/>
                              </a:cxn>
                              <a:cxn ang="0">
                                <a:pos x="connsiteX648" y="connsiteY648"/>
                              </a:cxn>
                              <a:cxn ang="0">
                                <a:pos x="connsiteX649" y="connsiteY649"/>
                              </a:cxn>
                              <a:cxn ang="0">
                                <a:pos x="connsiteX650" y="connsiteY650"/>
                              </a:cxn>
                              <a:cxn ang="0">
                                <a:pos x="connsiteX651" y="connsiteY651"/>
                              </a:cxn>
                              <a:cxn ang="0">
                                <a:pos x="connsiteX652" y="connsiteY652"/>
                              </a:cxn>
                              <a:cxn ang="0">
                                <a:pos x="connsiteX653" y="connsiteY653"/>
                              </a:cxn>
                              <a:cxn ang="0">
                                <a:pos x="connsiteX654" y="connsiteY654"/>
                              </a:cxn>
                              <a:cxn ang="0">
                                <a:pos x="connsiteX655" y="connsiteY655"/>
                              </a:cxn>
                              <a:cxn ang="0">
                                <a:pos x="connsiteX656" y="connsiteY656"/>
                              </a:cxn>
                              <a:cxn ang="0">
                                <a:pos x="connsiteX657" y="connsiteY657"/>
                              </a:cxn>
                              <a:cxn ang="0">
                                <a:pos x="connsiteX658" y="connsiteY658"/>
                              </a:cxn>
                              <a:cxn ang="0">
                                <a:pos x="connsiteX659" y="connsiteY659"/>
                              </a:cxn>
                              <a:cxn ang="0">
                                <a:pos x="connsiteX660" y="connsiteY660"/>
                              </a:cxn>
                              <a:cxn ang="0">
                                <a:pos x="connsiteX661" y="connsiteY661"/>
                              </a:cxn>
                              <a:cxn ang="0">
                                <a:pos x="connsiteX662" y="connsiteY662"/>
                              </a:cxn>
                              <a:cxn ang="0">
                                <a:pos x="connsiteX663" y="connsiteY663"/>
                              </a:cxn>
                              <a:cxn ang="0">
                                <a:pos x="connsiteX664" y="connsiteY664"/>
                              </a:cxn>
                              <a:cxn ang="0">
                                <a:pos x="connsiteX665" y="connsiteY665"/>
                              </a:cxn>
                              <a:cxn ang="0">
                                <a:pos x="connsiteX666" y="connsiteY666"/>
                              </a:cxn>
                              <a:cxn ang="0">
                                <a:pos x="connsiteX667" y="connsiteY667"/>
                              </a:cxn>
                              <a:cxn ang="0">
                                <a:pos x="connsiteX668" y="connsiteY668"/>
                              </a:cxn>
                              <a:cxn ang="0">
                                <a:pos x="connsiteX669" y="connsiteY669"/>
                              </a:cxn>
                              <a:cxn ang="0">
                                <a:pos x="connsiteX670" y="connsiteY670"/>
                              </a:cxn>
                              <a:cxn ang="0">
                                <a:pos x="connsiteX671" y="connsiteY671"/>
                              </a:cxn>
                              <a:cxn ang="0">
                                <a:pos x="connsiteX672" y="connsiteY672"/>
                              </a:cxn>
                              <a:cxn ang="0">
                                <a:pos x="connsiteX673" y="connsiteY673"/>
                              </a:cxn>
                              <a:cxn ang="0">
                                <a:pos x="connsiteX674" y="connsiteY674"/>
                              </a:cxn>
                              <a:cxn ang="0">
                                <a:pos x="connsiteX675" y="connsiteY675"/>
                              </a:cxn>
                              <a:cxn ang="0">
                                <a:pos x="connsiteX676" y="connsiteY676"/>
                              </a:cxn>
                              <a:cxn ang="0">
                                <a:pos x="connsiteX677" y="connsiteY677"/>
                              </a:cxn>
                              <a:cxn ang="0">
                                <a:pos x="connsiteX678" y="connsiteY678"/>
                              </a:cxn>
                            </a:cxnLst>
                            <a:rect l="l" t="t" r="r" b="b"/>
                            <a:pathLst>
                              <a:path w="7315200" h="9597624">
                                <a:moveTo>
                                  <a:pt x="5493523" y="3119379"/>
                                </a:moveTo>
                                <a:cubicBezTo>
                                  <a:pt x="5493523" y="3118476"/>
                                  <a:pt x="5493523" y="3118476"/>
                                  <a:pt x="5493523" y="3118476"/>
                                </a:cubicBezTo>
                                <a:cubicBezTo>
                                  <a:pt x="5491318" y="3114867"/>
                                  <a:pt x="5492420" y="3109453"/>
                                  <a:pt x="5497380" y="3106746"/>
                                </a:cubicBezTo>
                                <a:cubicBezTo>
                                  <a:pt x="5501238" y="3104941"/>
                                  <a:pt x="5507852" y="3106746"/>
                                  <a:pt x="5510056" y="3111258"/>
                                </a:cubicBezTo>
                                <a:lnTo>
                                  <a:pt x="7315200" y="6500239"/>
                                </a:lnTo>
                                <a:lnTo>
                                  <a:pt x="7315200" y="6539804"/>
                                </a:lnTo>
                                <a:close/>
                                <a:moveTo>
                                  <a:pt x="5493523" y="5970818"/>
                                </a:moveTo>
                                <a:cubicBezTo>
                                  <a:pt x="5493523" y="5969013"/>
                                  <a:pt x="5493523" y="5969013"/>
                                  <a:pt x="5493523" y="5969013"/>
                                </a:cubicBezTo>
                                <a:cubicBezTo>
                                  <a:pt x="5491318" y="5965404"/>
                                  <a:pt x="5492420" y="5960892"/>
                                  <a:pt x="5497380" y="5958185"/>
                                </a:cubicBezTo>
                                <a:cubicBezTo>
                                  <a:pt x="5501238" y="5956380"/>
                                  <a:pt x="5507852" y="5958185"/>
                                  <a:pt x="5510056" y="5961794"/>
                                </a:cubicBezTo>
                                <a:lnTo>
                                  <a:pt x="7315200" y="9350776"/>
                                </a:lnTo>
                                <a:lnTo>
                                  <a:pt x="7315200" y="9390841"/>
                                </a:lnTo>
                                <a:close/>
                                <a:moveTo>
                                  <a:pt x="5483602" y="5733499"/>
                                </a:moveTo>
                                <a:cubicBezTo>
                                  <a:pt x="5483602" y="5732596"/>
                                  <a:pt x="5483602" y="5732596"/>
                                  <a:pt x="5483602" y="5732596"/>
                                </a:cubicBezTo>
                                <a:cubicBezTo>
                                  <a:pt x="5480847" y="5728084"/>
                                  <a:pt x="5482500" y="5723573"/>
                                  <a:pt x="5487460" y="5720866"/>
                                </a:cubicBezTo>
                                <a:cubicBezTo>
                                  <a:pt x="5492420" y="5718159"/>
                                  <a:pt x="5497380" y="5720866"/>
                                  <a:pt x="5500136" y="5724475"/>
                                </a:cubicBezTo>
                                <a:lnTo>
                                  <a:pt x="7315200" y="9132483"/>
                                </a:lnTo>
                                <a:lnTo>
                                  <a:pt x="7315200" y="9172551"/>
                                </a:lnTo>
                                <a:close/>
                                <a:moveTo>
                                  <a:pt x="5250754" y="7611707"/>
                                </a:moveTo>
                                <a:cubicBezTo>
                                  <a:pt x="5249204" y="7585694"/>
                                  <a:pt x="5263154" y="7560315"/>
                                  <a:pt x="5287954" y="7548134"/>
                                </a:cubicBezTo>
                                <a:cubicBezTo>
                                  <a:pt x="5321022" y="7531891"/>
                                  <a:pt x="5360151" y="7545427"/>
                                  <a:pt x="5376685" y="7578814"/>
                                </a:cubicBezTo>
                                <a:lnTo>
                                  <a:pt x="5486358" y="7780039"/>
                                </a:lnTo>
                                <a:cubicBezTo>
                                  <a:pt x="5501238" y="7811621"/>
                                  <a:pt x="5490216" y="7848618"/>
                                  <a:pt x="5460455" y="7866665"/>
                                </a:cubicBezTo>
                                <a:cubicBezTo>
                                  <a:pt x="5429041" y="7885614"/>
                                  <a:pt x="5388258" y="7873884"/>
                                  <a:pt x="5369520" y="7842301"/>
                                </a:cubicBezTo>
                                <a:lnTo>
                                  <a:pt x="5259847" y="7641076"/>
                                </a:lnTo>
                                <a:cubicBezTo>
                                  <a:pt x="5258745" y="7639271"/>
                                  <a:pt x="5258745" y="7638369"/>
                                  <a:pt x="5257643" y="7637467"/>
                                </a:cubicBezTo>
                                <a:cubicBezTo>
                                  <a:pt x="5253509" y="7629120"/>
                                  <a:pt x="5251270" y="7620379"/>
                                  <a:pt x="5250754" y="7611707"/>
                                </a:cubicBezTo>
                                <a:close/>
                                <a:moveTo>
                                  <a:pt x="4930896" y="4040457"/>
                                </a:moveTo>
                                <a:cubicBezTo>
                                  <a:pt x="4932481" y="4035042"/>
                                  <a:pt x="4936063" y="4030305"/>
                                  <a:pt x="4941299" y="4028050"/>
                                </a:cubicBezTo>
                                <a:cubicBezTo>
                                  <a:pt x="4951219" y="4022636"/>
                                  <a:pt x="4965548" y="4026245"/>
                                  <a:pt x="4970508" y="4037073"/>
                                </a:cubicBezTo>
                                <a:lnTo>
                                  <a:pt x="7315200" y="8439693"/>
                                </a:lnTo>
                                <a:lnTo>
                                  <a:pt x="7315200" y="8529721"/>
                                </a:lnTo>
                                <a:lnTo>
                                  <a:pt x="4932481" y="4056925"/>
                                </a:lnTo>
                                <a:cubicBezTo>
                                  <a:pt x="4929725" y="4051962"/>
                                  <a:pt x="4929312" y="4045871"/>
                                  <a:pt x="4930896" y="4040457"/>
                                </a:cubicBezTo>
                                <a:close/>
                                <a:moveTo>
                                  <a:pt x="4636460" y="6487754"/>
                                </a:moveTo>
                                <a:cubicBezTo>
                                  <a:pt x="4634290" y="6461868"/>
                                  <a:pt x="4647000" y="6435982"/>
                                  <a:pt x="4671800" y="6423800"/>
                                </a:cubicBezTo>
                                <a:cubicBezTo>
                                  <a:pt x="4704868" y="6406655"/>
                                  <a:pt x="4743997" y="6418386"/>
                                  <a:pt x="4762184" y="6450871"/>
                                </a:cubicBezTo>
                                <a:lnTo>
                                  <a:pt x="5261500" y="7389319"/>
                                </a:lnTo>
                                <a:cubicBezTo>
                                  <a:pt x="5279136" y="7422706"/>
                                  <a:pt x="5266461" y="7463312"/>
                                  <a:pt x="5233393" y="7479555"/>
                                </a:cubicBezTo>
                                <a:cubicBezTo>
                                  <a:pt x="5200326" y="7496699"/>
                                  <a:pt x="5161196" y="7484969"/>
                                  <a:pt x="5143009" y="7451582"/>
                                </a:cubicBezTo>
                                <a:lnTo>
                                  <a:pt x="4643693" y="6513133"/>
                                </a:lnTo>
                                <a:cubicBezTo>
                                  <a:pt x="4639560" y="6505012"/>
                                  <a:pt x="4637183" y="6496383"/>
                                  <a:pt x="4636460" y="6487754"/>
                                </a:cubicBezTo>
                                <a:close/>
                                <a:moveTo>
                                  <a:pt x="4361588" y="6771319"/>
                                </a:moveTo>
                                <a:cubicBezTo>
                                  <a:pt x="4363861" y="6765567"/>
                                  <a:pt x="4368408" y="6760829"/>
                                  <a:pt x="4374746" y="6758573"/>
                                </a:cubicBezTo>
                                <a:cubicBezTo>
                                  <a:pt x="4387422" y="6753159"/>
                                  <a:pt x="4401200" y="6758573"/>
                                  <a:pt x="4406160" y="6771206"/>
                                </a:cubicBezTo>
                                <a:lnTo>
                                  <a:pt x="5911422" y="9597624"/>
                                </a:lnTo>
                                <a:lnTo>
                                  <a:pt x="5856675" y="9597624"/>
                                </a:lnTo>
                                <a:lnTo>
                                  <a:pt x="4363172" y="6793765"/>
                                </a:lnTo>
                                <a:cubicBezTo>
                                  <a:pt x="4363172" y="6791961"/>
                                  <a:pt x="4362070" y="6791058"/>
                                  <a:pt x="4362070" y="6790156"/>
                                </a:cubicBezTo>
                                <a:cubicBezTo>
                                  <a:pt x="4359314" y="6783839"/>
                                  <a:pt x="4359314" y="6777072"/>
                                  <a:pt x="4361588" y="6771319"/>
                                </a:cubicBezTo>
                                <a:close/>
                                <a:moveTo>
                                  <a:pt x="4322331" y="0"/>
                                </a:moveTo>
                                <a:lnTo>
                                  <a:pt x="4426429" y="0"/>
                                </a:lnTo>
                                <a:lnTo>
                                  <a:pt x="7315200" y="5421748"/>
                                </a:lnTo>
                                <a:lnTo>
                                  <a:pt x="7315200" y="5620941"/>
                                </a:lnTo>
                                <a:close/>
                                <a:moveTo>
                                  <a:pt x="4135589" y="0"/>
                                </a:moveTo>
                                <a:lnTo>
                                  <a:pt x="4156929" y="0"/>
                                </a:lnTo>
                                <a:lnTo>
                                  <a:pt x="7315200" y="5929347"/>
                                </a:lnTo>
                                <a:lnTo>
                                  <a:pt x="7315200" y="5969410"/>
                                </a:lnTo>
                                <a:close/>
                                <a:moveTo>
                                  <a:pt x="3927581" y="0"/>
                                </a:moveTo>
                                <a:lnTo>
                                  <a:pt x="4032044" y="0"/>
                                </a:lnTo>
                                <a:lnTo>
                                  <a:pt x="7315200" y="6163184"/>
                                </a:lnTo>
                                <a:lnTo>
                                  <a:pt x="7315200" y="6362957"/>
                                </a:lnTo>
                                <a:lnTo>
                                  <a:pt x="5667677" y="3268267"/>
                                </a:lnTo>
                                <a:lnTo>
                                  <a:pt x="5666575" y="3269170"/>
                                </a:lnTo>
                                <a:cubicBezTo>
                                  <a:pt x="5646183" y="3279095"/>
                                  <a:pt x="5620832" y="3271877"/>
                                  <a:pt x="5609258" y="3252025"/>
                                </a:cubicBezTo>
                                <a:lnTo>
                                  <a:pt x="5521630" y="3085089"/>
                                </a:lnTo>
                                <a:cubicBezTo>
                                  <a:pt x="5511710" y="3065237"/>
                                  <a:pt x="5486358" y="3058019"/>
                                  <a:pt x="5465967" y="3067945"/>
                                </a:cubicBezTo>
                                <a:cubicBezTo>
                                  <a:pt x="5444473" y="3077870"/>
                                  <a:pt x="5436757" y="3104941"/>
                                  <a:pt x="5446677" y="3124793"/>
                                </a:cubicBezTo>
                                <a:lnTo>
                                  <a:pt x="5605400" y="3422570"/>
                                </a:lnTo>
                                <a:cubicBezTo>
                                  <a:pt x="5612014" y="3437007"/>
                                  <a:pt x="5612014" y="3453250"/>
                                  <a:pt x="5603196" y="3465883"/>
                                </a:cubicBezTo>
                                <a:lnTo>
                                  <a:pt x="7315200" y="6680572"/>
                                </a:lnTo>
                                <a:lnTo>
                                  <a:pt x="7315200" y="6717836"/>
                                </a:lnTo>
                                <a:lnTo>
                                  <a:pt x="5591622" y="3478516"/>
                                </a:lnTo>
                                <a:cubicBezTo>
                                  <a:pt x="5590520" y="3478516"/>
                                  <a:pt x="5590520" y="3480321"/>
                                  <a:pt x="5588867" y="3480321"/>
                                </a:cubicBezTo>
                                <a:cubicBezTo>
                                  <a:pt x="5568475" y="3490246"/>
                                  <a:pt x="5543124" y="3482125"/>
                                  <a:pt x="5532101" y="3462273"/>
                                </a:cubicBezTo>
                                <a:lnTo>
                                  <a:pt x="4566536" y="1649443"/>
                                </a:lnTo>
                                <a:cubicBezTo>
                                  <a:pt x="4564883" y="1648541"/>
                                  <a:pt x="4564883" y="1647639"/>
                                  <a:pt x="4563781" y="1645834"/>
                                </a:cubicBezTo>
                                <a:cubicBezTo>
                                  <a:pt x="4553860" y="1625982"/>
                                  <a:pt x="4563781" y="1600716"/>
                                  <a:pt x="4584172" y="1589888"/>
                                </a:cubicBezTo>
                                <a:cubicBezTo>
                                  <a:pt x="4604564" y="1579962"/>
                                  <a:pt x="4629915" y="1588986"/>
                                  <a:pt x="4639835" y="1610642"/>
                                </a:cubicBezTo>
                                <a:lnTo>
                                  <a:pt x="5291812" y="2834235"/>
                                </a:lnTo>
                                <a:cubicBezTo>
                                  <a:pt x="5301732" y="2854989"/>
                                  <a:pt x="5327084" y="2862208"/>
                                  <a:pt x="5347475" y="2852282"/>
                                </a:cubicBezTo>
                                <a:cubicBezTo>
                                  <a:pt x="5369520" y="2842356"/>
                                  <a:pt x="5376685" y="2815285"/>
                                  <a:pt x="5366765" y="2795433"/>
                                </a:cubicBezTo>
                                <a:lnTo>
                                  <a:pt x="5161196" y="2408323"/>
                                </a:lnTo>
                                <a:cubicBezTo>
                                  <a:pt x="5150725" y="2387569"/>
                                  <a:pt x="5158441" y="2362303"/>
                                  <a:pt x="5178832" y="2351475"/>
                                </a:cubicBezTo>
                                <a:cubicBezTo>
                                  <a:pt x="5178832" y="2351475"/>
                                  <a:pt x="5179934" y="2351475"/>
                                  <a:pt x="5179934" y="2351475"/>
                                </a:cubicBezTo>
                                <a:close/>
                                <a:moveTo>
                                  <a:pt x="3700173" y="5940138"/>
                                </a:moveTo>
                                <a:cubicBezTo>
                                  <a:pt x="3696315" y="5968111"/>
                                  <a:pt x="3701275" y="5996084"/>
                                  <a:pt x="3713951" y="6021350"/>
                                </a:cubicBezTo>
                                <a:lnTo>
                                  <a:pt x="4096430" y="6738722"/>
                                </a:lnTo>
                                <a:cubicBezTo>
                                  <a:pt x="4097532" y="6737819"/>
                                  <a:pt x="4100287" y="6737819"/>
                                  <a:pt x="4101390" y="6736917"/>
                                </a:cubicBezTo>
                                <a:cubicBezTo>
                                  <a:pt x="4111861" y="6731503"/>
                                  <a:pt x="4115719" y="6719772"/>
                                  <a:pt x="4110208" y="6709846"/>
                                </a:cubicBezTo>
                                <a:close/>
                                <a:moveTo>
                                  <a:pt x="3320450" y="4723765"/>
                                </a:moveTo>
                                <a:cubicBezTo>
                                  <a:pt x="3320450" y="4735496"/>
                                  <a:pt x="3322655" y="4745421"/>
                                  <a:pt x="3325411" y="4755347"/>
                                </a:cubicBezTo>
                                <a:lnTo>
                                  <a:pt x="3485236" y="5057635"/>
                                </a:lnTo>
                                <a:cubicBezTo>
                                  <a:pt x="3484134" y="5039588"/>
                                  <a:pt x="3479173" y="5022444"/>
                                  <a:pt x="3470356" y="5007103"/>
                                </a:cubicBezTo>
                                <a:close/>
                                <a:moveTo>
                                  <a:pt x="3110611" y="6430004"/>
                                </a:moveTo>
                                <a:cubicBezTo>
                                  <a:pt x="3112816" y="6422898"/>
                                  <a:pt x="3117638" y="6416581"/>
                                  <a:pt x="3124802" y="6412069"/>
                                </a:cubicBezTo>
                                <a:cubicBezTo>
                                  <a:pt x="3139683" y="6402143"/>
                                  <a:pt x="3160074" y="6406655"/>
                                  <a:pt x="3168892" y="6421995"/>
                                </a:cubicBezTo>
                                <a:lnTo>
                                  <a:pt x="3663248" y="7348713"/>
                                </a:lnTo>
                                <a:cubicBezTo>
                                  <a:pt x="3670964" y="7364053"/>
                                  <a:pt x="3691355" y="7370370"/>
                                  <a:pt x="3707889" y="7363151"/>
                                </a:cubicBezTo>
                                <a:cubicBezTo>
                                  <a:pt x="3722769" y="7355932"/>
                                  <a:pt x="3729383" y="7335178"/>
                                  <a:pt x="3720565" y="7319838"/>
                                </a:cubicBezTo>
                                <a:lnTo>
                                  <a:pt x="3564046" y="7026573"/>
                                </a:lnTo>
                                <a:cubicBezTo>
                                  <a:pt x="3564046" y="7025670"/>
                                  <a:pt x="3562944" y="7024768"/>
                                  <a:pt x="3562944" y="7022963"/>
                                </a:cubicBezTo>
                                <a:cubicBezTo>
                                  <a:pt x="3556330" y="7006721"/>
                                  <a:pt x="3562944" y="6986869"/>
                                  <a:pt x="3579478" y="6979650"/>
                                </a:cubicBezTo>
                                <a:cubicBezTo>
                                  <a:pt x="3596011" y="6973334"/>
                                  <a:pt x="3614749" y="6979650"/>
                                  <a:pt x="3622465" y="6996795"/>
                                </a:cubicBezTo>
                                <a:lnTo>
                                  <a:pt x="3961956" y="7634760"/>
                                </a:lnTo>
                                <a:cubicBezTo>
                                  <a:pt x="3961956" y="7635662"/>
                                  <a:pt x="3963058" y="7637467"/>
                                  <a:pt x="3963058" y="7638369"/>
                                </a:cubicBezTo>
                                <a:cubicBezTo>
                                  <a:pt x="3969120" y="7654611"/>
                                  <a:pt x="3963058" y="7675366"/>
                                  <a:pt x="3946525" y="7681682"/>
                                </a:cubicBezTo>
                                <a:cubicBezTo>
                                  <a:pt x="3929991" y="7687999"/>
                                  <a:pt x="3910702" y="7681682"/>
                                  <a:pt x="3903537" y="7664537"/>
                                </a:cubicBezTo>
                                <a:lnTo>
                                  <a:pt x="3835749" y="7539110"/>
                                </a:lnTo>
                                <a:cubicBezTo>
                                  <a:pt x="3835749" y="7538208"/>
                                  <a:pt x="3835749" y="7536403"/>
                                  <a:pt x="3834647" y="7535501"/>
                                </a:cubicBezTo>
                                <a:cubicBezTo>
                                  <a:pt x="3824727" y="7520161"/>
                                  <a:pt x="3805437" y="7516551"/>
                                  <a:pt x="3790006" y="7525575"/>
                                </a:cubicBezTo>
                                <a:cubicBezTo>
                                  <a:pt x="3775126" y="7535501"/>
                                  <a:pt x="3771268" y="7554450"/>
                                  <a:pt x="3780086" y="7569790"/>
                                </a:cubicBezTo>
                                <a:lnTo>
                                  <a:pt x="3900781" y="7795379"/>
                                </a:lnTo>
                                <a:cubicBezTo>
                                  <a:pt x="3900781" y="7797183"/>
                                  <a:pt x="3901884" y="7798086"/>
                                  <a:pt x="3901884" y="7798988"/>
                                </a:cubicBezTo>
                                <a:cubicBezTo>
                                  <a:pt x="3908497" y="7816133"/>
                                  <a:pt x="3901884" y="7835985"/>
                                  <a:pt x="3885350" y="7842301"/>
                                </a:cubicBezTo>
                                <a:cubicBezTo>
                                  <a:pt x="3868816" y="7848618"/>
                                  <a:pt x="3850078" y="7842301"/>
                                  <a:pt x="3842363" y="7826059"/>
                                </a:cubicBezTo>
                                <a:lnTo>
                                  <a:pt x="3112127" y="6452675"/>
                                </a:lnTo>
                                <a:cubicBezTo>
                                  <a:pt x="3108820" y="6445005"/>
                                  <a:pt x="3108407" y="6437110"/>
                                  <a:pt x="3110611" y="6430004"/>
                                </a:cubicBezTo>
                                <a:close/>
                                <a:moveTo>
                                  <a:pt x="2964701" y="0"/>
                                </a:moveTo>
                                <a:lnTo>
                                  <a:pt x="3020131" y="0"/>
                                </a:lnTo>
                                <a:lnTo>
                                  <a:pt x="3080161" y="112734"/>
                                </a:lnTo>
                                <a:cubicBezTo>
                                  <a:pt x="3093939" y="107320"/>
                                  <a:pt x="3109371" y="114538"/>
                                  <a:pt x="3117087" y="127171"/>
                                </a:cubicBezTo>
                                <a:lnTo>
                                  <a:pt x="3963058" y="1714413"/>
                                </a:lnTo>
                                <a:cubicBezTo>
                                  <a:pt x="3970774" y="1729753"/>
                                  <a:pt x="3988410" y="1735167"/>
                                  <a:pt x="4003841" y="1727046"/>
                                </a:cubicBezTo>
                                <a:cubicBezTo>
                                  <a:pt x="4018721" y="1719827"/>
                                  <a:pt x="4024233" y="1701780"/>
                                  <a:pt x="4016517" y="1686440"/>
                                </a:cubicBezTo>
                                <a:lnTo>
                                  <a:pt x="3868816" y="1410319"/>
                                </a:lnTo>
                                <a:cubicBezTo>
                                  <a:pt x="3862754" y="1400393"/>
                                  <a:pt x="3863856" y="1385956"/>
                                  <a:pt x="3871572" y="1376932"/>
                                </a:cubicBezTo>
                                <a:lnTo>
                                  <a:pt x="3137942" y="0"/>
                                </a:lnTo>
                                <a:lnTo>
                                  <a:pt x="3240863" y="0"/>
                                </a:lnTo>
                                <a:lnTo>
                                  <a:pt x="4252397" y="1899396"/>
                                </a:lnTo>
                                <a:cubicBezTo>
                                  <a:pt x="4255153" y="1892177"/>
                                  <a:pt x="4254050" y="1884055"/>
                                  <a:pt x="4250192" y="1876837"/>
                                </a:cubicBezTo>
                                <a:lnTo>
                                  <a:pt x="3855038" y="1135101"/>
                                </a:lnTo>
                                <a:cubicBezTo>
                                  <a:pt x="3847323" y="1119761"/>
                                  <a:pt x="3852283" y="1101714"/>
                                  <a:pt x="3867714" y="1094495"/>
                                </a:cubicBezTo>
                                <a:cubicBezTo>
                                  <a:pt x="3883146" y="1086374"/>
                                  <a:pt x="3900781" y="1091788"/>
                                  <a:pt x="3908497" y="1107128"/>
                                </a:cubicBezTo>
                                <a:lnTo>
                                  <a:pt x="4621097" y="2445320"/>
                                </a:lnTo>
                                <a:cubicBezTo>
                                  <a:pt x="4628813" y="2460660"/>
                                  <a:pt x="4623853" y="2477805"/>
                                  <a:pt x="4608421" y="2485926"/>
                                </a:cubicBezTo>
                                <a:cubicBezTo>
                                  <a:pt x="4592990" y="2493145"/>
                                  <a:pt x="4575354" y="2487731"/>
                                  <a:pt x="4567638" y="2473293"/>
                                </a:cubicBezTo>
                                <a:lnTo>
                                  <a:pt x="4413876" y="2185442"/>
                                </a:lnTo>
                                <a:cubicBezTo>
                                  <a:pt x="4410018" y="2177321"/>
                                  <a:pt x="4403955" y="2172809"/>
                                  <a:pt x="4396240" y="2170102"/>
                                </a:cubicBezTo>
                                <a:lnTo>
                                  <a:pt x="4579212" y="2512094"/>
                                </a:lnTo>
                                <a:cubicBezTo>
                                  <a:pt x="4589132" y="2518411"/>
                                  <a:pt x="4597950" y="2527434"/>
                                  <a:pt x="4603461" y="2537360"/>
                                </a:cubicBezTo>
                                <a:lnTo>
                                  <a:pt x="5675393" y="4548708"/>
                                </a:lnTo>
                                <a:cubicBezTo>
                                  <a:pt x="5690824" y="4578486"/>
                                  <a:pt x="5726096" y="4592021"/>
                                  <a:pt x="5758061" y="4582095"/>
                                </a:cubicBezTo>
                                <a:lnTo>
                                  <a:pt x="5478642" y="4057827"/>
                                </a:lnTo>
                                <a:cubicBezTo>
                                  <a:pt x="5473682" y="4047901"/>
                                  <a:pt x="5476989" y="4034366"/>
                                  <a:pt x="5487460" y="4028952"/>
                                </a:cubicBezTo>
                                <a:cubicBezTo>
                                  <a:pt x="5497380" y="4023538"/>
                                  <a:pt x="5511710" y="4028050"/>
                                  <a:pt x="5516670" y="4037976"/>
                                </a:cubicBezTo>
                                <a:lnTo>
                                  <a:pt x="5793333" y="4556829"/>
                                </a:lnTo>
                                <a:cubicBezTo>
                                  <a:pt x="5808764" y="4535173"/>
                                  <a:pt x="5811520" y="4506298"/>
                                  <a:pt x="5798844" y="4482836"/>
                                </a:cubicBezTo>
                                <a:lnTo>
                                  <a:pt x="5459353" y="3846676"/>
                                </a:lnTo>
                                <a:cubicBezTo>
                                  <a:pt x="5450535" y="3829532"/>
                                  <a:pt x="5449433" y="3809680"/>
                                  <a:pt x="5455495" y="3790730"/>
                                </a:cubicBezTo>
                                <a:lnTo>
                                  <a:pt x="3436531" y="0"/>
                                </a:lnTo>
                                <a:lnTo>
                                  <a:pt x="3457496" y="0"/>
                                </a:lnTo>
                                <a:lnTo>
                                  <a:pt x="5465967" y="3771781"/>
                                </a:lnTo>
                                <a:cubicBezTo>
                                  <a:pt x="5479745" y="3752832"/>
                                  <a:pt x="5502892" y="3742003"/>
                                  <a:pt x="5526590" y="3744710"/>
                                </a:cubicBezTo>
                                <a:lnTo>
                                  <a:pt x="3532600" y="0"/>
                                </a:lnTo>
                                <a:lnTo>
                                  <a:pt x="3636598" y="0"/>
                                </a:lnTo>
                                <a:lnTo>
                                  <a:pt x="7315200" y="6906733"/>
                                </a:lnTo>
                                <a:lnTo>
                                  <a:pt x="7315200" y="7105168"/>
                                </a:lnTo>
                                <a:lnTo>
                                  <a:pt x="6318001" y="5233595"/>
                                </a:lnTo>
                                <a:cubicBezTo>
                                  <a:pt x="6311938" y="5245325"/>
                                  <a:pt x="6301467" y="5255251"/>
                                  <a:pt x="6290445" y="5261567"/>
                                </a:cubicBezTo>
                                <a:cubicBezTo>
                                  <a:pt x="6255724" y="5279614"/>
                                  <a:pt x="6213839" y="5266981"/>
                                  <a:pt x="6196203" y="5232693"/>
                                </a:cubicBezTo>
                                <a:lnTo>
                                  <a:pt x="6051258" y="4960182"/>
                                </a:lnTo>
                                <a:cubicBezTo>
                                  <a:pt x="6038582" y="4936720"/>
                                  <a:pt x="6014332" y="4921380"/>
                                  <a:pt x="5987879" y="4923185"/>
                                </a:cubicBezTo>
                                <a:lnTo>
                                  <a:pt x="7315200" y="7414550"/>
                                </a:lnTo>
                                <a:lnTo>
                                  <a:pt x="7315200" y="7505346"/>
                                </a:lnTo>
                                <a:lnTo>
                                  <a:pt x="5948749" y="4935817"/>
                                </a:lnTo>
                                <a:cubicBezTo>
                                  <a:pt x="5921744" y="4955670"/>
                                  <a:pt x="5912926" y="4992667"/>
                                  <a:pt x="5929460" y="5023346"/>
                                </a:cubicBezTo>
                                <a:lnTo>
                                  <a:pt x="6191243" y="5514227"/>
                                </a:lnTo>
                                <a:cubicBezTo>
                                  <a:pt x="6196203" y="5525055"/>
                                  <a:pt x="6198958" y="5536785"/>
                                  <a:pt x="6198958" y="5548517"/>
                                </a:cubicBezTo>
                                <a:lnTo>
                                  <a:pt x="7061464" y="7167340"/>
                                </a:lnTo>
                                <a:cubicBezTo>
                                  <a:pt x="7073037" y="7190801"/>
                                  <a:pt x="7065322" y="7218774"/>
                                  <a:pt x="7042174" y="7229602"/>
                                </a:cubicBezTo>
                                <a:cubicBezTo>
                                  <a:pt x="7041072" y="7231407"/>
                                  <a:pt x="7038317" y="7232310"/>
                                  <a:pt x="7037214" y="7232310"/>
                                </a:cubicBezTo>
                                <a:lnTo>
                                  <a:pt x="7315200" y="7754707"/>
                                </a:lnTo>
                                <a:lnTo>
                                  <a:pt x="7315200" y="7847351"/>
                                </a:lnTo>
                                <a:lnTo>
                                  <a:pt x="6127864" y="5617095"/>
                                </a:lnTo>
                                <a:cubicBezTo>
                                  <a:pt x="6102512" y="5617095"/>
                                  <a:pt x="6078263" y="5602658"/>
                                  <a:pt x="6066689" y="5580098"/>
                                </a:cubicBezTo>
                                <a:lnTo>
                                  <a:pt x="4478908" y="2601427"/>
                                </a:lnTo>
                                <a:cubicBezTo>
                                  <a:pt x="4467334" y="2577966"/>
                                  <a:pt x="4468437" y="2549993"/>
                                  <a:pt x="4483868" y="2528337"/>
                                </a:cubicBezTo>
                                <a:lnTo>
                                  <a:pt x="4406160" y="2383057"/>
                                </a:lnTo>
                                <a:cubicBezTo>
                                  <a:pt x="4393484" y="2383960"/>
                                  <a:pt x="4382462" y="2377643"/>
                                  <a:pt x="4376950" y="2367717"/>
                                </a:cubicBezTo>
                                <a:lnTo>
                                  <a:pt x="4124537" y="1892177"/>
                                </a:lnTo>
                                <a:cubicBezTo>
                                  <a:pt x="4116821" y="1876837"/>
                                  <a:pt x="4099185" y="1871423"/>
                                  <a:pt x="4083754" y="1879544"/>
                                </a:cubicBezTo>
                                <a:cubicBezTo>
                                  <a:pt x="4068322" y="1886763"/>
                                  <a:pt x="4063362" y="1904810"/>
                                  <a:pt x="4071078" y="1920150"/>
                                </a:cubicBezTo>
                                <a:lnTo>
                                  <a:pt x="4499299" y="2724147"/>
                                </a:lnTo>
                                <a:cubicBezTo>
                                  <a:pt x="4506464" y="2736780"/>
                                  <a:pt x="4503157" y="2753023"/>
                                  <a:pt x="4489930" y="2762046"/>
                                </a:cubicBezTo>
                                <a:lnTo>
                                  <a:pt x="5402036" y="4473813"/>
                                </a:lnTo>
                                <a:cubicBezTo>
                                  <a:pt x="5407548" y="4482836"/>
                                  <a:pt x="5405894" y="4492762"/>
                                  <a:pt x="5399832" y="4500883"/>
                                </a:cubicBezTo>
                                <a:lnTo>
                                  <a:pt x="7315200" y="8097082"/>
                                </a:lnTo>
                                <a:lnTo>
                                  <a:pt x="7315200" y="8188955"/>
                                </a:lnTo>
                                <a:lnTo>
                                  <a:pt x="5115453" y="4056925"/>
                                </a:lnTo>
                                <a:cubicBezTo>
                                  <a:pt x="5111595" y="4051511"/>
                                  <a:pt x="5111595" y="4044292"/>
                                  <a:pt x="5115453" y="4037976"/>
                                </a:cubicBezTo>
                                <a:close/>
                                <a:moveTo>
                                  <a:pt x="2750040" y="6826250"/>
                                </a:moveTo>
                                <a:lnTo>
                                  <a:pt x="2910967" y="7128539"/>
                                </a:lnTo>
                                <a:cubicBezTo>
                                  <a:pt x="2914825" y="7135758"/>
                                  <a:pt x="2921438" y="7141172"/>
                                  <a:pt x="2930256" y="7143879"/>
                                </a:cubicBezTo>
                                <a:lnTo>
                                  <a:pt x="2779249" y="6860540"/>
                                </a:lnTo>
                                <a:cubicBezTo>
                                  <a:pt x="2771533" y="6847907"/>
                                  <a:pt x="2762715" y="6837078"/>
                                  <a:pt x="2750040" y="6826250"/>
                                </a:cubicBezTo>
                                <a:close/>
                                <a:moveTo>
                                  <a:pt x="2711212" y="0"/>
                                </a:moveTo>
                                <a:lnTo>
                                  <a:pt x="2764629" y="0"/>
                                </a:lnTo>
                                <a:lnTo>
                                  <a:pt x="4870204" y="3954057"/>
                                </a:lnTo>
                                <a:cubicBezTo>
                                  <a:pt x="4875164" y="3965787"/>
                                  <a:pt x="4871306" y="3979323"/>
                                  <a:pt x="4859733" y="3985639"/>
                                </a:cubicBezTo>
                                <a:cubicBezTo>
                                  <a:pt x="4848159" y="3991053"/>
                                  <a:pt x="4834381" y="3987444"/>
                                  <a:pt x="4828319" y="3975713"/>
                                </a:cubicBezTo>
                                <a:close/>
                                <a:moveTo>
                                  <a:pt x="2618873" y="6837078"/>
                                </a:moveTo>
                                <a:lnTo>
                                  <a:pt x="2675087" y="6940849"/>
                                </a:lnTo>
                                <a:cubicBezTo>
                                  <a:pt x="2682252" y="6956189"/>
                                  <a:pt x="2700439" y="6962506"/>
                                  <a:pt x="2715319" y="6953482"/>
                                </a:cubicBezTo>
                                <a:cubicBezTo>
                                  <a:pt x="2730750" y="6946263"/>
                                  <a:pt x="2735710" y="6928216"/>
                                  <a:pt x="2727995" y="6912876"/>
                                </a:cubicBezTo>
                                <a:lnTo>
                                  <a:pt x="2672332" y="6809105"/>
                                </a:lnTo>
                                <a:cubicBezTo>
                                  <a:pt x="2651940" y="6812715"/>
                                  <a:pt x="2633202" y="6822641"/>
                                  <a:pt x="2618873" y="6837078"/>
                                </a:cubicBezTo>
                                <a:close/>
                                <a:moveTo>
                                  <a:pt x="2146562" y="1609852"/>
                                </a:moveTo>
                                <a:cubicBezTo>
                                  <a:pt x="2149317" y="1601167"/>
                                  <a:pt x="2155380" y="1593497"/>
                                  <a:pt x="2164197" y="1588986"/>
                                </a:cubicBezTo>
                                <a:cubicBezTo>
                                  <a:pt x="2181833" y="1579962"/>
                                  <a:pt x="2203878" y="1586279"/>
                                  <a:pt x="2212696" y="1604326"/>
                                </a:cubicBezTo>
                                <a:lnTo>
                                  <a:pt x="2480541" y="2107839"/>
                                </a:lnTo>
                                <a:cubicBezTo>
                                  <a:pt x="2489359" y="2125886"/>
                                  <a:pt x="2483297" y="2146641"/>
                                  <a:pt x="2465110" y="2155664"/>
                                </a:cubicBezTo>
                                <a:cubicBezTo>
                                  <a:pt x="2447474" y="2164688"/>
                                  <a:pt x="2425980" y="2158371"/>
                                  <a:pt x="2417162" y="2140324"/>
                                </a:cubicBezTo>
                                <a:lnTo>
                                  <a:pt x="2148766" y="1636810"/>
                                </a:lnTo>
                                <a:cubicBezTo>
                                  <a:pt x="2144357" y="1628238"/>
                                  <a:pt x="2143806" y="1618538"/>
                                  <a:pt x="2146562" y="1609852"/>
                                </a:cubicBezTo>
                                <a:close/>
                                <a:moveTo>
                                  <a:pt x="2049009" y="0"/>
                                </a:moveTo>
                                <a:lnTo>
                                  <a:pt x="2103327" y="0"/>
                                </a:lnTo>
                                <a:lnTo>
                                  <a:pt x="3884248" y="3343163"/>
                                </a:lnTo>
                                <a:cubicBezTo>
                                  <a:pt x="3890861" y="3353991"/>
                                  <a:pt x="3885350" y="3369331"/>
                                  <a:pt x="3874328" y="3375647"/>
                                </a:cubicBezTo>
                                <a:cubicBezTo>
                                  <a:pt x="3862754" y="3381964"/>
                                  <a:pt x="3847323" y="3377452"/>
                                  <a:pt x="3841260" y="3365721"/>
                                </a:cubicBezTo>
                                <a:close/>
                                <a:moveTo>
                                  <a:pt x="2024764" y="1400619"/>
                                </a:moveTo>
                                <a:cubicBezTo>
                                  <a:pt x="2027519" y="1391821"/>
                                  <a:pt x="2033582" y="1384151"/>
                                  <a:pt x="2042400" y="1379639"/>
                                </a:cubicBezTo>
                                <a:cubicBezTo>
                                  <a:pt x="2060035" y="1370616"/>
                                  <a:pt x="2081529" y="1376932"/>
                                  <a:pt x="2090347" y="1394979"/>
                                </a:cubicBezTo>
                                <a:lnTo>
                                  <a:pt x="2148766" y="1504164"/>
                                </a:lnTo>
                                <a:cubicBezTo>
                                  <a:pt x="2158135" y="1522211"/>
                                  <a:pt x="2151522" y="1542966"/>
                                  <a:pt x="2133886" y="1551989"/>
                                </a:cubicBezTo>
                                <a:cubicBezTo>
                                  <a:pt x="2115699" y="1561013"/>
                                  <a:pt x="2094205" y="1554696"/>
                                  <a:pt x="2085387" y="1536649"/>
                                </a:cubicBezTo>
                                <a:lnTo>
                                  <a:pt x="2026968" y="1428366"/>
                                </a:lnTo>
                                <a:cubicBezTo>
                                  <a:pt x="2022559" y="1419342"/>
                                  <a:pt x="2022008" y="1409417"/>
                                  <a:pt x="2024764" y="1400619"/>
                                </a:cubicBezTo>
                                <a:close/>
                                <a:moveTo>
                                  <a:pt x="1917966" y="0"/>
                                </a:moveTo>
                                <a:lnTo>
                                  <a:pt x="1938826" y="0"/>
                                </a:lnTo>
                                <a:lnTo>
                                  <a:pt x="3791659" y="3478516"/>
                                </a:lnTo>
                                <a:cubicBezTo>
                                  <a:pt x="3791659" y="3480321"/>
                                  <a:pt x="3791659" y="3480321"/>
                                  <a:pt x="3791659" y="3480321"/>
                                </a:cubicBezTo>
                                <a:cubicBezTo>
                                  <a:pt x="3793864" y="3483930"/>
                                  <a:pt x="3792762" y="3488442"/>
                                  <a:pt x="3787802" y="3491149"/>
                                </a:cubicBezTo>
                                <a:cubicBezTo>
                                  <a:pt x="3782841" y="3492953"/>
                                  <a:pt x="3777330" y="3491149"/>
                                  <a:pt x="3775126" y="3486637"/>
                                </a:cubicBezTo>
                                <a:close/>
                                <a:moveTo>
                                  <a:pt x="1450635" y="0"/>
                                </a:moveTo>
                                <a:lnTo>
                                  <a:pt x="1506344" y="0"/>
                                </a:lnTo>
                                <a:lnTo>
                                  <a:pt x="3399261" y="3554314"/>
                                </a:lnTo>
                                <a:cubicBezTo>
                                  <a:pt x="3405323" y="3566044"/>
                                  <a:pt x="3400363" y="3580482"/>
                                  <a:pt x="3388790" y="3586798"/>
                                </a:cubicBezTo>
                                <a:cubicBezTo>
                                  <a:pt x="3377216" y="3591310"/>
                                  <a:pt x="3363438" y="3587701"/>
                                  <a:pt x="3355722" y="3577775"/>
                                </a:cubicBezTo>
                                <a:close/>
                                <a:moveTo>
                                  <a:pt x="1442228" y="5609426"/>
                                </a:moveTo>
                                <a:cubicBezTo>
                                  <a:pt x="1443055" y="5607170"/>
                                  <a:pt x="1444708" y="5605365"/>
                                  <a:pt x="1446637" y="5604463"/>
                                </a:cubicBezTo>
                                <a:cubicBezTo>
                                  <a:pt x="1451597" y="5601756"/>
                                  <a:pt x="1456557" y="5604463"/>
                                  <a:pt x="1459313" y="5608072"/>
                                </a:cubicBezTo>
                                <a:lnTo>
                                  <a:pt x="3584351" y="9597624"/>
                                </a:lnTo>
                                <a:lnTo>
                                  <a:pt x="3563011" y="9597624"/>
                                </a:lnTo>
                                <a:lnTo>
                                  <a:pt x="1442779" y="5617095"/>
                                </a:lnTo>
                                <a:cubicBezTo>
                                  <a:pt x="1441402" y="5614388"/>
                                  <a:pt x="1441402" y="5611681"/>
                                  <a:pt x="1442228" y="5609426"/>
                                </a:cubicBezTo>
                                <a:close/>
                                <a:moveTo>
                                  <a:pt x="1296732" y="2442613"/>
                                </a:moveTo>
                                <a:lnTo>
                                  <a:pt x="1690233" y="3184348"/>
                                </a:lnTo>
                                <a:cubicBezTo>
                                  <a:pt x="1690233" y="3183446"/>
                                  <a:pt x="1690233" y="3180739"/>
                                  <a:pt x="1690233" y="3178934"/>
                                </a:cubicBezTo>
                                <a:cubicBezTo>
                                  <a:pt x="1691886" y="3128402"/>
                                  <a:pt x="1734874" y="3087796"/>
                                  <a:pt x="1786679" y="3089601"/>
                                </a:cubicBezTo>
                                <a:lnTo>
                                  <a:pt x="1550799" y="2645643"/>
                                </a:lnTo>
                                <a:cubicBezTo>
                                  <a:pt x="1550799" y="2643838"/>
                                  <a:pt x="1549146" y="2642033"/>
                                  <a:pt x="1548044" y="2640229"/>
                                </a:cubicBezTo>
                                <a:cubicBezTo>
                                  <a:pt x="1538123" y="2627596"/>
                                  <a:pt x="1518834" y="2622181"/>
                                  <a:pt x="1506158" y="2633010"/>
                                </a:cubicBezTo>
                                <a:cubicBezTo>
                                  <a:pt x="1493483" y="2642936"/>
                                  <a:pt x="1489625" y="2660983"/>
                                  <a:pt x="1498443" y="2674518"/>
                                </a:cubicBezTo>
                                <a:lnTo>
                                  <a:pt x="1646143" y="2950638"/>
                                </a:lnTo>
                                <a:cubicBezTo>
                                  <a:pt x="1653308" y="2965978"/>
                                  <a:pt x="1648348" y="2984026"/>
                                  <a:pt x="1633467" y="2991244"/>
                                </a:cubicBezTo>
                                <a:cubicBezTo>
                                  <a:pt x="1618036" y="2999366"/>
                                  <a:pt x="1600400" y="2993951"/>
                                  <a:pt x="1592684" y="2978611"/>
                                </a:cubicBezTo>
                                <a:lnTo>
                                  <a:pt x="1315470" y="2457953"/>
                                </a:lnTo>
                                <a:cubicBezTo>
                                  <a:pt x="1311613" y="2449832"/>
                                  <a:pt x="1305550" y="2445320"/>
                                  <a:pt x="1296732" y="2442613"/>
                                </a:cubicBezTo>
                                <a:close/>
                                <a:moveTo>
                                  <a:pt x="403364" y="4291537"/>
                                </a:moveTo>
                                <a:cubicBezTo>
                                  <a:pt x="401160" y="4286123"/>
                                  <a:pt x="403364" y="4281611"/>
                                  <a:pt x="407222" y="4278904"/>
                                </a:cubicBezTo>
                                <a:cubicBezTo>
                                  <a:pt x="412182" y="4276197"/>
                                  <a:pt x="417693" y="4278904"/>
                                  <a:pt x="419898" y="4282514"/>
                                </a:cubicBezTo>
                                <a:lnTo>
                                  <a:pt x="3250662" y="9597624"/>
                                </a:lnTo>
                                <a:lnTo>
                                  <a:pt x="3229323" y="9597624"/>
                                </a:lnTo>
                                <a:close/>
                                <a:moveTo>
                                  <a:pt x="0" y="704719"/>
                                </a:moveTo>
                                <a:lnTo>
                                  <a:pt x="0" y="603475"/>
                                </a:lnTo>
                                <a:lnTo>
                                  <a:pt x="1305550" y="3055312"/>
                                </a:lnTo>
                                <a:cubicBezTo>
                                  <a:pt x="1310510" y="3065237"/>
                                  <a:pt x="1306652" y="3077870"/>
                                  <a:pt x="1296732" y="3084187"/>
                                </a:cubicBezTo>
                                <a:cubicBezTo>
                                  <a:pt x="1285159" y="3090503"/>
                                  <a:pt x="1271380" y="3087796"/>
                                  <a:pt x="1263665" y="3076968"/>
                                </a:cubicBezTo>
                                <a:close/>
                                <a:moveTo>
                                  <a:pt x="0" y="888976"/>
                                </a:moveTo>
                                <a:lnTo>
                                  <a:pt x="0" y="785771"/>
                                </a:lnTo>
                                <a:lnTo>
                                  <a:pt x="1517732" y="3635525"/>
                                </a:lnTo>
                                <a:cubicBezTo>
                                  <a:pt x="1518834" y="3634623"/>
                                  <a:pt x="1518834" y="3633721"/>
                                  <a:pt x="1518834" y="3631916"/>
                                </a:cubicBezTo>
                                <a:cubicBezTo>
                                  <a:pt x="1530408" y="3582287"/>
                                  <a:pt x="1580009" y="3549802"/>
                                  <a:pt x="1630712" y="3560630"/>
                                </a:cubicBezTo>
                                <a:lnTo>
                                  <a:pt x="0" y="499389"/>
                                </a:lnTo>
                                <a:lnTo>
                                  <a:pt x="0" y="396240"/>
                                </a:lnTo>
                                <a:lnTo>
                                  <a:pt x="1927766" y="4015417"/>
                                </a:lnTo>
                                <a:cubicBezTo>
                                  <a:pt x="1929420" y="4016319"/>
                                  <a:pt x="1931624" y="4016319"/>
                                  <a:pt x="1933278" y="4017221"/>
                                </a:cubicBezTo>
                                <a:cubicBezTo>
                                  <a:pt x="1979021" y="4038878"/>
                                  <a:pt x="2034684" y="4019928"/>
                                  <a:pt x="2057280" y="3973006"/>
                                </a:cubicBezTo>
                                <a:lnTo>
                                  <a:pt x="1260909" y="2477805"/>
                                </a:lnTo>
                                <a:cubicBezTo>
                                  <a:pt x="1260909" y="2480512"/>
                                  <a:pt x="1262563" y="2483219"/>
                                  <a:pt x="1263665" y="2485926"/>
                                </a:cubicBezTo>
                                <a:lnTo>
                                  <a:pt x="1658819" y="3227661"/>
                                </a:lnTo>
                                <a:cubicBezTo>
                                  <a:pt x="1666535" y="3243001"/>
                                  <a:pt x="1661023" y="3260146"/>
                                  <a:pt x="1646143" y="3268267"/>
                                </a:cubicBezTo>
                                <a:cubicBezTo>
                                  <a:pt x="1630712" y="3275486"/>
                                  <a:pt x="1613076" y="3270974"/>
                                  <a:pt x="1605360" y="3255634"/>
                                </a:cubicBezTo>
                                <a:lnTo>
                                  <a:pt x="892760" y="1917443"/>
                                </a:lnTo>
                                <a:cubicBezTo>
                                  <a:pt x="885045" y="1902103"/>
                                  <a:pt x="890004" y="1884055"/>
                                  <a:pt x="905436" y="1876837"/>
                                </a:cubicBezTo>
                                <a:cubicBezTo>
                                  <a:pt x="920316" y="1869618"/>
                                  <a:pt x="938503" y="1874130"/>
                                  <a:pt x="946219" y="1889470"/>
                                </a:cubicBezTo>
                                <a:lnTo>
                                  <a:pt x="1099431" y="2177321"/>
                                </a:lnTo>
                                <a:cubicBezTo>
                                  <a:pt x="1101084" y="2180028"/>
                                  <a:pt x="1103288" y="2182735"/>
                                  <a:pt x="1104942" y="2183637"/>
                                </a:cubicBezTo>
                                <a:lnTo>
                                  <a:pt x="0" y="109716"/>
                                </a:lnTo>
                                <a:lnTo>
                                  <a:pt x="0" y="6036"/>
                                </a:lnTo>
                                <a:lnTo>
                                  <a:pt x="1152890" y="2171004"/>
                                </a:lnTo>
                                <a:cubicBezTo>
                                  <a:pt x="1156747" y="2163785"/>
                                  <a:pt x="1155645" y="2154762"/>
                                  <a:pt x="1151787" y="2146641"/>
                                </a:cubicBezTo>
                                <a:lnTo>
                                  <a:pt x="1083448" y="2018506"/>
                                </a:lnTo>
                                <a:cubicBezTo>
                                  <a:pt x="1075733" y="2004069"/>
                                  <a:pt x="1080692" y="1986022"/>
                                  <a:pt x="1096124" y="1977900"/>
                                </a:cubicBezTo>
                                <a:cubicBezTo>
                                  <a:pt x="1111004" y="1970682"/>
                                  <a:pt x="1129191" y="1976096"/>
                                  <a:pt x="1136356" y="1991436"/>
                                </a:cubicBezTo>
                                <a:lnTo>
                                  <a:pt x="1389320" y="2466976"/>
                                </a:lnTo>
                                <a:cubicBezTo>
                                  <a:pt x="1397036" y="2481414"/>
                                  <a:pt x="1414672" y="2486828"/>
                                  <a:pt x="1430103" y="2479609"/>
                                </a:cubicBezTo>
                                <a:cubicBezTo>
                                  <a:pt x="1444984" y="2471488"/>
                                  <a:pt x="1450495" y="2454343"/>
                                  <a:pt x="1442779" y="2439003"/>
                                </a:cubicBezTo>
                                <a:lnTo>
                                  <a:pt x="1014558" y="1635006"/>
                                </a:lnTo>
                                <a:cubicBezTo>
                                  <a:pt x="1011802" y="1629592"/>
                                  <a:pt x="1010700" y="1624177"/>
                                  <a:pt x="1010700" y="1619666"/>
                                </a:cubicBezTo>
                                <a:lnTo>
                                  <a:pt x="148101" y="0"/>
                                </a:lnTo>
                                <a:lnTo>
                                  <a:pt x="203230" y="0"/>
                                </a:lnTo>
                                <a:lnTo>
                                  <a:pt x="1052585" y="1594400"/>
                                </a:lnTo>
                                <a:cubicBezTo>
                                  <a:pt x="1059199" y="1596204"/>
                                  <a:pt x="1064159" y="1601619"/>
                                  <a:pt x="1068017" y="1607935"/>
                                </a:cubicBezTo>
                                <a:lnTo>
                                  <a:pt x="1386565" y="2206196"/>
                                </a:lnTo>
                                <a:cubicBezTo>
                                  <a:pt x="1357356" y="2149348"/>
                                  <a:pt x="1373889" y="2079866"/>
                                  <a:pt x="1426246" y="2041968"/>
                                </a:cubicBezTo>
                                <a:lnTo>
                                  <a:pt x="338908" y="0"/>
                                </a:lnTo>
                                <a:lnTo>
                                  <a:pt x="360551" y="0"/>
                                </a:lnTo>
                                <a:lnTo>
                                  <a:pt x="1442779" y="2032042"/>
                                </a:lnTo>
                                <a:cubicBezTo>
                                  <a:pt x="1480807" y="2011287"/>
                                  <a:pt x="1527652" y="2011287"/>
                                  <a:pt x="1565679" y="2032944"/>
                                </a:cubicBezTo>
                                <a:lnTo>
                                  <a:pt x="536736" y="101003"/>
                                </a:lnTo>
                                <a:cubicBezTo>
                                  <a:pt x="535633" y="100101"/>
                                  <a:pt x="534531" y="97394"/>
                                  <a:pt x="532878" y="94687"/>
                                </a:cubicBezTo>
                                <a:cubicBezTo>
                                  <a:pt x="524749" y="78219"/>
                                  <a:pt x="520374" y="60792"/>
                                  <a:pt x="519418" y="43408"/>
                                </a:cubicBezTo>
                                <a:lnTo>
                                  <a:pt x="525418" y="0"/>
                                </a:lnTo>
                                <a:lnTo>
                                  <a:pt x="787286" y="0"/>
                                </a:lnTo>
                                <a:lnTo>
                                  <a:pt x="1668739" y="1653955"/>
                                </a:lnTo>
                                <a:cubicBezTo>
                                  <a:pt x="1672597" y="1657565"/>
                                  <a:pt x="1676455" y="1661174"/>
                                  <a:pt x="1679211" y="1666588"/>
                                </a:cubicBezTo>
                                <a:lnTo>
                                  <a:pt x="2860264" y="3885478"/>
                                </a:lnTo>
                                <a:cubicBezTo>
                                  <a:pt x="2867980" y="3893599"/>
                                  <a:pt x="2875695" y="3900818"/>
                                  <a:pt x="2884513" y="3907134"/>
                                </a:cubicBezTo>
                                <a:lnTo>
                                  <a:pt x="2607850" y="3386476"/>
                                </a:lnTo>
                                <a:cubicBezTo>
                                  <a:pt x="2575885" y="3327823"/>
                                  <a:pt x="2593521" y="3253830"/>
                                  <a:pt x="2649736" y="3217735"/>
                                </a:cubicBezTo>
                                <a:lnTo>
                                  <a:pt x="935935" y="0"/>
                                </a:lnTo>
                                <a:lnTo>
                                  <a:pt x="957004" y="0"/>
                                </a:lnTo>
                                <a:lnTo>
                                  <a:pt x="2666269" y="3209614"/>
                                </a:lnTo>
                                <a:cubicBezTo>
                                  <a:pt x="2709257" y="3187958"/>
                                  <a:pt x="2762715" y="3193372"/>
                                  <a:pt x="2801845" y="3222247"/>
                                </a:cubicBezTo>
                                <a:lnTo>
                                  <a:pt x="1085289" y="0"/>
                                </a:lnTo>
                                <a:lnTo>
                                  <a:pt x="1106187" y="0"/>
                                </a:lnTo>
                                <a:lnTo>
                                  <a:pt x="2413304" y="2454343"/>
                                </a:lnTo>
                                <a:cubicBezTo>
                                  <a:pt x="2409447" y="2401105"/>
                                  <a:pt x="2437554" y="2351475"/>
                                  <a:pt x="2484399" y="2326209"/>
                                </a:cubicBezTo>
                                <a:cubicBezTo>
                                  <a:pt x="2548880" y="2291920"/>
                                  <a:pt x="2631549" y="2315381"/>
                                  <a:pt x="2666269" y="2381253"/>
                                </a:cubicBezTo>
                                <a:lnTo>
                                  <a:pt x="3413039" y="3785316"/>
                                </a:lnTo>
                                <a:cubicBezTo>
                                  <a:pt x="3408079" y="3769976"/>
                                  <a:pt x="3405323" y="3753734"/>
                                  <a:pt x="3406425" y="3737492"/>
                                </a:cubicBezTo>
                                <a:cubicBezTo>
                                  <a:pt x="3411937" y="3665303"/>
                                  <a:pt x="3472560" y="3610260"/>
                                  <a:pt x="3545308" y="3615674"/>
                                </a:cubicBezTo>
                                <a:lnTo>
                                  <a:pt x="2231434" y="1148637"/>
                                </a:lnTo>
                                <a:cubicBezTo>
                                  <a:pt x="2216554" y="1118859"/>
                                  <a:pt x="2226474" y="1081862"/>
                                  <a:pt x="2256786" y="1066522"/>
                                </a:cubicBezTo>
                                <a:cubicBezTo>
                                  <a:pt x="2287649" y="1051182"/>
                                  <a:pt x="2324023" y="1062913"/>
                                  <a:pt x="2339454" y="1091788"/>
                                </a:cubicBezTo>
                                <a:lnTo>
                                  <a:pt x="4054544" y="4306877"/>
                                </a:lnTo>
                                <a:cubicBezTo>
                                  <a:pt x="4071078" y="4337557"/>
                                  <a:pt x="4108003" y="4347483"/>
                                  <a:pt x="4137213" y="4332143"/>
                                </a:cubicBezTo>
                                <a:cubicBezTo>
                                  <a:pt x="4167524" y="4315901"/>
                                  <a:pt x="4177444" y="4278904"/>
                                  <a:pt x="4162564" y="4250029"/>
                                </a:cubicBezTo>
                                <a:lnTo>
                                  <a:pt x="3862754" y="3688764"/>
                                </a:lnTo>
                                <a:cubicBezTo>
                                  <a:pt x="3847323" y="3658987"/>
                                  <a:pt x="3858896" y="3621990"/>
                                  <a:pt x="3888106" y="3606650"/>
                                </a:cubicBezTo>
                                <a:cubicBezTo>
                                  <a:pt x="3918417" y="3591310"/>
                                  <a:pt x="3955342" y="3603041"/>
                                  <a:pt x="3970774" y="3631916"/>
                                </a:cubicBezTo>
                                <a:lnTo>
                                  <a:pt x="4532367" y="4686768"/>
                                </a:lnTo>
                                <a:cubicBezTo>
                                  <a:pt x="4538429" y="4700304"/>
                                  <a:pt x="4550003" y="4710230"/>
                                  <a:pt x="4562678" y="4714741"/>
                                </a:cubicBezTo>
                                <a:lnTo>
                                  <a:pt x="4508117" y="4612775"/>
                                </a:lnTo>
                                <a:cubicBezTo>
                                  <a:pt x="4499299" y="4597435"/>
                                  <a:pt x="4505362" y="4576681"/>
                                  <a:pt x="4521895" y="4567658"/>
                                </a:cubicBezTo>
                                <a:cubicBezTo>
                                  <a:pt x="4537327" y="4559536"/>
                                  <a:pt x="4557718" y="4565853"/>
                                  <a:pt x="4566536" y="4582095"/>
                                </a:cubicBezTo>
                                <a:lnTo>
                                  <a:pt x="4629915" y="4701206"/>
                                </a:lnTo>
                                <a:cubicBezTo>
                                  <a:pt x="4647551" y="4682257"/>
                                  <a:pt x="4650307" y="4654284"/>
                                  <a:pt x="4638733" y="4631725"/>
                                </a:cubicBezTo>
                                <a:lnTo>
                                  <a:pt x="3838505" y="3127500"/>
                                </a:lnTo>
                                <a:cubicBezTo>
                                  <a:pt x="3823073" y="3096820"/>
                                  <a:pt x="3834647" y="3059823"/>
                                  <a:pt x="3863856" y="3044483"/>
                                </a:cubicBezTo>
                                <a:cubicBezTo>
                                  <a:pt x="3863856" y="3044483"/>
                                  <a:pt x="3864959" y="3043581"/>
                                  <a:pt x="3866612" y="3043581"/>
                                </a:cubicBezTo>
                                <a:lnTo>
                                  <a:pt x="3821971" y="2961467"/>
                                </a:lnTo>
                                <a:cubicBezTo>
                                  <a:pt x="3792762" y="2977709"/>
                                  <a:pt x="3755836" y="2965978"/>
                                  <a:pt x="3740956" y="2937103"/>
                                </a:cubicBezTo>
                                <a:lnTo>
                                  <a:pt x="3635141" y="2740390"/>
                                </a:lnTo>
                                <a:cubicBezTo>
                                  <a:pt x="3627425" y="2726855"/>
                                  <a:pt x="3626323" y="2711515"/>
                                  <a:pt x="3630181" y="2696174"/>
                                </a:cubicBezTo>
                                <a:lnTo>
                                  <a:pt x="2193893" y="0"/>
                                </a:lnTo>
                                <a:lnTo>
                                  <a:pt x="2214600" y="0"/>
                                </a:lnTo>
                                <a:lnTo>
                                  <a:pt x="3638999" y="2674518"/>
                                </a:lnTo>
                                <a:cubicBezTo>
                                  <a:pt x="3643959" y="2668201"/>
                                  <a:pt x="3650572" y="2661885"/>
                                  <a:pt x="3658288" y="2658276"/>
                                </a:cubicBezTo>
                                <a:lnTo>
                                  <a:pt x="2910967" y="1254212"/>
                                </a:lnTo>
                                <a:cubicBezTo>
                                  <a:pt x="2903803" y="1238872"/>
                                  <a:pt x="2908763" y="1220825"/>
                                  <a:pt x="2923643" y="1213606"/>
                                </a:cubicBezTo>
                                <a:cubicBezTo>
                                  <a:pt x="2939074" y="1206387"/>
                                  <a:pt x="2956710" y="1210899"/>
                                  <a:pt x="2964426" y="1226239"/>
                                </a:cubicBezTo>
                                <a:lnTo>
                                  <a:pt x="3810397" y="2814383"/>
                                </a:lnTo>
                                <a:cubicBezTo>
                                  <a:pt x="3818113" y="2829723"/>
                                  <a:pt x="3835749" y="2834235"/>
                                  <a:pt x="3851180" y="2827016"/>
                                </a:cubicBezTo>
                                <a:cubicBezTo>
                                  <a:pt x="3866612" y="2818895"/>
                                  <a:pt x="3871572" y="2801750"/>
                                  <a:pt x="3863856" y="2786410"/>
                                </a:cubicBezTo>
                                <a:lnTo>
                                  <a:pt x="3715053" y="2511192"/>
                                </a:lnTo>
                                <a:cubicBezTo>
                                  <a:pt x="3707889" y="2495852"/>
                                  <a:pt x="3712849" y="2477805"/>
                                  <a:pt x="3728280" y="2470586"/>
                                </a:cubicBezTo>
                                <a:cubicBezTo>
                                  <a:pt x="3729383" y="2468781"/>
                                  <a:pt x="3729383" y="2468781"/>
                                  <a:pt x="3730485" y="2468781"/>
                                </a:cubicBezTo>
                                <a:lnTo>
                                  <a:pt x="2415514" y="0"/>
                                </a:lnTo>
                                <a:lnTo>
                                  <a:pt x="2437022" y="0"/>
                                </a:lnTo>
                                <a:lnTo>
                                  <a:pt x="3750876" y="2466976"/>
                                </a:lnTo>
                                <a:cubicBezTo>
                                  <a:pt x="3758592" y="2468781"/>
                                  <a:pt x="3764654" y="2474195"/>
                                  <a:pt x="3768512" y="2481414"/>
                                </a:cubicBezTo>
                                <a:lnTo>
                                  <a:pt x="4045726" y="3002975"/>
                                </a:lnTo>
                                <a:cubicBezTo>
                                  <a:pt x="4053442" y="3018315"/>
                                  <a:pt x="4071078" y="3023729"/>
                                  <a:pt x="4086509" y="3015608"/>
                                </a:cubicBezTo>
                                <a:cubicBezTo>
                                  <a:pt x="4101390" y="3008389"/>
                                  <a:pt x="4106350" y="2990342"/>
                                  <a:pt x="4099185" y="2975002"/>
                                </a:cubicBezTo>
                                <a:lnTo>
                                  <a:pt x="3704031" y="2234169"/>
                                </a:lnTo>
                                <a:cubicBezTo>
                                  <a:pt x="3696315" y="2219731"/>
                                  <a:pt x="3701275" y="2201684"/>
                                  <a:pt x="3716707" y="2193563"/>
                                </a:cubicBezTo>
                                <a:cubicBezTo>
                                  <a:pt x="3731587" y="2186344"/>
                                  <a:pt x="3749774" y="2191758"/>
                                  <a:pt x="3757490" y="2206196"/>
                                </a:cubicBezTo>
                                <a:lnTo>
                                  <a:pt x="4470090" y="3544388"/>
                                </a:lnTo>
                                <a:cubicBezTo>
                                  <a:pt x="4475050" y="3553411"/>
                                  <a:pt x="4475050" y="3563337"/>
                                  <a:pt x="4470090" y="3572361"/>
                                </a:cubicBezTo>
                                <a:lnTo>
                                  <a:pt x="5131987" y="4816707"/>
                                </a:lnTo>
                                <a:cubicBezTo>
                                  <a:pt x="5138049" y="4826632"/>
                                  <a:pt x="5151827" y="4832046"/>
                                  <a:pt x="5162299" y="4825730"/>
                                </a:cubicBezTo>
                                <a:cubicBezTo>
                                  <a:pt x="5172219" y="4819414"/>
                                  <a:pt x="5177179" y="4806781"/>
                                  <a:pt x="5171117" y="4795051"/>
                                </a:cubicBezTo>
                                <a:lnTo>
                                  <a:pt x="4929725" y="4341167"/>
                                </a:lnTo>
                                <a:cubicBezTo>
                                  <a:pt x="4923112" y="4329436"/>
                                  <a:pt x="4926970" y="4316803"/>
                                  <a:pt x="4938543" y="4310487"/>
                                </a:cubicBezTo>
                                <a:cubicBezTo>
                                  <a:pt x="4950117" y="4304170"/>
                                  <a:pt x="4962793" y="4307780"/>
                                  <a:pt x="4968855" y="4319510"/>
                                </a:cubicBezTo>
                                <a:lnTo>
                                  <a:pt x="6946830" y="8031796"/>
                                </a:lnTo>
                                <a:cubicBezTo>
                                  <a:pt x="6953444" y="8042624"/>
                                  <a:pt x="6949586" y="8055257"/>
                                  <a:pt x="6938012" y="8061573"/>
                                </a:cubicBezTo>
                                <a:cubicBezTo>
                                  <a:pt x="6926439" y="8067890"/>
                                  <a:pt x="6913763" y="8064280"/>
                                  <a:pt x="6907701" y="8052550"/>
                                </a:cubicBezTo>
                                <a:lnTo>
                                  <a:pt x="5525488" y="5457378"/>
                                </a:lnTo>
                                <a:cubicBezTo>
                                  <a:pt x="5519425" y="5446551"/>
                                  <a:pt x="5505096" y="5442039"/>
                                  <a:pt x="5495176" y="5448355"/>
                                </a:cubicBezTo>
                                <a:cubicBezTo>
                                  <a:pt x="5484705" y="5454671"/>
                                  <a:pt x="5479745" y="5467304"/>
                                  <a:pt x="5486358" y="5478132"/>
                                </a:cubicBezTo>
                                <a:lnTo>
                                  <a:pt x="6042440" y="6523961"/>
                                </a:lnTo>
                                <a:cubicBezTo>
                                  <a:pt x="6049053" y="6534790"/>
                                  <a:pt x="6045195" y="6547423"/>
                                  <a:pt x="6033622" y="6553739"/>
                                </a:cubicBezTo>
                                <a:cubicBezTo>
                                  <a:pt x="6022048" y="6560055"/>
                                  <a:pt x="6009372" y="6556446"/>
                                  <a:pt x="6003310" y="6544715"/>
                                </a:cubicBezTo>
                                <a:lnTo>
                                  <a:pt x="4422694" y="3578677"/>
                                </a:lnTo>
                                <a:cubicBezTo>
                                  <a:pt x="4420489" y="3577775"/>
                                  <a:pt x="4417733" y="3574165"/>
                                  <a:pt x="4416631" y="3571458"/>
                                </a:cubicBezTo>
                                <a:lnTo>
                                  <a:pt x="4263971" y="3284510"/>
                                </a:lnTo>
                                <a:cubicBezTo>
                                  <a:pt x="4256255" y="3269170"/>
                                  <a:pt x="4238619" y="3264658"/>
                                  <a:pt x="4223188" y="3271877"/>
                                </a:cubicBezTo>
                                <a:cubicBezTo>
                                  <a:pt x="4208307" y="3279095"/>
                                  <a:pt x="4203347" y="3297143"/>
                                  <a:pt x="4210512" y="3312483"/>
                                </a:cubicBezTo>
                                <a:lnTo>
                                  <a:pt x="4279402" y="3440617"/>
                                </a:lnTo>
                                <a:cubicBezTo>
                                  <a:pt x="4287118" y="3455957"/>
                                  <a:pt x="4281606" y="3473102"/>
                                  <a:pt x="4266726" y="3481223"/>
                                </a:cubicBezTo>
                                <a:cubicBezTo>
                                  <a:pt x="4251295" y="3488442"/>
                                  <a:pt x="4233659" y="3483930"/>
                                  <a:pt x="4225943" y="3468590"/>
                                </a:cubicBezTo>
                                <a:lnTo>
                                  <a:pt x="3972978" y="2993049"/>
                                </a:lnTo>
                                <a:cubicBezTo>
                                  <a:pt x="3965814" y="2977709"/>
                                  <a:pt x="3947627" y="2972295"/>
                                  <a:pt x="3932746" y="2980416"/>
                                </a:cubicBezTo>
                                <a:cubicBezTo>
                                  <a:pt x="3917315" y="2987635"/>
                                  <a:pt x="3912355" y="3005682"/>
                                  <a:pt x="3920071" y="3021022"/>
                                </a:cubicBezTo>
                                <a:lnTo>
                                  <a:pt x="4347741" y="3825020"/>
                                </a:lnTo>
                                <a:cubicBezTo>
                                  <a:pt x="4350497" y="3828629"/>
                                  <a:pt x="4351599" y="3832239"/>
                                  <a:pt x="4351599" y="3835848"/>
                                </a:cubicBezTo>
                                <a:lnTo>
                                  <a:pt x="5388258" y="5783128"/>
                                </a:lnTo>
                                <a:cubicBezTo>
                                  <a:pt x="5403690" y="5813808"/>
                                  <a:pt x="5392116" y="5849902"/>
                                  <a:pt x="5362907" y="5865242"/>
                                </a:cubicBezTo>
                                <a:cubicBezTo>
                                  <a:pt x="5332595" y="5880582"/>
                                  <a:pt x="5295670" y="5868852"/>
                                  <a:pt x="5280239" y="5839976"/>
                                </a:cubicBezTo>
                                <a:lnTo>
                                  <a:pt x="4968855" y="5257055"/>
                                </a:lnTo>
                                <a:cubicBezTo>
                                  <a:pt x="4957833" y="5233595"/>
                                  <a:pt x="4932481" y="5220961"/>
                                  <a:pt x="4907129" y="5224572"/>
                                </a:cubicBezTo>
                                <a:lnTo>
                                  <a:pt x="6005515" y="7288256"/>
                                </a:lnTo>
                                <a:cubicBezTo>
                                  <a:pt x="6015986" y="7281037"/>
                                  <a:pt x="6019844" y="7266599"/>
                                  <a:pt x="6013230" y="7254868"/>
                                </a:cubicBezTo>
                                <a:lnTo>
                                  <a:pt x="5676495" y="6624123"/>
                                </a:lnTo>
                                <a:cubicBezTo>
                                  <a:pt x="5669330" y="6611490"/>
                                  <a:pt x="5674291" y="6596150"/>
                                  <a:pt x="5686966" y="6589833"/>
                                </a:cubicBezTo>
                                <a:cubicBezTo>
                                  <a:pt x="5699642" y="6581712"/>
                                  <a:pt x="5714522" y="6587126"/>
                                  <a:pt x="5721136" y="6599759"/>
                                </a:cubicBezTo>
                                <a:lnTo>
                                  <a:pt x="6328472" y="7738530"/>
                                </a:lnTo>
                                <a:cubicBezTo>
                                  <a:pt x="6336188" y="7751163"/>
                                  <a:pt x="6330677" y="7766503"/>
                                  <a:pt x="6318001" y="7772820"/>
                                </a:cubicBezTo>
                                <a:cubicBezTo>
                                  <a:pt x="6305325" y="7780039"/>
                                  <a:pt x="6290445" y="7775527"/>
                                  <a:pt x="6283831" y="7762894"/>
                                </a:cubicBezTo>
                                <a:lnTo>
                                  <a:pt x="6153215" y="7517454"/>
                                </a:lnTo>
                                <a:cubicBezTo>
                                  <a:pt x="6146602" y="7506625"/>
                                  <a:pt x="6132824" y="7501211"/>
                                  <a:pt x="6121250" y="7506625"/>
                                </a:cubicBezTo>
                                <a:lnTo>
                                  <a:pt x="7234997" y="9597624"/>
                                </a:lnTo>
                                <a:lnTo>
                                  <a:pt x="7161348" y="9597624"/>
                                </a:lnTo>
                                <a:lnTo>
                                  <a:pt x="6149358" y="7691608"/>
                                </a:lnTo>
                                <a:cubicBezTo>
                                  <a:pt x="6138886" y="7691608"/>
                                  <a:pt x="6130068" y="7686194"/>
                                  <a:pt x="6126210" y="7677170"/>
                                </a:cubicBezTo>
                                <a:lnTo>
                                  <a:pt x="5910171" y="7272915"/>
                                </a:lnTo>
                                <a:cubicBezTo>
                                  <a:pt x="5904108" y="7260283"/>
                                  <a:pt x="5888677" y="7256673"/>
                                  <a:pt x="5876001" y="7262990"/>
                                </a:cubicBezTo>
                                <a:cubicBezTo>
                                  <a:pt x="5863325" y="7269306"/>
                                  <a:pt x="5859467" y="7284646"/>
                                  <a:pt x="5866081" y="7297279"/>
                                </a:cubicBezTo>
                                <a:lnTo>
                                  <a:pt x="6230372" y="7980361"/>
                                </a:lnTo>
                                <a:cubicBezTo>
                                  <a:pt x="6238088" y="7992994"/>
                                  <a:pt x="6233128" y="8008334"/>
                                  <a:pt x="6220452" y="8014651"/>
                                </a:cubicBezTo>
                                <a:cubicBezTo>
                                  <a:pt x="6207776" y="8022772"/>
                                  <a:pt x="6192345" y="8017358"/>
                                  <a:pt x="6186283" y="8004725"/>
                                </a:cubicBezTo>
                                <a:lnTo>
                                  <a:pt x="5009638" y="5795761"/>
                                </a:lnTo>
                                <a:cubicBezTo>
                                  <a:pt x="5001922" y="5783128"/>
                                  <a:pt x="5007433" y="5767788"/>
                                  <a:pt x="5020109" y="5761472"/>
                                </a:cubicBezTo>
                                <a:cubicBezTo>
                                  <a:pt x="5032785" y="5753350"/>
                                  <a:pt x="5047665" y="5758764"/>
                                  <a:pt x="5054279" y="5771397"/>
                                </a:cubicBezTo>
                                <a:lnTo>
                                  <a:pt x="5773492" y="7122222"/>
                                </a:lnTo>
                                <a:cubicBezTo>
                                  <a:pt x="5779555" y="7134855"/>
                                  <a:pt x="5794986" y="7138465"/>
                                  <a:pt x="5807662" y="7132148"/>
                                </a:cubicBezTo>
                                <a:cubicBezTo>
                                  <a:pt x="5820338" y="7125832"/>
                                  <a:pt x="5824196" y="7110492"/>
                                  <a:pt x="5817582" y="7097859"/>
                                </a:cubicBezTo>
                                <a:lnTo>
                                  <a:pt x="5691926" y="6862344"/>
                                </a:lnTo>
                                <a:cubicBezTo>
                                  <a:pt x="5686966" y="6853321"/>
                                  <a:pt x="5688069" y="6843395"/>
                                  <a:pt x="5693029" y="6835274"/>
                                </a:cubicBezTo>
                                <a:lnTo>
                                  <a:pt x="4861386" y="5274200"/>
                                </a:lnTo>
                                <a:cubicBezTo>
                                  <a:pt x="4857528" y="5288638"/>
                                  <a:pt x="4859733" y="5302173"/>
                                  <a:pt x="4866346" y="5314806"/>
                                </a:cubicBezTo>
                                <a:lnTo>
                                  <a:pt x="5004678" y="5574684"/>
                                </a:lnTo>
                                <a:cubicBezTo>
                                  <a:pt x="5020109" y="5605365"/>
                                  <a:pt x="5008536" y="5642361"/>
                                  <a:pt x="4979326" y="5657701"/>
                                </a:cubicBezTo>
                                <a:cubicBezTo>
                                  <a:pt x="4949015" y="5673041"/>
                                  <a:pt x="4912089" y="5661310"/>
                                  <a:pt x="4896658" y="5632435"/>
                                </a:cubicBezTo>
                                <a:lnTo>
                                  <a:pt x="4383564" y="4667819"/>
                                </a:lnTo>
                                <a:cubicBezTo>
                                  <a:pt x="4367030" y="4638041"/>
                                  <a:pt x="4330105" y="4627213"/>
                                  <a:pt x="4300896" y="4642553"/>
                                </a:cubicBezTo>
                                <a:cubicBezTo>
                                  <a:pt x="4270584" y="4659698"/>
                                  <a:pt x="4260113" y="4695792"/>
                                  <a:pt x="4275544" y="4725570"/>
                                </a:cubicBezTo>
                                <a:lnTo>
                                  <a:pt x="5141907" y="6353416"/>
                                </a:lnTo>
                                <a:cubicBezTo>
                                  <a:pt x="5155685" y="6378682"/>
                                  <a:pt x="5147969" y="6412069"/>
                                  <a:pt x="5125373" y="6430116"/>
                                </a:cubicBezTo>
                                <a:lnTo>
                                  <a:pt x="5621934" y="7362249"/>
                                </a:lnTo>
                                <a:cubicBezTo>
                                  <a:pt x="5628547" y="7372174"/>
                                  <a:pt x="5640121" y="7375784"/>
                                  <a:pt x="5650041" y="7370370"/>
                                </a:cubicBezTo>
                                <a:cubicBezTo>
                                  <a:pt x="5659961" y="7364053"/>
                                  <a:pt x="5663819" y="7353225"/>
                                  <a:pt x="5658859" y="7342397"/>
                                </a:cubicBezTo>
                                <a:lnTo>
                                  <a:pt x="5155685" y="6397632"/>
                                </a:lnTo>
                                <a:cubicBezTo>
                                  <a:pt x="5150725" y="6387706"/>
                                  <a:pt x="5154583" y="6375073"/>
                                  <a:pt x="5164503" y="6369659"/>
                                </a:cubicBezTo>
                                <a:cubicBezTo>
                                  <a:pt x="5174974" y="6365147"/>
                                  <a:pt x="5187650" y="6368756"/>
                                  <a:pt x="5192610" y="6378682"/>
                                </a:cubicBezTo>
                                <a:lnTo>
                                  <a:pt x="6906765" y="9597624"/>
                                </a:lnTo>
                                <a:lnTo>
                                  <a:pt x="6860288" y="9597624"/>
                                </a:lnTo>
                                <a:lnTo>
                                  <a:pt x="5979061" y="7942462"/>
                                </a:lnTo>
                                <a:cubicBezTo>
                                  <a:pt x="5972447" y="7932537"/>
                                  <a:pt x="5961425" y="7928927"/>
                                  <a:pt x="5950954" y="7933439"/>
                                </a:cubicBezTo>
                                <a:cubicBezTo>
                                  <a:pt x="5941033" y="7939755"/>
                                  <a:pt x="5937175" y="7951486"/>
                                  <a:pt x="5942136" y="7961412"/>
                                </a:cubicBezTo>
                                <a:lnTo>
                                  <a:pt x="6160931" y="8372886"/>
                                </a:lnTo>
                                <a:cubicBezTo>
                                  <a:pt x="6165891" y="8381007"/>
                                  <a:pt x="6162033" y="8394542"/>
                                  <a:pt x="6151562" y="8399054"/>
                                </a:cubicBezTo>
                                <a:cubicBezTo>
                                  <a:pt x="6141642" y="8404468"/>
                                  <a:pt x="6128966" y="8400859"/>
                                  <a:pt x="6124006" y="8390030"/>
                                </a:cubicBezTo>
                                <a:lnTo>
                                  <a:pt x="5313306" y="6866856"/>
                                </a:lnTo>
                                <a:cubicBezTo>
                                  <a:pt x="5304488" y="6910169"/>
                                  <a:pt x="5272523" y="6946263"/>
                                  <a:pt x="5230638" y="6960701"/>
                                </a:cubicBezTo>
                                <a:lnTo>
                                  <a:pt x="6635593" y="9597624"/>
                                </a:lnTo>
                                <a:lnTo>
                                  <a:pt x="6614581" y="9597624"/>
                                </a:lnTo>
                                <a:lnTo>
                                  <a:pt x="5213002" y="6966115"/>
                                </a:lnTo>
                                <a:cubicBezTo>
                                  <a:pt x="5155685" y="6978748"/>
                                  <a:pt x="5098920" y="6950775"/>
                                  <a:pt x="5070812" y="6900243"/>
                                </a:cubicBezTo>
                                <a:lnTo>
                                  <a:pt x="4324043" y="5498887"/>
                                </a:lnTo>
                                <a:cubicBezTo>
                                  <a:pt x="4322389" y="5496179"/>
                                  <a:pt x="4321287" y="5493472"/>
                                  <a:pt x="4320185" y="5491669"/>
                                </a:cubicBezTo>
                                <a:cubicBezTo>
                                  <a:pt x="4284362" y="5429405"/>
                                  <a:pt x="4204449" y="5407749"/>
                                  <a:pt x="4142173" y="5442940"/>
                                </a:cubicBezTo>
                                <a:cubicBezTo>
                                  <a:pt x="4079896" y="5478132"/>
                                  <a:pt x="4058402" y="5558442"/>
                                  <a:pt x="4093674" y="5620704"/>
                                </a:cubicBezTo>
                                <a:lnTo>
                                  <a:pt x="4470090" y="6325443"/>
                                </a:lnTo>
                                <a:cubicBezTo>
                                  <a:pt x="4500402" y="6384096"/>
                                  <a:pt x="4482766" y="6455382"/>
                                  <a:pt x="4429307" y="6493281"/>
                                </a:cubicBezTo>
                                <a:lnTo>
                                  <a:pt x="6070547" y="9573919"/>
                                </a:lnTo>
                                <a:cubicBezTo>
                                  <a:pt x="6073027" y="9579334"/>
                                  <a:pt x="6073302" y="9585876"/>
                                  <a:pt x="6071511" y="9591741"/>
                                </a:cubicBezTo>
                                <a:lnTo>
                                  <a:pt x="6066622" y="9597624"/>
                                </a:lnTo>
                                <a:lnTo>
                                  <a:pt x="6032213" y="9597624"/>
                                </a:lnTo>
                                <a:lnTo>
                                  <a:pt x="6028662" y="9594673"/>
                                </a:lnTo>
                                <a:lnTo>
                                  <a:pt x="4385768" y="6513133"/>
                                </a:lnTo>
                                <a:cubicBezTo>
                                  <a:pt x="4327349" y="6528473"/>
                                  <a:pt x="4265624" y="6502305"/>
                                  <a:pt x="4237517" y="6449066"/>
                                </a:cubicBezTo>
                                <a:lnTo>
                                  <a:pt x="3945422" y="5899532"/>
                                </a:lnTo>
                                <a:cubicBezTo>
                                  <a:pt x="3937707" y="5884192"/>
                                  <a:pt x="3926133" y="5870656"/>
                                  <a:pt x="3912355" y="5858926"/>
                                </a:cubicBezTo>
                                <a:lnTo>
                                  <a:pt x="3914559" y="5862535"/>
                                </a:lnTo>
                                <a:cubicBezTo>
                                  <a:pt x="3916213" y="5864340"/>
                                  <a:pt x="3916213" y="5865242"/>
                                  <a:pt x="3917315" y="5867047"/>
                                </a:cubicBezTo>
                                <a:cubicBezTo>
                                  <a:pt x="3928889" y="5890508"/>
                                  <a:pt x="3918417" y="5920286"/>
                                  <a:pt x="3894168" y="5931114"/>
                                </a:cubicBezTo>
                                <a:cubicBezTo>
                                  <a:pt x="3870470" y="5942845"/>
                                  <a:pt x="3841260" y="5932919"/>
                                  <a:pt x="3829687" y="5908555"/>
                                </a:cubicBezTo>
                                <a:lnTo>
                                  <a:pt x="3818113" y="5886899"/>
                                </a:lnTo>
                                <a:cubicBezTo>
                                  <a:pt x="3797722" y="5908555"/>
                                  <a:pt x="3770166" y="5922091"/>
                                  <a:pt x="3740956" y="5926602"/>
                                </a:cubicBezTo>
                                <a:lnTo>
                                  <a:pt x="5641223" y="9494512"/>
                                </a:lnTo>
                                <a:cubicBezTo>
                                  <a:pt x="5646183" y="9503536"/>
                                  <a:pt x="5642325" y="9516169"/>
                                  <a:pt x="5632405" y="9521583"/>
                                </a:cubicBezTo>
                                <a:cubicBezTo>
                                  <a:pt x="5621934" y="9526997"/>
                                  <a:pt x="5609258" y="9522485"/>
                                  <a:pt x="5604298" y="9512559"/>
                                </a:cubicBezTo>
                                <a:lnTo>
                                  <a:pt x="4429307" y="7310814"/>
                                </a:lnTo>
                                <a:cubicBezTo>
                                  <a:pt x="4428205" y="7309912"/>
                                  <a:pt x="4426551" y="7307205"/>
                                  <a:pt x="4425449" y="7306303"/>
                                </a:cubicBezTo>
                                <a:cubicBezTo>
                                  <a:pt x="4417733" y="7298181"/>
                                  <a:pt x="4405058" y="7298181"/>
                                  <a:pt x="4397342" y="7306303"/>
                                </a:cubicBezTo>
                                <a:lnTo>
                                  <a:pt x="4591888" y="7670854"/>
                                </a:lnTo>
                                <a:cubicBezTo>
                                  <a:pt x="4601808" y="7690706"/>
                                  <a:pt x="4607319" y="7710557"/>
                                  <a:pt x="4607319" y="7731312"/>
                                </a:cubicBezTo>
                                <a:lnTo>
                                  <a:pt x="4613382" y="7742140"/>
                                </a:lnTo>
                                <a:cubicBezTo>
                                  <a:pt x="4613382" y="7743945"/>
                                  <a:pt x="4614484" y="7744847"/>
                                  <a:pt x="4614484" y="7745749"/>
                                </a:cubicBezTo>
                                <a:cubicBezTo>
                                  <a:pt x="4618342" y="7756577"/>
                                  <a:pt x="4612279" y="7766503"/>
                                  <a:pt x="4601808" y="7770113"/>
                                </a:cubicBezTo>
                                <a:cubicBezTo>
                                  <a:pt x="4592990" y="7804402"/>
                                  <a:pt x="4568741" y="7832375"/>
                                  <a:pt x="4538429" y="7848618"/>
                                </a:cubicBezTo>
                                <a:cubicBezTo>
                                  <a:pt x="4475050" y="7882005"/>
                                  <a:pt x="4396240" y="7857641"/>
                                  <a:pt x="4362070" y="7794476"/>
                                </a:cubicBezTo>
                                <a:lnTo>
                                  <a:pt x="2451332" y="4204009"/>
                                </a:lnTo>
                                <a:cubicBezTo>
                                  <a:pt x="2454087" y="4209423"/>
                                  <a:pt x="2455190" y="4216642"/>
                                  <a:pt x="2454087" y="4222958"/>
                                </a:cubicBezTo>
                                <a:lnTo>
                                  <a:pt x="2573130" y="4445840"/>
                                </a:lnTo>
                                <a:cubicBezTo>
                                  <a:pt x="2575885" y="4450352"/>
                                  <a:pt x="2576987" y="4456668"/>
                                  <a:pt x="2575885" y="4461180"/>
                                </a:cubicBezTo>
                                <a:lnTo>
                                  <a:pt x="4009903" y="7153805"/>
                                </a:lnTo>
                                <a:cubicBezTo>
                                  <a:pt x="4018721" y="7169145"/>
                                  <a:pt x="4022579" y="7187192"/>
                                  <a:pt x="4021477" y="7204337"/>
                                </a:cubicBezTo>
                                <a:cubicBezTo>
                                  <a:pt x="4017619" y="7256673"/>
                                  <a:pt x="3972978" y="7295474"/>
                                  <a:pt x="3921173" y="7291865"/>
                                </a:cubicBezTo>
                                <a:lnTo>
                                  <a:pt x="5148788" y="9597624"/>
                                </a:lnTo>
                                <a:lnTo>
                                  <a:pt x="5093208" y="9597624"/>
                                </a:lnTo>
                                <a:lnTo>
                                  <a:pt x="3088979" y="5833660"/>
                                </a:lnTo>
                                <a:cubicBezTo>
                                  <a:pt x="3087877" y="5830953"/>
                                  <a:pt x="3086224" y="5827343"/>
                                  <a:pt x="3086224" y="5823734"/>
                                </a:cubicBezTo>
                                <a:lnTo>
                                  <a:pt x="2396771" y="4528856"/>
                                </a:lnTo>
                                <a:cubicBezTo>
                                  <a:pt x="2372521" y="4482836"/>
                                  <a:pt x="2315205" y="4465692"/>
                                  <a:pt x="2269462" y="4489153"/>
                                </a:cubicBezTo>
                                <a:cubicBezTo>
                                  <a:pt x="2223719" y="4513516"/>
                                  <a:pt x="2206083" y="4570365"/>
                                  <a:pt x="2230332" y="4616385"/>
                                </a:cubicBezTo>
                                <a:lnTo>
                                  <a:pt x="2687763" y="5474523"/>
                                </a:lnTo>
                                <a:cubicBezTo>
                                  <a:pt x="2698785" y="5495278"/>
                                  <a:pt x="2701541" y="5518738"/>
                                  <a:pt x="2696581" y="5540396"/>
                                </a:cubicBezTo>
                                <a:cubicBezTo>
                                  <a:pt x="2685007" y="5591830"/>
                                  <a:pt x="2634304" y="5621607"/>
                                  <a:pt x="2583601" y="5610779"/>
                                </a:cubicBezTo>
                                <a:lnTo>
                                  <a:pt x="4472294" y="9158836"/>
                                </a:lnTo>
                                <a:cubicBezTo>
                                  <a:pt x="4472294" y="9159739"/>
                                  <a:pt x="4473948" y="9159739"/>
                                  <a:pt x="4473948" y="9161543"/>
                                </a:cubicBezTo>
                                <a:cubicBezTo>
                                  <a:pt x="4480010" y="9172372"/>
                                  <a:pt x="4475050" y="9187712"/>
                                  <a:pt x="4462374" y="9193126"/>
                                </a:cubicBezTo>
                                <a:cubicBezTo>
                                  <a:pt x="4450801" y="9199442"/>
                                  <a:pt x="4435369" y="9194028"/>
                                  <a:pt x="4430409" y="9181395"/>
                                </a:cubicBezTo>
                                <a:lnTo>
                                  <a:pt x="2940177" y="6384096"/>
                                </a:lnTo>
                                <a:cubicBezTo>
                                  <a:pt x="2940177" y="6383194"/>
                                  <a:pt x="2939074" y="6383194"/>
                                  <a:pt x="2939074" y="6381389"/>
                                </a:cubicBezTo>
                                <a:cubicBezTo>
                                  <a:pt x="2933012" y="6369659"/>
                                  <a:pt x="2917581" y="6367854"/>
                                  <a:pt x="2906007" y="6374170"/>
                                </a:cubicBezTo>
                                <a:cubicBezTo>
                                  <a:pt x="2894433" y="6380487"/>
                                  <a:pt x="2892229" y="6395827"/>
                                  <a:pt x="2898291" y="6406655"/>
                                </a:cubicBezTo>
                                <a:lnTo>
                                  <a:pt x="3497912" y="7534598"/>
                                </a:lnTo>
                                <a:cubicBezTo>
                                  <a:pt x="3503423" y="7545427"/>
                                  <a:pt x="3499565" y="7558059"/>
                                  <a:pt x="3489094" y="7564376"/>
                                </a:cubicBezTo>
                                <a:cubicBezTo>
                                  <a:pt x="3477520" y="7572497"/>
                                  <a:pt x="3462640" y="7568888"/>
                                  <a:pt x="3456026" y="7557157"/>
                                </a:cubicBezTo>
                                <a:lnTo>
                                  <a:pt x="1075733" y="3086894"/>
                                </a:lnTo>
                                <a:cubicBezTo>
                                  <a:pt x="1075733" y="3085089"/>
                                  <a:pt x="1074079" y="3085089"/>
                                  <a:pt x="1074079" y="3084187"/>
                                </a:cubicBezTo>
                                <a:cubicBezTo>
                                  <a:pt x="1068017" y="3072456"/>
                                  <a:pt x="1072977" y="3058019"/>
                                  <a:pt x="1085653" y="3052604"/>
                                </a:cubicBezTo>
                                <a:cubicBezTo>
                                  <a:pt x="1097226" y="3046288"/>
                                  <a:pt x="1112657" y="3050800"/>
                                  <a:pt x="1117618" y="3064335"/>
                                </a:cubicBezTo>
                                <a:lnTo>
                                  <a:pt x="2516364" y="5690186"/>
                                </a:lnTo>
                                <a:cubicBezTo>
                                  <a:pt x="2516364" y="5691990"/>
                                  <a:pt x="2517466" y="5691990"/>
                                  <a:pt x="2517466" y="5692893"/>
                                </a:cubicBezTo>
                                <a:cubicBezTo>
                                  <a:pt x="2523529" y="5704623"/>
                                  <a:pt x="2538960" y="5706428"/>
                                  <a:pt x="2550534" y="5700111"/>
                                </a:cubicBezTo>
                                <a:cubicBezTo>
                                  <a:pt x="2562107" y="5693795"/>
                                  <a:pt x="2564312" y="5679357"/>
                                  <a:pt x="2558249" y="5667627"/>
                                </a:cubicBezTo>
                                <a:lnTo>
                                  <a:pt x="2297569" y="5177649"/>
                                </a:lnTo>
                                <a:cubicBezTo>
                                  <a:pt x="2292609" y="5169528"/>
                                  <a:pt x="2294813" y="5157796"/>
                                  <a:pt x="2301427" y="5149675"/>
                                </a:cubicBezTo>
                                <a:lnTo>
                                  <a:pt x="1943198" y="4478325"/>
                                </a:lnTo>
                                <a:cubicBezTo>
                                  <a:pt x="1942095" y="4479227"/>
                                  <a:pt x="1940442" y="4479227"/>
                                  <a:pt x="1939340" y="4480129"/>
                                </a:cubicBezTo>
                                <a:cubicBezTo>
                                  <a:pt x="1927766" y="4486446"/>
                                  <a:pt x="1913988" y="4481934"/>
                                  <a:pt x="1907375" y="4470203"/>
                                </a:cubicBezTo>
                                <a:close/>
                                <a:moveTo>
                                  <a:pt x="0" y="1503027"/>
                                </a:moveTo>
                                <a:lnTo>
                                  <a:pt x="0" y="1462960"/>
                                </a:lnTo>
                                <a:lnTo>
                                  <a:pt x="1917846" y="5063953"/>
                                </a:lnTo>
                                <a:cubicBezTo>
                                  <a:pt x="1917846" y="5064855"/>
                                  <a:pt x="1917846" y="5064855"/>
                                  <a:pt x="1917846" y="5064855"/>
                                </a:cubicBezTo>
                                <a:cubicBezTo>
                                  <a:pt x="1920602" y="5069366"/>
                                  <a:pt x="1918948" y="5073878"/>
                                  <a:pt x="1913988" y="5076585"/>
                                </a:cubicBezTo>
                                <a:cubicBezTo>
                                  <a:pt x="1909028" y="5079292"/>
                                  <a:pt x="1904068" y="5077487"/>
                                  <a:pt x="1901312" y="5072976"/>
                                </a:cubicBezTo>
                                <a:close/>
                                <a:moveTo>
                                  <a:pt x="0" y="1951136"/>
                                </a:moveTo>
                                <a:lnTo>
                                  <a:pt x="0" y="1691154"/>
                                </a:lnTo>
                                <a:lnTo>
                                  <a:pt x="1361213" y="4247322"/>
                                </a:lnTo>
                                <a:cubicBezTo>
                                  <a:pt x="1366724" y="4257248"/>
                                  <a:pt x="1362867" y="4269881"/>
                                  <a:pt x="1352395" y="4275295"/>
                                </a:cubicBezTo>
                                <a:cubicBezTo>
                                  <a:pt x="1342475" y="4279807"/>
                                  <a:pt x="1329800" y="4276197"/>
                                  <a:pt x="1324288" y="4266271"/>
                                </a:cubicBezTo>
                                <a:lnTo>
                                  <a:pt x="152053" y="2064526"/>
                                </a:lnTo>
                                <a:cubicBezTo>
                                  <a:pt x="147093" y="2054600"/>
                                  <a:pt x="135519" y="2050991"/>
                                  <a:pt x="123945" y="2055503"/>
                                </a:cubicBezTo>
                                <a:cubicBezTo>
                                  <a:pt x="114025" y="2060917"/>
                                  <a:pt x="110167" y="2073550"/>
                                  <a:pt x="115127" y="2083476"/>
                                </a:cubicBezTo>
                                <a:lnTo>
                                  <a:pt x="335025" y="2494949"/>
                                </a:lnTo>
                                <a:cubicBezTo>
                                  <a:pt x="339985" y="2504875"/>
                                  <a:pt x="336127" y="2517508"/>
                                  <a:pt x="326207" y="2522020"/>
                                </a:cubicBezTo>
                                <a:cubicBezTo>
                                  <a:pt x="317389" y="2527434"/>
                                  <a:pt x="304713" y="2523825"/>
                                  <a:pt x="299202" y="2513899"/>
                                </a:cubicBezTo>
                                <a:close/>
                                <a:moveTo>
                                  <a:pt x="0" y="2855562"/>
                                </a:moveTo>
                                <a:lnTo>
                                  <a:pt x="0" y="2751261"/>
                                </a:lnTo>
                                <a:lnTo>
                                  <a:pt x="558780" y="3800656"/>
                                </a:lnTo>
                                <a:cubicBezTo>
                                  <a:pt x="564843" y="3812387"/>
                                  <a:pt x="559883" y="3825922"/>
                                  <a:pt x="548309" y="3832239"/>
                                </a:cubicBezTo>
                                <a:cubicBezTo>
                                  <a:pt x="536736" y="3838555"/>
                                  <a:pt x="522958" y="3834946"/>
                                  <a:pt x="515242" y="3823215"/>
                                </a:cubicBezTo>
                                <a:close/>
                                <a:moveTo>
                                  <a:pt x="0" y="3326152"/>
                                </a:moveTo>
                                <a:lnTo>
                                  <a:pt x="0" y="3138326"/>
                                </a:lnTo>
                                <a:lnTo>
                                  <a:pt x="428716" y="3943228"/>
                                </a:lnTo>
                                <a:cubicBezTo>
                                  <a:pt x="441943" y="3944131"/>
                                  <a:pt x="452965" y="3951350"/>
                                  <a:pt x="459579" y="3963080"/>
                                </a:cubicBezTo>
                                <a:lnTo>
                                  <a:pt x="662942" y="4344776"/>
                                </a:lnTo>
                                <a:cubicBezTo>
                                  <a:pt x="672863" y="4363726"/>
                                  <a:pt x="697112" y="4371847"/>
                                  <a:pt x="715850" y="4361018"/>
                                </a:cubicBezTo>
                                <a:cubicBezTo>
                                  <a:pt x="735139" y="4351093"/>
                                  <a:pt x="742855" y="4326729"/>
                                  <a:pt x="732384" y="4307780"/>
                                </a:cubicBezTo>
                                <a:lnTo>
                                  <a:pt x="642551" y="4138137"/>
                                </a:lnTo>
                                <a:cubicBezTo>
                                  <a:pt x="632079" y="4119187"/>
                                  <a:pt x="639795" y="4094824"/>
                                  <a:pt x="659085" y="4084898"/>
                                </a:cubicBezTo>
                                <a:cubicBezTo>
                                  <a:pt x="677823" y="4074972"/>
                                  <a:pt x="702072" y="4082191"/>
                                  <a:pt x="711992" y="4101140"/>
                                </a:cubicBezTo>
                                <a:lnTo>
                                  <a:pt x="1047625" y="4731886"/>
                                </a:lnTo>
                                <a:cubicBezTo>
                                  <a:pt x="1052585" y="4740910"/>
                                  <a:pt x="1061403" y="4748128"/>
                                  <a:pt x="1071874" y="4750836"/>
                                </a:cubicBezTo>
                                <a:cubicBezTo>
                                  <a:pt x="1093368" y="4757152"/>
                                  <a:pt x="1114862" y="4745421"/>
                                  <a:pt x="1121475" y="4723765"/>
                                </a:cubicBezTo>
                                <a:lnTo>
                                  <a:pt x="0" y="2617309"/>
                                </a:lnTo>
                                <a:lnTo>
                                  <a:pt x="0" y="2430108"/>
                                </a:lnTo>
                                <a:lnTo>
                                  <a:pt x="492646" y="3355796"/>
                                </a:lnTo>
                                <a:cubicBezTo>
                                  <a:pt x="503668" y="3322408"/>
                                  <a:pt x="532878" y="3298947"/>
                                  <a:pt x="567598" y="3292631"/>
                                </a:cubicBezTo>
                                <a:lnTo>
                                  <a:pt x="0" y="2227149"/>
                                </a:lnTo>
                                <a:lnTo>
                                  <a:pt x="0" y="2188753"/>
                                </a:lnTo>
                                <a:lnTo>
                                  <a:pt x="1045" y="2189051"/>
                                </a:lnTo>
                                <a:lnTo>
                                  <a:pt x="586336" y="3289924"/>
                                </a:lnTo>
                                <a:cubicBezTo>
                                  <a:pt x="623262" y="3289924"/>
                                  <a:pt x="657431" y="3309776"/>
                                  <a:pt x="675618" y="3343163"/>
                                </a:cubicBezTo>
                                <a:lnTo>
                                  <a:pt x="2229230" y="6264986"/>
                                </a:lnTo>
                                <a:cubicBezTo>
                                  <a:pt x="2236394" y="6280326"/>
                                  <a:pt x="2247968" y="6292959"/>
                                  <a:pt x="2262297" y="6301982"/>
                                </a:cubicBezTo>
                                <a:lnTo>
                                  <a:pt x="1772901" y="5382484"/>
                                </a:lnTo>
                                <a:cubicBezTo>
                                  <a:pt x="1765185" y="5367143"/>
                                  <a:pt x="1770697" y="5349096"/>
                                  <a:pt x="1785577" y="5341877"/>
                                </a:cubicBezTo>
                                <a:cubicBezTo>
                                  <a:pt x="1801009" y="5333756"/>
                                  <a:pt x="1818644" y="5339170"/>
                                  <a:pt x="1826360" y="5354510"/>
                                </a:cubicBezTo>
                                <a:lnTo>
                                  <a:pt x="2339454" y="6316420"/>
                                </a:lnTo>
                                <a:cubicBezTo>
                                  <a:pt x="2362601" y="6311908"/>
                                  <a:pt x="2381339" y="6300177"/>
                                  <a:pt x="2396771" y="6283935"/>
                                </a:cubicBezTo>
                                <a:lnTo>
                                  <a:pt x="1399241" y="4410648"/>
                                </a:lnTo>
                                <a:cubicBezTo>
                                  <a:pt x="1393178" y="4398917"/>
                                  <a:pt x="1398139" y="4384480"/>
                                  <a:pt x="1409712" y="4378163"/>
                                </a:cubicBezTo>
                                <a:cubicBezTo>
                                  <a:pt x="1421286" y="4371847"/>
                                  <a:pt x="1436166" y="4376358"/>
                                  <a:pt x="1442779" y="4388089"/>
                                </a:cubicBezTo>
                                <a:lnTo>
                                  <a:pt x="2422122" y="6225282"/>
                                </a:lnTo>
                                <a:cubicBezTo>
                                  <a:pt x="2423225" y="6206333"/>
                                  <a:pt x="2419367" y="6187383"/>
                                  <a:pt x="2410549" y="6169336"/>
                                </a:cubicBezTo>
                                <a:lnTo>
                                  <a:pt x="1918948" y="5246227"/>
                                </a:lnTo>
                                <a:cubicBezTo>
                                  <a:pt x="1911233" y="5232693"/>
                                  <a:pt x="1907375" y="5217353"/>
                                  <a:pt x="1907375" y="5202012"/>
                                </a:cubicBezTo>
                                <a:cubicBezTo>
                                  <a:pt x="1906273" y="5146066"/>
                                  <a:pt x="1950913" y="5099143"/>
                                  <a:pt x="2006577" y="5098241"/>
                                </a:cubicBezTo>
                                <a:lnTo>
                                  <a:pt x="546105" y="2355987"/>
                                </a:lnTo>
                                <a:cubicBezTo>
                                  <a:pt x="543349" y="2351475"/>
                                  <a:pt x="546105" y="2346061"/>
                                  <a:pt x="549411" y="2343354"/>
                                </a:cubicBezTo>
                                <a:cubicBezTo>
                                  <a:pt x="554922" y="2340647"/>
                                  <a:pt x="559883" y="2343354"/>
                                  <a:pt x="562087" y="2346963"/>
                                </a:cubicBezTo>
                                <a:lnTo>
                                  <a:pt x="2028070" y="5099143"/>
                                </a:lnTo>
                                <a:cubicBezTo>
                                  <a:pt x="2057280" y="5105460"/>
                                  <a:pt x="2084285" y="5124410"/>
                                  <a:pt x="2098063" y="5151480"/>
                                </a:cubicBezTo>
                                <a:lnTo>
                                  <a:pt x="3167790" y="7162828"/>
                                </a:lnTo>
                                <a:cubicBezTo>
                                  <a:pt x="3181568" y="7188997"/>
                                  <a:pt x="3183221" y="7221481"/>
                                  <a:pt x="3171648" y="7248552"/>
                                </a:cubicBezTo>
                                <a:lnTo>
                                  <a:pt x="4423560" y="9597624"/>
                                </a:lnTo>
                                <a:lnTo>
                                  <a:pt x="4403124" y="9597624"/>
                                </a:lnTo>
                                <a:lnTo>
                                  <a:pt x="3162830" y="7266599"/>
                                </a:lnTo>
                                <a:cubicBezTo>
                                  <a:pt x="3155114" y="7276525"/>
                                  <a:pt x="3146296" y="7285548"/>
                                  <a:pt x="3134722" y="7293670"/>
                                </a:cubicBezTo>
                                <a:lnTo>
                                  <a:pt x="3334228" y="7669049"/>
                                </a:lnTo>
                                <a:cubicBezTo>
                                  <a:pt x="3341944" y="7684389"/>
                                  <a:pt x="3336984" y="7701534"/>
                                  <a:pt x="3321553" y="7709655"/>
                                </a:cubicBezTo>
                                <a:cubicBezTo>
                                  <a:pt x="3306121" y="7716874"/>
                                  <a:pt x="3288485" y="7711460"/>
                                  <a:pt x="3280770" y="7697022"/>
                                </a:cubicBezTo>
                                <a:lnTo>
                                  <a:pt x="3127007" y="7409171"/>
                                </a:lnTo>
                                <a:cubicBezTo>
                                  <a:pt x="3119291" y="7393831"/>
                                  <a:pt x="3101655" y="7388417"/>
                                  <a:pt x="3086224" y="7395636"/>
                                </a:cubicBezTo>
                                <a:cubicBezTo>
                                  <a:pt x="3071344" y="7403757"/>
                                  <a:pt x="3066383" y="7421804"/>
                                  <a:pt x="3073548" y="7436242"/>
                                </a:cubicBezTo>
                                <a:lnTo>
                                  <a:pt x="3142438" y="7564376"/>
                                </a:lnTo>
                                <a:cubicBezTo>
                                  <a:pt x="3145194" y="7570692"/>
                                  <a:pt x="3146296" y="7577009"/>
                                  <a:pt x="3145194" y="7583325"/>
                                </a:cubicBezTo>
                                <a:lnTo>
                                  <a:pt x="4217953" y="9597624"/>
                                </a:lnTo>
                                <a:lnTo>
                                  <a:pt x="4162354" y="9597624"/>
                                </a:lnTo>
                                <a:lnTo>
                                  <a:pt x="3101655" y="7606787"/>
                                </a:lnTo>
                                <a:cubicBezTo>
                                  <a:pt x="3096695" y="7604080"/>
                                  <a:pt x="3091735" y="7598665"/>
                                  <a:pt x="3088979" y="7594154"/>
                                </a:cubicBezTo>
                                <a:lnTo>
                                  <a:pt x="2836015" y="7118613"/>
                                </a:lnTo>
                                <a:cubicBezTo>
                                  <a:pt x="2828850" y="7103273"/>
                                  <a:pt x="2810663" y="7097859"/>
                                  <a:pt x="2795783" y="7105980"/>
                                </a:cubicBezTo>
                                <a:cubicBezTo>
                                  <a:pt x="2780351" y="7113199"/>
                                  <a:pt x="2775391" y="7131246"/>
                                  <a:pt x="2783107" y="7146586"/>
                                </a:cubicBezTo>
                                <a:lnTo>
                                  <a:pt x="3210777" y="7950584"/>
                                </a:lnTo>
                                <a:cubicBezTo>
                                  <a:pt x="3214635" y="7956900"/>
                                  <a:pt x="3216288" y="7963217"/>
                                  <a:pt x="3214635" y="7969533"/>
                                </a:cubicBezTo>
                                <a:lnTo>
                                  <a:pt x="4081780" y="9597624"/>
                                </a:lnTo>
                                <a:lnTo>
                                  <a:pt x="4060610" y="9597624"/>
                                </a:lnTo>
                                <a:lnTo>
                                  <a:pt x="3203613" y="7988483"/>
                                </a:lnTo>
                                <a:cubicBezTo>
                                  <a:pt x="3201959" y="7989385"/>
                                  <a:pt x="3199755" y="7989385"/>
                                  <a:pt x="3198101" y="7991190"/>
                                </a:cubicBezTo>
                                <a:cubicBezTo>
                                  <a:pt x="3184323" y="7998408"/>
                                  <a:pt x="3166688" y="7992092"/>
                                  <a:pt x="3158972" y="7978557"/>
                                </a:cubicBezTo>
                                <a:lnTo>
                                  <a:pt x="2588561" y="6907462"/>
                                </a:lnTo>
                                <a:cubicBezTo>
                                  <a:pt x="2588561" y="6924607"/>
                                  <a:pt x="2592419" y="6940849"/>
                                  <a:pt x="2600135" y="6956189"/>
                                </a:cubicBezTo>
                                <a:lnTo>
                                  <a:pt x="2979857" y="7669049"/>
                                </a:lnTo>
                                <a:cubicBezTo>
                                  <a:pt x="2997493" y="7701534"/>
                                  <a:pt x="2995289" y="7742140"/>
                                  <a:pt x="2974897" y="7772820"/>
                                </a:cubicBezTo>
                                <a:lnTo>
                                  <a:pt x="3947610" y="9597624"/>
                                </a:lnTo>
                                <a:lnTo>
                                  <a:pt x="3926446" y="9597624"/>
                                </a:lnTo>
                                <a:lnTo>
                                  <a:pt x="2962221" y="7786355"/>
                                </a:lnTo>
                                <a:cubicBezTo>
                                  <a:pt x="2936319" y="7811621"/>
                                  <a:pt x="2901047" y="7822449"/>
                                  <a:pt x="2866877" y="7813426"/>
                                </a:cubicBezTo>
                                <a:lnTo>
                                  <a:pt x="3816603" y="9597624"/>
                                </a:lnTo>
                                <a:lnTo>
                                  <a:pt x="3715915" y="9597624"/>
                                </a:lnTo>
                                <a:lnTo>
                                  <a:pt x="1238313" y="4949354"/>
                                </a:lnTo>
                                <a:cubicBezTo>
                                  <a:pt x="1227842" y="4945743"/>
                                  <a:pt x="1216819" y="4947549"/>
                                  <a:pt x="1207451" y="4952061"/>
                                </a:cubicBezTo>
                                <a:cubicBezTo>
                                  <a:pt x="1188712" y="4961986"/>
                                  <a:pt x="1180997" y="4986349"/>
                                  <a:pt x="1190917" y="5005300"/>
                                </a:cubicBezTo>
                                <a:lnTo>
                                  <a:pt x="1386565" y="5371654"/>
                                </a:lnTo>
                                <a:cubicBezTo>
                                  <a:pt x="1397036" y="5390605"/>
                                  <a:pt x="1389320" y="5414967"/>
                                  <a:pt x="1370031" y="5424893"/>
                                </a:cubicBezTo>
                                <a:cubicBezTo>
                                  <a:pt x="1351293" y="5435723"/>
                                  <a:pt x="1327044" y="5427600"/>
                                  <a:pt x="1317124" y="5408651"/>
                                </a:cubicBezTo>
                                <a:lnTo>
                                  <a:pt x="948423" y="4717448"/>
                                </a:lnTo>
                                <a:cubicBezTo>
                                  <a:pt x="938503" y="4698499"/>
                                  <a:pt x="914254" y="4691280"/>
                                  <a:pt x="894964" y="4701206"/>
                                </a:cubicBezTo>
                                <a:cubicBezTo>
                                  <a:pt x="876227" y="4711132"/>
                                  <a:pt x="868511" y="4735496"/>
                                  <a:pt x="878431" y="4754445"/>
                                </a:cubicBezTo>
                                <a:lnTo>
                                  <a:pt x="1403099" y="5738913"/>
                                </a:lnTo>
                                <a:cubicBezTo>
                                  <a:pt x="1409712" y="5749741"/>
                                  <a:pt x="1409712" y="5764179"/>
                                  <a:pt x="1403099" y="5775007"/>
                                </a:cubicBezTo>
                                <a:lnTo>
                                  <a:pt x="3439038" y="9597624"/>
                                </a:lnTo>
                                <a:lnTo>
                                  <a:pt x="3339461" y="9597624"/>
                                </a:lnTo>
                                <a:close/>
                                <a:moveTo>
                                  <a:pt x="0" y="3698612"/>
                                </a:moveTo>
                                <a:lnTo>
                                  <a:pt x="0" y="3658545"/>
                                </a:lnTo>
                                <a:lnTo>
                                  <a:pt x="3163083" y="9597624"/>
                                </a:lnTo>
                                <a:lnTo>
                                  <a:pt x="3141743" y="9597624"/>
                                </a:lnTo>
                                <a:close/>
                                <a:moveTo>
                                  <a:pt x="0" y="4033634"/>
                                </a:moveTo>
                                <a:lnTo>
                                  <a:pt x="0" y="3846531"/>
                                </a:lnTo>
                                <a:lnTo>
                                  <a:pt x="3062732" y="9597624"/>
                                </a:lnTo>
                                <a:lnTo>
                                  <a:pt x="2962153" y="9597624"/>
                                </a:lnTo>
                                <a:close/>
                                <a:moveTo>
                                  <a:pt x="0" y="4319136"/>
                                </a:moveTo>
                                <a:lnTo>
                                  <a:pt x="0" y="4279068"/>
                                </a:lnTo>
                                <a:lnTo>
                                  <a:pt x="2832599" y="9597624"/>
                                </a:lnTo>
                                <a:lnTo>
                                  <a:pt x="2811260" y="9597624"/>
                                </a:lnTo>
                                <a:close/>
                                <a:moveTo>
                                  <a:pt x="0" y="4741813"/>
                                </a:moveTo>
                                <a:lnTo>
                                  <a:pt x="0" y="4554387"/>
                                </a:lnTo>
                                <a:lnTo>
                                  <a:pt x="2685765" y="9597624"/>
                                </a:lnTo>
                                <a:lnTo>
                                  <a:pt x="2585951" y="95976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ey center shadow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377253" y="360788"/>
                            <a:ext cx="8852829" cy="6555558"/>
                          </a:xfrm>
                          <a:custGeom>
                            <a:avLst/>
                            <a:gdLst>
                              <a:gd name="T0" fmla="*/ 13961 w 13962"/>
                              <a:gd name="T1" fmla="*/ 10321 h 10322"/>
                              <a:gd name="T2" fmla="*/ 0 w 13962"/>
                              <a:gd name="T3" fmla="*/ 10321 h 10322"/>
                              <a:gd name="T4" fmla="*/ 0 w 13962"/>
                              <a:gd name="T5" fmla="*/ 0 h 10322"/>
                              <a:gd name="T6" fmla="*/ 13961 w 13962"/>
                              <a:gd name="T7" fmla="*/ 0 h 10322"/>
                              <a:gd name="T8" fmla="*/ 13961 w 13962"/>
                              <a:gd name="T9" fmla="*/ 10321 h 103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962" h="10322">
                                <a:moveTo>
                                  <a:pt x="13961" y="10321"/>
                                </a:moveTo>
                                <a:lnTo>
                                  <a:pt x="0" y="10321"/>
                                </a:lnTo>
                                <a:lnTo>
                                  <a:pt x="0" y="0"/>
                                </a:lnTo>
                                <a:lnTo>
                                  <a:pt x="13961" y="0"/>
                                </a:lnTo>
                                <a:lnTo>
                                  <a:pt x="13961" y="103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" name="White center box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504074" y="487820"/>
                            <a:ext cx="8606177" cy="6319299"/>
                          </a:xfrm>
                          <a:custGeom>
                            <a:avLst/>
                            <a:gdLst>
                              <a:gd name="T0" fmla="*/ 13572 w 13573"/>
                              <a:gd name="T1" fmla="*/ 9949 h 9950"/>
                              <a:gd name="T2" fmla="*/ 0 w 13573"/>
                              <a:gd name="T3" fmla="*/ 9949 h 9950"/>
                              <a:gd name="T4" fmla="*/ 0 w 13573"/>
                              <a:gd name="T5" fmla="*/ 0 h 9950"/>
                              <a:gd name="T6" fmla="*/ 13572 w 13573"/>
                              <a:gd name="T7" fmla="*/ 0 h 9950"/>
                              <a:gd name="T8" fmla="*/ 13572 w 13573"/>
                              <a:gd name="T9" fmla="*/ 9949 h 99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573" h="9950">
                                <a:moveTo>
                                  <a:pt x="13572" y="9949"/>
                                </a:moveTo>
                                <a:lnTo>
                                  <a:pt x="0" y="9949"/>
                                </a:lnTo>
                                <a:lnTo>
                                  <a:pt x="0" y="0"/>
                                </a:lnTo>
                                <a:lnTo>
                                  <a:pt x="13572" y="0"/>
                                </a:lnTo>
                                <a:lnTo>
                                  <a:pt x="13572" y="99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2" name="Award">
                          <a:extLst/>
                        </wpg:cNvPr>
                        <wpg:cNvGrpSpPr/>
                        <wpg:grpSpPr>
                          <a:xfrm>
                            <a:off x="4093114" y="1669212"/>
                            <a:ext cx="1441957" cy="1390994"/>
                            <a:chOff x="4093114" y="1669212"/>
                            <a:chExt cx="1443990" cy="1390651"/>
                          </a:xfrm>
                        </wpg:grpSpPr>
                        <wps:wsp>
                          <wps:cNvPr id="284" name="Shape">
                            <a:extLst/>
                          </wps:cNvPr>
                          <wps:cNvSpPr/>
                          <wps:spPr>
                            <a:xfrm>
                              <a:off x="4093114" y="1669212"/>
                              <a:ext cx="1443990" cy="139065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15806" y="16471"/>
                                  </a:moveTo>
                                  <a:lnTo>
                                    <a:pt x="16034" y="16471"/>
                                  </a:lnTo>
                                  <a:cubicBezTo>
                                    <a:pt x="16357" y="16235"/>
                                    <a:pt x="16737" y="15978"/>
                                    <a:pt x="17060" y="15662"/>
                                  </a:cubicBezTo>
                                  <a:lnTo>
                                    <a:pt x="17060" y="15584"/>
                                  </a:lnTo>
                                  <a:cubicBezTo>
                                    <a:pt x="16984" y="15505"/>
                                    <a:pt x="16908" y="15505"/>
                                    <a:pt x="16908" y="15505"/>
                                  </a:cubicBezTo>
                                  <a:cubicBezTo>
                                    <a:pt x="16585" y="15741"/>
                                    <a:pt x="16281" y="15998"/>
                                    <a:pt x="15882" y="16235"/>
                                  </a:cubicBezTo>
                                  <a:cubicBezTo>
                                    <a:pt x="15882" y="16313"/>
                                    <a:pt x="15882" y="16392"/>
                                    <a:pt x="15806" y="16471"/>
                                  </a:cubicBezTo>
                                  <a:close/>
                                  <a:moveTo>
                                    <a:pt x="15331" y="1401"/>
                                  </a:moveTo>
                                  <a:cubicBezTo>
                                    <a:pt x="14704" y="1164"/>
                                    <a:pt x="14476" y="2130"/>
                                    <a:pt x="14305" y="2387"/>
                                  </a:cubicBezTo>
                                  <a:cubicBezTo>
                                    <a:pt x="14533" y="2229"/>
                                    <a:pt x="15559" y="2229"/>
                                    <a:pt x="15407" y="1499"/>
                                  </a:cubicBezTo>
                                  <a:cubicBezTo>
                                    <a:pt x="16034" y="1164"/>
                                    <a:pt x="15483" y="355"/>
                                    <a:pt x="15407" y="39"/>
                                  </a:cubicBezTo>
                                  <a:cubicBezTo>
                                    <a:pt x="15331" y="335"/>
                                    <a:pt x="14780" y="986"/>
                                    <a:pt x="15331" y="1401"/>
                                  </a:cubicBezTo>
                                  <a:close/>
                                  <a:moveTo>
                                    <a:pt x="15483" y="1479"/>
                                  </a:moveTo>
                                  <a:lnTo>
                                    <a:pt x="15483" y="1558"/>
                                  </a:lnTo>
                                  <a:cubicBezTo>
                                    <a:pt x="15711" y="1716"/>
                                    <a:pt x="15882" y="1795"/>
                                    <a:pt x="16110" y="1973"/>
                                  </a:cubicBezTo>
                                  <a:lnTo>
                                    <a:pt x="16186" y="1973"/>
                                  </a:lnTo>
                                  <a:cubicBezTo>
                                    <a:pt x="16186" y="1894"/>
                                    <a:pt x="16186" y="1894"/>
                                    <a:pt x="16186" y="1894"/>
                                  </a:cubicBezTo>
                                  <a:cubicBezTo>
                                    <a:pt x="15958" y="1736"/>
                                    <a:pt x="15787" y="1558"/>
                                    <a:pt x="15559" y="1479"/>
                                  </a:cubicBezTo>
                                  <a:cubicBezTo>
                                    <a:pt x="15483" y="1479"/>
                                    <a:pt x="15483" y="1479"/>
                                    <a:pt x="15483" y="1479"/>
                                  </a:cubicBezTo>
                                  <a:close/>
                                  <a:moveTo>
                                    <a:pt x="16661" y="2288"/>
                                  </a:moveTo>
                                  <a:cubicBezTo>
                                    <a:pt x="16661" y="2367"/>
                                    <a:pt x="16661" y="2367"/>
                                    <a:pt x="16661" y="2367"/>
                                  </a:cubicBezTo>
                                  <a:cubicBezTo>
                                    <a:pt x="16813" y="2525"/>
                                    <a:pt x="16984" y="2702"/>
                                    <a:pt x="17136" y="2860"/>
                                  </a:cubicBezTo>
                                  <a:cubicBezTo>
                                    <a:pt x="17212" y="2860"/>
                                    <a:pt x="17212" y="2860"/>
                                    <a:pt x="17288" y="2860"/>
                                  </a:cubicBezTo>
                                  <a:cubicBezTo>
                                    <a:pt x="17288" y="2781"/>
                                    <a:pt x="17288" y="2702"/>
                                    <a:pt x="17288" y="2702"/>
                                  </a:cubicBezTo>
                                  <a:cubicBezTo>
                                    <a:pt x="17136" y="2545"/>
                                    <a:pt x="16965" y="2367"/>
                                    <a:pt x="16737" y="2288"/>
                                  </a:cubicBezTo>
                                  <a:cubicBezTo>
                                    <a:pt x="16737" y="2288"/>
                                    <a:pt x="16737" y="2288"/>
                                    <a:pt x="16661" y="2288"/>
                                  </a:cubicBezTo>
                                  <a:close/>
                                  <a:moveTo>
                                    <a:pt x="15331" y="2860"/>
                                  </a:moveTo>
                                  <a:cubicBezTo>
                                    <a:pt x="15654" y="2781"/>
                                    <a:pt x="16585" y="3018"/>
                                    <a:pt x="16585" y="2209"/>
                                  </a:cubicBezTo>
                                  <a:cubicBezTo>
                                    <a:pt x="17288" y="2052"/>
                                    <a:pt x="16813" y="1144"/>
                                    <a:pt x="16813" y="828"/>
                                  </a:cubicBezTo>
                                  <a:cubicBezTo>
                                    <a:pt x="16737" y="1065"/>
                                    <a:pt x="16034" y="1716"/>
                                    <a:pt x="16490" y="2130"/>
                                  </a:cubicBezTo>
                                  <a:cubicBezTo>
                                    <a:pt x="15958" y="1795"/>
                                    <a:pt x="15559" y="2702"/>
                                    <a:pt x="15331" y="2860"/>
                                  </a:cubicBezTo>
                                  <a:close/>
                                  <a:moveTo>
                                    <a:pt x="4654" y="15584"/>
                                  </a:moveTo>
                                  <a:lnTo>
                                    <a:pt x="4578" y="15662"/>
                                  </a:lnTo>
                                  <a:cubicBezTo>
                                    <a:pt x="4977" y="15998"/>
                                    <a:pt x="5281" y="16235"/>
                                    <a:pt x="5680" y="16471"/>
                                  </a:cubicBezTo>
                                  <a:cubicBezTo>
                                    <a:pt x="5756" y="16471"/>
                                    <a:pt x="5832" y="16471"/>
                                    <a:pt x="5832" y="16471"/>
                                  </a:cubicBezTo>
                                  <a:cubicBezTo>
                                    <a:pt x="5832" y="16392"/>
                                    <a:pt x="5756" y="16313"/>
                                    <a:pt x="5756" y="16235"/>
                                  </a:cubicBezTo>
                                  <a:cubicBezTo>
                                    <a:pt x="5433" y="15998"/>
                                    <a:pt x="5129" y="15741"/>
                                    <a:pt x="4806" y="15505"/>
                                  </a:cubicBezTo>
                                  <a:cubicBezTo>
                                    <a:pt x="4730" y="15505"/>
                                    <a:pt x="4654" y="15505"/>
                                    <a:pt x="4654" y="15584"/>
                                  </a:cubicBezTo>
                                  <a:close/>
                                  <a:moveTo>
                                    <a:pt x="14533" y="1144"/>
                                  </a:moveTo>
                                  <a:cubicBezTo>
                                    <a:pt x="14685" y="1144"/>
                                    <a:pt x="14856" y="1223"/>
                                    <a:pt x="14932" y="1302"/>
                                  </a:cubicBezTo>
                                  <a:cubicBezTo>
                                    <a:pt x="15008" y="1302"/>
                                    <a:pt x="15008" y="1302"/>
                                    <a:pt x="15008" y="1302"/>
                                  </a:cubicBezTo>
                                  <a:cubicBezTo>
                                    <a:pt x="15008" y="1223"/>
                                    <a:pt x="15008" y="1223"/>
                                    <a:pt x="15008" y="1223"/>
                                  </a:cubicBezTo>
                                  <a:cubicBezTo>
                                    <a:pt x="14856" y="1144"/>
                                    <a:pt x="14685" y="1065"/>
                                    <a:pt x="14533" y="986"/>
                                  </a:cubicBezTo>
                                  <a:cubicBezTo>
                                    <a:pt x="14381" y="414"/>
                                    <a:pt x="13583" y="651"/>
                                    <a:pt x="13355" y="572"/>
                                  </a:cubicBezTo>
                                  <a:cubicBezTo>
                                    <a:pt x="13602" y="730"/>
                                    <a:pt x="14153" y="1479"/>
                                    <a:pt x="14533" y="1144"/>
                                  </a:cubicBezTo>
                                  <a:close/>
                                  <a:moveTo>
                                    <a:pt x="6212" y="1558"/>
                                  </a:moveTo>
                                  <a:lnTo>
                                    <a:pt x="6212" y="1479"/>
                                  </a:lnTo>
                                  <a:cubicBezTo>
                                    <a:pt x="6136" y="1479"/>
                                    <a:pt x="6136" y="1479"/>
                                    <a:pt x="6136" y="1479"/>
                                  </a:cubicBezTo>
                                  <a:cubicBezTo>
                                    <a:pt x="5908" y="1558"/>
                                    <a:pt x="5661" y="1716"/>
                                    <a:pt x="5433" y="1894"/>
                                  </a:cubicBezTo>
                                  <a:cubicBezTo>
                                    <a:pt x="5433" y="1894"/>
                                    <a:pt x="5433" y="1894"/>
                                    <a:pt x="5433" y="1973"/>
                                  </a:cubicBezTo>
                                  <a:lnTo>
                                    <a:pt x="5509" y="1973"/>
                                  </a:lnTo>
                                  <a:cubicBezTo>
                                    <a:pt x="5737" y="1795"/>
                                    <a:pt x="5984" y="1716"/>
                                    <a:pt x="6212" y="1558"/>
                                  </a:cubicBezTo>
                                  <a:close/>
                                  <a:moveTo>
                                    <a:pt x="5110" y="2209"/>
                                  </a:moveTo>
                                  <a:cubicBezTo>
                                    <a:pt x="5034" y="3018"/>
                                    <a:pt x="6060" y="2781"/>
                                    <a:pt x="6364" y="2860"/>
                                  </a:cubicBezTo>
                                  <a:cubicBezTo>
                                    <a:pt x="6041" y="2702"/>
                                    <a:pt x="5737" y="1795"/>
                                    <a:pt x="5186" y="2130"/>
                                  </a:cubicBezTo>
                                  <a:cubicBezTo>
                                    <a:pt x="5661" y="1716"/>
                                    <a:pt x="4863" y="1065"/>
                                    <a:pt x="4787" y="828"/>
                                  </a:cubicBezTo>
                                  <a:cubicBezTo>
                                    <a:pt x="4806" y="1144"/>
                                    <a:pt x="4407" y="2052"/>
                                    <a:pt x="5110" y="2209"/>
                                  </a:cubicBezTo>
                                  <a:close/>
                                  <a:moveTo>
                                    <a:pt x="7086" y="1144"/>
                                  </a:moveTo>
                                  <a:cubicBezTo>
                                    <a:pt x="7485" y="1479"/>
                                    <a:pt x="8036" y="730"/>
                                    <a:pt x="8340" y="572"/>
                                  </a:cubicBezTo>
                                  <a:cubicBezTo>
                                    <a:pt x="8017" y="651"/>
                                    <a:pt x="7238" y="414"/>
                                    <a:pt x="7086" y="986"/>
                                  </a:cubicBezTo>
                                  <a:cubicBezTo>
                                    <a:pt x="6934" y="1065"/>
                                    <a:pt x="6763" y="1144"/>
                                    <a:pt x="6611" y="1223"/>
                                  </a:cubicBezTo>
                                  <a:cubicBezTo>
                                    <a:pt x="6611" y="1223"/>
                                    <a:pt x="6611" y="1223"/>
                                    <a:pt x="6611" y="1302"/>
                                  </a:cubicBezTo>
                                  <a:lnTo>
                                    <a:pt x="6687" y="1302"/>
                                  </a:lnTo>
                                  <a:cubicBezTo>
                                    <a:pt x="6839" y="1223"/>
                                    <a:pt x="6915" y="1144"/>
                                    <a:pt x="7086" y="1144"/>
                                  </a:cubicBezTo>
                                  <a:close/>
                                  <a:moveTo>
                                    <a:pt x="6288" y="1479"/>
                                  </a:moveTo>
                                  <a:cubicBezTo>
                                    <a:pt x="6136" y="2209"/>
                                    <a:pt x="7067" y="2209"/>
                                    <a:pt x="7390" y="2367"/>
                                  </a:cubicBezTo>
                                  <a:cubicBezTo>
                                    <a:pt x="7162" y="2130"/>
                                    <a:pt x="6991" y="1144"/>
                                    <a:pt x="6364" y="1381"/>
                                  </a:cubicBezTo>
                                  <a:cubicBezTo>
                                    <a:pt x="6915" y="967"/>
                                    <a:pt x="6288" y="316"/>
                                    <a:pt x="6212" y="0"/>
                                  </a:cubicBezTo>
                                  <a:cubicBezTo>
                                    <a:pt x="6212" y="335"/>
                                    <a:pt x="5661" y="1144"/>
                                    <a:pt x="6288" y="1479"/>
                                  </a:cubicBezTo>
                                  <a:close/>
                                  <a:moveTo>
                                    <a:pt x="19795" y="11007"/>
                                  </a:moveTo>
                                  <a:cubicBezTo>
                                    <a:pt x="19871" y="10672"/>
                                    <a:pt x="19947" y="10356"/>
                                    <a:pt x="19947" y="10021"/>
                                  </a:cubicBezTo>
                                  <a:cubicBezTo>
                                    <a:pt x="19947" y="10021"/>
                                    <a:pt x="19871" y="10021"/>
                                    <a:pt x="19871" y="9942"/>
                                  </a:cubicBezTo>
                                  <a:cubicBezTo>
                                    <a:pt x="19795" y="10021"/>
                                    <a:pt x="19719" y="10021"/>
                                    <a:pt x="19719" y="10021"/>
                                  </a:cubicBezTo>
                                  <a:cubicBezTo>
                                    <a:pt x="19719" y="10356"/>
                                    <a:pt x="19643" y="10593"/>
                                    <a:pt x="19567" y="10830"/>
                                  </a:cubicBezTo>
                                  <a:cubicBezTo>
                                    <a:pt x="19643" y="10908"/>
                                    <a:pt x="19643" y="10987"/>
                                    <a:pt x="19643" y="11066"/>
                                  </a:cubicBezTo>
                                  <a:cubicBezTo>
                                    <a:pt x="19719" y="11007"/>
                                    <a:pt x="19795" y="11007"/>
                                    <a:pt x="19795" y="11007"/>
                                  </a:cubicBezTo>
                                  <a:close/>
                                  <a:moveTo>
                                    <a:pt x="5034" y="2367"/>
                                  </a:moveTo>
                                  <a:cubicBezTo>
                                    <a:pt x="4958" y="2367"/>
                                    <a:pt x="4958" y="2367"/>
                                    <a:pt x="4958" y="2288"/>
                                  </a:cubicBezTo>
                                  <a:lnTo>
                                    <a:pt x="4882" y="2288"/>
                                  </a:lnTo>
                                  <a:cubicBezTo>
                                    <a:pt x="4730" y="2367"/>
                                    <a:pt x="4559" y="2525"/>
                                    <a:pt x="4407" y="2702"/>
                                  </a:cubicBezTo>
                                  <a:cubicBezTo>
                                    <a:pt x="4407" y="2702"/>
                                    <a:pt x="4407" y="2781"/>
                                    <a:pt x="4407" y="2860"/>
                                  </a:cubicBezTo>
                                  <a:cubicBezTo>
                                    <a:pt x="4407" y="2860"/>
                                    <a:pt x="4483" y="2860"/>
                                    <a:pt x="4559" y="2860"/>
                                  </a:cubicBezTo>
                                  <a:cubicBezTo>
                                    <a:pt x="4730" y="2702"/>
                                    <a:pt x="4806" y="2525"/>
                                    <a:pt x="5034" y="2367"/>
                                  </a:cubicBezTo>
                                  <a:close/>
                                  <a:moveTo>
                                    <a:pt x="19795" y="7595"/>
                                  </a:moveTo>
                                  <a:cubicBezTo>
                                    <a:pt x="19472" y="6865"/>
                                    <a:pt x="18541" y="7358"/>
                                    <a:pt x="18142" y="7358"/>
                                  </a:cubicBezTo>
                                  <a:cubicBezTo>
                                    <a:pt x="18541" y="7437"/>
                                    <a:pt x="19244" y="8423"/>
                                    <a:pt x="19795" y="7772"/>
                                  </a:cubicBezTo>
                                  <a:cubicBezTo>
                                    <a:pt x="20574" y="8186"/>
                                    <a:pt x="20897" y="7042"/>
                                    <a:pt x="21125" y="6786"/>
                                  </a:cubicBezTo>
                                  <a:cubicBezTo>
                                    <a:pt x="20821" y="6944"/>
                                    <a:pt x="19719" y="6865"/>
                                    <a:pt x="19795" y="7595"/>
                                  </a:cubicBezTo>
                                  <a:close/>
                                  <a:moveTo>
                                    <a:pt x="16034" y="3748"/>
                                  </a:moveTo>
                                  <a:cubicBezTo>
                                    <a:pt x="16433" y="3669"/>
                                    <a:pt x="17535" y="4083"/>
                                    <a:pt x="17611" y="3176"/>
                                  </a:cubicBezTo>
                                  <a:cubicBezTo>
                                    <a:pt x="18465" y="3097"/>
                                    <a:pt x="18161" y="1953"/>
                                    <a:pt x="18237" y="1539"/>
                                  </a:cubicBezTo>
                                  <a:cubicBezTo>
                                    <a:pt x="18009" y="1874"/>
                                    <a:pt x="17060" y="2426"/>
                                    <a:pt x="17611" y="3097"/>
                                  </a:cubicBezTo>
                                  <a:cubicBezTo>
                                    <a:pt x="16984" y="2624"/>
                                    <a:pt x="16338" y="3590"/>
                                    <a:pt x="16034" y="3748"/>
                                  </a:cubicBezTo>
                                  <a:close/>
                                  <a:moveTo>
                                    <a:pt x="19871" y="9705"/>
                                  </a:moveTo>
                                  <a:cubicBezTo>
                                    <a:pt x="19871" y="8818"/>
                                    <a:pt x="18693" y="9054"/>
                                    <a:pt x="18294" y="8896"/>
                                  </a:cubicBezTo>
                                  <a:cubicBezTo>
                                    <a:pt x="18617" y="9133"/>
                                    <a:pt x="19073" y="10356"/>
                                    <a:pt x="19871" y="9784"/>
                                  </a:cubicBezTo>
                                  <a:cubicBezTo>
                                    <a:pt x="20498" y="10514"/>
                                    <a:pt x="21201" y="9370"/>
                                    <a:pt x="21524" y="9212"/>
                                  </a:cubicBezTo>
                                  <a:cubicBezTo>
                                    <a:pt x="21144" y="9311"/>
                                    <a:pt x="20042" y="8818"/>
                                    <a:pt x="19871" y="9705"/>
                                  </a:cubicBezTo>
                                  <a:close/>
                                  <a:moveTo>
                                    <a:pt x="19339" y="11915"/>
                                  </a:moveTo>
                                  <a:cubicBezTo>
                                    <a:pt x="19187" y="12250"/>
                                    <a:pt x="19016" y="12644"/>
                                    <a:pt x="18864" y="12980"/>
                                  </a:cubicBezTo>
                                  <a:cubicBezTo>
                                    <a:pt x="18864" y="13059"/>
                                    <a:pt x="18864" y="13138"/>
                                    <a:pt x="18864" y="13138"/>
                                  </a:cubicBezTo>
                                  <a:lnTo>
                                    <a:pt x="19092" y="13138"/>
                                  </a:lnTo>
                                  <a:cubicBezTo>
                                    <a:pt x="19244" y="12723"/>
                                    <a:pt x="19415" y="12329"/>
                                    <a:pt x="19567" y="11915"/>
                                  </a:cubicBezTo>
                                  <a:cubicBezTo>
                                    <a:pt x="19491" y="11915"/>
                                    <a:pt x="19491" y="11915"/>
                                    <a:pt x="19491" y="11836"/>
                                  </a:cubicBezTo>
                                  <a:cubicBezTo>
                                    <a:pt x="19415" y="11836"/>
                                    <a:pt x="19339" y="11836"/>
                                    <a:pt x="19339" y="11915"/>
                                  </a:cubicBezTo>
                                  <a:close/>
                                  <a:moveTo>
                                    <a:pt x="21600" y="11342"/>
                                  </a:moveTo>
                                  <a:cubicBezTo>
                                    <a:pt x="21125" y="11342"/>
                                    <a:pt x="19947" y="10534"/>
                                    <a:pt x="19567" y="11500"/>
                                  </a:cubicBezTo>
                                  <a:cubicBezTo>
                                    <a:pt x="19719" y="10435"/>
                                    <a:pt x="18313" y="10435"/>
                                    <a:pt x="17915" y="10119"/>
                                  </a:cubicBezTo>
                                  <a:cubicBezTo>
                                    <a:pt x="18237" y="10534"/>
                                    <a:pt x="18465" y="12072"/>
                                    <a:pt x="19491" y="11678"/>
                                  </a:cubicBezTo>
                                  <a:cubicBezTo>
                                    <a:pt x="20118" y="12644"/>
                                    <a:pt x="21144" y="11500"/>
                                    <a:pt x="21600" y="11342"/>
                                  </a:cubicBezTo>
                                  <a:close/>
                                  <a:moveTo>
                                    <a:pt x="19871" y="9311"/>
                                  </a:moveTo>
                                  <a:cubicBezTo>
                                    <a:pt x="19947" y="9311"/>
                                    <a:pt x="19947" y="9232"/>
                                    <a:pt x="20023" y="9232"/>
                                  </a:cubicBezTo>
                                  <a:lnTo>
                                    <a:pt x="20023" y="8995"/>
                                  </a:lnTo>
                                  <a:cubicBezTo>
                                    <a:pt x="20023" y="8660"/>
                                    <a:pt x="19947" y="8344"/>
                                    <a:pt x="19947" y="8009"/>
                                  </a:cubicBezTo>
                                  <a:cubicBezTo>
                                    <a:pt x="19871" y="8009"/>
                                    <a:pt x="19871" y="8009"/>
                                    <a:pt x="19795" y="7930"/>
                                  </a:cubicBezTo>
                                  <a:cubicBezTo>
                                    <a:pt x="19795" y="8009"/>
                                    <a:pt x="19719" y="8009"/>
                                    <a:pt x="19719" y="8088"/>
                                  </a:cubicBezTo>
                                  <a:cubicBezTo>
                                    <a:pt x="19719" y="8324"/>
                                    <a:pt x="19795" y="8660"/>
                                    <a:pt x="19795" y="8975"/>
                                  </a:cubicBezTo>
                                  <a:cubicBezTo>
                                    <a:pt x="19795" y="9054"/>
                                    <a:pt x="19795" y="9054"/>
                                    <a:pt x="19795" y="9133"/>
                                  </a:cubicBezTo>
                                  <a:cubicBezTo>
                                    <a:pt x="19795" y="9212"/>
                                    <a:pt x="19871" y="9212"/>
                                    <a:pt x="19871" y="9311"/>
                                  </a:cubicBezTo>
                                  <a:close/>
                                  <a:moveTo>
                                    <a:pt x="16889" y="4734"/>
                                  </a:moveTo>
                                  <a:cubicBezTo>
                                    <a:pt x="17288" y="4734"/>
                                    <a:pt x="18294" y="5306"/>
                                    <a:pt x="18617" y="4498"/>
                                  </a:cubicBezTo>
                                  <a:cubicBezTo>
                                    <a:pt x="19472" y="4576"/>
                                    <a:pt x="19320" y="3353"/>
                                    <a:pt x="19472" y="3038"/>
                                  </a:cubicBezTo>
                                  <a:cubicBezTo>
                                    <a:pt x="19244" y="3275"/>
                                    <a:pt x="18142" y="3689"/>
                                    <a:pt x="18522" y="4419"/>
                                  </a:cubicBezTo>
                                  <a:cubicBezTo>
                                    <a:pt x="18066" y="3748"/>
                                    <a:pt x="17288" y="4576"/>
                                    <a:pt x="16889" y="4734"/>
                                  </a:cubicBezTo>
                                  <a:close/>
                                  <a:moveTo>
                                    <a:pt x="17763" y="3353"/>
                                  </a:moveTo>
                                  <a:cubicBezTo>
                                    <a:pt x="17763" y="3353"/>
                                    <a:pt x="17763" y="3432"/>
                                    <a:pt x="17687" y="3432"/>
                                  </a:cubicBezTo>
                                  <a:cubicBezTo>
                                    <a:pt x="17839" y="3590"/>
                                    <a:pt x="18009" y="3768"/>
                                    <a:pt x="18085" y="3925"/>
                                  </a:cubicBezTo>
                                  <a:cubicBezTo>
                                    <a:pt x="18161" y="3925"/>
                                    <a:pt x="18161" y="3925"/>
                                    <a:pt x="18161" y="3925"/>
                                  </a:cubicBezTo>
                                  <a:cubicBezTo>
                                    <a:pt x="18237" y="4004"/>
                                    <a:pt x="18237" y="4004"/>
                                    <a:pt x="18313" y="4004"/>
                                  </a:cubicBezTo>
                                  <a:cubicBezTo>
                                    <a:pt x="18313" y="3925"/>
                                    <a:pt x="18313" y="3925"/>
                                    <a:pt x="18313" y="3847"/>
                                  </a:cubicBezTo>
                                  <a:cubicBezTo>
                                    <a:pt x="18161" y="3610"/>
                                    <a:pt x="17990" y="3432"/>
                                    <a:pt x="17839" y="3275"/>
                                  </a:cubicBezTo>
                                  <a:lnTo>
                                    <a:pt x="17763" y="3353"/>
                                  </a:lnTo>
                                  <a:close/>
                                  <a:moveTo>
                                    <a:pt x="19795" y="7101"/>
                                  </a:moveTo>
                                  <a:cubicBezTo>
                                    <a:pt x="19719" y="6766"/>
                                    <a:pt x="19643" y="6372"/>
                                    <a:pt x="19472" y="6036"/>
                                  </a:cubicBezTo>
                                  <a:cubicBezTo>
                                    <a:pt x="19472" y="6036"/>
                                    <a:pt x="19396" y="6036"/>
                                    <a:pt x="19320" y="6036"/>
                                  </a:cubicBezTo>
                                  <a:cubicBezTo>
                                    <a:pt x="19320" y="6115"/>
                                    <a:pt x="19320" y="6115"/>
                                    <a:pt x="19244" y="6194"/>
                                  </a:cubicBezTo>
                                  <a:cubicBezTo>
                                    <a:pt x="19396" y="6431"/>
                                    <a:pt x="19472" y="6766"/>
                                    <a:pt x="19567" y="7082"/>
                                  </a:cubicBezTo>
                                  <a:cubicBezTo>
                                    <a:pt x="19643" y="7161"/>
                                    <a:pt x="19643" y="7161"/>
                                    <a:pt x="19719" y="7161"/>
                                  </a:cubicBezTo>
                                  <a:lnTo>
                                    <a:pt x="19795" y="7101"/>
                                  </a:lnTo>
                                  <a:close/>
                                  <a:moveTo>
                                    <a:pt x="19092" y="5385"/>
                                  </a:moveTo>
                                  <a:cubicBezTo>
                                    <a:pt x="19092" y="5385"/>
                                    <a:pt x="19168" y="5306"/>
                                    <a:pt x="19168" y="5227"/>
                                  </a:cubicBezTo>
                                  <a:cubicBezTo>
                                    <a:pt x="19092" y="5070"/>
                                    <a:pt x="18940" y="4813"/>
                                    <a:pt x="18845" y="4655"/>
                                  </a:cubicBezTo>
                                  <a:cubicBezTo>
                                    <a:pt x="18769" y="4655"/>
                                    <a:pt x="18769" y="4655"/>
                                    <a:pt x="18693" y="4655"/>
                                  </a:cubicBezTo>
                                  <a:cubicBezTo>
                                    <a:pt x="18693" y="4734"/>
                                    <a:pt x="18693" y="4734"/>
                                    <a:pt x="18617" y="4813"/>
                                  </a:cubicBezTo>
                                  <a:cubicBezTo>
                                    <a:pt x="18769" y="4971"/>
                                    <a:pt x="18845" y="5148"/>
                                    <a:pt x="18940" y="5306"/>
                                  </a:cubicBezTo>
                                  <a:cubicBezTo>
                                    <a:pt x="19016" y="5385"/>
                                    <a:pt x="19092" y="5385"/>
                                    <a:pt x="19092" y="5385"/>
                                  </a:cubicBezTo>
                                  <a:close/>
                                  <a:moveTo>
                                    <a:pt x="19244" y="5799"/>
                                  </a:moveTo>
                                  <a:cubicBezTo>
                                    <a:pt x="18845" y="5070"/>
                                    <a:pt x="17991" y="5799"/>
                                    <a:pt x="17592" y="5799"/>
                                  </a:cubicBezTo>
                                  <a:cubicBezTo>
                                    <a:pt x="17990" y="5878"/>
                                    <a:pt x="18845" y="6687"/>
                                    <a:pt x="19320" y="5878"/>
                                  </a:cubicBezTo>
                                  <a:cubicBezTo>
                                    <a:pt x="20099" y="6115"/>
                                    <a:pt x="20175" y="4892"/>
                                    <a:pt x="20422" y="4576"/>
                                  </a:cubicBezTo>
                                  <a:cubicBezTo>
                                    <a:pt x="20118" y="4813"/>
                                    <a:pt x="19016" y="4971"/>
                                    <a:pt x="19244" y="5799"/>
                                  </a:cubicBezTo>
                                  <a:close/>
                                  <a:moveTo>
                                    <a:pt x="1824" y="9784"/>
                                  </a:moveTo>
                                  <a:cubicBezTo>
                                    <a:pt x="2603" y="10356"/>
                                    <a:pt x="3002" y="9133"/>
                                    <a:pt x="3325" y="8896"/>
                                  </a:cubicBezTo>
                                  <a:cubicBezTo>
                                    <a:pt x="3002" y="9054"/>
                                    <a:pt x="1824" y="8818"/>
                                    <a:pt x="1748" y="9705"/>
                                  </a:cubicBezTo>
                                  <a:cubicBezTo>
                                    <a:pt x="1596" y="8818"/>
                                    <a:pt x="494" y="9291"/>
                                    <a:pt x="95" y="9212"/>
                                  </a:cubicBezTo>
                                  <a:cubicBezTo>
                                    <a:pt x="475" y="9390"/>
                                    <a:pt x="1121" y="10534"/>
                                    <a:pt x="1824" y="9784"/>
                                  </a:cubicBezTo>
                                  <a:close/>
                                  <a:moveTo>
                                    <a:pt x="8093" y="17379"/>
                                  </a:moveTo>
                                  <a:cubicBezTo>
                                    <a:pt x="8093" y="17300"/>
                                    <a:pt x="8017" y="17300"/>
                                    <a:pt x="7941" y="17221"/>
                                  </a:cubicBezTo>
                                  <a:cubicBezTo>
                                    <a:pt x="7466" y="17063"/>
                                    <a:pt x="7086" y="16885"/>
                                    <a:pt x="6611" y="16728"/>
                                  </a:cubicBezTo>
                                  <a:cubicBezTo>
                                    <a:pt x="6611" y="16728"/>
                                    <a:pt x="6535" y="16807"/>
                                    <a:pt x="6459" y="16807"/>
                                  </a:cubicBezTo>
                                  <a:cubicBezTo>
                                    <a:pt x="6459" y="16807"/>
                                    <a:pt x="6459" y="16885"/>
                                    <a:pt x="6535" y="16964"/>
                                  </a:cubicBezTo>
                                  <a:cubicBezTo>
                                    <a:pt x="6934" y="17122"/>
                                    <a:pt x="7485" y="17300"/>
                                    <a:pt x="7941" y="17458"/>
                                  </a:cubicBezTo>
                                  <a:cubicBezTo>
                                    <a:pt x="8017" y="17458"/>
                                    <a:pt x="8093" y="17379"/>
                                    <a:pt x="8093" y="17379"/>
                                  </a:cubicBezTo>
                                  <a:close/>
                                  <a:moveTo>
                                    <a:pt x="8568" y="17458"/>
                                  </a:moveTo>
                                  <a:cubicBezTo>
                                    <a:pt x="9518" y="16649"/>
                                    <a:pt x="8245" y="15662"/>
                                    <a:pt x="8093" y="15169"/>
                                  </a:cubicBezTo>
                                  <a:cubicBezTo>
                                    <a:pt x="8093" y="15662"/>
                                    <a:pt x="7466" y="17122"/>
                                    <a:pt x="8492" y="17458"/>
                                  </a:cubicBezTo>
                                  <a:cubicBezTo>
                                    <a:pt x="7390" y="17379"/>
                                    <a:pt x="7466" y="18917"/>
                                    <a:pt x="7238" y="19410"/>
                                  </a:cubicBezTo>
                                  <a:cubicBezTo>
                                    <a:pt x="7637" y="18996"/>
                                    <a:pt x="9195" y="18602"/>
                                    <a:pt x="8568" y="17458"/>
                                  </a:cubicBezTo>
                                  <a:close/>
                                  <a:moveTo>
                                    <a:pt x="12500" y="18108"/>
                                  </a:moveTo>
                                  <a:lnTo>
                                    <a:pt x="12025" y="17221"/>
                                  </a:lnTo>
                                  <a:cubicBezTo>
                                    <a:pt x="11550" y="17300"/>
                                    <a:pt x="11170" y="17458"/>
                                    <a:pt x="10847" y="17714"/>
                                  </a:cubicBezTo>
                                  <a:cubicBezTo>
                                    <a:pt x="10449" y="17477"/>
                                    <a:pt x="10069" y="17300"/>
                                    <a:pt x="9594" y="17221"/>
                                  </a:cubicBezTo>
                                  <a:lnTo>
                                    <a:pt x="9195" y="18108"/>
                                  </a:lnTo>
                                  <a:cubicBezTo>
                                    <a:pt x="9518" y="18187"/>
                                    <a:pt x="9746" y="18266"/>
                                    <a:pt x="9974" y="18345"/>
                                  </a:cubicBezTo>
                                  <a:cubicBezTo>
                                    <a:pt x="9195" y="19154"/>
                                    <a:pt x="8796" y="20298"/>
                                    <a:pt x="8245" y="21284"/>
                                  </a:cubicBezTo>
                                  <a:lnTo>
                                    <a:pt x="9746" y="19726"/>
                                  </a:lnTo>
                                  <a:lnTo>
                                    <a:pt x="9670" y="21600"/>
                                  </a:lnTo>
                                  <a:cubicBezTo>
                                    <a:pt x="10069" y="20456"/>
                                    <a:pt x="10221" y="19489"/>
                                    <a:pt x="10847" y="18917"/>
                                  </a:cubicBezTo>
                                  <a:cubicBezTo>
                                    <a:pt x="11398" y="19489"/>
                                    <a:pt x="11626" y="20476"/>
                                    <a:pt x="11949" y="21600"/>
                                  </a:cubicBezTo>
                                  <a:lnTo>
                                    <a:pt x="11949" y="19746"/>
                                  </a:lnTo>
                                  <a:lnTo>
                                    <a:pt x="13355" y="21304"/>
                                  </a:lnTo>
                                  <a:cubicBezTo>
                                    <a:pt x="12880" y="20318"/>
                                    <a:pt x="12405" y="19193"/>
                                    <a:pt x="11626" y="18365"/>
                                  </a:cubicBezTo>
                                  <a:cubicBezTo>
                                    <a:pt x="11873" y="18266"/>
                                    <a:pt x="12177" y="18187"/>
                                    <a:pt x="12500" y="18108"/>
                                  </a:cubicBezTo>
                                  <a:close/>
                                  <a:moveTo>
                                    <a:pt x="13127" y="17458"/>
                                  </a:moveTo>
                                  <a:cubicBezTo>
                                    <a:pt x="14229" y="17122"/>
                                    <a:pt x="13526" y="15662"/>
                                    <a:pt x="13602" y="15169"/>
                                  </a:cubicBezTo>
                                  <a:cubicBezTo>
                                    <a:pt x="13374" y="15662"/>
                                    <a:pt x="12101" y="16629"/>
                                    <a:pt x="13051" y="17458"/>
                                  </a:cubicBezTo>
                                  <a:cubicBezTo>
                                    <a:pt x="12500" y="18602"/>
                                    <a:pt x="14077" y="19016"/>
                                    <a:pt x="14381" y="19410"/>
                                  </a:cubicBezTo>
                                  <a:cubicBezTo>
                                    <a:pt x="14153" y="18917"/>
                                    <a:pt x="14229" y="17379"/>
                                    <a:pt x="13127" y="17458"/>
                                  </a:cubicBezTo>
                                  <a:close/>
                                  <a:moveTo>
                                    <a:pt x="5281" y="13138"/>
                                  </a:moveTo>
                                  <a:cubicBezTo>
                                    <a:pt x="5053" y="13631"/>
                                    <a:pt x="3704" y="14439"/>
                                    <a:pt x="4426" y="15347"/>
                                  </a:cubicBezTo>
                                  <a:cubicBezTo>
                                    <a:pt x="3572" y="14617"/>
                                    <a:pt x="2774" y="15998"/>
                                    <a:pt x="2394" y="16333"/>
                                  </a:cubicBezTo>
                                  <a:cubicBezTo>
                                    <a:pt x="2869" y="16175"/>
                                    <a:pt x="4426" y="16668"/>
                                    <a:pt x="4521" y="15445"/>
                                  </a:cubicBezTo>
                                  <a:cubicBezTo>
                                    <a:pt x="5737" y="15248"/>
                                    <a:pt x="5186" y="13710"/>
                                    <a:pt x="5281" y="13138"/>
                                  </a:cubicBezTo>
                                  <a:close/>
                                  <a:moveTo>
                                    <a:pt x="6459" y="14361"/>
                                  </a:moveTo>
                                  <a:cubicBezTo>
                                    <a:pt x="6383" y="14854"/>
                                    <a:pt x="5357" y="15998"/>
                                    <a:pt x="6231" y="16649"/>
                                  </a:cubicBezTo>
                                  <a:cubicBezTo>
                                    <a:pt x="5205" y="16235"/>
                                    <a:pt x="4901" y="17793"/>
                                    <a:pt x="4502" y="18207"/>
                                  </a:cubicBezTo>
                                  <a:cubicBezTo>
                                    <a:pt x="4977" y="17872"/>
                                    <a:pt x="6535" y="17970"/>
                                    <a:pt x="6307" y="16747"/>
                                  </a:cubicBezTo>
                                  <a:cubicBezTo>
                                    <a:pt x="7466" y="16235"/>
                                    <a:pt x="6535" y="14854"/>
                                    <a:pt x="6459" y="14361"/>
                                  </a:cubicBezTo>
                                  <a:close/>
                                  <a:moveTo>
                                    <a:pt x="13678" y="17221"/>
                                  </a:moveTo>
                                  <a:cubicBezTo>
                                    <a:pt x="13602" y="17300"/>
                                    <a:pt x="13602" y="17300"/>
                                    <a:pt x="13526" y="17379"/>
                                  </a:cubicBezTo>
                                  <a:cubicBezTo>
                                    <a:pt x="13602" y="17379"/>
                                    <a:pt x="13678" y="17458"/>
                                    <a:pt x="13678" y="17458"/>
                                  </a:cubicBezTo>
                                  <a:cubicBezTo>
                                    <a:pt x="14229" y="17300"/>
                                    <a:pt x="14704" y="17122"/>
                                    <a:pt x="15179" y="16964"/>
                                  </a:cubicBezTo>
                                  <a:cubicBezTo>
                                    <a:pt x="15179" y="16885"/>
                                    <a:pt x="15179" y="16807"/>
                                    <a:pt x="15179" y="16807"/>
                                  </a:cubicBezTo>
                                  <a:cubicBezTo>
                                    <a:pt x="15103" y="16807"/>
                                    <a:pt x="15103" y="16728"/>
                                    <a:pt x="15027" y="16728"/>
                                  </a:cubicBezTo>
                                  <a:cubicBezTo>
                                    <a:pt x="14628" y="16885"/>
                                    <a:pt x="14153" y="17043"/>
                                    <a:pt x="13678" y="17221"/>
                                  </a:cubicBezTo>
                                  <a:close/>
                                  <a:moveTo>
                                    <a:pt x="18541" y="13788"/>
                                  </a:moveTo>
                                  <a:cubicBezTo>
                                    <a:pt x="18465" y="13788"/>
                                    <a:pt x="18389" y="13788"/>
                                    <a:pt x="18389" y="13788"/>
                                  </a:cubicBezTo>
                                  <a:cubicBezTo>
                                    <a:pt x="18161" y="14203"/>
                                    <a:pt x="17839" y="14518"/>
                                    <a:pt x="17611" y="14854"/>
                                  </a:cubicBezTo>
                                  <a:cubicBezTo>
                                    <a:pt x="17611" y="14854"/>
                                    <a:pt x="17611" y="14933"/>
                                    <a:pt x="17535" y="15012"/>
                                  </a:cubicBezTo>
                                  <a:lnTo>
                                    <a:pt x="17763" y="15012"/>
                                  </a:lnTo>
                                  <a:cubicBezTo>
                                    <a:pt x="18085" y="14676"/>
                                    <a:pt x="18313" y="14282"/>
                                    <a:pt x="18617" y="13946"/>
                                  </a:cubicBezTo>
                                  <a:cubicBezTo>
                                    <a:pt x="18541" y="13867"/>
                                    <a:pt x="18541" y="13867"/>
                                    <a:pt x="18541" y="13788"/>
                                  </a:cubicBezTo>
                                  <a:close/>
                                  <a:moveTo>
                                    <a:pt x="18693" y="13532"/>
                                  </a:moveTo>
                                  <a:cubicBezTo>
                                    <a:pt x="19092" y="12546"/>
                                    <a:pt x="17744" y="12151"/>
                                    <a:pt x="17364" y="11816"/>
                                  </a:cubicBezTo>
                                  <a:cubicBezTo>
                                    <a:pt x="17592" y="12230"/>
                                    <a:pt x="17440" y="13769"/>
                                    <a:pt x="18617" y="13611"/>
                                  </a:cubicBezTo>
                                  <a:cubicBezTo>
                                    <a:pt x="19016" y="14755"/>
                                    <a:pt x="20270" y="13946"/>
                                    <a:pt x="20745" y="13848"/>
                                  </a:cubicBezTo>
                                  <a:cubicBezTo>
                                    <a:pt x="20270" y="13788"/>
                                    <a:pt x="19339" y="12723"/>
                                    <a:pt x="18693" y="13532"/>
                                  </a:cubicBezTo>
                                  <a:close/>
                                  <a:moveTo>
                                    <a:pt x="3154" y="13788"/>
                                  </a:moveTo>
                                  <a:cubicBezTo>
                                    <a:pt x="3078" y="13867"/>
                                    <a:pt x="3078" y="13867"/>
                                    <a:pt x="3078" y="13946"/>
                                  </a:cubicBezTo>
                                  <a:cubicBezTo>
                                    <a:pt x="3306" y="14282"/>
                                    <a:pt x="3628" y="14676"/>
                                    <a:pt x="3856" y="15012"/>
                                  </a:cubicBezTo>
                                  <a:lnTo>
                                    <a:pt x="4084" y="15012"/>
                                  </a:lnTo>
                                  <a:cubicBezTo>
                                    <a:pt x="4084" y="14933"/>
                                    <a:pt x="4084" y="14854"/>
                                    <a:pt x="4084" y="14854"/>
                                  </a:cubicBezTo>
                                  <a:cubicBezTo>
                                    <a:pt x="3761" y="14518"/>
                                    <a:pt x="3533" y="14203"/>
                                    <a:pt x="3306" y="13788"/>
                                  </a:cubicBezTo>
                                  <a:cubicBezTo>
                                    <a:pt x="3230" y="13788"/>
                                    <a:pt x="3154" y="13788"/>
                                    <a:pt x="3154" y="13788"/>
                                  </a:cubicBezTo>
                                  <a:close/>
                                  <a:moveTo>
                                    <a:pt x="15483" y="16649"/>
                                  </a:moveTo>
                                  <a:cubicBezTo>
                                    <a:pt x="16262" y="15998"/>
                                    <a:pt x="15331" y="14854"/>
                                    <a:pt x="15160" y="14361"/>
                                  </a:cubicBezTo>
                                  <a:cubicBezTo>
                                    <a:pt x="15160" y="14854"/>
                                    <a:pt x="14210" y="16235"/>
                                    <a:pt x="15312" y="16728"/>
                                  </a:cubicBezTo>
                                  <a:cubicBezTo>
                                    <a:pt x="15084" y="17951"/>
                                    <a:pt x="16718" y="17872"/>
                                    <a:pt x="17117" y="18187"/>
                                  </a:cubicBezTo>
                                  <a:cubicBezTo>
                                    <a:pt x="16813" y="17773"/>
                                    <a:pt x="16433" y="16235"/>
                                    <a:pt x="15483" y="16649"/>
                                  </a:cubicBezTo>
                                  <a:close/>
                                  <a:moveTo>
                                    <a:pt x="17212" y="15327"/>
                                  </a:moveTo>
                                  <a:cubicBezTo>
                                    <a:pt x="17915" y="14439"/>
                                    <a:pt x="16661" y="13611"/>
                                    <a:pt x="16357" y="13118"/>
                                  </a:cubicBezTo>
                                  <a:cubicBezTo>
                                    <a:pt x="16509" y="13690"/>
                                    <a:pt x="15958" y="15228"/>
                                    <a:pt x="17136" y="15406"/>
                                  </a:cubicBezTo>
                                  <a:cubicBezTo>
                                    <a:pt x="17288" y="16629"/>
                                    <a:pt x="18788" y="16136"/>
                                    <a:pt x="19339" y="16294"/>
                                  </a:cubicBezTo>
                                  <a:cubicBezTo>
                                    <a:pt x="18864" y="15978"/>
                                    <a:pt x="18161" y="14597"/>
                                    <a:pt x="17212" y="15327"/>
                                  </a:cubicBezTo>
                                  <a:close/>
                                  <a:moveTo>
                                    <a:pt x="2204" y="11836"/>
                                  </a:moveTo>
                                  <a:cubicBezTo>
                                    <a:pt x="2128" y="11915"/>
                                    <a:pt x="2128" y="11915"/>
                                    <a:pt x="2128" y="11915"/>
                                  </a:cubicBezTo>
                                  <a:cubicBezTo>
                                    <a:pt x="2204" y="12329"/>
                                    <a:pt x="2356" y="12723"/>
                                    <a:pt x="2603" y="13138"/>
                                  </a:cubicBezTo>
                                  <a:cubicBezTo>
                                    <a:pt x="2679" y="13138"/>
                                    <a:pt x="2679" y="13138"/>
                                    <a:pt x="2755" y="13138"/>
                                  </a:cubicBezTo>
                                  <a:cubicBezTo>
                                    <a:pt x="2755" y="13138"/>
                                    <a:pt x="2755" y="13059"/>
                                    <a:pt x="2755" y="12980"/>
                                  </a:cubicBezTo>
                                  <a:cubicBezTo>
                                    <a:pt x="2603" y="12644"/>
                                    <a:pt x="2432" y="12250"/>
                                    <a:pt x="2356" y="11915"/>
                                  </a:cubicBezTo>
                                  <a:cubicBezTo>
                                    <a:pt x="2299" y="11836"/>
                                    <a:pt x="2204" y="11836"/>
                                    <a:pt x="2204" y="11836"/>
                                  </a:cubicBezTo>
                                  <a:close/>
                                  <a:moveTo>
                                    <a:pt x="1824" y="7101"/>
                                  </a:moveTo>
                                  <a:cubicBezTo>
                                    <a:pt x="1900" y="7101"/>
                                    <a:pt x="1900" y="7180"/>
                                    <a:pt x="1976" y="7180"/>
                                  </a:cubicBezTo>
                                  <a:cubicBezTo>
                                    <a:pt x="1976" y="7180"/>
                                    <a:pt x="2052" y="7180"/>
                                    <a:pt x="2052" y="7101"/>
                                  </a:cubicBezTo>
                                  <a:lnTo>
                                    <a:pt x="2128" y="7101"/>
                                  </a:lnTo>
                                  <a:cubicBezTo>
                                    <a:pt x="2204" y="6766"/>
                                    <a:pt x="2280" y="6450"/>
                                    <a:pt x="2356" y="6214"/>
                                  </a:cubicBezTo>
                                  <a:cubicBezTo>
                                    <a:pt x="2356" y="6135"/>
                                    <a:pt x="2280" y="6135"/>
                                    <a:pt x="2280" y="6056"/>
                                  </a:cubicBezTo>
                                  <a:cubicBezTo>
                                    <a:pt x="2204" y="6056"/>
                                    <a:pt x="2204" y="6056"/>
                                    <a:pt x="2128" y="6056"/>
                                  </a:cubicBezTo>
                                  <a:cubicBezTo>
                                    <a:pt x="2052" y="6372"/>
                                    <a:pt x="1900" y="6766"/>
                                    <a:pt x="1824" y="7101"/>
                                  </a:cubicBezTo>
                                  <a:close/>
                                  <a:moveTo>
                                    <a:pt x="2375" y="5878"/>
                                  </a:moveTo>
                                  <a:cubicBezTo>
                                    <a:pt x="2774" y="6687"/>
                                    <a:pt x="3628" y="5878"/>
                                    <a:pt x="4027" y="5799"/>
                                  </a:cubicBezTo>
                                  <a:cubicBezTo>
                                    <a:pt x="3704" y="5799"/>
                                    <a:pt x="2774" y="5070"/>
                                    <a:pt x="2375" y="5799"/>
                                  </a:cubicBezTo>
                                  <a:cubicBezTo>
                                    <a:pt x="2603" y="4991"/>
                                    <a:pt x="1520" y="4813"/>
                                    <a:pt x="1197" y="4576"/>
                                  </a:cubicBezTo>
                                  <a:cubicBezTo>
                                    <a:pt x="1425" y="4892"/>
                                    <a:pt x="1501" y="6115"/>
                                    <a:pt x="2375" y="5878"/>
                                  </a:cubicBezTo>
                                  <a:close/>
                                  <a:moveTo>
                                    <a:pt x="2831" y="4655"/>
                                  </a:moveTo>
                                  <a:cubicBezTo>
                                    <a:pt x="2679" y="4813"/>
                                    <a:pt x="2603" y="5070"/>
                                    <a:pt x="2508" y="5227"/>
                                  </a:cubicBezTo>
                                  <a:cubicBezTo>
                                    <a:pt x="2508" y="5306"/>
                                    <a:pt x="2508" y="5385"/>
                                    <a:pt x="2508" y="5385"/>
                                  </a:cubicBezTo>
                                  <a:cubicBezTo>
                                    <a:pt x="2584" y="5385"/>
                                    <a:pt x="2660" y="5385"/>
                                    <a:pt x="2660" y="5306"/>
                                  </a:cubicBezTo>
                                  <a:cubicBezTo>
                                    <a:pt x="2660" y="5306"/>
                                    <a:pt x="2660" y="5306"/>
                                    <a:pt x="2736" y="5306"/>
                                  </a:cubicBezTo>
                                  <a:cubicBezTo>
                                    <a:pt x="2812" y="5148"/>
                                    <a:pt x="2888" y="4971"/>
                                    <a:pt x="2964" y="4813"/>
                                  </a:cubicBezTo>
                                  <a:cubicBezTo>
                                    <a:pt x="2964" y="4734"/>
                                    <a:pt x="2964" y="4734"/>
                                    <a:pt x="2888" y="4655"/>
                                  </a:cubicBezTo>
                                  <a:lnTo>
                                    <a:pt x="2831" y="4655"/>
                                  </a:lnTo>
                                  <a:close/>
                                  <a:moveTo>
                                    <a:pt x="3078" y="4498"/>
                                  </a:moveTo>
                                  <a:cubicBezTo>
                                    <a:pt x="3306" y="5306"/>
                                    <a:pt x="4331" y="4734"/>
                                    <a:pt x="4730" y="4734"/>
                                  </a:cubicBezTo>
                                  <a:cubicBezTo>
                                    <a:pt x="4331" y="4576"/>
                                    <a:pt x="3629" y="3748"/>
                                    <a:pt x="3078" y="4399"/>
                                  </a:cubicBezTo>
                                  <a:cubicBezTo>
                                    <a:pt x="3477" y="3669"/>
                                    <a:pt x="2451" y="3255"/>
                                    <a:pt x="2223" y="3018"/>
                                  </a:cubicBezTo>
                                  <a:cubicBezTo>
                                    <a:pt x="2299" y="3353"/>
                                    <a:pt x="2204" y="4576"/>
                                    <a:pt x="3078" y="4498"/>
                                  </a:cubicBezTo>
                                  <a:close/>
                                  <a:moveTo>
                                    <a:pt x="3078" y="13631"/>
                                  </a:moveTo>
                                  <a:cubicBezTo>
                                    <a:pt x="4179" y="13788"/>
                                    <a:pt x="4027" y="12250"/>
                                    <a:pt x="4255" y="11836"/>
                                  </a:cubicBezTo>
                                  <a:cubicBezTo>
                                    <a:pt x="3932" y="12171"/>
                                    <a:pt x="2603" y="12565"/>
                                    <a:pt x="3002" y="13552"/>
                                  </a:cubicBezTo>
                                  <a:cubicBezTo>
                                    <a:pt x="2375" y="12743"/>
                                    <a:pt x="1349" y="13788"/>
                                    <a:pt x="874" y="13887"/>
                                  </a:cubicBezTo>
                                  <a:cubicBezTo>
                                    <a:pt x="1425" y="13946"/>
                                    <a:pt x="2679" y="14755"/>
                                    <a:pt x="3078" y="13631"/>
                                  </a:cubicBezTo>
                                  <a:close/>
                                  <a:moveTo>
                                    <a:pt x="3477" y="3925"/>
                                  </a:moveTo>
                                  <a:cubicBezTo>
                                    <a:pt x="3553" y="3925"/>
                                    <a:pt x="3553" y="3925"/>
                                    <a:pt x="3553" y="3925"/>
                                  </a:cubicBezTo>
                                  <a:cubicBezTo>
                                    <a:pt x="3704" y="3768"/>
                                    <a:pt x="3780" y="3590"/>
                                    <a:pt x="3951" y="3432"/>
                                  </a:cubicBezTo>
                                  <a:lnTo>
                                    <a:pt x="3951" y="3353"/>
                                  </a:lnTo>
                                  <a:cubicBezTo>
                                    <a:pt x="3875" y="3353"/>
                                    <a:pt x="3875" y="3275"/>
                                    <a:pt x="3799" y="3275"/>
                                  </a:cubicBezTo>
                                  <a:cubicBezTo>
                                    <a:pt x="3647" y="3432"/>
                                    <a:pt x="3477" y="3610"/>
                                    <a:pt x="3401" y="3847"/>
                                  </a:cubicBezTo>
                                  <a:lnTo>
                                    <a:pt x="3325" y="3847"/>
                                  </a:lnTo>
                                  <a:cubicBezTo>
                                    <a:pt x="3401" y="3925"/>
                                    <a:pt x="3401" y="3925"/>
                                    <a:pt x="3401" y="4004"/>
                                  </a:cubicBezTo>
                                  <a:cubicBezTo>
                                    <a:pt x="3382" y="4004"/>
                                    <a:pt x="3477" y="4004"/>
                                    <a:pt x="3477" y="3925"/>
                                  </a:cubicBezTo>
                                  <a:close/>
                                  <a:moveTo>
                                    <a:pt x="2128" y="11658"/>
                                  </a:moveTo>
                                  <a:cubicBezTo>
                                    <a:pt x="3154" y="12072"/>
                                    <a:pt x="3382" y="10514"/>
                                    <a:pt x="3704" y="10100"/>
                                  </a:cubicBezTo>
                                  <a:cubicBezTo>
                                    <a:pt x="3306" y="10435"/>
                                    <a:pt x="1900" y="10435"/>
                                    <a:pt x="2128" y="11481"/>
                                  </a:cubicBezTo>
                                  <a:cubicBezTo>
                                    <a:pt x="1653" y="10494"/>
                                    <a:pt x="475" y="11323"/>
                                    <a:pt x="0" y="11323"/>
                                  </a:cubicBezTo>
                                  <a:cubicBezTo>
                                    <a:pt x="475" y="11500"/>
                                    <a:pt x="1501" y="12644"/>
                                    <a:pt x="2128" y="11658"/>
                                  </a:cubicBezTo>
                                  <a:close/>
                                  <a:moveTo>
                                    <a:pt x="4008" y="3176"/>
                                  </a:moveTo>
                                  <a:cubicBezTo>
                                    <a:pt x="4084" y="4064"/>
                                    <a:pt x="5186" y="3669"/>
                                    <a:pt x="5585" y="3748"/>
                                  </a:cubicBezTo>
                                  <a:cubicBezTo>
                                    <a:pt x="5262" y="3590"/>
                                    <a:pt x="4730" y="2604"/>
                                    <a:pt x="4084" y="3097"/>
                                  </a:cubicBezTo>
                                  <a:cubicBezTo>
                                    <a:pt x="4635" y="2446"/>
                                    <a:pt x="3609" y="1874"/>
                                    <a:pt x="3458" y="1539"/>
                                  </a:cubicBezTo>
                                  <a:cubicBezTo>
                                    <a:pt x="3553" y="1953"/>
                                    <a:pt x="3154" y="3097"/>
                                    <a:pt x="4008" y="3176"/>
                                  </a:cubicBezTo>
                                  <a:close/>
                                  <a:moveTo>
                                    <a:pt x="1824" y="9962"/>
                                  </a:moveTo>
                                  <a:cubicBezTo>
                                    <a:pt x="1748" y="10041"/>
                                    <a:pt x="1748" y="10041"/>
                                    <a:pt x="1672" y="10041"/>
                                  </a:cubicBezTo>
                                  <a:cubicBezTo>
                                    <a:pt x="1748" y="10376"/>
                                    <a:pt x="1748" y="10692"/>
                                    <a:pt x="1824" y="11027"/>
                                  </a:cubicBezTo>
                                  <a:cubicBezTo>
                                    <a:pt x="1900" y="11027"/>
                                    <a:pt x="1900" y="11027"/>
                                    <a:pt x="1976" y="11106"/>
                                  </a:cubicBezTo>
                                  <a:cubicBezTo>
                                    <a:pt x="1976" y="11027"/>
                                    <a:pt x="2052" y="10948"/>
                                    <a:pt x="2052" y="10869"/>
                                  </a:cubicBezTo>
                                  <a:cubicBezTo>
                                    <a:pt x="1976" y="10632"/>
                                    <a:pt x="1976" y="10376"/>
                                    <a:pt x="1976" y="10060"/>
                                  </a:cubicBezTo>
                                  <a:cubicBezTo>
                                    <a:pt x="1900" y="10041"/>
                                    <a:pt x="1824" y="10041"/>
                                    <a:pt x="1824" y="9962"/>
                                  </a:cubicBezTo>
                                  <a:close/>
                                  <a:moveTo>
                                    <a:pt x="1653" y="7989"/>
                                  </a:moveTo>
                                  <a:lnTo>
                                    <a:pt x="1653" y="9212"/>
                                  </a:lnTo>
                                  <a:lnTo>
                                    <a:pt x="1729" y="9291"/>
                                  </a:lnTo>
                                  <a:cubicBezTo>
                                    <a:pt x="1729" y="9212"/>
                                    <a:pt x="1805" y="9212"/>
                                    <a:pt x="1881" y="9133"/>
                                  </a:cubicBezTo>
                                  <a:cubicBezTo>
                                    <a:pt x="1881" y="9054"/>
                                    <a:pt x="1881" y="9054"/>
                                    <a:pt x="1881" y="8975"/>
                                  </a:cubicBezTo>
                                  <a:cubicBezTo>
                                    <a:pt x="1881" y="8640"/>
                                    <a:pt x="1881" y="8324"/>
                                    <a:pt x="1957" y="8088"/>
                                  </a:cubicBezTo>
                                  <a:cubicBezTo>
                                    <a:pt x="1881" y="8009"/>
                                    <a:pt x="1881" y="8009"/>
                                    <a:pt x="1805" y="7930"/>
                                  </a:cubicBezTo>
                                  <a:cubicBezTo>
                                    <a:pt x="1824" y="7989"/>
                                    <a:pt x="1748" y="7989"/>
                                    <a:pt x="1653" y="7989"/>
                                  </a:cubicBezTo>
                                  <a:close/>
                                  <a:moveTo>
                                    <a:pt x="1824" y="7752"/>
                                  </a:moveTo>
                                  <a:cubicBezTo>
                                    <a:pt x="2451" y="8403"/>
                                    <a:pt x="3154" y="7417"/>
                                    <a:pt x="3477" y="7338"/>
                                  </a:cubicBezTo>
                                  <a:cubicBezTo>
                                    <a:pt x="3154" y="7338"/>
                                    <a:pt x="2147" y="6845"/>
                                    <a:pt x="1900" y="7575"/>
                                  </a:cubicBezTo>
                                  <a:cubicBezTo>
                                    <a:pt x="1900" y="6845"/>
                                    <a:pt x="798" y="6924"/>
                                    <a:pt x="494" y="6766"/>
                                  </a:cubicBezTo>
                                  <a:cubicBezTo>
                                    <a:pt x="798" y="7022"/>
                                    <a:pt x="1121" y="8167"/>
                                    <a:pt x="1824" y="775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285" name="Shape">
                            <a:extLst/>
                          </wps:cNvPr>
                          <wps:cNvSpPr/>
                          <wps:spPr>
                            <a:xfrm>
                              <a:off x="4563014" y="1986712"/>
                              <a:ext cx="516471" cy="51832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218" h="21554" extrusionOk="0">
                                  <a:moveTo>
                                    <a:pt x="6477" y="8826"/>
                                  </a:moveTo>
                                  <a:cubicBezTo>
                                    <a:pt x="4599" y="8245"/>
                                    <a:pt x="2356" y="6450"/>
                                    <a:pt x="1364" y="4549"/>
                                  </a:cubicBezTo>
                                  <a:cubicBezTo>
                                    <a:pt x="947" y="3756"/>
                                    <a:pt x="634" y="2700"/>
                                    <a:pt x="1208" y="1802"/>
                                  </a:cubicBezTo>
                                  <a:cubicBezTo>
                                    <a:pt x="1573" y="1221"/>
                                    <a:pt x="2042" y="957"/>
                                    <a:pt x="2564" y="905"/>
                                  </a:cubicBezTo>
                                  <a:cubicBezTo>
                                    <a:pt x="3295" y="852"/>
                                    <a:pt x="4025" y="1221"/>
                                    <a:pt x="4599" y="1644"/>
                                  </a:cubicBezTo>
                                  <a:cubicBezTo>
                                    <a:pt x="4547" y="1169"/>
                                    <a:pt x="4547" y="799"/>
                                    <a:pt x="4547" y="535"/>
                                  </a:cubicBezTo>
                                  <a:cubicBezTo>
                                    <a:pt x="3973" y="218"/>
                                    <a:pt x="3243" y="-46"/>
                                    <a:pt x="2512" y="7"/>
                                  </a:cubicBezTo>
                                  <a:cubicBezTo>
                                    <a:pt x="1677" y="60"/>
                                    <a:pt x="999" y="482"/>
                                    <a:pt x="477" y="1274"/>
                                  </a:cubicBezTo>
                                  <a:cubicBezTo>
                                    <a:pt x="-201" y="2225"/>
                                    <a:pt x="-149" y="3545"/>
                                    <a:pt x="582" y="4971"/>
                                  </a:cubicBezTo>
                                  <a:cubicBezTo>
                                    <a:pt x="1886" y="7506"/>
                                    <a:pt x="4964" y="9724"/>
                                    <a:pt x="7312" y="9935"/>
                                  </a:cubicBezTo>
                                  <a:cubicBezTo>
                                    <a:pt x="6999" y="9619"/>
                                    <a:pt x="6686" y="9249"/>
                                    <a:pt x="6477" y="8826"/>
                                  </a:cubicBezTo>
                                  <a:close/>
                                  <a:moveTo>
                                    <a:pt x="9451" y="11044"/>
                                  </a:moveTo>
                                  <a:cubicBezTo>
                                    <a:pt x="9660" y="12048"/>
                                    <a:pt x="10025" y="14266"/>
                                    <a:pt x="9295" y="16590"/>
                                  </a:cubicBezTo>
                                  <a:lnTo>
                                    <a:pt x="11903" y="16590"/>
                                  </a:lnTo>
                                  <a:cubicBezTo>
                                    <a:pt x="11173" y="14213"/>
                                    <a:pt x="11486" y="12048"/>
                                    <a:pt x="11747" y="11044"/>
                                  </a:cubicBezTo>
                                  <a:cubicBezTo>
                                    <a:pt x="16338" y="9671"/>
                                    <a:pt x="16286" y="165"/>
                                    <a:pt x="16286" y="165"/>
                                  </a:cubicBezTo>
                                  <a:lnTo>
                                    <a:pt x="4912" y="165"/>
                                  </a:lnTo>
                                  <a:cubicBezTo>
                                    <a:pt x="4912" y="165"/>
                                    <a:pt x="4860" y="9671"/>
                                    <a:pt x="9451" y="11044"/>
                                  </a:cubicBezTo>
                                  <a:close/>
                                  <a:moveTo>
                                    <a:pt x="7103" y="6872"/>
                                  </a:moveTo>
                                  <a:cubicBezTo>
                                    <a:pt x="6790" y="6080"/>
                                    <a:pt x="6634" y="5288"/>
                                    <a:pt x="6582" y="4654"/>
                                  </a:cubicBezTo>
                                  <a:cubicBezTo>
                                    <a:pt x="6582" y="4496"/>
                                    <a:pt x="6529" y="4337"/>
                                    <a:pt x="6529" y="4232"/>
                                  </a:cubicBezTo>
                                  <a:cubicBezTo>
                                    <a:pt x="6529" y="4126"/>
                                    <a:pt x="6529" y="4021"/>
                                    <a:pt x="6529" y="3915"/>
                                  </a:cubicBezTo>
                                  <a:cubicBezTo>
                                    <a:pt x="6529" y="3756"/>
                                    <a:pt x="6529" y="3651"/>
                                    <a:pt x="6529" y="3651"/>
                                  </a:cubicBezTo>
                                  <a:cubicBezTo>
                                    <a:pt x="6529" y="3651"/>
                                    <a:pt x="6582" y="3756"/>
                                    <a:pt x="6634" y="3915"/>
                                  </a:cubicBezTo>
                                  <a:cubicBezTo>
                                    <a:pt x="6686" y="4073"/>
                                    <a:pt x="6790" y="4337"/>
                                    <a:pt x="6895" y="4601"/>
                                  </a:cubicBezTo>
                                  <a:cubicBezTo>
                                    <a:pt x="6999" y="4865"/>
                                    <a:pt x="7103" y="5235"/>
                                    <a:pt x="7260" y="5605"/>
                                  </a:cubicBezTo>
                                  <a:cubicBezTo>
                                    <a:pt x="7312" y="5763"/>
                                    <a:pt x="7416" y="5975"/>
                                    <a:pt x="7469" y="6133"/>
                                  </a:cubicBezTo>
                                  <a:cubicBezTo>
                                    <a:pt x="7521" y="6291"/>
                                    <a:pt x="7625" y="6503"/>
                                    <a:pt x="7677" y="6714"/>
                                  </a:cubicBezTo>
                                  <a:cubicBezTo>
                                    <a:pt x="7729" y="6925"/>
                                    <a:pt x="7834" y="7084"/>
                                    <a:pt x="7886" y="7242"/>
                                  </a:cubicBezTo>
                                  <a:cubicBezTo>
                                    <a:pt x="7938" y="7348"/>
                                    <a:pt x="7990" y="7400"/>
                                    <a:pt x="7990" y="7506"/>
                                  </a:cubicBezTo>
                                  <a:cubicBezTo>
                                    <a:pt x="8043" y="7612"/>
                                    <a:pt x="8095" y="7665"/>
                                    <a:pt x="8095" y="7770"/>
                                  </a:cubicBezTo>
                                  <a:cubicBezTo>
                                    <a:pt x="8147" y="7929"/>
                                    <a:pt x="8251" y="8087"/>
                                    <a:pt x="8356" y="8245"/>
                                  </a:cubicBezTo>
                                  <a:cubicBezTo>
                                    <a:pt x="8460" y="8404"/>
                                    <a:pt x="8512" y="8510"/>
                                    <a:pt x="8616" y="8668"/>
                                  </a:cubicBezTo>
                                  <a:cubicBezTo>
                                    <a:pt x="8721" y="8774"/>
                                    <a:pt x="8773" y="8932"/>
                                    <a:pt x="8825" y="8985"/>
                                  </a:cubicBezTo>
                                  <a:cubicBezTo>
                                    <a:pt x="8877" y="9090"/>
                                    <a:pt x="8982" y="9196"/>
                                    <a:pt x="9034" y="9249"/>
                                  </a:cubicBezTo>
                                  <a:cubicBezTo>
                                    <a:pt x="9138" y="9407"/>
                                    <a:pt x="9190" y="9460"/>
                                    <a:pt x="9190" y="9460"/>
                                  </a:cubicBezTo>
                                  <a:cubicBezTo>
                                    <a:pt x="9190" y="9460"/>
                                    <a:pt x="9086" y="9407"/>
                                    <a:pt x="8930" y="9302"/>
                                  </a:cubicBezTo>
                                  <a:cubicBezTo>
                                    <a:pt x="8825" y="9249"/>
                                    <a:pt x="8773" y="9196"/>
                                    <a:pt x="8669" y="9090"/>
                                  </a:cubicBezTo>
                                  <a:cubicBezTo>
                                    <a:pt x="8564" y="9038"/>
                                    <a:pt x="8460" y="8932"/>
                                    <a:pt x="8356" y="8826"/>
                                  </a:cubicBezTo>
                                  <a:cubicBezTo>
                                    <a:pt x="8251" y="8721"/>
                                    <a:pt x="8147" y="8562"/>
                                    <a:pt x="7990" y="8457"/>
                                  </a:cubicBezTo>
                                  <a:cubicBezTo>
                                    <a:pt x="7886" y="8298"/>
                                    <a:pt x="7782" y="8140"/>
                                    <a:pt x="7677" y="7981"/>
                                  </a:cubicBezTo>
                                  <a:cubicBezTo>
                                    <a:pt x="7573" y="7823"/>
                                    <a:pt x="7469" y="7612"/>
                                    <a:pt x="7364" y="7453"/>
                                  </a:cubicBezTo>
                                  <a:cubicBezTo>
                                    <a:pt x="7312" y="7295"/>
                                    <a:pt x="7208" y="7084"/>
                                    <a:pt x="7103" y="6872"/>
                                  </a:cubicBezTo>
                                  <a:close/>
                                  <a:moveTo>
                                    <a:pt x="5486" y="21554"/>
                                  </a:moveTo>
                                  <a:lnTo>
                                    <a:pt x="15712" y="21554"/>
                                  </a:lnTo>
                                  <a:lnTo>
                                    <a:pt x="15712" y="16959"/>
                                  </a:lnTo>
                                  <a:lnTo>
                                    <a:pt x="5486" y="16959"/>
                                  </a:lnTo>
                                  <a:lnTo>
                                    <a:pt x="5486" y="21554"/>
                                  </a:lnTo>
                                  <a:close/>
                                  <a:moveTo>
                                    <a:pt x="7469" y="18174"/>
                                  </a:moveTo>
                                  <a:lnTo>
                                    <a:pt x="13729" y="18174"/>
                                  </a:lnTo>
                                  <a:lnTo>
                                    <a:pt x="13729" y="20392"/>
                                  </a:lnTo>
                                  <a:lnTo>
                                    <a:pt x="7469" y="20392"/>
                                  </a:lnTo>
                                  <a:lnTo>
                                    <a:pt x="7469" y="18174"/>
                                  </a:lnTo>
                                  <a:close/>
                                  <a:moveTo>
                                    <a:pt x="20721" y="1274"/>
                                  </a:moveTo>
                                  <a:cubicBezTo>
                                    <a:pt x="20199" y="482"/>
                                    <a:pt x="19469" y="60"/>
                                    <a:pt x="18686" y="7"/>
                                  </a:cubicBezTo>
                                  <a:cubicBezTo>
                                    <a:pt x="17955" y="-46"/>
                                    <a:pt x="17277" y="218"/>
                                    <a:pt x="16651" y="535"/>
                                  </a:cubicBezTo>
                                  <a:cubicBezTo>
                                    <a:pt x="16651" y="799"/>
                                    <a:pt x="16651" y="1169"/>
                                    <a:pt x="16599" y="1644"/>
                                  </a:cubicBezTo>
                                  <a:cubicBezTo>
                                    <a:pt x="17173" y="1221"/>
                                    <a:pt x="17955" y="852"/>
                                    <a:pt x="18634" y="905"/>
                                  </a:cubicBezTo>
                                  <a:cubicBezTo>
                                    <a:pt x="19156" y="957"/>
                                    <a:pt x="19625" y="1221"/>
                                    <a:pt x="19990" y="1802"/>
                                  </a:cubicBezTo>
                                  <a:cubicBezTo>
                                    <a:pt x="20564" y="2647"/>
                                    <a:pt x="20251" y="3756"/>
                                    <a:pt x="19834" y="4549"/>
                                  </a:cubicBezTo>
                                  <a:cubicBezTo>
                                    <a:pt x="18842" y="6450"/>
                                    <a:pt x="16599" y="8245"/>
                                    <a:pt x="14721" y="8826"/>
                                  </a:cubicBezTo>
                                  <a:cubicBezTo>
                                    <a:pt x="14460" y="9249"/>
                                    <a:pt x="14199" y="9619"/>
                                    <a:pt x="13886" y="9935"/>
                                  </a:cubicBezTo>
                                  <a:cubicBezTo>
                                    <a:pt x="16234" y="9777"/>
                                    <a:pt x="19312" y="7506"/>
                                    <a:pt x="20616" y="4971"/>
                                  </a:cubicBezTo>
                                  <a:cubicBezTo>
                                    <a:pt x="21399" y="3598"/>
                                    <a:pt x="21399" y="2278"/>
                                    <a:pt x="20721" y="127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5"/>
                            </a:solidFill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</wpg:grpSp>
                      <wps:wsp>
                        <wps:cNvPr id="286" name="White circle - upper left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1765300" y="1"/>
                            <a:ext cx="1733550" cy="1123950"/>
                          </a:xfrm>
                          <a:custGeom>
                            <a:avLst/>
                            <a:gdLst>
                              <a:gd name="T0" fmla="*/ 1086 w 1092"/>
                              <a:gd name="T1" fmla="*/ 74 h 708"/>
                              <a:gd name="T2" fmla="*/ 1072 w 1092"/>
                              <a:gd name="T3" fmla="*/ 16 h 708"/>
                              <a:gd name="T4" fmla="*/ 24 w 1092"/>
                              <a:gd name="T5" fmla="*/ 0 h 708"/>
                              <a:gd name="T6" fmla="*/ 12 w 1092"/>
                              <a:gd name="T7" fmla="*/ 44 h 708"/>
                              <a:gd name="T8" fmla="*/ 4 w 1092"/>
                              <a:gd name="T9" fmla="*/ 102 h 708"/>
                              <a:gd name="T10" fmla="*/ 0 w 1092"/>
                              <a:gd name="T11" fmla="*/ 162 h 708"/>
                              <a:gd name="T12" fmla="*/ 4 w 1092"/>
                              <a:gd name="T13" fmla="*/ 220 h 708"/>
                              <a:gd name="T14" fmla="*/ 12 w 1092"/>
                              <a:gd name="T15" fmla="*/ 278 h 708"/>
                              <a:gd name="T16" fmla="*/ 28 w 1092"/>
                              <a:gd name="T17" fmla="*/ 334 h 708"/>
                              <a:gd name="T18" fmla="*/ 48 w 1092"/>
                              <a:gd name="T19" fmla="*/ 388 h 708"/>
                              <a:gd name="T20" fmla="*/ 74 w 1092"/>
                              <a:gd name="T21" fmla="*/ 438 h 708"/>
                              <a:gd name="T22" fmla="*/ 106 w 1092"/>
                              <a:gd name="T23" fmla="*/ 484 h 708"/>
                              <a:gd name="T24" fmla="*/ 140 w 1092"/>
                              <a:gd name="T25" fmla="*/ 528 h 708"/>
                              <a:gd name="T26" fmla="*/ 180 w 1092"/>
                              <a:gd name="T27" fmla="*/ 568 h 708"/>
                              <a:gd name="T28" fmla="*/ 224 w 1092"/>
                              <a:gd name="T29" fmla="*/ 602 h 708"/>
                              <a:gd name="T30" fmla="*/ 270 w 1092"/>
                              <a:gd name="T31" fmla="*/ 634 h 708"/>
                              <a:gd name="T32" fmla="*/ 320 w 1092"/>
                              <a:gd name="T33" fmla="*/ 660 h 708"/>
                              <a:gd name="T34" fmla="*/ 374 w 1092"/>
                              <a:gd name="T35" fmla="*/ 680 h 708"/>
                              <a:gd name="T36" fmla="*/ 428 w 1092"/>
                              <a:gd name="T37" fmla="*/ 696 h 708"/>
                              <a:gd name="T38" fmla="*/ 486 w 1092"/>
                              <a:gd name="T39" fmla="*/ 706 h 708"/>
                              <a:gd name="T40" fmla="*/ 546 w 1092"/>
                              <a:gd name="T41" fmla="*/ 708 h 708"/>
                              <a:gd name="T42" fmla="*/ 606 w 1092"/>
                              <a:gd name="T43" fmla="*/ 706 h 708"/>
                              <a:gd name="T44" fmla="*/ 664 w 1092"/>
                              <a:gd name="T45" fmla="*/ 696 h 708"/>
                              <a:gd name="T46" fmla="*/ 718 w 1092"/>
                              <a:gd name="T47" fmla="*/ 680 h 708"/>
                              <a:gd name="T48" fmla="*/ 772 w 1092"/>
                              <a:gd name="T49" fmla="*/ 660 h 708"/>
                              <a:gd name="T50" fmla="*/ 822 w 1092"/>
                              <a:gd name="T51" fmla="*/ 634 h 708"/>
                              <a:gd name="T52" fmla="*/ 868 w 1092"/>
                              <a:gd name="T53" fmla="*/ 602 h 708"/>
                              <a:gd name="T54" fmla="*/ 912 w 1092"/>
                              <a:gd name="T55" fmla="*/ 568 h 708"/>
                              <a:gd name="T56" fmla="*/ 952 w 1092"/>
                              <a:gd name="T57" fmla="*/ 528 h 708"/>
                              <a:gd name="T58" fmla="*/ 986 w 1092"/>
                              <a:gd name="T59" fmla="*/ 484 h 708"/>
                              <a:gd name="T60" fmla="*/ 1018 w 1092"/>
                              <a:gd name="T61" fmla="*/ 438 h 708"/>
                              <a:gd name="T62" fmla="*/ 1044 w 1092"/>
                              <a:gd name="T63" fmla="*/ 388 h 708"/>
                              <a:gd name="T64" fmla="*/ 1064 w 1092"/>
                              <a:gd name="T65" fmla="*/ 334 h 708"/>
                              <a:gd name="T66" fmla="*/ 1080 w 1092"/>
                              <a:gd name="T67" fmla="*/ 278 h 708"/>
                              <a:gd name="T68" fmla="*/ 1090 w 1092"/>
                              <a:gd name="T69" fmla="*/ 220 h 708"/>
                              <a:gd name="T70" fmla="*/ 1092 w 1092"/>
                              <a:gd name="T71" fmla="*/ 162 h 708"/>
                              <a:gd name="T72" fmla="*/ 1090 w 1092"/>
                              <a:gd name="T73" fmla="*/ 102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092" h="708">
                                <a:moveTo>
                                  <a:pt x="1090" y="102"/>
                                </a:moveTo>
                                <a:lnTo>
                                  <a:pt x="1086" y="74"/>
                                </a:lnTo>
                                <a:lnTo>
                                  <a:pt x="1080" y="44"/>
                                </a:lnTo>
                                <a:lnTo>
                                  <a:pt x="1072" y="16"/>
                                </a:lnTo>
                                <a:lnTo>
                                  <a:pt x="1068" y="0"/>
                                </a:lnTo>
                                <a:lnTo>
                                  <a:pt x="24" y="0"/>
                                </a:lnTo>
                                <a:lnTo>
                                  <a:pt x="20" y="16"/>
                                </a:lnTo>
                                <a:lnTo>
                                  <a:pt x="12" y="44"/>
                                </a:lnTo>
                                <a:lnTo>
                                  <a:pt x="6" y="74"/>
                                </a:lnTo>
                                <a:lnTo>
                                  <a:pt x="4" y="102"/>
                                </a:lnTo>
                                <a:lnTo>
                                  <a:pt x="0" y="132"/>
                                </a:lnTo>
                                <a:lnTo>
                                  <a:pt x="0" y="162"/>
                                </a:lnTo>
                                <a:lnTo>
                                  <a:pt x="0" y="192"/>
                                </a:lnTo>
                                <a:lnTo>
                                  <a:pt x="4" y="220"/>
                                </a:lnTo>
                                <a:lnTo>
                                  <a:pt x="6" y="250"/>
                                </a:lnTo>
                                <a:lnTo>
                                  <a:pt x="12" y="278"/>
                                </a:lnTo>
                                <a:lnTo>
                                  <a:pt x="20" y="306"/>
                                </a:lnTo>
                                <a:lnTo>
                                  <a:pt x="28" y="334"/>
                                </a:lnTo>
                                <a:lnTo>
                                  <a:pt x="38" y="362"/>
                                </a:lnTo>
                                <a:lnTo>
                                  <a:pt x="48" y="388"/>
                                </a:lnTo>
                                <a:lnTo>
                                  <a:pt x="60" y="412"/>
                                </a:lnTo>
                                <a:lnTo>
                                  <a:pt x="74" y="438"/>
                                </a:lnTo>
                                <a:lnTo>
                                  <a:pt x="90" y="462"/>
                                </a:lnTo>
                                <a:lnTo>
                                  <a:pt x="106" y="484"/>
                                </a:lnTo>
                                <a:lnTo>
                                  <a:pt x="122" y="506"/>
                                </a:lnTo>
                                <a:lnTo>
                                  <a:pt x="140" y="528"/>
                                </a:lnTo>
                                <a:lnTo>
                                  <a:pt x="160" y="548"/>
                                </a:lnTo>
                                <a:lnTo>
                                  <a:pt x="180" y="568"/>
                                </a:lnTo>
                                <a:lnTo>
                                  <a:pt x="202" y="586"/>
                                </a:lnTo>
                                <a:lnTo>
                                  <a:pt x="224" y="602"/>
                                </a:lnTo>
                                <a:lnTo>
                                  <a:pt x="246" y="618"/>
                                </a:lnTo>
                                <a:lnTo>
                                  <a:pt x="270" y="634"/>
                                </a:lnTo>
                                <a:lnTo>
                                  <a:pt x="294" y="648"/>
                                </a:lnTo>
                                <a:lnTo>
                                  <a:pt x="320" y="660"/>
                                </a:lnTo>
                                <a:lnTo>
                                  <a:pt x="346" y="670"/>
                                </a:lnTo>
                                <a:lnTo>
                                  <a:pt x="374" y="680"/>
                                </a:lnTo>
                                <a:lnTo>
                                  <a:pt x="400" y="688"/>
                                </a:lnTo>
                                <a:lnTo>
                                  <a:pt x="428" y="696"/>
                                </a:lnTo>
                                <a:lnTo>
                                  <a:pt x="458" y="702"/>
                                </a:lnTo>
                                <a:lnTo>
                                  <a:pt x="486" y="706"/>
                                </a:lnTo>
                                <a:lnTo>
                                  <a:pt x="516" y="708"/>
                                </a:lnTo>
                                <a:lnTo>
                                  <a:pt x="546" y="708"/>
                                </a:lnTo>
                                <a:lnTo>
                                  <a:pt x="576" y="708"/>
                                </a:lnTo>
                                <a:lnTo>
                                  <a:pt x="606" y="706"/>
                                </a:lnTo>
                                <a:lnTo>
                                  <a:pt x="634" y="702"/>
                                </a:lnTo>
                                <a:lnTo>
                                  <a:pt x="664" y="696"/>
                                </a:lnTo>
                                <a:lnTo>
                                  <a:pt x="692" y="688"/>
                                </a:lnTo>
                                <a:lnTo>
                                  <a:pt x="718" y="680"/>
                                </a:lnTo>
                                <a:lnTo>
                                  <a:pt x="746" y="670"/>
                                </a:lnTo>
                                <a:lnTo>
                                  <a:pt x="772" y="660"/>
                                </a:lnTo>
                                <a:lnTo>
                                  <a:pt x="798" y="648"/>
                                </a:lnTo>
                                <a:lnTo>
                                  <a:pt x="822" y="634"/>
                                </a:lnTo>
                                <a:lnTo>
                                  <a:pt x="846" y="618"/>
                                </a:lnTo>
                                <a:lnTo>
                                  <a:pt x="868" y="602"/>
                                </a:lnTo>
                                <a:lnTo>
                                  <a:pt x="890" y="586"/>
                                </a:lnTo>
                                <a:lnTo>
                                  <a:pt x="912" y="568"/>
                                </a:lnTo>
                                <a:lnTo>
                                  <a:pt x="932" y="548"/>
                                </a:lnTo>
                                <a:lnTo>
                                  <a:pt x="952" y="528"/>
                                </a:lnTo>
                                <a:lnTo>
                                  <a:pt x="970" y="506"/>
                                </a:lnTo>
                                <a:lnTo>
                                  <a:pt x="986" y="484"/>
                                </a:lnTo>
                                <a:lnTo>
                                  <a:pt x="1002" y="462"/>
                                </a:lnTo>
                                <a:lnTo>
                                  <a:pt x="1018" y="438"/>
                                </a:lnTo>
                                <a:lnTo>
                                  <a:pt x="1032" y="412"/>
                                </a:lnTo>
                                <a:lnTo>
                                  <a:pt x="1044" y="388"/>
                                </a:lnTo>
                                <a:lnTo>
                                  <a:pt x="1054" y="362"/>
                                </a:lnTo>
                                <a:lnTo>
                                  <a:pt x="1064" y="334"/>
                                </a:lnTo>
                                <a:lnTo>
                                  <a:pt x="1072" y="306"/>
                                </a:lnTo>
                                <a:lnTo>
                                  <a:pt x="1080" y="278"/>
                                </a:lnTo>
                                <a:lnTo>
                                  <a:pt x="1086" y="250"/>
                                </a:lnTo>
                                <a:lnTo>
                                  <a:pt x="1090" y="220"/>
                                </a:lnTo>
                                <a:lnTo>
                                  <a:pt x="1092" y="192"/>
                                </a:lnTo>
                                <a:lnTo>
                                  <a:pt x="1092" y="162"/>
                                </a:lnTo>
                                <a:lnTo>
                                  <a:pt x="1092" y="132"/>
                                </a:lnTo>
                                <a:lnTo>
                                  <a:pt x="1090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4" name="White circle - right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8491764" y="1225551"/>
                            <a:ext cx="1123950" cy="1712913"/>
                          </a:xfrm>
                          <a:custGeom>
                            <a:avLst/>
                            <a:gdLst>
                              <a:gd name="T0" fmla="*/ 538 w 708"/>
                              <a:gd name="T1" fmla="*/ 0 h 1079"/>
                              <a:gd name="T2" fmla="*/ 484 w 708"/>
                              <a:gd name="T3" fmla="*/ 4 h 1079"/>
                              <a:gd name="T4" fmla="*/ 430 w 708"/>
                              <a:gd name="T5" fmla="*/ 12 h 1079"/>
                              <a:gd name="T6" fmla="*/ 378 w 708"/>
                              <a:gd name="T7" fmla="*/ 24 h 1079"/>
                              <a:gd name="T8" fmla="*/ 328 w 708"/>
                              <a:gd name="T9" fmla="*/ 44 h 1079"/>
                              <a:gd name="T10" fmla="*/ 282 w 708"/>
                              <a:gd name="T11" fmla="*/ 66 h 1079"/>
                              <a:gd name="T12" fmla="*/ 236 w 708"/>
                              <a:gd name="T13" fmla="*/ 92 h 1079"/>
                              <a:gd name="T14" fmla="*/ 196 w 708"/>
                              <a:gd name="T15" fmla="*/ 124 h 1079"/>
                              <a:gd name="T16" fmla="*/ 158 w 708"/>
                              <a:gd name="T17" fmla="*/ 158 h 1079"/>
                              <a:gd name="T18" fmla="*/ 122 w 708"/>
                              <a:gd name="T19" fmla="*/ 198 h 1079"/>
                              <a:gd name="T20" fmla="*/ 92 w 708"/>
                              <a:gd name="T21" fmla="*/ 238 h 1079"/>
                              <a:gd name="T22" fmla="*/ 64 w 708"/>
                              <a:gd name="T23" fmla="*/ 284 h 1079"/>
                              <a:gd name="T24" fmla="*/ 42 w 708"/>
                              <a:gd name="T25" fmla="*/ 330 h 1079"/>
                              <a:gd name="T26" fmla="*/ 24 w 708"/>
                              <a:gd name="T27" fmla="*/ 380 h 1079"/>
                              <a:gd name="T28" fmla="*/ 10 w 708"/>
                              <a:gd name="T29" fmla="*/ 431 h 1079"/>
                              <a:gd name="T30" fmla="*/ 2 w 708"/>
                              <a:gd name="T31" fmla="*/ 485 h 1079"/>
                              <a:gd name="T32" fmla="*/ 0 w 708"/>
                              <a:gd name="T33" fmla="*/ 539 h 1079"/>
                              <a:gd name="T34" fmla="*/ 0 w 708"/>
                              <a:gd name="T35" fmla="*/ 567 h 1079"/>
                              <a:gd name="T36" fmla="*/ 6 w 708"/>
                              <a:gd name="T37" fmla="*/ 621 h 1079"/>
                              <a:gd name="T38" fmla="*/ 16 w 708"/>
                              <a:gd name="T39" fmla="*/ 675 h 1079"/>
                              <a:gd name="T40" fmla="*/ 32 w 708"/>
                              <a:gd name="T41" fmla="*/ 725 h 1079"/>
                              <a:gd name="T42" fmla="*/ 52 w 708"/>
                              <a:gd name="T43" fmla="*/ 773 h 1079"/>
                              <a:gd name="T44" fmla="*/ 78 w 708"/>
                              <a:gd name="T45" fmla="*/ 819 h 1079"/>
                              <a:gd name="T46" fmla="*/ 106 w 708"/>
                              <a:gd name="T47" fmla="*/ 861 h 1079"/>
                              <a:gd name="T48" fmla="*/ 140 w 708"/>
                              <a:gd name="T49" fmla="*/ 901 h 1079"/>
                              <a:gd name="T50" fmla="*/ 176 w 708"/>
                              <a:gd name="T51" fmla="*/ 939 h 1079"/>
                              <a:gd name="T52" fmla="*/ 216 w 708"/>
                              <a:gd name="T53" fmla="*/ 971 h 1079"/>
                              <a:gd name="T54" fmla="*/ 258 w 708"/>
                              <a:gd name="T55" fmla="*/ 1001 h 1079"/>
                              <a:gd name="T56" fmla="*/ 304 w 708"/>
                              <a:gd name="T57" fmla="*/ 1025 h 1079"/>
                              <a:gd name="T58" fmla="*/ 354 w 708"/>
                              <a:gd name="T59" fmla="*/ 1045 h 1079"/>
                              <a:gd name="T60" fmla="*/ 404 w 708"/>
                              <a:gd name="T61" fmla="*/ 1061 h 1079"/>
                              <a:gd name="T62" fmla="*/ 456 w 708"/>
                              <a:gd name="T63" fmla="*/ 1073 h 1079"/>
                              <a:gd name="T64" fmla="*/ 510 w 708"/>
                              <a:gd name="T65" fmla="*/ 1079 h 1079"/>
                              <a:gd name="T66" fmla="*/ 538 w 708"/>
                              <a:gd name="T67" fmla="*/ 1079 h 1079"/>
                              <a:gd name="T68" fmla="*/ 626 w 708"/>
                              <a:gd name="T69" fmla="*/ 1071 h 1079"/>
                              <a:gd name="T70" fmla="*/ 708 w 708"/>
                              <a:gd name="T71" fmla="*/ 1051 h 1079"/>
                              <a:gd name="T72" fmla="*/ 708 w 708"/>
                              <a:gd name="T73" fmla="*/ 28 h 1079"/>
                              <a:gd name="T74" fmla="*/ 626 w 708"/>
                              <a:gd name="T75" fmla="*/ 8 h 1079"/>
                              <a:gd name="T76" fmla="*/ 538 w 708"/>
                              <a:gd name="T77" fmla="*/ 0 h 10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708" h="1079">
                                <a:moveTo>
                                  <a:pt x="538" y="0"/>
                                </a:moveTo>
                                <a:lnTo>
                                  <a:pt x="538" y="0"/>
                                </a:lnTo>
                                <a:lnTo>
                                  <a:pt x="510" y="2"/>
                                </a:lnTo>
                                <a:lnTo>
                                  <a:pt x="484" y="4"/>
                                </a:lnTo>
                                <a:lnTo>
                                  <a:pt x="456" y="6"/>
                                </a:lnTo>
                                <a:lnTo>
                                  <a:pt x="430" y="12"/>
                                </a:lnTo>
                                <a:lnTo>
                                  <a:pt x="404" y="18"/>
                                </a:lnTo>
                                <a:lnTo>
                                  <a:pt x="378" y="24"/>
                                </a:lnTo>
                                <a:lnTo>
                                  <a:pt x="354" y="34"/>
                                </a:lnTo>
                                <a:lnTo>
                                  <a:pt x="328" y="44"/>
                                </a:lnTo>
                                <a:lnTo>
                                  <a:pt x="304" y="54"/>
                                </a:lnTo>
                                <a:lnTo>
                                  <a:pt x="282" y="66"/>
                                </a:lnTo>
                                <a:lnTo>
                                  <a:pt x="258" y="78"/>
                                </a:lnTo>
                                <a:lnTo>
                                  <a:pt x="236" y="92"/>
                                </a:lnTo>
                                <a:lnTo>
                                  <a:pt x="216" y="108"/>
                                </a:lnTo>
                                <a:lnTo>
                                  <a:pt x="196" y="124"/>
                                </a:lnTo>
                                <a:lnTo>
                                  <a:pt x="176" y="140"/>
                                </a:lnTo>
                                <a:lnTo>
                                  <a:pt x="158" y="158"/>
                                </a:lnTo>
                                <a:lnTo>
                                  <a:pt x="140" y="178"/>
                                </a:lnTo>
                                <a:lnTo>
                                  <a:pt x="122" y="198"/>
                                </a:lnTo>
                                <a:lnTo>
                                  <a:pt x="106" y="218"/>
                                </a:lnTo>
                                <a:lnTo>
                                  <a:pt x="92" y="238"/>
                                </a:lnTo>
                                <a:lnTo>
                                  <a:pt x="78" y="260"/>
                                </a:lnTo>
                                <a:lnTo>
                                  <a:pt x="64" y="284"/>
                                </a:lnTo>
                                <a:lnTo>
                                  <a:pt x="52" y="306"/>
                                </a:lnTo>
                                <a:lnTo>
                                  <a:pt x="42" y="330"/>
                                </a:lnTo>
                                <a:lnTo>
                                  <a:pt x="32" y="354"/>
                                </a:lnTo>
                                <a:lnTo>
                                  <a:pt x="24" y="380"/>
                                </a:lnTo>
                                <a:lnTo>
                                  <a:pt x="16" y="405"/>
                                </a:lnTo>
                                <a:lnTo>
                                  <a:pt x="10" y="431"/>
                                </a:lnTo>
                                <a:lnTo>
                                  <a:pt x="6" y="457"/>
                                </a:lnTo>
                                <a:lnTo>
                                  <a:pt x="2" y="485"/>
                                </a:lnTo>
                                <a:lnTo>
                                  <a:pt x="0" y="511"/>
                                </a:lnTo>
                                <a:lnTo>
                                  <a:pt x="0" y="539"/>
                                </a:lnTo>
                                <a:lnTo>
                                  <a:pt x="0" y="539"/>
                                </a:lnTo>
                                <a:lnTo>
                                  <a:pt x="0" y="567"/>
                                </a:lnTo>
                                <a:lnTo>
                                  <a:pt x="2" y="595"/>
                                </a:lnTo>
                                <a:lnTo>
                                  <a:pt x="6" y="621"/>
                                </a:lnTo>
                                <a:lnTo>
                                  <a:pt x="10" y="647"/>
                                </a:lnTo>
                                <a:lnTo>
                                  <a:pt x="16" y="675"/>
                                </a:lnTo>
                                <a:lnTo>
                                  <a:pt x="24" y="699"/>
                                </a:lnTo>
                                <a:lnTo>
                                  <a:pt x="32" y="725"/>
                                </a:lnTo>
                                <a:lnTo>
                                  <a:pt x="42" y="749"/>
                                </a:lnTo>
                                <a:lnTo>
                                  <a:pt x="52" y="773"/>
                                </a:lnTo>
                                <a:lnTo>
                                  <a:pt x="64" y="797"/>
                                </a:lnTo>
                                <a:lnTo>
                                  <a:pt x="78" y="819"/>
                                </a:lnTo>
                                <a:lnTo>
                                  <a:pt x="92" y="841"/>
                                </a:lnTo>
                                <a:lnTo>
                                  <a:pt x="106" y="861"/>
                                </a:lnTo>
                                <a:lnTo>
                                  <a:pt x="122" y="883"/>
                                </a:lnTo>
                                <a:lnTo>
                                  <a:pt x="140" y="901"/>
                                </a:lnTo>
                                <a:lnTo>
                                  <a:pt x="158" y="921"/>
                                </a:lnTo>
                                <a:lnTo>
                                  <a:pt x="176" y="939"/>
                                </a:lnTo>
                                <a:lnTo>
                                  <a:pt x="196" y="955"/>
                                </a:lnTo>
                                <a:lnTo>
                                  <a:pt x="216" y="971"/>
                                </a:lnTo>
                                <a:lnTo>
                                  <a:pt x="236" y="987"/>
                                </a:lnTo>
                                <a:lnTo>
                                  <a:pt x="258" y="1001"/>
                                </a:lnTo>
                                <a:lnTo>
                                  <a:pt x="282" y="1013"/>
                                </a:lnTo>
                                <a:lnTo>
                                  <a:pt x="304" y="1025"/>
                                </a:lnTo>
                                <a:lnTo>
                                  <a:pt x="328" y="1037"/>
                                </a:lnTo>
                                <a:lnTo>
                                  <a:pt x="354" y="1045"/>
                                </a:lnTo>
                                <a:lnTo>
                                  <a:pt x="378" y="1055"/>
                                </a:lnTo>
                                <a:lnTo>
                                  <a:pt x="404" y="1061"/>
                                </a:lnTo>
                                <a:lnTo>
                                  <a:pt x="430" y="1067"/>
                                </a:lnTo>
                                <a:lnTo>
                                  <a:pt x="456" y="1073"/>
                                </a:lnTo>
                                <a:lnTo>
                                  <a:pt x="484" y="1075"/>
                                </a:lnTo>
                                <a:lnTo>
                                  <a:pt x="510" y="1079"/>
                                </a:lnTo>
                                <a:lnTo>
                                  <a:pt x="538" y="1079"/>
                                </a:lnTo>
                                <a:lnTo>
                                  <a:pt x="538" y="1079"/>
                                </a:lnTo>
                                <a:lnTo>
                                  <a:pt x="582" y="1077"/>
                                </a:lnTo>
                                <a:lnTo>
                                  <a:pt x="626" y="1071"/>
                                </a:lnTo>
                                <a:lnTo>
                                  <a:pt x="668" y="1063"/>
                                </a:lnTo>
                                <a:lnTo>
                                  <a:pt x="708" y="1051"/>
                                </a:lnTo>
                                <a:lnTo>
                                  <a:pt x="708" y="28"/>
                                </a:lnTo>
                                <a:lnTo>
                                  <a:pt x="708" y="28"/>
                                </a:lnTo>
                                <a:lnTo>
                                  <a:pt x="668" y="16"/>
                                </a:lnTo>
                                <a:lnTo>
                                  <a:pt x="626" y="8"/>
                                </a:lnTo>
                                <a:lnTo>
                                  <a:pt x="582" y="2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6" name="White circle - left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0" y="4094164"/>
                            <a:ext cx="1066800" cy="1712913"/>
                          </a:xfrm>
                          <a:custGeom>
                            <a:avLst/>
                            <a:gdLst>
                              <a:gd name="T0" fmla="*/ 132 w 672"/>
                              <a:gd name="T1" fmla="*/ 0 h 1079"/>
                              <a:gd name="T2" fmla="*/ 66 w 672"/>
                              <a:gd name="T3" fmla="*/ 4 h 1079"/>
                              <a:gd name="T4" fmla="*/ 0 w 672"/>
                              <a:gd name="T5" fmla="*/ 16 h 1079"/>
                              <a:gd name="T6" fmla="*/ 0 w 672"/>
                              <a:gd name="T7" fmla="*/ 1061 h 1079"/>
                              <a:gd name="T8" fmla="*/ 66 w 672"/>
                              <a:gd name="T9" fmla="*/ 1075 h 1079"/>
                              <a:gd name="T10" fmla="*/ 132 w 672"/>
                              <a:gd name="T11" fmla="*/ 1079 h 1079"/>
                              <a:gd name="T12" fmla="*/ 160 w 672"/>
                              <a:gd name="T13" fmla="*/ 1077 h 1079"/>
                              <a:gd name="T14" fmla="*/ 216 w 672"/>
                              <a:gd name="T15" fmla="*/ 1073 h 1079"/>
                              <a:gd name="T16" fmla="*/ 268 w 672"/>
                              <a:gd name="T17" fmla="*/ 1061 h 1079"/>
                              <a:gd name="T18" fmla="*/ 318 w 672"/>
                              <a:gd name="T19" fmla="*/ 1045 h 1079"/>
                              <a:gd name="T20" fmla="*/ 366 w 672"/>
                              <a:gd name="T21" fmla="*/ 1025 h 1079"/>
                              <a:gd name="T22" fmla="*/ 412 w 672"/>
                              <a:gd name="T23" fmla="*/ 1001 h 1079"/>
                              <a:gd name="T24" fmla="*/ 456 w 672"/>
                              <a:gd name="T25" fmla="*/ 971 h 1079"/>
                              <a:gd name="T26" fmla="*/ 496 w 672"/>
                              <a:gd name="T27" fmla="*/ 939 h 1079"/>
                              <a:gd name="T28" fmla="*/ 532 w 672"/>
                              <a:gd name="T29" fmla="*/ 901 h 1079"/>
                              <a:gd name="T30" fmla="*/ 566 w 672"/>
                              <a:gd name="T31" fmla="*/ 862 h 1079"/>
                              <a:gd name="T32" fmla="*/ 594 w 672"/>
                              <a:gd name="T33" fmla="*/ 820 h 1079"/>
                              <a:gd name="T34" fmla="*/ 620 w 672"/>
                              <a:gd name="T35" fmla="*/ 774 h 1079"/>
                              <a:gd name="T36" fmla="*/ 640 w 672"/>
                              <a:gd name="T37" fmla="*/ 726 h 1079"/>
                              <a:gd name="T38" fmla="*/ 656 w 672"/>
                              <a:gd name="T39" fmla="*/ 674 h 1079"/>
                              <a:gd name="T40" fmla="*/ 666 w 672"/>
                              <a:gd name="T41" fmla="*/ 622 h 1079"/>
                              <a:gd name="T42" fmla="*/ 672 w 672"/>
                              <a:gd name="T43" fmla="*/ 568 h 1079"/>
                              <a:gd name="T44" fmla="*/ 672 w 672"/>
                              <a:gd name="T45" fmla="*/ 540 h 1079"/>
                              <a:gd name="T46" fmla="*/ 670 w 672"/>
                              <a:gd name="T47" fmla="*/ 484 h 1079"/>
                              <a:gd name="T48" fmla="*/ 662 w 672"/>
                              <a:gd name="T49" fmla="*/ 430 h 1079"/>
                              <a:gd name="T50" fmla="*/ 648 w 672"/>
                              <a:gd name="T51" fmla="*/ 378 h 1079"/>
                              <a:gd name="T52" fmla="*/ 630 w 672"/>
                              <a:gd name="T53" fmla="*/ 330 h 1079"/>
                              <a:gd name="T54" fmla="*/ 608 w 672"/>
                              <a:gd name="T55" fmla="*/ 282 h 1079"/>
                              <a:gd name="T56" fmla="*/ 580 w 672"/>
                              <a:gd name="T57" fmla="*/ 238 h 1079"/>
                              <a:gd name="T58" fmla="*/ 550 w 672"/>
                              <a:gd name="T59" fmla="*/ 196 h 1079"/>
                              <a:gd name="T60" fmla="*/ 514 w 672"/>
                              <a:gd name="T61" fmla="*/ 158 h 1079"/>
                              <a:gd name="T62" fmla="*/ 476 w 672"/>
                              <a:gd name="T63" fmla="*/ 122 h 1079"/>
                              <a:gd name="T64" fmla="*/ 434 w 672"/>
                              <a:gd name="T65" fmla="*/ 92 h 1079"/>
                              <a:gd name="T66" fmla="*/ 390 w 672"/>
                              <a:gd name="T67" fmla="*/ 64 h 1079"/>
                              <a:gd name="T68" fmla="*/ 342 w 672"/>
                              <a:gd name="T69" fmla="*/ 42 h 1079"/>
                              <a:gd name="T70" fmla="*/ 294 w 672"/>
                              <a:gd name="T71" fmla="*/ 24 h 1079"/>
                              <a:gd name="T72" fmla="*/ 242 w 672"/>
                              <a:gd name="T73" fmla="*/ 10 h 1079"/>
                              <a:gd name="T74" fmla="*/ 188 w 672"/>
                              <a:gd name="T75" fmla="*/ 2 h 1079"/>
                              <a:gd name="T76" fmla="*/ 132 w 672"/>
                              <a:gd name="T77" fmla="*/ 0 h 10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672" h="1079">
                                <a:moveTo>
                                  <a:pt x="132" y="0"/>
                                </a:moveTo>
                                <a:lnTo>
                                  <a:pt x="132" y="0"/>
                                </a:lnTo>
                                <a:lnTo>
                                  <a:pt x="98" y="0"/>
                                </a:lnTo>
                                <a:lnTo>
                                  <a:pt x="66" y="4"/>
                                </a:lnTo>
                                <a:lnTo>
                                  <a:pt x="32" y="8"/>
                                </a:lnTo>
                                <a:lnTo>
                                  <a:pt x="0" y="16"/>
                                </a:lnTo>
                                <a:lnTo>
                                  <a:pt x="0" y="1061"/>
                                </a:lnTo>
                                <a:lnTo>
                                  <a:pt x="0" y="1061"/>
                                </a:lnTo>
                                <a:lnTo>
                                  <a:pt x="32" y="1069"/>
                                </a:lnTo>
                                <a:lnTo>
                                  <a:pt x="66" y="1075"/>
                                </a:lnTo>
                                <a:lnTo>
                                  <a:pt x="98" y="1077"/>
                                </a:lnTo>
                                <a:lnTo>
                                  <a:pt x="132" y="1079"/>
                                </a:lnTo>
                                <a:lnTo>
                                  <a:pt x="132" y="1079"/>
                                </a:lnTo>
                                <a:lnTo>
                                  <a:pt x="160" y="1077"/>
                                </a:lnTo>
                                <a:lnTo>
                                  <a:pt x="188" y="1075"/>
                                </a:lnTo>
                                <a:lnTo>
                                  <a:pt x="216" y="1073"/>
                                </a:lnTo>
                                <a:lnTo>
                                  <a:pt x="242" y="1067"/>
                                </a:lnTo>
                                <a:lnTo>
                                  <a:pt x="268" y="1061"/>
                                </a:lnTo>
                                <a:lnTo>
                                  <a:pt x="294" y="1055"/>
                                </a:lnTo>
                                <a:lnTo>
                                  <a:pt x="318" y="1045"/>
                                </a:lnTo>
                                <a:lnTo>
                                  <a:pt x="342" y="1035"/>
                                </a:lnTo>
                                <a:lnTo>
                                  <a:pt x="366" y="1025"/>
                                </a:lnTo>
                                <a:lnTo>
                                  <a:pt x="390" y="1013"/>
                                </a:lnTo>
                                <a:lnTo>
                                  <a:pt x="412" y="1001"/>
                                </a:lnTo>
                                <a:lnTo>
                                  <a:pt x="434" y="987"/>
                                </a:lnTo>
                                <a:lnTo>
                                  <a:pt x="456" y="971"/>
                                </a:lnTo>
                                <a:lnTo>
                                  <a:pt x="476" y="955"/>
                                </a:lnTo>
                                <a:lnTo>
                                  <a:pt x="496" y="939"/>
                                </a:lnTo>
                                <a:lnTo>
                                  <a:pt x="514" y="921"/>
                                </a:lnTo>
                                <a:lnTo>
                                  <a:pt x="532" y="901"/>
                                </a:lnTo>
                                <a:lnTo>
                                  <a:pt x="550" y="881"/>
                                </a:lnTo>
                                <a:lnTo>
                                  <a:pt x="566" y="862"/>
                                </a:lnTo>
                                <a:lnTo>
                                  <a:pt x="580" y="842"/>
                                </a:lnTo>
                                <a:lnTo>
                                  <a:pt x="594" y="820"/>
                                </a:lnTo>
                                <a:lnTo>
                                  <a:pt x="608" y="796"/>
                                </a:lnTo>
                                <a:lnTo>
                                  <a:pt x="620" y="774"/>
                                </a:lnTo>
                                <a:lnTo>
                                  <a:pt x="630" y="750"/>
                                </a:lnTo>
                                <a:lnTo>
                                  <a:pt x="640" y="726"/>
                                </a:lnTo>
                                <a:lnTo>
                                  <a:pt x="648" y="700"/>
                                </a:lnTo>
                                <a:lnTo>
                                  <a:pt x="656" y="674"/>
                                </a:lnTo>
                                <a:lnTo>
                                  <a:pt x="662" y="648"/>
                                </a:lnTo>
                                <a:lnTo>
                                  <a:pt x="666" y="622"/>
                                </a:lnTo>
                                <a:lnTo>
                                  <a:pt x="670" y="594"/>
                                </a:lnTo>
                                <a:lnTo>
                                  <a:pt x="672" y="568"/>
                                </a:lnTo>
                                <a:lnTo>
                                  <a:pt x="672" y="540"/>
                                </a:lnTo>
                                <a:lnTo>
                                  <a:pt x="672" y="540"/>
                                </a:lnTo>
                                <a:lnTo>
                                  <a:pt x="672" y="512"/>
                                </a:lnTo>
                                <a:lnTo>
                                  <a:pt x="670" y="484"/>
                                </a:lnTo>
                                <a:lnTo>
                                  <a:pt x="666" y="458"/>
                                </a:lnTo>
                                <a:lnTo>
                                  <a:pt x="662" y="430"/>
                                </a:lnTo>
                                <a:lnTo>
                                  <a:pt x="656" y="404"/>
                                </a:lnTo>
                                <a:lnTo>
                                  <a:pt x="648" y="378"/>
                                </a:lnTo>
                                <a:lnTo>
                                  <a:pt x="640" y="354"/>
                                </a:lnTo>
                                <a:lnTo>
                                  <a:pt x="630" y="330"/>
                                </a:lnTo>
                                <a:lnTo>
                                  <a:pt x="620" y="306"/>
                                </a:lnTo>
                                <a:lnTo>
                                  <a:pt x="608" y="282"/>
                                </a:lnTo>
                                <a:lnTo>
                                  <a:pt x="594" y="260"/>
                                </a:lnTo>
                                <a:lnTo>
                                  <a:pt x="580" y="238"/>
                                </a:lnTo>
                                <a:lnTo>
                                  <a:pt x="566" y="216"/>
                                </a:lnTo>
                                <a:lnTo>
                                  <a:pt x="550" y="196"/>
                                </a:lnTo>
                                <a:lnTo>
                                  <a:pt x="532" y="176"/>
                                </a:lnTo>
                                <a:lnTo>
                                  <a:pt x="514" y="158"/>
                                </a:lnTo>
                                <a:lnTo>
                                  <a:pt x="496" y="140"/>
                                </a:lnTo>
                                <a:lnTo>
                                  <a:pt x="476" y="122"/>
                                </a:lnTo>
                                <a:lnTo>
                                  <a:pt x="456" y="106"/>
                                </a:lnTo>
                                <a:lnTo>
                                  <a:pt x="434" y="92"/>
                                </a:lnTo>
                                <a:lnTo>
                                  <a:pt x="412" y="78"/>
                                </a:lnTo>
                                <a:lnTo>
                                  <a:pt x="390" y="64"/>
                                </a:lnTo>
                                <a:lnTo>
                                  <a:pt x="366" y="52"/>
                                </a:lnTo>
                                <a:lnTo>
                                  <a:pt x="342" y="42"/>
                                </a:lnTo>
                                <a:lnTo>
                                  <a:pt x="318" y="32"/>
                                </a:lnTo>
                                <a:lnTo>
                                  <a:pt x="294" y="24"/>
                                </a:lnTo>
                                <a:lnTo>
                                  <a:pt x="268" y="16"/>
                                </a:lnTo>
                                <a:lnTo>
                                  <a:pt x="242" y="10"/>
                                </a:lnTo>
                                <a:lnTo>
                                  <a:pt x="216" y="6"/>
                                </a:lnTo>
                                <a:lnTo>
                                  <a:pt x="188" y="2"/>
                                </a:lnTo>
                                <a:lnTo>
                                  <a:pt x="160" y="0"/>
                                </a:lnTo>
                                <a:lnTo>
                                  <a:pt x="132" y="0"/>
                                </a:lnTo>
                                <a:lnTo>
                                  <a:pt x="1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7" name="White circle - lower right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6381750" y="6088290"/>
                            <a:ext cx="1714500" cy="1238250"/>
                          </a:xfrm>
                          <a:custGeom>
                            <a:avLst/>
                            <a:gdLst>
                              <a:gd name="T0" fmla="*/ 1080 w 1080"/>
                              <a:gd name="T1" fmla="*/ 538 h 780"/>
                              <a:gd name="T2" fmla="*/ 1078 w 1080"/>
                              <a:gd name="T3" fmla="*/ 484 h 780"/>
                              <a:gd name="T4" fmla="*/ 1070 w 1080"/>
                              <a:gd name="T5" fmla="*/ 430 h 780"/>
                              <a:gd name="T6" fmla="*/ 1056 w 1080"/>
                              <a:gd name="T7" fmla="*/ 378 h 780"/>
                              <a:gd name="T8" fmla="*/ 1038 w 1080"/>
                              <a:gd name="T9" fmla="*/ 328 h 780"/>
                              <a:gd name="T10" fmla="*/ 1014 w 1080"/>
                              <a:gd name="T11" fmla="*/ 282 h 780"/>
                              <a:gd name="T12" fmla="*/ 988 w 1080"/>
                              <a:gd name="T13" fmla="*/ 238 h 780"/>
                              <a:gd name="T14" fmla="*/ 956 w 1080"/>
                              <a:gd name="T15" fmla="*/ 196 h 780"/>
                              <a:gd name="T16" fmla="*/ 922 w 1080"/>
                              <a:gd name="T17" fmla="*/ 158 h 780"/>
                              <a:gd name="T18" fmla="*/ 884 w 1080"/>
                              <a:gd name="T19" fmla="*/ 122 h 780"/>
                              <a:gd name="T20" fmla="*/ 842 w 1080"/>
                              <a:gd name="T21" fmla="*/ 92 h 780"/>
                              <a:gd name="T22" fmla="*/ 798 w 1080"/>
                              <a:gd name="T23" fmla="*/ 64 h 780"/>
                              <a:gd name="T24" fmla="*/ 750 w 1080"/>
                              <a:gd name="T25" fmla="*/ 42 h 780"/>
                              <a:gd name="T26" fmla="*/ 700 w 1080"/>
                              <a:gd name="T27" fmla="*/ 24 h 780"/>
                              <a:gd name="T28" fmla="*/ 650 w 1080"/>
                              <a:gd name="T29" fmla="*/ 10 h 780"/>
                              <a:gd name="T30" fmla="*/ 596 w 1080"/>
                              <a:gd name="T31" fmla="*/ 2 h 780"/>
                              <a:gd name="T32" fmla="*/ 540 w 1080"/>
                              <a:gd name="T33" fmla="*/ 0 h 780"/>
                              <a:gd name="T34" fmla="*/ 512 w 1080"/>
                              <a:gd name="T35" fmla="*/ 0 h 780"/>
                              <a:gd name="T36" fmla="*/ 458 w 1080"/>
                              <a:gd name="T37" fmla="*/ 6 h 780"/>
                              <a:gd name="T38" fmla="*/ 406 w 1080"/>
                              <a:gd name="T39" fmla="*/ 16 h 780"/>
                              <a:gd name="T40" fmla="*/ 354 w 1080"/>
                              <a:gd name="T41" fmla="*/ 32 h 780"/>
                              <a:gd name="T42" fmla="*/ 306 w 1080"/>
                              <a:gd name="T43" fmla="*/ 52 h 780"/>
                              <a:gd name="T44" fmla="*/ 260 w 1080"/>
                              <a:gd name="T45" fmla="*/ 78 h 780"/>
                              <a:gd name="T46" fmla="*/ 218 w 1080"/>
                              <a:gd name="T47" fmla="*/ 106 h 780"/>
                              <a:gd name="T48" fmla="*/ 178 w 1080"/>
                              <a:gd name="T49" fmla="*/ 140 h 780"/>
                              <a:gd name="T50" fmla="*/ 142 w 1080"/>
                              <a:gd name="T51" fmla="*/ 176 h 780"/>
                              <a:gd name="T52" fmla="*/ 108 w 1080"/>
                              <a:gd name="T53" fmla="*/ 216 h 780"/>
                              <a:gd name="T54" fmla="*/ 80 w 1080"/>
                              <a:gd name="T55" fmla="*/ 260 h 780"/>
                              <a:gd name="T56" fmla="*/ 54 w 1080"/>
                              <a:gd name="T57" fmla="*/ 306 h 780"/>
                              <a:gd name="T58" fmla="*/ 34 w 1080"/>
                              <a:gd name="T59" fmla="*/ 354 h 780"/>
                              <a:gd name="T60" fmla="*/ 18 w 1080"/>
                              <a:gd name="T61" fmla="*/ 404 h 780"/>
                              <a:gd name="T62" fmla="*/ 8 w 1080"/>
                              <a:gd name="T63" fmla="*/ 456 h 780"/>
                              <a:gd name="T64" fmla="*/ 2 w 1080"/>
                              <a:gd name="T65" fmla="*/ 512 h 780"/>
                              <a:gd name="T66" fmla="*/ 0 w 1080"/>
                              <a:gd name="T67" fmla="*/ 538 h 780"/>
                              <a:gd name="T68" fmla="*/ 4 w 1080"/>
                              <a:gd name="T69" fmla="*/ 602 h 780"/>
                              <a:gd name="T70" fmla="*/ 16 w 1080"/>
                              <a:gd name="T71" fmla="*/ 664 h 780"/>
                              <a:gd name="T72" fmla="*/ 34 w 1080"/>
                              <a:gd name="T73" fmla="*/ 724 h 780"/>
                              <a:gd name="T74" fmla="*/ 58 w 1080"/>
                              <a:gd name="T75" fmla="*/ 780 h 780"/>
                              <a:gd name="T76" fmla="*/ 1024 w 1080"/>
                              <a:gd name="T77" fmla="*/ 780 h 780"/>
                              <a:gd name="T78" fmla="*/ 1048 w 1080"/>
                              <a:gd name="T79" fmla="*/ 724 h 780"/>
                              <a:gd name="T80" fmla="*/ 1066 w 1080"/>
                              <a:gd name="T81" fmla="*/ 664 h 780"/>
                              <a:gd name="T82" fmla="*/ 1076 w 1080"/>
                              <a:gd name="T83" fmla="*/ 602 h 780"/>
                              <a:gd name="T84" fmla="*/ 1080 w 1080"/>
                              <a:gd name="T85" fmla="*/ 538 h 7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080" h="780">
                                <a:moveTo>
                                  <a:pt x="1080" y="538"/>
                                </a:moveTo>
                                <a:lnTo>
                                  <a:pt x="1080" y="538"/>
                                </a:lnTo>
                                <a:lnTo>
                                  <a:pt x="1080" y="512"/>
                                </a:lnTo>
                                <a:lnTo>
                                  <a:pt x="1078" y="484"/>
                                </a:lnTo>
                                <a:lnTo>
                                  <a:pt x="1074" y="456"/>
                                </a:lnTo>
                                <a:lnTo>
                                  <a:pt x="1070" y="430"/>
                                </a:lnTo>
                                <a:lnTo>
                                  <a:pt x="1064" y="404"/>
                                </a:lnTo>
                                <a:lnTo>
                                  <a:pt x="1056" y="378"/>
                                </a:lnTo>
                                <a:lnTo>
                                  <a:pt x="1048" y="354"/>
                                </a:lnTo>
                                <a:lnTo>
                                  <a:pt x="1038" y="328"/>
                                </a:lnTo>
                                <a:lnTo>
                                  <a:pt x="1026" y="306"/>
                                </a:lnTo>
                                <a:lnTo>
                                  <a:pt x="1014" y="282"/>
                                </a:lnTo>
                                <a:lnTo>
                                  <a:pt x="1002" y="260"/>
                                </a:lnTo>
                                <a:lnTo>
                                  <a:pt x="988" y="238"/>
                                </a:lnTo>
                                <a:lnTo>
                                  <a:pt x="972" y="216"/>
                                </a:lnTo>
                                <a:lnTo>
                                  <a:pt x="956" y="196"/>
                                </a:lnTo>
                                <a:lnTo>
                                  <a:pt x="940" y="176"/>
                                </a:lnTo>
                                <a:lnTo>
                                  <a:pt x="922" y="158"/>
                                </a:lnTo>
                                <a:lnTo>
                                  <a:pt x="904" y="140"/>
                                </a:lnTo>
                                <a:lnTo>
                                  <a:pt x="884" y="122"/>
                                </a:lnTo>
                                <a:lnTo>
                                  <a:pt x="864" y="106"/>
                                </a:lnTo>
                                <a:lnTo>
                                  <a:pt x="842" y="92"/>
                                </a:lnTo>
                                <a:lnTo>
                                  <a:pt x="820" y="78"/>
                                </a:lnTo>
                                <a:lnTo>
                                  <a:pt x="798" y="64"/>
                                </a:lnTo>
                                <a:lnTo>
                                  <a:pt x="774" y="52"/>
                                </a:lnTo>
                                <a:lnTo>
                                  <a:pt x="750" y="42"/>
                                </a:lnTo>
                                <a:lnTo>
                                  <a:pt x="726" y="32"/>
                                </a:lnTo>
                                <a:lnTo>
                                  <a:pt x="700" y="24"/>
                                </a:lnTo>
                                <a:lnTo>
                                  <a:pt x="676" y="16"/>
                                </a:lnTo>
                                <a:lnTo>
                                  <a:pt x="650" y="10"/>
                                </a:lnTo>
                                <a:lnTo>
                                  <a:pt x="622" y="6"/>
                                </a:lnTo>
                                <a:lnTo>
                                  <a:pt x="596" y="2"/>
                                </a:lnTo>
                                <a:lnTo>
                                  <a:pt x="568" y="0"/>
                                </a:lnTo>
                                <a:lnTo>
                                  <a:pt x="540" y="0"/>
                                </a:lnTo>
                                <a:lnTo>
                                  <a:pt x="540" y="0"/>
                                </a:lnTo>
                                <a:lnTo>
                                  <a:pt x="512" y="0"/>
                                </a:lnTo>
                                <a:lnTo>
                                  <a:pt x="486" y="2"/>
                                </a:lnTo>
                                <a:lnTo>
                                  <a:pt x="458" y="6"/>
                                </a:lnTo>
                                <a:lnTo>
                                  <a:pt x="432" y="10"/>
                                </a:lnTo>
                                <a:lnTo>
                                  <a:pt x="406" y="16"/>
                                </a:lnTo>
                                <a:lnTo>
                                  <a:pt x="380" y="24"/>
                                </a:lnTo>
                                <a:lnTo>
                                  <a:pt x="354" y="32"/>
                                </a:lnTo>
                                <a:lnTo>
                                  <a:pt x="330" y="42"/>
                                </a:lnTo>
                                <a:lnTo>
                                  <a:pt x="306" y="52"/>
                                </a:lnTo>
                                <a:lnTo>
                                  <a:pt x="284" y="64"/>
                                </a:lnTo>
                                <a:lnTo>
                                  <a:pt x="260" y="78"/>
                                </a:lnTo>
                                <a:lnTo>
                                  <a:pt x="238" y="92"/>
                                </a:lnTo>
                                <a:lnTo>
                                  <a:pt x="218" y="106"/>
                                </a:lnTo>
                                <a:lnTo>
                                  <a:pt x="198" y="122"/>
                                </a:lnTo>
                                <a:lnTo>
                                  <a:pt x="178" y="140"/>
                                </a:lnTo>
                                <a:lnTo>
                                  <a:pt x="158" y="158"/>
                                </a:lnTo>
                                <a:lnTo>
                                  <a:pt x="142" y="176"/>
                                </a:lnTo>
                                <a:lnTo>
                                  <a:pt x="124" y="196"/>
                                </a:lnTo>
                                <a:lnTo>
                                  <a:pt x="108" y="216"/>
                                </a:lnTo>
                                <a:lnTo>
                                  <a:pt x="94" y="238"/>
                                </a:lnTo>
                                <a:lnTo>
                                  <a:pt x="80" y="260"/>
                                </a:lnTo>
                                <a:lnTo>
                                  <a:pt x="66" y="282"/>
                                </a:lnTo>
                                <a:lnTo>
                                  <a:pt x="54" y="306"/>
                                </a:lnTo>
                                <a:lnTo>
                                  <a:pt x="44" y="328"/>
                                </a:lnTo>
                                <a:lnTo>
                                  <a:pt x="34" y="354"/>
                                </a:lnTo>
                                <a:lnTo>
                                  <a:pt x="26" y="378"/>
                                </a:lnTo>
                                <a:lnTo>
                                  <a:pt x="18" y="404"/>
                                </a:lnTo>
                                <a:lnTo>
                                  <a:pt x="12" y="430"/>
                                </a:lnTo>
                                <a:lnTo>
                                  <a:pt x="8" y="456"/>
                                </a:lnTo>
                                <a:lnTo>
                                  <a:pt x="4" y="484"/>
                                </a:lnTo>
                                <a:lnTo>
                                  <a:pt x="2" y="512"/>
                                </a:lnTo>
                                <a:lnTo>
                                  <a:pt x="0" y="538"/>
                                </a:lnTo>
                                <a:lnTo>
                                  <a:pt x="0" y="538"/>
                                </a:lnTo>
                                <a:lnTo>
                                  <a:pt x="2" y="572"/>
                                </a:lnTo>
                                <a:lnTo>
                                  <a:pt x="4" y="602"/>
                                </a:lnTo>
                                <a:lnTo>
                                  <a:pt x="10" y="634"/>
                                </a:lnTo>
                                <a:lnTo>
                                  <a:pt x="16" y="664"/>
                                </a:lnTo>
                                <a:lnTo>
                                  <a:pt x="24" y="694"/>
                                </a:lnTo>
                                <a:lnTo>
                                  <a:pt x="34" y="724"/>
                                </a:lnTo>
                                <a:lnTo>
                                  <a:pt x="44" y="752"/>
                                </a:lnTo>
                                <a:lnTo>
                                  <a:pt x="58" y="780"/>
                                </a:lnTo>
                                <a:lnTo>
                                  <a:pt x="1024" y="780"/>
                                </a:lnTo>
                                <a:lnTo>
                                  <a:pt x="1024" y="780"/>
                                </a:lnTo>
                                <a:lnTo>
                                  <a:pt x="1036" y="752"/>
                                </a:lnTo>
                                <a:lnTo>
                                  <a:pt x="1048" y="724"/>
                                </a:lnTo>
                                <a:lnTo>
                                  <a:pt x="1058" y="694"/>
                                </a:lnTo>
                                <a:lnTo>
                                  <a:pt x="1066" y="664"/>
                                </a:lnTo>
                                <a:lnTo>
                                  <a:pt x="1072" y="634"/>
                                </a:lnTo>
                                <a:lnTo>
                                  <a:pt x="1076" y="602"/>
                                </a:lnTo>
                                <a:lnTo>
                                  <a:pt x="1080" y="572"/>
                                </a:lnTo>
                                <a:lnTo>
                                  <a:pt x="1080" y="538"/>
                                </a:lnTo>
                                <a:lnTo>
                                  <a:pt x="1080" y="5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8" name="Basketball - bottom">
                          <a:extLst/>
                        </wps:cNvPr>
                        <wps:cNvSpPr/>
                        <wps:spPr>
                          <a:xfrm>
                            <a:off x="6521630" y="6186668"/>
                            <a:ext cx="1472565" cy="1132018"/>
                          </a:xfrm>
                          <a:custGeom>
                            <a:avLst/>
                            <a:gdLst>
                              <a:gd name="connsiteX0" fmla="*/ 132599 w 1472565"/>
                              <a:gd name="connsiteY0" fmla="*/ 529919 h 1132018"/>
                              <a:gd name="connsiteX1" fmla="*/ 98785 w 1472565"/>
                              <a:gd name="connsiteY1" fmla="*/ 712285 h 1132018"/>
                              <a:gd name="connsiteX2" fmla="*/ 349189 w 1472565"/>
                              <a:gd name="connsiteY2" fmla="*/ 868473 h 1132018"/>
                              <a:gd name="connsiteX3" fmla="*/ 348303 w 1472565"/>
                              <a:gd name="connsiteY3" fmla="*/ 817274 h 1132018"/>
                              <a:gd name="connsiteX4" fmla="*/ 165187 w 1472565"/>
                              <a:gd name="connsiteY4" fmla="*/ 651610 h 1132018"/>
                              <a:gd name="connsiteX5" fmla="*/ 132599 w 1472565"/>
                              <a:gd name="connsiteY5" fmla="*/ 529919 h 1132018"/>
                              <a:gd name="connsiteX6" fmla="*/ 1156535 w 1472565"/>
                              <a:gd name="connsiteY6" fmla="*/ 296917 h 1132018"/>
                              <a:gd name="connsiteX7" fmla="*/ 1063451 w 1472565"/>
                              <a:gd name="connsiteY7" fmla="*/ 318102 h 1132018"/>
                              <a:gd name="connsiteX8" fmla="*/ 907741 w 1472565"/>
                              <a:gd name="connsiteY8" fmla="*/ 529306 h 1132018"/>
                              <a:gd name="connsiteX9" fmla="*/ 505035 w 1472565"/>
                              <a:gd name="connsiteY9" fmla="*/ 839158 h 1132018"/>
                              <a:gd name="connsiteX10" fmla="*/ 446542 w 1472565"/>
                              <a:gd name="connsiteY10" fmla="*/ 835954 h 1132018"/>
                              <a:gd name="connsiteX11" fmla="*/ 447565 w 1472565"/>
                              <a:gd name="connsiteY11" fmla="*/ 875563 h 1132018"/>
                              <a:gd name="connsiteX12" fmla="*/ 448724 w 1472565"/>
                              <a:gd name="connsiteY12" fmla="*/ 895674 h 1132018"/>
                              <a:gd name="connsiteX13" fmla="*/ 577028 w 1472565"/>
                              <a:gd name="connsiteY13" fmla="*/ 911627 h 1132018"/>
                              <a:gd name="connsiteX14" fmla="*/ 1348420 w 1472565"/>
                              <a:gd name="connsiteY14" fmla="*/ 556371 h 1132018"/>
                              <a:gd name="connsiteX15" fmla="*/ 1216639 w 1472565"/>
                              <a:gd name="connsiteY15" fmla="*/ 316943 h 1132018"/>
                              <a:gd name="connsiteX16" fmla="*/ 1156535 w 1472565"/>
                              <a:gd name="connsiteY16" fmla="*/ 296917 h 1132018"/>
                              <a:gd name="connsiteX17" fmla="*/ 617932 w 1472565"/>
                              <a:gd name="connsiteY17" fmla="*/ 109352 h 1132018"/>
                              <a:gd name="connsiteX18" fmla="*/ 254495 w 1472565"/>
                              <a:gd name="connsiteY18" fmla="*/ 318579 h 1132018"/>
                              <a:gd name="connsiteX19" fmla="*/ 248564 w 1472565"/>
                              <a:gd name="connsiteY19" fmla="*/ 334259 h 1132018"/>
                              <a:gd name="connsiteX20" fmla="*/ 254836 w 1472565"/>
                              <a:gd name="connsiteY20" fmla="*/ 611660 h 1132018"/>
                              <a:gd name="connsiteX21" fmla="*/ 351984 w 1472565"/>
                              <a:gd name="connsiteY21" fmla="*/ 713513 h 1132018"/>
                              <a:gd name="connsiteX22" fmla="*/ 617932 w 1472565"/>
                              <a:gd name="connsiteY22" fmla="*/ 109352 h 1132018"/>
                              <a:gd name="connsiteX23" fmla="*/ 807048 w 1472565"/>
                              <a:gd name="connsiteY23" fmla="*/ 102194 h 1132018"/>
                              <a:gd name="connsiteX24" fmla="*/ 448655 w 1472565"/>
                              <a:gd name="connsiteY24" fmla="*/ 737442 h 1132018"/>
                              <a:gd name="connsiteX25" fmla="*/ 821432 w 1472565"/>
                              <a:gd name="connsiteY25" fmla="*/ 482538 h 1132018"/>
                              <a:gd name="connsiteX26" fmla="*/ 1006321 w 1472565"/>
                              <a:gd name="connsiteY26" fmla="*/ 238201 h 1132018"/>
                              <a:gd name="connsiteX27" fmla="*/ 1085335 w 1472565"/>
                              <a:gd name="connsiteY27" fmla="*/ 202478 h 1132018"/>
                              <a:gd name="connsiteX28" fmla="*/ 807048 w 1472565"/>
                              <a:gd name="connsiteY28" fmla="*/ 102194 h 1132018"/>
                              <a:gd name="connsiteX29" fmla="*/ 736283 w 1472565"/>
                              <a:gd name="connsiteY29" fmla="*/ 0 h 1132018"/>
                              <a:gd name="connsiteX30" fmla="*/ 1472565 w 1472565"/>
                              <a:gd name="connsiteY30" fmla="*/ 736283 h 1132018"/>
                              <a:gd name="connsiteX31" fmla="*/ 1366350 w 1472565"/>
                              <a:gd name="connsiteY31" fmla="*/ 1117403 h 1132018"/>
                              <a:gd name="connsiteX32" fmla="*/ 1356112 w 1472565"/>
                              <a:gd name="connsiteY32" fmla="*/ 1132018 h 1132018"/>
                              <a:gd name="connsiteX33" fmla="*/ 1235846 w 1472565"/>
                              <a:gd name="connsiteY33" fmla="*/ 1132018 h 1132018"/>
                              <a:gd name="connsiteX34" fmla="*/ 1280552 w 1472565"/>
                              <a:gd name="connsiteY34" fmla="*/ 1068990 h 1132018"/>
                              <a:gd name="connsiteX35" fmla="*/ 1374394 w 1472565"/>
                              <a:gd name="connsiteY35" fmla="*/ 736283 h 1132018"/>
                              <a:gd name="connsiteX36" fmla="*/ 1373576 w 1472565"/>
                              <a:gd name="connsiteY36" fmla="*/ 703832 h 1132018"/>
                              <a:gd name="connsiteX37" fmla="*/ 636339 w 1472565"/>
                              <a:gd name="connsiteY37" fmla="*/ 1011025 h 1132018"/>
                              <a:gd name="connsiteX38" fmla="*/ 573005 w 1472565"/>
                              <a:gd name="connsiteY38" fmla="*/ 1009662 h 1132018"/>
                              <a:gd name="connsiteX39" fmla="*/ 461404 w 1472565"/>
                              <a:gd name="connsiteY39" fmla="*/ 998004 h 1132018"/>
                              <a:gd name="connsiteX40" fmla="*/ 471153 w 1472565"/>
                              <a:gd name="connsiteY40" fmla="*/ 1044158 h 1132018"/>
                              <a:gd name="connsiteX41" fmla="*/ 653221 w 1472565"/>
                              <a:gd name="connsiteY41" fmla="*/ 1091266 h 1132018"/>
                              <a:gd name="connsiteX42" fmla="*/ 709057 w 1472565"/>
                              <a:gd name="connsiteY42" fmla="*/ 1132018 h 1132018"/>
                              <a:gd name="connsiteX43" fmla="*/ 237943 w 1472565"/>
                              <a:gd name="connsiteY43" fmla="*/ 1132018 h 1132018"/>
                              <a:gd name="connsiteX44" fmla="*/ 259335 w 1472565"/>
                              <a:gd name="connsiteY44" fmla="*/ 1105310 h 1132018"/>
                              <a:gd name="connsiteX45" fmla="*/ 371823 w 1472565"/>
                              <a:gd name="connsiteY45" fmla="*/ 1049135 h 1132018"/>
                              <a:gd name="connsiteX46" fmla="*/ 358324 w 1472565"/>
                              <a:gd name="connsiteY46" fmla="*/ 974347 h 1132018"/>
                              <a:gd name="connsiteX47" fmla="*/ 208614 w 1472565"/>
                              <a:gd name="connsiteY47" fmla="*/ 915717 h 1132018"/>
                              <a:gd name="connsiteX48" fmla="*/ 109693 w 1472565"/>
                              <a:gd name="connsiteY48" fmla="*/ 856338 h 1132018"/>
                              <a:gd name="connsiteX49" fmla="*/ 193368 w 1472565"/>
                              <a:gd name="connsiteY49" fmla="*/ 1070943 h 1132018"/>
                              <a:gd name="connsiteX50" fmla="*/ 236379 w 1472565"/>
                              <a:gd name="connsiteY50" fmla="*/ 1132018 h 1132018"/>
                              <a:gd name="connsiteX51" fmla="*/ 117090 w 1472565"/>
                              <a:gd name="connsiteY51" fmla="*/ 1132018 h 1132018"/>
                              <a:gd name="connsiteX52" fmla="*/ 57858 w 1472565"/>
                              <a:gd name="connsiteY52" fmla="*/ 1022886 h 1132018"/>
                              <a:gd name="connsiteX53" fmla="*/ 0 w 1472565"/>
                              <a:gd name="connsiteY53" fmla="*/ 736283 h 1132018"/>
                              <a:gd name="connsiteX54" fmla="*/ 736283 w 1472565"/>
                              <a:gd name="connsiteY54" fmla="*/ 0 h 113201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</a:cxnLst>
                            <a:rect l="l" t="t" r="r" b="b"/>
                            <a:pathLst>
                              <a:path w="1472565" h="1132018">
                                <a:moveTo>
                                  <a:pt x="132599" y="529919"/>
                                </a:moveTo>
                                <a:cubicBezTo>
                                  <a:pt x="112897" y="587526"/>
                                  <a:pt x="101171" y="648679"/>
                                  <a:pt x="98785" y="712285"/>
                                </a:cubicBezTo>
                                <a:cubicBezTo>
                                  <a:pt x="128850" y="757417"/>
                                  <a:pt x="221226" y="824637"/>
                                  <a:pt x="349189" y="868473"/>
                                </a:cubicBezTo>
                                <a:cubicBezTo>
                                  <a:pt x="348575" y="851225"/>
                                  <a:pt x="348303" y="834113"/>
                                  <a:pt x="348303" y="817274"/>
                                </a:cubicBezTo>
                                <a:cubicBezTo>
                                  <a:pt x="264857" y="790822"/>
                                  <a:pt x="202001" y="734237"/>
                                  <a:pt x="165187" y="651610"/>
                                </a:cubicBezTo>
                                <a:cubicBezTo>
                                  <a:pt x="147802" y="612683"/>
                                  <a:pt x="137712" y="570960"/>
                                  <a:pt x="132599" y="529919"/>
                                </a:cubicBezTo>
                                <a:close/>
                                <a:moveTo>
                                  <a:pt x="1156535" y="296917"/>
                                </a:moveTo>
                                <a:cubicBezTo>
                                  <a:pt x="1128404" y="292877"/>
                                  <a:pt x="1094777" y="295707"/>
                                  <a:pt x="1063451" y="318102"/>
                                </a:cubicBezTo>
                                <a:cubicBezTo>
                                  <a:pt x="996231" y="366096"/>
                                  <a:pt x="953282" y="445383"/>
                                  <a:pt x="907741" y="529306"/>
                                </a:cubicBezTo>
                                <a:cubicBezTo>
                                  <a:pt x="828386" y="675744"/>
                                  <a:pt x="739760" y="839158"/>
                                  <a:pt x="505035" y="839158"/>
                                </a:cubicBezTo>
                                <a:cubicBezTo>
                                  <a:pt x="486492" y="839158"/>
                                  <a:pt x="466994" y="838067"/>
                                  <a:pt x="446542" y="835954"/>
                                </a:cubicBezTo>
                                <a:cubicBezTo>
                                  <a:pt x="446746" y="849043"/>
                                  <a:pt x="447087" y="862269"/>
                                  <a:pt x="447565" y="875563"/>
                                </a:cubicBezTo>
                                <a:cubicBezTo>
                                  <a:pt x="447905" y="882312"/>
                                  <a:pt x="448246" y="888993"/>
                                  <a:pt x="448724" y="895674"/>
                                </a:cubicBezTo>
                                <a:cubicBezTo>
                                  <a:pt x="489355" y="904128"/>
                                  <a:pt x="532305" y="909786"/>
                                  <a:pt x="577028" y="911627"/>
                                </a:cubicBezTo>
                                <a:cubicBezTo>
                                  <a:pt x="951850" y="926966"/>
                                  <a:pt x="1231910" y="797571"/>
                                  <a:pt x="1348420" y="556371"/>
                                </a:cubicBezTo>
                                <a:cubicBezTo>
                                  <a:pt x="1322036" y="466858"/>
                                  <a:pt x="1276564" y="385458"/>
                                  <a:pt x="1216639" y="316943"/>
                                </a:cubicBezTo>
                                <a:cubicBezTo>
                                  <a:pt x="1207299" y="311864"/>
                                  <a:pt x="1184665" y="300956"/>
                                  <a:pt x="1156535" y="296917"/>
                                </a:cubicBezTo>
                                <a:close/>
                                <a:moveTo>
                                  <a:pt x="617932" y="109352"/>
                                </a:moveTo>
                                <a:cubicBezTo>
                                  <a:pt x="473948" y="136485"/>
                                  <a:pt x="346939" y="212091"/>
                                  <a:pt x="254495" y="318579"/>
                                </a:cubicBezTo>
                                <a:cubicBezTo>
                                  <a:pt x="253404" y="323965"/>
                                  <a:pt x="251563" y="329282"/>
                                  <a:pt x="248564" y="334259"/>
                                </a:cubicBezTo>
                                <a:cubicBezTo>
                                  <a:pt x="231179" y="362960"/>
                                  <a:pt x="206296" y="502922"/>
                                  <a:pt x="254836" y="611660"/>
                                </a:cubicBezTo>
                                <a:cubicBezTo>
                                  <a:pt x="276311" y="659791"/>
                                  <a:pt x="308421" y="693333"/>
                                  <a:pt x="351984" y="713513"/>
                                </a:cubicBezTo>
                                <a:cubicBezTo>
                                  <a:pt x="371005" y="452746"/>
                                  <a:pt x="463517" y="243451"/>
                                  <a:pt x="617932" y="109352"/>
                                </a:cubicBezTo>
                                <a:close/>
                                <a:moveTo>
                                  <a:pt x="807048" y="102194"/>
                                </a:moveTo>
                                <a:cubicBezTo>
                                  <a:pt x="593935" y="202887"/>
                                  <a:pt x="467062" y="430180"/>
                                  <a:pt x="448655" y="737442"/>
                                </a:cubicBezTo>
                                <a:cubicBezTo>
                                  <a:pt x="668927" y="763825"/>
                                  <a:pt x="736828" y="638657"/>
                                  <a:pt x="821432" y="482538"/>
                                </a:cubicBezTo>
                                <a:cubicBezTo>
                                  <a:pt x="870245" y="392480"/>
                                  <a:pt x="920762" y="299354"/>
                                  <a:pt x="1006321" y="238201"/>
                                </a:cubicBezTo>
                                <a:cubicBezTo>
                                  <a:pt x="1032636" y="219453"/>
                                  <a:pt x="1059429" y="208341"/>
                                  <a:pt x="1085335" y="202478"/>
                                </a:cubicBezTo>
                                <a:cubicBezTo>
                                  <a:pt x="1003594" y="148893"/>
                                  <a:pt x="908900" y="113510"/>
                                  <a:pt x="807048" y="102194"/>
                                </a:cubicBezTo>
                                <a:close/>
                                <a:moveTo>
                                  <a:pt x="736283" y="0"/>
                                </a:moveTo>
                                <a:cubicBezTo>
                                  <a:pt x="1142942" y="0"/>
                                  <a:pt x="1472565" y="329623"/>
                                  <a:pt x="1472565" y="736283"/>
                                </a:cubicBezTo>
                                <a:cubicBezTo>
                                  <a:pt x="1472565" y="875801"/>
                                  <a:pt x="1433757" y="1006236"/>
                                  <a:pt x="1366350" y="1117403"/>
                                </a:cubicBezTo>
                                <a:lnTo>
                                  <a:pt x="1356112" y="1132018"/>
                                </a:lnTo>
                                <a:lnTo>
                                  <a:pt x="1235846" y="1132018"/>
                                </a:lnTo>
                                <a:lnTo>
                                  <a:pt x="1280552" y="1068990"/>
                                </a:lnTo>
                                <a:cubicBezTo>
                                  <a:pt x="1340052" y="972064"/>
                                  <a:pt x="1374394" y="858110"/>
                                  <a:pt x="1374394" y="736283"/>
                                </a:cubicBezTo>
                                <a:cubicBezTo>
                                  <a:pt x="1374394" y="725375"/>
                                  <a:pt x="1374121" y="714535"/>
                                  <a:pt x="1373576" y="703832"/>
                                </a:cubicBezTo>
                                <a:cubicBezTo>
                                  <a:pt x="1226183" y="901810"/>
                                  <a:pt x="966507" y="1011025"/>
                                  <a:pt x="636339" y="1011025"/>
                                </a:cubicBezTo>
                                <a:cubicBezTo>
                                  <a:pt x="615546" y="1011025"/>
                                  <a:pt x="594412" y="1010548"/>
                                  <a:pt x="573005" y="1009662"/>
                                </a:cubicBezTo>
                                <a:cubicBezTo>
                                  <a:pt x="533737" y="1008094"/>
                                  <a:pt x="496446" y="1003935"/>
                                  <a:pt x="461404" y="998004"/>
                                </a:cubicBezTo>
                                <a:cubicBezTo>
                                  <a:pt x="464267" y="1013752"/>
                                  <a:pt x="467540" y="1029091"/>
                                  <a:pt x="471153" y="1044158"/>
                                </a:cubicBezTo>
                                <a:cubicBezTo>
                                  <a:pt x="542566" y="1047396"/>
                                  <a:pt x="599508" y="1061184"/>
                                  <a:pt x="653221" y="1091266"/>
                                </a:cubicBezTo>
                                <a:lnTo>
                                  <a:pt x="709057" y="1132018"/>
                                </a:lnTo>
                                <a:lnTo>
                                  <a:pt x="237943" y="1132018"/>
                                </a:lnTo>
                                <a:lnTo>
                                  <a:pt x="259335" y="1105310"/>
                                </a:lnTo>
                                <a:cubicBezTo>
                                  <a:pt x="287764" y="1076472"/>
                                  <a:pt x="325601" y="1057793"/>
                                  <a:pt x="371823" y="1049135"/>
                                </a:cubicBezTo>
                                <a:cubicBezTo>
                                  <a:pt x="366437" y="1024660"/>
                                  <a:pt x="361869" y="999708"/>
                                  <a:pt x="358324" y="974347"/>
                                </a:cubicBezTo>
                                <a:cubicBezTo>
                                  <a:pt x="297854" y="956690"/>
                                  <a:pt x="247268" y="935147"/>
                                  <a:pt x="208614" y="915717"/>
                                </a:cubicBezTo>
                                <a:cubicBezTo>
                                  <a:pt x="172072" y="897447"/>
                                  <a:pt x="138667" y="877335"/>
                                  <a:pt x="109693" y="856338"/>
                                </a:cubicBezTo>
                                <a:cubicBezTo>
                                  <a:pt x="124470" y="933750"/>
                                  <a:pt x="153282" y="1006176"/>
                                  <a:pt x="193368" y="1070943"/>
                                </a:cubicBezTo>
                                <a:lnTo>
                                  <a:pt x="236379" y="1132018"/>
                                </a:lnTo>
                                <a:lnTo>
                                  <a:pt x="117090" y="1132018"/>
                                </a:lnTo>
                                <a:lnTo>
                                  <a:pt x="57858" y="1022886"/>
                                </a:lnTo>
                                <a:cubicBezTo>
                                  <a:pt x="20602" y="934798"/>
                                  <a:pt x="0" y="837948"/>
                                  <a:pt x="0" y="736283"/>
                                </a:cubicBezTo>
                                <a:cubicBezTo>
                                  <a:pt x="0" y="329623"/>
                                  <a:pt x="329623" y="0"/>
                                  <a:pt x="73628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Basketball player - right">
                          <a:extLst/>
                        </wps:cNvPr>
                        <wps:cNvSpPr/>
                        <wps:spPr>
                          <a:xfrm>
                            <a:off x="8546741" y="1388204"/>
                            <a:ext cx="1060811" cy="1389398"/>
                          </a:xfrm>
                          <a:custGeom>
                            <a:avLst/>
                            <a:gdLst>
                              <a:gd name="connsiteX0" fmla="*/ 634358 w 1060811"/>
                              <a:gd name="connsiteY0" fmla="*/ 657386 h 1389398"/>
                              <a:gd name="connsiteX1" fmla="*/ 634349 w 1060811"/>
                              <a:gd name="connsiteY1" fmla="*/ 657472 h 1389398"/>
                              <a:gd name="connsiteX2" fmla="*/ 634349 w 1060811"/>
                              <a:gd name="connsiteY2" fmla="*/ 657408 h 1389398"/>
                              <a:gd name="connsiteX3" fmla="*/ 576215 w 1060811"/>
                              <a:gd name="connsiteY3" fmla="*/ 233070 h 1389398"/>
                              <a:gd name="connsiteX4" fmla="*/ 681014 w 1060811"/>
                              <a:gd name="connsiteY4" fmla="*/ 337805 h 1389398"/>
                              <a:gd name="connsiteX5" fmla="*/ 576215 w 1060811"/>
                              <a:gd name="connsiteY5" fmla="*/ 442540 h 1389398"/>
                              <a:gd name="connsiteX6" fmla="*/ 471416 w 1060811"/>
                              <a:gd name="connsiteY6" fmla="*/ 337805 h 1389398"/>
                              <a:gd name="connsiteX7" fmla="*/ 576215 w 1060811"/>
                              <a:gd name="connsiteY7" fmla="*/ 233070 h 1389398"/>
                              <a:gd name="connsiteX8" fmla="*/ 911962 w 1060811"/>
                              <a:gd name="connsiteY8" fmla="*/ 4 h 1389398"/>
                              <a:gd name="connsiteX9" fmla="*/ 1039468 w 1060811"/>
                              <a:gd name="connsiteY9" fmla="*/ 129457 h 1389398"/>
                              <a:gd name="connsiteX10" fmla="*/ 1031845 w 1060811"/>
                              <a:gd name="connsiteY10" fmla="*/ 171619 h 1389398"/>
                              <a:gd name="connsiteX11" fmla="*/ 1042314 w 1060811"/>
                              <a:gd name="connsiteY11" fmla="*/ 176655 h 1389398"/>
                              <a:gd name="connsiteX12" fmla="*/ 1060811 w 1060811"/>
                              <a:gd name="connsiteY12" fmla="*/ 203652 h 1389398"/>
                              <a:gd name="connsiteX13" fmla="*/ 1060811 w 1060811"/>
                              <a:gd name="connsiteY13" fmla="*/ 220786 h 1389398"/>
                              <a:gd name="connsiteX14" fmla="*/ 1056487 w 1060811"/>
                              <a:gd name="connsiteY14" fmla="*/ 243867 h 1389398"/>
                              <a:gd name="connsiteX15" fmla="*/ 923827 w 1060811"/>
                              <a:gd name="connsiteY15" fmla="*/ 447054 h 1389398"/>
                              <a:gd name="connsiteX16" fmla="*/ 904070 w 1060811"/>
                              <a:gd name="connsiteY16" fmla="*/ 464358 h 1389398"/>
                              <a:gd name="connsiteX17" fmla="*/ 670211 w 1060811"/>
                              <a:gd name="connsiteY17" fmla="*/ 575991 h 1389398"/>
                              <a:gd name="connsiteX18" fmla="*/ 671500 w 1060811"/>
                              <a:gd name="connsiteY18" fmla="*/ 576637 h 1389398"/>
                              <a:gd name="connsiteX19" fmla="*/ 669621 w 1060811"/>
                              <a:gd name="connsiteY19" fmla="*/ 579736 h 1389398"/>
                              <a:gd name="connsiteX20" fmla="*/ 666077 w 1060811"/>
                              <a:gd name="connsiteY20" fmla="*/ 585353 h 1389398"/>
                              <a:gd name="connsiteX21" fmla="*/ 651743 w 1060811"/>
                              <a:gd name="connsiteY21" fmla="*/ 612599 h 1389398"/>
                              <a:gd name="connsiteX22" fmla="*/ 643636 w 1060811"/>
                              <a:gd name="connsiteY22" fmla="*/ 630742 h 1389398"/>
                              <a:gd name="connsiteX23" fmla="*/ 637033 w 1060811"/>
                              <a:gd name="connsiteY23" fmla="*/ 649208 h 1389398"/>
                              <a:gd name="connsiteX24" fmla="*/ 635637 w 1060811"/>
                              <a:gd name="connsiteY24" fmla="*/ 653598 h 1389398"/>
                              <a:gd name="connsiteX25" fmla="*/ 634885 w 1060811"/>
                              <a:gd name="connsiteY25" fmla="*/ 655858 h 1389398"/>
                              <a:gd name="connsiteX26" fmla="*/ 634510 w 1060811"/>
                              <a:gd name="connsiteY26" fmla="*/ 657020 h 1389398"/>
                              <a:gd name="connsiteX27" fmla="*/ 634402 w 1060811"/>
                              <a:gd name="connsiteY27" fmla="*/ 657279 h 1389398"/>
                              <a:gd name="connsiteX28" fmla="*/ 634358 w 1060811"/>
                              <a:gd name="connsiteY28" fmla="*/ 657386 h 1389398"/>
                              <a:gd name="connsiteX29" fmla="*/ 634671 w 1060811"/>
                              <a:gd name="connsiteY29" fmla="*/ 654373 h 1389398"/>
                              <a:gd name="connsiteX30" fmla="*/ 634510 w 1060811"/>
                              <a:gd name="connsiteY30" fmla="*/ 655342 h 1389398"/>
                              <a:gd name="connsiteX31" fmla="*/ 631664 w 1060811"/>
                              <a:gd name="connsiteY31" fmla="*/ 671870 h 1389398"/>
                              <a:gd name="connsiteX32" fmla="*/ 630107 w 1060811"/>
                              <a:gd name="connsiteY32" fmla="*/ 681491 h 1389398"/>
                              <a:gd name="connsiteX33" fmla="*/ 628711 w 1060811"/>
                              <a:gd name="connsiteY33" fmla="*/ 694081 h 1389398"/>
                              <a:gd name="connsiteX34" fmla="*/ 629409 w 1060811"/>
                              <a:gd name="connsiteY34" fmla="*/ 802873 h 1389398"/>
                              <a:gd name="connsiteX35" fmla="*/ 631235 w 1060811"/>
                              <a:gd name="connsiteY35" fmla="*/ 824438 h 1389398"/>
                              <a:gd name="connsiteX36" fmla="*/ 638214 w 1060811"/>
                              <a:gd name="connsiteY36" fmla="*/ 832121 h 1389398"/>
                              <a:gd name="connsiteX37" fmla="*/ 811890 w 1060811"/>
                              <a:gd name="connsiteY37" fmla="*/ 1068495 h 1389398"/>
                              <a:gd name="connsiteX38" fmla="*/ 1060811 w 1060811"/>
                              <a:gd name="connsiteY38" fmla="*/ 1002651 h 1389398"/>
                              <a:gd name="connsiteX39" fmla="*/ 1060811 w 1060811"/>
                              <a:gd name="connsiteY39" fmla="*/ 1107668 h 1389398"/>
                              <a:gd name="connsiteX40" fmla="*/ 805663 w 1060811"/>
                              <a:gd name="connsiteY40" fmla="*/ 1205309 h 1389398"/>
                              <a:gd name="connsiteX41" fmla="*/ 738930 w 1060811"/>
                              <a:gd name="connsiteY41" fmla="*/ 1188974 h 1389398"/>
                              <a:gd name="connsiteX42" fmla="*/ 734635 w 1060811"/>
                              <a:gd name="connsiteY42" fmla="*/ 1184131 h 1389398"/>
                              <a:gd name="connsiteX43" fmla="*/ 608311 w 1060811"/>
                              <a:gd name="connsiteY43" fmla="*/ 1041958 h 1389398"/>
                              <a:gd name="connsiteX44" fmla="*/ 624631 w 1060811"/>
                              <a:gd name="connsiteY44" fmla="*/ 1184841 h 1389398"/>
                              <a:gd name="connsiteX45" fmla="*/ 972950 w 1060811"/>
                              <a:gd name="connsiteY45" fmla="*/ 1296281 h 1389398"/>
                              <a:gd name="connsiteX46" fmla="*/ 1004894 w 1060811"/>
                              <a:gd name="connsiteY46" fmla="*/ 1352453 h 1389398"/>
                              <a:gd name="connsiteX47" fmla="*/ 947664 w 1060811"/>
                              <a:gd name="connsiteY47" fmla="*/ 1388157 h 1389398"/>
                              <a:gd name="connsiteX48" fmla="*/ 548235 w 1060811"/>
                              <a:gd name="connsiteY48" fmla="*/ 1295635 h 1389398"/>
                              <a:gd name="connsiteX49" fmla="*/ 502816 w 1060811"/>
                              <a:gd name="connsiteY49" fmla="*/ 1249213 h 1389398"/>
                              <a:gd name="connsiteX50" fmla="*/ 501635 w 1060811"/>
                              <a:gd name="connsiteY50" fmla="*/ 1243725 h 1389398"/>
                              <a:gd name="connsiteX51" fmla="*/ 428245 w 1060811"/>
                              <a:gd name="connsiteY51" fmla="*/ 890811 h 1389398"/>
                              <a:gd name="connsiteX52" fmla="*/ 427064 w 1060811"/>
                              <a:gd name="connsiteY52" fmla="*/ 883515 h 1389398"/>
                              <a:gd name="connsiteX53" fmla="*/ 426957 w 1060811"/>
                              <a:gd name="connsiteY53" fmla="*/ 876219 h 1389398"/>
                              <a:gd name="connsiteX54" fmla="*/ 417293 w 1060811"/>
                              <a:gd name="connsiteY54" fmla="*/ 835608 h 1389398"/>
                              <a:gd name="connsiteX55" fmla="*/ 396463 w 1060811"/>
                              <a:gd name="connsiteY55" fmla="*/ 693887 h 1389398"/>
                              <a:gd name="connsiteX56" fmla="*/ 395604 w 1060811"/>
                              <a:gd name="connsiteY56" fmla="*/ 672193 h 1389398"/>
                              <a:gd name="connsiteX57" fmla="*/ 395819 w 1060811"/>
                              <a:gd name="connsiteY57" fmla="*/ 647852 h 1389398"/>
                              <a:gd name="connsiteX58" fmla="*/ 396356 w 1060811"/>
                              <a:gd name="connsiteY58" fmla="*/ 631065 h 1389398"/>
                              <a:gd name="connsiteX59" fmla="*/ 399308 w 1060811"/>
                              <a:gd name="connsiteY59" fmla="*/ 604981 h 1389398"/>
                              <a:gd name="connsiteX60" fmla="*/ 406663 w 1060811"/>
                              <a:gd name="connsiteY60" fmla="*/ 563207 h 1389398"/>
                              <a:gd name="connsiteX61" fmla="*/ 412462 w 1060811"/>
                              <a:gd name="connsiteY61" fmla="*/ 540286 h 1389398"/>
                              <a:gd name="connsiteX62" fmla="*/ 210117 w 1060811"/>
                              <a:gd name="connsiteY62" fmla="*/ 583545 h 1389398"/>
                              <a:gd name="connsiteX63" fmla="*/ 85886 w 1060811"/>
                              <a:gd name="connsiteY63" fmla="*/ 732497 h 1389398"/>
                              <a:gd name="connsiteX64" fmla="*/ 48520 w 1060811"/>
                              <a:gd name="connsiteY64" fmla="*/ 749994 h 1389398"/>
                              <a:gd name="connsiteX65" fmla="*/ 17489 w 1060811"/>
                              <a:gd name="connsiteY65" fmla="*/ 738695 h 1389398"/>
                              <a:gd name="connsiteX66" fmla="*/ 11261 w 1060811"/>
                              <a:gd name="connsiteY66" fmla="*/ 670321 h 1389398"/>
                              <a:gd name="connsiteX67" fmla="*/ 146229 w 1060811"/>
                              <a:gd name="connsiteY67" fmla="*/ 508456 h 1389398"/>
                              <a:gd name="connsiteX68" fmla="*/ 173341 w 1060811"/>
                              <a:gd name="connsiteY68" fmla="*/ 492056 h 1389398"/>
                              <a:gd name="connsiteX69" fmla="*/ 448593 w 1060811"/>
                              <a:gd name="connsiteY69" fmla="*/ 433237 h 1389398"/>
                              <a:gd name="connsiteX70" fmla="*/ 472161 w 1060811"/>
                              <a:gd name="connsiteY70" fmla="*/ 434012 h 1389398"/>
                              <a:gd name="connsiteX71" fmla="*/ 640791 w 1060811"/>
                              <a:gd name="connsiteY71" fmla="*/ 482436 h 1389398"/>
                              <a:gd name="connsiteX72" fmla="*/ 849901 w 1060811"/>
                              <a:gd name="connsiteY72" fmla="*/ 382618 h 1389398"/>
                              <a:gd name="connsiteX73" fmla="*/ 933276 w 1060811"/>
                              <a:gd name="connsiteY73" fmla="*/ 254843 h 1389398"/>
                              <a:gd name="connsiteX74" fmla="*/ 909922 w 1060811"/>
                              <a:gd name="connsiteY74" fmla="*/ 256909 h 1389398"/>
                              <a:gd name="connsiteX75" fmla="*/ 782470 w 1060811"/>
                              <a:gd name="connsiteY75" fmla="*/ 127456 h 1389398"/>
                              <a:gd name="connsiteX76" fmla="*/ 911962 w 1060811"/>
                              <a:gd name="connsiteY76" fmla="*/ 4 h 138939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</a:cxnLst>
                            <a:rect l="l" t="t" r="r" b="b"/>
                            <a:pathLst>
                              <a:path w="1060811" h="1389398">
                                <a:moveTo>
                                  <a:pt x="634358" y="657386"/>
                                </a:moveTo>
                                <a:lnTo>
                                  <a:pt x="634349" y="657472"/>
                                </a:lnTo>
                                <a:lnTo>
                                  <a:pt x="634349" y="657408"/>
                                </a:lnTo>
                                <a:close/>
                                <a:moveTo>
                                  <a:pt x="576215" y="233070"/>
                                </a:moveTo>
                                <a:cubicBezTo>
                                  <a:pt x="634094" y="233070"/>
                                  <a:pt x="681014" y="279961"/>
                                  <a:pt x="681014" y="337805"/>
                                </a:cubicBezTo>
                                <a:cubicBezTo>
                                  <a:pt x="681014" y="395649"/>
                                  <a:pt x="634094" y="442540"/>
                                  <a:pt x="576215" y="442540"/>
                                </a:cubicBezTo>
                                <a:cubicBezTo>
                                  <a:pt x="518336" y="442540"/>
                                  <a:pt x="471416" y="395649"/>
                                  <a:pt x="471416" y="337805"/>
                                </a:cubicBezTo>
                                <a:cubicBezTo>
                                  <a:pt x="471416" y="279961"/>
                                  <a:pt x="518336" y="233070"/>
                                  <a:pt x="576215" y="233070"/>
                                </a:cubicBezTo>
                                <a:close/>
                                <a:moveTo>
                                  <a:pt x="911962" y="4"/>
                                </a:moveTo>
                                <a:cubicBezTo>
                                  <a:pt x="982936" y="585"/>
                                  <a:pt x="1040005" y="58500"/>
                                  <a:pt x="1039468" y="129457"/>
                                </a:cubicBezTo>
                                <a:cubicBezTo>
                                  <a:pt x="1039361" y="144307"/>
                                  <a:pt x="1036569" y="158447"/>
                                  <a:pt x="1031845" y="171619"/>
                                </a:cubicBezTo>
                                <a:cubicBezTo>
                                  <a:pt x="1035442" y="172910"/>
                                  <a:pt x="1038985" y="174459"/>
                                  <a:pt x="1042314" y="176655"/>
                                </a:cubicBezTo>
                                <a:lnTo>
                                  <a:pt x="1060811" y="203652"/>
                                </a:lnTo>
                                <a:lnTo>
                                  <a:pt x="1060811" y="220786"/>
                                </a:lnTo>
                                <a:lnTo>
                                  <a:pt x="1056487" y="243867"/>
                                </a:lnTo>
                                <a:lnTo>
                                  <a:pt x="923827" y="447054"/>
                                </a:lnTo>
                                <a:cubicBezTo>
                                  <a:pt x="918942" y="454544"/>
                                  <a:pt x="912123" y="460484"/>
                                  <a:pt x="904070" y="464358"/>
                                </a:cubicBezTo>
                                <a:lnTo>
                                  <a:pt x="670211" y="575991"/>
                                </a:lnTo>
                                <a:lnTo>
                                  <a:pt x="671500" y="576637"/>
                                </a:lnTo>
                                <a:cubicBezTo>
                                  <a:pt x="671500" y="576637"/>
                                  <a:pt x="670855" y="577734"/>
                                  <a:pt x="669621" y="579736"/>
                                </a:cubicBezTo>
                                <a:cubicBezTo>
                                  <a:pt x="668815" y="581092"/>
                                  <a:pt x="668010" y="581737"/>
                                  <a:pt x="666077" y="585353"/>
                                </a:cubicBezTo>
                                <a:cubicBezTo>
                                  <a:pt x="662427" y="591551"/>
                                  <a:pt x="657165" y="601171"/>
                                  <a:pt x="651743" y="612599"/>
                                </a:cubicBezTo>
                                <a:cubicBezTo>
                                  <a:pt x="648844" y="618346"/>
                                  <a:pt x="646589" y="624286"/>
                                  <a:pt x="643636" y="630742"/>
                                </a:cubicBezTo>
                                <a:cubicBezTo>
                                  <a:pt x="641757" y="636553"/>
                                  <a:pt x="638375" y="643720"/>
                                  <a:pt x="637033" y="649208"/>
                                </a:cubicBezTo>
                                <a:lnTo>
                                  <a:pt x="635637" y="653598"/>
                                </a:lnTo>
                                <a:lnTo>
                                  <a:pt x="634885" y="655858"/>
                                </a:lnTo>
                                <a:lnTo>
                                  <a:pt x="634510" y="657020"/>
                                </a:lnTo>
                                <a:lnTo>
                                  <a:pt x="634402" y="657279"/>
                                </a:lnTo>
                                <a:lnTo>
                                  <a:pt x="634358" y="657386"/>
                                </a:lnTo>
                                <a:lnTo>
                                  <a:pt x="634671" y="654373"/>
                                </a:lnTo>
                                <a:lnTo>
                                  <a:pt x="634510" y="655342"/>
                                </a:lnTo>
                                <a:cubicBezTo>
                                  <a:pt x="633543" y="660765"/>
                                  <a:pt x="632631" y="666318"/>
                                  <a:pt x="631664" y="671870"/>
                                </a:cubicBezTo>
                                <a:lnTo>
                                  <a:pt x="630107" y="681491"/>
                                </a:lnTo>
                                <a:cubicBezTo>
                                  <a:pt x="629517" y="684525"/>
                                  <a:pt x="629195" y="689884"/>
                                  <a:pt x="628711" y="694081"/>
                                </a:cubicBezTo>
                                <a:cubicBezTo>
                                  <a:pt x="625490" y="730237"/>
                                  <a:pt x="626993" y="772011"/>
                                  <a:pt x="629409" y="802873"/>
                                </a:cubicBezTo>
                                <a:cubicBezTo>
                                  <a:pt x="630000" y="810815"/>
                                  <a:pt x="630644" y="818046"/>
                                  <a:pt x="631235" y="824438"/>
                                </a:cubicBezTo>
                                <a:cubicBezTo>
                                  <a:pt x="633597" y="826892"/>
                                  <a:pt x="636120" y="829280"/>
                                  <a:pt x="638214" y="832121"/>
                                </a:cubicBezTo>
                                <a:lnTo>
                                  <a:pt x="811890" y="1068495"/>
                                </a:lnTo>
                                <a:lnTo>
                                  <a:pt x="1060811" y="1002651"/>
                                </a:lnTo>
                                <a:lnTo>
                                  <a:pt x="1060811" y="1107668"/>
                                </a:lnTo>
                                <a:lnTo>
                                  <a:pt x="805663" y="1205309"/>
                                </a:lnTo>
                                <a:cubicBezTo>
                                  <a:pt x="782900" y="1213896"/>
                                  <a:pt x="756056" y="1208279"/>
                                  <a:pt x="738930" y="1188974"/>
                                </a:cubicBezTo>
                                <a:lnTo>
                                  <a:pt x="734635" y="1184131"/>
                                </a:lnTo>
                                <a:lnTo>
                                  <a:pt x="608311" y="1041958"/>
                                </a:lnTo>
                                <a:lnTo>
                                  <a:pt x="624631" y="1184841"/>
                                </a:lnTo>
                                <a:lnTo>
                                  <a:pt x="972950" y="1296281"/>
                                </a:lnTo>
                                <a:cubicBezTo>
                                  <a:pt x="996304" y="1303835"/>
                                  <a:pt x="1010531" y="1328176"/>
                                  <a:pt x="1004894" y="1352453"/>
                                </a:cubicBezTo>
                                <a:cubicBezTo>
                                  <a:pt x="998988" y="1378150"/>
                                  <a:pt x="973326" y="1394097"/>
                                  <a:pt x="947664" y="1388157"/>
                                </a:cubicBezTo>
                                <a:lnTo>
                                  <a:pt x="548235" y="1295635"/>
                                </a:lnTo>
                                <a:cubicBezTo>
                                  <a:pt x="526063" y="1290470"/>
                                  <a:pt x="507755" y="1272973"/>
                                  <a:pt x="502816" y="1249213"/>
                                </a:cubicBezTo>
                                <a:lnTo>
                                  <a:pt x="501635" y="1243725"/>
                                </a:lnTo>
                                <a:lnTo>
                                  <a:pt x="428245" y="890811"/>
                                </a:lnTo>
                                <a:cubicBezTo>
                                  <a:pt x="427762" y="888487"/>
                                  <a:pt x="427333" y="885969"/>
                                  <a:pt x="427064" y="883515"/>
                                </a:cubicBezTo>
                                <a:cubicBezTo>
                                  <a:pt x="426796" y="881062"/>
                                  <a:pt x="427011" y="878673"/>
                                  <a:pt x="426957" y="876219"/>
                                </a:cubicBezTo>
                                <a:cubicBezTo>
                                  <a:pt x="424273" y="865760"/>
                                  <a:pt x="420944" y="852072"/>
                                  <a:pt x="417293" y="835608"/>
                                </a:cubicBezTo>
                                <a:cubicBezTo>
                                  <a:pt x="409240" y="798677"/>
                                  <a:pt x="399792" y="749284"/>
                                  <a:pt x="396463" y="693887"/>
                                </a:cubicBezTo>
                                <a:cubicBezTo>
                                  <a:pt x="396141" y="686591"/>
                                  <a:pt x="395604" y="680522"/>
                                  <a:pt x="395604" y="672193"/>
                                </a:cubicBezTo>
                                <a:cubicBezTo>
                                  <a:pt x="395658" y="664058"/>
                                  <a:pt x="395765" y="655923"/>
                                  <a:pt x="395819" y="647852"/>
                                </a:cubicBezTo>
                                <a:cubicBezTo>
                                  <a:pt x="395980" y="642170"/>
                                  <a:pt x="396141" y="636618"/>
                                  <a:pt x="396356" y="631065"/>
                                </a:cubicBezTo>
                                <a:cubicBezTo>
                                  <a:pt x="397322" y="622284"/>
                                  <a:pt x="398342" y="613568"/>
                                  <a:pt x="399308" y="604981"/>
                                </a:cubicBezTo>
                                <a:cubicBezTo>
                                  <a:pt x="400973" y="589162"/>
                                  <a:pt x="404194" y="576572"/>
                                  <a:pt x="406663" y="563207"/>
                                </a:cubicBezTo>
                                <a:cubicBezTo>
                                  <a:pt x="408650" y="555265"/>
                                  <a:pt x="410529" y="547647"/>
                                  <a:pt x="412462" y="540286"/>
                                </a:cubicBezTo>
                                <a:lnTo>
                                  <a:pt x="210117" y="583545"/>
                                </a:lnTo>
                                <a:lnTo>
                                  <a:pt x="85886" y="732497"/>
                                </a:lnTo>
                                <a:cubicBezTo>
                                  <a:pt x="76276" y="743990"/>
                                  <a:pt x="62478" y="749994"/>
                                  <a:pt x="48520" y="749994"/>
                                </a:cubicBezTo>
                                <a:cubicBezTo>
                                  <a:pt x="37568" y="749994"/>
                                  <a:pt x="26562" y="746250"/>
                                  <a:pt x="17489" y="738695"/>
                                </a:cubicBezTo>
                                <a:cubicBezTo>
                                  <a:pt x="-3127" y="721521"/>
                                  <a:pt x="-5919" y="690917"/>
                                  <a:pt x="11261" y="670321"/>
                                </a:cubicBezTo>
                                <a:lnTo>
                                  <a:pt x="146229" y="508456"/>
                                </a:lnTo>
                                <a:cubicBezTo>
                                  <a:pt x="153155" y="500127"/>
                                  <a:pt x="162765" y="494316"/>
                                  <a:pt x="173341" y="492056"/>
                                </a:cubicBezTo>
                                <a:lnTo>
                                  <a:pt x="448593" y="433237"/>
                                </a:lnTo>
                                <a:cubicBezTo>
                                  <a:pt x="456377" y="431558"/>
                                  <a:pt x="464484" y="431881"/>
                                  <a:pt x="472161" y="434012"/>
                                </a:cubicBezTo>
                                <a:lnTo>
                                  <a:pt x="640791" y="482436"/>
                                </a:lnTo>
                                <a:lnTo>
                                  <a:pt x="849901" y="382618"/>
                                </a:lnTo>
                                <a:lnTo>
                                  <a:pt x="933276" y="254843"/>
                                </a:lnTo>
                                <a:cubicBezTo>
                                  <a:pt x="925706" y="256199"/>
                                  <a:pt x="917922" y="256974"/>
                                  <a:pt x="909922" y="256909"/>
                                </a:cubicBezTo>
                                <a:cubicBezTo>
                                  <a:pt x="839002" y="256328"/>
                                  <a:pt x="781933" y="198413"/>
                                  <a:pt x="782470" y="127456"/>
                                </a:cubicBezTo>
                                <a:cubicBezTo>
                                  <a:pt x="783007" y="56499"/>
                                  <a:pt x="840989" y="-513"/>
                                  <a:pt x="911962" y="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Basketball player - left">
                          <a:extLst/>
                        </wps:cNvPr>
                        <wps:cNvSpPr/>
                        <wps:spPr>
                          <a:xfrm>
                            <a:off x="25400" y="4234551"/>
                            <a:ext cx="1002002" cy="1389398"/>
                          </a:xfrm>
                          <a:custGeom>
                            <a:avLst/>
                            <a:gdLst>
                              <a:gd name="connsiteX0" fmla="*/ 367645 w 1002002"/>
                              <a:gd name="connsiteY0" fmla="*/ 657386 h 1389398"/>
                              <a:gd name="connsiteX1" fmla="*/ 367654 w 1002002"/>
                              <a:gd name="connsiteY1" fmla="*/ 657408 h 1389398"/>
                              <a:gd name="connsiteX2" fmla="*/ 367654 w 1002002"/>
                              <a:gd name="connsiteY2" fmla="*/ 657472 h 1389398"/>
                              <a:gd name="connsiteX3" fmla="*/ 425788 w 1002002"/>
                              <a:gd name="connsiteY3" fmla="*/ 233070 h 1389398"/>
                              <a:gd name="connsiteX4" fmla="*/ 530587 w 1002002"/>
                              <a:gd name="connsiteY4" fmla="*/ 337805 h 1389398"/>
                              <a:gd name="connsiteX5" fmla="*/ 425788 w 1002002"/>
                              <a:gd name="connsiteY5" fmla="*/ 442540 h 1389398"/>
                              <a:gd name="connsiteX6" fmla="*/ 320989 w 1002002"/>
                              <a:gd name="connsiteY6" fmla="*/ 337805 h 1389398"/>
                              <a:gd name="connsiteX7" fmla="*/ 425788 w 1002002"/>
                              <a:gd name="connsiteY7" fmla="*/ 233070 h 1389398"/>
                              <a:gd name="connsiteX8" fmla="*/ 90041 w 1002002"/>
                              <a:gd name="connsiteY8" fmla="*/ 4 h 1389398"/>
                              <a:gd name="connsiteX9" fmla="*/ 219533 w 1002002"/>
                              <a:gd name="connsiteY9" fmla="*/ 127456 h 1389398"/>
                              <a:gd name="connsiteX10" fmla="*/ 92081 w 1002002"/>
                              <a:gd name="connsiteY10" fmla="*/ 256909 h 1389398"/>
                              <a:gd name="connsiteX11" fmla="*/ 68727 w 1002002"/>
                              <a:gd name="connsiteY11" fmla="*/ 254843 h 1389398"/>
                              <a:gd name="connsiteX12" fmla="*/ 152103 w 1002002"/>
                              <a:gd name="connsiteY12" fmla="*/ 382618 h 1389398"/>
                              <a:gd name="connsiteX13" fmla="*/ 361212 w 1002002"/>
                              <a:gd name="connsiteY13" fmla="*/ 482436 h 1389398"/>
                              <a:gd name="connsiteX14" fmla="*/ 529842 w 1002002"/>
                              <a:gd name="connsiteY14" fmla="*/ 434012 h 1389398"/>
                              <a:gd name="connsiteX15" fmla="*/ 553410 w 1002002"/>
                              <a:gd name="connsiteY15" fmla="*/ 433237 h 1389398"/>
                              <a:gd name="connsiteX16" fmla="*/ 828662 w 1002002"/>
                              <a:gd name="connsiteY16" fmla="*/ 492056 h 1389398"/>
                              <a:gd name="connsiteX17" fmla="*/ 855774 w 1002002"/>
                              <a:gd name="connsiteY17" fmla="*/ 508456 h 1389398"/>
                              <a:gd name="connsiteX18" fmla="*/ 990742 w 1002002"/>
                              <a:gd name="connsiteY18" fmla="*/ 670321 h 1389398"/>
                              <a:gd name="connsiteX19" fmla="*/ 984514 w 1002002"/>
                              <a:gd name="connsiteY19" fmla="*/ 738695 h 1389398"/>
                              <a:gd name="connsiteX20" fmla="*/ 953483 w 1002002"/>
                              <a:gd name="connsiteY20" fmla="*/ 749994 h 1389398"/>
                              <a:gd name="connsiteX21" fmla="*/ 916117 w 1002002"/>
                              <a:gd name="connsiteY21" fmla="*/ 732497 h 1389398"/>
                              <a:gd name="connsiteX22" fmla="*/ 791886 w 1002002"/>
                              <a:gd name="connsiteY22" fmla="*/ 583545 h 1389398"/>
                              <a:gd name="connsiteX23" fmla="*/ 589541 w 1002002"/>
                              <a:gd name="connsiteY23" fmla="*/ 540286 h 1389398"/>
                              <a:gd name="connsiteX24" fmla="*/ 595340 w 1002002"/>
                              <a:gd name="connsiteY24" fmla="*/ 563207 h 1389398"/>
                              <a:gd name="connsiteX25" fmla="*/ 602695 w 1002002"/>
                              <a:gd name="connsiteY25" fmla="*/ 604981 h 1389398"/>
                              <a:gd name="connsiteX26" fmla="*/ 605647 w 1002002"/>
                              <a:gd name="connsiteY26" fmla="*/ 631065 h 1389398"/>
                              <a:gd name="connsiteX27" fmla="*/ 606184 w 1002002"/>
                              <a:gd name="connsiteY27" fmla="*/ 647852 h 1389398"/>
                              <a:gd name="connsiteX28" fmla="*/ 606399 w 1002002"/>
                              <a:gd name="connsiteY28" fmla="*/ 672193 h 1389398"/>
                              <a:gd name="connsiteX29" fmla="*/ 605540 w 1002002"/>
                              <a:gd name="connsiteY29" fmla="*/ 693887 h 1389398"/>
                              <a:gd name="connsiteX30" fmla="*/ 584710 w 1002002"/>
                              <a:gd name="connsiteY30" fmla="*/ 835608 h 1389398"/>
                              <a:gd name="connsiteX31" fmla="*/ 575046 w 1002002"/>
                              <a:gd name="connsiteY31" fmla="*/ 876219 h 1389398"/>
                              <a:gd name="connsiteX32" fmla="*/ 574939 w 1002002"/>
                              <a:gd name="connsiteY32" fmla="*/ 883515 h 1389398"/>
                              <a:gd name="connsiteX33" fmla="*/ 573758 w 1002002"/>
                              <a:gd name="connsiteY33" fmla="*/ 890811 h 1389398"/>
                              <a:gd name="connsiteX34" fmla="*/ 500368 w 1002002"/>
                              <a:gd name="connsiteY34" fmla="*/ 1243725 h 1389398"/>
                              <a:gd name="connsiteX35" fmla="*/ 499187 w 1002002"/>
                              <a:gd name="connsiteY35" fmla="*/ 1249213 h 1389398"/>
                              <a:gd name="connsiteX36" fmla="*/ 453768 w 1002002"/>
                              <a:gd name="connsiteY36" fmla="*/ 1295635 h 1389398"/>
                              <a:gd name="connsiteX37" fmla="*/ 54339 w 1002002"/>
                              <a:gd name="connsiteY37" fmla="*/ 1388157 h 1389398"/>
                              <a:gd name="connsiteX38" fmla="*/ 18316 w 1002002"/>
                              <a:gd name="connsiteY38" fmla="*/ 1382169 h 1389398"/>
                              <a:gd name="connsiteX39" fmla="*/ 0 w 1002002"/>
                              <a:gd name="connsiteY39" fmla="*/ 1356504 h 1389398"/>
                              <a:gd name="connsiteX40" fmla="*/ 0 w 1002002"/>
                              <a:gd name="connsiteY40" fmla="*/ 1332979 h 1389398"/>
                              <a:gd name="connsiteX41" fmla="*/ 2209 w 1002002"/>
                              <a:gd name="connsiteY41" fmla="*/ 1318096 h 1389398"/>
                              <a:gd name="connsiteX42" fmla="*/ 29053 w 1002002"/>
                              <a:gd name="connsiteY42" fmla="*/ 1296281 h 1389398"/>
                              <a:gd name="connsiteX43" fmla="*/ 377372 w 1002002"/>
                              <a:gd name="connsiteY43" fmla="*/ 1184841 h 1389398"/>
                              <a:gd name="connsiteX44" fmla="*/ 393692 w 1002002"/>
                              <a:gd name="connsiteY44" fmla="*/ 1041959 h 1389398"/>
                              <a:gd name="connsiteX45" fmla="*/ 267368 w 1002002"/>
                              <a:gd name="connsiteY45" fmla="*/ 1184131 h 1389398"/>
                              <a:gd name="connsiteX46" fmla="*/ 263073 w 1002002"/>
                              <a:gd name="connsiteY46" fmla="*/ 1188974 h 1389398"/>
                              <a:gd name="connsiteX47" fmla="*/ 196340 w 1002002"/>
                              <a:gd name="connsiteY47" fmla="*/ 1205309 h 1389398"/>
                              <a:gd name="connsiteX48" fmla="*/ 0 w 1002002"/>
                              <a:gd name="connsiteY48" fmla="*/ 1130173 h 1389398"/>
                              <a:gd name="connsiteX49" fmla="*/ 0 w 1002002"/>
                              <a:gd name="connsiteY49" fmla="*/ 1018207 h 1389398"/>
                              <a:gd name="connsiteX50" fmla="*/ 190113 w 1002002"/>
                              <a:gd name="connsiteY50" fmla="*/ 1068495 h 1389398"/>
                              <a:gd name="connsiteX51" fmla="*/ 363789 w 1002002"/>
                              <a:gd name="connsiteY51" fmla="*/ 832121 h 1389398"/>
                              <a:gd name="connsiteX52" fmla="*/ 370768 w 1002002"/>
                              <a:gd name="connsiteY52" fmla="*/ 824438 h 1389398"/>
                              <a:gd name="connsiteX53" fmla="*/ 372594 w 1002002"/>
                              <a:gd name="connsiteY53" fmla="*/ 802873 h 1389398"/>
                              <a:gd name="connsiteX54" fmla="*/ 373292 w 1002002"/>
                              <a:gd name="connsiteY54" fmla="*/ 694081 h 1389398"/>
                              <a:gd name="connsiteX55" fmla="*/ 371896 w 1002002"/>
                              <a:gd name="connsiteY55" fmla="*/ 681491 h 1389398"/>
                              <a:gd name="connsiteX56" fmla="*/ 370339 w 1002002"/>
                              <a:gd name="connsiteY56" fmla="*/ 671870 h 1389398"/>
                              <a:gd name="connsiteX57" fmla="*/ 367493 w 1002002"/>
                              <a:gd name="connsiteY57" fmla="*/ 655342 h 1389398"/>
                              <a:gd name="connsiteX58" fmla="*/ 367332 w 1002002"/>
                              <a:gd name="connsiteY58" fmla="*/ 654373 h 1389398"/>
                              <a:gd name="connsiteX59" fmla="*/ 367645 w 1002002"/>
                              <a:gd name="connsiteY59" fmla="*/ 657386 h 1389398"/>
                              <a:gd name="connsiteX60" fmla="*/ 367601 w 1002002"/>
                              <a:gd name="connsiteY60" fmla="*/ 657279 h 1389398"/>
                              <a:gd name="connsiteX61" fmla="*/ 367493 w 1002002"/>
                              <a:gd name="connsiteY61" fmla="*/ 657020 h 1389398"/>
                              <a:gd name="connsiteX62" fmla="*/ 367118 w 1002002"/>
                              <a:gd name="connsiteY62" fmla="*/ 655858 h 1389398"/>
                              <a:gd name="connsiteX63" fmla="*/ 366366 w 1002002"/>
                              <a:gd name="connsiteY63" fmla="*/ 653598 h 1389398"/>
                              <a:gd name="connsiteX64" fmla="*/ 364970 w 1002002"/>
                              <a:gd name="connsiteY64" fmla="*/ 649208 h 1389398"/>
                              <a:gd name="connsiteX65" fmla="*/ 358367 w 1002002"/>
                              <a:gd name="connsiteY65" fmla="*/ 630742 h 1389398"/>
                              <a:gd name="connsiteX66" fmla="*/ 350260 w 1002002"/>
                              <a:gd name="connsiteY66" fmla="*/ 612599 h 1389398"/>
                              <a:gd name="connsiteX67" fmla="*/ 335926 w 1002002"/>
                              <a:gd name="connsiteY67" fmla="*/ 585353 h 1389398"/>
                              <a:gd name="connsiteX68" fmla="*/ 332382 w 1002002"/>
                              <a:gd name="connsiteY68" fmla="*/ 579736 h 1389398"/>
                              <a:gd name="connsiteX69" fmla="*/ 330503 w 1002002"/>
                              <a:gd name="connsiteY69" fmla="*/ 576637 h 1389398"/>
                              <a:gd name="connsiteX70" fmla="*/ 331792 w 1002002"/>
                              <a:gd name="connsiteY70" fmla="*/ 575991 h 1389398"/>
                              <a:gd name="connsiteX71" fmla="*/ 97933 w 1002002"/>
                              <a:gd name="connsiteY71" fmla="*/ 464358 h 1389398"/>
                              <a:gd name="connsiteX72" fmla="*/ 78176 w 1002002"/>
                              <a:gd name="connsiteY72" fmla="*/ 447054 h 1389398"/>
                              <a:gd name="connsiteX73" fmla="*/ 0 w 1002002"/>
                              <a:gd name="connsiteY73" fmla="*/ 327317 h 1389398"/>
                              <a:gd name="connsiteX74" fmla="*/ 0 w 1002002"/>
                              <a:gd name="connsiteY74" fmla="*/ 37978 h 1389398"/>
                              <a:gd name="connsiteX75" fmla="*/ 40101 w 1002002"/>
                              <a:gd name="connsiteY75" fmla="*/ 10498 h 1389398"/>
                              <a:gd name="connsiteX76" fmla="*/ 90041 w 1002002"/>
                              <a:gd name="connsiteY76" fmla="*/ 4 h 138939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</a:cxnLst>
                            <a:rect l="l" t="t" r="r" b="b"/>
                            <a:pathLst>
                              <a:path w="1002002" h="1389398">
                                <a:moveTo>
                                  <a:pt x="367645" y="657386"/>
                                </a:moveTo>
                                <a:lnTo>
                                  <a:pt x="367654" y="657408"/>
                                </a:lnTo>
                                <a:lnTo>
                                  <a:pt x="367654" y="657472"/>
                                </a:lnTo>
                                <a:close/>
                                <a:moveTo>
                                  <a:pt x="425788" y="233070"/>
                                </a:moveTo>
                                <a:cubicBezTo>
                                  <a:pt x="483667" y="233070"/>
                                  <a:pt x="530587" y="279961"/>
                                  <a:pt x="530587" y="337805"/>
                                </a:cubicBezTo>
                                <a:cubicBezTo>
                                  <a:pt x="530587" y="395649"/>
                                  <a:pt x="483667" y="442540"/>
                                  <a:pt x="425788" y="442540"/>
                                </a:cubicBezTo>
                                <a:cubicBezTo>
                                  <a:pt x="367909" y="442540"/>
                                  <a:pt x="320989" y="395649"/>
                                  <a:pt x="320989" y="337805"/>
                                </a:cubicBezTo>
                                <a:cubicBezTo>
                                  <a:pt x="320989" y="279961"/>
                                  <a:pt x="367909" y="233070"/>
                                  <a:pt x="425788" y="233070"/>
                                </a:cubicBezTo>
                                <a:close/>
                                <a:moveTo>
                                  <a:pt x="90041" y="4"/>
                                </a:moveTo>
                                <a:cubicBezTo>
                                  <a:pt x="161015" y="-513"/>
                                  <a:pt x="218996" y="56499"/>
                                  <a:pt x="219533" y="127456"/>
                                </a:cubicBezTo>
                                <a:cubicBezTo>
                                  <a:pt x="220070" y="198413"/>
                                  <a:pt x="163001" y="256328"/>
                                  <a:pt x="92081" y="256909"/>
                                </a:cubicBezTo>
                                <a:cubicBezTo>
                                  <a:pt x="84081" y="256974"/>
                                  <a:pt x="76297" y="256199"/>
                                  <a:pt x="68727" y="254843"/>
                                </a:cubicBezTo>
                                <a:lnTo>
                                  <a:pt x="152103" y="382618"/>
                                </a:lnTo>
                                <a:lnTo>
                                  <a:pt x="361212" y="482436"/>
                                </a:lnTo>
                                <a:lnTo>
                                  <a:pt x="529842" y="434012"/>
                                </a:lnTo>
                                <a:cubicBezTo>
                                  <a:pt x="537519" y="431881"/>
                                  <a:pt x="545626" y="431558"/>
                                  <a:pt x="553410" y="433237"/>
                                </a:cubicBezTo>
                                <a:lnTo>
                                  <a:pt x="828662" y="492056"/>
                                </a:lnTo>
                                <a:cubicBezTo>
                                  <a:pt x="839238" y="494316"/>
                                  <a:pt x="848848" y="500127"/>
                                  <a:pt x="855774" y="508456"/>
                                </a:cubicBezTo>
                                <a:lnTo>
                                  <a:pt x="990742" y="670321"/>
                                </a:lnTo>
                                <a:cubicBezTo>
                                  <a:pt x="1007922" y="690917"/>
                                  <a:pt x="1005130" y="721521"/>
                                  <a:pt x="984514" y="738695"/>
                                </a:cubicBezTo>
                                <a:cubicBezTo>
                                  <a:pt x="975441" y="746250"/>
                                  <a:pt x="964435" y="749994"/>
                                  <a:pt x="953483" y="749994"/>
                                </a:cubicBezTo>
                                <a:cubicBezTo>
                                  <a:pt x="939525" y="749994"/>
                                  <a:pt x="925727" y="743990"/>
                                  <a:pt x="916117" y="732497"/>
                                </a:cubicBezTo>
                                <a:lnTo>
                                  <a:pt x="791886" y="583545"/>
                                </a:lnTo>
                                <a:lnTo>
                                  <a:pt x="589541" y="540286"/>
                                </a:lnTo>
                                <a:cubicBezTo>
                                  <a:pt x="591474" y="547647"/>
                                  <a:pt x="593353" y="555266"/>
                                  <a:pt x="595340" y="563207"/>
                                </a:cubicBezTo>
                                <a:cubicBezTo>
                                  <a:pt x="597809" y="576572"/>
                                  <a:pt x="601030" y="589162"/>
                                  <a:pt x="602695" y="604981"/>
                                </a:cubicBezTo>
                                <a:cubicBezTo>
                                  <a:pt x="603661" y="613568"/>
                                  <a:pt x="604681" y="622284"/>
                                  <a:pt x="605647" y="631065"/>
                                </a:cubicBezTo>
                                <a:cubicBezTo>
                                  <a:pt x="605862" y="636618"/>
                                  <a:pt x="606023" y="642170"/>
                                  <a:pt x="606184" y="647852"/>
                                </a:cubicBezTo>
                                <a:cubicBezTo>
                                  <a:pt x="606238" y="655923"/>
                                  <a:pt x="606345" y="664058"/>
                                  <a:pt x="606399" y="672193"/>
                                </a:cubicBezTo>
                                <a:cubicBezTo>
                                  <a:pt x="606399" y="680522"/>
                                  <a:pt x="605862" y="686591"/>
                                  <a:pt x="605540" y="693887"/>
                                </a:cubicBezTo>
                                <a:cubicBezTo>
                                  <a:pt x="602211" y="749284"/>
                                  <a:pt x="592763" y="798677"/>
                                  <a:pt x="584710" y="835608"/>
                                </a:cubicBezTo>
                                <a:cubicBezTo>
                                  <a:pt x="581059" y="852072"/>
                                  <a:pt x="577730" y="865760"/>
                                  <a:pt x="575046" y="876219"/>
                                </a:cubicBezTo>
                                <a:cubicBezTo>
                                  <a:pt x="574992" y="878673"/>
                                  <a:pt x="575207" y="881062"/>
                                  <a:pt x="574939" y="883515"/>
                                </a:cubicBezTo>
                                <a:cubicBezTo>
                                  <a:pt x="574670" y="885969"/>
                                  <a:pt x="574241" y="888487"/>
                                  <a:pt x="573758" y="890811"/>
                                </a:cubicBezTo>
                                <a:lnTo>
                                  <a:pt x="500368" y="1243725"/>
                                </a:lnTo>
                                <a:lnTo>
                                  <a:pt x="499187" y="1249213"/>
                                </a:lnTo>
                                <a:cubicBezTo>
                                  <a:pt x="494248" y="1272973"/>
                                  <a:pt x="475940" y="1290470"/>
                                  <a:pt x="453768" y="1295635"/>
                                </a:cubicBezTo>
                                <a:lnTo>
                                  <a:pt x="54339" y="1388157"/>
                                </a:lnTo>
                                <a:cubicBezTo>
                                  <a:pt x="41508" y="1391127"/>
                                  <a:pt x="28677" y="1388625"/>
                                  <a:pt x="18316" y="1382169"/>
                                </a:cubicBezTo>
                                <a:lnTo>
                                  <a:pt x="0" y="1356504"/>
                                </a:lnTo>
                                <a:lnTo>
                                  <a:pt x="0" y="1332979"/>
                                </a:lnTo>
                                <a:lnTo>
                                  <a:pt x="2209" y="1318096"/>
                                </a:lnTo>
                                <a:cubicBezTo>
                                  <a:pt x="7981" y="1308032"/>
                                  <a:pt x="17376" y="1300058"/>
                                  <a:pt x="29053" y="1296281"/>
                                </a:cubicBezTo>
                                <a:lnTo>
                                  <a:pt x="377372" y="1184841"/>
                                </a:lnTo>
                                <a:lnTo>
                                  <a:pt x="393692" y="1041959"/>
                                </a:lnTo>
                                <a:lnTo>
                                  <a:pt x="267368" y="1184131"/>
                                </a:lnTo>
                                <a:lnTo>
                                  <a:pt x="263073" y="1188974"/>
                                </a:lnTo>
                                <a:cubicBezTo>
                                  <a:pt x="245947" y="1208279"/>
                                  <a:pt x="219103" y="1213896"/>
                                  <a:pt x="196340" y="1205309"/>
                                </a:cubicBezTo>
                                <a:lnTo>
                                  <a:pt x="0" y="1130173"/>
                                </a:lnTo>
                                <a:lnTo>
                                  <a:pt x="0" y="1018207"/>
                                </a:lnTo>
                                <a:lnTo>
                                  <a:pt x="190113" y="1068495"/>
                                </a:lnTo>
                                <a:lnTo>
                                  <a:pt x="363789" y="832121"/>
                                </a:lnTo>
                                <a:cubicBezTo>
                                  <a:pt x="365883" y="829281"/>
                                  <a:pt x="368406" y="826892"/>
                                  <a:pt x="370768" y="824438"/>
                                </a:cubicBezTo>
                                <a:cubicBezTo>
                                  <a:pt x="371359" y="818046"/>
                                  <a:pt x="372003" y="810815"/>
                                  <a:pt x="372594" y="802873"/>
                                </a:cubicBezTo>
                                <a:cubicBezTo>
                                  <a:pt x="375010" y="772011"/>
                                  <a:pt x="376513" y="730237"/>
                                  <a:pt x="373292" y="694081"/>
                                </a:cubicBezTo>
                                <a:cubicBezTo>
                                  <a:pt x="372808" y="689884"/>
                                  <a:pt x="372486" y="684525"/>
                                  <a:pt x="371896" y="681491"/>
                                </a:cubicBezTo>
                                <a:lnTo>
                                  <a:pt x="370339" y="671870"/>
                                </a:lnTo>
                                <a:cubicBezTo>
                                  <a:pt x="369372" y="666318"/>
                                  <a:pt x="368460" y="660765"/>
                                  <a:pt x="367493" y="655342"/>
                                </a:cubicBezTo>
                                <a:lnTo>
                                  <a:pt x="367332" y="654373"/>
                                </a:lnTo>
                                <a:lnTo>
                                  <a:pt x="367645" y="657386"/>
                                </a:lnTo>
                                <a:lnTo>
                                  <a:pt x="367601" y="657279"/>
                                </a:lnTo>
                                <a:lnTo>
                                  <a:pt x="367493" y="657020"/>
                                </a:lnTo>
                                <a:lnTo>
                                  <a:pt x="367118" y="655858"/>
                                </a:lnTo>
                                <a:lnTo>
                                  <a:pt x="366366" y="653598"/>
                                </a:lnTo>
                                <a:lnTo>
                                  <a:pt x="364970" y="649208"/>
                                </a:lnTo>
                                <a:cubicBezTo>
                                  <a:pt x="363628" y="643720"/>
                                  <a:pt x="360246" y="636553"/>
                                  <a:pt x="358367" y="630742"/>
                                </a:cubicBezTo>
                                <a:cubicBezTo>
                                  <a:pt x="355414" y="624286"/>
                                  <a:pt x="353159" y="618346"/>
                                  <a:pt x="350260" y="612599"/>
                                </a:cubicBezTo>
                                <a:cubicBezTo>
                                  <a:pt x="344838" y="601171"/>
                                  <a:pt x="339576" y="591551"/>
                                  <a:pt x="335926" y="585353"/>
                                </a:cubicBezTo>
                                <a:cubicBezTo>
                                  <a:pt x="333993" y="581737"/>
                                  <a:pt x="333188" y="581092"/>
                                  <a:pt x="332382" y="579736"/>
                                </a:cubicBezTo>
                                <a:cubicBezTo>
                                  <a:pt x="331148" y="577734"/>
                                  <a:pt x="330503" y="576637"/>
                                  <a:pt x="330503" y="576637"/>
                                </a:cubicBezTo>
                                <a:lnTo>
                                  <a:pt x="331792" y="575991"/>
                                </a:lnTo>
                                <a:lnTo>
                                  <a:pt x="97933" y="464358"/>
                                </a:lnTo>
                                <a:cubicBezTo>
                                  <a:pt x="89880" y="460484"/>
                                  <a:pt x="83061" y="454544"/>
                                  <a:pt x="78176" y="447054"/>
                                </a:cubicBezTo>
                                <a:lnTo>
                                  <a:pt x="0" y="327317"/>
                                </a:lnTo>
                                <a:lnTo>
                                  <a:pt x="0" y="37978"/>
                                </a:lnTo>
                                <a:lnTo>
                                  <a:pt x="40101" y="10498"/>
                                </a:lnTo>
                                <a:cubicBezTo>
                                  <a:pt x="55423" y="3878"/>
                                  <a:pt x="72298" y="150"/>
                                  <a:pt x="90041" y="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Basketball - top">
                          <a:extLst/>
                        </wps:cNvPr>
                        <wps:cNvSpPr/>
                        <wps:spPr>
                          <a:xfrm>
                            <a:off x="1905346" y="0"/>
                            <a:ext cx="1472565" cy="1045845"/>
                          </a:xfrm>
                          <a:custGeom>
                            <a:avLst/>
                            <a:gdLst>
                              <a:gd name="connsiteX0" fmla="*/ 501490 w 1472565"/>
                              <a:gd name="connsiteY0" fmla="*/ 718063 h 1045845"/>
                              <a:gd name="connsiteX1" fmla="*/ 641929 w 1472565"/>
                              <a:gd name="connsiteY1" fmla="*/ 940652 h 1045845"/>
                              <a:gd name="connsiteX2" fmla="*/ 736283 w 1472565"/>
                              <a:gd name="connsiteY2" fmla="*/ 947674 h 1045845"/>
                              <a:gd name="connsiteX3" fmla="*/ 823887 w 1472565"/>
                              <a:gd name="connsiteY3" fmla="*/ 941538 h 1045845"/>
                              <a:gd name="connsiteX4" fmla="*/ 741259 w 1472565"/>
                              <a:gd name="connsiteY4" fmla="*/ 873228 h 1045845"/>
                              <a:gd name="connsiteX5" fmla="*/ 501490 w 1472565"/>
                              <a:gd name="connsiteY5" fmla="*/ 718063 h 1045845"/>
                              <a:gd name="connsiteX6" fmla="*/ 397593 w 1472565"/>
                              <a:gd name="connsiteY6" fmla="*/ 717449 h 1045845"/>
                              <a:gd name="connsiteX7" fmla="*/ 308898 w 1472565"/>
                              <a:gd name="connsiteY7" fmla="*/ 782965 h 1045845"/>
                              <a:gd name="connsiteX8" fmla="*/ 474357 w 1472565"/>
                              <a:gd name="connsiteY8" fmla="*/ 891226 h 1045845"/>
                              <a:gd name="connsiteX9" fmla="*/ 397593 w 1472565"/>
                              <a:gd name="connsiteY9" fmla="*/ 717449 h 1045845"/>
                              <a:gd name="connsiteX10" fmla="*/ 109693 w 1472565"/>
                              <a:gd name="connsiteY10" fmla="*/ 429618 h 1045845"/>
                              <a:gd name="connsiteX11" fmla="*/ 237110 w 1472565"/>
                              <a:gd name="connsiteY11" fmla="*/ 706337 h 1045845"/>
                              <a:gd name="connsiteX12" fmla="*/ 259335 w 1472565"/>
                              <a:gd name="connsiteY12" fmla="*/ 678590 h 1045845"/>
                              <a:gd name="connsiteX13" fmla="*/ 371823 w 1472565"/>
                              <a:gd name="connsiteY13" fmla="*/ 622414 h 1045845"/>
                              <a:gd name="connsiteX14" fmla="*/ 358324 w 1472565"/>
                              <a:gd name="connsiteY14" fmla="*/ 547627 h 1045845"/>
                              <a:gd name="connsiteX15" fmla="*/ 208614 w 1472565"/>
                              <a:gd name="connsiteY15" fmla="*/ 488997 h 1045845"/>
                              <a:gd name="connsiteX16" fmla="*/ 109693 w 1472565"/>
                              <a:gd name="connsiteY16" fmla="*/ 429618 h 1045845"/>
                              <a:gd name="connsiteX17" fmla="*/ 1373576 w 1472565"/>
                              <a:gd name="connsiteY17" fmla="*/ 277112 h 1045845"/>
                              <a:gd name="connsiteX18" fmla="*/ 636339 w 1472565"/>
                              <a:gd name="connsiteY18" fmla="*/ 584305 h 1045845"/>
                              <a:gd name="connsiteX19" fmla="*/ 573005 w 1472565"/>
                              <a:gd name="connsiteY19" fmla="*/ 582942 h 1045845"/>
                              <a:gd name="connsiteX20" fmla="*/ 461404 w 1472565"/>
                              <a:gd name="connsiteY20" fmla="*/ 571284 h 1045845"/>
                              <a:gd name="connsiteX21" fmla="*/ 471153 w 1472565"/>
                              <a:gd name="connsiteY21" fmla="*/ 617438 h 1045845"/>
                              <a:gd name="connsiteX22" fmla="*/ 815910 w 1472565"/>
                              <a:gd name="connsiteY22" fmla="*/ 809417 h 1045845"/>
                              <a:gd name="connsiteX23" fmla="*/ 1035772 w 1472565"/>
                              <a:gd name="connsiteY23" fmla="*/ 872819 h 1045845"/>
                              <a:gd name="connsiteX24" fmla="*/ 1374394 w 1472565"/>
                              <a:gd name="connsiteY24" fmla="*/ 309563 h 1045845"/>
                              <a:gd name="connsiteX25" fmla="*/ 1373576 w 1472565"/>
                              <a:gd name="connsiteY25" fmla="*/ 277112 h 1045845"/>
                              <a:gd name="connsiteX26" fmla="*/ 132599 w 1472565"/>
                              <a:gd name="connsiteY26" fmla="*/ 103199 h 1045845"/>
                              <a:gd name="connsiteX27" fmla="*/ 98785 w 1472565"/>
                              <a:gd name="connsiteY27" fmla="*/ 285565 h 1045845"/>
                              <a:gd name="connsiteX28" fmla="*/ 349189 w 1472565"/>
                              <a:gd name="connsiteY28" fmla="*/ 441753 h 1045845"/>
                              <a:gd name="connsiteX29" fmla="*/ 348303 w 1472565"/>
                              <a:gd name="connsiteY29" fmla="*/ 390554 h 1045845"/>
                              <a:gd name="connsiteX30" fmla="*/ 165186 w 1472565"/>
                              <a:gd name="connsiteY30" fmla="*/ 224890 h 1045845"/>
                              <a:gd name="connsiteX31" fmla="*/ 132599 w 1472565"/>
                              <a:gd name="connsiteY31" fmla="*/ 103199 h 1045845"/>
                              <a:gd name="connsiteX32" fmla="*/ 70319 w 1472565"/>
                              <a:gd name="connsiteY32" fmla="*/ 0 h 1045845"/>
                              <a:gd name="connsiteX33" fmla="*/ 228968 w 1472565"/>
                              <a:gd name="connsiteY33" fmla="*/ 0 h 1045845"/>
                              <a:gd name="connsiteX34" fmla="*/ 226978 w 1472565"/>
                              <a:gd name="connsiteY34" fmla="*/ 16226 h 1045845"/>
                              <a:gd name="connsiteX35" fmla="*/ 254836 w 1472565"/>
                              <a:gd name="connsiteY35" fmla="*/ 184940 h 1045845"/>
                              <a:gd name="connsiteX36" fmla="*/ 351984 w 1472565"/>
                              <a:gd name="connsiteY36" fmla="*/ 286792 h 1045845"/>
                              <a:gd name="connsiteX37" fmla="*/ 379848 w 1472565"/>
                              <a:gd name="connsiteY37" fmla="*/ 101239 h 1045845"/>
                              <a:gd name="connsiteX38" fmla="*/ 413385 w 1472565"/>
                              <a:gd name="connsiteY38" fmla="*/ 0 h 1045845"/>
                              <a:gd name="connsiteX39" fmla="*/ 514546 w 1472565"/>
                              <a:gd name="connsiteY39" fmla="*/ 0 h 1045845"/>
                              <a:gd name="connsiteX40" fmla="*/ 513950 w 1472565"/>
                              <a:gd name="connsiteY40" fmla="*/ 1248 h 1045845"/>
                              <a:gd name="connsiteX41" fmla="*/ 448655 w 1472565"/>
                              <a:gd name="connsiteY41" fmla="*/ 310722 h 1045845"/>
                              <a:gd name="connsiteX42" fmla="*/ 821432 w 1472565"/>
                              <a:gd name="connsiteY42" fmla="*/ 55818 h 1045845"/>
                              <a:gd name="connsiteX43" fmla="*/ 854445 w 1472565"/>
                              <a:gd name="connsiteY43" fmla="*/ 0 h 1045845"/>
                              <a:gd name="connsiteX44" fmla="*/ 967811 w 1472565"/>
                              <a:gd name="connsiteY44" fmla="*/ 0 h 1045845"/>
                              <a:gd name="connsiteX45" fmla="*/ 907741 w 1472565"/>
                              <a:gd name="connsiteY45" fmla="*/ 102585 h 1045845"/>
                              <a:gd name="connsiteX46" fmla="*/ 505035 w 1472565"/>
                              <a:gd name="connsiteY46" fmla="*/ 412438 h 1045845"/>
                              <a:gd name="connsiteX47" fmla="*/ 446542 w 1472565"/>
                              <a:gd name="connsiteY47" fmla="*/ 409233 h 1045845"/>
                              <a:gd name="connsiteX48" fmla="*/ 447564 w 1472565"/>
                              <a:gd name="connsiteY48" fmla="*/ 448843 h 1045845"/>
                              <a:gd name="connsiteX49" fmla="*/ 448723 w 1472565"/>
                              <a:gd name="connsiteY49" fmla="*/ 468954 h 1045845"/>
                              <a:gd name="connsiteX50" fmla="*/ 577027 w 1472565"/>
                              <a:gd name="connsiteY50" fmla="*/ 484907 h 1045845"/>
                              <a:gd name="connsiteX51" fmla="*/ 1348420 w 1472565"/>
                              <a:gd name="connsiteY51" fmla="*/ 129651 h 1045845"/>
                              <a:gd name="connsiteX52" fmla="*/ 1295107 w 1472565"/>
                              <a:gd name="connsiteY52" fmla="*/ 2062 h 1045845"/>
                              <a:gd name="connsiteX53" fmla="*/ 1293660 w 1472565"/>
                              <a:gd name="connsiteY53" fmla="*/ 0 h 1045845"/>
                              <a:gd name="connsiteX54" fmla="*/ 1402246 w 1472565"/>
                              <a:gd name="connsiteY54" fmla="*/ 0 h 1045845"/>
                              <a:gd name="connsiteX55" fmla="*/ 1414708 w 1472565"/>
                              <a:gd name="connsiteY55" fmla="*/ 22959 h 1045845"/>
                              <a:gd name="connsiteX56" fmla="*/ 1472565 w 1472565"/>
                              <a:gd name="connsiteY56" fmla="*/ 309563 h 1045845"/>
                              <a:gd name="connsiteX57" fmla="*/ 1088539 w 1472565"/>
                              <a:gd name="connsiteY57" fmla="*/ 956196 h 1045845"/>
                              <a:gd name="connsiteX58" fmla="*/ 1075586 w 1472565"/>
                              <a:gd name="connsiteY58" fmla="*/ 963354 h 1045845"/>
                              <a:gd name="connsiteX59" fmla="*/ 1073405 w 1472565"/>
                              <a:gd name="connsiteY59" fmla="*/ 964036 h 1045845"/>
                              <a:gd name="connsiteX60" fmla="*/ 736283 w 1472565"/>
                              <a:gd name="connsiteY60" fmla="*/ 1045845 h 1045845"/>
                              <a:gd name="connsiteX61" fmla="*/ 0 w 1472565"/>
                              <a:gd name="connsiteY61" fmla="*/ 309563 h 1045845"/>
                              <a:gd name="connsiteX62" fmla="*/ 57858 w 1472565"/>
                              <a:gd name="connsiteY62" fmla="*/ 22959 h 104584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</a:cxnLst>
                            <a:rect l="l" t="t" r="r" b="b"/>
                            <a:pathLst>
                              <a:path w="1472565" h="1045845">
                                <a:moveTo>
                                  <a:pt x="501490" y="718063"/>
                                </a:moveTo>
                                <a:cubicBezTo>
                                  <a:pt x="544849" y="835936"/>
                                  <a:pt x="604161" y="918291"/>
                                  <a:pt x="641929" y="940652"/>
                                </a:cubicBezTo>
                                <a:cubicBezTo>
                                  <a:pt x="672744" y="945220"/>
                                  <a:pt x="704241" y="947674"/>
                                  <a:pt x="736283" y="947674"/>
                                </a:cubicBezTo>
                                <a:cubicBezTo>
                                  <a:pt x="766007" y="947674"/>
                                  <a:pt x="795253" y="945492"/>
                                  <a:pt x="823887" y="941538"/>
                                </a:cubicBezTo>
                                <a:cubicBezTo>
                                  <a:pt x="795390" y="925586"/>
                                  <a:pt x="767302" y="903633"/>
                                  <a:pt x="741259" y="873228"/>
                                </a:cubicBezTo>
                                <a:cubicBezTo>
                                  <a:pt x="651610" y="768376"/>
                                  <a:pt x="594957" y="728835"/>
                                  <a:pt x="501490" y="718063"/>
                                </a:cubicBezTo>
                                <a:close/>
                                <a:moveTo>
                                  <a:pt x="397593" y="717449"/>
                                </a:moveTo>
                                <a:cubicBezTo>
                                  <a:pt x="332895" y="727267"/>
                                  <a:pt x="314216" y="761763"/>
                                  <a:pt x="308898" y="782965"/>
                                </a:cubicBezTo>
                                <a:cubicBezTo>
                                  <a:pt x="357779" y="827142"/>
                                  <a:pt x="413614" y="863751"/>
                                  <a:pt x="474357" y="891226"/>
                                </a:cubicBezTo>
                                <a:cubicBezTo>
                                  <a:pt x="445315" y="841799"/>
                                  <a:pt x="418727" y="782624"/>
                                  <a:pt x="397593" y="717449"/>
                                </a:cubicBezTo>
                                <a:close/>
                                <a:moveTo>
                                  <a:pt x="109693" y="429618"/>
                                </a:moveTo>
                                <a:cubicBezTo>
                                  <a:pt x="129395" y="532833"/>
                                  <a:pt x="174049" y="627187"/>
                                  <a:pt x="237110" y="706337"/>
                                </a:cubicBezTo>
                                <a:cubicBezTo>
                                  <a:pt x="243178" y="696997"/>
                                  <a:pt x="250473" y="687657"/>
                                  <a:pt x="259335" y="678590"/>
                                </a:cubicBezTo>
                                <a:cubicBezTo>
                                  <a:pt x="287764" y="649752"/>
                                  <a:pt x="325601" y="631073"/>
                                  <a:pt x="371823" y="622414"/>
                                </a:cubicBezTo>
                                <a:cubicBezTo>
                                  <a:pt x="366437" y="597940"/>
                                  <a:pt x="361869" y="572988"/>
                                  <a:pt x="358324" y="547627"/>
                                </a:cubicBezTo>
                                <a:cubicBezTo>
                                  <a:pt x="297854" y="529970"/>
                                  <a:pt x="247268" y="508427"/>
                                  <a:pt x="208614" y="488997"/>
                                </a:cubicBezTo>
                                <a:cubicBezTo>
                                  <a:pt x="172072" y="470727"/>
                                  <a:pt x="138667" y="450615"/>
                                  <a:pt x="109693" y="429618"/>
                                </a:cubicBezTo>
                                <a:close/>
                                <a:moveTo>
                                  <a:pt x="1373576" y="277112"/>
                                </a:moveTo>
                                <a:cubicBezTo>
                                  <a:pt x="1226183" y="475090"/>
                                  <a:pt x="966507" y="584305"/>
                                  <a:pt x="636339" y="584305"/>
                                </a:cubicBezTo>
                                <a:cubicBezTo>
                                  <a:pt x="615546" y="584305"/>
                                  <a:pt x="594412" y="583828"/>
                                  <a:pt x="573005" y="582942"/>
                                </a:cubicBezTo>
                                <a:cubicBezTo>
                                  <a:pt x="533737" y="581374"/>
                                  <a:pt x="496445" y="577215"/>
                                  <a:pt x="461404" y="571284"/>
                                </a:cubicBezTo>
                                <a:cubicBezTo>
                                  <a:pt x="464267" y="587032"/>
                                  <a:pt x="467540" y="602371"/>
                                  <a:pt x="471153" y="617438"/>
                                </a:cubicBezTo>
                                <a:cubicBezTo>
                                  <a:pt x="613978" y="623914"/>
                                  <a:pt x="698923" y="672591"/>
                                  <a:pt x="815910" y="809417"/>
                                </a:cubicBezTo>
                                <a:cubicBezTo>
                                  <a:pt x="895129" y="902066"/>
                                  <a:pt x="1006389" y="880591"/>
                                  <a:pt x="1035772" y="872819"/>
                                </a:cubicBezTo>
                                <a:cubicBezTo>
                                  <a:pt x="1237023" y="765376"/>
                                  <a:pt x="1374394" y="553218"/>
                                  <a:pt x="1374394" y="309563"/>
                                </a:cubicBezTo>
                                <a:cubicBezTo>
                                  <a:pt x="1374394" y="298655"/>
                                  <a:pt x="1374121" y="287815"/>
                                  <a:pt x="1373576" y="277112"/>
                                </a:cubicBezTo>
                                <a:close/>
                                <a:moveTo>
                                  <a:pt x="132599" y="103199"/>
                                </a:moveTo>
                                <a:cubicBezTo>
                                  <a:pt x="112897" y="160806"/>
                                  <a:pt x="101171" y="221959"/>
                                  <a:pt x="98785" y="285565"/>
                                </a:cubicBezTo>
                                <a:cubicBezTo>
                                  <a:pt x="128850" y="330697"/>
                                  <a:pt x="221226" y="397916"/>
                                  <a:pt x="349189" y="441753"/>
                                </a:cubicBezTo>
                                <a:cubicBezTo>
                                  <a:pt x="348575" y="424504"/>
                                  <a:pt x="348303" y="407393"/>
                                  <a:pt x="348303" y="390554"/>
                                </a:cubicBezTo>
                                <a:cubicBezTo>
                                  <a:pt x="264857" y="364102"/>
                                  <a:pt x="202001" y="307517"/>
                                  <a:pt x="165186" y="224890"/>
                                </a:cubicBezTo>
                                <a:cubicBezTo>
                                  <a:pt x="147802" y="185963"/>
                                  <a:pt x="137712" y="144240"/>
                                  <a:pt x="132599" y="103199"/>
                                </a:cubicBezTo>
                                <a:close/>
                                <a:moveTo>
                                  <a:pt x="70319" y="0"/>
                                </a:moveTo>
                                <a:lnTo>
                                  <a:pt x="228968" y="0"/>
                                </a:lnTo>
                                <a:lnTo>
                                  <a:pt x="226978" y="16226"/>
                                </a:lnTo>
                                <a:cubicBezTo>
                                  <a:pt x="224652" y="68396"/>
                                  <a:pt x="230566" y="130571"/>
                                  <a:pt x="254836" y="184940"/>
                                </a:cubicBezTo>
                                <a:cubicBezTo>
                                  <a:pt x="276311" y="233071"/>
                                  <a:pt x="308421" y="266613"/>
                                  <a:pt x="351984" y="286792"/>
                                </a:cubicBezTo>
                                <a:cubicBezTo>
                                  <a:pt x="356739" y="221601"/>
                                  <a:pt x="366088" y="159626"/>
                                  <a:pt x="379848" y="101239"/>
                                </a:cubicBezTo>
                                <a:lnTo>
                                  <a:pt x="413385" y="0"/>
                                </a:lnTo>
                                <a:lnTo>
                                  <a:pt x="514546" y="0"/>
                                </a:lnTo>
                                <a:lnTo>
                                  <a:pt x="513950" y="1248"/>
                                </a:lnTo>
                                <a:cubicBezTo>
                                  <a:pt x="477713" y="91521"/>
                                  <a:pt x="455558" y="195498"/>
                                  <a:pt x="448655" y="310722"/>
                                </a:cubicBezTo>
                                <a:cubicBezTo>
                                  <a:pt x="668926" y="337105"/>
                                  <a:pt x="736828" y="211937"/>
                                  <a:pt x="821432" y="55818"/>
                                </a:cubicBezTo>
                                <a:lnTo>
                                  <a:pt x="854445" y="0"/>
                                </a:lnTo>
                                <a:lnTo>
                                  <a:pt x="967811" y="0"/>
                                </a:lnTo>
                                <a:lnTo>
                                  <a:pt x="907741" y="102585"/>
                                </a:lnTo>
                                <a:cubicBezTo>
                                  <a:pt x="828386" y="249024"/>
                                  <a:pt x="739760" y="412438"/>
                                  <a:pt x="505035" y="412438"/>
                                </a:cubicBezTo>
                                <a:cubicBezTo>
                                  <a:pt x="486492" y="412438"/>
                                  <a:pt x="466994" y="411347"/>
                                  <a:pt x="446542" y="409233"/>
                                </a:cubicBezTo>
                                <a:cubicBezTo>
                                  <a:pt x="446746" y="422323"/>
                                  <a:pt x="447087" y="435549"/>
                                  <a:pt x="447564" y="448843"/>
                                </a:cubicBezTo>
                                <a:cubicBezTo>
                                  <a:pt x="447905" y="455592"/>
                                  <a:pt x="448246" y="462273"/>
                                  <a:pt x="448723" y="468954"/>
                                </a:cubicBezTo>
                                <a:cubicBezTo>
                                  <a:pt x="489355" y="477408"/>
                                  <a:pt x="532305" y="483066"/>
                                  <a:pt x="577027" y="484907"/>
                                </a:cubicBezTo>
                                <a:cubicBezTo>
                                  <a:pt x="951850" y="500246"/>
                                  <a:pt x="1231910" y="370851"/>
                                  <a:pt x="1348420" y="129651"/>
                                </a:cubicBezTo>
                                <a:cubicBezTo>
                                  <a:pt x="1335228" y="84894"/>
                                  <a:pt x="1317264" y="42166"/>
                                  <a:pt x="1295107" y="2062"/>
                                </a:cubicBezTo>
                                <a:lnTo>
                                  <a:pt x="1293660" y="0"/>
                                </a:lnTo>
                                <a:lnTo>
                                  <a:pt x="1402246" y="0"/>
                                </a:lnTo>
                                <a:lnTo>
                                  <a:pt x="1414708" y="22959"/>
                                </a:lnTo>
                                <a:cubicBezTo>
                                  <a:pt x="1451964" y="111048"/>
                                  <a:pt x="1472565" y="207898"/>
                                  <a:pt x="1472565" y="309563"/>
                                </a:cubicBezTo>
                                <a:cubicBezTo>
                                  <a:pt x="1472565" y="588600"/>
                                  <a:pt x="1317332" y="831301"/>
                                  <a:pt x="1088539" y="956196"/>
                                </a:cubicBezTo>
                                <a:cubicBezTo>
                                  <a:pt x="1084653" y="959127"/>
                                  <a:pt x="1080427" y="961650"/>
                                  <a:pt x="1075586" y="963354"/>
                                </a:cubicBezTo>
                                <a:cubicBezTo>
                                  <a:pt x="1075314" y="963422"/>
                                  <a:pt x="1074291" y="963763"/>
                                  <a:pt x="1073405" y="964036"/>
                                </a:cubicBezTo>
                                <a:cubicBezTo>
                                  <a:pt x="972370" y="1016189"/>
                                  <a:pt x="857837" y="1045845"/>
                                  <a:pt x="736283" y="1045845"/>
                                </a:cubicBezTo>
                                <a:cubicBezTo>
                                  <a:pt x="329623" y="1045845"/>
                                  <a:pt x="0" y="716222"/>
                                  <a:pt x="0" y="309563"/>
                                </a:cubicBezTo>
                                <a:cubicBezTo>
                                  <a:pt x="0" y="207898"/>
                                  <a:pt x="20602" y="111048"/>
                                  <a:pt x="57858" y="2295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E718C0" id="Group 4" o:spid="_x0000_s1026" style="position:absolute;margin-left:0;margin-top:0;width:757.45pt;height:576.7pt;z-index:-251655168;mso-position-horizontal:left;mso-position-horizontal-relative:margin;mso-position-vertical:top;mso-position-vertical-relative:margin;mso-width-relative:margin;mso-height-relative:margin" coordsize="96157,73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">
                <v:shape id="Blue rectangle" o:spid="_x0000_s1027" style="position:absolute;left:254;width:95821;height:73186;visibility:visible;mso-wrap-style:square;v-text-anchor:top" coordsize="15831,12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qMJr0A&#10;AADcAAAADwAAAGRycy9kb3ducmV2LnhtbERPuwrCMBTdBf8hXMFFNLWDSm0UEURx8wGul+baVpub&#10;2kStf28GwfFw3umyNZV4UeNKywrGowgEcWZ1ybmC82kznIFwHlljZZkUfMjBctHtpJho++YDvY4+&#10;FyGEXYIKCu/rREqXFWTQjWxNHLirbQz6AJtc6gbfIdxUMo6iiTRYcmgosKZ1Qdn9+DQKbtUgHkxY&#10;knnwU5Zmvd3Hm4tS/V67moPw1Pq/+OfeaQXxNKwNZ8IRkIs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GqMJr0AAADcAAAADwAAAAAAAAAAAAAAAACYAgAAZHJzL2Rvd25yZXYu&#10;eG1sUEsFBgAAAAAEAAQA9QAAAIIDAAAAAA==&#10;" path="m,12239r15830,l15830,,,,,12239xe" fillcolor="#6b78e8 [3204]" stroked="f">
                  <v:path arrowok="t" o:connecttype="custom" o:connectlocs="0,7318088;9581547,7318088;9581547,0;0,0;0,7318088" o:connectangles="0,0,0,0,0"/>
                </v:shape>
                <v:shape id="White diagonal lines" o:spid="_x0000_s1028" style="position:absolute;left:11475;top:-11378;width:73152;height:95976;rotation:90;visibility:visible;mso-wrap-style:square;v-text-anchor:middle" coordsize="7315200,95976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NW7MUA&#10;AADcAAAADwAAAGRycy9kb3ducmV2LnhtbESPwWrDMBBE74H8g9hAb4lcH9rUiRIag8HgQonbD9ha&#10;G8uJtTKWkrh/XxUKPQ4z84bZ7ifbixuNvnOs4HGVgCBunO64VfD5USzXIHxA1tg7JgXf5GG/m8+2&#10;mGl35yPd6tCKCGGfoQITwpBJ6RtDFv3KDcTRO7nRYohybKUe8R7htpdpkjxJix3HBYMD5YaaS321&#10;Cs5ymKr08H6qm+qtNPmlKr7KSqmHxfS6ARFoCv/hv3apFaTPL/B7Jh4Buf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M1bsxQAAANwAAAAPAAAAAAAAAAAAAAAAAJgCAABkcnMv&#10;ZG93bnJldi54bWxQSwUGAAAAAAQABAD1AAAAigMAAAAA&#10;" path="m5493523,3119379v,-903,,-903,,-903c5491318,3114867,5492420,3109453,5497380,3106746v3858,-1805,10472,,12676,4512l7315200,6500239r,39565l5493523,3119379xm5493523,5970818v,-1805,,-1805,,-1805c5491318,5965404,5492420,5960892,5497380,5958185v3858,-1805,10472,,12676,3609l7315200,9350776r,40065l5493523,5970818xm5483602,5733499v,-903,,-903,,-903c5480847,5728084,5482500,5723573,5487460,5720866v4960,-2707,9920,,12676,3609l7315200,9132483r,40068l5483602,5733499xm5250754,7611707v-1550,-26013,12400,-51392,37200,-63573c5321022,7531891,5360151,7545427,5376685,7578814r109673,201225c5501238,7811621,5490216,7848618,5460455,7866665v-31414,18949,-72197,7219,-90935,-24364l5259847,7641076v-1102,-1805,-1102,-2707,-2204,-3609c5253509,7629120,5251270,7620379,5250754,7611707xm4930896,4040457v1585,-5415,5167,-10152,10403,-12407c4951219,4022636,4965548,4026245,4970508,4037073l7315200,8439693r,90028l4932481,4056925v-2756,-4963,-3169,-11054,-1585,-16468xm4636460,6487754v-2170,-25886,10540,-51772,35340,-63954c4704868,6406655,4743997,6418386,4762184,6450871r499316,938448c5279136,7422706,5266461,7463312,5233393,7479555v-33067,17144,-72197,5414,-90384,-27973l4643693,6513133v-4133,-8121,-6510,-16750,-7233,-25379xm4361588,6771319v2273,-5752,6820,-10490,13158,-12746c4387422,6753159,4401200,6758573,4406160,6771206l5911422,9597624r-54747,l4363172,6793765v,-1804,-1102,-2707,-1102,-3609c4359314,6783839,4359314,6777072,4361588,6771319xm4322331,r104098,l7315200,5421748r,199193l4322331,xm4135589,r21340,l7315200,5929347r,40063l4135589,xm3927581,r104463,l7315200,6163184r,199773l5667677,3268267r-1102,903c5646183,3279095,5620832,3271877,5609258,3252025r-87628,-166936c5511710,3065237,5486358,3058019,5465967,3067945v-21494,9925,-29210,36996,-19290,56848l5605400,3422570v6614,14437,6614,30680,-2204,43313l7315200,6680572r,37264l5591622,3478516v-1102,,-1102,1805,-2755,1805c5568475,3490246,5543124,3482125,5532101,3462273l4566536,1649443v-1653,-902,-1653,-1804,-2755,-3609c4553860,1625982,4563781,1600716,4584172,1589888v20392,-9926,45743,-902,55663,20754l5291812,2834235v9920,20754,35272,27973,55663,18047c5369520,2842356,5376685,2815285,5366765,2795433l5161196,2408323v-10471,-20754,-2755,-46020,17636,-56848c5178832,2351475,5179934,2351475,5179934,2351475l3927581,xm3700173,5940138v-3858,27973,1102,55946,13778,81212l4096430,6738722v1102,-903,3857,-903,4960,-1805c4111861,6731503,4115719,6719772,4110208,6709846l3700173,5940138xm3320450,4723765v,11731,2205,21656,4961,31582l3485236,5057635v-1102,-18047,-6063,-35191,-14880,-50532l3320450,4723765xm3110611,6430004v2205,-7106,7027,-13423,14191,-17935c3139683,6402143,3160074,6406655,3168892,6421995r494356,926718c3670964,7364053,3691355,7370370,3707889,7363151v14880,-7219,21494,-27973,12676,-43313l3564046,7026573v,-903,-1102,-1805,-1102,-3610c3556330,7006721,3562944,6986869,3579478,6979650v16533,-6316,35271,,42987,17145l3961956,7634760v,902,1102,2707,1102,3609c3969120,7654611,3963058,7675366,3946525,7681682v-16534,6317,-35823,,-42988,-17145l3835749,7539110v,-902,,-2707,-1102,-3609c3824727,7520161,3805437,7516551,3790006,7525575v-14880,9926,-18738,28875,-9920,44215l3900781,7795379v,1804,1103,2707,1103,3609c3908497,7816133,3901884,7835985,3885350,7842301v-16534,6317,-35272,,-42987,-16242l3112127,6452675v-3307,-7670,-3720,-15565,-1516,-22671xm2964701,r55430,l3080161,112734v13778,-5414,29210,1804,36926,14437l3963058,1714413v7716,15340,25352,20754,40783,12633c4018721,1719827,4024233,1701780,4016517,1686440l3868816,1410319v-6062,-9926,-4960,-24363,2756,-33387l3137942,r102921,l4252397,1899396v2756,-7219,1653,-15341,-2205,-22559l3855038,1135101v-7715,-15340,-2755,-33387,12676,-40606c3883146,1086374,3900781,1091788,3908497,1107128r712600,1338192c4628813,2460660,4623853,2477805,4608421,2485926v-15431,7219,-33067,1805,-40783,-12633l4413876,2185442v-3858,-8121,-9921,-12633,-17636,-15340l4579212,2512094v9920,6317,18738,15340,24249,25266l5675393,4548708v15431,29778,50703,43313,82668,33387l5478642,4057827v-4960,-9926,-1653,-23461,8818,-28875c5497380,4023538,5511710,4028050,5516670,4037976r276663,518853c5808764,4535173,5811520,4506298,5798844,4482836l5459353,3846676v-8818,-17144,-9920,-36996,-3858,-55946l3436531,r20965,l5465967,3771781v13778,-18949,36925,-29778,60623,-27071l3532600,r103998,l7315200,6906733r,198435l6318001,5233595v-6063,11730,-16534,21656,-27556,27972c6255724,5279614,6213839,5266981,6196203,5232693l6051258,4960182v-12676,-23462,-36926,-38802,-63379,-36997l7315200,7414550r,90796l5948749,4935817v-27005,19853,-35823,56850,-19289,87529l6191243,5514227v4960,10828,7715,22558,7715,34290l7061464,7167340v11573,23461,3858,51434,-19290,62262c7041072,7231407,7038317,7232310,7037214,7232310r277986,522397l7315200,7847351,6127864,5617095v-25352,,-49601,-14437,-61175,-36997l4478908,2601427v-11574,-23461,-10471,-51434,4960,-73090l4406160,2383057v-12676,903,-23698,-5414,-29210,-15340l4124537,1892177v-7716,-15340,-25352,-20754,-40783,-12633c4068322,1886763,4063362,1904810,4071078,1920150r428221,803997c4506464,2736780,4503157,2753023,4489930,2762046r912106,1711767c5407548,4482836,5405894,4492762,5399832,4500883l7315200,8097082r,91873l5115453,4056925v-3858,-5414,-3858,-12633,,-18949l2964701,xm2750040,6826250r160927,302289c2914825,7135758,2921438,7141172,2930256,7143879l2779249,6860540v-7716,-12633,-16534,-23462,-29209,-34290xm2711212,r53417,l4870204,3954057v4960,11730,1102,25266,-10471,31582c4848159,3991053,4834381,3987444,4828319,3975713l2711212,xm2618873,6837078r56214,103771c2682252,6956189,2700439,6962506,2715319,6953482v15431,-7219,20391,-25266,12676,-40606l2672332,6809105v-20392,3610,-39130,13536,-53459,27973xm2146562,1609852v2755,-8685,8818,-16355,17635,-20866c2181833,1579962,2203878,1586279,2212696,1604326r267845,503513c2489359,2125886,2483297,2146641,2465110,2155664v-17636,9024,-39130,2707,-47948,-15340l2148766,1636810v-4409,-8572,-4960,-18272,-2204,-26958xm2049009,r54318,l3884248,3343163v6613,10828,1102,26168,-9920,32484c3862754,3381964,3847323,3377452,3841260,3365721l2049009,xm2024764,1400619v2755,-8798,8818,-16468,17636,-20980c2060035,1370616,2081529,1376932,2090347,1394979r58419,109185c2158135,1522211,2151522,1542966,2133886,1551989v-18187,9024,-39681,2707,-48499,-15340l2026968,1428366v-4409,-9024,-4960,-18949,-2204,-27747xm1917966,r20860,l3791659,3478516v,1805,,1805,,1805c3793864,3483930,3792762,3488442,3787802,3491149v-4961,1804,-10472,,-12676,-4512l1917966,xm1450635,r55709,l3399261,3554314v6062,11730,1102,26168,-10471,32484c3377216,3591310,3363438,3587701,3355722,3577775l1450635,xm1442228,5609426v827,-2256,2480,-4061,4409,-4963c1451597,5601756,1456557,5604463,1459313,5608072l3584351,9597624r-21340,l1442779,5617095v-1377,-2707,-1377,-5414,-551,-7669xm1296732,2442613r393501,741735c1690233,3183446,1690233,3180739,1690233,3178934v1653,-50532,44641,-91138,96446,-89333l1550799,2645643v,-1805,-1653,-3610,-2755,-5414c1538123,2627596,1518834,2622181,1506158,2633010v-12675,9926,-16533,27973,-7715,41508l1646143,2950638v7165,15340,2205,33388,-12676,40606c1618036,2999366,1600400,2993951,1592684,2978611l1315470,2457953v-3857,-8121,-9920,-12633,-18738,-15340xm403364,4291537v-2204,-5414,,-9926,3858,-12633c412182,4276197,417693,4278904,419898,4282514l3250662,9597624r-21339,l403364,4291537xm,704719l,603475,1305550,3055312v4960,9925,1102,22558,-8818,28875c1285159,3090503,1271380,3087796,1263665,3076968l,704719xm,888976l,785771,1517732,3635525v1102,-902,1102,-1804,1102,-3609c1530408,3582287,1580009,3549802,1630712,3560630l,499389,,396240,1927766,4015417v1654,902,3858,902,5512,1804c1979021,4038878,2034684,4019928,2057280,3973006l1260909,2477805v,2707,1654,5414,2756,8121l1658819,3227661v7716,15340,2204,32485,-12676,40606c1630712,3275486,1613076,3270974,1605360,3255634l892760,1917443v-7715,-15340,-2756,-33388,12676,-40606c920316,1869618,938503,1874130,946219,1889470r153212,287851c1101084,2180028,1103288,2182735,1104942,2183637l,109716,,6036,1152890,2171004v3857,-7219,2755,-16242,-1103,-24363l1083448,2018506v-7715,-14437,-2756,-32484,12676,-40606c1111004,1970682,1129191,1976096,1136356,1991436r252964,475540c1397036,2481414,1414672,2486828,1430103,2479609v14881,-8121,20392,-25266,12676,-40606l1014558,1635006v-2756,-5414,-3858,-10829,-3858,-15340l148101,r55129,l1052585,1594400v6614,1804,11574,7219,15432,13535l1386565,2206196v-29209,-56848,-12676,-126330,39681,-164228l338908,r21643,l1442779,2032042v38028,-20755,84873,-20755,122900,902l536736,101003v-1103,-902,-2205,-3609,-3858,-6316c524749,78219,520374,60792,519418,43408l525418,,787286,r881453,1653955c1672597,1657565,1676455,1661174,1679211,1666588l2860264,3885478v7716,8121,15431,15340,24249,21656l2607850,3386476v-31965,-58653,-14329,-132646,41886,-168741l935935,r21069,l2666269,3209614v42988,-21656,96446,-16242,135576,12633l1085289,r20898,l2413304,2454343v-3857,-53238,24250,-102868,71095,-128134c2548880,2291920,2631549,2315381,2666269,2381253r746770,1404063c3408079,3769976,3405323,3753734,3406425,3737492v5512,-72189,66135,-127232,138883,-121818l2231434,1148637v-14880,-29778,-4960,-66775,25352,-82115c2287649,1051182,2324023,1062913,2339454,1091788l4054544,4306877v16534,30680,53459,40606,82669,25266c4167524,4315901,4177444,4278904,4162564,4250029l3862754,3688764v-15431,-29777,-3858,-66774,25352,-82114c3918417,3591310,3955342,3603041,3970774,3631916r561593,1054852c4538429,4700304,4550003,4710230,4562678,4714741r-54561,-101966c4499299,4597435,4505362,4576681,4521895,4567658v15432,-8122,35823,-1805,44641,14437l4629915,4701206v17636,-18949,20392,-46922,8818,-69481l3838505,3127500v-15432,-30680,-3858,-67677,25351,-83017c3863856,3044483,3864959,3043581,3866612,3043581r-44641,-82114c3792762,2977709,3755836,2965978,3740956,2937103l3635141,2740390v-7716,-13535,-8818,-28875,-4960,-44216l2193893,r20707,l3638999,2674518v4960,-6317,11573,-12633,19289,-16242l2910967,1254212v-7164,-15340,-2204,-33387,12676,-40606c2939074,1206387,2956710,1210899,2964426,1226239r845971,1588144c3818113,2829723,3835749,2834235,3851180,2827016v15432,-8121,20392,-25266,12676,-40606l3715053,2511192v-7164,-15340,-2204,-33387,13227,-40606c3729383,2468781,3729383,2468781,3730485,2468781l2415514,r21508,l3750876,2466976v7716,1805,13778,7219,17636,14438l4045726,3002975v7716,15340,25352,20754,40783,12633c4101390,3008389,4106350,2990342,4099185,2975002l3704031,2234169v-7716,-14438,-2756,-32485,12676,-40606c3731587,2186344,3749774,2191758,3757490,2206196r712600,1338192c4475050,3553411,4475050,3563337,4470090,3572361r661897,1244346c5138049,4826632,5151827,4832046,5162299,4825730v9920,-6316,14880,-18949,8818,-30679l4929725,4341167v-6613,-11731,-2755,-24364,8818,-30680c4950117,4304170,4962793,4307780,4968855,4319510l6946830,8031796v6614,10828,2756,23461,-8818,29777c6926439,8067890,6913763,8064280,6907701,8052550l5525488,5457378v-6063,-10827,-20392,-15339,-30312,-9023c5484705,5454671,5479745,5467304,5486358,5478132r556082,1045829c6049053,6534790,6045195,6547423,6033622,6553739v-11574,6316,-24250,2707,-30312,-9024l4422694,3578677v-2205,-902,-4961,-4512,-6063,-7219l4263971,3284510v-7716,-15340,-25352,-19852,-40783,-12633c4208307,3279095,4203347,3297143,4210512,3312483r68890,128134c4287118,3455957,4281606,3473102,4266726,3481223v-15431,7219,-33067,2707,-40783,-12633l3972978,2993049v-7164,-15340,-25351,-20754,-40232,-12633c3917315,2987635,3912355,3005682,3920071,3021022r427670,803998c4350497,3828629,4351599,3832239,4351599,3835848l5388258,5783128v15432,30680,3858,66774,-25351,82114c5332595,5880582,5295670,5868852,5280239,5839976l4968855,5257055v-11022,-23460,-36374,-36094,-61726,-32483l6005515,7288256v10471,-7219,14329,-21657,7715,-33388l5676495,6624123v-7165,-12633,-2204,-27973,10471,-34290c5699642,6581712,5714522,6587126,5721136,6599759r607336,1138771c6336188,7751163,6330677,7766503,6318001,7772820v-12676,7219,-27556,2707,-34170,-9926l6153215,7517454v-6613,-10829,-20391,-16243,-31965,-10829l7234997,9597624r-73649,l6149358,7691608v-10472,,-19290,-5414,-23148,-14438l5910171,7272915v-6063,-12632,-21494,-16242,-34170,-9925c5863325,7269306,5859467,7284646,5866081,7297279r364291,683082c6238088,7992994,6233128,8008334,6220452,8014651v-12676,8121,-28107,2707,-34169,-9926l5009638,5795761v-7716,-12633,-2205,-27973,10471,-34289c5032785,5753350,5047665,5758764,5054279,5771397r719213,1350825c5779555,7134855,5794986,7138465,5807662,7132148v12676,-6316,16534,-21656,9920,-34289l5691926,6862344v-4960,-9023,-3857,-18949,1103,-27070l4861386,5274200v-3858,14438,-1653,27973,4960,40606l5004678,5574684v15431,30681,3858,67677,-25352,83017c4949015,5673041,4912089,5661310,4896658,5632435l4383564,4667819v-16534,-29778,-53459,-40606,-82668,-25266c4270584,4659698,4260113,4695792,4275544,4725570r866363,1627846c5155685,6378682,5147969,6412069,5125373,6430116r496561,932133c5628547,7372174,5640121,7375784,5650041,7370370v9920,-6317,13778,-17145,8818,-27973l5155685,6397632v-4960,-9926,-1102,-22559,8818,-27973c5174974,6365147,5187650,6368756,5192610,6378682l6906765,9597624r-46477,l5979061,7942462v-6614,-9925,-17636,-13535,-28107,-9023c5941033,7939755,5937175,7951486,5942136,7961412r218795,411474c6165891,8381007,6162033,8394542,6151562,8399054v-9920,5414,-22596,1805,-27556,-9024l5313306,6866856v-8818,43313,-40783,79407,-82668,93845l6635593,9597624r-21012,l5213002,6966115v-57317,12633,-114082,-15340,-142190,-65872l4324043,5498887v-1654,-2708,-2756,-5415,-3858,-7218c4284362,5429405,4204449,5407749,4142173,5442940v-62277,35192,-83771,115502,-48499,177764l4470090,6325443v30312,58653,12676,129939,-40783,167838l6070547,9573919v2480,5415,2755,11957,964,17822l6066622,9597624r-34409,l6028662,9594673,4385768,6513133v-58419,15340,-120144,-10828,-148251,-64067l3945422,5899532v-7715,-15340,-19289,-28876,-33067,-40606l3914559,5862535v1654,1805,1654,2707,2756,4512c3928889,5890508,3918417,5920286,3894168,5931114v-23698,11731,-52908,1805,-64481,-22559l3818113,5886899v-20391,21656,-47947,35192,-77157,39703l5641223,9494512v4960,9024,1102,21657,-8818,27071c5621934,9526997,5609258,9522485,5604298,9512559l4429307,7310814v-1102,-902,-2756,-3609,-3858,-4511c4417733,7298181,4405058,7298181,4397342,7306303r194546,364551c4601808,7690706,4607319,7710557,4607319,7731312r6063,10828c4613382,7743945,4614484,7744847,4614484,7745749v3858,10828,-2205,20754,-12676,24364c4592990,7804402,4568741,7832375,4538429,7848618v-63379,33387,-142189,9023,-176359,-54142l2451332,4204009v2755,5414,3858,12633,2755,18949l2573130,4445840v2755,4512,3857,10828,2755,15340l4009903,7153805v8818,15340,12676,33387,11574,50532c4017619,7256673,3972978,7295474,3921173,7291865l5148788,9597624r-55580,l3088979,5833660v-1102,-2707,-2755,-6317,-2755,-9926l2396771,4528856v-24250,-46020,-81566,-63164,-127309,-39703c2223719,4513516,2206083,4570365,2230332,4616385r457431,858138c2698785,5495278,2701541,5518738,2696581,5540396v-11574,51434,-62277,81211,-112980,70383l4472294,9158836v,903,1654,903,1654,2707c4480010,9172372,4475050,9187712,4462374,9193126v-11573,6316,-27005,902,-31965,-11731l2940177,6384096v,-902,-1103,-902,-1103,-2707c2933012,6369659,2917581,6367854,2906007,6374170v-11574,6317,-13778,21657,-7716,32485l3497912,7534598v5511,10829,1653,23461,-8818,29778c3477520,7572497,3462640,7568888,3456026,7557157l1075733,3086894v,-1805,-1654,-1805,-1654,-2707c1068017,3072456,1072977,3058019,1085653,3052604v11573,-6316,27004,-1804,31965,11731l2516364,5690186v,1804,1102,1804,1102,2707c2523529,5704623,2538960,5706428,2550534,5700111v11573,-6316,13778,-20754,7715,-32484l2297569,5177649v-4960,-8121,-2756,-19853,3858,-27974l1943198,4478325v-1103,902,-2756,902,-3858,1804c1927766,4486446,1913988,4481934,1907375,4470203l,888976xm,1503027r,-40067l1917846,5063953v,902,,902,,902c1920602,5069366,1918948,5073878,1913988,5076585v-4960,2707,-9920,902,-12676,-3609l,1503027xm,1951136l,1691154,1361213,4247322v5511,9926,1654,22559,-8818,27973c1342475,4279807,1329800,4276197,1324288,4266271l152053,2064526v-4960,-9926,-16534,-13535,-28108,-9023c114025,2060917,110167,2073550,115127,2083476r219898,411473c339985,2504875,336127,2517508,326207,2522020v-8818,5414,-21494,1805,-27005,-8121l,1951136xm,2855562l,2751261,558780,3800656v6063,11731,1103,25266,-10471,31583c536736,3838555,522958,3834946,515242,3823215l,2855562xm,3326152l,3138326r428716,804902c441943,3944131,452965,3951350,459579,3963080r203363,381696c672863,4363726,697112,4371847,715850,4361018v19289,-9925,27005,-34289,16534,-53238l642551,4138137v-10472,-18950,-2756,-43313,16534,-53239c677823,4074972,702072,4082191,711992,4101140r335633,630746c1052585,4740910,1061403,4748128,1071874,4750836v21494,6316,42988,-5415,49601,-27071l,2617309,,2430108r492646,925688c503668,3322408,532878,3298947,567598,3292631l,2227149r,-38396l1045,2189051,586336,3289924v36926,,71095,19852,89282,53239l2229230,6264986v7164,15340,18738,27973,33067,36996l1772901,5382484v-7716,-15341,-2204,-33388,12676,-40607c1801009,5333756,1818644,5339170,1826360,5354510r513094,961910c2362601,6311908,2381339,6300177,2396771,6283935l1399241,4410648v-6063,-11731,-1102,-26168,10471,-32485c1421286,4371847,1436166,4376358,1442779,4388089r979343,1837193c2423225,6206333,2419367,6187383,2410549,6169336l1918948,5246227v-7715,-13534,-11573,-28874,-11573,-44215c1906273,5146066,1950913,5099143,2006577,5098241l546105,2355987v-2756,-4512,,-9926,3306,-12633c554922,2340647,559883,2343354,562087,2346963l2028070,5099143v29210,6317,56215,25267,69993,52337l3167790,7162828v13778,26169,15431,58653,3858,85724l4423560,9597624r-20436,l3162830,7266599v-7716,9926,-16534,18949,-28108,27071l3334228,7669049v7716,15340,2756,32485,-12675,40606c3306121,7716874,3288485,7711460,3280770,7697022l3127007,7409171v-7716,-15340,-25352,-20754,-40783,-13535c3071344,7403757,3066383,7421804,3073548,7436242r68890,128134c3145194,7570692,3146296,7577009,3145194,7583325l4217953,9597624r-55599,l3101655,7606787v-4960,-2707,-9920,-8122,-12676,-12633l2836015,7118613v-7165,-15340,-25352,-20754,-40232,-12633c2780351,7113199,2775391,7131246,2783107,7146586r427670,803998c3214635,7956900,3216288,7963217,3214635,7969533r867145,1628091l4060610,9597624,3203613,7988483v-1654,902,-3858,902,-5512,2707c3184323,7998408,3166688,7992092,3158972,7978557l2588561,6907462v,17145,3858,33387,11574,48727l2979857,7669049v17636,32485,15432,73091,-4960,103771l3947610,9597624r-21164,l2962221,7786355v-25902,25266,-61174,36094,-95344,27071l3816603,9597624r-100688,l1238313,4949354v-10471,-3611,-21494,-1805,-30862,2707c1188712,4961986,1180997,4986349,1190917,5005300r195648,366354c1397036,5390605,1389320,5414967,1370031,5424893v-18738,10830,-42987,2707,-52907,-16242l948423,4717448v-9920,-18949,-34169,-26168,-53459,-16242c876227,4711132,868511,4735496,878431,4754445r524668,984468c1409712,5749741,1409712,5764179,1403099,5775007l3439038,9597624r-99577,l,3326152xm,3698612r,-40067l3163083,9597624r-21340,l,3698612xm,4033634l,3846531,3062732,9597624r-100579,l,4033634xm,4319136r,-40068l2832599,9597624r-21339,l,4319136xm,4741813l,4554387,2685765,9597624r-99814,l,4741813xe" fillcolor="white [3212]" stroked="f" strokeweight="1pt">
                  <v:fill opacity="59110f"/>
                  <v:stroke miterlimit="4" joinstyle="miter"/>
                  <v:path arrowok="t" o:connecttype="custom" o:connectlocs="5493523,3119379;5493523,3118476;5497380,3106746;5510056,3111258;7315200,6500239;7315200,6539804;5493523,5970818;5493523,5969013;5497380,5958185;5510056,5961794;7315200,9350776;7315200,9390841;5483602,5733499;5483602,5732596;5487460,5720866;5500136,5724475;7315200,9132483;7315200,9172551;5250754,7611707;5287954,7548134;5376685,7578814;5486358,7780039;5460455,7866665;5369520,7842301;5259847,7641076;5257643,7637467;5250754,7611707;4930896,4040457;4941299,4028050;4970508,4037073;7315200,8439693;7315200,8529721;4932481,4056925;4930896,4040457;4636460,6487754;4671800,6423800;4762184,6450871;5261500,7389319;5233393,7479555;5143009,7451582;4643693,6513133;4636460,6487754;4361588,6771319;4374746,6758573;4406160,6771206;5911422,9597624;5856675,9597624;4363172,6793765;4362070,6790156;4361588,6771319;4322331,0;4426429,0;7315200,5421748;7315200,5620941;4135589,0;4156929,0;7315200,5929347;7315200,5969410;3927581,0;4032044,0;7315200,6163184;7315200,6362957;5667677,3268267;5666575,3269170;5609258,3252025;5521630,3085089;5465967,3067945;5446677,3124793;5605400,3422570;5603196,3465883;7315200,6680572;7315200,6717836;5591622,3478516;5588867,3480321;5532101,3462273;4566536,1649443;4563781,1645834;4584172,1589888;4639835,1610642;5291812,2834235;5347475,2852282;5366765,2795433;5161196,2408323;5178832,2351475;5179934,2351475;3700173,5940138;3713951,6021350;4096430,6738722;4101390,6736917;4110208,6709846;3320450,4723765;3325411,4755347;3485236,5057635;3470356,5007103;3110611,6430004;3124802,6412069;3168892,6421995;3663248,7348713;3707889,7363151;3720565,7319838;3564046,7026573;3562944,7022963;3579478,6979650;3622465,6996795;3961956,7634760;3963058,7638369;3946525,7681682;3903537,7664537;3835749,7539110;3834647,7535501;3790006,7525575;3780086,7569790;3900781,7795379;3901884,7798988;3885350,7842301;3842363,7826059;3112127,6452675;3110611,6430004;2964701,0;3020131,0;3080161,112734;3117087,127171;3963058,1714413;4003841,1727046;4016517,1686440;3868816,1410319;3871572,1376932;3137942,0;3240863,0;4252397,1899396;4250192,1876837;3855038,1135101;3867714,1094495;3908497,1107128;4621097,2445320;4608421,2485926;4567638,2473293;4413876,2185442;4396240,2170102;4579212,2512094;4603461,2537360;5675393,4548708;5758061,4582095;5478642,4057827;5487460,4028952;5516670,4037976;5793333,4556829;5798844,4482836;5459353,3846676;5455495,3790730;3436531,0;3457496,0;5465967,3771781;5526590,3744710;3532600,0;3636598,0;7315200,6906733;7315200,7105168;6318001,5233595;6290445,5261567;6196203,5232693;6051258,4960182;5987879,4923185;7315200,7414550;7315200,7505346;5948749,4935817;5929460,5023346;6191243,5514227;6198958,5548517;7061464,7167340;7042174,7229602;7037214,7232310;7315200,7754707;7315200,7847351;6127864,5617095;6066689,5580098;4478908,2601427;4483868,2528337;4406160,2383057;4376950,2367717;4124537,1892177;4083754,1879544;4071078,1920150;4499299,2724147;4489930,2762046;5402036,4473813;5399832,4500883;7315200,8097082;7315200,8188955;5115453,4056925;5115453,4037976;2750040,6826250;2910967,7128539;2930256,7143879;2779249,6860540;2750040,6826250;2711212,0;2764629,0;4870204,3954057;4859733,3985639;4828319,3975713;2618873,6837078;2675087,6940849;2715319,6953482;2727995,6912876;2672332,6809105;2618873,6837078;2146562,1609852;2164197,1588986;2212696,1604326;2480541,2107839;2465110,2155664;2417162,2140324;2148766,1636810;2146562,1609852;2049009,0;2103327,0;3884248,3343163;3874328,3375647;3841260,3365721;2024764,1400619;2042400,1379639;2090347,1394979;2148766,1504164;2133886,1551989;2085387,1536649;2026968,1428366;2024764,1400619;1917966,0;1938826,0;3791659,3478516;3791659,3480321;3787802,3491149;3775126,3486637;1450635,0;1506344,0;3399261,3554314;3388790,3586798;3355722,3577775;1442228,5609426;1446637,5604463;1459313,5608072;3584351,9597624;3563011,9597624;1442779,5617095;1442228,5609426;1296732,2442613;1690233,3184348;1690233,3178934;1786679,3089601;1550799,2645643;1548044,2640229;1506158,2633010;1498443,2674518;1646143,2950638;1633467,2991244;1592684,2978611;1315470,2457953;1296732,2442613;403364,4291537;407222,4278904;419898,4282514;3250662,9597624;3229323,9597624;0,704719;0,603475;1305550,3055312;1296732,3084187;1263665,3076968;0,888976;0,785771;1517732,3635525;1518834,3631916;1630712,3560630;0,499389;0,396240;1927766,4015417;1933278,4017221;2057280,3973006;1260909,2477805;1263665,2485926;1658819,3227661;1646143,3268267;1605360,3255634;892760,1917443;905436,1876837;946219,1889470;1099431,2177321;1104942,2183637;0,109716;0,6036;1152890,2171004;1151787,2146641;1083448,2018506;1096124,1977900;1136356,1991436;1389320,2466976;1430103,2479609;1442779,2439003;1014558,1635006;1010700,1619666;148101,0;203230,0;1052585,1594400;1068017,1607935;1386565,2206196;1426246,2041968;338908,0;360551,0;1442779,2032042;1565679,2032944;536736,101003;532878,94687;519418,43408;525418,0;787286,0;1668739,1653955;1679211,1666588;2860264,3885478;2884513,3907134;2607850,3386476;2649736,3217735;935935,0;957004,0;2666269,3209614;2801845,3222247;1085289,0;1106187,0;2413304,2454343;2484399,2326209;2666269,2381253;3413039,3785316;3406425,3737492;3545308,3615674;2231434,1148637;2256786,1066522;2339454,1091788;4054544,4306877;4137213,4332143;4162564,4250029;3862754,3688764;3888106,3606650;3970774,3631916;4532367,4686768;4562678,4714741;4508117,4612775;4521895,4567658;4566536,4582095;4629915,4701206;4638733,4631725;3838505,3127500;3863856,3044483;3866612,3043581;3821971,2961467;3740956,2937103;3635141,2740390;3630181,2696174;2193893,0;2214600,0;3638999,2674518;3658288,2658276;2910967,1254212;2923643,1213606;2964426,1226239;3810397,2814383;3851180,2827016;3863856,2786410;3715053,2511192;3728280,2470586;3730485,2468781;2415514,0;2437022,0;3750876,2466976;3768512,2481414;4045726,3002975;4086509,3015608;4099185,2975002;3704031,2234169;3716707,2193563;3757490,2206196;4470090,3544388;4470090,3572361;5131987,4816707;5162299,4825730;5171117,4795051;4929725,4341167;4938543,4310487;4968855,4319510;6946830,8031796;6938012,8061573;6907701,8052550;5525488,5457378;5495176,5448355;5486358,5478132;6042440,6523961;6033622,6553739;6003310,6544715;4422694,3578677;4416631,3571458;4263971,3284510;4223188,3271877;4210512,3312483;4279402,3440617;4266726,3481223;4225943,3468590;3972978,2993049;3932746,2980416;3920071,3021022;4347741,3825020;4351599,3835848;5388258,5783128;5362907,5865242;5280239,5839976;4968855,5257055;4907129,5224572;6005515,7288256;6013230,7254868;5676495,6624123;5686966,6589833;5721136,6599759;6328472,7738530;6318001,7772820;6283831,7762894;6153215,7517454;6121250,7506625;7234997,9597624;7161348,9597624;6149358,7691608;6126210,7677170;5910171,7272915;5876001,7262990;5866081,7297279;6230372,7980361;6220452,8014651;6186283,8004725;5009638,5795761;5020109,5761472;5054279,5771397;5773492,7122222;5807662,7132148;5817582,7097859;5691926,6862344;5693029,6835274;4861386,5274200;4866346,5314806;5004678,5574684;4979326,5657701;4896658,5632435;4383564,4667819;4300896,4642553;4275544,4725570;5141907,6353416;5125373,6430116;5621934,7362249;5650041,7370370;5658859,7342397;5155685,6397632;5164503,6369659;5192610,6378682;6906765,9597624;6860288,9597624;5979061,7942462;5950954,7933439;5942136,7961412;6160931,8372886;6151562,8399054;6124006,8390030;5313306,6866856;5230638,6960701;6635593,9597624;6614581,9597624;5213002,6966115;5070812,6900243;4324043,5498887;4320185,5491669;4142173,5442940;4093674,5620704;4470090,6325443;4429307,6493281;6070547,9573919;6071511,9591741;6066622,9597624;6032213,9597624;6028662,9594673;4385768,6513133;4237517,6449066;3945422,5899532;3912355,5858926;3914559,5862535;3917315,5867047;3894168,5931114;3829687,5908555;3818113,5886899;3740956,5926602;5641223,9494512;5632405,9521583;5604298,9512559;4429307,7310814;4425449,7306303;4397342,7306303;4591888,7670854;4607319,7731312;4613382,7742140;4614484,7745749;4601808,7770113;4538429,7848618;4362070,7794476;2451332,4204009;2454087,4222958;2573130,4445840;2575885,4461180;4009903,7153805;4021477,7204337;3921173,7291865;5148788,9597624;5093208,9597624;3088979,5833660;3086224,5823734;2396771,4528856;2269462,4489153;2230332,4616385;2687763,5474523;2696581,5540396;2583601,5610779;4472294,9158836;4473948,9161543;4462374,9193126;4430409,9181395;2940177,6384096;2939074,6381389;2906007,6374170;2898291,6406655;3497912,7534598;3489094,7564376;3456026,7557157;1075733,3086894;1074079,3084187;1085653,3052604;1117618,3064335;2516364,5690186;2517466,5692893;2550534,5700111;2558249,5667627;2297569,5177649;2301427,5149675;1943198,4478325;1939340,4480129;1907375,4470203;0,1503027;0,1462960;1917846,5063953;1917846,5064855;1913988,5076585;1901312,5072976;0,1951136;0,1691154;1361213,4247322;1352395,4275295;1324288,4266271;152053,2064526;123945,2055503;115127,2083476;335025,2494949;326207,2522020;299202,2513899;0,2855562;0,2751261;558780,3800656;548309,3832239;515242,3823215;0,3326152;0,3138326;428716,3943228;459579,3963080;662942,4344776;715850,4361018;732384,4307780;642551,4138137;659085,4084898;711992,4101140;1047625,4731886;1071874,4750836;1121475,4723765;0,2617309;0,2430108;492646,3355796;567598,3292631;0,2227149;0,2188753;1045,2189051;586336,3289924;675618,3343163;2229230,6264986;2262297,6301982;1772901,5382484;1785577,5341877;1826360,5354510;2339454,6316420;2396771,6283935;1399241,4410648;1409712,4378163;1442779,4388089;2422122,6225282;2410549,6169336;1918948,5246227;1907375,5202012;2006577,5098241;546105,2355987;549411,2343354;562087,2346963;2028070,5099143;2098063,5151480;3167790,7162828;3171648,7248552;4423560,9597624;4403124,9597624;3162830,7266599;3134722,7293670;3334228,7669049;3321553,7709655;3280770,7697022;3127007,7409171;3086224,7395636;3073548,7436242;3142438,7564376;3145194,7583325;4217953,9597624;4162354,9597624;3101655,7606787;3088979,7594154;2836015,7118613;2795783,7105980;2783107,7146586;3210777,7950584;3214635,7969533;4081780,9597624;4060610,9597624;3203613,7988483;3198101,7991190;3158972,7978557;2588561,6907462;2600135,6956189;2979857,7669049;2974897,7772820;3947610,9597624;3926446,9597624;2962221,7786355;2866877,7813426;3816603,9597624;3715915,9597624;1238313,4949354;1207451,4952061;1190917,5005300;1386565,5371654;1370031,5424893;1317124,5408651;948423,4717448;894964,4701206;878431,4754445;1403099,5738913;1403099,5775007;3439038,9597624;3339461,9597624;0,3698612;0,3658545;3163083,9597624;3141743,9597624;0,4033634;0,3846531;3062732,9597624;2962153,9597624;0,4319136;0,4279068;2832599,9597624;2811260,9597624;0,4741813;0,4554387;2685765,9597624;2585951,9597624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Grey center shadow" o:spid="_x0000_s1029" style="position:absolute;left:3772;top:3607;width:88528;height:65556;visibility:visible;mso-wrap-style:square;v-text-anchor:top" coordsize="13962,103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VKNMAA&#10;AADcAAAADwAAAGRycy9kb3ducmV2LnhtbERPz2vCMBS+D/Y/hCd4m6lFOumMxQ0qu07Hzo/mrSk2&#10;L10S2+pfvxwGO358v3fVbHsxkg+dYwXrVQaCuHG641bB57l+2oIIEVlj75gU3ChAtX982GGp3cQf&#10;NJ5iK1IIhxIVmBiHUsrQGLIYVm4gTty38xZjgr6V2uOUwm0v8ywrpMWOU4PBgd4MNZfT1SoYfajP&#10;Rf2V3V+Ln82zaXOSzVGp5WI+vICINMd/8Z/7XSvIt2l+OpOOgN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iVKNMAAAADcAAAADwAAAAAAAAAAAAAAAACYAgAAZHJzL2Rvd25y&#10;ZXYueG1sUEsFBgAAAAAEAAQA9QAAAIUDAAAAAA==&#10;" path="m13961,10321l,10321,,,13961,r,10321xe" fillcolor="black [3213]" stroked="f">
                  <v:fill opacity="13107f"/>
                  <v:path arrowok="t" o:connecttype="custom" o:connectlocs="8852195,6554923;0,6554923;0,0;8852195,0;8852195,6554923" o:connectangles="0,0,0,0,0"/>
                </v:shape>
                <v:shape id="White center box" o:spid="_x0000_s1030" style="position:absolute;left:5040;top:4878;width:86062;height:63193;visibility:visible;mso-wrap-style:square;v-text-anchor:top" coordsize="13573,9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nfWsYA&#10;AADcAAAADwAAAGRycy9kb3ducmV2LnhtbESPT2vCQBTE7wW/w/IEb3WjSJXUVapEsCf/tNDra/Yl&#10;mzb7NmRXk377riB4HGbmN8xy3dtaXKn1lWMFk3ECgjh3uuJSwefH7nkBwgdkjbVjUvBHHtarwdMS&#10;U+06PtH1HEoRIexTVGBCaFIpfW7Ioh+7hjh6hWsthijbUuoWuwi3tZwmyYu0WHFcMNjQ1lD+e75Y&#10;BVtdnH72m+x46cxXkbwf5tks+1ZqNOzfXkEE6sMjfG/vtYLpYgK3M/EIyN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jnfWsYAAADcAAAADwAAAAAAAAAAAAAAAACYAgAAZHJz&#10;L2Rvd25yZXYueG1sUEsFBgAAAAAEAAQA9QAAAIsDAAAAAA==&#10;" path="m13572,9949l,9949,,,13572,r,9949xe" stroked="f">
                  <v:path arrowok="t" o:connecttype="custom" o:connectlocs="8605543,6318664;0,6318664;0,0;8605543,0;8605543,6318664" o:connectangles="0,0,0,0,0"/>
                </v:shape>
                <v:group id="Award" o:spid="_x0000_s1031" style="position:absolute;left:40931;top:16692;width:14419;height:13910" coordorigin="40931,16692" coordsize="14439,139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qzDlsQAAADcAAAADwAAAGRycy9kb3ducmV2LnhtbESPQYvCMBSE7wv+h/AE&#10;b2vayi5SjSKi4kEWVgXx9miebbF5KU1s67/fLAgeh5n5hpkve1OJlhpXWlYQjyMQxJnVJecKzqft&#10;5xSE88gaK8uk4EkOlovBxxxTbTv+pfbocxEg7FJUUHhfp1K6rCCDbmxr4uDdbGPQB9nkUjfYBbip&#10;ZBJF39JgyWGhwJrWBWX348Mo2HXYrSbxpj3cb+vn9fT1cznEpNRo2K9mIDz1/h1+tfdaQTJN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qzDlsQAAADcAAAA&#10;DwAAAAAAAAAAAAAAAACqAgAAZHJzL2Rvd25yZXYueG1sUEsFBgAAAAAEAAQA+gAAAJsDAAAAAA==&#10;">
                  <v:shape id="Shape" o:spid="_x0000_s1032" style="position:absolute;left:40931;top:16692;width:14440;height:13906;visibility:visible;mso-wrap-style:square;v-text-anchor:middle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lbB8YA&#10;AADcAAAADwAAAGRycy9kb3ducmV2LnhtbESPT2vCQBTE70K/w/IKvdWNUq1EVykFoReFxhbq7ZF9&#10;JsHs2zS7+fvp3ULB4zAzv2E2u96UoqXaFZYVzKYRCOLU6oIzBV+n/fMKhPPIGkvLpGAgB7vtw2SD&#10;sbYdf1Kb+EwECLsYFeTeV7GULs3JoJvaijh4F1sb9EHWmdQ1dgFuSjmPoqU0WHBYyLGi95zSa9IY&#10;BfL19+d6tOdxuTgffDM2+2HG30o9PfZvaxCeen8P/7c/tIL56gX+zoQjIL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QlbB8YAAADcAAAADwAAAAAAAAAAAAAAAACYAgAAZHJz&#10;L2Rvd25yZXYueG1sUEsFBgAAAAAEAAQA9QAAAIsDAAAAAA==&#10;" path="m15806,16471r228,c16357,16235,16737,15978,17060,15662r,-78c16984,15505,16908,15505,16908,15505v-323,236,-627,493,-1026,730c15882,16313,15882,16392,15806,16471xm15331,1401v-627,-237,-855,729,-1026,986c14533,2229,15559,2229,15407,1499v627,-335,76,-1144,,-1460c15331,335,14780,986,15331,1401xm15483,1479r,79c15711,1716,15882,1795,16110,1973r76,c16186,1894,16186,1894,16186,1894v-228,-158,-399,-336,-627,-415c15483,1479,15483,1479,15483,1479xm16661,2288v,79,,79,,79c16813,2525,16984,2702,17136,2860v76,,76,,152,c17288,2781,17288,2702,17288,2702v-152,-157,-323,-335,-551,-414c16737,2288,16737,2288,16661,2288xm15331,2860v323,-79,1254,158,1254,-651c17288,2052,16813,1144,16813,828v-76,237,-779,888,-323,1302c15958,1795,15559,2702,15331,2860xm4654,15584r-76,78c4977,15998,5281,16235,5680,16471v76,,152,,152,c5832,16392,5756,16313,5756,16235v-323,-237,-627,-494,-950,-730c4730,15505,4654,15505,4654,15584xm14533,1144v152,,323,79,399,158c15008,1302,15008,1302,15008,1302v,-79,,-79,,-79c14856,1144,14685,1065,14533,986,14381,414,13583,651,13355,572v247,158,798,907,1178,572xm6212,1558r,-79c6136,1479,6136,1479,6136,1479v-228,79,-475,237,-703,415c5433,1894,5433,1894,5433,1973r76,c5737,1795,5984,1716,6212,1558xm5110,2209v-76,809,950,572,1254,651c6041,2702,5737,1795,5186,2130,5661,1716,4863,1065,4787,828v19,316,-380,1224,323,1381xm7086,1144v399,335,950,-414,1254,-572c8017,651,7238,414,7086,986v-152,79,-323,158,-475,237c6611,1223,6611,1223,6611,1302r76,c6839,1223,6915,1144,7086,1144xm6288,1479v-152,730,779,730,1102,888c7162,2130,6991,1144,6364,1381,6915,967,6288,316,6212,v,335,-551,1144,76,1479xm19795,11007v76,-335,152,-651,152,-986c19947,10021,19871,10021,19871,9942v-76,79,-152,79,-152,79c19719,10356,19643,10593,19567,10830v76,78,76,157,76,236c19719,11007,19795,11007,19795,11007xm5034,2367v-76,,-76,,-76,-79l4882,2288v-152,79,-323,237,-475,414c4407,2702,4407,2781,4407,2860v,,76,,152,c4730,2702,4806,2525,5034,2367xm19795,7595v-323,-730,-1254,-237,-1653,-237c18541,7437,19244,8423,19795,7772v779,414,1102,-730,1330,-986c20821,6944,19719,6865,19795,7595xm16034,3748v399,-79,1501,335,1577,-572c18465,3097,18161,1953,18237,1539v-228,335,-1177,887,-626,1558c16984,2624,16338,3590,16034,3748xm19871,9705v,-887,-1178,-651,-1577,-809c18617,9133,19073,10356,19871,9784v627,730,1330,-414,1653,-572c21144,9311,20042,8818,19871,9705xm19339,11915v-152,335,-323,729,-475,1065c18864,13059,18864,13138,18864,13138r228,c19244,12723,19415,12329,19567,11915v-76,,-76,,-76,-79c19415,11836,19339,11836,19339,11915xm21600,11342v-475,,-1653,-808,-2033,158c19719,10435,18313,10435,17915,10119v322,415,550,1953,1576,1559c20118,12644,21144,11500,21600,11342xm19871,9311v76,,76,-79,152,-79l20023,8995v,-335,-76,-651,-76,-986c19871,8009,19871,8009,19795,7930v,79,-76,79,-76,158c19719,8324,19795,8660,19795,8975v,79,,79,,158c19795,9212,19871,9212,19871,9311xm16889,4734v399,,1405,572,1728,-236c19472,4576,19320,3353,19472,3038v-228,237,-1330,651,-950,1381c18066,3748,17288,4576,16889,4734xm17763,3353v,,,79,-76,79c17839,3590,18009,3768,18085,3925v76,,76,,76,c18237,4004,18237,4004,18313,4004v,-79,,-79,,-157c18161,3610,17990,3432,17839,3275r-76,78xm19795,7101v-76,-335,-152,-729,-323,-1065c19472,6036,19396,6036,19320,6036v,79,,79,-76,158c19396,6431,19472,6766,19567,7082v76,79,76,79,152,79l19795,7101xm19092,5385v,,76,-79,76,-158c19092,5070,18940,4813,18845,4655v-76,,-76,,-152,c18693,4734,18693,4734,18617,4813v152,158,228,335,323,493c19016,5385,19092,5385,19092,5385xm19244,5799v-399,-729,-1253,,-1652,c17990,5878,18845,6687,19320,5878v779,237,855,-986,1102,-1302c20118,4813,19016,4971,19244,5799xm1824,9784v779,572,1178,-651,1501,-888c3002,9054,1824,8818,1748,9705,1596,8818,494,9291,95,9212v380,178,1026,1322,1729,572xm8093,17379v,-79,-76,-79,-152,-158c7466,17063,7086,16885,6611,16728v,,-76,79,-152,79c6459,16807,6459,16885,6535,16964v399,158,950,336,1406,494c8017,17458,8093,17379,8093,17379xm8568,17458v950,-809,-323,-1796,-475,-2289c8093,15662,7466,17122,8492,17458v-1102,-79,-1026,1459,-1254,1952c7637,18996,9195,18602,8568,17458xm12500,18108r-475,-887c11550,17300,11170,17458,10847,17714v-398,-237,-778,-414,-1253,-493l9195,18108v323,79,551,158,779,237c9195,19154,8796,20298,8245,21284l9746,19726r-76,1874c10069,20456,10221,19489,10847,18917v551,572,779,1559,1102,2683l11949,19746r1406,1558c12880,20318,12405,19193,11626,18365v247,-99,551,-178,874,-257xm13127,17458v1102,-336,399,-1796,475,-2289c13374,15662,12101,16629,13051,17458v-551,1144,1026,1558,1330,1952c14153,18917,14229,17379,13127,17458xm5281,13138v-228,493,-1577,1301,-855,2209c3572,14617,2774,15998,2394,16333v475,-158,2032,335,2127,-888c5737,15248,5186,13710,5281,13138xm6459,14361v-76,493,-1102,1637,-228,2288c5205,16235,4901,17793,4502,18207v475,-335,2033,-237,1805,-1460c7466,16235,6535,14854,6459,14361xm13678,17221v-76,79,-76,79,-152,158c13602,17379,13678,17458,13678,17458v551,-158,1026,-336,1501,-494c15179,16885,15179,16807,15179,16807v-76,,-76,-79,-152,-79c14628,16885,14153,17043,13678,17221xm18541,13788v-76,,-152,,-152,c18161,14203,17839,14518,17611,14854v,,,79,-76,158l17763,15012v322,-336,550,-730,854,-1066c18541,13867,18541,13867,18541,13788xm18693,13532v399,-986,-949,-1381,-1329,-1716c17592,12230,17440,13769,18617,13611v399,1144,1653,335,2128,237c20270,13788,19339,12723,18693,13532xm3154,13788v-76,79,-76,79,-76,158c3306,14282,3628,14676,3856,15012r228,c4084,14933,4084,14854,4084,14854v-323,-336,-551,-651,-778,-1066c3230,13788,3154,13788,3154,13788xm15483,16649v779,-651,-152,-1795,-323,-2288c15160,14854,14210,16235,15312,16728v-228,1223,1406,1144,1805,1459c16813,17773,16433,16235,15483,16649xm17212,15327v703,-888,-551,-1716,-855,-2209c16509,13690,15958,15228,17136,15406v152,1223,1652,730,2203,888c18864,15978,18161,14597,17212,15327xm2204,11836v-76,79,-76,79,-76,79c2204,12329,2356,12723,2603,13138v76,,76,,152,c2755,13138,2755,13059,2755,12980v-152,-336,-323,-730,-399,-1065c2299,11836,2204,11836,2204,11836xm1824,7101v76,,76,79,152,79c1976,7180,2052,7180,2052,7101r76,c2204,6766,2280,6450,2356,6214v,-79,-76,-79,-76,-158c2204,6056,2204,6056,2128,6056v-76,316,-228,710,-304,1045xm2375,5878v399,809,1253,,1652,-79c3704,5799,2774,5070,2375,5799,2603,4991,1520,4813,1197,4576v228,316,304,1539,1178,1302xm2831,4655v-152,158,-228,415,-323,572c2508,5306,2508,5385,2508,5385v76,,152,,152,-79c2660,5306,2660,5306,2736,5306v76,-158,152,-335,228,-493c2964,4734,2964,4734,2888,4655r-57,xm3078,4498v228,808,1253,236,1652,236c4331,4576,3629,3748,3078,4399,3477,3669,2451,3255,2223,3018v76,335,-19,1558,855,1480xm3078,13631v1101,157,949,-1381,1177,-1795c3932,12171,2603,12565,3002,13552v-627,-809,-1653,236,-2128,335c1425,13946,2679,14755,3078,13631xm3477,3925v76,,76,,76,c3704,3768,3780,3590,3951,3432r,-79c3875,3353,3875,3275,3799,3275v-152,157,-322,335,-398,572l3325,3847v76,78,76,78,76,157c3382,4004,3477,4004,3477,3925xm2128,11658v1026,414,1254,-1144,1576,-1558c3306,10435,1900,10435,2128,11481,1653,10494,475,11323,,11323v475,177,1501,1321,2128,335xm4008,3176v76,888,1178,493,1577,572c5262,3590,4730,2604,4084,3097,4635,2446,3609,1874,3458,1539v95,414,-304,1558,550,1637xm1824,9962v-76,79,-76,79,-152,79c1748,10376,1748,10692,1824,11027v76,,76,,152,79c1976,11027,2052,10948,2052,10869v-76,-237,-76,-493,-76,-809c1900,10041,1824,10041,1824,9962xm1653,7989r,1223l1729,9291v,-79,76,-79,152,-158c1881,9054,1881,9054,1881,8975v,-335,,-651,76,-887c1881,8009,1881,8009,1805,7930v19,59,-57,59,-152,59xm1824,7752v627,651,1330,-335,1653,-414c3154,7338,2147,6845,1900,7575,1900,6845,798,6924,494,6766v304,256,627,1401,1330,986xe" fillcolor="#00b6e1 [3206]" stroked="f" strokeweight="1pt">
                    <v:stroke miterlimit="4" joinstyle="miter"/>
                    <v:path arrowok="t" o:extrusionok="f" o:connecttype="custom" o:connectlocs="721995,695326;721995,695326;721995,695326;721995,695326" o:connectangles="0,90,180,270"/>
                  </v:shape>
                  <v:shape id="Shape" o:spid="_x0000_s1033" style="position:absolute;left:45630;top:19867;width:5164;height:5183;visibility:visible;mso-wrap-style:square;v-text-anchor:middle" coordsize="21218,215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62t8UA&#10;AADcAAAADwAAAGRycy9kb3ducmV2LnhtbESP3YrCMBSE74V9h3AW9kY0VVSkGkUXBFnYC38e4NAc&#10;m2pzUpto6z69WRC8HGbmG2a+bG0p7lT7wrGCQT8BQZw5XXCu4HjY9KYgfEDWWDomBQ/ysFx8dOaY&#10;atfwju77kIsIYZ+iAhNClUrpM0MWfd9VxNE7udpiiLLOpa6xiXBbymGSTKTFguOCwYq+DWWX/c0q&#10;2ISu8eff9XbUtI/x7ed6GPytzkp9fbarGYhAbXiHX+2tVjCcjuH/TDwCcvE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Xra3xQAAANwAAAAPAAAAAAAAAAAAAAAAAJgCAABkcnMv&#10;ZG93bnJldi54bWxQSwUGAAAAAAQABAD1AAAAigMAAAAA&#10;" path="m6477,8826c4599,8245,2356,6450,1364,4549,947,3756,634,2700,1208,1802,1573,1221,2042,957,2564,905v731,-53,1461,316,2035,739c4547,1169,4547,799,4547,535,3973,218,3243,-46,2512,7,1677,60,999,482,477,1274v-678,951,-626,2271,105,3697c1886,7506,4964,9724,7312,9935,6999,9619,6686,9249,6477,8826xm9451,11044v209,1004,574,3222,-156,5546l11903,16590v-730,-2377,-417,-4542,-156,-5546c16338,9671,16286,165,16286,165r-11374,c4912,165,4860,9671,9451,11044xm7103,6872c6790,6080,6634,5288,6582,4654v,-158,-53,-317,-53,-422c6529,4126,6529,4021,6529,3915v,-159,,-264,,-264c6529,3651,6582,3756,6634,3915v52,158,156,422,261,686c6999,4865,7103,5235,7260,5605v52,158,156,370,209,528c7521,6291,7625,6503,7677,6714v52,211,157,370,209,528c7938,7348,7990,7400,7990,7506v53,106,105,159,105,264c8147,7929,8251,8087,8356,8245v104,159,156,265,260,423c8721,8774,8773,8932,8825,8985v52,105,157,211,209,264c9138,9407,9190,9460,9190,9460v,,-104,-53,-260,-158c8825,9249,8773,9196,8669,9090v-105,-52,-209,-158,-313,-264c8251,8721,8147,8562,7990,8457,7886,8298,7782,8140,7677,7981,7573,7823,7469,7612,7364,7453v-52,-158,-156,-369,-261,-581xm5486,21554r10226,l15712,16959r-10226,l5486,21554xm7469,18174r6260,l13729,20392r-6260,l7469,18174xm20721,1274c20199,482,19469,60,18686,7v-731,-53,-1409,211,-2035,528c16651,799,16651,1169,16599,1644v574,-423,1356,-792,2035,-739c19156,957,19625,1221,19990,1802v574,845,261,1954,-156,2747c18842,6450,16599,8245,14721,8826v-261,423,-522,793,-835,1109c16234,9777,19312,7506,20616,4971v783,-1373,783,-2693,105,-3697xe" fillcolor="#fdb813 [3208]" stroked="f" strokeweight="1pt">
                    <v:stroke miterlimit="4" joinstyle="miter"/>
                    <v:path arrowok="t" o:extrusionok="f" o:connecttype="custom" o:connectlocs="258236,259162;258236,259162;258236,259162;258236,259162" o:connectangles="0,90,180,270"/>
                  </v:shape>
                </v:group>
                <v:shape id="White circle - upper left" o:spid="_x0000_s1034" style="position:absolute;left:17653;width:17335;height:11239;visibility:visible;mso-wrap-style:square;v-text-anchor:top" coordsize="1092,7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ajDcQA&#10;AADcAAAADwAAAGRycy9kb3ducmV2LnhtbESPUWvCMBSF3wf+h3CFvc1UQSmdUUbRIcwHp/6Au+au&#10;KTY3scls9+8XQdjj4ZzzHc5yPdhW3KgLjWMF00kGgrhyuuFawfm0fclBhIissXVMCn4pwHo1elpi&#10;oV3Pn3Q7xlokCIcCFZgYfSFlqAxZDBPniZP37TqLMcmulrrDPsFtK2dZtpAWG04LBj2VhqrL8ccq&#10;uNT+/cMdNpnZ+37zte3LeX4tlXoeD2+vICIN8T/8aO+0glm+gPuZdATk6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2ow3EAAAA3AAAAA8AAAAAAAAAAAAAAAAAmAIAAGRycy9k&#10;b3ducmV2LnhtbFBLBQYAAAAABAAEAPUAAACJAwAAAAA=&#10;" path="m1090,102r-4,-28l1080,44r-8,-28l1068,,24,,20,16,12,44,6,74,4,102,,132r,30l,192r4,28l6,250r6,28l20,306r8,28l38,362r10,26l60,412r14,26l90,462r16,22l122,506r18,22l160,548r20,20l202,586r22,16l246,618r24,16l294,648r26,12l346,670r28,10l400,688r28,8l458,702r28,4l516,708r30,l576,708r30,-2l634,702r30,-6l692,688r26,-8l746,670r26,-10l798,648r24,-14l846,618r22,-16l890,586r22,-18l932,548r20,-20l970,506r16,-22l1002,462r16,-24l1032,412r12,-24l1054,362r10,-28l1072,306r8,-28l1086,250r4,-30l1092,192r,-30l1092,132r-2,-30xe" stroked="f">
                  <v:path arrowok="t" o:connecttype="custom" o:connectlocs="1724025,117475;1701800,25400;38100,0;19050,69850;6350,161925;0,257175;6350,349250;19050,441325;44450,530225;76200,615950;117475,695325;168275,768350;222250,838200;285750,901700;355600,955675;428625,1006475;508000,1047750;593725,1079500;679450,1104900;771525,1120775;866775,1123950;962025,1120775;1054100,1104900;1139825,1079500;1225550,1047750;1304925,1006475;1377950,955675;1447800,901700;1511300,838200;1565275,768350;1616075,695325;1657350,615950;1689100,530225;1714500,441325;1730375,349250;1733550,257175;1730375,161925" o:connectangles="0,0,0,0,0,0,0,0,0,0,0,0,0,0,0,0,0,0,0,0,0,0,0,0,0,0,0,0,0,0,0,0,0,0,0,0,0"/>
                </v:shape>
                <v:shape id="White circle - right" o:spid="_x0000_s1035" style="position:absolute;left:84917;top:12255;width:11240;height:17129;visibility:visible;mso-wrap-style:square;v-text-anchor:top" coordsize="708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UWPMQA&#10;AADbAAAADwAAAGRycy9kb3ducmV2LnhtbESPQWvCQBSE70L/w/KE3urGtkiJrmIFoaTQYip6fWSf&#10;2WD2bchuTPLvu4WCx2FmvmFWm8HW4katrxwrmM8SEMSF0xWXCo4/+6c3ED4ga6wdk4KRPGzWD5MV&#10;ptr1fKBbHkoRIexTVGBCaFIpfWHIop+5hjh6F9daDFG2pdQt9hFua/mcJAtpseK4YLChnaHimndW&#10;QT1+5qdsb99PnfkqnM3O37vkRanH6bBdggg0hHv4v/2hFSxe4e9L/AF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FFjzEAAAA2wAAAA8AAAAAAAAAAAAAAAAAmAIAAGRycy9k&#10;b3ducmV2LnhtbFBLBQYAAAAABAAEAPUAAACJAwAAAAA=&#10;" path="m538,r,l510,2,484,4,456,6r-26,6l404,18r-26,6l354,34,328,44,304,54,282,66,258,78,236,92r-20,16l196,124r-20,16l158,158r-18,20l122,198r-16,20l92,238,78,260,64,284,52,306,42,330,32,354r-8,26l16,405r-6,26l6,457,2,485,,511r,28l,539r,28l2,595r4,26l10,647r6,28l24,699r8,26l42,749r10,24l64,797r14,22l92,841r14,20l122,883r18,18l158,921r18,18l196,955r20,16l236,987r22,14l282,1013r22,12l328,1037r26,8l378,1055r26,6l430,1067r26,6l484,1075r26,4l538,1079r,l582,1077r44,-6l668,1063r40,-12l708,28r,l668,16,626,8,582,2,538,r,xe" stroked="f">
                  <v:path arrowok="t" o:connecttype="custom" o:connectlocs="854075,0;768350,6350;682625,19050;600075,38100;520700,69850;447675,104775;374650,146050;311150,196850;250825,250825;193675,314325;146050,377825;101600,450850;66675,523875;38100,603250;15875,684213;3175,769938;0,855663;0,900113;9525,985838;25400,1071563;50800,1150938;82550,1227138;123825,1300163;168275,1366838;222250,1430338;279400,1490663;342900,1541463;409575,1589088;482600,1627188;561975,1658938;641350,1684338;723900,1703388;809625,1712913;854075,1712913;993775,1700213;1123950,1668463;1123950,44450;993775,12700;854075,0" o:connectangles="0,0,0,0,0,0,0,0,0,0,0,0,0,0,0,0,0,0,0,0,0,0,0,0,0,0,0,0,0,0,0,0,0,0,0,0,0,0,0"/>
                </v:shape>
                <v:shape id="White circle - left" o:spid="_x0000_s1036" style="position:absolute;top:40941;width:10668;height:17129;visibility:visible;mso-wrap-style:square;v-text-anchor:top" coordsize="672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DsJ8QA&#10;AADbAAAADwAAAGRycy9kb3ducmV2LnhtbESPX2vCQBDE34V+h2OFvulFH9ISPUVbSoVCodY/r2tu&#10;TYLZvZA7Tfz2vUKhj8PM/IaZL3uu1Y1aXzkxMBknoEhyZyspDOy+30bPoHxAsVg7IQN38rBcPAzm&#10;mFnXyRfdtqFQESI+QwNlCE2mtc9LYvRj15BE7+xaxhBlW2jbYhfhXOtpkqSasZK4UGJDLyXll+2V&#10;DXDoOl5/3k/88bp3U3l6Xx12R2Meh/1qBipQH/7Df+2NNZCm8Psl/gC9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Q7CfEAAAA2wAAAA8AAAAAAAAAAAAAAAAAmAIAAGRycy9k&#10;b3ducmV2LnhtbFBLBQYAAAAABAAEAPUAAACJAwAAAAA=&#10;" path="m132,r,l98,,66,4,32,8,,16,,1061r,l32,1069r34,6l98,1077r34,2l132,1079r28,-2l188,1075r28,-2l242,1067r26,-6l294,1055r24,-10l342,1035r24,-10l390,1013r22,-12l434,987r22,-16l476,955r20,-16l514,921r18,-20l550,881r16,-19l580,842r14,-22l608,796r12,-22l630,750r10,-24l648,700r8,-26l662,648r4,-26l670,594r2,-26l672,540r,l672,512r-2,-28l666,458r-4,-28l656,404r-8,-26l640,354,630,330,620,306,608,282,594,260,580,238,566,216,550,196,532,176,514,158,496,140,476,122,456,106,434,92,412,78,390,64,366,52,342,42,318,32,294,24,268,16,242,10,216,6,188,2,160,,132,r,xe" stroked="f">
                  <v:path arrowok="t" o:connecttype="custom" o:connectlocs="209550,0;104775,6350;0,25400;0,1684338;104775,1706563;209550,1712913;254000,1709738;342900,1703388;425450,1684338;504825,1658938;581025,1627188;654050,1589088;723900,1541463;787400,1490663;844550,1430338;898525,1368425;942975,1301750;984250,1228725;1016000,1152525;1041400,1069975;1057275,987425;1066800,901700;1066800,857250;1063625,768350;1050925,682625;1028700,600075;1000125,523875;965200,447675;920750,377825;873125,311150;815975,250825;755650,193675;688975,146050;619125,101600;542925,66675;466725,38100;384175,15875;298450,3175;209550,0" o:connectangles="0,0,0,0,0,0,0,0,0,0,0,0,0,0,0,0,0,0,0,0,0,0,0,0,0,0,0,0,0,0,0,0,0,0,0,0,0,0,0"/>
                </v:shape>
                <v:shape id="White circle - lower right" o:spid="_x0000_s1037" style="position:absolute;left:63817;top:60882;width:17145;height:12383;visibility:visible;mso-wrap-style:square;v-text-anchor:top" coordsize="1080,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KbCsMA&#10;AADbAAAADwAAAGRycy9kb3ducmV2LnhtbESPQWsCMRSE74X+h/AKvdXsirWyml2KItTetL14eybP&#10;3bWblyWJuv77piD0OMzMN8yiGmwnLuRD61hBPspAEGtnWq4VfH+tX2YgQkQ22DkmBTcKUJWPDwss&#10;jLvyli67WIsE4VCggibGvpAy6IYshpHriZN3dN5iTNLX0ni8Jrjt5DjLptJiy2mhwZ6WDemf3dkq&#10;CJtX+elPnON+TOf8EPVErrRSz0/D+xxEpCH+h+/tD6Ng+gZ/X9IPk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GKbCsMAAADbAAAADwAAAAAAAAAAAAAAAACYAgAAZHJzL2Rv&#10;d25yZXYueG1sUEsFBgAAAAAEAAQA9QAAAIgDAAAAAA==&#10;" path="m1080,538r,l1080,512r-2,-28l1074,456r-4,-26l1064,404r-8,-26l1048,354r-10,-26l1026,306r-12,-24l1002,260,988,238,972,216,956,196,940,176,922,158,904,140,884,122,864,106,842,92,820,78,798,64,774,52,750,42,726,32,700,24,676,16,650,10,622,6,596,2,568,,540,r,l512,,486,2,458,6r-26,4l406,16r-26,8l354,32,330,42,306,52,284,64,260,78,238,92r-20,14l198,122r-20,18l158,158r-16,18l124,196r-16,20l94,238,80,260,66,282,54,306,44,328,34,354r-8,24l18,404r-6,26l8,456,4,484,2,512,,538r,l2,572r2,30l10,634r6,30l24,694r10,30l44,752r14,28l1024,780r,l1036,752r12,-28l1058,694r8,-30l1072,634r4,-32l1080,572r,-34l1080,538xe" stroked="f">
                  <v:path arrowok="t" o:connecttype="custom" o:connectlocs="1714500,854075;1711325,768350;1698625,682625;1676400,600075;1647825,520700;1609725,447675;1568450,377825;1517650,311150;1463675,250825;1403350,193675;1336675,146050;1266825,101600;1190625,66675;1111250,38100;1031875,15875;946150,3175;857250,0;812800,0;727075,9525;644525,25400;561975,50800;485775,82550;412750,123825;346075,168275;282575,222250;225425,279400;171450,342900;127000,412750;85725,485775;53975,561975;28575,641350;12700,723900;3175,812800;0,854075;6350,955675;25400,1054100;53975,1149350;92075,1238250;1625600,1238250;1663700,1149350;1692275,1054100;1708150,955675;1714500,854075" o:connectangles="0,0,0,0,0,0,0,0,0,0,0,0,0,0,0,0,0,0,0,0,0,0,0,0,0,0,0,0,0,0,0,0,0,0,0,0,0,0,0,0,0,0,0"/>
                </v:shape>
                <v:shape id="Basketball - bottom" o:spid="_x0000_s1038" style="position:absolute;left:65216;top:61866;width:14725;height:11320;visibility:visible;mso-wrap-style:square;v-text-anchor:middle" coordsize="1472565,11320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7rDMEA&#10;AADbAAAADwAAAGRycy9kb3ducmV2LnhtbERPPWvDMBDdC/kP4gLZGjkeTHCjhGAINe0Ut9B2O6yr&#10;7MY6GUuNlX8fDYWOj/e9O0Q7iCtNvnesYLPOQBC3TvdsFLy/nR63IHxA1jg4JgU38nDYLx52WGo3&#10;85muTTAihbAvUUEXwlhK6duOLPq1G4kT9+0miyHByUg94ZzC7SDzLCukxZ5TQ4cjVR21l+bXKngO&#10;L81Pbar8M26b2n29mo8izkqtlvH4BCJQDP/iP3etFRRpbPqSfoDc3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o+6wzBAAAA2wAAAA8AAAAAAAAAAAAAAAAAmAIAAGRycy9kb3du&#10;cmV2LnhtbFBLBQYAAAAABAAEAPUAAACGAwAAAAA=&#10;" path="m132599,529919c112897,587526,101171,648679,98785,712285v30065,45132,122441,112352,250404,156188c348575,851225,348303,834113,348303,817274,264857,790822,202001,734237,165187,651610,147802,612683,137712,570960,132599,529919xm1156535,296917v-28131,-4040,-61758,-1210,-93084,21185c996231,366096,953282,445383,907741,529306,828386,675744,739760,839158,505035,839158v-18543,,-38041,-1091,-58493,-3204c446746,849043,447087,862269,447565,875563v340,6749,681,13430,1159,20111c489355,904128,532305,909786,577028,911627v374822,15339,654882,-114056,771392,-355256c1322036,466858,1276564,385458,1216639,316943v-9340,-5079,-31974,-15987,-60104,-20026xm617932,109352c473948,136485,346939,212091,254495,318579v-1091,5386,-2932,10703,-5931,15680c231179,362960,206296,502922,254836,611660v21475,48131,53585,81673,97148,101853c371005,452746,463517,243451,617932,109352xm807048,102194c593935,202887,467062,430180,448655,737442,668927,763825,736828,638657,821432,482538v48813,-90058,99330,-183184,184889,-244337c1032636,219453,1059429,208341,1085335,202478,1003594,148893,908900,113510,807048,102194xm736283,v406659,,736282,329623,736282,736283c1472565,875801,1433757,1006236,1366350,1117403r-10238,14615l1235846,1132018r44706,-63028c1340052,972064,1374394,858110,1374394,736283v,-10908,-273,-21748,-818,-32451c1226183,901810,966507,1011025,636339,1011025v-20793,,-41927,-477,-63334,-1363c533737,1008094,496446,1003935,461404,998004v2863,15748,6136,31087,9749,46154c542566,1047396,599508,1061184,653221,1091266r55836,40752l237943,1132018r21392,-26708c287764,1076472,325601,1057793,371823,1049135v-5386,-24475,-9954,-49427,-13499,-74788c297854,956690,247268,935147,208614,915717,172072,897447,138667,877335,109693,856338v14777,77412,43589,149838,83675,214605l236379,1132018r-119289,l57858,1022886c20602,934798,,837948,,736283,,329623,329623,,736283,xe" fillcolor="#6b78e8 [3204]" stroked="f" strokeweight="1pt">
                  <v:stroke miterlimit="4" joinstyle="miter"/>
                  <v:path arrowok="t" o:connecttype="custom" o:connectlocs="132599,529919;98785,712285;349189,868473;348303,817274;165187,651610;132599,529919;1156535,296917;1063451,318102;907741,529306;505035,839158;446542,835954;447565,875563;448724,895674;577028,911627;1348420,556371;1216639,316943;1156535,296917;617932,109352;254495,318579;248564,334259;254836,611660;351984,713513;617932,109352;807048,102194;448655,737442;821432,482538;1006321,238201;1085335,202478;807048,102194;736283,0;1472565,736283;1366350,1117403;1356112,1132018;1235846,1132018;1280552,1068990;1374394,736283;1373576,703832;636339,1011025;573005,1009662;461404,998004;471153,1044158;653221,1091266;709057,1132018;237943,1132018;259335,1105310;371823,1049135;358324,974347;208614,915717;109693,856338;193368,1070943;236379,1132018;117090,1132018;57858,1022886;0,736283;736283,0" o:connectangles="0,0,0,0,0,0,0,0,0,0,0,0,0,0,0,0,0,0,0,0,0,0,0,0,0,0,0,0,0,0,0,0,0,0,0,0,0,0,0,0,0,0,0,0,0,0,0,0,0,0,0,0,0,0,0"/>
                </v:shape>
                <v:shape id="Basketball player - right" o:spid="_x0000_s1039" style="position:absolute;left:85467;top:13882;width:10608;height:13894;visibility:visible;mso-wrap-style:square;v-text-anchor:middle" coordsize="1060811,13893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G8SMQA&#10;AADbAAAADwAAAGRycy9kb3ducmV2LnhtbESPW2vCQBSE3wv+h+UIvhSzqYKX1FVKa0HwyXh5PmRP&#10;s8Hs2Zjdavz33YLg4zAz3zCLVWdrcaXWV44VvCUpCOLC6YpLBYf993AGwgdkjbVjUnAnD6tl72WB&#10;mXY33tE1D6WIEPYZKjAhNJmUvjBk0SeuIY7ej2sthijbUuoWbxFuazlK04m0WHFcMNjQp6HinP9a&#10;Bdjglsbu9Ss/Tk+X3fqy3pj0rNSg3328gwjUhWf40d5oBZM5/H+JP0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6BvEjEAAAA2wAAAA8AAAAAAAAAAAAAAAAAmAIAAGRycy9k&#10;b3ducmV2LnhtbFBLBQYAAAAABAAEAPUAAACJAwAAAAA=&#10;" path="m634358,657386r-9,86l634349,657408r9,-22xm576215,233070v57879,,104799,46891,104799,104735c681014,395649,634094,442540,576215,442540v-57879,,-104799,-46891,-104799,-104735c471416,279961,518336,233070,576215,233070xm911962,4v70974,581,128043,58496,127506,129453c1039361,144307,1036569,158447,1031845,171619v3597,1291,7140,2840,10469,5036l1060811,203652r,17134l1056487,243867,923827,447054v-4885,7490,-11704,13430,-19757,17304l670211,575991r1289,646c671500,576637,670855,577734,669621,579736v-806,1356,-1611,2001,-3544,5617c662427,591551,657165,601171,651743,612599v-2899,5747,-5154,11687,-8107,18143c641757,636553,638375,643720,637033,649208r-1396,4390l634885,655858r-375,1162l634402,657279r-44,107l634671,654373r-161,969c633543,660765,632631,666318,631664,671870r-1557,9621c629517,684525,629195,689884,628711,694081v-3221,36156,-1718,77930,698,108792c630000,810815,630644,818046,631235,824438v2362,2454,4885,4842,6979,7683l811890,1068495r248921,-65844l1060811,1107668r-255148,97641c782900,1213896,756056,1208279,738930,1188974r-4295,-4843l608311,1041958r16320,142883l972950,1296281v23354,7554,37581,31895,31944,56172c998988,1378150,973326,1394097,947664,1388157l548235,1295635v-22172,-5165,-40480,-22662,-45419,-46422l501635,1243725,428245,890811v-483,-2324,-912,-4842,-1181,-7296c426796,881062,427011,878673,426957,876219v-2684,-10459,-6013,-24147,-9664,-40611c409240,798677,399792,749284,396463,693887v-322,-7296,-859,-13365,-859,-21694c395658,664058,395765,655923,395819,647852v161,-5682,322,-11234,537,-16787c397322,622284,398342,613568,399308,604981v1665,-15819,4886,-28409,7355,-41774c408650,555265,410529,547647,412462,540286l210117,583545,85886,732497v-9610,11493,-23408,17497,-37366,17497c37568,749994,26562,746250,17489,738695,-3127,721521,-5919,690917,11261,670321l146229,508456v6926,-8329,16536,-14140,27112,-16400l448593,433237v7784,-1679,15891,-1356,23568,775l640791,482436,849901,382618,933276,254843v-7570,1356,-15354,2131,-23354,2066c839002,256328,781933,198413,782470,127456,783007,56499,840989,-513,911962,4xe" fillcolor="#6b78e8 [3204]" stroked="f" strokeweight="1pt">
                  <v:stroke miterlimit="4" joinstyle="miter"/>
                  <v:path arrowok="t" o:connecttype="custom" o:connectlocs="634358,657386;634349,657472;634349,657408;576215,233070;681014,337805;576215,442540;471416,337805;576215,233070;911962,4;1039468,129457;1031845,171619;1042314,176655;1060811,203652;1060811,220786;1056487,243867;923827,447054;904070,464358;670211,575991;671500,576637;669621,579736;666077,585353;651743,612599;643636,630742;637033,649208;635637,653598;634885,655858;634510,657020;634402,657279;634358,657386;634671,654373;634510,655342;631664,671870;630107,681491;628711,694081;629409,802873;631235,824438;638214,832121;811890,1068495;1060811,1002651;1060811,1107668;805663,1205309;738930,1188974;734635,1184131;608311,1041958;624631,1184841;972950,1296281;1004894,1352453;947664,1388157;548235,1295635;502816,1249213;501635,1243725;428245,890811;427064,883515;426957,876219;417293,835608;396463,693887;395604,672193;395819,647852;396356,631065;399308,604981;406663,563207;412462,540286;210117,583545;85886,732497;48520,749994;17489,738695;11261,670321;146229,508456;173341,492056;448593,433237;472161,434012;640791,482436;849901,382618;933276,254843;909922,256909;782470,127456;911962,4" o:connectangles="0,0,0,0,0,0,0,0,0,0,0,0,0,0,0,0,0,0,0,0,0,0,0,0,0,0,0,0,0,0,0,0,0,0,0,0,0,0,0,0,0,0,0,0,0,0,0,0,0,0,0,0,0,0,0,0,0,0,0,0,0,0,0,0,0,0,0,0,0,0,0,0,0,0,0,0,0"/>
                </v:shape>
                <v:shape id="Basketball player - left" o:spid="_x0000_s1040" style="position:absolute;left:254;top:42345;width:10020;height:13894;visibility:visible;mso-wrap-style:square;v-text-anchor:middle" coordsize="1002002,13893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PJasIA&#10;AADbAAAADwAAAGRycy9kb3ducmV2LnhtbERPzW6CQBC+N/EdNmPSW1nswVZkNURiQ3swUXmACTsC&#10;ys5SdkX69t1Dkx6/fP/pdjKdGGlwrWUFiygGQVxZ3XKtoDzvX95BOI+ssbNMCn7IwXYze0ox0fbB&#10;RxpPvhYhhF2CChrv+0RKVzVk0EW2Jw7cxQ4GfYBDLfWAjxBuOvkax0tpsOXQ0GBPu4aq2+luFBSr&#10;/GvsF4fP+KMssoO/fF/LfKnU83zK1iA8Tf5f/OcutIK3sD58CT9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I8lqwgAAANsAAAAPAAAAAAAAAAAAAAAAAJgCAABkcnMvZG93&#10;bnJldi54bWxQSwUGAAAAAAQABAD1AAAAhwMAAAAA&#10;" path="m367645,657386r9,22l367654,657472r-9,-86xm425788,233070v57879,,104799,46891,104799,104735c530587,395649,483667,442540,425788,442540v-57879,,-104799,-46891,-104799,-104735c320989,279961,367909,233070,425788,233070xm90041,4v70974,-517,128955,56495,129492,127452c220070,198413,163001,256328,92081,256909v-8000,65,-15784,-710,-23354,-2066l152103,382618r209109,99818l529842,434012v7677,-2131,15784,-2454,23568,-775l828662,492056v10576,2260,20186,8071,27112,16400l990742,670321v17180,20596,14388,51200,-6228,68374c975441,746250,964435,749994,953483,749994v-13958,,-27756,-6004,-37366,-17497l791886,583545,589541,540286v1933,7361,3812,14980,5799,22921c597809,576572,601030,589162,602695,604981v966,8587,1986,17303,2952,26084c605862,636618,606023,642170,606184,647852v54,8071,161,16206,215,24341c606399,680522,605862,686591,605540,693887v-3329,55397,-12777,104790,-20830,141721c581059,852072,577730,865760,575046,876219v-54,2454,161,4843,-107,7296c574670,885969,574241,888487,573758,890811r-73390,352914l499187,1249213v-4939,23760,-23247,41257,-45419,46422l54339,1388157v-12831,2970,-25662,468,-36023,-5988l,1356504r,-23525l2209,1318096v5772,-10064,15167,-18038,26844,-21815l377372,1184841r16320,-142882l267368,1184131r-4295,4843c245947,1208279,219103,1213896,196340,1205309l,1130173,,1018207r190113,50288l363789,832121v2094,-2840,4617,-5229,6979,-7683c371359,818046,372003,810815,372594,802873v2416,-30862,3919,-72636,698,-108792c372808,689884,372486,684525,371896,681491r-1557,-9621c369372,666318,368460,660765,367493,655342r-161,-969l367645,657386r-44,-107l367493,657020r-375,-1162l366366,653598r-1396,-4390c363628,643720,360246,636553,358367,630742v-2953,-6456,-5208,-12396,-8107,-18143c344838,601171,339576,591551,335926,585353v-1933,-3616,-2738,-4261,-3544,-5617c331148,577734,330503,576637,330503,576637r1289,-646l97933,464358c89880,460484,83061,454544,78176,447054l,327317,,37978,40101,10498c55423,3878,72298,150,90041,4xe" fillcolor="#6b78e8 [3204]" stroked="f" strokeweight="1pt">
                  <v:stroke miterlimit="4" joinstyle="miter"/>
                  <v:path arrowok="t" o:connecttype="custom" o:connectlocs="367645,657386;367654,657408;367654,657472;425788,233070;530587,337805;425788,442540;320989,337805;425788,233070;90041,4;219533,127456;92081,256909;68727,254843;152103,382618;361212,482436;529842,434012;553410,433237;828662,492056;855774,508456;990742,670321;984514,738695;953483,749994;916117,732497;791886,583545;589541,540286;595340,563207;602695,604981;605647,631065;606184,647852;606399,672193;605540,693887;584710,835608;575046,876219;574939,883515;573758,890811;500368,1243725;499187,1249213;453768,1295635;54339,1388157;18316,1382169;0,1356504;0,1332979;2209,1318096;29053,1296281;377372,1184841;393692,1041959;267368,1184131;263073,1188974;196340,1205309;0,1130173;0,1018207;190113,1068495;363789,832121;370768,824438;372594,802873;373292,694081;371896,681491;370339,671870;367493,655342;367332,654373;367645,657386;367601,657279;367493,657020;367118,655858;366366,653598;364970,649208;358367,630742;350260,612599;335926,585353;332382,579736;330503,576637;331792,575991;97933,464358;78176,447054;0,327317;0,37978;40101,10498;90041,4" o:connectangles="0,0,0,0,0,0,0,0,0,0,0,0,0,0,0,0,0,0,0,0,0,0,0,0,0,0,0,0,0,0,0,0,0,0,0,0,0,0,0,0,0,0,0,0,0,0,0,0,0,0,0,0,0,0,0,0,0,0,0,0,0,0,0,0,0,0,0,0,0,0,0,0,0,0,0,0,0"/>
                </v:shape>
                <v:shape id="Basketball - top" o:spid="_x0000_s1041" style="position:absolute;left:19053;width:14726;height:10458;visibility:visible;mso-wrap-style:square;v-text-anchor:middle" coordsize="1472565,10458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HnP8MA&#10;AADbAAAADwAAAGRycy9kb3ducmV2LnhtbESPzarCMBSE94LvEI7g5qKpIveWahQVFRdywZ+Nu0Nz&#10;bIvNSWmi1rc3guBymJlvmMmsMaW4U+0KywoG/QgEcWp1wZmC03Hdi0E4j6yxtEwKnuRgNm23Jpho&#10;++A93Q8+EwHCLkEFufdVIqVLczLo+rYiDt7F1gZ9kHUmdY2PADelHEbRrzRYcFjIsaJlTun1cDMK&#10;Rma/2tAqsrt1ZuNLdf6P3eJHqW6nmY9BeGr8N/xpb7WCvwG8v4QfIK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1HnP8MAAADbAAAADwAAAAAAAAAAAAAAAACYAgAAZHJzL2Rv&#10;d25yZXYueG1sUEsFBgAAAAAEAAQA9QAAAIgDAAAAAA==&#10;" path="m501490,718063v43359,117873,102671,200228,140439,222589c672744,945220,704241,947674,736283,947674v29724,,58970,-2182,87604,-6136c795390,925586,767302,903633,741259,873228,651610,768376,594957,728835,501490,718063xm397593,717449v-64698,9818,-83377,44314,-88695,65516c357779,827142,413614,863751,474357,891226,445315,841799,418727,782624,397593,717449xm109693,429618v19702,103215,64356,197569,127417,276719c243178,696997,250473,687657,259335,678590v28429,-28838,66266,-47517,112488,-56176c366437,597940,361869,572988,358324,547627,297854,529970,247268,508427,208614,488997,172072,470727,138667,450615,109693,429618xm1373576,277112c1226183,475090,966507,584305,636339,584305v-20793,,-41927,-477,-63334,-1363c533737,581374,496445,577215,461404,571284v2863,15748,6136,31087,9749,46154c613978,623914,698923,672591,815910,809417v79219,92649,190479,71174,219862,63402c1237023,765376,1374394,553218,1374394,309563v,-10908,-273,-21748,-818,-32451xm132599,103199c112897,160806,101171,221959,98785,285565v30065,45132,122441,112351,250404,156188c348575,424504,348303,407393,348303,390554,264857,364102,202001,307517,165186,224890,147802,185963,137712,144240,132599,103199xm70319,l228968,r-1990,16226c224652,68396,230566,130571,254836,184940v21475,48131,53585,81673,97148,101852c356739,221601,366088,159626,379848,101239l413385,,514546,r-596,1248c477713,91521,455558,195498,448655,310722,668926,337105,736828,211937,821432,55818l854445,,967811,,907741,102585c828386,249024,739760,412438,505035,412438v-18543,,-38041,-1091,-58493,-3205c446746,422323,447087,435549,447564,448843v341,6749,682,13430,1159,20111c489355,477408,532305,483066,577027,484907v374823,15339,654883,-114056,771393,-355256c1335228,84894,1317264,42166,1295107,2062l1293660,r108586,l1414708,22959v37256,88089,57857,184939,57857,286604c1472565,588600,1317332,831301,1088539,956196v-3886,2931,-8112,5454,-12953,7158c1075314,963422,1074291,963763,1073405,964036v-101035,52153,-215568,81809,-337122,81809c329623,1045845,,716222,,309563,,207898,20602,111048,57858,22959l70319,xe" fillcolor="#6b78e8 [3204]" stroked="f" strokeweight="1pt">
                  <v:stroke miterlimit="4" joinstyle="miter"/>
                  <v:path arrowok="t" o:connecttype="custom" o:connectlocs="501490,718063;641929,940652;736283,947674;823887,941538;741259,873228;501490,718063;397593,717449;308898,782965;474357,891226;397593,717449;109693,429618;237110,706337;259335,678590;371823,622414;358324,547627;208614,488997;109693,429618;1373576,277112;636339,584305;573005,582942;461404,571284;471153,617438;815910,809417;1035772,872819;1374394,309563;1373576,277112;132599,103199;98785,285565;349189,441753;348303,390554;165186,224890;132599,103199;70319,0;228968,0;226978,16226;254836,184940;351984,286792;379848,101239;413385,0;514546,0;513950,1248;448655,310722;821432,55818;854445,0;967811,0;907741,102585;505035,412438;446542,409233;447564,448843;448723,468954;577027,484907;1348420,129651;1295107,2062;1293660,0;1402246,0;1414708,22959;1472565,309563;1088539,956196;1075586,963354;1073405,964036;736283,1045845;0,309563;57858,22959" o:connectangles="0,0,0,0,0,0,0,0,0,0,0,0,0,0,0,0,0,0,0,0,0,0,0,0,0,0,0,0,0,0,0,0,0,0,0,0,0,0,0,0,0,0,0,0,0,0,0,0,0,0,0,0,0,0,0,0,0,0,0,0,0,0,0"/>
                </v:shape>
                <w10:wrap anchorx="margin" anchory="margin"/>
                <w10:anchorlock/>
              </v:group>
            </w:pict>
          </mc:Fallback>
        </mc:AlternateConten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110"/>
      </w:tblGrid>
      <w:tr w:rsidR="003A5821" w:rsidTr="00BD59CF">
        <w:trPr>
          <w:trHeight w:hRule="exact" w:val="1814"/>
        </w:trPr>
        <w:tc>
          <w:tcPr>
            <w:tcW w:w="15110" w:type="dxa"/>
            <w:vAlign w:val="bottom"/>
          </w:tcPr>
          <w:p w:rsidR="003A5821" w:rsidRDefault="003A5821" w:rsidP="00BD59CF">
            <w:pPr>
              <w:pStyle w:val="Title"/>
            </w:pPr>
            <w:r w:rsidRPr="002E4573">
              <w:t>—</w:t>
            </w:r>
            <w:sdt>
              <w:sdtPr>
                <w:id w:val="1175461786"/>
                <w:placeholder>
                  <w:docPart w:val="63E6E3C364C049E5A898775869198BDA"/>
                </w:placeholder>
                <w:temporary/>
                <w:showingPlcHdr/>
                <w15:appearance w15:val="hidden"/>
              </w:sdtPr>
              <w:sdtEndPr/>
              <w:sdtContent>
                <w:r w:rsidRPr="003E35E6">
                  <w:t>COMPETITION NAME</w:t>
                </w:r>
              </w:sdtContent>
            </w:sdt>
            <w:r w:rsidRPr="002E4573">
              <w:t>—</w:t>
            </w:r>
          </w:p>
        </w:tc>
      </w:tr>
    </w:tbl>
    <w:sdt>
      <w:sdtPr>
        <w:id w:val="-1838214488"/>
        <w:placeholder>
          <w:docPart w:val="265313FBF95C43309074E5905228C479"/>
        </w:placeholder>
        <w:temporary/>
        <w:showingPlcHdr/>
        <w15:appearance w15:val="hidden"/>
      </w:sdtPr>
      <w:sdtEndPr/>
      <w:sdtContent>
        <w:p w:rsidR="003A5821" w:rsidRPr="00541E87" w:rsidRDefault="003A5821" w:rsidP="003A5821">
          <w:pPr>
            <w:pStyle w:val="Heading1"/>
          </w:pPr>
          <w:r w:rsidRPr="00541E87">
            <w:t>CERTIFICATE OF PARTICIPATION</w:t>
          </w:r>
        </w:p>
      </w:sdtContent>
    </w:sdt>
    <w:sdt>
      <w:sdtPr>
        <w:id w:val="-214737264"/>
        <w:placeholder>
          <w:docPart w:val="EAD989BF8A5E433EB3792A5CD24E7518"/>
        </w:placeholder>
        <w:temporary/>
        <w:showingPlcHdr/>
        <w15:appearance w15:val="hidden"/>
      </w:sdtPr>
      <w:sdtEndPr/>
      <w:sdtContent>
        <w:p w:rsidR="003A5821" w:rsidRPr="00FA614E" w:rsidRDefault="003A5821" w:rsidP="003A5821">
          <w:r w:rsidRPr="00FA614E">
            <w:t>Recipient Name</w:t>
          </w:r>
        </w:p>
      </w:sdtContent>
    </w:sdt>
    <w:sdt>
      <w:sdtPr>
        <w:id w:val="229960862"/>
        <w:placeholder>
          <w:docPart w:val="172013FEF94547F9BB296BC74F880057"/>
        </w:placeholder>
        <w:temporary/>
        <w:showingPlcHdr/>
        <w15:appearance w15:val="hidden"/>
      </w:sdtPr>
      <w:sdtEndPr/>
      <w:sdtContent>
        <w:p w:rsidR="003A5821" w:rsidRDefault="003A5821" w:rsidP="003A5821">
          <w:r w:rsidRPr="003E35E6">
            <w:t>is thanked for their phenomenal participation on</w:t>
          </w:r>
        </w:p>
      </w:sdtContent>
    </w:sdt>
    <w:sdt>
      <w:sdtPr>
        <w:id w:val="-636185349"/>
        <w:placeholder>
          <w:docPart w:val="C6D6E0C218204FA0B2A7B31461834855"/>
        </w:placeholder>
        <w:temporary/>
        <w:showingPlcHdr/>
        <w15:appearance w15:val="hidden"/>
      </w:sdtPr>
      <w:sdtEndPr/>
      <w:sdtContent>
        <w:p w:rsidR="003A5821" w:rsidRPr="00FA614E" w:rsidRDefault="003A5821" w:rsidP="003A5821">
          <w:pPr>
            <w:pStyle w:val="Title"/>
            <w:spacing w:before="240"/>
          </w:pPr>
          <w:r w:rsidRPr="00FA614E">
            <w:t>TEAM NAME</w:t>
          </w:r>
        </w:p>
      </w:sdtContent>
    </w:sdt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6048"/>
        <w:gridCol w:w="702"/>
        <w:gridCol w:w="6048"/>
      </w:tblGrid>
      <w:tr w:rsidR="003A5821" w:rsidRPr="009D1AF9" w:rsidTr="00BD59CF">
        <w:trPr>
          <w:trHeight w:hRule="exact" w:val="878"/>
          <w:jc w:val="center"/>
        </w:trPr>
        <w:tc>
          <w:tcPr>
            <w:tcW w:w="6048" w:type="dxa"/>
            <w:tcBorders>
              <w:bottom w:val="single" w:sz="18" w:space="0" w:color="00B6E1" w:themeColor="accent3"/>
            </w:tcBorders>
          </w:tcPr>
          <w:p w:rsidR="003A5821" w:rsidRPr="009D1AF9" w:rsidRDefault="003A5821" w:rsidP="00BD59CF">
            <w:pPr>
              <w:pStyle w:val="Signature"/>
              <w:tabs>
                <w:tab w:val="clear" w:pos="7470"/>
              </w:tabs>
            </w:pPr>
          </w:p>
        </w:tc>
        <w:tc>
          <w:tcPr>
            <w:tcW w:w="702" w:type="dxa"/>
          </w:tcPr>
          <w:p w:rsidR="003A5821" w:rsidRPr="009D1AF9" w:rsidRDefault="003A5821" w:rsidP="00BD59CF">
            <w:pPr>
              <w:pStyle w:val="Signature"/>
              <w:tabs>
                <w:tab w:val="clear" w:pos="7470"/>
              </w:tabs>
            </w:pPr>
          </w:p>
        </w:tc>
        <w:tc>
          <w:tcPr>
            <w:tcW w:w="6048" w:type="dxa"/>
            <w:tcBorders>
              <w:bottom w:val="single" w:sz="18" w:space="0" w:color="00B6E1" w:themeColor="accent3"/>
            </w:tcBorders>
          </w:tcPr>
          <w:p w:rsidR="003A5821" w:rsidRPr="009D1AF9" w:rsidRDefault="003A5821" w:rsidP="00BD59CF">
            <w:pPr>
              <w:pStyle w:val="Signature"/>
              <w:tabs>
                <w:tab w:val="clear" w:pos="7470"/>
              </w:tabs>
            </w:pPr>
          </w:p>
        </w:tc>
      </w:tr>
      <w:tr w:rsidR="003A5821" w:rsidRPr="009D1AF9" w:rsidTr="00BD59CF">
        <w:trPr>
          <w:trHeight w:hRule="exact" w:val="1613"/>
          <w:jc w:val="center"/>
        </w:trPr>
        <w:tc>
          <w:tcPr>
            <w:tcW w:w="6048" w:type="dxa"/>
            <w:tcBorders>
              <w:top w:val="single" w:sz="18" w:space="0" w:color="00B6E1" w:themeColor="accent3"/>
            </w:tcBorders>
          </w:tcPr>
          <w:sdt>
            <w:sdtPr>
              <w:id w:val="-1339610427"/>
              <w:placeholder>
                <w:docPart w:val="A4860B26B1374738A05766DDB1B1738F"/>
              </w:placeholder>
              <w:temporary/>
              <w:showingPlcHdr/>
              <w15:appearance w15:val="hidden"/>
            </w:sdtPr>
            <w:sdtEndPr/>
            <w:sdtContent>
              <w:p w:rsidR="003A5821" w:rsidRPr="009D1AF9" w:rsidRDefault="003A5821" w:rsidP="00BD59CF">
                <w:pPr>
                  <w:pStyle w:val="Signature"/>
                </w:pPr>
                <w:r w:rsidRPr="009D1AF9">
                  <w:t>Signature</w:t>
                </w:r>
              </w:p>
            </w:sdtContent>
          </w:sdt>
        </w:tc>
        <w:tc>
          <w:tcPr>
            <w:tcW w:w="702" w:type="dxa"/>
          </w:tcPr>
          <w:p w:rsidR="003A5821" w:rsidRPr="009D1AF9" w:rsidRDefault="003A5821" w:rsidP="00BD59CF">
            <w:pPr>
              <w:pStyle w:val="Signature"/>
              <w:tabs>
                <w:tab w:val="clear" w:pos="7470"/>
              </w:tabs>
            </w:pPr>
          </w:p>
        </w:tc>
        <w:tc>
          <w:tcPr>
            <w:tcW w:w="6048" w:type="dxa"/>
            <w:tcBorders>
              <w:top w:val="single" w:sz="18" w:space="0" w:color="00B6E1" w:themeColor="accent3"/>
            </w:tcBorders>
          </w:tcPr>
          <w:sdt>
            <w:sdtPr>
              <w:id w:val="628518598"/>
              <w:placeholder>
                <w:docPart w:val="6392370E6B714D16888714E402AE963F"/>
              </w:placeholder>
              <w:temporary/>
              <w:showingPlcHdr/>
              <w15:appearance w15:val="hidden"/>
            </w:sdtPr>
            <w:sdtEndPr/>
            <w:sdtContent>
              <w:p w:rsidR="003A5821" w:rsidRPr="009D1AF9" w:rsidRDefault="003A5821" w:rsidP="00BD59CF">
                <w:pPr>
                  <w:pStyle w:val="Signature"/>
                </w:pPr>
                <w:r w:rsidRPr="009D1AF9">
                  <w:t>Date</w:t>
                </w:r>
              </w:p>
            </w:sdtContent>
          </w:sdt>
        </w:tc>
      </w:tr>
    </w:tbl>
    <w:p w:rsidR="003A5821" w:rsidRDefault="004808EB" w:rsidP="003A5821">
      <w:pPr>
        <w:pStyle w:val="Title"/>
        <w:keepNext/>
        <w:keepLines/>
      </w:pPr>
      <w:r w:rsidRPr="004808EB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3360" behindDoc="1" locked="1" layoutInCell="1" allowOverlap="1" wp14:anchorId="712015EE" wp14:editId="0F0D080A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9619488" cy="7324344"/>
                <wp:effectExtent l="0" t="0" r="1270" b="0"/>
                <wp:wrapNone/>
                <wp:docPr id="72" name="Group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19488" cy="7324344"/>
                          <a:chOff x="0" y="0"/>
                          <a:chExt cx="9615714" cy="7326540"/>
                        </a:xfrm>
                      </wpg:grpSpPr>
                      <wps:wsp>
                        <wps:cNvPr id="74" name="Blue rectangle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25400" y="0"/>
                            <a:ext cx="9582152" cy="7318686"/>
                          </a:xfrm>
                          <a:custGeom>
                            <a:avLst/>
                            <a:gdLst>
                              <a:gd name="T0" fmla="*/ 0 w 15831"/>
                              <a:gd name="T1" fmla="*/ 12239 h 12240"/>
                              <a:gd name="T2" fmla="*/ 15830 w 15831"/>
                              <a:gd name="T3" fmla="*/ 12239 h 12240"/>
                              <a:gd name="T4" fmla="*/ 15830 w 15831"/>
                              <a:gd name="T5" fmla="*/ 0 h 12240"/>
                              <a:gd name="T6" fmla="*/ 0 w 15831"/>
                              <a:gd name="T7" fmla="*/ 0 h 12240"/>
                              <a:gd name="T8" fmla="*/ 0 w 15831"/>
                              <a:gd name="T9" fmla="*/ 12239 h 122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5831" h="12240">
                                <a:moveTo>
                                  <a:pt x="0" y="12239"/>
                                </a:moveTo>
                                <a:lnTo>
                                  <a:pt x="15830" y="12239"/>
                                </a:lnTo>
                                <a:lnTo>
                                  <a:pt x="158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2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White diagonal lines">
                          <a:extLst/>
                        </wps:cNvPr>
                        <wps:cNvSpPr/>
                        <wps:spPr>
                          <a:xfrm rot="5400000">
                            <a:off x="1147561" y="-1137726"/>
                            <a:ext cx="7315200" cy="9597624"/>
                          </a:xfrm>
                          <a:custGeom>
                            <a:avLst/>
                            <a:gdLst>
                              <a:gd name="connsiteX0" fmla="*/ 5493523 w 7315200"/>
                              <a:gd name="connsiteY0" fmla="*/ 3119379 h 9597624"/>
                              <a:gd name="connsiteX1" fmla="*/ 5493523 w 7315200"/>
                              <a:gd name="connsiteY1" fmla="*/ 3118476 h 9597624"/>
                              <a:gd name="connsiteX2" fmla="*/ 5497380 w 7315200"/>
                              <a:gd name="connsiteY2" fmla="*/ 3106746 h 9597624"/>
                              <a:gd name="connsiteX3" fmla="*/ 5510056 w 7315200"/>
                              <a:gd name="connsiteY3" fmla="*/ 3111258 h 9597624"/>
                              <a:gd name="connsiteX4" fmla="*/ 7315200 w 7315200"/>
                              <a:gd name="connsiteY4" fmla="*/ 6500239 h 9597624"/>
                              <a:gd name="connsiteX5" fmla="*/ 7315200 w 7315200"/>
                              <a:gd name="connsiteY5" fmla="*/ 6539804 h 9597624"/>
                              <a:gd name="connsiteX6" fmla="*/ 5493523 w 7315200"/>
                              <a:gd name="connsiteY6" fmla="*/ 5970818 h 9597624"/>
                              <a:gd name="connsiteX7" fmla="*/ 5493523 w 7315200"/>
                              <a:gd name="connsiteY7" fmla="*/ 5969013 h 9597624"/>
                              <a:gd name="connsiteX8" fmla="*/ 5497380 w 7315200"/>
                              <a:gd name="connsiteY8" fmla="*/ 5958185 h 9597624"/>
                              <a:gd name="connsiteX9" fmla="*/ 5510056 w 7315200"/>
                              <a:gd name="connsiteY9" fmla="*/ 5961794 h 9597624"/>
                              <a:gd name="connsiteX10" fmla="*/ 7315200 w 7315200"/>
                              <a:gd name="connsiteY10" fmla="*/ 9350776 h 9597624"/>
                              <a:gd name="connsiteX11" fmla="*/ 7315200 w 7315200"/>
                              <a:gd name="connsiteY11" fmla="*/ 9390841 h 9597624"/>
                              <a:gd name="connsiteX12" fmla="*/ 5483602 w 7315200"/>
                              <a:gd name="connsiteY12" fmla="*/ 5733499 h 9597624"/>
                              <a:gd name="connsiteX13" fmla="*/ 5483602 w 7315200"/>
                              <a:gd name="connsiteY13" fmla="*/ 5732596 h 9597624"/>
                              <a:gd name="connsiteX14" fmla="*/ 5487460 w 7315200"/>
                              <a:gd name="connsiteY14" fmla="*/ 5720866 h 9597624"/>
                              <a:gd name="connsiteX15" fmla="*/ 5500136 w 7315200"/>
                              <a:gd name="connsiteY15" fmla="*/ 5724475 h 9597624"/>
                              <a:gd name="connsiteX16" fmla="*/ 7315200 w 7315200"/>
                              <a:gd name="connsiteY16" fmla="*/ 9132483 h 9597624"/>
                              <a:gd name="connsiteX17" fmla="*/ 7315200 w 7315200"/>
                              <a:gd name="connsiteY17" fmla="*/ 9172551 h 9597624"/>
                              <a:gd name="connsiteX18" fmla="*/ 5250754 w 7315200"/>
                              <a:gd name="connsiteY18" fmla="*/ 7611707 h 9597624"/>
                              <a:gd name="connsiteX19" fmla="*/ 5287954 w 7315200"/>
                              <a:gd name="connsiteY19" fmla="*/ 7548134 h 9597624"/>
                              <a:gd name="connsiteX20" fmla="*/ 5376685 w 7315200"/>
                              <a:gd name="connsiteY20" fmla="*/ 7578814 h 9597624"/>
                              <a:gd name="connsiteX21" fmla="*/ 5486358 w 7315200"/>
                              <a:gd name="connsiteY21" fmla="*/ 7780039 h 9597624"/>
                              <a:gd name="connsiteX22" fmla="*/ 5460455 w 7315200"/>
                              <a:gd name="connsiteY22" fmla="*/ 7866665 h 9597624"/>
                              <a:gd name="connsiteX23" fmla="*/ 5369520 w 7315200"/>
                              <a:gd name="connsiteY23" fmla="*/ 7842301 h 9597624"/>
                              <a:gd name="connsiteX24" fmla="*/ 5259847 w 7315200"/>
                              <a:gd name="connsiteY24" fmla="*/ 7641076 h 9597624"/>
                              <a:gd name="connsiteX25" fmla="*/ 5257643 w 7315200"/>
                              <a:gd name="connsiteY25" fmla="*/ 7637467 h 9597624"/>
                              <a:gd name="connsiteX26" fmla="*/ 5250754 w 7315200"/>
                              <a:gd name="connsiteY26" fmla="*/ 7611707 h 9597624"/>
                              <a:gd name="connsiteX27" fmla="*/ 4930896 w 7315200"/>
                              <a:gd name="connsiteY27" fmla="*/ 4040457 h 9597624"/>
                              <a:gd name="connsiteX28" fmla="*/ 4941299 w 7315200"/>
                              <a:gd name="connsiteY28" fmla="*/ 4028050 h 9597624"/>
                              <a:gd name="connsiteX29" fmla="*/ 4970508 w 7315200"/>
                              <a:gd name="connsiteY29" fmla="*/ 4037073 h 9597624"/>
                              <a:gd name="connsiteX30" fmla="*/ 7315200 w 7315200"/>
                              <a:gd name="connsiteY30" fmla="*/ 8439693 h 9597624"/>
                              <a:gd name="connsiteX31" fmla="*/ 7315200 w 7315200"/>
                              <a:gd name="connsiteY31" fmla="*/ 8529721 h 9597624"/>
                              <a:gd name="connsiteX32" fmla="*/ 4932481 w 7315200"/>
                              <a:gd name="connsiteY32" fmla="*/ 4056925 h 9597624"/>
                              <a:gd name="connsiteX33" fmla="*/ 4930896 w 7315200"/>
                              <a:gd name="connsiteY33" fmla="*/ 4040457 h 9597624"/>
                              <a:gd name="connsiteX34" fmla="*/ 4636460 w 7315200"/>
                              <a:gd name="connsiteY34" fmla="*/ 6487754 h 9597624"/>
                              <a:gd name="connsiteX35" fmla="*/ 4671800 w 7315200"/>
                              <a:gd name="connsiteY35" fmla="*/ 6423800 h 9597624"/>
                              <a:gd name="connsiteX36" fmla="*/ 4762184 w 7315200"/>
                              <a:gd name="connsiteY36" fmla="*/ 6450871 h 9597624"/>
                              <a:gd name="connsiteX37" fmla="*/ 5261500 w 7315200"/>
                              <a:gd name="connsiteY37" fmla="*/ 7389319 h 9597624"/>
                              <a:gd name="connsiteX38" fmla="*/ 5233393 w 7315200"/>
                              <a:gd name="connsiteY38" fmla="*/ 7479555 h 9597624"/>
                              <a:gd name="connsiteX39" fmla="*/ 5143009 w 7315200"/>
                              <a:gd name="connsiteY39" fmla="*/ 7451582 h 9597624"/>
                              <a:gd name="connsiteX40" fmla="*/ 4643693 w 7315200"/>
                              <a:gd name="connsiteY40" fmla="*/ 6513133 h 9597624"/>
                              <a:gd name="connsiteX41" fmla="*/ 4636460 w 7315200"/>
                              <a:gd name="connsiteY41" fmla="*/ 6487754 h 9597624"/>
                              <a:gd name="connsiteX42" fmla="*/ 4361588 w 7315200"/>
                              <a:gd name="connsiteY42" fmla="*/ 6771319 h 9597624"/>
                              <a:gd name="connsiteX43" fmla="*/ 4374746 w 7315200"/>
                              <a:gd name="connsiteY43" fmla="*/ 6758573 h 9597624"/>
                              <a:gd name="connsiteX44" fmla="*/ 4406160 w 7315200"/>
                              <a:gd name="connsiteY44" fmla="*/ 6771206 h 9597624"/>
                              <a:gd name="connsiteX45" fmla="*/ 5911422 w 7315200"/>
                              <a:gd name="connsiteY45" fmla="*/ 9597624 h 9597624"/>
                              <a:gd name="connsiteX46" fmla="*/ 5856675 w 7315200"/>
                              <a:gd name="connsiteY46" fmla="*/ 9597624 h 9597624"/>
                              <a:gd name="connsiteX47" fmla="*/ 4363172 w 7315200"/>
                              <a:gd name="connsiteY47" fmla="*/ 6793765 h 9597624"/>
                              <a:gd name="connsiteX48" fmla="*/ 4362070 w 7315200"/>
                              <a:gd name="connsiteY48" fmla="*/ 6790156 h 9597624"/>
                              <a:gd name="connsiteX49" fmla="*/ 4361588 w 7315200"/>
                              <a:gd name="connsiteY49" fmla="*/ 6771319 h 9597624"/>
                              <a:gd name="connsiteX50" fmla="*/ 4322331 w 7315200"/>
                              <a:gd name="connsiteY50" fmla="*/ 0 h 9597624"/>
                              <a:gd name="connsiteX51" fmla="*/ 4426429 w 7315200"/>
                              <a:gd name="connsiteY51" fmla="*/ 0 h 9597624"/>
                              <a:gd name="connsiteX52" fmla="*/ 7315200 w 7315200"/>
                              <a:gd name="connsiteY52" fmla="*/ 5421748 h 9597624"/>
                              <a:gd name="connsiteX53" fmla="*/ 7315200 w 7315200"/>
                              <a:gd name="connsiteY53" fmla="*/ 5620941 h 9597624"/>
                              <a:gd name="connsiteX54" fmla="*/ 4135589 w 7315200"/>
                              <a:gd name="connsiteY54" fmla="*/ 0 h 9597624"/>
                              <a:gd name="connsiteX55" fmla="*/ 4156929 w 7315200"/>
                              <a:gd name="connsiteY55" fmla="*/ 0 h 9597624"/>
                              <a:gd name="connsiteX56" fmla="*/ 7315200 w 7315200"/>
                              <a:gd name="connsiteY56" fmla="*/ 5929347 h 9597624"/>
                              <a:gd name="connsiteX57" fmla="*/ 7315200 w 7315200"/>
                              <a:gd name="connsiteY57" fmla="*/ 5969410 h 9597624"/>
                              <a:gd name="connsiteX58" fmla="*/ 3927581 w 7315200"/>
                              <a:gd name="connsiteY58" fmla="*/ 0 h 9597624"/>
                              <a:gd name="connsiteX59" fmla="*/ 4032044 w 7315200"/>
                              <a:gd name="connsiteY59" fmla="*/ 0 h 9597624"/>
                              <a:gd name="connsiteX60" fmla="*/ 7315200 w 7315200"/>
                              <a:gd name="connsiteY60" fmla="*/ 6163184 h 9597624"/>
                              <a:gd name="connsiteX61" fmla="*/ 7315200 w 7315200"/>
                              <a:gd name="connsiteY61" fmla="*/ 6362957 h 9597624"/>
                              <a:gd name="connsiteX62" fmla="*/ 5667677 w 7315200"/>
                              <a:gd name="connsiteY62" fmla="*/ 3268267 h 9597624"/>
                              <a:gd name="connsiteX63" fmla="*/ 5666575 w 7315200"/>
                              <a:gd name="connsiteY63" fmla="*/ 3269170 h 9597624"/>
                              <a:gd name="connsiteX64" fmla="*/ 5609258 w 7315200"/>
                              <a:gd name="connsiteY64" fmla="*/ 3252025 h 9597624"/>
                              <a:gd name="connsiteX65" fmla="*/ 5521630 w 7315200"/>
                              <a:gd name="connsiteY65" fmla="*/ 3085089 h 9597624"/>
                              <a:gd name="connsiteX66" fmla="*/ 5465967 w 7315200"/>
                              <a:gd name="connsiteY66" fmla="*/ 3067945 h 9597624"/>
                              <a:gd name="connsiteX67" fmla="*/ 5446677 w 7315200"/>
                              <a:gd name="connsiteY67" fmla="*/ 3124793 h 9597624"/>
                              <a:gd name="connsiteX68" fmla="*/ 5605400 w 7315200"/>
                              <a:gd name="connsiteY68" fmla="*/ 3422570 h 9597624"/>
                              <a:gd name="connsiteX69" fmla="*/ 5603196 w 7315200"/>
                              <a:gd name="connsiteY69" fmla="*/ 3465883 h 9597624"/>
                              <a:gd name="connsiteX70" fmla="*/ 7315200 w 7315200"/>
                              <a:gd name="connsiteY70" fmla="*/ 6680572 h 9597624"/>
                              <a:gd name="connsiteX71" fmla="*/ 7315200 w 7315200"/>
                              <a:gd name="connsiteY71" fmla="*/ 6717836 h 9597624"/>
                              <a:gd name="connsiteX72" fmla="*/ 5591622 w 7315200"/>
                              <a:gd name="connsiteY72" fmla="*/ 3478516 h 9597624"/>
                              <a:gd name="connsiteX73" fmla="*/ 5588867 w 7315200"/>
                              <a:gd name="connsiteY73" fmla="*/ 3480321 h 9597624"/>
                              <a:gd name="connsiteX74" fmla="*/ 5532101 w 7315200"/>
                              <a:gd name="connsiteY74" fmla="*/ 3462273 h 9597624"/>
                              <a:gd name="connsiteX75" fmla="*/ 4566536 w 7315200"/>
                              <a:gd name="connsiteY75" fmla="*/ 1649443 h 9597624"/>
                              <a:gd name="connsiteX76" fmla="*/ 4563781 w 7315200"/>
                              <a:gd name="connsiteY76" fmla="*/ 1645834 h 9597624"/>
                              <a:gd name="connsiteX77" fmla="*/ 4584172 w 7315200"/>
                              <a:gd name="connsiteY77" fmla="*/ 1589888 h 9597624"/>
                              <a:gd name="connsiteX78" fmla="*/ 4639835 w 7315200"/>
                              <a:gd name="connsiteY78" fmla="*/ 1610642 h 9597624"/>
                              <a:gd name="connsiteX79" fmla="*/ 5291812 w 7315200"/>
                              <a:gd name="connsiteY79" fmla="*/ 2834235 h 9597624"/>
                              <a:gd name="connsiteX80" fmla="*/ 5347475 w 7315200"/>
                              <a:gd name="connsiteY80" fmla="*/ 2852282 h 9597624"/>
                              <a:gd name="connsiteX81" fmla="*/ 5366765 w 7315200"/>
                              <a:gd name="connsiteY81" fmla="*/ 2795433 h 9597624"/>
                              <a:gd name="connsiteX82" fmla="*/ 5161196 w 7315200"/>
                              <a:gd name="connsiteY82" fmla="*/ 2408323 h 9597624"/>
                              <a:gd name="connsiteX83" fmla="*/ 5178832 w 7315200"/>
                              <a:gd name="connsiteY83" fmla="*/ 2351475 h 9597624"/>
                              <a:gd name="connsiteX84" fmla="*/ 5179934 w 7315200"/>
                              <a:gd name="connsiteY84" fmla="*/ 2351475 h 9597624"/>
                              <a:gd name="connsiteX85" fmla="*/ 3700173 w 7315200"/>
                              <a:gd name="connsiteY85" fmla="*/ 5940138 h 9597624"/>
                              <a:gd name="connsiteX86" fmla="*/ 3713951 w 7315200"/>
                              <a:gd name="connsiteY86" fmla="*/ 6021350 h 9597624"/>
                              <a:gd name="connsiteX87" fmla="*/ 4096430 w 7315200"/>
                              <a:gd name="connsiteY87" fmla="*/ 6738722 h 9597624"/>
                              <a:gd name="connsiteX88" fmla="*/ 4101390 w 7315200"/>
                              <a:gd name="connsiteY88" fmla="*/ 6736917 h 9597624"/>
                              <a:gd name="connsiteX89" fmla="*/ 4110208 w 7315200"/>
                              <a:gd name="connsiteY89" fmla="*/ 6709846 h 9597624"/>
                              <a:gd name="connsiteX90" fmla="*/ 3320450 w 7315200"/>
                              <a:gd name="connsiteY90" fmla="*/ 4723765 h 9597624"/>
                              <a:gd name="connsiteX91" fmla="*/ 3325411 w 7315200"/>
                              <a:gd name="connsiteY91" fmla="*/ 4755347 h 9597624"/>
                              <a:gd name="connsiteX92" fmla="*/ 3485236 w 7315200"/>
                              <a:gd name="connsiteY92" fmla="*/ 5057635 h 9597624"/>
                              <a:gd name="connsiteX93" fmla="*/ 3470356 w 7315200"/>
                              <a:gd name="connsiteY93" fmla="*/ 5007103 h 9597624"/>
                              <a:gd name="connsiteX94" fmla="*/ 3110611 w 7315200"/>
                              <a:gd name="connsiteY94" fmla="*/ 6430004 h 9597624"/>
                              <a:gd name="connsiteX95" fmla="*/ 3124802 w 7315200"/>
                              <a:gd name="connsiteY95" fmla="*/ 6412069 h 9597624"/>
                              <a:gd name="connsiteX96" fmla="*/ 3168892 w 7315200"/>
                              <a:gd name="connsiteY96" fmla="*/ 6421995 h 9597624"/>
                              <a:gd name="connsiteX97" fmla="*/ 3663248 w 7315200"/>
                              <a:gd name="connsiteY97" fmla="*/ 7348713 h 9597624"/>
                              <a:gd name="connsiteX98" fmla="*/ 3707889 w 7315200"/>
                              <a:gd name="connsiteY98" fmla="*/ 7363151 h 9597624"/>
                              <a:gd name="connsiteX99" fmla="*/ 3720565 w 7315200"/>
                              <a:gd name="connsiteY99" fmla="*/ 7319838 h 9597624"/>
                              <a:gd name="connsiteX100" fmla="*/ 3564046 w 7315200"/>
                              <a:gd name="connsiteY100" fmla="*/ 7026573 h 9597624"/>
                              <a:gd name="connsiteX101" fmla="*/ 3562944 w 7315200"/>
                              <a:gd name="connsiteY101" fmla="*/ 7022963 h 9597624"/>
                              <a:gd name="connsiteX102" fmla="*/ 3579478 w 7315200"/>
                              <a:gd name="connsiteY102" fmla="*/ 6979650 h 9597624"/>
                              <a:gd name="connsiteX103" fmla="*/ 3622465 w 7315200"/>
                              <a:gd name="connsiteY103" fmla="*/ 6996795 h 9597624"/>
                              <a:gd name="connsiteX104" fmla="*/ 3961956 w 7315200"/>
                              <a:gd name="connsiteY104" fmla="*/ 7634760 h 9597624"/>
                              <a:gd name="connsiteX105" fmla="*/ 3963058 w 7315200"/>
                              <a:gd name="connsiteY105" fmla="*/ 7638369 h 9597624"/>
                              <a:gd name="connsiteX106" fmla="*/ 3946525 w 7315200"/>
                              <a:gd name="connsiteY106" fmla="*/ 7681682 h 9597624"/>
                              <a:gd name="connsiteX107" fmla="*/ 3903537 w 7315200"/>
                              <a:gd name="connsiteY107" fmla="*/ 7664537 h 9597624"/>
                              <a:gd name="connsiteX108" fmla="*/ 3835749 w 7315200"/>
                              <a:gd name="connsiteY108" fmla="*/ 7539110 h 9597624"/>
                              <a:gd name="connsiteX109" fmla="*/ 3834647 w 7315200"/>
                              <a:gd name="connsiteY109" fmla="*/ 7535501 h 9597624"/>
                              <a:gd name="connsiteX110" fmla="*/ 3790006 w 7315200"/>
                              <a:gd name="connsiteY110" fmla="*/ 7525575 h 9597624"/>
                              <a:gd name="connsiteX111" fmla="*/ 3780086 w 7315200"/>
                              <a:gd name="connsiteY111" fmla="*/ 7569790 h 9597624"/>
                              <a:gd name="connsiteX112" fmla="*/ 3900781 w 7315200"/>
                              <a:gd name="connsiteY112" fmla="*/ 7795379 h 9597624"/>
                              <a:gd name="connsiteX113" fmla="*/ 3901884 w 7315200"/>
                              <a:gd name="connsiteY113" fmla="*/ 7798988 h 9597624"/>
                              <a:gd name="connsiteX114" fmla="*/ 3885350 w 7315200"/>
                              <a:gd name="connsiteY114" fmla="*/ 7842301 h 9597624"/>
                              <a:gd name="connsiteX115" fmla="*/ 3842363 w 7315200"/>
                              <a:gd name="connsiteY115" fmla="*/ 7826059 h 9597624"/>
                              <a:gd name="connsiteX116" fmla="*/ 3112127 w 7315200"/>
                              <a:gd name="connsiteY116" fmla="*/ 6452675 h 9597624"/>
                              <a:gd name="connsiteX117" fmla="*/ 3110611 w 7315200"/>
                              <a:gd name="connsiteY117" fmla="*/ 6430004 h 9597624"/>
                              <a:gd name="connsiteX118" fmla="*/ 2964701 w 7315200"/>
                              <a:gd name="connsiteY118" fmla="*/ 0 h 9597624"/>
                              <a:gd name="connsiteX119" fmla="*/ 3020131 w 7315200"/>
                              <a:gd name="connsiteY119" fmla="*/ 0 h 9597624"/>
                              <a:gd name="connsiteX120" fmla="*/ 3080161 w 7315200"/>
                              <a:gd name="connsiteY120" fmla="*/ 112734 h 9597624"/>
                              <a:gd name="connsiteX121" fmla="*/ 3117087 w 7315200"/>
                              <a:gd name="connsiteY121" fmla="*/ 127171 h 9597624"/>
                              <a:gd name="connsiteX122" fmla="*/ 3963058 w 7315200"/>
                              <a:gd name="connsiteY122" fmla="*/ 1714413 h 9597624"/>
                              <a:gd name="connsiteX123" fmla="*/ 4003841 w 7315200"/>
                              <a:gd name="connsiteY123" fmla="*/ 1727046 h 9597624"/>
                              <a:gd name="connsiteX124" fmla="*/ 4016517 w 7315200"/>
                              <a:gd name="connsiteY124" fmla="*/ 1686440 h 9597624"/>
                              <a:gd name="connsiteX125" fmla="*/ 3868816 w 7315200"/>
                              <a:gd name="connsiteY125" fmla="*/ 1410319 h 9597624"/>
                              <a:gd name="connsiteX126" fmla="*/ 3871572 w 7315200"/>
                              <a:gd name="connsiteY126" fmla="*/ 1376932 h 9597624"/>
                              <a:gd name="connsiteX127" fmla="*/ 3137942 w 7315200"/>
                              <a:gd name="connsiteY127" fmla="*/ 0 h 9597624"/>
                              <a:gd name="connsiteX128" fmla="*/ 3240863 w 7315200"/>
                              <a:gd name="connsiteY128" fmla="*/ 0 h 9597624"/>
                              <a:gd name="connsiteX129" fmla="*/ 4252397 w 7315200"/>
                              <a:gd name="connsiteY129" fmla="*/ 1899396 h 9597624"/>
                              <a:gd name="connsiteX130" fmla="*/ 4250192 w 7315200"/>
                              <a:gd name="connsiteY130" fmla="*/ 1876837 h 9597624"/>
                              <a:gd name="connsiteX131" fmla="*/ 3855038 w 7315200"/>
                              <a:gd name="connsiteY131" fmla="*/ 1135101 h 9597624"/>
                              <a:gd name="connsiteX132" fmla="*/ 3867714 w 7315200"/>
                              <a:gd name="connsiteY132" fmla="*/ 1094495 h 9597624"/>
                              <a:gd name="connsiteX133" fmla="*/ 3908497 w 7315200"/>
                              <a:gd name="connsiteY133" fmla="*/ 1107128 h 9597624"/>
                              <a:gd name="connsiteX134" fmla="*/ 4621097 w 7315200"/>
                              <a:gd name="connsiteY134" fmla="*/ 2445320 h 9597624"/>
                              <a:gd name="connsiteX135" fmla="*/ 4608421 w 7315200"/>
                              <a:gd name="connsiteY135" fmla="*/ 2485926 h 9597624"/>
                              <a:gd name="connsiteX136" fmla="*/ 4567638 w 7315200"/>
                              <a:gd name="connsiteY136" fmla="*/ 2473293 h 9597624"/>
                              <a:gd name="connsiteX137" fmla="*/ 4413876 w 7315200"/>
                              <a:gd name="connsiteY137" fmla="*/ 2185442 h 9597624"/>
                              <a:gd name="connsiteX138" fmla="*/ 4396240 w 7315200"/>
                              <a:gd name="connsiteY138" fmla="*/ 2170102 h 9597624"/>
                              <a:gd name="connsiteX139" fmla="*/ 4579212 w 7315200"/>
                              <a:gd name="connsiteY139" fmla="*/ 2512094 h 9597624"/>
                              <a:gd name="connsiteX140" fmla="*/ 4603461 w 7315200"/>
                              <a:gd name="connsiteY140" fmla="*/ 2537360 h 9597624"/>
                              <a:gd name="connsiteX141" fmla="*/ 5675393 w 7315200"/>
                              <a:gd name="connsiteY141" fmla="*/ 4548708 h 9597624"/>
                              <a:gd name="connsiteX142" fmla="*/ 5758061 w 7315200"/>
                              <a:gd name="connsiteY142" fmla="*/ 4582095 h 9597624"/>
                              <a:gd name="connsiteX143" fmla="*/ 5478642 w 7315200"/>
                              <a:gd name="connsiteY143" fmla="*/ 4057827 h 9597624"/>
                              <a:gd name="connsiteX144" fmla="*/ 5487460 w 7315200"/>
                              <a:gd name="connsiteY144" fmla="*/ 4028952 h 9597624"/>
                              <a:gd name="connsiteX145" fmla="*/ 5516670 w 7315200"/>
                              <a:gd name="connsiteY145" fmla="*/ 4037976 h 9597624"/>
                              <a:gd name="connsiteX146" fmla="*/ 5793333 w 7315200"/>
                              <a:gd name="connsiteY146" fmla="*/ 4556829 h 9597624"/>
                              <a:gd name="connsiteX147" fmla="*/ 5798844 w 7315200"/>
                              <a:gd name="connsiteY147" fmla="*/ 4482836 h 9597624"/>
                              <a:gd name="connsiteX148" fmla="*/ 5459353 w 7315200"/>
                              <a:gd name="connsiteY148" fmla="*/ 3846676 h 9597624"/>
                              <a:gd name="connsiteX149" fmla="*/ 5455495 w 7315200"/>
                              <a:gd name="connsiteY149" fmla="*/ 3790730 h 9597624"/>
                              <a:gd name="connsiteX150" fmla="*/ 3436531 w 7315200"/>
                              <a:gd name="connsiteY150" fmla="*/ 0 h 9597624"/>
                              <a:gd name="connsiteX151" fmla="*/ 3457496 w 7315200"/>
                              <a:gd name="connsiteY151" fmla="*/ 0 h 9597624"/>
                              <a:gd name="connsiteX152" fmla="*/ 5465967 w 7315200"/>
                              <a:gd name="connsiteY152" fmla="*/ 3771781 h 9597624"/>
                              <a:gd name="connsiteX153" fmla="*/ 5526590 w 7315200"/>
                              <a:gd name="connsiteY153" fmla="*/ 3744710 h 9597624"/>
                              <a:gd name="connsiteX154" fmla="*/ 3532600 w 7315200"/>
                              <a:gd name="connsiteY154" fmla="*/ 0 h 9597624"/>
                              <a:gd name="connsiteX155" fmla="*/ 3636598 w 7315200"/>
                              <a:gd name="connsiteY155" fmla="*/ 0 h 9597624"/>
                              <a:gd name="connsiteX156" fmla="*/ 7315200 w 7315200"/>
                              <a:gd name="connsiteY156" fmla="*/ 6906733 h 9597624"/>
                              <a:gd name="connsiteX157" fmla="*/ 7315200 w 7315200"/>
                              <a:gd name="connsiteY157" fmla="*/ 7105168 h 9597624"/>
                              <a:gd name="connsiteX158" fmla="*/ 6318001 w 7315200"/>
                              <a:gd name="connsiteY158" fmla="*/ 5233595 h 9597624"/>
                              <a:gd name="connsiteX159" fmla="*/ 6290445 w 7315200"/>
                              <a:gd name="connsiteY159" fmla="*/ 5261567 h 9597624"/>
                              <a:gd name="connsiteX160" fmla="*/ 6196203 w 7315200"/>
                              <a:gd name="connsiteY160" fmla="*/ 5232693 h 9597624"/>
                              <a:gd name="connsiteX161" fmla="*/ 6051258 w 7315200"/>
                              <a:gd name="connsiteY161" fmla="*/ 4960182 h 9597624"/>
                              <a:gd name="connsiteX162" fmla="*/ 5987879 w 7315200"/>
                              <a:gd name="connsiteY162" fmla="*/ 4923185 h 9597624"/>
                              <a:gd name="connsiteX163" fmla="*/ 7315200 w 7315200"/>
                              <a:gd name="connsiteY163" fmla="*/ 7414550 h 9597624"/>
                              <a:gd name="connsiteX164" fmla="*/ 7315200 w 7315200"/>
                              <a:gd name="connsiteY164" fmla="*/ 7505346 h 9597624"/>
                              <a:gd name="connsiteX165" fmla="*/ 5948749 w 7315200"/>
                              <a:gd name="connsiteY165" fmla="*/ 4935817 h 9597624"/>
                              <a:gd name="connsiteX166" fmla="*/ 5929460 w 7315200"/>
                              <a:gd name="connsiteY166" fmla="*/ 5023346 h 9597624"/>
                              <a:gd name="connsiteX167" fmla="*/ 6191243 w 7315200"/>
                              <a:gd name="connsiteY167" fmla="*/ 5514227 h 9597624"/>
                              <a:gd name="connsiteX168" fmla="*/ 6198958 w 7315200"/>
                              <a:gd name="connsiteY168" fmla="*/ 5548517 h 9597624"/>
                              <a:gd name="connsiteX169" fmla="*/ 7061464 w 7315200"/>
                              <a:gd name="connsiteY169" fmla="*/ 7167340 h 9597624"/>
                              <a:gd name="connsiteX170" fmla="*/ 7042174 w 7315200"/>
                              <a:gd name="connsiteY170" fmla="*/ 7229602 h 9597624"/>
                              <a:gd name="connsiteX171" fmla="*/ 7037214 w 7315200"/>
                              <a:gd name="connsiteY171" fmla="*/ 7232310 h 9597624"/>
                              <a:gd name="connsiteX172" fmla="*/ 7315200 w 7315200"/>
                              <a:gd name="connsiteY172" fmla="*/ 7754707 h 9597624"/>
                              <a:gd name="connsiteX173" fmla="*/ 7315200 w 7315200"/>
                              <a:gd name="connsiteY173" fmla="*/ 7847351 h 9597624"/>
                              <a:gd name="connsiteX174" fmla="*/ 6127864 w 7315200"/>
                              <a:gd name="connsiteY174" fmla="*/ 5617095 h 9597624"/>
                              <a:gd name="connsiteX175" fmla="*/ 6066689 w 7315200"/>
                              <a:gd name="connsiteY175" fmla="*/ 5580098 h 9597624"/>
                              <a:gd name="connsiteX176" fmla="*/ 4478908 w 7315200"/>
                              <a:gd name="connsiteY176" fmla="*/ 2601427 h 9597624"/>
                              <a:gd name="connsiteX177" fmla="*/ 4483868 w 7315200"/>
                              <a:gd name="connsiteY177" fmla="*/ 2528337 h 9597624"/>
                              <a:gd name="connsiteX178" fmla="*/ 4406160 w 7315200"/>
                              <a:gd name="connsiteY178" fmla="*/ 2383057 h 9597624"/>
                              <a:gd name="connsiteX179" fmla="*/ 4376950 w 7315200"/>
                              <a:gd name="connsiteY179" fmla="*/ 2367717 h 9597624"/>
                              <a:gd name="connsiteX180" fmla="*/ 4124537 w 7315200"/>
                              <a:gd name="connsiteY180" fmla="*/ 1892177 h 9597624"/>
                              <a:gd name="connsiteX181" fmla="*/ 4083754 w 7315200"/>
                              <a:gd name="connsiteY181" fmla="*/ 1879544 h 9597624"/>
                              <a:gd name="connsiteX182" fmla="*/ 4071078 w 7315200"/>
                              <a:gd name="connsiteY182" fmla="*/ 1920150 h 9597624"/>
                              <a:gd name="connsiteX183" fmla="*/ 4499299 w 7315200"/>
                              <a:gd name="connsiteY183" fmla="*/ 2724147 h 9597624"/>
                              <a:gd name="connsiteX184" fmla="*/ 4489930 w 7315200"/>
                              <a:gd name="connsiteY184" fmla="*/ 2762046 h 9597624"/>
                              <a:gd name="connsiteX185" fmla="*/ 5402036 w 7315200"/>
                              <a:gd name="connsiteY185" fmla="*/ 4473813 h 9597624"/>
                              <a:gd name="connsiteX186" fmla="*/ 5399832 w 7315200"/>
                              <a:gd name="connsiteY186" fmla="*/ 4500883 h 9597624"/>
                              <a:gd name="connsiteX187" fmla="*/ 7315200 w 7315200"/>
                              <a:gd name="connsiteY187" fmla="*/ 8097082 h 9597624"/>
                              <a:gd name="connsiteX188" fmla="*/ 7315200 w 7315200"/>
                              <a:gd name="connsiteY188" fmla="*/ 8188955 h 9597624"/>
                              <a:gd name="connsiteX189" fmla="*/ 5115453 w 7315200"/>
                              <a:gd name="connsiteY189" fmla="*/ 4056925 h 9597624"/>
                              <a:gd name="connsiteX190" fmla="*/ 5115453 w 7315200"/>
                              <a:gd name="connsiteY190" fmla="*/ 4037976 h 9597624"/>
                              <a:gd name="connsiteX191" fmla="*/ 2750040 w 7315200"/>
                              <a:gd name="connsiteY191" fmla="*/ 6826250 h 9597624"/>
                              <a:gd name="connsiteX192" fmla="*/ 2910967 w 7315200"/>
                              <a:gd name="connsiteY192" fmla="*/ 7128539 h 9597624"/>
                              <a:gd name="connsiteX193" fmla="*/ 2930256 w 7315200"/>
                              <a:gd name="connsiteY193" fmla="*/ 7143879 h 9597624"/>
                              <a:gd name="connsiteX194" fmla="*/ 2779249 w 7315200"/>
                              <a:gd name="connsiteY194" fmla="*/ 6860540 h 9597624"/>
                              <a:gd name="connsiteX195" fmla="*/ 2750040 w 7315200"/>
                              <a:gd name="connsiteY195" fmla="*/ 6826250 h 9597624"/>
                              <a:gd name="connsiteX196" fmla="*/ 2711212 w 7315200"/>
                              <a:gd name="connsiteY196" fmla="*/ 0 h 9597624"/>
                              <a:gd name="connsiteX197" fmla="*/ 2764629 w 7315200"/>
                              <a:gd name="connsiteY197" fmla="*/ 0 h 9597624"/>
                              <a:gd name="connsiteX198" fmla="*/ 4870204 w 7315200"/>
                              <a:gd name="connsiteY198" fmla="*/ 3954057 h 9597624"/>
                              <a:gd name="connsiteX199" fmla="*/ 4859733 w 7315200"/>
                              <a:gd name="connsiteY199" fmla="*/ 3985639 h 9597624"/>
                              <a:gd name="connsiteX200" fmla="*/ 4828319 w 7315200"/>
                              <a:gd name="connsiteY200" fmla="*/ 3975713 h 9597624"/>
                              <a:gd name="connsiteX201" fmla="*/ 2618873 w 7315200"/>
                              <a:gd name="connsiteY201" fmla="*/ 6837078 h 9597624"/>
                              <a:gd name="connsiteX202" fmla="*/ 2675087 w 7315200"/>
                              <a:gd name="connsiteY202" fmla="*/ 6940849 h 9597624"/>
                              <a:gd name="connsiteX203" fmla="*/ 2715319 w 7315200"/>
                              <a:gd name="connsiteY203" fmla="*/ 6953482 h 9597624"/>
                              <a:gd name="connsiteX204" fmla="*/ 2727995 w 7315200"/>
                              <a:gd name="connsiteY204" fmla="*/ 6912876 h 9597624"/>
                              <a:gd name="connsiteX205" fmla="*/ 2672332 w 7315200"/>
                              <a:gd name="connsiteY205" fmla="*/ 6809105 h 9597624"/>
                              <a:gd name="connsiteX206" fmla="*/ 2618873 w 7315200"/>
                              <a:gd name="connsiteY206" fmla="*/ 6837078 h 9597624"/>
                              <a:gd name="connsiteX207" fmla="*/ 2146562 w 7315200"/>
                              <a:gd name="connsiteY207" fmla="*/ 1609852 h 9597624"/>
                              <a:gd name="connsiteX208" fmla="*/ 2164197 w 7315200"/>
                              <a:gd name="connsiteY208" fmla="*/ 1588986 h 9597624"/>
                              <a:gd name="connsiteX209" fmla="*/ 2212696 w 7315200"/>
                              <a:gd name="connsiteY209" fmla="*/ 1604326 h 9597624"/>
                              <a:gd name="connsiteX210" fmla="*/ 2480541 w 7315200"/>
                              <a:gd name="connsiteY210" fmla="*/ 2107839 h 9597624"/>
                              <a:gd name="connsiteX211" fmla="*/ 2465110 w 7315200"/>
                              <a:gd name="connsiteY211" fmla="*/ 2155664 h 9597624"/>
                              <a:gd name="connsiteX212" fmla="*/ 2417162 w 7315200"/>
                              <a:gd name="connsiteY212" fmla="*/ 2140324 h 9597624"/>
                              <a:gd name="connsiteX213" fmla="*/ 2148766 w 7315200"/>
                              <a:gd name="connsiteY213" fmla="*/ 1636810 h 9597624"/>
                              <a:gd name="connsiteX214" fmla="*/ 2146562 w 7315200"/>
                              <a:gd name="connsiteY214" fmla="*/ 1609852 h 9597624"/>
                              <a:gd name="connsiteX215" fmla="*/ 2049009 w 7315200"/>
                              <a:gd name="connsiteY215" fmla="*/ 0 h 9597624"/>
                              <a:gd name="connsiteX216" fmla="*/ 2103327 w 7315200"/>
                              <a:gd name="connsiteY216" fmla="*/ 0 h 9597624"/>
                              <a:gd name="connsiteX217" fmla="*/ 3884248 w 7315200"/>
                              <a:gd name="connsiteY217" fmla="*/ 3343163 h 9597624"/>
                              <a:gd name="connsiteX218" fmla="*/ 3874328 w 7315200"/>
                              <a:gd name="connsiteY218" fmla="*/ 3375647 h 9597624"/>
                              <a:gd name="connsiteX219" fmla="*/ 3841260 w 7315200"/>
                              <a:gd name="connsiteY219" fmla="*/ 3365721 h 9597624"/>
                              <a:gd name="connsiteX220" fmla="*/ 2024764 w 7315200"/>
                              <a:gd name="connsiteY220" fmla="*/ 1400619 h 9597624"/>
                              <a:gd name="connsiteX221" fmla="*/ 2042400 w 7315200"/>
                              <a:gd name="connsiteY221" fmla="*/ 1379639 h 9597624"/>
                              <a:gd name="connsiteX222" fmla="*/ 2090347 w 7315200"/>
                              <a:gd name="connsiteY222" fmla="*/ 1394979 h 9597624"/>
                              <a:gd name="connsiteX223" fmla="*/ 2148766 w 7315200"/>
                              <a:gd name="connsiteY223" fmla="*/ 1504164 h 9597624"/>
                              <a:gd name="connsiteX224" fmla="*/ 2133886 w 7315200"/>
                              <a:gd name="connsiteY224" fmla="*/ 1551989 h 9597624"/>
                              <a:gd name="connsiteX225" fmla="*/ 2085387 w 7315200"/>
                              <a:gd name="connsiteY225" fmla="*/ 1536649 h 9597624"/>
                              <a:gd name="connsiteX226" fmla="*/ 2026968 w 7315200"/>
                              <a:gd name="connsiteY226" fmla="*/ 1428366 h 9597624"/>
                              <a:gd name="connsiteX227" fmla="*/ 2024764 w 7315200"/>
                              <a:gd name="connsiteY227" fmla="*/ 1400619 h 9597624"/>
                              <a:gd name="connsiteX228" fmla="*/ 1917966 w 7315200"/>
                              <a:gd name="connsiteY228" fmla="*/ 0 h 9597624"/>
                              <a:gd name="connsiteX229" fmla="*/ 1938826 w 7315200"/>
                              <a:gd name="connsiteY229" fmla="*/ 0 h 9597624"/>
                              <a:gd name="connsiteX230" fmla="*/ 3791659 w 7315200"/>
                              <a:gd name="connsiteY230" fmla="*/ 3478516 h 9597624"/>
                              <a:gd name="connsiteX231" fmla="*/ 3791659 w 7315200"/>
                              <a:gd name="connsiteY231" fmla="*/ 3480321 h 9597624"/>
                              <a:gd name="connsiteX232" fmla="*/ 3787802 w 7315200"/>
                              <a:gd name="connsiteY232" fmla="*/ 3491149 h 9597624"/>
                              <a:gd name="connsiteX233" fmla="*/ 3775126 w 7315200"/>
                              <a:gd name="connsiteY233" fmla="*/ 3486637 h 9597624"/>
                              <a:gd name="connsiteX234" fmla="*/ 1450635 w 7315200"/>
                              <a:gd name="connsiteY234" fmla="*/ 0 h 9597624"/>
                              <a:gd name="connsiteX235" fmla="*/ 1506344 w 7315200"/>
                              <a:gd name="connsiteY235" fmla="*/ 0 h 9597624"/>
                              <a:gd name="connsiteX236" fmla="*/ 3399261 w 7315200"/>
                              <a:gd name="connsiteY236" fmla="*/ 3554314 h 9597624"/>
                              <a:gd name="connsiteX237" fmla="*/ 3388790 w 7315200"/>
                              <a:gd name="connsiteY237" fmla="*/ 3586798 h 9597624"/>
                              <a:gd name="connsiteX238" fmla="*/ 3355722 w 7315200"/>
                              <a:gd name="connsiteY238" fmla="*/ 3577775 h 9597624"/>
                              <a:gd name="connsiteX239" fmla="*/ 1442228 w 7315200"/>
                              <a:gd name="connsiteY239" fmla="*/ 5609426 h 9597624"/>
                              <a:gd name="connsiteX240" fmla="*/ 1446637 w 7315200"/>
                              <a:gd name="connsiteY240" fmla="*/ 5604463 h 9597624"/>
                              <a:gd name="connsiteX241" fmla="*/ 1459313 w 7315200"/>
                              <a:gd name="connsiteY241" fmla="*/ 5608072 h 9597624"/>
                              <a:gd name="connsiteX242" fmla="*/ 3584351 w 7315200"/>
                              <a:gd name="connsiteY242" fmla="*/ 9597624 h 9597624"/>
                              <a:gd name="connsiteX243" fmla="*/ 3563011 w 7315200"/>
                              <a:gd name="connsiteY243" fmla="*/ 9597624 h 9597624"/>
                              <a:gd name="connsiteX244" fmla="*/ 1442779 w 7315200"/>
                              <a:gd name="connsiteY244" fmla="*/ 5617095 h 9597624"/>
                              <a:gd name="connsiteX245" fmla="*/ 1442228 w 7315200"/>
                              <a:gd name="connsiteY245" fmla="*/ 5609426 h 9597624"/>
                              <a:gd name="connsiteX246" fmla="*/ 1296732 w 7315200"/>
                              <a:gd name="connsiteY246" fmla="*/ 2442613 h 9597624"/>
                              <a:gd name="connsiteX247" fmla="*/ 1690233 w 7315200"/>
                              <a:gd name="connsiteY247" fmla="*/ 3184348 h 9597624"/>
                              <a:gd name="connsiteX248" fmla="*/ 1690233 w 7315200"/>
                              <a:gd name="connsiteY248" fmla="*/ 3178934 h 9597624"/>
                              <a:gd name="connsiteX249" fmla="*/ 1786679 w 7315200"/>
                              <a:gd name="connsiteY249" fmla="*/ 3089601 h 9597624"/>
                              <a:gd name="connsiteX250" fmla="*/ 1550799 w 7315200"/>
                              <a:gd name="connsiteY250" fmla="*/ 2645643 h 9597624"/>
                              <a:gd name="connsiteX251" fmla="*/ 1548044 w 7315200"/>
                              <a:gd name="connsiteY251" fmla="*/ 2640229 h 9597624"/>
                              <a:gd name="connsiteX252" fmla="*/ 1506158 w 7315200"/>
                              <a:gd name="connsiteY252" fmla="*/ 2633010 h 9597624"/>
                              <a:gd name="connsiteX253" fmla="*/ 1498443 w 7315200"/>
                              <a:gd name="connsiteY253" fmla="*/ 2674518 h 9597624"/>
                              <a:gd name="connsiteX254" fmla="*/ 1646143 w 7315200"/>
                              <a:gd name="connsiteY254" fmla="*/ 2950638 h 9597624"/>
                              <a:gd name="connsiteX255" fmla="*/ 1633467 w 7315200"/>
                              <a:gd name="connsiteY255" fmla="*/ 2991244 h 9597624"/>
                              <a:gd name="connsiteX256" fmla="*/ 1592684 w 7315200"/>
                              <a:gd name="connsiteY256" fmla="*/ 2978611 h 9597624"/>
                              <a:gd name="connsiteX257" fmla="*/ 1315470 w 7315200"/>
                              <a:gd name="connsiteY257" fmla="*/ 2457953 h 9597624"/>
                              <a:gd name="connsiteX258" fmla="*/ 1296732 w 7315200"/>
                              <a:gd name="connsiteY258" fmla="*/ 2442613 h 9597624"/>
                              <a:gd name="connsiteX259" fmla="*/ 403364 w 7315200"/>
                              <a:gd name="connsiteY259" fmla="*/ 4291537 h 9597624"/>
                              <a:gd name="connsiteX260" fmla="*/ 407222 w 7315200"/>
                              <a:gd name="connsiteY260" fmla="*/ 4278904 h 9597624"/>
                              <a:gd name="connsiteX261" fmla="*/ 419898 w 7315200"/>
                              <a:gd name="connsiteY261" fmla="*/ 4282514 h 9597624"/>
                              <a:gd name="connsiteX262" fmla="*/ 3250662 w 7315200"/>
                              <a:gd name="connsiteY262" fmla="*/ 9597624 h 9597624"/>
                              <a:gd name="connsiteX263" fmla="*/ 3229323 w 7315200"/>
                              <a:gd name="connsiteY263" fmla="*/ 9597624 h 9597624"/>
                              <a:gd name="connsiteX264" fmla="*/ 0 w 7315200"/>
                              <a:gd name="connsiteY264" fmla="*/ 704719 h 9597624"/>
                              <a:gd name="connsiteX265" fmla="*/ 0 w 7315200"/>
                              <a:gd name="connsiteY265" fmla="*/ 603475 h 9597624"/>
                              <a:gd name="connsiteX266" fmla="*/ 1305550 w 7315200"/>
                              <a:gd name="connsiteY266" fmla="*/ 3055312 h 9597624"/>
                              <a:gd name="connsiteX267" fmla="*/ 1296732 w 7315200"/>
                              <a:gd name="connsiteY267" fmla="*/ 3084187 h 9597624"/>
                              <a:gd name="connsiteX268" fmla="*/ 1263665 w 7315200"/>
                              <a:gd name="connsiteY268" fmla="*/ 3076968 h 9597624"/>
                              <a:gd name="connsiteX269" fmla="*/ 0 w 7315200"/>
                              <a:gd name="connsiteY269" fmla="*/ 888976 h 9597624"/>
                              <a:gd name="connsiteX270" fmla="*/ 0 w 7315200"/>
                              <a:gd name="connsiteY270" fmla="*/ 785771 h 9597624"/>
                              <a:gd name="connsiteX271" fmla="*/ 1517732 w 7315200"/>
                              <a:gd name="connsiteY271" fmla="*/ 3635525 h 9597624"/>
                              <a:gd name="connsiteX272" fmla="*/ 1518834 w 7315200"/>
                              <a:gd name="connsiteY272" fmla="*/ 3631916 h 9597624"/>
                              <a:gd name="connsiteX273" fmla="*/ 1630712 w 7315200"/>
                              <a:gd name="connsiteY273" fmla="*/ 3560630 h 9597624"/>
                              <a:gd name="connsiteX274" fmla="*/ 0 w 7315200"/>
                              <a:gd name="connsiteY274" fmla="*/ 499389 h 9597624"/>
                              <a:gd name="connsiteX275" fmla="*/ 0 w 7315200"/>
                              <a:gd name="connsiteY275" fmla="*/ 396240 h 9597624"/>
                              <a:gd name="connsiteX276" fmla="*/ 1927766 w 7315200"/>
                              <a:gd name="connsiteY276" fmla="*/ 4015417 h 9597624"/>
                              <a:gd name="connsiteX277" fmla="*/ 1933278 w 7315200"/>
                              <a:gd name="connsiteY277" fmla="*/ 4017221 h 9597624"/>
                              <a:gd name="connsiteX278" fmla="*/ 2057280 w 7315200"/>
                              <a:gd name="connsiteY278" fmla="*/ 3973006 h 9597624"/>
                              <a:gd name="connsiteX279" fmla="*/ 1260909 w 7315200"/>
                              <a:gd name="connsiteY279" fmla="*/ 2477805 h 9597624"/>
                              <a:gd name="connsiteX280" fmla="*/ 1263665 w 7315200"/>
                              <a:gd name="connsiteY280" fmla="*/ 2485926 h 9597624"/>
                              <a:gd name="connsiteX281" fmla="*/ 1658819 w 7315200"/>
                              <a:gd name="connsiteY281" fmla="*/ 3227661 h 9597624"/>
                              <a:gd name="connsiteX282" fmla="*/ 1646143 w 7315200"/>
                              <a:gd name="connsiteY282" fmla="*/ 3268267 h 9597624"/>
                              <a:gd name="connsiteX283" fmla="*/ 1605360 w 7315200"/>
                              <a:gd name="connsiteY283" fmla="*/ 3255634 h 9597624"/>
                              <a:gd name="connsiteX284" fmla="*/ 892760 w 7315200"/>
                              <a:gd name="connsiteY284" fmla="*/ 1917443 h 9597624"/>
                              <a:gd name="connsiteX285" fmla="*/ 905436 w 7315200"/>
                              <a:gd name="connsiteY285" fmla="*/ 1876837 h 9597624"/>
                              <a:gd name="connsiteX286" fmla="*/ 946219 w 7315200"/>
                              <a:gd name="connsiteY286" fmla="*/ 1889470 h 9597624"/>
                              <a:gd name="connsiteX287" fmla="*/ 1099431 w 7315200"/>
                              <a:gd name="connsiteY287" fmla="*/ 2177321 h 9597624"/>
                              <a:gd name="connsiteX288" fmla="*/ 1104942 w 7315200"/>
                              <a:gd name="connsiteY288" fmla="*/ 2183637 h 9597624"/>
                              <a:gd name="connsiteX289" fmla="*/ 0 w 7315200"/>
                              <a:gd name="connsiteY289" fmla="*/ 109716 h 9597624"/>
                              <a:gd name="connsiteX290" fmla="*/ 0 w 7315200"/>
                              <a:gd name="connsiteY290" fmla="*/ 6036 h 9597624"/>
                              <a:gd name="connsiteX291" fmla="*/ 1152890 w 7315200"/>
                              <a:gd name="connsiteY291" fmla="*/ 2171004 h 9597624"/>
                              <a:gd name="connsiteX292" fmla="*/ 1151787 w 7315200"/>
                              <a:gd name="connsiteY292" fmla="*/ 2146641 h 9597624"/>
                              <a:gd name="connsiteX293" fmla="*/ 1083448 w 7315200"/>
                              <a:gd name="connsiteY293" fmla="*/ 2018506 h 9597624"/>
                              <a:gd name="connsiteX294" fmla="*/ 1096124 w 7315200"/>
                              <a:gd name="connsiteY294" fmla="*/ 1977900 h 9597624"/>
                              <a:gd name="connsiteX295" fmla="*/ 1136356 w 7315200"/>
                              <a:gd name="connsiteY295" fmla="*/ 1991436 h 9597624"/>
                              <a:gd name="connsiteX296" fmla="*/ 1389320 w 7315200"/>
                              <a:gd name="connsiteY296" fmla="*/ 2466976 h 9597624"/>
                              <a:gd name="connsiteX297" fmla="*/ 1430103 w 7315200"/>
                              <a:gd name="connsiteY297" fmla="*/ 2479609 h 9597624"/>
                              <a:gd name="connsiteX298" fmla="*/ 1442779 w 7315200"/>
                              <a:gd name="connsiteY298" fmla="*/ 2439003 h 9597624"/>
                              <a:gd name="connsiteX299" fmla="*/ 1014558 w 7315200"/>
                              <a:gd name="connsiteY299" fmla="*/ 1635006 h 9597624"/>
                              <a:gd name="connsiteX300" fmla="*/ 1010700 w 7315200"/>
                              <a:gd name="connsiteY300" fmla="*/ 1619666 h 9597624"/>
                              <a:gd name="connsiteX301" fmla="*/ 148101 w 7315200"/>
                              <a:gd name="connsiteY301" fmla="*/ 0 h 9597624"/>
                              <a:gd name="connsiteX302" fmla="*/ 203230 w 7315200"/>
                              <a:gd name="connsiteY302" fmla="*/ 0 h 9597624"/>
                              <a:gd name="connsiteX303" fmla="*/ 1052585 w 7315200"/>
                              <a:gd name="connsiteY303" fmla="*/ 1594400 h 9597624"/>
                              <a:gd name="connsiteX304" fmla="*/ 1068017 w 7315200"/>
                              <a:gd name="connsiteY304" fmla="*/ 1607935 h 9597624"/>
                              <a:gd name="connsiteX305" fmla="*/ 1386565 w 7315200"/>
                              <a:gd name="connsiteY305" fmla="*/ 2206196 h 9597624"/>
                              <a:gd name="connsiteX306" fmla="*/ 1426246 w 7315200"/>
                              <a:gd name="connsiteY306" fmla="*/ 2041968 h 9597624"/>
                              <a:gd name="connsiteX307" fmla="*/ 338908 w 7315200"/>
                              <a:gd name="connsiteY307" fmla="*/ 0 h 9597624"/>
                              <a:gd name="connsiteX308" fmla="*/ 360551 w 7315200"/>
                              <a:gd name="connsiteY308" fmla="*/ 0 h 9597624"/>
                              <a:gd name="connsiteX309" fmla="*/ 1442779 w 7315200"/>
                              <a:gd name="connsiteY309" fmla="*/ 2032042 h 9597624"/>
                              <a:gd name="connsiteX310" fmla="*/ 1565679 w 7315200"/>
                              <a:gd name="connsiteY310" fmla="*/ 2032944 h 9597624"/>
                              <a:gd name="connsiteX311" fmla="*/ 536736 w 7315200"/>
                              <a:gd name="connsiteY311" fmla="*/ 101003 h 9597624"/>
                              <a:gd name="connsiteX312" fmla="*/ 532878 w 7315200"/>
                              <a:gd name="connsiteY312" fmla="*/ 94687 h 9597624"/>
                              <a:gd name="connsiteX313" fmla="*/ 519418 w 7315200"/>
                              <a:gd name="connsiteY313" fmla="*/ 43408 h 9597624"/>
                              <a:gd name="connsiteX314" fmla="*/ 525418 w 7315200"/>
                              <a:gd name="connsiteY314" fmla="*/ 0 h 9597624"/>
                              <a:gd name="connsiteX315" fmla="*/ 787286 w 7315200"/>
                              <a:gd name="connsiteY315" fmla="*/ 0 h 9597624"/>
                              <a:gd name="connsiteX316" fmla="*/ 1668739 w 7315200"/>
                              <a:gd name="connsiteY316" fmla="*/ 1653955 h 9597624"/>
                              <a:gd name="connsiteX317" fmla="*/ 1679211 w 7315200"/>
                              <a:gd name="connsiteY317" fmla="*/ 1666588 h 9597624"/>
                              <a:gd name="connsiteX318" fmla="*/ 2860264 w 7315200"/>
                              <a:gd name="connsiteY318" fmla="*/ 3885478 h 9597624"/>
                              <a:gd name="connsiteX319" fmla="*/ 2884513 w 7315200"/>
                              <a:gd name="connsiteY319" fmla="*/ 3907134 h 9597624"/>
                              <a:gd name="connsiteX320" fmla="*/ 2607850 w 7315200"/>
                              <a:gd name="connsiteY320" fmla="*/ 3386476 h 9597624"/>
                              <a:gd name="connsiteX321" fmla="*/ 2649736 w 7315200"/>
                              <a:gd name="connsiteY321" fmla="*/ 3217735 h 9597624"/>
                              <a:gd name="connsiteX322" fmla="*/ 935935 w 7315200"/>
                              <a:gd name="connsiteY322" fmla="*/ 0 h 9597624"/>
                              <a:gd name="connsiteX323" fmla="*/ 957004 w 7315200"/>
                              <a:gd name="connsiteY323" fmla="*/ 0 h 9597624"/>
                              <a:gd name="connsiteX324" fmla="*/ 2666269 w 7315200"/>
                              <a:gd name="connsiteY324" fmla="*/ 3209614 h 9597624"/>
                              <a:gd name="connsiteX325" fmla="*/ 2801845 w 7315200"/>
                              <a:gd name="connsiteY325" fmla="*/ 3222247 h 9597624"/>
                              <a:gd name="connsiteX326" fmla="*/ 1085289 w 7315200"/>
                              <a:gd name="connsiteY326" fmla="*/ 0 h 9597624"/>
                              <a:gd name="connsiteX327" fmla="*/ 1106187 w 7315200"/>
                              <a:gd name="connsiteY327" fmla="*/ 0 h 9597624"/>
                              <a:gd name="connsiteX328" fmla="*/ 2413304 w 7315200"/>
                              <a:gd name="connsiteY328" fmla="*/ 2454343 h 9597624"/>
                              <a:gd name="connsiteX329" fmla="*/ 2484399 w 7315200"/>
                              <a:gd name="connsiteY329" fmla="*/ 2326209 h 9597624"/>
                              <a:gd name="connsiteX330" fmla="*/ 2666269 w 7315200"/>
                              <a:gd name="connsiteY330" fmla="*/ 2381253 h 9597624"/>
                              <a:gd name="connsiteX331" fmla="*/ 3413039 w 7315200"/>
                              <a:gd name="connsiteY331" fmla="*/ 3785316 h 9597624"/>
                              <a:gd name="connsiteX332" fmla="*/ 3406425 w 7315200"/>
                              <a:gd name="connsiteY332" fmla="*/ 3737492 h 9597624"/>
                              <a:gd name="connsiteX333" fmla="*/ 3545308 w 7315200"/>
                              <a:gd name="connsiteY333" fmla="*/ 3615674 h 9597624"/>
                              <a:gd name="connsiteX334" fmla="*/ 2231434 w 7315200"/>
                              <a:gd name="connsiteY334" fmla="*/ 1148637 h 9597624"/>
                              <a:gd name="connsiteX335" fmla="*/ 2256786 w 7315200"/>
                              <a:gd name="connsiteY335" fmla="*/ 1066522 h 9597624"/>
                              <a:gd name="connsiteX336" fmla="*/ 2339454 w 7315200"/>
                              <a:gd name="connsiteY336" fmla="*/ 1091788 h 9597624"/>
                              <a:gd name="connsiteX337" fmla="*/ 4054544 w 7315200"/>
                              <a:gd name="connsiteY337" fmla="*/ 4306877 h 9597624"/>
                              <a:gd name="connsiteX338" fmla="*/ 4137213 w 7315200"/>
                              <a:gd name="connsiteY338" fmla="*/ 4332143 h 9597624"/>
                              <a:gd name="connsiteX339" fmla="*/ 4162564 w 7315200"/>
                              <a:gd name="connsiteY339" fmla="*/ 4250029 h 9597624"/>
                              <a:gd name="connsiteX340" fmla="*/ 3862754 w 7315200"/>
                              <a:gd name="connsiteY340" fmla="*/ 3688764 h 9597624"/>
                              <a:gd name="connsiteX341" fmla="*/ 3888106 w 7315200"/>
                              <a:gd name="connsiteY341" fmla="*/ 3606650 h 9597624"/>
                              <a:gd name="connsiteX342" fmla="*/ 3970774 w 7315200"/>
                              <a:gd name="connsiteY342" fmla="*/ 3631916 h 9597624"/>
                              <a:gd name="connsiteX343" fmla="*/ 4532367 w 7315200"/>
                              <a:gd name="connsiteY343" fmla="*/ 4686768 h 9597624"/>
                              <a:gd name="connsiteX344" fmla="*/ 4562678 w 7315200"/>
                              <a:gd name="connsiteY344" fmla="*/ 4714741 h 9597624"/>
                              <a:gd name="connsiteX345" fmla="*/ 4508117 w 7315200"/>
                              <a:gd name="connsiteY345" fmla="*/ 4612775 h 9597624"/>
                              <a:gd name="connsiteX346" fmla="*/ 4521895 w 7315200"/>
                              <a:gd name="connsiteY346" fmla="*/ 4567658 h 9597624"/>
                              <a:gd name="connsiteX347" fmla="*/ 4566536 w 7315200"/>
                              <a:gd name="connsiteY347" fmla="*/ 4582095 h 9597624"/>
                              <a:gd name="connsiteX348" fmla="*/ 4629915 w 7315200"/>
                              <a:gd name="connsiteY348" fmla="*/ 4701206 h 9597624"/>
                              <a:gd name="connsiteX349" fmla="*/ 4638733 w 7315200"/>
                              <a:gd name="connsiteY349" fmla="*/ 4631725 h 9597624"/>
                              <a:gd name="connsiteX350" fmla="*/ 3838505 w 7315200"/>
                              <a:gd name="connsiteY350" fmla="*/ 3127500 h 9597624"/>
                              <a:gd name="connsiteX351" fmla="*/ 3863856 w 7315200"/>
                              <a:gd name="connsiteY351" fmla="*/ 3044483 h 9597624"/>
                              <a:gd name="connsiteX352" fmla="*/ 3866612 w 7315200"/>
                              <a:gd name="connsiteY352" fmla="*/ 3043581 h 9597624"/>
                              <a:gd name="connsiteX353" fmla="*/ 3821971 w 7315200"/>
                              <a:gd name="connsiteY353" fmla="*/ 2961467 h 9597624"/>
                              <a:gd name="connsiteX354" fmla="*/ 3740956 w 7315200"/>
                              <a:gd name="connsiteY354" fmla="*/ 2937103 h 9597624"/>
                              <a:gd name="connsiteX355" fmla="*/ 3635141 w 7315200"/>
                              <a:gd name="connsiteY355" fmla="*/ 2740390 h 9597624"/>
                              <a:gd name="connsiteX356" fmla="*/ 3630181 w 7315200"/>
                              <a:gd name="connsiteY356" fmla="*/ 2696174 h 9597624"/>
                              <a:gd name="connsiteX357" fmla="*/ 2193893 w 7315200"/>
                              <a:gd name="connsiteY357" fmla="*/ 0 h 9597624"/>
                              <a:gd name="connsiteX358" fmla="*/ 2214600 w 7315200"/>
                              <a:gd name="connsiteY358" fmla="*/ 0 h 9597624"/>
                              <a:gd name="connsiteX359" fmla="*/ 3638999 w 7315200"/>
                              <a:gd name="connsiteY359" fmla="*/ 2674518 h 9597624"/>
                              <a:gd name="connsiteX360" fmla="*/ 3658288 w 7315200"/>
                              <a:gd name="connsiteY360" fmla="*/ 2658276 h 9597624"/>
                              <a:gd name="connsiteX361" fmla="*/ 2910967 w 7315200"/>
                              <a:gd name="connsiteY361" fmla="*/ 1254212 h 9597624"/>
                              <a:gd name="connsiteX362" fmla="*/ 2923643 w 7315200"/>
                              <a:gd name="connsiteY362" fmla="*/ 1213606 h 9597624"/>
                              <a:gd name="connsiteX363" fmla="*/ 2964426 w 7315200"/>
                              <a:gd name="connsiteY363" fmla="*/ 1226239 h 9597624"/>
                              <a:gd name="connsiteX364" fmla="*/ 3810397 w 7315200"/>
                              <a:gd name="connsiteY364" fmla="*/ 2814383 h 9597624"/>
                              <a:gd name="connsiteX365" fmla="*/ 3851180 w 7315200"/>
                              <a:gd name="connsiteY365" fmla="*/ 2827016 h 9597624"/>
                              <a:gd name="connsiteX366" fmla="*/ 3863856 w 7315200"/>
                              <a:gd name="connsiteY366" fmla="*/ 2786410 h 9597624"/>
                              <a:gd name="connsiteX367" fmla="*/ 3715053 w 7315200"/>
                              <a:gd name="connsiteY367" fmla="*/ 2511192 h 9597624"/>
                              <a:gd name="connsiteX368" fmla="*/ 3728280 w 7315200"/>
                              <a:gd name="connsiteY368" fmla="*/ 2470586 h 9597624"/>
                              <a:gd name="connsiteX369" fmla="*/ 3730485 w 7315200"/>
                              <a:gd name="connsiteY369" fmla="*/ 2468781 h 9597624"/>
                              <a:gd name="connsiteX370" fmla="*/ 2415514 w 7315200"/>
                              <a:gd name="connsiteY370" fmla="*/ 0 h 9597624"/>
                              <a:gd name="connsiteX371" fmla="*/ 2437022 w 7315200"/>
                              <a:gd name="connsiteY371" fmla="*/ 0 h 9597624"/>
                              <a:gd name="connsiteX372" fmla="*/ 3750876 w 7315200"/>
                              <a:gd name="connsiteY372" fmla="*/ 2466976 h 9597624"/>
                              <a:gd name="connsiteX373" fmla="*/ 3768512 w 7315200"/>
                              <a:gd name="connsiteY373" fmla="*/ 2481414 h 9597624"/>
                              <a:gd name="connsiteX374" fmla="*/ 4045726 w 7315200"/>
                              <a:gd name="connsiteY374" fmla="*/ 3002975 h 9597624"/>
                              <a:gd name="connsiteX375" fmla="*/ 4086509 w 7315200"/>
                              <a:gd name="connsiteY375" fmla="*/ 3015608 h 9597624"/>
                              <a:gd name="connsiteX376" fmla="*/ 4099185 w 7315200"/>
                              <a:gd name="connsiteY376" fmla="*/ 2975002 h 9597624"/>
                              <a:gd name="connsiteX377" fmla="*/ 3704031 w 7315200"/>
                              <a:gd name="connsiteY377" fmla="*/ 2234169 h 9597624"/>
                              <a:gd name="connsiteX378" fmla="*/ 3716707 w 7315200"/>
                              <a:gd name="connsiteY378" fmla="*/ 2193563 h 9597624"/>
                              <a:gd name="connsiteX379" fmla="*/ 3757490 w 7315200"/>
                              <a:gd name="connsiteY379" fmla="*/ 2206196 h 9597624"/>
                              <a:gd name="connsiteX380" fmla="*/ 4470090 w 7315200"/>
                              <a:gd name="connsiteY380" fmla="*/ 3544388 h 9597624"/>
                              <a:gd name="connsiteX381" fmla="*/ 4470090 w 7315200"/>
                              <a:gd name="connsiteY381" fmla="*/ 3572361 h 9597624"/>
                              <a:gd name="connsiteX382" fmla="*/ 5131987 w 7315200"/>
                              <a:gd name="connsiteY382" fmla="*/ 4816707 h 9597624"/>
                              <a:gd name="connsiteX383" fmla="*/ 5162299 w 7315200"/>
                              <a:gd name="connsiteY383" fmla="*/ 4825730 h 9597624"/>
                              <a:gd name="connsiteX384" fmla="*/ 5171117 w 7315200"/>
                              <a:gd name="connsiteY384" fmla="*/ 4795051 h 9597624"/>
                              <a:gd name="connsiteX385" fmla="*/ 4929725 w 7315200"/>
                              <a:gd name="connsiteY385" fmla="*/ 4341167 h 9597624"/>
                              <a:gd name="connsiteX386" fmla="*/ 4938543 w 7315200"/>
                              <a:gd name="connsiteY386" fmla="*/ 4310487 h 9597624"/>
                              <a:gd name="connsiteX387" fmla="*/ 4968855 w 7315200"/>
                              <a:gd name="connsiteY387" fmla="*/ 4319510 h 9597624"/>
                              <a:gd name="connsiteX388" fmla="*/ 6946830 w 7315200"/>
                              <a:gd name="connsiteY388" fmla="*/ 8031796 h 9597624"/>
                              <a:gd name="connsiteX389" fmla="*/ 6938012 w 7315200"/>
                              <a:gd name="connsiteY389" fmla="*/ 8061573 h 9597624"/>
                              <a:gd name="connsiteX390" fmla="*/ 6907701 w 7315200"/>
                              <a:gd name="connsiteY390" fmla="*/ 8052550 h 9597624"/>
                              <a:gd name="connsiteX391" fmla="*/ 5525488 w 7315200"/>
                              <a:gd name="connsiteY391" fmla="*/ 5457378 h 9597624"/>
                              <a:gd name="connsiteX392" fmla="*/ 5495176 w 7315200"/>
                              <a:gd name="connsiteY392" fmla="*/ 5448355 h 9597624"/>
                              <a:gd name="connsiteX393" fmla="*/ 5486358 w 7315200"/>
                              <a:gd name="connsiteY393" fmla="*/ 5478132 h 9597624"/>
                              <a:gd name="connsiteX394" fmla="*/ 6042440 w 7315200"/>
                              <a:gd name="connsiteY394" fmla="*/ 6523961 h 9597624"/>
                              <a:gd name="connsiteX395" fmla="*/ 6033622 w 7315200"/>
                              <a:gd name="connsiteY395" fmla="*/ 6553739 h 9597624"/>
                              <a:gd name="connsiteX396" fmla="*/ 6003310 w 7315200"/>
                              <a:gd name="connsiteY396" fmla="*/ 6544715 h 9597624"/>
                              <a:gd name="connsiteX397" fmla="*/ 4422694 w 7315200"/>
                              <a:gd name="connsiteY397" fmla="*/ 3578677 h 9597624"/>
                              <a:gd name="connsiteX398" fmla="*/ 4416631 w 7315200"/>
                              <a:gd name="connsiteY398" fmla="*/ 3571458 h 9597624"/>
                              <a:gd name="connsiteX399" fmla="*/ 4263971 w 7315200"/>
                              <a:gd name="connsiteY399" fmla="*/ 3284510 h 9597624"/>
                              <a:gd name="connsiteX400" fmla="*/ 4223188 w 7315200"/>
                              <a:gd name="connsiteY400" fmla="*/ 3271877 h 9597624"/>
                              <a:gd name="connsiteX401" fmla="*/ 4210512 w 7315200"/>
                              <a:gd name="connsiteY401" fmla="*/ 3312483 h 9597624"/>
                              <a:gd name="connsiteX402" fmla="*/ 4279402 w 7315200"/>
                              <a:gd name="connsiteY402" fmla="*/ 3440617 h 9597624"/>
                              <a:gd name="connsiteX403" fmla="*/ 4266726 w 7315200"/>
                              <a:gd name="connsiteY403" fmla="*/ 3481223 h 9597624"/>
                              <a:gd name="connsiteX404" fmla="*/ 4225943 w 7315200"/>
                              <a:gd name="connsiteY404" fmla="*/ 3468590 h 9597624"/>
                              <a:gd name="connsiteX405" fmla="*/ 3972978 w 7315200"/>
                              <a:gd name="connsiteY405" fmla="*/ 2993049 h 9597624"/>
                              <a:gd name="connsiteX406" fmla="*/ 3932746 w 7315200"/>
                              <a:gd name="connsiteY406" fmla="*/ 2980416 h 9597624"/>
                              <a:gd name="connsiteX407" fmla="*/ 3920071 w 7315200"/>
                              <a:gd name="connsiteY407" fmla="*/ 3021022 h 9597624"/>
                              <a:gd name="connsiteX408" fmla="*/ 4347741 w 7315200"/>
                              <a:gd name="connsiteY408" fmla="*/ 3825020 h 9597624"/>
                              <a:gd name="connsiteX409" fmla="*/ 4351599 w 7315200"/>
                              <a:gd name="connsiteY409" fmla="*/ 3835848 h 9597624"/>
                              <a:gd name="connsiteX410" fmla="*/ 5388258 w 7315200"/>
                              <a:gd name="connsiteY410" fmla="*/ 5783128 h 9597624"/>
                              <a:gd name="connsiteX411" fmla="*/ 5362907 w 7315200"/>
                              <a:gd name="connsiteY411" fmla="*/ 5865242 h 9597624"/>
                              <a:gd name="connsiteX412" fmla="*/ 5280239 w 7315200"/>
                              <a:gd name="connsiteY412" fmla="*/ 5839976 h 9597624"/>
                              <a:gd name="connsiteX413" fmla="*/ 4968855 w 7315200"/>
                              <a:gd name="connsiteY413" fmla="*/ 5257055 h 9597624"/>
                              <a:gd name="connsiteX414" fmla="*/ 4907129 w 7315200"/>
                              <a:gd name="connsiteY414" fmla="*/ 5224572 h 9597624"/>
                              <a:gd name="connsiteX415" fmla="*/ 6005515 w 7315200"/>
                              <a:gd name="connsiteY415" fmla="*/ 7288256 h 9597624"/>
                              <a:gd name="connsiteX416" fmla="*/ 6013230 w 7315200"/>
                              <a:gd name="connsiteY416" fmla="*/ 7254868 h 9597624"/>
                              <a:gd name="connsiteX417" fmla="*/ 5676495 w 7315200"/>
                              <a:gd name="connsiteY417" fmla="*/ 6624123 h 9597624"/>
                              <a:gd name="connsiteX418" fmla="*/ 5686966 w 7315200"/>
                              <a:gd name="connsiteY418" fmla="*/ 6589833 h 9597624"/>
                              <a:gd name="connsiteX419" fmla="*/ 5721136 w 7315200"/>
                              <a:gd name="connsiteY419" fmla="*/ 6599759 h 9597624"/>
                              <a:gd name="connsiteX420" fmla="*/ 6328472 w 7315200"/>
                              <a:gd name="connsiteY420" fmla="*/ 7738530 h 9597624"/>
                              <a:gd name="connsiteX421" fmla="*/ 6318001 w 7315200"/>
                              <a:gd name="connsiteY421" fmla="*/ 7772820 h 9597624"/>
                              <a:gd name="connsiteX422" fmla="*/ 6283831 w 7315200"/>
                              <a:gd name="connsiteY422" fmla="*/ 7762894 h 9597624"/>
                              <a:gd name="connsiteX423" fmla="*/ 6153215 w 7315200"/>
                              <a:gd name="connsiteY423" fmla="*/ 7517454 h 9597624"/>
                              <a:gd name="connsiteX424" fmla="*/ 6121250 w 7315200"/>
                              <a:gd name="connsiteY424" fmla="*/ 7506625 h 9597624"/>
                              <a:gd name="connsiteX425" fmla="*/ 7234997 w 7315200"/>
                              <a:gd name="connsiteY425" fmla="*/ 9597624 h 9597624"/>
                              <a:gd name="connsiteX426" fmla="*/ 7161348 w 7315200"/>
                              <a:gd name="connsiteY426" fmla="*/ 9597624 h 9597624"/>
                              <a:gd name="connsiteX427" fmla="*/ 6149358 w 7315200"/>
                              <a:gd name="connsiteY427" fmla="*/ 7691608 h 9597624"/>
                              <a:gd name="connsiteX428" fmla="*/ 6126210 w 7315200"/>
                              <a:gd name="connsiteY428" fmla="*/ 7677170 h 9597624"/>
                              <a:gd name="connsiteX429" fmla="*/ 5910171 w 7315200"/>
                              <a:gd name="connsiteY429" fmla="*/ 7272915 h 9597624"/>
                              <a:gd name="connsiteX430" fmla="*/ 5876001 w 7315200"/>
                              <a:gd name="connsiteY430" fmla="*/ 7262990 h 9597624"/>
                              <a:gd name="connsiteX431" fmla="*/ 5866081 w 7315200"/>
                              <a:gd name="connsiteY431" fmla="*/ 7297279 h 9597624"/>
                              <a:gd name="connsiteX432" fmla="*/ 6230372 w 7315200"/>
                              <a:gd name="connsiteY432" fmla="*/ 7980361 h 9597624"/>
                              <a:gd name="connsiteX433" fmla="*/ 6220452 w 7315200"/>
                              <a:gd name="connsiteY433" fmla="*/ 8014651 h 9597624"/>
                              <a:gd name="connsiteX434" fmla="*/ 6186283 w 7315200"/>
                              <a:gd name="connsiteY434" fmla="*/ 8004725 h 9597624"/>
                              <a:gd name="connsiteX435" fmla="*/ 5009638 w 7315200"/>
                              <a:gd name="connsiteY435" fmla="*/ 5795761 h 9597624"/>
                              <a:gd name="connsiteX436" fmla="*/ 5020109 w 7315200"/>
                              <a:gd name="connsiteY436" fmla="*/ 5761472 h 9597624"/>
                              <a:gd name="connsiteX437" fmla="*/ 5054279 w 7315200"/>
                              <a:gd name="connsiteY437" fmla="*/ 5771397 h 9597624"/>
                              <a:gd name="connsiteX438" fmla="*/ 5773492 w 7315200"/>
                              <a:gd name="connsiteY438" fmla="*/ 7122222 h 9597624"/>
                              <a:gd name="connsiteX439" fmla="*/ 5807662 w 7315200"/>
                              <a:gd name="connsiteY439" fmla="*/ 7132148 h 9597624"/>
                              <a:gd name="connsiteX440" fmla="*/ 5817582 w 7315200"/>
                              <a:gd name="connsiteY440" fmla="*/ 7097859 h 9597624"/>
                              <a:gd name="connsiteX441" fmla="*/ 5691926 w 7315200"/>
                              <a:gd name="connsiteY441" fmla="*/ 6862344 h 9597624"/>
                              <a:gd name="connsiteX442" fmla="*/ 5693029 w 7315200"/>
                              <a:gd name="connsiteY442" fmla="*/ 6835274 h 9597624"/>
                              <a:gd name="connsiteX443" fmla="*/ 4861386 w 7315200"/>
                              <a:gd name="connsiteY443" fmla="*/ 5274200 h 9597624"/>
                              <a:gd name="connsiteX444" fmla="*/ 4866346 w 7315200"/>
                              <a:gd name="connsiteY444" fmla="*/ 5314806 h 9597624"/>
                              <a:gd name="connsiteX445" fmla="*/ 5004678 w 7315200"/>
                              <a:gd name="connsiteY445" fmla="*/ 5574684 h 9597624"/>
                              <a:gd name="connsiteX446" fmla="*/ 4979326 w 7315200"/>
                              <a:gd name="connsiteY446" fmla="*/ 5657701 h 9597624"/>
                              <a:gd name="connsiteX447" fmla="*/ 4896658 w 7315200"/>
                              <a:gd name="connsiteY447" fmla="*/ 5632435 h 9597624"/>
                              <a:gd name="connsiteX448" fmla="*/ 4383564 w 7315200"/>
                              <a:gd name="connsiteY448" fmla="*/ 4667819 h 9597624"/>
                              <a:gd name="connsiteX449" fmla="*/ 4300896 w 7315200"/>
                              <a:gd name="connsiteY449" fmla="*/ 4642553 h 9597624"/>
                              <a:gd name="connsiteX450" fmla="*/ 4275544 w 7315200"/>
                              <a:gd name="connsiteY450" fmla="*/ 4725570 h 9597624"/>
                              <a:gd name="connsiteX451" fmla="*/ 5141907 w 7315200"/>
                              <a:gd name="connsiteY451" fmla="*/ 6353416 h 9597624"/>
                              <a:gd name="connsiteX452" fmla="*/ 5125373 w 7315200"/>
                              <a:gd name="connsiteY452" fmla="*/ 6430116 h 9597624"/>
                              <a:gd name="connsiteX453" fmla="*/ 5621934 w 7315200"/>
                              <a:gd name="connsiteY453" fmla="*/ 7362249 h 9597624"/>
                              <a:gd name="connsiteX454" fmla="*/ 5650041 w 7315200"/>
                              <a:gd name="connsiteY454" fmla="*/ 7370370 h 9597624"/>
                              <a:gd name="connsiteX455" fmla="*/ 5658859 w 7315200"/>
                              <a:gd name="connsiteY455" fmla="*/ 7342397 h 9597624"/>
                              <a:gd name="connsiteX456" fmla="*/ 5155685 w 7315200"/>
                              <a:gd name="connsiteY456" fmla="*/ 6397632 h 9597624"/>
                              <a:gd name="connsiteX457" fmla="*/ 5164503 w 7315200"/>
                              <a:gd name="connsiteY457" fmla="*/ 6369659 h 9597624"/>
                              <a:gd name="connsiteX458" fmla="*/ 5192610 w 7315200"/>
                              <a:gd name="connsiteY458" fmla="*/ 6378682 h 9597624"/>
                              <a:gd name="connsiteX459" fmla="*/ 6906765 w 7315200"/>
                              <a:gd name="connsiteY459" fmla="*/ 9597624 h 9597624"/>
                              <a:gd name="connsiteX460" fmla="*/ 6860288 w 7315200"/>
                              <a:gd name="connsiteY460" fmla="*/ 9597624 h 9597624"/>
                              <a:gd name="connsiteX461" fmla="*/ 5979061 w 7315200"/>
                              <a:gd name="connsiteY461" fmla="*/ 7942462 h 9597624"/>
                              <a:gd name="connsiteX462" fmla="*/ 5950954 w 7315200"/>
                              <a:gd name="connsiteY462" fmla="*/ 7933439 h 9597624"/>
                              <a:gd name="connsiteX463" fmla="*/ 5942136 w 7315200"/>
                              <a:gd name="connsiteY463" fmla="*/ 7961412 h 9597624"/>
                              <a:gd name="connsiteX464" fmla="*/ 6160931 w 7315200"/>
                              <a:gd name="connsiteY464" fmla="*/ 8372886 h 9597624"/>
                              <a:gd name="connsiteX465" fmla="*/ 6151562 w 7315200"/>
                              <a:gd name="connsiteY465" fmla="*/ 8399054 h 9597624"/>
                              <a:gd name="connsiteX466" fmla="*/ 6124006 w 7315200"/>
                              <a:gd name="connsiteY466" fmla="*/ 8390030 h 9597624"/>
                              <a:gd name="connsiteX467" fmla="*/ 5313306 w 7315200"/>
                              <a:gd name="connsiteY467" fmla="*/ 6866856 h 9597624"/>
                              <a:gd name="connsiteX468" fmla="*/ 5230638 w 7315200"/>
                              <a:gd name="connsiteY468" fmla="*/ 6960701 h 9597624"/>
                              <a:gd name="connsiteX469" fmla="*/ 6635593 w 7315200"/>
                              <a:gd name="connsiteY469" fmla="*/ 9597624 h 9597624"/>
                              <a:gd name="connsiteX470" fmla="*/ 6614581 w 7315200"/>
                              <a:gd name="connsiteY470" fmla="*/ 9597624 h 9597624"/>
                              <a:gd name="connsiteX471" fmla="*/ 5213002 w 7315200"/>
                              <a:gd name="connsiteY471" fmla="*/ 6966115 h 9597624"/>
                              <a:gd name="connsiteX472" fmla="*/ 5070812 w 7315200"/>
                              <a:gd name="connsiteY472" fmla="*/ 6900243 h 9597624"/>
                              <a:gd name="connsiteX473" fmla="*/ 4324043 w 7315200"/>
                              <a:gd name="connsiteY473" fmla="*/ 5498887 h 9597624"/>
                              <a:gd name="connsiteX474" fmla="*/ 4320185 w 7315200"/>
                              <a:gd name="connsiteY474" fmla="*/ 5491669 h 9597624"/>
                              <a:gd name="connsiteX475" fmla="*/ 4142173 w 7315200"/>
                              <a:gd name="connsiteY475" fmla="*/ 5442940 h 9597624"/>
                              <a:gd name="connsiteX476" fmla="*/ 4093674 w 7315200"/>
                              <a:gd name="connsiteY476" fmla="*/ 5620704 h 9597624"/>
                              <a:gd name="connsiteX477" fmla="*/ 4470090 w 7315200"/>
                              <a:gd name="connsiteY477" fmla="*/ 6325443 h 9597624"/>
                              <a:gd name="connsiteX478" fmla="*/ 4429307 w 7315200"/>
                              <a:gd name="connsiteY478" fmla="*/ 6493281 h 9597624"/>
                              <a:gd name="connsiteX479" fmla="*/ 6070547 w 7315200"/>
                              <a:gd name="connsiteY479" fmla="*/ 9573919 h 9597624"/>
                              <a:gd name="connsiteX480" fmla="*/ 6071511 w 7315200"/>
                              <a:gd name="connsiteY480" fmla="*/ 9591741 h 9597624"/>
                              <a:gd name="connsiteX481" fmla="*/ 6066622 w 7315200"/>
                              <a:gd name="connsiteY481" fmla="*/ 9597624 h 9597624"/>
                              <a:gd name="connsiteX482" fmla="*/ 6032213 w 7315200"/>
                              <a:gd name="connsiteY482" fmla="*/ 9597624 h 9597624"/>
                              <a:gd name="connsiteX483" fmla="*/ 6028662 w 7315200"/>
                              <a:gd name="connsiteY483" fmla="*/ 9594673 h 9597624"/>
                              <a:gd name="connsiteX484" fmla="*/ 4385768 w 7315200"/>
                              <a:gd name="connsiteY484" fmla="*/ 6513133 h 9597624"/>
                              <a:gd name="connsiteX485" fmla="*/ 4237517 w 7315200"/>
                              <a:gd name="connsiteY485" fmla="*/ 6449066 h 9597624"/>
                              <a:gd name="connsiteX486" fmla="*/ 3945422 w 7315200"/>
                              <a:gd name="connsiteY486" fmla="*/ 5899532 h 9597624"/>
                              <a:gd name="connsiteX487" fmla="*/ 3912355 w 7315200"/>
                              <a:gd name="connsiteY487" fmla="*/ 5858926 h 9597624"/>
                              <a:gd name="connsiteX488" fmla="*/ 3914559 w 7315200"/>
                              <a:gd name="connsiteY488" fmla="*/ 5862535 h 9597624"/>
                              <a:gd name="connsiteX489" fmla="*/ 3917315 w 7315200"/>
                              <a:gd name="connsiteY489" fmla="*/ 5867047 h 9597624"/>
                              <a:gd name="connsiteX490" fmla="*/ 3894168 w 7315200"/>
                              <a:gd name="connsiteY490" fmla="*/ 5931114 h 9597624"/>
                              <a:gd name="connsiteX491" fmla="*/ 3829687 w 7315200"/>
                              <a:gd name="connsiteY491" fmla="*/ 5908555 h 9597624"/>
                              <a:gd name="connsiteX492" fmla="*/ 3818113 w 7315200"/>
                              <a:gd name="connsiteY492" fmla="*/ 5886899 h 9597624"/>
                              <a:gd name="connsiteX493" fmla="*/ 3740956 w 7315200"/>
                              <a:gd name="connsiteY493" fmla="*/ 5926602 h 9597624"/>
                              <a:gd name="connsiteX494" fmla="*/ 5641223 w 7315200"/>
                              <a:gd name="connsiteY494" fmla="*/ 9494512 h 9597624"/>
                              <a:gd name="connsiteX495" fmla="*/ 5632405 w 7315200"/>
                              <a:gd name="connsiteY495" fmla="*/ 9521583 h 9597624"/>
                              <a:gd name="connsiteX496" fmla="*/ 5604298 w 7315200"/>
                              <a:gd name="connsiteY496" fmla="*/ 9512559 h 9597624"/>
                              <a:gd name="connsiteX497" fmla="*/ 4429307 w 7315200"/>
                              <a:gd name="connsiteY497" fmla="*/ 7310814 h 9597624"/>
                              <a:gd name="connsiteX498" fmla="*/ 4425449 w 7315200"/>
                              <a:gd name="connsiteY498" fmla="*/ 7306303 h 9597624"/>
                              <a:gd name="connsiteX499" fmla="*/ 4397342 w 7315200"/>
                              <a:gd name="connsiteY499" fmla="*/ 7306303 h 9597624"/>
                              <a:gd name="connsiteX500" fmla="*/ 4591888 w 7315200"/>
                              <a:gd name="connsiteY500" fmla="*/ 7670854 h 9597624"/>
                              <a:gd name="connsiteX501" fmla="*/ 4607319 w 7315200"/>
                              <a:gd name="connsiteY501" fmla="*/ 7731312 h 9597624"/>
                              <a:gd name="connsiteX502" fmla="*/ 4613382 w 7315200"/>
                              <a:gd name="connsiteY502" fmla="*/ 7742140 h 9597624"/>
                              <a:gd name="connsiteX503" fmla="*/ 4614484 w 7315200"/>
                              <a:gd name="connsiteY503" fmla="*/ 7745749 h 9597624"/>
                              <a:gd name="connsiteX504" fmla="*/ 4601808 w 7315200"/>
                              <a:gd name="connsiteY504" fmla="*/ 7770113 h 9597624"/>
                              <a:gd name="connsiteX505" fmla="*/ 4538429 w 7315200"/>
                              <a:gd name="connsiteY505" fmla="*/ 7848618 h 9597624"/>
                              <a:gd name="connsiteX506" fmla="*/ 4362070 w 7315200"/>
                              <a:gd name="connsiteY506" fmla="*/ 7794476 h 9597624"/>
                              <a:gd name="connsiteX507" fmla="*/ 2451332 w 7315200"/>
                              <a:gd name="connsiteY507" fmla="*/ 4204009 h 9597624"/>
                              <a:gd name="connsiteX508" fmla="*/ 2454087 w 7315200"/>
                              <a:gd name="connsiteY508" fmla="*/ 4222958 h 9597624"/>
                              <a:gd name="connsiteX509" fmla="*/ 2573130 w 7315200"/>
                              <a:gd name="connsiteY509" fmla="*/ 4445840 h 9597624"/>
                              <a:gd name="connsiteX510" fmla="*/ 2575885 w 7315200"/>
                              <a:gd name="connsiteY510" fmla="*/ 4461180 h 9597624"/>
                              <a:gd name="connsiteX511" fmla="*/ 4009903 w 7315200"/>
                              <a:gd name="connsiteY511" fmla="*/ 7153805 h 9597624"/>
                              <a:gd name="connsiteX512" fmla="*/ 4021477 w 7315200"/>
                              <a:gd name="connsiteY512" fmla="*/ 7204337 h 9597624"/>
                              <a:gd name="connsiteX513" fmla="*/ 3921173 w 7315200"/>
                              <a:gd name="connsiteY513" fmla="*/ 7291865 h 9597624"/>
                              <a:gd name="connsiteX514" fmla="*/ 5148788 w 7315200"/>
                              <a:gd name="connsiteY514" fmla="*/ 9597624 h 9597624"/>
                              <a:gd name="connsiteX515" fmla="*/ 5093208 w 7315200"/>
                              <a:gd name="connsiteY515" fmla="*/ 9597624 h 9597624"/>
                              <a:gd name="connsiteX516" fmla="*/ 3088979 w 7315200"/>
                              <a:gd name="connsiteY516" fmla="*/ 5833660 h 9597624"/>
                              <a:gd name="connsiteX517" fmla="*/ 3086224 w 7315200"/>
                              <a:gd name="connsiteY517" fmla="*/ 5823734 h 9597624"/>
                              <a:gd name="connsiteX518" fmla="*/ 2396771 w 7315200"/>
                              <a:gd name="connsiteY518" fmla="*/ 4528856 h 9597624"/>
                              <a:gd name="connsiteX519" fmla="*/ 2269462 w 7315200"/>
                              <a:gd name="connsiteY519" fmla="*/ 4489153 h 9597624"/>
                              <a:gd name="connsiteX520" fmla="*/ 2230332 w 7315200"/>
                              <a:gd name="connsiteY520" fmla="*/ 4616385 h 9597624"/>
                              <a:gd name="connsiteX521" fmla="*/ 2687763 w 7315200"/>
                              <a:gd name="connsiteY521" fmla="*/ 5474523 h 9597624"/>
                              <a:gd name="connsiteX522" fmla="*/ 2696581 w 7315200"/>
                              <a:gd name="connsiteY522" fmla="*/ 5540396 h 9597624"/>
                              <a:gd name="connsiteX523" fmla="*/ 2583601 w 7315200"/>
                              <a:gd name="connsiteY523" fmla="*/ 5610779 h 9597624"/>
                              <a:gd name="connsiteX524" fmla="*/ 4472294 w 7315200"/>
                              <a:gd name="connsiteY524" fmla="*/ 9158836 h 9597624"/>
                              <a:gd name="connsiteX525" fmla="*/ 4473948 w 7315200"/>
                              <a:gd name="connsiteY525" fmla="*/ 9161543 h 9597624"/>
                              <a:gd name="connsiteX526" fmla="*/ 4462374 w 7315200"/>
                              <a:gd name="connsiteY526" fmla="*/ 9193126 h 9597624"/>
                              <a:gd name="connsiteX527" fmla="*/ 4430409 w 7315200"/>
                              <a:gd name="connsiteY527" fmla="*/ 9181395 h 9597624"/>
                              <a:gd name="connsiteX528" fmla="*/ 2940177 w 7315200"/>
                              <a:gd name="connsiteY528" fmla="*/ 6384096 h 9597624"/>
                              <a:gd name="connsiteX529" fmla="*/ 2939074 w 7315200"/>
                              <a:gd name="connsiteY529" fmla="*/ 6381389 h 9597624"/>
                              <a:gd name="connsiteX530" fmla="*/ 2906007 w 7315200"/>
                              <a:gd name="connsiteY530" fmla="*/ 6374170 h 9597624"/>
                              <a:gd name="connsiteX531" fmla="*/ 2898291 w 7315200"/>
                              <a:gd name="connsiteY531" fmla="*/ 6406655 h 9597624"/>
                              <a:gd name="connsiteX532" fmla="*/ 3497912 w 7315200"/>
                              <a:gd name="connsiteY532" fmla="*/ 7534598 h 9597624"/>
                              <a:gd name="connsiteX533" fmla="*/ 3489094 w 7315200"/>
                              <a:gd name="connsiteY533" fmla="*/ 7564376 h 9597624"/>
                              <a:gd name="connsiteX534" fmla="*/ 3456026 w 7315200"/>
                              <a:gd name="connsiteY534" fmla="*/ 7557157 h 9597624"/>
                              <a:gd name="connsiteX535" fmla="*/ 1075733 w 7315200"/>
                              <a:gd name="connsiteY535" fmla="*/ 3086894 h 9597624"/>
                              <a:gd name="connsiteX536" fmla="*/ 1074079 w 7315200"/>
                              <a:gd name="connsiteY536" fmla="*/ 3084187 h 9597624"/>
                              <a:gd name="connsiteX537" fmla="*/ 1085653 w 7315200"/>
                              <a:gd name="connsiteY537" fmla="*/ 3052604 h 9597624"/>
                              <a:gd name="connsiteX538" fmla="*/ 1117618 w 7315200"/>
                              <a:gd name="connsiteY538" fmla="*/ 3064335 h 9597624"/>
                              <a:gd name="connsiteX539" fmla="*/ 2516364 w 7315200"/>
                              <a:gd name="connsiteY539" fmla="*/ 5690186 h 9597624"/>
                              <a:gd name="connsiteX540" fmla="*/ 2517466 w 7315200"/>
                              <a:gd name="connsiteY540" fmla="*/ 5692893 h 9597624"/>
                              <a:gd name="connsiteX541" fmla="*/ 2550534 w 7315200"/>
                              <a:gd name="connsiteY541" fmla="*/ 5700111 h 9597624"/>
                              <a:gd name="connsiteX542" fmla="*/ 2558249 w 7315200"/>
                              <a:gd name="connsiteY542" fmla="*/ 5667627 h 9597624"/>
                              <a:gd name="connsiteX543" fmla="*/ 2297569 w 7315200"/>
                              <a:gd name="connsiteY543" fmla="*/ 5177649 h 9597624"/>
                              <a:gd name="connsiteX544" fmla="*/ 2301427 w 7315200"/>
                              <a:gd name="connsiteY544" fmla="*/ 5149675 h 9597624"/>
                              <a:gd name="connsiteX545" fmla="*/ 1943198 w 7315200"/>
                              <a:gd name="connsiteY545" fmla="*/ 4478325 h 9597624"/>
                              <a:gd name="connsiteX546" fmla="*/ 1939340 w 7315200"/>
                              <a:gd name="connsiteY546" fmla="*/ 4480129 h 9597624"/>
                              <a:gd name="connsiteX547" fmla="*/ 1907375 w 7315200"/>
                              <a:gd name="connsiteY547" fmla="*/ 4470203 h 9597624"/>
                              <a:gd name="connsiteX548" fmla="*/ 0 w 7315200"/>
                              <a:gd name="connsiteY548" fmla="*/ 1503027 h 9597624"/>
                              <a:gd name="connsiteX549" fmla="*/ 0 w 7315200"/>
                              <a:gd name="connsiteY549" fmla="*/ 1462960 h 9597624"/>
                              <a:gd name="connsiteX550" fmla="*/ 1917846 w 7315200"/>
                              <a:gd name="connsiteY550" fmla="*/ 5063953 h 9597624"/>
                              <a:gd name="connsiteX551" fmla="*/ 1917846 w 7315200"/>
                              <a:gd name="connsiteY551" fmla="*/ 5064855 h 9597624"/>
                              <a:gd name="connsiteX552" fmla="*/ 1913988 w 7315200"/>
                              <a:gd name="connsiteY552" fmla="*/ 5076585 h 9597624"/>
                              <a:gd name="connsiteX553" fmla="*/ 1901312 w 7315200"/>
                              <a:gd name="connsiteY553" fmla="*/ 5072976 h 9597624"/>
                              <a:gd name="connsiteX554" fmla="*/ 0 w 7315200"/>
                              <a:gd name="connsiteY554" fmla="*/ 1951136 h 9597624"/>
                              <a:gd name="connsiteX555" fmla="*/ 0 w 7315200"/>
                              <a:gd name="connsiteY555" fmla="*/ 1691154 h 9597624"/>
                              <a:gd name="connsiteX556" fmla="*/ 1361213 w 7315200"/>
                              <a:gd name="connsiteY556" fmla="*/ 4247322 h 9597624"/>
                              <a:gd name="connsiteX557" fmla="*/ 1352395 w 7315200"/>
                              <a:gd name="connsiteY557" fmla="*/ 4275295 h 9597624"/>
                              <a:gd name="connsiteX558" fmla="*/ 1324288 w 7315200"/>
                              <a:gd name="connsiteY558" fmla="*/ 4266271 h 9597624"/>
                              <a:gd name="connsiteX559" fmla="*/ 152053 w 7315200"/>
                              <a:gd name="connsiteY559" fmla="*/ 2064526 h 9597624"/>
                              <a:gd name="connsiteX560" fmla="*/ 123945 w 7315200"/>
                              <a:gd name="connsiteY560" fmla="*/ 2055503 h 9597624"/>
                              <a:gd name="connsiteX561" fmla="*/ 115127 w 7315200"/>
                              <a:gd name="connsiteY561" fmla="*/ 2083476 h 9597624"/>
                              <a:gd name="connsiteX562" fmla="*/ 335025 w 7315200"/>
                              <a:gd name="connsiteY562" fmla="*/ 2494949 h 9597624"/>
                              <a:gd name="connsiteX563" fmla="*/ 326207 w 7315200"/>
                              <a:gd name="connsiteY563" fmla="*/ 2522020 h 9597624"/>
                              <a:gd name="connsiteX564" fmla="*/ 299202 w 7315200"/>
                              <a:gd name="connsiteY564" fmla="*/ 2513899 h 9597624"/>
                              <a:gd name="connsiteX565" fmla="*/ 0 w 7315200"/>
                              <a:gd name="connsiteY565" fmla="*/ 2855562 h 9597624"/>
                              <a:gd name="connsiteX566" fmla="*/ 0 w 7315200"/>
                              <a:gd name="connsiteY566" fmla="*/ 2751261 h 9597624"/>
                              <a:gd name="connsiteX567" fmla="*/ 558780 w 7315200"/>
                              <a:gd name="connsiteY567" fmla="*/ 3800656 h 9597624"/>
                              <a:gd name="connsiteX568" fmla="*/ 548309 w 7315200"/>
                              <a:gd name="connsiteY568" fmla="*/ 3832239 h 9597624"/>
                              <a:gd name="connsiteX569" fmla="*/ 515242 w 7315200"/>
                              <a:gd name="connsiteY569" fmla="*/ 3823215 h 9597624"/>
                              <a:gd name="connsiteX570" fmla="*/ 0 w 7315200"/>
                              <a:gd name="connsiteY570" fmla="*/ 3326152 h 9597624"/>
                              <a:gd name="connsiteX571" fmla="*/ 0 w 7315200"/>
                              <a:gd name="connsiteY571" fmla="*/ 3138326 h 9597624"/>
                              <a:gd name="connsiteX572" fmla="*/ 428716 w 7315200"/>
                              <a:gd name="connsiteY572" fmla="*/ 3943228 h 9597624"/>
                              <a:gd name="connsiteX573" fmla="*/ 459579 w 7315200"/>
                              <a:gd name="connsiteY573" fmla="*/ 3963080 h 9597624"/>
                              <a:gd name="connsiteX574" fmla="*/ 662942 w 7315200"/>
                              <a:gd name="connsiteY574" fmla="*/ 4344776 h 9597624"/>
                              <a:gd name="connsiteX575" fmla="*/ 715850 w 7315200"/>
                              <a:gd name="connsiteY575" fmla="*/ 4361018 h 9597624"/>
                              <a:gd name="connsiteX576" fmla="*/ 732384 w 7315200"/>
                              <a:gd name="connsiteY576" fmla="*/ 4307780 h 9597624"/>
                              <a:gd name="connsiteX577" fmla="*/ 642551 w 7315200"/>
                              <a:gd name="connsiteY577" fmla="*/ 4138137 h 9597624"/>
                              <a:gd name="connsiteX578" fmla="*/ 659085 w 7315200"/>
                              <a:gd name="connsiteY578" fmla="*/ 4084898 h 9597624"/>
                              <a:gd name="connsiteX579" fmla="*/ 711992 w 7315200"/>
                              <a:gd name="connsiteY579" fmla="*/ 4101140 h 9597624"/>
                              <a:gd name="connsiteX580" fmla="*/ 1047625 w 7315200"/>
                              <a:gd name="connsiteY580" fmla="*/ 4731886 h 9597624"/>
                              <a:gd name="connsiteX581" fmla="*/ 1071874 w 7315200"/>
                              <a:gd name="connsiteY581" fmla="*/ 4750836 h 9597624"/>
                              <a:gd name="connsiteX582" fmla="*/ 1121475 w 7315200"/>
                              <a:gd name="connsiteY582" fmla="*/ 4723765 h 9597624"/>
                              <a:gd name="connsiteX583" fmla="*/ 0 w 7315200"/>
                              <a:gd name="connsiteY583" fmla="*/ 2617309 h 9597624"/>
                              <a:gd name="connsiteX584" fmla="*/ 0 w 7315200"/>
                              <a:gd name="connsiteY584" fmla="*/ 2430108 h 9597624"/>
                              <a:gd name="connsiteX585" fmla="*/ 492646 w 7315200"/>
                              <a:gd name="connsiteY585" fmla="*/ 3355796 h 9597624"/>
                              <a:gd name="connsiteX586" fmla="*/ 567598 w 7315200"/>
                              <a:gd name="connsiteY586" fmla="*/ 3292631 h 9597624"/>
                              <a:gd name="connsiteX587" fmla="*/ 0 w 7315200"/>
                              <a:gd name="connsiteY587" fmla="*/ 2227149 h 9597624"/>
                              <a:gd name="connsiteX588" fmla="*/ 0 w 7315200"/>
                              <a:gd name="connsiteY588" fmla="*/ 2188753 h 9597624"/>
                              <a:gd name="connsiteX589" fmla="*/ 1045 w 7315200"/>
                              <a:gd name="connsiteY589" fmla="*/ 2189051 h 9597624"/>
                              <a:gd name="connsiteX590" fmla="*/ 586336 w 7315200"/>
                              <a:gd name="connsiteY590" fmla="*/ 3289924 h 9597624"/>
                              <a:gd name="connsiteX591" fmla="*/ 675618 w 7315200"/>
                              <a:gd name="connsiteY591" fmla="*/ 3343163 h 9597624"/>
                              <a:gd name="connsiteX592" fmla="*/ 2229230 w 7315200"/>
                              <a:gd name="connsiteY592" fmla="*/ 6264986 h 9597624"/>
                              <a:gd name="connsiteX593" fmla="*/ 2262297 w 7315200"/>
                              <a:gd name="connsiteY593" fmla="*/ 6301982 h 9597624"/>
                              <a:gd name="connsiteX594" fmla="*/ 1772901 w 7315200"/>
                              <a:gd name="connsiteY594" fmla="*/ 5382484 h 9597624"/>
                              <a:gd name="connsiteX595" fmla="*/ 1785577 w 7315200"/>
                              <a:gd name="connsiteY595" fmla="*/ 5341877 h 9597624"/>
                              <a:gd name="connsiteX596" fmla="*/ 1826360 w 7315200"/>
                              <a:gd name="connsiteY596" fmla="*/ 5354510 h 9597624"/>
                              <a:gd name="connsiteX597" fmla="*/ 2339454 w 7315200"/>
                              <a:gd name="connsiteY597" fmla="*/ 6316420 h 9597624"/>
                              <a:gd name="connsiteX598" fmla="*/ 2396771 w 7315200"/>
                              <a:gd name="connsiteY598" fmla="*/ 6283935 h 9597624"/>
                              <a:gd name="connsiteX599" fmla="*/ 1399241 w 7315200"/>
                              <a:gd name="connsiteY599" fmla="*/ 4410648 h 9597624"/>
                              <a:gd name="connsiteX600" fmla="*/ 1409712 w 7315200"/>
                              <a:gd name="connsiteY600" fmla="*/ 4378163 h 9597624"/>
                              <a:gd name="connsiteX601" fmla="*/ 1442779 w 7315200"/>
                              <a:gd name="connsiteY601" fmla="*/ 4388089 h 9597624"/>
                              <a:gd name="connsiteX602" fmla="*/ 2422122 w 7315200"/>
                              <a:gd name="connsiteY602" fmla="*/ 6225282 h 9597624"/>
                              <a:gd name="connsiteX603" fmla="*/ 2410549 w 7315200"/>
                              <a:gd name="connsiteY603" fmla="*/ 6169336 h 9597624"/>
                              <a:gd name="connsiteX604" fmla="*/ 1918948 w 7315200"/>
                              <a:gd name="connsiteY604" fmla="*/ 5246227 h 9597624"/>
                              <a:gd name="connsiteX605" fmla="*/ 1907375 w 7315200"/>
                              <a:gd name="connsiteY605" fmla="*/ 5202012 h 9597624"/>
                              <a:gd name="connsiteX606" fmla="*/ 2006577 w 7315200"/>
                              <a:gd name="connsiteY606" fmla="*/ 5098241 h 9597624"/>
                              <a:gd name="connsiteX607" fmla="*/ 546105 w 7315200"/>
                              <a:gd name="connsiteY607" fmla="*/ 2355987 h 9597624"/>
                              <a:gd name="connsiteX608" fmla="*/ 549411 w 7315200"/>
                              <a:gd name="connsiteY608" fmla="*/ 2343354 h 9597624"/>
                              <a:gd name="connsiteX609" fmla="*/ 562087 w 7315200"/>
                              <a:gd name="connsiteY609" fmla="*/ 2346963 h 9597624"/>
                              <a:gd name="connsiteX610" fmla="*/ 2028070 w 7315200"/>
                              <a:gd name="connsiteY610" fmla="*/ 5099143 h 9597624"/>
                              <a:gd name="connsiteX611" fmla="*/ 2098063 w 7315200"/>
                              <a:gd name="connsiteY611" fmla="*/ 5151480 h 9597624"/>
                              <a:gd name="connsiteX612" fmla="*/ 3167790 w 7315200"/>
                              <a:gd name="connsiteY612" fmla="*/ 7162828 h 9597624"/>
                              <a:gd name="connsiteX613" fmla="*/ 3171648 w 7315200"/>
                              <a:gd name="connsiteY613" fmla="*/ 7248552 h 9597624"/>
                              <a:gd name="connsiteX614" fmla="*/ 4423560 w 7315200"/>
                              <a:gd name="connsiteY614" fmla="*/ 9597624 h 9597624"/>
                              <a:gd name="connsiteX615" fmla="*/ 4403124 w 7315200"/>
                              <a:gd name="connsiteY615" fmla="*/ 9597624 h 9597624"/>
                              <a:gd name="connsiteX616" fmla="*/ 3162830 w 7315200"/>
                              <a:gd name="connsiteY616" fmla="*/ 7266599 h 9597624"/>
                              <a:gd name="connsiteX617" fmla="*/ 3134722 w 7315200"/>
                              <a:gd name="connsiteY617" fmla="*/ 7293670 h 9597624"/>
                              <a:gd name="connsiteX618" fmla="*/ 3334228 w 7315200"/>
                              <a:gd name="connsiteY618" fmla="*/ 7669049 h 9597624"/>
                              <a:gd name="connsiteX619" fmla="*/ 3321553 w 7315200"/>
                              <a:gd name="connsiteY619" fmla="*/ 7709655 h 9597624"/>
                              <a:gd name="connsiteX620" fmla="*/ 3280770 w 7315200"/>
                              <a:gd name="connsiteY620" fmla="*/ 7697022 h 9597624"/>
                              <a:gd name="connsiteX621" fmla="*/ 3127007 w 7315200"/>
                              <a:gd name="connsiteY621" fmla="*/ 7409171 h 9597624"/>
                              <a:gd name="connsiteX622" fmla="*/ 3086224 w 7315200"/>
                              <a:gd name="connsiteY622" fmla="*/ 7395636 h 9597624"/>
                              <a:gd name="connsiteX623" fmla="*/ 3073548 w 7315200"/>
                              <a:gd name="connsiteY623" fmla="*/ 7436242 h 9597624"/>
                              <a:gd name="connsiteX624" fmla="*/ 3142438 w 7315200"/>
                              <a:gd name="connsiteY624" fmla="*/ 7564376 h 9597624"/>
                              <a:gd name="connsiteX625" fmla="*/ 3145194 w 7315200"/>
                              <a:gd name="connsiteY625" fmla="*/ 7583325 h 9597624"/>
                              <a:gd name="connsiteX626" fmla="*/ 4217953 w 7315200"/>
                              <a:gd name="connsiteY626" fmla="*/ 9597624 h 9597624"/>
                              <a:gd name="connsiteX627" fmla="*/ 4162354 w 7315200"/>
                              <a:gd name="connsiteY627" fmla="*/ 9597624 h 9597624"/>
                              <a:gd name="connsiteX628" fmla="*/ 3101655 w 7315200"/>
                              <a:gd name="connsiteY628" fmla="*/ 7606787 h 9597624"/>
                              <a:gd name="connsiteX629" fmla="*/ 3088979 w 7315200"/>
                              <a:gd name="connsiteY629" fmla="*/ 7594154 h 9597624"/>
                              <a:gd name="connsiteX630" fmla="*/ 2836015 w 7315200"/>
                              <a:gd name="connsiteY630" fmla="*/ 7118613 h 9597624"/>
                              <a:gd name="connsiteX631" fmla="*/ 2795783 w 7315200"/>
                              <a:gd name="connsiteY631" fmla="*/ 7105980 h 9597624"/>
                              <a:gd name="connsiteX632" fmla="*/ 2783107 w 7315200"/>
                              <a:gd name="connsiteY632" fmla="*/ 7146586 h 9597624"/>
                              <a:gd name="connsiteX633" fmla="*/ 3210777 w 7315200"/>
                              <a:gd name="connsiteY633" fmla="*/ 7950584 h 9597624"/>
                              <a:gd name="connsiteX634" fmla="*/ 3214635 w 7315200"/>
                              <a:gd name="connsiteY634" fmla="*/ 7969533 h 9597624"/>
                              <a:gd name="connsiteX635" fmla="*/ 4081780 w 7315200"/>
                              <a:gd name="connsiteY635" fmla="*/ 9597624 h 9597624"/>
                              <a:gd name="connsiteX636" fmla="*/ 4060610 w 7315200"/>
                              <a:gd name="connsiteY636" fmla="*/ 9597624 h 9597624"/>
                              <a:gd name="connsiteX637" fmla="*/ 3203613 w 7315200"/>
                              <a:gd name="connsiteY637" fmla="*/ 7988483 h 9597624"/>
                              <a:gd name="connsiteX638" fmla="*/ 3198101 w 7315200"/>
                              <a:gd name="connsiteY638" fmla="*/ 7991190 h 9597624"/>
                              <a:gd name="connsiteX639" fmla="*/ 3158972 w 7315200"/>
                              <a:gd name="connsiteY639" fmla="*/ 7978557 h 9597624"/>
                              <a:gd name="connsiteX640" fmla="*/ 2588561 w 7315200"/>
                              <a:gd name="connsiteY640" fmla="*/ 6907462 h 9597624"/>
                              <a:gd name="connsiteX641" fmla="*/ 2600135 w 7315200"/>
                              <a:gd name="connsiteY641" fmla="*/ 6956189 h 9597624"/>
                              <a:gd name="connsiteX642" fmla="*/ 2979857 w 7315200"/>
                              <a:gd name="connsiteY642" fmla="*/ 7669049 h 9597624"/>
                              <a:gd name="connsiteX643" fmla="*/ 2974897 w 7315200"/>
                              <a:gd name="connsiteY643" fmla="*/ 7772820 h 9597624"/>
                              <a:gd name="connsiteX644" fmla="*/ 3947610 w 7315200"/>
                              <a:gd name="connsiteY644" fmla="*/ 9597624 h 9597624"/>
                              <a:gd name="connsiteX645" fmla="*/ 3926446 w 7315200"/>
                              <a:gd name="connsiteY645" fmla="*/ 9597624 h 9597624"/>
                              <a:gd name="connsiteX646" fmla="*/ 2962221 w 7315200"/>
                              <a:gd name="connsiteY646" fmla="*/ 7786355 h 9597624"/>
                              <a:gd name="connsiteX647" fmla="*/ 2866877 w 7315200"/>
                              <a:gd name="connsiteY647" fmla="*/ 7813426 h 9597624"/>
                              <a:gd name="connsiteX648" fmla="*/ 3816603 w 7315200"/>
                              <a:gd name="connsiteY648" fmla="*/ 9597624 h 9597624"/>
                              <a:gd name="connsiteX649" fmla="*/ 3715915 w 7315200"/>
                              <a:gd name="connsiteY649" fmla="*/ 9597624 h 9597624"/>
                              <a:gd name="connsiteX650" fmla="*/ 1238313 w 7315200"/>
                              <a:gd name="connsiteY650" fmla="*/ 4949354 h 9597624"/>
                              <a:gd name="connsiteX651" fmla="*/ 1207451 w 7315200"/>
                              <a:gd name="connsiteY651" fmla="*/ 4952061 h 9597624"/>
                              <a:gd name="connsiteX652" fmla="*/ 1190917 w 7315200"/>
                              <a:gd name="connsiteY652" fmla="*/ 5005300 h 9597624"/>
                              <a:gd name="connsiteX653" fmla="*/ 1386565 w 7315200"/>
                              <a:gd name="connsiteY653" fmla="*/ 5371654 h 9597624"/>
                              <a:gd name="connsiteX654" fmla="*/ 1370031 w 7315200"/>
                              <a:gd name="connsiteY654" fmla="*/ 5424893 h 9597624"/>
                              <a:gd name="connsiteX655" fmla="*/ 1317124 w 7315200"/>
                              <a:gd name="connsiteY655" fmla="*/ 5408651 h 9597624"/>
                              <a:gd name="connsiteX656" fmla="*/ 948423 w 7315200"/>
                              <a:gd name="connsiteY656" fmla="*/ 4717448 h 9597624"/>
                              <a:gd name="connsiteX657" fmla="*/ 894964 w 7315200"/>
                              <a:gd name="connsiteY657" fmla="*/ 4701206 h 9597624"/>
                              <a:gd name="connsiteX658" fmla="*/ 878431 w 7315200"/>
                              <a:gd name="connsiteY658" fmla="*/ 4754445 h 9597624"/>
                              <a:gd name="connsiteX659" fmla="*/ 1403099 w 7315200"/>
                              <a:gd name="connsiteY659" fmla="*/ 5738913 h 9597624"/>
                              <a:gd name="connsiteX660" fmla="*/ 1403099 w 7315200"/>
                              <a:gd name="connsiteY660" fmla="*/ 5775007 h 9597624"/>
                              <a:gd name="connsiteX661" fmla="*/ 3439038 w 7315200"/>
                              <a:gd name="connsiteY661" fmla="*/ 9597624 h 9597624"/>
                              <a:gd name="connsiteX662" fmla="*/ 3339461 w 7315200"/>
                              <a:gd name="connsiteY662" fmla="*/ 9597624 h 9597624"/>
                              <a:gd name="connsiteX663" fmla="*/ 0 w 7315200"/>
                              <a:gd name="connsiteY663" fmla="*/ 3698612 h 9597624"/>
                              <a:gd name="connsiteX664" fmla="*/ 0 w 7315200"/>
                              <a:gd name="connsiteY664" fmla="*/ 3658545 h 9597624"/>
                              <a:gd name="connsiteX665" fmla="*/ 3163083 w 7315200"/>
                              <a:gd name="connsiteY665" fmla="*/ 9597624 h 9597624"/>
                              <a:gd name="connsiteX666" fmla="*/ 3141743 w 7315200"/>
                              <a:gd name="connsiteY666" fmla="*/ 9597624 h 9597624"/>
                              <a:gd name="connsiteX667" fmla="*/ 0 w 7315200"/>
                              <a:gd name="connsiteY667" fmla="*/ 4033634 h 9597624"/>
                              <a:gd name="connsiteX668" fmla="*/ 0 w 7315200"/>
                              <a:gd name="connsiteY668" fmla="*/ 3846531 h 9597624"/>
                              <a:gd name="connsiteX669" fmla="*/ 3062732 w 7315200"/>
                              <a:gd name="connsiteY669" fmla="*/ 9597624 h 9597624"/>
                              <a:gd name="connsiteX670" fmla="*/ 2962153 w 7315200"/>
                              <a:gd name="connsiteY670" fmla="*/ 9597624 h 9597624"/>
                              <a:gd name="connsiteX671" fmla="*/ 0 w 7315200"/>
                              <a:gd name="connsiteY671" fmla="*/ 4319136 h 9597624"/>
                              <a:gd name="connsiteX672" fmla="*/ 0 w 7315200"/>
                              <a:gd name="connsiteY672" fmla="*/ 4279068 h 9597624"/>
                              <a:gd name="connsiteX673" fmla="*/ 2832599 w 7315200"/>
                              <a:gd name="connsiteY673" fmla="*/ 9597624 h 9597624"/>
                              <a:gd name="connsiteX674" fmla="*/ 2811260 w 7315200"/>
                              <a:gd name="connsiteY674" fmla="*/ 9597624 h 9597624"/>
                              <a:gd name="connsiteX675" fmla="*/ 0 w 7315200"/>
                              <a:gd name="connsiteY675" fmla="*/ 4741813 h 9597624"/>
                              <a:gd name="connsiteX676" fmla="*/ 0 w 7315200"/>
                              <a:gd name="connsiteY676" fmla="*/ 4554387 h 9597624"/>
                              <a:gd name="connsiteX677" fmla="*/ 2685765 w 7315200"/>
                              <a:gd name="connsiteY677" fmla="*/ 9597624 h 9597624"/>
                              <a:gd name="connsiteX678" fmla="*/ 2585951 w 7315200"/>
                              <a:gd name="connsiteY678" fmla="*/ 9597624 h 959762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  <a:cxn ang="0">
                                <a:pos x="connsiteX439" y="connsiteY439"/>
                              </a:cxn>
                              <a:cxn ang="0">
                                <a:pos x="connsiteX440" y="connsiteY440"/>
                              </a:cxn>
                              <a:cxn ang="0">
                                <a:pos x="connsiteX441" y="connsiteY441"/>
                              </a:cxn>
                              <a:cxn ang="0">
                                <a:pos x="connsiteX442" y="connsiteY442"/>
                              </a:cxn>
                              <a:cxn ang="0">
                                <a:pos x="connsiteX443" y="connsiteY443"/>
                              </a:cxn>
                              <a:cxn ang="0">
                                <a:pos x="connsiteX444" y="connsiteY444"/>
                              </a:cxn>
                              <a:cxn ang="0">
                                <a:pos x="connsiteX445" y="connsiteY445"/>
                              </a:cxn>
                              <a:cxn ang="0">
                                <a:pos x="connsiteX446" y="connsiteY446"/>
                              </a:cxn>
                              <a:cxn ang="0">
                                <a:pos x="connsiteX447" y="connsiteY447"/>
                              </a:cxn>
                              <a:cxn ang="0">
                                <a:pos x="connsiteX448" y="connsiteY448"/>
                              </a:cxn>
                              <a:cxn ang="0">
                                <a:pos x="connsiteX449" y="connsiteY449"/>
                              </a:cxn>
                              <a:cxn ang="0">
                                <a:pos x="connsiteX450" y="connsiteY450"/>
                              </a:cxn>
                              <a:cxn ang="0">
                                <a:pos x="connsiteX451" y="connsiteY451"/>
                              </a:cxn>
                              <a:cxn ang="0">
                                <a:pos x="connsiteX452" y="connsiteY452"/>
                              </a:cxn>
                              <a:cxn ang="0">
                                <a:pos x="connsiteX453" y="connsiteY453"/>
                              </a:cxn>
                              <a:cxn ang="0">
                                <a:pos x="connsiteX454" y="connsiteY454"/>
                              </a:cxn>
                              <a:cxn ang="0">
                                <a:pos x="connsiteX455" y="connsiteY455"/>
                              </a:cxn>
                              <a:cxn ang="0">
                                <a:pos x="connsiteX456" y="connsiteY456"/>
                              </a:cxn>
                              <a:cxn ang="0">
                                <a:pos x="connsiteX457" y="connsiteY457"/>
                              </a:cxn>
                              <a:cxn ang="0">
                                <a:pos x="connsiteX458" y="connsiteY458"/>
                              </a:cxn>
                              <a:cxn ang="0">
                                <a:pos x="connsiteX459" y="connsiteY459"/>
                              </a:cxn>
                              <a:cxn ang="0">
                                <a:pos x="connsiteX460" y="connsiteY460"/>
                              </a:cxn>
                              <a:cxn ang="0">
                                <a:pos x="connsiteX461" y="connsiteY461"/>
                              </a:cxn>
                              <a:cxn ang="0">
                                <a:pos x="connsiteX462" y="connsiteY462"/>
                              </a:cxn>
                              <a:cxn ang="0">
                                <a:pos x="connsiteX463" y="connsiteY463"/>
                              </a:cxn>
                              <a:cxn ang="0">
                                <a:pos x="connsiteX464" y="connsiteY464"/>
                              </a:cxn>
                              <a:cxn ang="0">
                                <a:pos x="connsiteX465" y="connsiteY465"/>
                              </a:cxn>
                              <a:cxn ang="0">
                                <a:pos x="connsiteX466" y="connsiteY466"/>
                              </a:cxn>
                              <a:cxn ang="0">
                                <a:pos x="connsiteX467" y="connsiteY467"/>
                              </a:cxn>
                              <a:cxn ang="0">
                                <a:pos x="connsiteX468" y="connsiteY468"/>
                              </a:cxn>
                              <a:cxn ang="0">
                                <a:pos x="connsiteX469" y="connsiteY469"/>
                              </a:cxn>
                              <a:cxn ang="0">
                                <a:pos x="connsiteX470" y="connsiteY470"/>
                              </a:cxn>
                              <a:cxn ang="0">
                                <a:pos x="connsiteX471" y="connsiteY471"/>
                              </a:cxn>
                              <a:cxn ang="0">
                                <a:pos x="connsiteX472" y="connsiteY472"/>
                              </a:cxn>
                              <a:cxn ang="0">
                                <a:pos x="connsiteX473" y="connsiteY473"/>
                              </a:cxn>
                              <a:cxn ang="0">
                                <a:pos x="connsiteX474" y="connsiteY474"/>
                              </a:cxn>
                              <a:cxn ang="0">
                                <a:pos x="connsiteX475" y="connsiteY475"/>
                              </a:cxn>
                              <a:cxn ang="0">
                                <a:pos x="connsiteX476" y="connsiteY476"/>
                              </a:cxn>
                              <a:cxn ang="0">
                                <a:pos x="connsiteX477" y="connsiteY477"/>
                              </a:cxn>
                              <a:cxn ang="0">
                                <a:pos x="connsiteX478" y="connsiteY478"/>
                              </a:cxn>
                              <a:cxn ang="0">
                                <a:pos x="connsiteX479" y="connsiteY479"/>
                              </a:cxn>
                              <a:cxn ang="0">
                                <a:pos x="connsiteX480" y="connsiteY480"/>
                              </a:cxn>
                              <a:cxn ang="0">
                                <a:pos x="connsiteX481" y="connsiteY481"/>
                              </a:cxn>
                              <a:cxn ang="0">
                                <a:pos x="connsiteX482" y="connsiteY482"/>
                              </a:cxn>
                              <a:cxn ang="0">
                                <a:pos x="connsiteX483" y="connsiteY483"/>
                              </a:cxn>
                              <a:cxn ang="0">
                                <a:pos x="connsiteX484" y="connsiteY484"/>
                              </a:cxn>
                              <a:cxn ang="0">
                                <a:pos x="connsiteX485" y="connsiteY485"/>
                              </a:cxn>
                              <a:cxn ang="0">
                                <a:pos x="connsiteX486" y="connsiteY486"/>
                              </a:cxn>
                              <a:cxn ang="0">
                                <a:pos x="connsiteX487" y="connsiteY487"/>
                              </a:cxn>
                              <a:cxn ang="0">
                                <a:pos x="connsiteX488" y="connsiteY488"/>
                              </a:cxn>
                              <a:cxn ang="0">
                                <a:pos x="connsiteX489" y="connsiteY489"/>
                              </a:cxn>
                              <a:cxn ang="0">
                                <a:pos x="connsiteX490" y="connsiteY490"/>
                              </a:cxn>
                              <a:cxn ang="0">
                                <a:pos x="connsiteX491" y="connsiteY491"/>
                              </a:cxn>
                              <a:cxn ang="0">
                                <a:pos x="connsiteX492" y="connsiteY492"/>
                              </a:cxn>
                              <a:cxn ang="0">
                                <a:pos x="connsiteX493" y="connsiteY493"/>
                              </a:cxn>
                              <a:cxn ang="0">
                                <a:pos x="connsiteX494" y="connsiteY494"/>
                              </a:cxn>
                              <a:cxn ang="0">
                                <a:pos x="connsiteX495" y="connsiteY495"/>
                              </a:cxn>
                              <a:cxn ang="0">
                                <a:pos x="connsiteX496" y="connsiteY496"/>
                              </a:cxn>
                              <a:cxn ang="0">
                                <a:pos x="connsiteX497" y="connsiteY497"/>
                              </a:cxn>
                              <a:cxn ang="0">
                                <a:pos x="connsiteX498" y="connsiteY498"/>
                              </a:cxn>
                              <a:cxn ang="0">
                                <a:pos x="connsiteX499" y="connsiteY499"/>
                              </a:cxn>
                              <a:cxn ang="0">
                                <a:pos x="connsiteX500" y="connsiteY500"/>
                              </a:cxn>
                              <a:cxn ang="0">
                                <a:pos x="connsiteX501" y="connsiteY501"/>
                              </a:cxn>
                              <a:cxn ang="0">
                                <a:pos x="connsiteX502" y="connsiteY502"/>
                              </a:cxn>
                              <a:cxn ang="0">
                                <a:pos x="connsiteX503" y="connsiteY503"/>
                              </a:cxn>
                              <a:cxn ang="0">
                                <a:pos x="connsiteX504" y="connsiteY504"/>
                              </a:cxn>
                              <a:cxn ang="0">
                                <a:pos x="connsiteX505" y="connsiteY505"/>
                              </a:cxn>
                              <a:cxn ang="0">
                                <a:pos x="connsiteX506" y="connsiteY506"/>
                              </a:cxn>
                              <a:cxn ang="0">
                                <a:pos x="connsiteX507" y="connsiteY507"/>
                              </a:cxn>
                              <a:cxn ang="0">
                                <a:pos x="connsiteX508" y="connsiteY508"/>
                              </a:cxn>
                              <a:cxn ang="0">
                                <a:pos x="connsiteX509" y="connsiteY509"/>
                              </a:cxn>
                              <a:cxn ang="0">
                                <a:pos x="connsiteX510" y="connsiteY510"/>
                              </a:cxn>
                              <a:cxn ang="0">
                                <a:pos x="connsiteX511" y="connsiteY511"/>
                              </a:cxn>
                              <a:cxn ang="0">
                                <a:pos x="connsiteX512" y="connsiteY512"/>
                              </a:cxn>
                              <a:cxn ang="0">
                                <a:pos x="connsiteX513" y="connsiteY513"/>
                              </a:cxn>
                              <a:cxn ang="0">
                                <a:pos x="connsiteX514" y="connsiteY514"/>
                              </a:cxn>
                              <a:cxn ang="0">
                                <a:pos x="connsiteX515" y="connsiteY515"/>
                              </a:cxn>
                              <a:cxn ang="0">
                                <a:pos x="connsiteX516" y="connsiteY516"/>
                              </a:cxn>
                              <a:cxn ang="0">
                                <a:pos x="connsiteX517" y="connsiteY517"/>
                              </a:cxn>
                              <a:cxn ang="0">
                                <a:pos x="connsiteX518" y="connsiteY518"/>
                              </a:cxn>
                              <a:cxn ang="0">
                                <a:pos x="connsiteX519" y="connsiteY519"/>
                              </a:cxn>
                              <a:cxn ang="0">
                                <a:pos x="connsiteX520" y="connsiteY520"/>
                              </a:cxn>
                              <a:cxn ang="0">
                                <a:pos x="connsiteX521" y="connsiteY521"/>
                              </a:cxn>
                              <a:cxn ang="0">
                                <a:pos x="connsiteX522" y="connsiteY522"/>
                              </a:cxn>
                              <a:cxn ang="0">
                                <a:pos x="connsiteX523" y="connsiteY523"/>
                              </a:cxn>
                              <a:cxn ang="0">
                                <a:pos x="connsiteX524" y="connsiteY524"/>
                              </a:cxn>
                              <a:cxn ang="0">
                                <a:pos x="connsiteX525" y="connsiteY525"/>
                              </a:cxn>
                              <a:cxn ang="0">
                                <a:pos x="connsiteX526" y="connsiteY526"/>
                              </a:cxn>
                              <a:cxn ang="0">
                                <a:pos x="connsiteX527" y="connsiteY527"/>
                              </a:cxn>
                              <a:cxn ang="0">
                                <a:pos x="connsiteX528" y="connsiteY528"/>
                              </a:cxn>
                              <a:cxn ang="0">
                                <a:pos x="connsiteX529" y="connsiteY529"/>
                              </a:cxn>
                              <a:cxn ang="0">
                                <a:pos x="connsiteX530" y="connsiteY530"/>
                              </a:cxn>
                              <a:cxn ang="0">
                                <a:pos x="connsiteX531" y="connsiteY531"/>
                              </a:cxn>
                              <a:cxn ang="0">
                                <a:pos x="connsiteX532" y="connsiteY532"/>
                              </a:cxn>
                              <a:cxn ang="0">
                                <a:pos x="connsiteX533" y="connsiteY533"/>
                              </a:cxn>
                              <a:cxn ang="0">
                                <a:pos x="connsiteX534" y="connsiteY534"/>
                              </a:cxn>
                              <a:cxn ang="0">
                                <a:pos x="connsiteX535" y="connsiteY535"/>
                              </a:cxn>
                              <a:cxn ang="0">
                                <a:pos x="connsiteX536" y="connsiteY536"/>
                              </a:cxn>
                              <a:cxn ang="0">
                                <a:pos x="connsiteX537" y="connsiteY537"/>
                              </a:cxn>
                              <a:cxn ang="0">
                                <a:pos x="connsiteX538" y="connsiteY538"/>
                              </a:cxn>
                              <a:cxn ang="0">
                                <a:pos x="connsiteX539" y="connsiteY539"/>
                              </a:cxn>
                              <a:cxn ang="0">
                                <a:pos x="connsiteX540" y="connsiteY540"/>
                              </a:cxn>
                              <a:cxn ang="0">
                                <a:pos x="connsiteX541" y="connsiteY541"/>
                              </a:cxn>
                              <a:cxn ang="0">
                                <a:pos x="connsiteX542" y="connsiteY542"/>
                              </a:cxn>
                              <a:cxn ang="0">
                                <a:pos x="connsiteX543" y="connsiteY543"/>
                              </a:cxn>
                              <a:cxn ang="0">
                                <a:pos x="connsiteX544" y="connsiteY544"/>
                              </a:cxn>
                              <a:cxn ang="0">
                                <a:pos x="connsiteX545" y="connsiteY545"/>
                              </a:cxn>
                              <a:cxn ang="0">
                                <a:pos x="connsiteX546" y="connsiteY546"/>
                              </a:cxn>
                              <a:cxn ang="0">
                                <a:pos x="connsiteX547" y="connsiteY547"/>
                              </a:cxn>
                              <a:cxn ang="0">
                                <a:pos x="connsiteX548" y="connsiteY548"/>
                              </a:cxn>
                              <a:cxn ang="0">
                                <a:pos x="connsiteX549" y="connsiteY549"/>
                              </a:cxn>
                              <a:cxn ang="0">
                                <a:pos x="connsiteX550" y="connsiteY550"/>
                              </a:cxn>
                              <a:cxn ang="0">
                                <a:pos x="connsiteX551" y="connsiteY551"/>
                              </a:cxn>
                              <a:cxn ang="0">
                                <a:pos x="connsiteX552" y="connsiteY552"/>
                              </a:cxn>
                              <a:cxn ang="0">
                                <a:pos x="connsiteX553" y="connsiteY553"/>
                              </a:cxn>
                              <a:cxn ang="0">
                                <a:pos x="connsiteX554" y="connsiteY554"/>
                              </a:cxn>
                              <a:cxn ang="0">
                                <a:pos x="connsiteX555" y="connsiteY555"/>
                              </a:cxn>
                              <a:cxn ang="0">
                                <a:pos x="connsiteX556" y="connsiteY556"/>
                              </a:cxn>
                              <a:cxn ang="0">
                                <a:pos x="connsiteX557" y="connsiteY557"/>
                              </a:cxn>
                              <a:cxn ang="0">
                                <a:pos x="connsiteX558" y="connsiteY558"/>
                              </a:cxn>
                              <a:cxn ang="0">
                                <a:pos x="connsiteX559" y="connsiteY559"/>
                              </a:cxn>
                              <a:cxn ang="0">
                                <a:pos x="connsiteX560" y="connsiteY560"/>
                              </a:cxn>
                              <a:cxn ang="0">
                                <a:pos x="connsiteX561" y="connsiteY561"/>
                              </a:cxn>
                              <a:cxn ang="0">
                                <a:pos x="connsiteX562" y="connsiteY562"/>
                              </a:cxn>
                              <a:cxn ang="0">
                                <a:pos x="connsiteX563" y="connsiteY563"/>
                              </a:cxn>
                              <a:cxn ang="0">
                                <a:pos x="connsiteX564" y="connsiteY564"/>
                              </a:cxn>
                              <a:cxn ang="0">
                                <a:pos x="connsiteX565" y="connsiteY565"/>
                              </a:cxn>
                              <a:cxn ang="0">
                                <a:pos x="connsiteX566" y="connsiteY566"/>
                              </a:cxn>
                              <a:cxn ang="0">
                                <a:pos x="connsiteX567" y="connsiteY567"/>
                              </a:cxn>
                              <a:cxn ang="0">
                                <a:pos x="connsiteX568" y="connsiteY568"/>
                              </a:cxn>
                              <a:cxn ang="0">
                                <a:pos x="connsiteX569" y="connsiteY569"/>
                              </a:cxn>
                              <a:cxn ang="0">
                                <a:pos x="connsiteX570" y="connsiteY570"/>
                              </a:cxn>
                              <a:cxn ang="0">
                                <a:pos x="connsiteX571" y="connsiteY571"/>
                              </a:cxn>
                              <a:cxn ang="0">
                                <a:pos x="connsiteX572" y="connsiteY572"/>
                              </a:cxn>
                              <a:cxn ang="0">
                                <a:pos x="connsiteX573" y="connsiteY573"/>
                              </a:cxn>
                              <a:cxn ang="0">
                                <a:pos x="connsiteX574" y="connsiteY574"/>
                              </a:cxn>
                              <a:cxn ang="0">
                                <a:pos x="connsiteX575" y="connsiteY575"/>
                              </a:cxn>
                              <a:cxn ang="0">
                                <a:pos x="connsiteX576" y="connsiteY576"/>
                              </a:cxn>
                              <a:cxn ang="0">
                                <a:pos x="connsiteX577" y="connsiteY577"/>
                              </a:cxn>
                              <a:cxn ang="0">
                                <a:pos x="connsiteX578" y="connsiteY578"/>
                              </a:cxn>
                              <a:cxn ang="0">
                                <a:pos x="connsiteX579" y="connsiteY579"/>
                              </a:cxn>
                              <a:cxn ang="0">
                                <a:pos x="connsiteX580" y="connsiteY580"/>
                              </a:cxn>
                              <a:cxn ang="0">
                                <a:pos x="connsiteX581" y="connsiteY581"/>
                              </a:cxn>
                              <a:cxn ang="0">
                                <a:pos x="connsiteX582" y="connsiteY582"/>
                              </a:cxn>
                              <a:cxn ang="0">
                                <a:pos x="connsiteX583" y="connsiteY583"/>
                              </a:cxn>
                              <a:cxn ang="0">
                                <a:pos x="connsiteX584" y="connsiteY584"/>
                              </a:cxn>
                              <a:cxn ang="0">
                                <a:pos x="connsiteX585" y="connsiteY585"/>
                              </a:cxn>
                              <a:cxn ang="0">
                                <a:pos x="connsiteX586" y="connsiteY586"/>
                              </a:cxn>
                              <a:cxn ang="0">
                                <a:pos x="connsiteX587" y="connsiteY587"/>
                              </a:cxn>
                              <a:cxn ang="0">
                                <a:pos x="connsiteX588" y="connsiteY588"/>
                              </a:cxn>
                              <a:cxn ang="0">
                                <a:pos x="connsiteX589" y="connsiteY589"/>
                              </a:cxn>
                              <a:cxn ang="0">
                                <a:pos x="connsiteX590" y="connsiteY590"/>
                              </a:cxn>
                              <a:cxn ang="0">
                                <a:pos x="connsiteX591" y="connsiteY591"/>
                              </a:cxn>
                              <a:cxn ang="0">
                                <a:pos x="connsiteX592" y="connsiteY592"/>
                              </a:cxn>
                              <a:cxn ang="0">
                                <a:pos x="connsiteX593" y="connsiteY593"/>
                              </a:cxn>
                              <a:cxn ang="0">
                                <a:pos x="connsiteX594" y="connsiteY594"/>
                              </a:cxn>
                              <a:cxn ang="0">
                                <a:pos x="connsiteX595" y="connsiteY595"/>
                              </a:cxn>
                              <a:cxn ang="0">
                                <a:pos x="connsiteX596" y="connsiteY596"/>
                              </a:cxn>
                              <a:cxn ang="0">
                                <a:pos x="connsiteX597" y="connsiteY597"/>
                              </a:cxn>
                              <a:cxn ang="0">
                                <a:pos x="connsiteX598" y="connsiteY598"/>
                              </a:cxn>
                              <a:cxn ang="0">
                                <a:pos x="connsiteX599" y="connsiteY599"/>
                              </a:cxn>
                              <a:cxn ang="0">
                                <a:pos x="connsiteX600" y="connsiteY600"/>
                              </a:cxn>
                              <a:cxn ang="0">
                                <a:pos x="connsiteX601" y="connsiteY601"/>
                              </a:cxn>
                              <a:cxn ang="0">
                                <a:pos x="connsiteX602" y="connsiteY602"/>
                              </a:cxn>
                              <a:cxn ang="0">
                                <a:pos x="connsiteX603" y="connsiteY603"/>
                              </a:cxn>
                              <a:cxn ang="0">
                                <a:pos x="connsiteX604" y="connsiteY604"/>
                              </a:cxn>
                              <a:cxn ang="0">
                                <a:pos x="connsiteX605" y="connsiteY605"/>
                              </a:cxn>
                              <a:cxn ang="0">
                                <a:pos x="connsiteX606" y="connsiteY606"/>
                              </a:cxn>
                              <a:cxn ang="0">
                                <a:pos x="connsiteX607" y="connsiteY607"/>
                              </a:cxn>
                              <a:cxn ang="0">
                                <a:pos x="connsiteX608" y="connsiteY608"/>
                              </a:cxn>
                              <a:cxn ang="0">
                                <a:pos x="connsiteX609" y="connsiteY609"/>
                              </a:cxn>
                              <a:cxn ang="0">
                                <a:pos x="connsiteX610" y="connsiteY610"/>
                              </a:cxn>
                              <a:cxn ang="0">
                                <a:pos x="connsiteX611" y="connsiteY611"/>
                              </a:cxn>
                              <a:cxn ang="0">
                                <a:pos x="connsiteX612" y="connsiteY612"/>
                              </a:cxn>
                              <a:cxn ang="0">
                                <a:pos x="connsiteX613" y="connsiteY613"/>
                              </a:cxn>
                              <a:cxn ang="0">
                                <a:pos x="connsiteX614" y="connsiteY614"/>
                              </a:cxn>
                              <a:cxn ang="0">
                                <a:pos x="connsiteX615" y="connsiteY615"/>
                              </a:cxn>
                              <a:cxn ang="0">
                                <a:pos x="connsiteX616" y="connsiteY616"/>
                              </a:cxn>
                              <a:cxn ang="0">
                                <a:pos x="connsiteX617" y="connsiteY617"/>
                              </a:cxn>
                              <a:cxn ang="0">
                                <a:pos x="connsiteX618" y="connsiteY618"/>
                              </a:cxn>
                              <a:cxn ang="0">
                                <a:pos x="connsiteX619" y="connsiteY619"/>
                              </a:cxn>
                              <a:cxn ang="0">
                                <a:pos x="connsiteX620" y="connsiteY620"/>
                              </a:cxn>
                              <a:cxn ang="0">
                                <a:pos x="connsiteX621" y="connsiteY621"/>
                              </a:cxn>
                              <a:cxn ang="0">
                                <a:pos x="connsiteX622" y="connsiteY622"/>
                              </a:cxn>
                              <a:cxn ang="0">
                                <a:pos x="connsiteX623" y="connsiteY623"/>
                              </a:cxn>
                              <a:cxn ang="0">
                                <a:pos x="connsiteX624" y="connsiteY624"/>
                              </a:cxn>
                              <a:cxn ang="0">
                                <a:pos x="connsiteX625" y="connsiteY625"/>
                              </a:cxn>
                              <a:cxn ang="0">
                                <a:pos x="connsiteX626" y="connsiteY626"/>
                              </a:cxn>
                              <a:cxn ang="0">
                                <a:pos x="connsiteX627" y="connsiteY627"/>
                              </a:cxn>
                              <a:cxn ang="0">
                                <a:pos x="connsiteX628" y="connsiteY628"/>
                              </a:cxn>
                              <a:cxn ang="0">
                                <a:pos x="connsiteX629" y="connsiteY629"/>
                              </a:cxn>
                              <a:cxn ang="0">
                                <a:pos x="connsiteX630" y="connsiteY630"/>
                              </a:cxn>
                              <a:cxn ang="0">
                                <a:pos x="connsiteX631" y="connsiteY631"/>
                              </a:cxn>
                              <a:cxn ang="0">
                                <a:pos x="connsiteX632" y="connsiteY632"/>
                              </a:cxn>
                              <a:cxn ang="0">
                                <a:pos x="connsiteX633" y="connsiteY633"/>
                              </a:cxn>
                              <a:cxn ang="0">
                                <a:pos x="connsiteX634" y="connsiteY634"/>
                              </a:cxn>
                              <a:cxn ang="0">
                                <a:pos x="connsiteX635" y="connsiteY635"/>
                              </a:cxn>
                              <a:cxn ang="0">
                                <a:pos x="connsiteX636" y="connsiteY636"/>
                              </a:cxn>
                              <a:cxn ang="0">
                                <a:pos x="connsiteX637" y="connsiteY637"/>
                              </a:cxn>
                              <a:cxn ang="0">
                                <a:pos x="connsiteX638" y="connsiteY638"/>
                              </a:cxn>
                              <a:cxn ang="0">
                                <a:pos x="connsiteX639" y="connsiteY639"/>
                              </a:cxn>
                              <a:cxn ang="0">
                                <a:pos x="connsiteX640" y="connsiteY640"/>
                              </a:cxn>
                              <a:cxn ang="0">
                                <a:pos x="connsiteX641" y="connsiteY641"/>
                              </a:cxn>
                              <a:cxn ang="0">
                                <a:pos x="connsiteX642" y="connsiteY642"/>
                              </a:cxn>
                              <a:cxn ang="0">
                                <a:pos x="connsiteX643" y="connsiteY643"/>
                              </a:cxn>
                              <a:cxn ang="0">
                                <a:pos x="connsiteX644" y="connsiteY644"/>
                              </a:cxn>
                              <a:cxn ang="0">
                                <a:pos x="connsiteX645" y="connsiteY645"/>
                              </a:cxn>
                              <a:cxn ang="0">
                                <a:pos x="connsiteX646" y="connsiteY646"/>
                              </a:cxn>
                              <a:cxn ang="0">
                                <a:pos x="connsiteX647" y="connsiteY647"/>
                              </a:cxn>
                              <a:cxn ang="0">
                                <a:pos x="connsiteX648" y="connsiteY648"/>
                              </a:cxn>
                              <a:cxn ang="0">
                                <a:pos x="connsiteX649" y="connsiteY649"/>
                              </a:cxn>
                              <a:cxn ang="0">
                                <a:pos x="connsiteX650" y="connsiteY650"/>
                              </a:cxn>
                              <a:cxn ang="0">
                                <a:pos x="connsiteX651" y="connsiteY651"/>
                              </a:cxn>
                              <a:cxn ang="0">
                                <a:pos x="connsiteX652" y="connsiteY652"/>
                              </a:cxn>
                              <a:cxn ang="0">
                                <a:pos x="connsiteX653" y="connsiteY653"/>
                              </a:cxn>
                              <a:cxn ang="0">
                                <a:pos x="connsiteX654" y="connsiteY654"/>
                              </a:cxn>
                              <a:cxn ang="0">
                                <a:pos x="connsiteX655" y="connsiteY655"/>
                              </a:cxn>
                              <a:cxn ang="0">
                                <a:pos x="connsiteX656" y="connsiteY656"/>
                              </a:cxn>
                              <a:cxn ang="0">
                                <a:pos x="connsiteX657" y="connsiteY657"/>
                              </a:cxn>
                              <a:cxn ang="0">
                                <a:pos x="connsiteX658" y="connsiteY658"/>
                              </a:cxn>
                              <a:cxn ang="0">
                                <a:pos x="connsiteX659" y="connsiteY659"/>
                              </a:cxn>
                              <a:cxn ang="0">
                                <a:pos x="connsiteX660" y="connsiteY660"/>
                              </a:cxn>
                              <a:cxn ang="0">
                                <a:pos x="connsiteX661" y="connsiteY661"/>
                              </a:cxn>
                              <a:cxn ang="0">
                                <a:pos x="connsiteX662" y="connsiteY662"/>
                              </a:cxn>
                              <a:cxn ang="0">
                                <a:pos x="connsiteX663" y="connsiteY663"/>
                              </a:cxn>
                              <a:cxn ang="0">
                                <a:pos x="connsiteX664" y="connsiteY664"/>
                              </a:cxn>
                              <a:cxn ang="0">
                                <a:pos x="connsiteX665" y="connsiteY665"/>
                              </a:cxn>
                              <a:cxn ang="0">
                                <a:pos x="connsiteX666" y="connsiteY666"/>
                              </a:cxn>
                              <a:cxn ang="0">
                                <a:pos x="connsiteX667" y="connsiteY667"/>
                              </a:cxn>
                              <a:cxn ang="0">
                                <a:pos x="connsiteX668" y="connsiteY668"/>
                              </a:cxn>
                              <a:cxn ang="0">
                                <a:pos x="connsiteX669" y="connsiteY669"/>
                              </a:cxn>
                              <a:cxn ang="0">
                                <a:pos x="connsiteX670" y="connsiteY670"/>
                              </a:cxn>
                              <a:cxn ang="0">
                                <a:pos x="connsiteX671" y="connsiteY671"/>
                              </a:cxn>
                              <a:cxn ang="0">
                                <a:pos x="connsiteX672" y="connsiteY672"/>
                              </a:cxn>
                              <a:cxn ang="0">
                                <a:pos x="connsiteX673" y="connsiteY673"/>
                              </a:cxn>
                              <a:cxn ang="0">
                                <a:pos x="connsiteX674" y="connsiteY674"/>
                              </a:cxn>
                              <a:cxn ang="0">
                                <a:pos x="connsiteX675" y="connsiteY675"/>
                              </a:cxn>
                              <a:cxn ang="0">
                                <a:pos x="connsiteX676" y="connsiteY676"/>
                              </a:cxn>
                              <a:cxn ang="0">
                                <a:pos x="connsiteX677" y="connsiteY677"/>
                              </a:cxn>
                              <a:cxn ang="0">
                                <a:pos x="connsiteX678" y="connsiteY678"/>
                              </a:cxn>
                            </a:cxnLst>
                            <a:rect l="l" t="t" r="r" b="b"/>
                            <a:pathLst>
                              <a:path w="7315200" h="9597624">
                                <a:moveTo>
                                  <a:pt x="5493523" y="3119379"/>
                                </a:moveTo>
                                <a:cubicBezTo>
                                  <a:pt x="5493523" y="3118476"/>
                                  <a:pt x="5493523" y="3118476"/>
                                  <a:pt x="5493523" y="3118476"/>
                                </a:cubicBezTo>
                                <a:cubicBezTo>
                                  <a:pt x="5491318" y="3114867"/>
                                  <a:pt x="5492420" y="3109453"/>
                                  <a:pt x="5497380" y="3106746"/>
                                </a:cubicBezTo>
                                <a:cubicBezTo>
                                  <a:pt x="5501238" y="3104941"/>
                                  <a:pt x="5507852" y="3106746"/>
                                  <a:pt x="5510056" y="3111258"/>
                                </a:cubicBezTo>
                                <a:lnTo>
                                  <a:pt x="7315200" y="6500239"/>
                                </a:lnTo>
                                <a:lnTo>
                                  <a:pt x="7315200" y="6539804"/>
                                </a:lnTo>
                                <a:close/>
                                <a:moveTo>
                                  <a:pt x="5493523" y="5970818"/>
                                </a:moveTo>
                                <a:cubicBezTo>
                                  <a:pt x="5493523" y="5969013"/>
                                  <a:pt x="5493523" y="5969013"/>
                                  <a:pt x="5493523" y="5969013"/>
                                </a:cubicBezTo>
                                <a:cubicBezTo>
                                  <a:pt x="5491318" y="5965404"/>
                                  <a:pt x="5492420" y="5960892"/>
                                  <a:pt x="5497380" y="5958185"/>
                                </a:cubicBezTo>
                                <a:cubicBezTo>
                                  <a:pt x="5501238" y="5956380"/>
                                  <a:pt x="5507852" y="5958185"/>
                                  <a:pt x="5510056" y="5961794"/>
                                </a:cubicBezTo>
                                <a:lnTo>
                                  <a:pt x="7315200" y="9350776"/>
                                </a:lnTo>
                                <a:lnTo>
                                  <a:pt x="7315200" y="9390841"/>
                                </a:lnTo>
                                <a:close/>
                                <a:moveTo>
                                  <a:pt x="5483602" y="5733499"/>
                                </a:moveTo>
                                <a:cubicBezTo>
                                  <a:pt x="5483602" y="5732596"/>
                                  <a:pt x="5483602" y="5732596"/>
                                  <a:pt x="5483602" y="5732596"/>
                                </a:cubicBezTo>
                                <a:cubicBezTo>
                                  <a:pt x="5480847" y="5728084"/>
                                  <a:pt x="5482500" y="5723573"/>
                                  <a:pt x="5487460" y="5720866"/>
                                </a:cubicBezTo>
                                <a:cubicBezTo>
                                  <a:pt x="5492420" y="5718159"/>
                                  <a:pt x="5497380" y="5720866"/>
                                  <a:pt x="5500136" y="5724475"/>
                                </a:cubicBezTo>
                                <a:lnTo>
                                  <a:pt x="7315200" y="9132483"/>
                                </a:lnTo>
                                <a:lnTo>
                                  <a:pt x="7315200" y="9172551"/>
                                </a:lnTo>
                                <a:close/>
                                <a:moveTo>
                                  <a:pt x="5250754" y="7611707"/>
                                </a:moveTo>
                                <a:cubicBezTo>
                                  <a:pt x="5249204" y="7585694"/>
                                  <a:pt x="5263154" y="7560315"/>
                                  <a:pt x="5287954" y="7548134"/>
                                </a:cubicBezTo>
                                <a:cubicBezTo>
                                  <a:pt x="5321022" y="7531891"/>
                                  <a:pt x="5360151" y="7545427"/>
                                  <a:pt x="5376685" y="7578814"/>
                                </a:cubicBezTo>
                                <a:lnTo>
                                  <a:pt x="5486358" y="7780039"/>
                                </a:lnTo>
                                <a:cubicBezTo>
                                  <a:pt x="5501238" y="7811621"/>
                                  <a:pt x="5490216" y="7848618"/>
                                  <a:pt x="5460455" y="7866665"/>
                                </a:cubicBezTo>
                                <a:cubicBezTo>
                                  <a:pt x="5429041" y="7885614"/>
                                  <a:pt x="5388258" y="7873884"/>
                                  <a:pt x="5369520" y="7842301"/>
                                </a:cubicBezTo>
                                <a:lnTo>
                                  <a:pt x="5259847" y="7641076"/>
                                </a:lnTo>
                                <a:cubicBezTo>
                                  <a:pt x="5258745" y="7639271"/>
                                  <a:pt x="5258745" y="7638369"/>
                                  <a:pt x="5257643" y="7637467"/>
                                </a:cubicBezTo>
                                <a:cubicBezTo>
                                  <a:pt x="5253509" y="7629120"/>
                                  <a:pt x="5251270" y="7620379"/>
                                  <a:pt x="5250754" y="7611707"/>
                                </a:cubicBezTo>
                                <a:close/>
                                <a:moveTo>
                                  <a:pt x="4930896" y="4040457"/>
                                </a:moveTo>
                                <a:cubicBezTo>
                                  <a:pt x="4932481" y="4035042"/>
                                  <a:pt x="4936063" y="4030305"/>
                                  <a:pt x="4941299" y="4028050"/>
                                </a:cubicBezTo>
                                <a:cubicBezTo>
                                  <a:pt x="4951219" y="4022636"/>
                                  <a:pt x="4965548" y="4026245"/>
                                  <a:pt x="4970508" y="4037073"/>
                                </a:cubicBezTo>
                                <a:lnTo>
                                  <a:pt x="7315200" y="8439693"/>
                                </a:lnTo>
                                <a:lnTo>
                                  <a:pt x="7315200" y="8529721"/>
                                </a:lnTo>
                                <a:lnTo>
                                  <a:pt x="4932481" y="4056925"/>
                                </a:lnTo>
                                <a:cubicBezTo>
                                  <a:pt x="4929725" y="4051962"/>
                                  <a:pt x="4929312" y="4045871"/>
                                  <a:pt x="4930896" y="4040457"/>
                                </a:cubicBezTo>
                                <a:close/>
                                <a:moveTo>
                                  <a:pt x="4636460" y="6487754"/>
                                </a:moveTo>
                                <a:cubicBezTo>
                                  <a:pt x="4634290" y="6461868"/>
                                  <a:pt x="4647000" y="6435982"/>
                                  <a:pt x="4671800" y="6423800"/>
                                </a:cubicBezTo>
                                <a:cubicBezTo>
                                  <a:pt x="4704868" y="6406655"/>
                                  <a:pt x="4743997" y="6418386"/>
                                  <a:pt x="4762184" y="6450871"/>
                                </a:cubicBezTo>
                                <a:lnTo>
                                  <a:pt x="5261500" y="7389319"/>
                                </a:lnTo>
                                <a:cubicBezTo>
                                  <a:pt x="5279136" y="7422706"/>
                                  <a:pt x="5266461" y="7463312"/>
                                  <a:pt x="5233393" y="7479555"/>
                                </a:cubicBezTo>
                                <a:cubicBezTo>
                                  <a:pt x="5200326" y="7496699"/>
                                  <a:pt x="5161196" y="7484969"/>
                                  <a:pt x="5143009" y="7451582"/>
                                </a:cubicBezTo>
                                <a:lnTo>
                                  <a:pt x="4643693" y="6513133"/>
                                </a:lnTo>
                                <a:cubicBezTo>
                                  <a:pt x="4639560" y="6505012"/>
                                  <a:pt x="4637183" y="6496383"/>
                                  <a:pt x="4636460" y="6487754"/>
                                </a:cubicBezTo>
                                <a:close/>
                                <a:moveTo>
                                  <a:pt x="4361588" y="6771319"/>
                                </a:moveTo>
                                <a:cubicBezTo>
                                  <a:pt x="4363861" y="6765567"/>
                                  <a:pt x="4368408" y="6760829"/>
                                  <a:pt x="4374746" y="6758573"/>
                                </a:cubicBezTo>
                                <a:cubicBezTo>
                                  <a:pt x="4387422" y="6753159"/>
                                  <a:pt x="4401200" y="6758573"/>
                                  <a:pt x="4406160" y="6771206"/>
                                </a:cubicBezTo>
                                <a:lnTo>
                                  <a:pt x="5911422" y="9597624"/>
                                </a:lnTo>
                                <a:lnTo>
                                  <a:pt x="5856675" y="9597624"/>
                                </a:lnTo>
                                <a:lnTo>
                                  <a:pt x="4363172" y="6793765"/>
                                </a:lnTo>
                                <a:cubicBezTo>
                                  <a:pt x="4363172" y="6791961"/>
                                  <a:pt x="4362070" y="6791058"/>
                                  <a:pt x="4362070" y="6790156"/>
                                </a:cubicBezTo>
                                <a:cubicBezTo>
                                  <a:pt x="4359314" y="6783839"/>
                                  <a:pt x="4359314" y="6777072"/>
                                  <a:pt x="4361588" y="6771319"/>
                                </a:cubicBezTo>
                                <a:close/>
                                <a:moveTo>
                                  <a:pt x="4322331" y="0"/>
                                </a:moveTo>
                                <a:lnTo>
                                  <a:pt x="4426429" y="0"/>
                                </a:lnTo>
                                <a:lnTo>
                                  <a:pt x="7315200" y="5421748"/>
                                </a:lnTo>
                                <a:lnTo>
                                  <a:pt x="7315200" y="5620941"/>
                                </a:lnTo>
                                <a:close/>
                                <a:moveTo>
                                  <a:pt x="4135589" y="0"/>
                                </a:moveTo>
                                <a:lnTo>
                                  <a:pt x="4156929" y="0"/>
                                </a:lnTo>
                                <a:lnTo>
                                  <a:pt x="7315200" y="5929347"/>
                                </a:lnTo>
                                <a:lnTo>
                                  <a:pt x="7315200" y="5969410"/>
                                </a:lnTo>
                                <a:close/>
                                <a:moveTo>
                                  <a:pt x="3927581" y="0"/>
                                </a:moveTo>
                                <a:lnTo>
                                  <a:pt x="4032044" y="0"/>
                                </a:lnTo>
                                <a:lnTo>
                                  <a:pt x="7315200" y="6163184"/>
                                </a:lnTo>
                                <a:lnTo>
                                  <a:pt x="7315200" y="6362957"/>
                                </a:lnTo>
                                <a:lnTo>
                                  <a:pt x="5667677" y="3268267"/>
                                </a:lnTo>
                                <a:lnTo>
                                  <a:pt x="5666575" y="3269170"/>
                                </a:lnTo>
                                <a:cubicBezTo>
                                  <a:pt x="5646183" y="3279095"/>
                                  <a:pt x="5620832" y="3271877"/>
                                  <a:pt x="5609258" y="3252025"/>
                                </a:cubicBezTo>
                                <a:lnTo>
                                  <a:pt x="5521630" y="3085089"/>
                                </a:lnTo>
                                <a:cubicBezTo>
                                  <a:pt x="5511710" y="3065237"/>
                                  <a:pt x="5486358" y="3058019"/>
                                  <a:pt x="5465967" y="3067945"/>
                                </a:cubicBezTo>
                                <a:cubicBezTo>
                                  <a:pt x="5444473" y="3077870"/>
                                  <a:pt x="5436757" y="3104941"/>
                                  <a:pt x="5446677" y="3124793"/>
                                </a:cubicBezTo>
                                <a:lnTo>
                                  <a:pt x="5605400" y="3422570"/>
                                </a:lnTo>
                                <a:cubicBezTo>
                                  <a:pt x="5612014" y="3437007"/>
                                  <a:pt x="5612014" y="3453250"/>
                                  <a:pt x="5603196" y="3465883"/>
                                </a:cubicBezTo>
                                <a:lnTo>
                                  <a:pt x="7315200" y="6680572"/>
                                </a:lnTo>
                                <a:lnTo>
                                  <a:pt x="7315200" y="6717836"/>
                                </a:lnTo>
                                <a:lnTo>
                                  <a:pt x="5591622" y="3478516"/>
                                </a:lnTo>
                                <a:cubicBezTo>
                                  <a:pt x="5590520" y="3478516"/>
                                  <a:pt x="5590520" y="3480321"/>
                                  <a:pt x="5588867" y="3480321"/>
                                </a:cubicBezTo>
                                <a:cubicBezTo>
                                  <a:pt x="5568475" y="3490246"/>
                                  <a:pt x="5543124" y="3482125"/>
                                  <a:pt x="5532101" y="3462273"/>
                                </a:cubicBezTo>
                                <a:lnTo>
                                  <a:pt x="4566536" y="1649443"/>
                                </a:lnTo>
                                <a:cubicBezTo>
                                  <a:pt x="4564883" y="1648541"/>
                                  <a:pt x="4564883" y="1647639"/>
                                  <a:pt x="4563781" y="1645834"/>
                                </a:cubicBezTo>
                                <a:cubicBezTo>
                                  <a:pt x="4553860" y="1625982"/>
                                  <a:pt x="4563781" y="1600716"/>
                                  <a:pt x="4584172" y="1589888"/>
                                </a:cubicBezTo>
                                <a:cubicBezTo>
                                  <a:pt x="4604564" y="1579962"/>
                                  <a:pt x="4629915" y="1588986"/>
                                  <a:pt x="4639835" y="1610642"/>
                                </a:cubicBezTo>
                                <a:lnTo>
                                  <a:pt x="5291812" y="2834235"/>
                                </a:lnTo>
                                <a:cubicBezTo>
                                  <a:pt x="5301732" y="2854989"/>
                                  <a:pt x="5327084" y="2862208"/>
                                  <a:pt x="5347475" y="2852282"/>
                                </a:cubicBezTo>
                                <a:cubicBezTo>
                                  <a:pt x="5369520" y="2842356"/>
                                  <a:pt x="5376685" y="2815285"/>
                                  <a:pt x="5366765" y="2795433"/>
                                </a:cubicBezTo>
                                <a:lnTo>
                                  <a:pt x="5161196" y="2408323"/>
                                </a:lnTo>
                                <a:cubicBezTo>
                                  <a:pt x="5150725" y="2387569"/>
                                  <a:pt x="5158441" y="2362303"/>
                                  <a:pt x="5178832" y="2351475"/>
                                </a:cubicBezTo>
                                <a:cubicBezTo>
                                  <a:pt x="5178832" y="2351475"/>
                                  <a:pt x="5179934" y="2351475"/>
                                  <a:pt x="5179934" y="2351475"/>
                                </a:cubicBezTo>
                                <a:close/>
                                <a:moveTo>
                                  <a:pt x="3700173" y="5940138"/>
                                </a:moveTo>
                                <a:cubicBezTo>
                                  <a:pt x="3696315" y="5968111"/>
                                  <a:pt x="3701275" y="5996084"/>
                                  <a:pt x="3713951" y="6021350"/>
                                </a:cubicBezTo>
                                <a:lnTo>
                                  <a:pt x="4096430" y="6738722"/>
                                </a:lnTo>
                                <a:cubicBezTo>
                                  <a:pt x="4097532" y="6737819"/>
                                  <a:pt x="4100287" y="6737819"/>
                                  <a:pt x="4101390" y="6736917"/>
                                </a:cubicBezTo>
                                <a:cubicBezTo>
                                  <a:pt x="4111861" y="6731503"/>
                                  <a:pt x="4115719" y="6719772"/>
                                  <a:pt x="4110208" y="6709846"/>
                                </a:cubicBezTo>
                                <a:close/>
                                <a:moveTo>
                                  <a:pt x="3320450" y="4723765"/>
                                </a:moveTo>
                                <a:cubicBezTo>
                                  <a:pt x="3320450" y="4735496"/>
                                  <a:pt x="3322655" y="4745421"/>
                                  <a:pt x="3325411" y="4755347"/>
                                </a:cubicBezTo>
                                <a:lnTo>
                                  <a:pt x="3485236" y="5057635"/>
                                </a:lnTo>
                                <a:cubicBezTo>
                                  <a:pt x="3484134" y="5039588"/>
                                  <a:pt x="3479173" y="5022444"/>
                                  <a:pt x="3470356" y="5007103"/>
                                </a:cubicBezTo>
                                <a:close/>
                                <a:moveTo>
                                  <a:pt x="3110611" y="6430004"/>
                                </a:moveTo>
                                <a:cubicBezTo>
                                  <a:pt x="3112816" y="6422898"/>
                                  <a:pt x="3117638" y="6416581"/>
                                  <a:pt x="3124802" y="6412069"/>
                                </a:cubicBezTo>
                                <a:cubicBezTo>
                                  <a:pt x="3139683" y="6402143"/>
                                  <a:pt x="3160074" y="6406655"/>
                                  <a:pt x="3168892" y="6421995"/>
                                </a:cubicBezTo>
                                <a:lnTo>
                                  <a:pt x="3663248" y="7348713"/>
                                </a:lnTo>
                                <a:cubicBezTo>
                                  <a:pt x="3670964" y="7364053"/>
                                  <a:pt x="3691355" y="7370370"/>
                                  <a:pt x="3707889" y="7363151"/>
                                </a:cubicBezTo>
                                <a:cubicBezTo>
                                  <a:pt x="3722769" y="7355932"/>
                                  <a:pt x="3729383" y="7335178"/>
                                  <a:pt x="3720565" y="7319838"/>
                                </a:cubicBezTo>
                                <a:lnTo>
                                  <a:pt x="3564046" y="7026573"/>
                                </a:lnTo>
                                <a:cubicBezTo>
                                  <a:pt x="3564046" y="7025670"/>
                                  <a:pt x="3562944" y="7024768"/>
                                  <a:pt x="3562944" y="7022963"/>
                                </a:cubicBezTo>
                                <a:cubicBezTo>
                                  <a:pt x="3556330" y="7006721"/>
                                  <a:pt x="3562944" y="6986869"/>
                                  <a:pt x="3579478" y="6979650"/>
                                </a:cubicBezTo>
                                <a:cubicBezTo>
                                  <a:pt x="3596011" y="6973334"/>
                                  <a:pt x="3614749" y="6979650"/>
                                  <a:pt x="3622465" y="6996795"/>
                                </a:cubicBezTo>
                                <a:lnTo>
                                  <a:pt x="3961956" y="7634760"/>
                                </a:lnTo>
                                <a:cubicBezTo>
                                  <a:pt x="3961956" y="7635662"/>
                                  <a:pt x="3963058" y="7637467"/>
                                  <a:pt x="3963058" y="7638369"/>
                                </a:cubicBezTo>
                                <a:cubicBezTo>
                                  <a:pt x="3969120" y="7654611"/>
                                  <a:pt x="3963058" y="7675366"/>
                                  <a:pt x="3946525" y="7681682"/>
                                </a:cubicBezTo>
                                <a:cubicBezTo>
                                  <a:pt x="3929991" y="7687999"/>
                                  <a:pt x="3910702" y="7681682"/>
                                  <a:pt x="3903537" y="7664537"/>
                                </a:cubicBezTo>
                                <a:lnTo>
                                  <a:pt x="3835749" y="7539110"/>
                                </a:lnTo>
                                <a:cubicBezTo>
                                  <a:pt x="3835749" y="7538208"/>
                                  <a:pt x="3835749" y="7536403"/>
                                  <a:pt x="3834647" y="7535501"/>
                                </a:cubicBezTo>
                                <a:cubicBezTo>
                                  <a:pt x="3824727" y="7520161"/>
                                  <a:pt x="3805437" y="7516551"/>
                                  <a:pt x="3790006" y="7525575"/>
                                </a:cubicBezTo>
                                <a:cubicBezTo>
                                  <a:pt x="3775126" y="7535501"/>
                                  <a:pt x="3771268" y="7554450"/>
                                  <a:pt x="3780086" y="7569790"/>
                                </a:cubicBezTo>
                                <a:lnTo>
                                  <a:pt x="3900781" y="7795379"/>
                                </a:lnTo>
                                <a:cubicBezTo>
                                  <a:pt x="3900781" y="7797183"/>
                                  <a:pt x="3901884" y="7798086"/>
                                  <a:pt x="3901884" y="7798988"/>
                                </a:cubicBezTo>
                                <a:cubicBezTo>
                                  <a:pt x="3908497" y="7816133"/>
                                  <a:pt x="3901884" y="7835985"/>
                                  <a:pt x="3885350" y="7842301"/>
                                </a:cubicBezTo>
                                <a:cubicBezTo>
                                  <a:pt x="3868816" y="7848618"/>
                                  <a:pt x="3850078" y="7842301"/>
                                  <a:pt x="3842363" y="7826059"/>
                                </a:cubicBezTo>
                                <a:lnTo>
                                  <a:pt x="3112127" y="6452675"/>
                                </a:lnTo>
                                <a:cubicBezTo>
                                  <a:pt x="3108820" y="6445005"/>
                                  <a:pt x="3108407" y="6437110"/>
                                  <a:pt x="3110611" y="6430004"/>
                                </a:cubicBezTo>
                                <a:close/>
                                <a:moveTo>
                                  <a:pt x="2964701" y="0"/>
                                </a:moveTo>
                                <a:lnTo>
                                  <a:pt x="3020131" y="0"/>
                                </a:lnTo>
                                <a:lnTo>
                                  <a:pt x="3080161" y="112734"/>
                                </a:lnTo>
                                <a:cubicBezTo>
                                  <a:pt x="3093939" y="107320"/>
                                  <a:pt x="3109371" y="114538"/>
                                  <a:pt x="3117087" y="127171"/>
                                </a:cubicBezTo>
                                <a:lnTo>
                                  <a:pt x="3963058" y="1714413"/>
                                </a:lnTo>
                                <a:cubicBezTo>
                                  <a:pt x="3970774" y="1729753"/>
                                  <a:pt x="3988410" y="1735167"/>
                                  <a:pt x="4003841" y="1727046"/>
                                </a:cubicBezTo>
                                <a:cubicBezTo>
                                  <a:pt x="4018721" y="1719827"/>
                                  <a:pt x="4024233" y="1701780"/>
                                  <a:pt x="4016517" y="1686440"/>
                                </a:cubicBezTo>
                                <a:lnTo>
                                  <a:pt x="3868816" y="1410319"/>
                                </a:lnTo>
                                <a:cubicBezTo>
                                  <a:pt x="3862754" y="1400393"/>
                                  <a:pt x="3863856" y="1385956"/>
                                  <a:pt x="3871572" y="1376932"/>
                                </a:cubicBezTo>
                                <a:lnTo>
                                  <a:pt x="3137942" y="0"/>
                                </a:lnTo>
                                <a:lnTo>
                                  <a:pt x="3240863" y="0"/>
                                </a:lnTo>
                                <a:lnTo>
                                  <a:pt x="4252397" y="1899396"/>
                                </a:lnTo>
                                <a:cubicBezTo>
                                  <a:pt x="4255153" y="1892177"/>
                                  <a:pt x="4254050" y="1884055"/>
                                  <a:pt x="4250192" y="1876837"/>
                                </a:cubicBezTo>
                                <a:lnTo>
                                  <a:pt x="3855038" y="1135101"/>
                                </a:lnTo>
                                <a:cubicBezTo>
                                  <a:pt x="3847323" y="1119761"/>
                                  <a:pt x="3852283" y="1101714"/>
                                  <a:pt x="3867714" y="1094495"/>
                                </a:cubicBezTo>
                                <a:cubicBezTo>
                                  <a:pt x="3883146" y="1086374"/>
                                  <a:pt x="3900781" y="1091788"/>
                                  <a:pt x="3908497" y="1107128"/>
                                </a:cubicBezTo>
                                <a:lnTo>
                                  <a:pt x="4621097" y="2445320"/>
                                </a:lnTo>
                                <a:cubicBezTo>
                                  <a:pt x="4628813" y="2460660"/>
                                  <a:pt x="4623853" y="2477805"/>
                                  <a:pt x="4608421" y="2485926"/>
                                </a:cubicBezTo>
                                <a:cubicBezTo>
                                  <a:pt x="4592990" y="2493145"/>
                                  <a:pt x="4575354" y="2487731"/>
                                  <a:pt x="4567638" y="2473293"/>
                                </a:cubicBezTo>
                                <a:lnTo>
                                  <a:pt x="4413876" y="2185442"/>
                                </a:lnTo>
                                <a:cubicBezTo>
                                  <a:pt x="4410018" y="2177321"/>
                                  <a:pt x="4403955" y="2172809"/>
                                  <a:pt x="4396240" y="2170102"/>
                                </a:cubicBezTo>
                                <a:lnTo>
                                  <a:pt x="4579212" y="2512094"/>
                                </a:lnTo>
                                <a:cubicBezTo>
                                  <a:pt x="4589132" y="2518411"/>
                                  <a:pt x="4597950" y="2527434"/>
                                  <a:pt x="4603461" y="2537360"/>
                                </a:cubicBezTo>
                                <a:lnTo>
                                  <a:pt x="5675393" y="4548708"/>
                                </a:lnTo>
                                <a:cubicBezTo>
                                  <a:pt x="5690824" y="4578486"/>
                                  <a:pt x="5726096" y="4592021"/>
                                  <a:pt x="5758061" y="4582095"/>
                                </a:cubicBezTo>
                                <a:lnTo>
                                  <a:pt x="5478642" y="4057827"/>
                                </a:lnTo>
                                <a:cubicBezTo>
                                  <a:pt x="5473682" y="4047901"/>
                                  <a:pt x="5476989" y="4034366"/>
                                  <a:pt x="5487460" y="4028952"/>
                                </a:cubicBezTo>
                                <a:cubicBezTo>
                                  <a:pt x="5497380" y="4023538"/>
                                  <a:pt x="5511710" y="4028050"/>
                                  <a:pt x="5516670" y="4037976"/>
                                </a:cubicBezTo>
                                <a:lnTo>
                                  <a:pt x="5793333" y="4556829"/>
                                </a:lnTo>
                                <a:cubicBezTo>
                                  <a:pt x="5808764" y="4535173"/>
                                  <a:pt x="5811520" y="4506298"/>
                                  <a:pt x="5798844" y="4482836"/>
                                </a:cubicBezTo>
                                <a:lnTo>
                                  <a:pt x="5459353" y="3846676"/>
                                </a:lnTo>
                                <a:cubicBezTo>
                                  <a:pt x="5450535" y="3829532"/>
                                  <a:pt x="5449433" y="3809680"/>
                                  <a:pt x="5455495" y="3790730"/>
                                </a:cubicBezTo>
                                <a:lnTo>
                                  <a:pt x="3436531" y="0"/>
                                </a:lnTo>
                                <a:lnTo>
                                  <a:pt x="3457496" y="0"/>
                                </a:lnTo>
                                <a:lnTo>
                                  <a:pt x="5465967" y="3771781"/>
                                </a:lnTo>
                                <a:cubicBezTo>
                                  <a:pt x="5479745" y="3752832"/>
                                  <a:pt x="5502892" y="3742003"/>
                                  <a:pt x="5526590" y="3744710"/>
                                </a:cubicBezTo>
                                <a:lnTo>
                                  <a:pt x="3532600" y="0"/>
                                </a:lnTo>
                                <a:lnTo>
                                  <a:pt x="3636598" y="0"/>
                                </a:lnTo>
                                <a:lnTo>
                                  <a:pt x="7315200" y="6906733"/>
                                </a:lnTo>
                                <a:lnTo>
                                  <a:pt x="7315200" y="7105168"/>
                                </a:lnTo>
                                <a:lnTo>
                                  <a:pt x="6318001" y="5233595"/>
                                </a:lnTo>
                                <a:cubicBezTo>
                                  <a:pt x="6311938" y="5245325"/>
                                  <a:pt x="6301467" y="5255251"/>
                                  <a:pt x="6290445" y="5261567"/>
                                </a:cubicBezTo>
                                <a:cubicBezTo>
                                  <a:pt x="6255724" y="5279614"/>
                                  <a:pt x="6213839" y="5266981"/>
                                  <a:pt x="6196203" y="5232693"/>
                                </a:cubicBezTo>
                                <a:lnTo>
                                  <a:pt x="6051258" y="4960182"/>
                                </a:lnTo>
                                <a:cubicBezTo>
                                  <a:pt x="6038582" y="4936720"/>
                                  <a:pt x="6014332" y="4921380"/>
                                  <a:pt x="5987879" y="4923185"/>
                                </a:cubicBezTo>
                                <a:lnTo>
                                  <a:pt x="7315200" y="7414550"/>
                                </a:lnTo>
                                <a:lnTo>
                                  <a:pt x="7315200" y="7505346"/>
                                </a:lnTo>
                                <a:lnTo>
                                  <a:pt x="5948749" y="4935817"/>
                                </a:lnTo>
                                <a:cubicBezTo>
                                  <a:pt x="5921744" y="4955670"/>
                                  <a:pt x="5912926" y="4992667"/>
                                  <a:pt x="5929460" y="5023346"/>
                                </a:cubicBezTo>
                                <a:lnTo>
                                  <a:pt x="6191243" y="5514227"/>
                                </a:lnTo>
                                <a:cubicBezTo>
                                  <a:pt x="6196203" y="5525055"/>
                                  <a:pt x="6198958" y="5536785"/>
                                  <a:pt x="6198958" y="5548517"/>
                                </a:cubicBezTo>
                                <a:lnTo>
                                  <a:pt x="7061464" y="7167340"/>
                                </a:lnTo>
                                <a:cubicBezTo>
                                  <a:pt x="7073037" y="7190801"/>
                                  <a:pt x="7065322" y="7218774"/>
                                  <a:pt x="7042174" y="7229602"/>
                                </a:cubicBezTo>
                                <a:cubicBezTo>
                                  <a:pt x="7041072" y="7231407"/>
                                  <a:pt x="7038317" y="7232310"/>
                                  <a:pt x="7037214" y="7232310"/>
                                </a:cubicBezTo>
                                <a:lnTo>
                                  <a:pt x="7315200" y="7754707"/>
                                </a:lnTo>
                                <a:lnTo>
                                  <a:pt x="7315200" y="7847351"/>
                                </a:lnTo>
                                <a:lnTo>
                                  <a:pt x="6127864" y="5617095"/>
                                </a:lnTo>
                                <a:cubicBezTo>
                                  <a:pt x="6102512" y="5617095"/>
                                  <a:pt x="6078263" y="5602658"/>
                                  <a:pt x="6066689" y="5580098"/>
                                </a:cubicBezTo>
                                <a:lnTo>
                                  <a:pt x="4478908" y="2601427"/>
                                </a:lnTo>
                                <a:cubicBezTo>
                                  <a:pt x="4467334" y="2577966"/>
                                  <a:pt x="4468437" y="2549993"/>
                                  <a:pt x="4483868" y="2528337"/>
                                </a:cubicBezTo>
                                <a:lnTo>
                                  <a:pt x="4406160" y="2383057"/>
                                </a:lnTo>
                                <a:cubicBezTo>
                                  <a:pt x="4393484" y="2383960"/>
                                  <a:pt x="4382462" y="2377643"/>
                                  <a:pt x="4376950" y="2367717"/>
                                </a:cubicBezTo>
                                <a:lnTo>
                                  <a:pt x="4124537" y="1892177"/>
                                </a:lnTo>
                                <a:cubicBezTo>
                                  <a:pt x="4116821" y="1876837"/>
                                  <a:pt x="4099185" y="1871423"/>
                                  <a:pt x="4083754" y="1879544"/>
                                </a:cubicBezTo>
                                <a:cubicBezTo>
                                  <a:pt x="4068322" y="1886763"/>
                                  <a:pt x="4063362" y="1904810"/>
                                  <a:pt x="4071078" y="1920150"/>
                                </a:cubicBezTo>
                                <a:lnTo>
                                  <a:pt x="4499299" y="2724147"/>
                                </a:lnTo>
                                <a:cubicBezTo>
                                  <a:pt x="4506464" y="2736780"/>
                                  <a:pt x="4503157" y="2753023"/>
                                  <a:pt x="4489930" y="2762046"/>
                                </a:cubicBezTo>
                                <a:lnTo>
                                  <a:pt x="5402036" y="4473813"/>
                                </a:lnTo>
                                <a:cubicBezTo>
                                  <a:pt x="5407548" y="4482836"/>
                                  <a:pt x="5405894" y="4492762"/>
                                  <a:pt x="5399832" y="4500883"/>
                                </a:cubicBezTo>
                                <a:lnTo>
                                  <a:pt x="7315200" y="8097082"/>
                                </a:lnTo>
                                <a:lnTo>
                                  <a:pt x="7315200" y="8188955"/>
                                </a:lnTo>
                                <a:lnTo>
                                  <a:pt x="5115453" y="4056925"/>
                                </a:lnTo>
                                <a:cubicBezTo>
                                  <a:pt x="5111595" y="4051511"/>
                                  <a:pt x="5111595" y="4044292"/>
                                  <a:pt x="5115453" y="4037976"/>
                                </a:cubicBezTo>
                                <a:close/>
                                <a:moveTo>
                                  <a:pt x="2750040" y="6826250"/>
                                </a:moveTo>
                                <a:lnTo>
                                  <a:pt x="2910967" y="7128539"/>
                                </a:lnTo>
                                <a:cubicBezTo>
                                  <a:pt x="2914825" y="7135758"/>
                                  <a:pt x="2921438" y="7141172"/>
                                  <a:pt x="2930256" y="7143879"/>
                                </a:cubicBezTo>
                                <a:lnTo>
                                  <a:pt x="2779249" y="6860540"/>
                                </a:lnTo>
                                <a:cubicBezTo>
                                  <a:pt x="2771533" y="6847907"/>
                                  <a:pt x="2762715" y="6837078"/>
                                  <a:pt x="2750040" y="6826250"/>
                                </a:cubicBezTo>
                                <a:close/>
                                <a:moveTo>
                                  <a:pt x="2711212" y="0"/>
                                </a:moveTo>
                                <a:lnTo>
                                  <a:pt x="2764629" y="0"/>
                                </a:lnTo>
                                <a:lnTo>
                                  <a:pt x="4870204" y="3954057"/>
                                </a:lnTo>
                                <a:cubicBezTo>
                                  <a:pt x="4875164" y="3965787"/>
                                  <a:pt x="4871306" y="3979323"/>
                                  <a:pt x="4859733" y="3985639"/>
                                </a:cubicBezTo>
                                <a:cubicBezTo>
                                  <a:pt x="4848159" y="3991053"/>
                                  <a:pt x="4834381" y="3987444"/>
                                  <a:pt x="4828319" y="3975713"/>
                                </a:cubicBezTo>
                                <a:close/>
                                <a:moveTo>
                                  <a:pt x="2618873" y="6837078"/>
                                </a:moveTo>
                                <a:lnTo>
                                  <a:pt x="2675087" y="6940849"/>
                                </a:lnTo>
                                <a:cubicBezTo>
                                  <a:pt x="2682252" y="6956189"/>
                                  <a:pt x="2700439" y="6962506"/>
                                  <a:pt x="2715319" y="6953482"/>
                                </a:cubicBezTo>
                                <a:cubicBezTo>
                                  <a:pt x="2730750" y="6946263"/>
                                  <a:pt x="2735710" y="6928216"/>
                                  <a:pt x="2727995" y="6912876"/>
                                </a:cubicBezTo>
                                <a:lnTo>
                                  <a:pt x="2672332" y="6809105"/>
                                </a:lnTo>
                                <a:cubicBezTo>
                                  <a:pt x="2651940" y="6812715"/>
                                  <a:pt x="2633202" y="6822641"/>
                                  <a:pt x="2618873" y="6837078"/>
                                </a:cubicBezTo>
                                <a:close/>
                                <a:moveTo>
                                  <a:pt x="2146562" y="1609852"/>
                                </a:moveTo>
                                <a:cubicBezTo>
                                  <a:pt x="2149317" y="1601167"/>
                                  <a:pt x="2155380" y="1593497"/>
                                  <a:pt x="2164197" y="1588986"/>
                                </a:cubicBezTo>
                                <a:cubicBezTo>
                                  <a:pt x="2181833" y="1579962"/>
                                  <a:pt x="2203878" y="1586279"/>
                                  <a:pt x="2212696" y="1604326"/>
                                </a:cubicBezTo>
                                <a:lnTo>
                                  <a:pt x="2480541" y="2107839"/>
                                </a:lnTo>
                                <a:cubicBezTo>
                                  <a:pt x="2489359" y="2125886"/>
                                  <a:pt x="2483297" y="2146641"/>
                                  <a:pt x="2465110" y="2155664"/>
                                </a:cubicBezTo>
                                <a:cubicBezTo>
                                  <a:pt x="2447474" y="2164688"/>
                                  <a:pt x="2425980" y="2158371"/>
                                  <a:pt x="2417162" y="2140324"/>
                                </a:cubicBezTo>
                                <a:lnTo>
                                  <a:pt x="2148766" y="1636810"/>
                                </a:lnTo>
                                <a:cubicBezTo>
                                  <a:pt x="2144357" y="1628238"/>
                                  <a:pt x="2143806" y="1618538"/>
                                  <a:pt x="2146562" y="1609852"/>
                                </a:cubicBezTo>
                                <a:close/>
                                <a:moveTo>
                                  <a:pt x="2049009" y="0"/>
                                </a:moveTo>
                                <a:lnTo>
                                  <a:pt x="2103327" y="0"/>
                                </a:lnTo>
                                <a:lnTo>
                                  <a:pt x="3884248" y="3343163"/>
                                </a:lnTo>
                                <a:cubicBezTo>
                                  <a:pt x="3890861" y="3353991"/>
                                  <a:pt x="3885350" y="3369331"/>
                                  <a:pt x="3874328" y="3375647"/>
                                </a:cubicBezTo>
                                <a:cubicBezTo>
                                  <a:pt x="3862754" y="3381964"/>
                                  <a:pt x="3847323" y="3377452"/>
                                  <a:pt x="3841260" y="3365721"/>
                                </a:cubicBezTo>
                                <a:close/>
                                <a:moveTo>
                                  <a:pt x="2024764" y="1400619"/>
                                </a:moveTo>
                                <a:cubicBezTo>
                                  <a:pt x="2027519" y="1391821"/>
                                  <a:pt x="2033582" y="1384151"/>
                                  <a:pt x="2042400" y="1379639"/>
                                </a:cubicBezTo>
                                <a:cubicBezTo>
                                  <a:pt x="2060035" y="1370616"/>
                                  <a:pt x="2081529" y="1376932"/>
                                  <a:pt x="2090347" y="1394979"/>
                                </a:cubicBezTo>
                                <a:lnTo>
                                  <a:pt x="2148766" y="1504164"/>
                                </a:lnTo>
                                <a:cubicBezTo>
                                  <a:pt x="2158135" y="1522211"/>
                                  <a:pt x="2151522" y="1542966"/>
                                  <a:pt x="2133886" y="1551989"/>
                                </a:cubicBezTo>
                                <a:cubicBezTo>
                                  <a:pt x="2115699" y="1561013"/>
                                  <a:pt x="2094205" y="1554696"/>
                                  <a:pt x="2085387" y="1536649"/>
                                </a:cubicBezTo>
                                <a:lnTo>
                                  <a:pt x="2026968" y="1428366"/>
                                </a:lnTo>
                                <a:cubicBezTo>
                                  <a:pt x="2022559" y="1419342"/>
                                  <a:pt x="2022008" y="1409417"/>
                                  <a:pt x="2024764" y="1400619"/>
                                </a:cubicBezTo>
                                <a:close/>
                                <a:moveTo>
                                  <a:pt x="1917966" y="0"/>
                                </a:moveTo>
                                <a:lnTo>
                                  <a:pt x="1938826" y="0"/>
                                </a:lnTo>
                                <a:lnTo>
                                  <a:pt x="3791659" y="3478516"/>
                                </a:lnTo>
                                <a:cubicBezTo>
                                  <a:pt x="3791659" y="3480321"/>
                                  <a:pt x="3791659" y="3480321"/>
                                  <a:pt x="3791659" y="3480321"/>
                                </a:cubicBezTo>
                                <a:cubicBezTo>
                                  <a:pt x="3793864" y="3483930"/>
                                  <a:pt x="3792762" y="3488442"/>
                                  <a:pt x="3787802" y="3491149"/>
                                </a:cubicBezTo>
                                <a:cubicBezTo>
                                  <a:pt x="3782841" y="3492953"/>
                                  <a:pt x="3777330" y="3491149"/>
                                  <a:pt x="3775126" y="3486637"/>
                                </a:cubicBezTo>
                                <a:close/>
                                <a:moveTo>
                                  <a:pt x="1450635" y="0"/>
                                </a:moveTo>
                                <a:lnTo>
                                  <a:pt x="1506344" y="0"/>
                                </a:lnTo>
                                <a:lnTo>
                                  <a:pt x="3399261" y="3554314"/>
                                </a:lnTo>
                                <a:cubicBezTo>
                                  <a:pt x="3405323" y="3566044"/>
                                  <a:pt x="3400363" y="3580482"/>
                                  <a:pt x="3388790" y="3586798"/>
                                </a:cubicBezTo>
                                <a:cubicBezTo>
                                  <a:pt x="3377216" y="3591310"/>
                                  <a:pt x="3363438" y="3587701"/>
                                  <a:pt x="3355722" y="3577775"/>
                                </a:cubicBezTo>
                                <a:close/>
                                <a:moveTo>
                                  <a:pt x="1442228" y="5609426"/>
                                </a:moveTo>
                                <a:cubicBezTo>
                                  <a:pt x="1443055" y="5607170"/>
                                  <a:pt x="1444708" y="5605365"/>
                                  <a:pt x="1446637" y="5604463"/>
                                </a:cubicBezTo>
                                <a:cubicBezTo>
                                  <a:pt x="1451597" y="5601756"/>
                                  <a:pt x="1456557" y="5604463"/>
                                  <a:pt x="1459313" y="5608072"/>
                                </a:cubicBezTo>
                                <a:lnTo>
                                  <a:pt x="3584351" y="9597624"/>
                                </a:lnTo>
                                <a:lnTo>
                                  <a:pt x="3563011" y="9597624"/>
                                </a:lnTo>
                                <a:lnTo>
                                  <a:pt x="1442779" y="5617095"/>
                                </a:lnTo>
                                <a:cubicBezTo>
                                  <a:pt x="1441402" y="5614388"/>
                                  <a:pt x="1441402" y="5611681"/>
                                  <a:pt x="1442228" y="5609426"/>
                                </a:cubicBezTo>
                                <a:close/>
                                <a:moveTo>
                                  <a:pt x="1296732" y="2442613"/>
                                </a:moveTo>
                                <a:lnTo>
                                  <a:pt x="1690233" y="3184348"/>
                                </a:lnTo>
                                <a:cubicBezTo>
                                  <a:pt x="1690233" y="3183446"/>
                                  <a:pt x="1690233" y="3180739"/>
                                  <a:pt x="1690233" y="3178934"/>
                                </a:cubicBezTo>
                                <a:cubicBezTo>
                                  <a:pt x="1691886" y="3128402"/>
                                  <a:pt x="1734874" y="3087796"/>
                                  <a:pt x="1786679" y="3089601"/>
                                </a:cubicBezTo>
                                <a:lnTo>
                                  <a:pt x="1550799" y="2645643"/>
                                </a:lnTo>
                                <a:cubicBezTo>
                                  <a:pt x="1550799" y="2643838"/>
                                  <a:pt x="1549146" y="2642033"/>
                                  <a:pt x="1548044" y="2640229"/>
                                </a:cubicBezTo>
                                <a:cubicBezTo>
                                  <a:pt x="1538123" y="2627596"/>
                                  <a:pt x="1518834" y="2622181"/>
                                  <a:pt x="1506158" y="2633010"/>
                                </a:cubicBezTo>
                                <a:cubicBezTo>
                                  <a:pt x="1493483" y="2642936"/>
                                  <a:pt x="1489625" y="2660983"/>
                                  <a:pt x="1498443" y="2674518"/>
                                </a:cubicBezTo>
                                <a:lnTo>
                                  <a:pt x="1646143" y="2950638"/>
                                </a:lnTo>
                                <a:cubicBezTo>
                                  <a:pt x="1653308" y="2965978"/>
                                  <a:pt x="1648348" y="2984026"/>
                                  <a:pt x="1633467" y="2991244"/>
                                </a:cubicBezTo>
                                <a:cubicBezTo>
                                  <a:pt x="1618036" y="2999366"/>
                                  <a:pt x="1600400" y="2993951"/>
                                  <a:pt x="1592684" y="2978611"/>
                                </a:cubicBezTo>
                                <a:lnTo>
                                  <a:pt x="1315470" y="2457953"/>
                                </a:lnTo>
                                <a:cubicBezTo>
                                  <a:pt x="1311613" y="2449832"/>
                                  <a:pt x="1305550" y="2445320"/>
                                  <a:pt x="1296732" y="2442613"/>
                                </a:cubicBezTo>
                                <a:close/>
                                <a:moveTo>
                                  <a:pt x="403364" y="4291537"/>
                                </a:moveTo>
                                <a:cubicBezTo>
                                  <a:pt x="401160" y="4286123"/>
                                  <a:pt x="403364" y="4281611"/>
                                  <a:pt x="407222" y="4278904"/>
                                </a:cubicBezTo>
                                <a:cubicBezTo>
                                  <a:pt x="412182" y="4276197"/>
                                  <a:pt x="417693" y="4278904"/>
                                  <a:pt x="419898" y="4282514"/>
                                </a:cubicBezTo>
                                <a:lnTo>
                                  <a:pt x="3250662" y="9597624"/>
                                </a:lnTo>
                                <a:lnTo>
                                  <a:pt x="3229323" y="9597624"/>
                                </a:lnTo>
                                <a:close/>
                                <a:moveTo>
                                  <a:pt x="0" y="704719"/>
                                </a:moveTo>
                                <a:lnTo>
                                  <a:pt x="0" y="603475"/>
                                </a:lnTo>
                                <a:lnTo>
                                  <a:pt x="1305550" y="3055312"/>
                                </a:lnTo>
                                <a:cubicBezTo>
                                  <a:pt x="1310510" y="3065237"/>
                                  <a:pt x="1306652" y="3077870"/>
                                  <a:pt x="1296732" y="3084187"/>
                                </a:cubicBezTo>
                                <a:cubicBezTo>
                                  <a:pt x="1285159" y="3090503"/>
                                  <a:pt x="1271380" y="3087796"/>
                                  <a:pt x="1263665" y="3076968"/>
                                </a:cubicBezTo>
                                <a:close/>
                                <a:moveTo>
                                  <a:pt x="0" y="888976"/>
                                </a:moveTo>
                                <a:lnTo>
                                  <a:pt x="0" y="785771"/>
                                </a:lnTo>
                                <a:lnTo>
                                  <a:pt x="1517732" y="3635525"/>
                                </a:lnTo>
                                <a:cubicBezTo>
                                  <a:pt x="1518834" y="3634623"/>
                                  <a:pt x="1518834" y="3633721"/>
                                  <a:pt x="1518834" y="3631916"/>
                                </a:cubicBezTo>
                                <a:cubicBezTo>
                                  <a:pt x="1530408" y="3582287"/>
                                  <a:pt x="1580009" y="3549802"/>
                                  <a:pt x="1630712" y="3560630"/>
                                </a:cubicBezTo>
                                <a:lnTo>
                                  <a:pt x="0" y="499389"/>
                                </a:lnTo>
                                <a:lnTo>
                                  <a:pt x="0" y="396240"/>
                                </a:lnTo>
                                <a:lnTo>
                                  <a:pt x="1927766" y="4015417"/>
                                </a:lnTo>
                                <a:cubicBezTo>
                                  <a:pt x="1929420" y="4016319"/>
                                  <a:pt x="1931624" y="4016319"/>
                                  <a:pt x="1933278" y="4017221"/>
                                </a:cubicBezTo>
                                <a:cubicBezTo>
                                  <a:pt x="1979021" y="4038878"/>
                                  <a:pt x="2034684" y="4019928"/>
                                  <a:pt x="2057280" y="3973006"/>
                                </a:cubicBezTo>
                                <a:lnTo>
                                  <a:pt x="1260909" y="2477805"/>
                                </a:lnTo>
                                <a:cubicBezTo>
                                  <a:pt x="1260909" y="2480512"/>
                                  <a:pt x="1262563" y="2483219"/>
                                  <a:pt x="1263665" y="2485926"/>
                                </a:cubicBezTo>
                                <a:lnTo>
                                  <a:pt x="1658819" y="3227661"/>
                                </a:lnTo>
                                <a:cubicBezTo>
                                  <a:pt x="1666535" y="3243001"/>
                                  <a:pt x="1661023" y="3260146"/>
                                  <a:pt x="1646143" y="3268267"/>
                                </a:cubicBezTo>
                                <a:cubicBezTo>
                                  <a:pt x="1630712" y="3275486"/>
                                  <a:pt x="1613076" y="3270974"/>
                                  <a:pt x="1605360" y="3255634"/>
                                </a:cubicBezTo>
                                <a:lnTo>
                                  <a:pt x="892760" y="1917443"/>
                                </a:lnTo>
                                <a:cubicBezTo>
                                  <a:pt x="885045" y="1902103"/>
                                  <a:pt x="890004" y="1884055"/>
                                  <a:pt x="905436" y="1876837"/>
                                </a:cubicBezTo>
                                <a:cubicBezTo>
                                  <a:pt x="920316" y="1869618"/>
                                  <a:pt x="938503" y="1874130"/>
                                  <a:pt x="946219" y="1889470"/>
                                </a:cubicBezTo>
                                <a:lnTo>
                                  <a:pt x="1099431" y="2177321"/>
                                </a:lnTo>
                                <a:cubicBezTo>
                                  <a:pt x="1101084" y="2180028"/>
                                  <a:pt x="1103288" y="2182735"/>
                                  <a:pt x="1104942" y="2183637"/>
                                </a:cubicBezTo>
                                <a:lnTo>
                                  <a:pt x="0" y="109716"/>
                                </a:lnTo>
                                <a:lnTo>
                                  <a:pt x="0" y="6036"/>
                                </a:lnTo>
                                <a:lnTo>
                                  <a:pt x="1152890" y="2171004"/>
                                </a:lnTo>
                                <a:cubicBezTo>
                                  <a:pt x="1156747" y="2163785"/>
                                  <a:pt x="1155645" y="2154762"/>
                                  <a:pt x="1151787" y="2146641"/>
                                </a:cubicBezTo>
                                <a:lnTo>
                                  <a:pt x="1083448" y="2018506"/>
                                </a:lnTo>
                                <a:cubicBezTo>
                                  <a:pt x="1075733" y="2004069"/>
                                  <a:pt x="1080692" y="1986022"/>
                                  <a:pt x="1096124" y="1977900"/>
                                </a:cubicBezTo>
                                <a:cubicBezTo>
                                  <a:pt x="1111004" y="1970682"/>
                                  <a:pt x="1129191" y="1976096"/>
                                  <a:pt x="1136356" y="1991436"/>
                                </a:cubicBezTo>
                                <a:lnTo>
                                  <a:pt x="1389320" y="2466976"/>
                                </a:lnTo>
                                <a:cubicBezTo>
                                  <a:pt x="1397036" y="2481414"/>
                                  <a:pt x="1414672" y="2486828"/>
                                  <a:pt x="1430103" y="2479609"/>
                                </a:cubicBezTo>
                                <a:cubicBezTo>
                                  <a:pt x="1444984" y="2471488"/>
                                  <a:pt x="1450495" y="2454343"/>
                                  <a:pt x="1442779" y="2439003"/>
                                </a:cubicBezTo>
                                <a:lnTo>
                                  <a:pt x="1014558" y="1635006"/>
                                </a:lnTo>
                                <a:cubicBezTo>
                                  <a:pt x="1011802" y="1629592"/>
                                  <a:pt x="1010700" y="1624177"/>
                                  <a:pt x="1010700" y="1619666"/>
                                </a:cubicBezTo>
                                <a:lnTo>
                                  <a:pt x="148101" y="0"/>
                                </a:lnTo>
                                <a:lnTo>
                                  <a:pt x="203230" y="0"/>
                                </a:lnTo>
                                <a:lnTo>
                                  <a:pt x="1052585" y="1594400"/>
                                </a:lnTo>
                                <a:cubicBezTo>
                                  <a:pt x="1059199" y="1596204"/>
                                  <a:pt x="1064159" y="1601619"/>
                                  <a:pt x="1068017" y="1607935"/>
                                </a:cubicBezTo>
                                <a:lnTo>
                                  <a:pt x="1386565" y="2206196"/>
                                </a:lnTo>
                                <a:cubicBezTo>
                                  <a:pt x="1357356" y="2149348"/>
                                  <a:pt x="1373889" y="2079866"/>
                                  <a:pt x="1426246" y="2041968"/>
                                </a:cubicBezTo>
                                <a:lnTo>
                                  <a:pt x="338908" y="0"/>
                                </a:lnTo>
                                <a:lnTo>
                                  <a:pt x="360551" y="0"/>
                                </a:lnTo>
                                <a:lnTo>
                                  <a:pt x="1442779" y="2032042"/>
                                </a:lnTo>
                                <a:cubicBezTo>
                                  <a:pt x="1480807" y="2011287"/>
                                  <a:pt x="1527652" y="2011287"/>
                                  <a:pt x="1565679" y="2032944"/>
                                </a:cubicBezTo>
                                <a:lnTo>
                                  <a:pt x="536736" y="101003"/>
                                </a:lnTo>
                                <a:cubicBezTo>
                                  <a:pt x="535633" y="100101"/>
                                  <a:pt x="534531" y="97394"/>
                                  <a:pt x="532878" y="94687"/>
                                </a:cubicBezTo>
                                <a:cubicBezTo>
                                  <a:pt x="524749" y="78219"/>
                                  <a:pt x="520374" y="60792"/>
                                  <a:pt x="519418" y="43408"/>
                                </a:cubicBezTo>
                                <a:lnTo>
                                  <a:pt x="525418" y="0"/>
                                </a:lnTo>
                                <a:lnTo>
                                  <a:pt x="787286" y="0"/>
                                </a:lnTo>
                                <a:lnTo>
                                  <a:pt x="1668739" y="1653955"/>
                                </a:lnTo>
                                <a:cubicBezTo>
                                  <a:pt x="1672597" y="1657565"/>
                                  <a:pt x="1676455" y="1661174"/>
                                  <a:pt x="1679211" y="1666588"/>
                                </a:cubicBezTo>
                                <a:lnTo>
                                  <a:pt x="2860264" y="3885478"/>
                                </a:lnTo>
                                <a:cubicBezTo>
                                  <a:pt x="2867980" y="3893599"/>
                                  <a:pt x="2875695" y="3900818"/>
                                  <a:pt x="2884513" y="3907134"/>
                                </a:cubicBezTo>
                                <a:lnTo>
                                  <a:pt x="2607850" y="3386476"/>
                                </a:lnTo>
                                <a:cubicBezTo>
                                  <a:pt x="2575885" y="3327823"/>
                                  <a:pt x="2593521" y="3253830"/>
                                  <a:pt x="2649736" y="3217735"/>
                                </a:cubicBezTo>
                                <a:lnTo>
                                  <a:pt x="935935" y="0"/>
                                </a:lnTo>
                                <a:lnTo>
                                  <a:pt x="957004" y="0"/>
                                </a:lnTo>
                                <a:lnTo>
                                  <a:pt x="2666269" y="3209614"/>
                                </a:lnTo>
                                <a:cubicBezTo>
                                  <a:pt x="2709257" y="3187958"/>
                                  <a:pt x="2762715" y="3193372"/>
                                  <a:pt x="2801845" y="3222247"/>
                                </a:cubicBezTo>
                                <a:lnTo>
                                  <a:pt x="1085289" y="0"/>
                                </a:lnTo>
                                <a:lnTo>
                                  <a:pt x="1106187" y="0"/>
                                </a:lnTo>
                                <a:lnTo>
                                  <a:pt x="2413304" y="2454343"/>
                                </a:lnTo>
                                <a:cubicBezTo>
                                  <a:pt x="2409447" y="2401105"/>
                                  <a:pt x="2437554" y="2351475"/>
                                  <a:pt x="2484399" y="2326209"/>
                                </a:cubicBezTo>
                                <a:cubicBezTo>
                                  <a:pt x="2548880" y="2291920"/>
                                  <a:pt x="2631549" y="2315381"/>
                                  <a:pt x="2666269" y="2381253"/>
                                </a:cubicBezTo>
                                <a:lnTo>
                                  <a:pt x="3413039" y="3785316"/>
                                </a:lnTo>
                                <a:cubicBezTo>
                                  <a:pt x="3408079" y="3769976"/>
                                  <a:pt x="3405323" y="3753734"/>
                                  <a:pt x="3406425" y="3737492"/>
                                </a:cubicBezTo>
                                <a:cubicBezTo>
                                  <a:pt x="3411937" y="3665303"/>
                                  <a:pt x="3472560" y="3610260"/>
                                  <a:pt x="3545308" y="3615674"/>
                                </a:cubicBezTo>
                                <a:lnTo>
                                  <a:pt x="2231434" y="1148637"/>
                                </a:lnTo>
                                <a:cubicBezTo>
                                  <a:pt x="2216554" y="1118859"/>
                                  <a:pt x="2226474" y="1081862"/>
                                  <a:pt x="2256786" y="1066522"/>
                                </a:cubicBezTo>
                                <a:cubicBezTo>
                                  <a:pt x="2287649" y="1051182"/>
                                  <a:pt x="2324023" y="1062913"/>
                                  <a:pt x="2339454" y="1091788"/>
                                </a:cubicBezTo>
                                <a:lnTo>
                                  <a:pt x="4054544" y="4306877"/>
                                </a:lnTo>
                                <a:cubicBezTo>
                                  <a:pt x="4071078" y="4337557"/>
                                  <a:pt x="4108003" y="4347483"/>
                                  <a:pt x="4137213" y="4332143"/>
                                </a:cubicBezTo>
                                <a:cubicBezTo>
                                  <a:pt x="4167524" y="4315901"/>
                                  <a:pt x="4177444" y="4278904"/>
                                  <a:pt x="4162564" y="4250029"/>
                                </a:cubicBezTo>
                                <a:lnTo>
                                  <a:pt x="3862754" y="3688764"/>
                                </a:lnTo>
                                <a:cubicBezTo>
                                  <a:pt x="3847323" y="3658987"/>
                                  <a:pt x="3858896" y="3621990"/>
                                  <a:pt x="3888106" y="3606650"/>
                                </a:cubicBezTo>
                                <a:cubicBezTo>
                                  <a:pt x="3918417" y="3591310"/>
                                  <a:pt x="3955342" y="3603041"/>
                                  <a:pt x="3970774" y="3631916"/>
                                </a:cubicBezTo>
                                <a:lnTo>
                                  <a:pt x="4532367" y="4686768"/>
                                </a:lnTo>
                                <a:cubicBezTo>
                                  <a:pt x="4538429" y="4700304"/>
                                  <a:pt x="4550003" y="4710230"/>
                                  <a:pt x="4562678" y="4714741"/>
                                </a:cubicBezTo>
                                <a:lnTo>
                                  <a:pt x="4508117" y="4612775"/>
                                </a:lnTo>
                                <a:cubicBezTo>
                                  <a:pt x="4499299" y="4597435"/>
                                  <a:pt x="4505362" y="4576681"/>
                                  <a:pt x="4521895" y="4567658"/>
                                </a:cubicBezTo>
                                <a:cubicBezTo>
                                  <a:pt x="4537327" y="4559536"/>
                                  <a:pt x="4557718" y="4565853"/>
                                  <a:pt x="4566536" y="4582095"/>
                                </a:cubicBezTo>
                                <a:lnTo>
                                  <a:pt x="4629915" y="4701206"/>
                                </a:lnTo>
                                <a:cubicBezTo>
                                  <a:pt x="4647551" y="4682257"/>
                                  <a:pt x="4650307" y="4654284"/>
                                  <a:pt x="4638733" y="4631725"/>
                                </a:cubicBezTo>
                                <a:lnTo>
                                  <a:pt x="3838505" y="3127500"/>
                                </a:lnTo>
                                <a:cubicBezTo>
                                  <a:pt x="3823073" y="3096820"/>
                                  <a:pt x="3834647" y="3059823"/>
                                  <a:pt x="3863856" y="3044483"/>
                                </a:cubicBezTo>
                                <a:cubicBezTo>
                                  <a:pt x="3863856" y="3044483"/>
                                  <a:pt x="3864959" y="3043581"/>
                                  <a:pt x="3866612" y="3043581"/>
                                </a:cubicBezTo>
                                <a:lnTo>
                                  <a:pt x="3821971" y="2961467"/>
                                </a:lnTo>
                                <a:cubicBezTo>
                                  <a:pt x="3792762" y="2977709"/>
                                  <a:pt x="3755836" y="2965978"/>
                                  <a:pt x="3740956" y="2937103"/>
                                </a:cubicBezTo>
                                <a:lnTo>
                                  <a:pt x="3635141" y="2740390"/>
                                </a:lnTo>
                                <a:cubicBezTo>
                                  <a:pt x="3627425" y="2726855"/>
                                  <a:pt x="3626323" y="2711515"/>
                                  <a:pt x="3630181" y="2696174"/>
                                </a:cubicBezTo>
                                <a:lnTo>
                                  <a:pt x="2193893" y="0"/>
                                </a:lnTo>
                                <a:lnTo>
                                  <a:pt x="2214600" y="0"/>
                                </a:lnTo>
                                <a:lnTo>
                                  <a:pt x="3638999" y="2674518"/>
                                </a:lnTo>
                                <a:cubicBezTo>
                                  <a:pt x="3643959" y="2668201"/>
                                  <a:pt x="3650572" y="2661885"/>
                                  <a:pt x="3658288" y="2658276"/>
                                </a:cubicBezTo>
                                <a:lnTo>
                                  <a:pt x="2910967" y="1254212"/>
                                </a:lnTo>
                                <a:cubicBezTo>
                                  <a:pt x="2903803" y="1238872"/>
                                  <a:pt x="2908763" y="1220825"/>
                                  <a:pt x="2923643" y="1213606"/>
                                </a:cubicBezTo>
                                <a:cubicBezTo>
                                  <a:pt x="2939074" y="1206387"/>
                                  <a:pt x="2956710" y="1210899"/>
                                  <a:pt x="2964426" y="1226239"/>
                                </a:cubicBezTo>
                                <a:lnTo>
                                  <a:pt x="3810397" y="2814383"/>
                                </a:lnTo>
                                <a:cubicBezTo>
                                  <a:pt x="3818113" y="2829723"/>
                                  <a:pt x="3835749" y="2834235"/>
                                  <a:pt x="3851180" y="2827016"/>
                                </a:cubicBezTo>
                                <a:cubicBezTo>
                                  <a:pt x="3866612" y="2818895"/>
                                  <a:pt x="3871572" y="2801750"/>
                                  <a:pt x="3863856" y="2786410"/>
                                </a:cubicBezTo>
                                <a:lnTo>
                                  <a:pt x="3715053" y="2511192"/>
                                </a:lnTo>
                                <a:cubicBezTo>
                                  <a:pt x="3707889" y="2495852"/>
                                  <a:pt x="3712849" y="2477805"/>
                                  <a:pt x="3728280" y="2470586"/>
                                </a:cubicBezTo>
                                <a:cubicBezTo>
                                  <a:pt x="3729383" y="2468781"/>
                                  <a:pt x="3729383" y="2468781"/>
                                  <a:pt x="3730485" y="2468781"/>
                                </a:cubicBezTo>
                                <a:lnTo>
                                  <a:pt x="2415514" y="0"/>
                                </a:lnTo>
                                <a:lnTo>
                                  <a:pt x="2437022" y="0"/>
                                </a:lnTo>
                                <a:lnTo>
                                  <a:pt x="3750876" y="2466976"/>
                                </a:lnTo>
                                <a:cubicBezTo>
                                  <a:pt x="3758592" y="2468781"/>
                                  <a:pt x="3764654" y="2474195"/>
                                  <a:pt x="3768512" y="2481414"/>
                                </a:cubicBezTo>
                                <a:lnTo>
                                  <a:pt x="4045726" y="3002975"/>
                                </a:lnTo>
                                <a:cubicBezTo>
                                  <a:pt x="4053442" y="3018315"/>
                                  <a:pt x="4071078" y="3023729"/>
                                  <a:pt x="4086509" y="3015608"/>
                                </a:cubicBezTo>
                                <a:cubicBezTo>
                                  <a:pt x="4101390" y="3008389"/>
                                  <a:pt x="4106350" y="2990342"/>
                                  <a:pt x="4099185" y="2975002"/>
                                </a:cubicBezTo>
                                <a:lnTo>
                                  <a:pt x="3704031" y="2234169"/>
                                </a:lnTo>
                                <a:cubicBezTo>
                                  <a:pt x="3696315" y="2219731"/>
                                  <a:pt x="3701275" y="2201684"/>
                                  <a:pt x="3716707" y="2193563"/>
                                </a:cubicBezTo>
                                <a:cubicBezTo>
                                  <a:pt x="3731587" y="2186344"/>
                                  <a:pt x="3749774" y="2191758"/>
                                  <a:pt x="3757490" y="2206196"/>
                                </a:cubicBezTo>
                                <a:lnTo>
                                  <a:pt x="4470090" y="3544388"/>
                                </a:lnTo>
                                <a:cubicBezTo>
                                  <a:pt x="4475050" y="3553411"/>
                                  <a:pt x="4475050" y="3563337"/>
                                  <a:pt x="4470090" y="3572361"/>
                                </a:cubicBezTo>
                                <a:lnTo>
                                  <a:pt x="5131987" y="4816707"/>
                                </a:lnTo>
                                <a:cubicBezTo>
                                  <a:pt x="5138049" y="4826632"/>
                                  <a:pt x="5151827" y="4832046"/>
                                  <a:pt x="5162299" y="4825730"/>
                                </a:cubicBezTo>
                                <a:cubicBezTo>
                                  <a:pt x="5172219" y="4819414"/>
                                  <a:pt x="5177179" y="4806781"/>
                                  <a:pt x="5171117" y="4795051"/>
                                </a:cubicBezTo>
                                <a:lnTo>
                                  <a:pt x="4929725" y="4341167"/>
                                </a:lnTo>
                                <a:cubicBezTo>
                                  <a:pt x="4923112" y="4329436"/>
                                  <a:pt x="4926970" y="4316803"/>
                                  <a:pt x="4938543" y="4310487"/>
                                </a:cubicBezTo>
                                <a:cubicBezTo>
                                  <a:pt x="4950117" y="4304170"/>
                                  <a:pt x="4962793" y="4307780"/>
                                  <a:pt x="4968855" y="4319510"/>
                                </a:cubicBezTo>
                                <a:lnTo>
                                  <a:pt x="6946830" y="8031796"/>
                                </a:lnTo>
                                <a:cubicBezTo>
                                  <a:pt x="6953444" y="8042624"/>
                                  <a:pt x="6949586" y="8055257"/>
                                  <a:pt x="6938012" y="8061573"/>
                                </a:cubicBezTo>
                                <a:cubicBezTo>
                                  <a:pt x="6926439" y="8067890"/>
                                  <a:pt x="6913763" y="8064280"/>
                                  <a:pt x="6907701" y="8052550"/>
                                </a:cubicBezTo>
                                <a:lnTo>
                                  <a:pt x="5525488" y="5457378"/>
                                </a:lnTo>
                                <a:cubicBezTo>
                                  <a:pt x="5519425" y="5446551"/>
                                  <a:pt x="5505096" y="5442039"/>
                                  <a:pt x="5495176" y="5448355"/>
                                </a:cubicBezTo>
                                <a:cubicBezTo>
                                  <a:pt x="5484705" y="5454671"/>
                                  <a:pt x="5479745" y="5467304"/>
                                  <a:pt x="5486358" y="5478132"/>
                                </a:cubicBezTo>
                                <a:lnTo>
                                  <a:pt x="6042440" y="6523961"/>
                                </a:lnTo>
                                <a:cubicBezTo>
                                  <a:pt x="6049053" y="6534790"/>
                                  <a:pt x="6045195" y="6547423"/>
                                  <a:pt x="6033622" y="6553739"/>
                                </a:cubicBezTo>
                                <a:cubicBezTo>
                                  <a:pt x="6022048" y="6560055"/>
                                  <a:pt x="6009372" y="6556446"/>
                                  <a:pt x="6003310" y="6544715"/>
                                </a:cubicBezTo>
                                <a:lnTo>
                                  <a:pt x="4422694" y="3578677"/>
                                </a:lnTo>
                                <a:cubicBezTo>
                                  <a:pt x="4420489" y="3577775"/>
                                  <a:pt x="4417733" y="3574165"/>
                                  <a:pt x="4416631" y="3571458"/>
                                </a:cubicBezTo>
                                <a:lnTo>
                                  <a:pt x="4263971" y="3284510"/>
                                </a:lnTo>
                                <a:cubicBezTo>
                                  <a:pt x="4256255" y="3269170"/>
                                  <a:pt x="4238619" y="3264658"/>
                                  <a:pt x="4223188" y="3271877"/>
                                </a:cubicBezTo>
                                <a:cubicBezTo>
                                  <a:pt x="4208307" y="3279095"/>
                                  <a:pt x="4203347" y="3297143"/>
                                  <a:pt x="4210512" y="3312483"/>
                                </a:cubicBezTo>
                                <a:lnTo>
                                  <a:pt x="4279402" y="3440617"/>
                                </a:lnTo>
                                <a:cubicBezTo>
                                  <a:pt x="4287118" y="3455957"/>
                                  <a:pt x="4281606" y="3473102"/>
                                  <a:pt x="4266726" y="3481223"/>
                                </a:cubicBezTo>
                                <a:cubicBezTo>
                                  <a:pt x="4251295" y="3488442"/>
                                  <a:pt x="4233659" y="3483930"/>
                                  <a:pt x="4225943" y="3468590"/>
                                </a:cubicBezTo>
                                <a:lnTo>
                                  <a:pt x="3972978" y="2993049"/>
                                </a:lnTo>
                                <a:cubicBezTo>
                                  <a:pt x="3965814" y="2977709"/>
                                  <a:pt x="3947627" y="2972295"/>
                                  <a:pt x="3932746" y="2980416"/>
                                </a:cubicBezTo>
                                <a:cubicBezTo>
                                  <a:pt x="3917315" y="2987635"/>
                                  <a:pt x="3912355" y="3005682"/>
                                  <a:pt x="3920071" y="3021022"/>
                                </a:cubicBezTo>
                                <a:lnTo>
                                  <a:pt x="4347741" y="3825020"/>
                                </a:lnTo>
                                <a:cubicBezTo>
                                  <a:pt x="4350497" y="3828629"/>
                                  <a:pt x="4351599" y="3832239"/>
                                  <a:pt x="4351599" y="3835848"/>
                                </a:cubicBezTo>
                                <a:lnTo>
                                  <a:pt x="5388258" y="5783128"/>
                                </a:lnTo>
                                <a:cubicBezTo>
                                  <a:pt x="5403690" y="5813808"/>
                                  <a:pt x="5392116" y="5849902"/>
                                  <a:pt x="5362907" y="5865242"/>
                                </a:cubicBezTo>
                                <a:cubicBezTo>
                                  <a:pt x="5332595" y="5880582"/>
                                  <a:pt x="5295670" y="5868852"/>
                                  <a:pt x="5280239" y="5839976"/>
                                </a:cubicBezTo>
                                <a:lnTo>
                                  <a:pt x="4968855" y="5257055"/>
                                </a:lnTo>
                                <a:cubicBezTo>
                                  <a:pt x="4957833" y="5233595"/>
                                  <a:pt x="4932481" y="5220961"/>
                                  <a:pt x="4907129" y="5224572"/>
                                </a:cubicBezTo>
                                <a:lnTo>
                                  <a:pt x="6005515" y="7288256"/>
                                </a:lnTo>
                                <a:cubicBezTo>
                                  <a:pt x="6015986" y="7281037"/>
                                  <a:pt x="6019844" y="7266599"/>
                                  <a:pt x="6013230" y="7254868"/>
                                </a:cubicBezTo>
                                <a:lnTo>
                                  <a:pt x="5676495" y="6624123"/>
                                </a:lnTo>
                                <a:cubicBezTo>
                                  <a:pt x="5669330" y="6611490"/>
                                  <a:pt x="5674291" y="6596150"/>
                                  <a:pt x="5686966" y="6589833"/>
                                </a:cubicBezTo>
                                <a:cubicBezTo>
                                  <a:pt x="5699642" y="6581712"/>
                                  <a:pt x="5714522" y="6587126"/>
                                  <a:pt x="5721136" y="6599759"/>
                                </a:cubicBezTo>
                                <a:lnTo>
                                  <a:pt x="6328472" y="7738530"/>
                                </a:lnTo>
                                <a:cubicBezTo>
                                  <a:pt x="6336188" y="7751163"/>
                                  <a:pt x="6330677" y="7766503"/>
                                  <a:pt x="6318001" y="7772820"/>
                                </a:cubicBezTo>
                                <a:cubicBezTo>
                                  <a:pt x="6305325" y="7780039"/>
                                  <a:pt x="6290445" y="7775527"/>
                                  <a:pt x="6283831" y="7762894"/>
                                </a:cubicBezTo>
                                <a:lnTo>
                                  <a:pt x="6153215" y="7517454"/>
                                </a:lnTo>
                                <a:cubicBezTo>
                                  <a:pt x="6146602" y="7506625"/>
                                  <a:pt x="6132824" y="7501211"/>
                                  <a:pt x="6121250" y="7506625"/>
                                </a:cubicBezTo>
                                <a:lnTo>
                                  <a:pt x="7234997" y="9597624"/>
                                </a:lnTo>
                                <a:lnTo>
                                  <a:pt x="7161348" y="9597624"/>
                                </a:lnTo>
                                <a:lnTo>
                                  <a:pt x="6149358" y="7691608"/>
                                </a:lnTo>
                                <a:cubicBezTo>
                                  <a:pt x="6138886" y="7691608"/>
                                  <a:pt x="6130068" y="7686194"/>
                                  <a:pt x="6126210" y="7677170"/>
                                </a:cubicBezTo>
                                <a:lnTo>
                                  <a:pt x="5910171" y="7272915"/>
                                </a:lnTo>
                                <a:cubicBezTo>
                                  <a:pt x="5904108" y="7260283"/>
                                  <a:pt x="5888677" y="7256673"/>
                                  <a:pt x="5876001" y="7262990"/>
                                </a:cubicBezTo>
                                <a:cubicBezTo>
                                  <a:pt x="5863325" y="7269306"/>
                                  <a:pt x="5859467" y="7284646"/>
                                  <a:pt x="5866081" y="7297279"/>
                                </a:cubicBezTo>
                                <a:lnTo>
                                  <a:pt x="6230372" y="7980361"/>
                                </a:lnTo>
                                <a:cubicBezTo>
                                  <a:pt x="6238088" y="7992994"/>
                                  <a:pt x="6233128" y="8008334"/>
                                  <a:pt x="6220452" y="8014651"/>
                                </a:cubicBezTo>
                                <a:cubicBezTo>
                                  <a:pt x="6207776" y="8022772"/>
                                  <a:pt x="6192345" y="8017358"/>
                                  <a:pt x="6186283" y="8004725"/>
                                </a:cubicBezTo>
                                <a:lnTo>
                                  <a:pt x="5009638" y="5795761"/>
                                </a:lnTo>
                                <a:cubicBezTo>
                                  <a:pt x="5001922" y="5783128"/>
                                  <a:pt x="5007433" y="5767788"/>
                                  <a:pt x="5020109" y="5761472"/>
                                </a:cubicBezTo>
                                <a:cubicBezTo>
                                  <a:pt x="5032785" y="5753350"/>
                                  <a:pt x="5047665" y="5758764"/>
                                  <a:pt x="5054279" y="5771397"/>
                                </a:cubicBezTo>
                                <a:lnTo>
                                  <a:pt x="5773492" y="7122222"/>
                                </a:lnTo>
                                <a:cubicBezTo>
                                  <a:pt x="5779555" y="7134855"/>
                                  <a:pt x="5794986" y="7138465"/>
                                  <a:pt x="5807662" y="7132148"/>
                                </a:cubicBezTo>
                                <a:cubicBezTo>
                                  <a:pt x="5820338" y="7125832"/>
                                  <a:pt x="5824196" y="7110492"/>
                                  <a:pt x="5817582" y="7097859"/>
                                </a:cubicBezTo>
                                <a:lnTo>
                                  <a:pt x="5691926" y="6862344"/>
                                </a:lnTo>
                                <a:cubicBezTo>
                                  <a:pt x="5686966" y="6853321"/>
                                  <a:pt x="5688069" y="6843395"/>
                                  <a:pt x="5693029" y="6835274"/>
                                </a:cubicBezTo>
                                <a:lnTo>
                                  <a:pt x="4861386" y="5274200"/>
                                </a:lnTo>
                                <a:cubicBezTo>
                                  <a:pt x="4857528" y="5288638"/>
                                  <a:pt x="4859733" y="5302173"/>
                                  <a:pt x="4866346" y="5314806"/>
                                </a:cubicBezTo>
                                <a:lnTo>
                                  <a:pt x="5004678" y="5574684"/>
                                </a:lnTo>
                                <a:cubicBezTo>
                                  <a:pt x="5020109" y="5605365"/>
                                  <a:pt x="5008536" y="5642361"/>
                                  <a:pt x="4979326" y="5657701"/>
                                </a:cubicBezTo>
                                <a:cubicBezTo>
                                  <a:pt x="4949015" y="5673041"/>
                                  <a:pt x="4912089" y="5661310"/>
                                  <a:pt x="4896658" y="5632435"/>
                                </a:cubicBezTo>
                                <a:lnTo>
                                  <a:pt x="4383564" y="4667819"/>
                                </a:lnTo>
                                <a:cubicBezTo>
                                  <a:pt x="4367030" y="4638041"/>
                                  <a:pt x="4330105" y="4627213"/>
                                  <a:pt x="4300896" y="4642553"/>
                                </a:cubicBezTo>
                                <a:cubicBezTo>
                                  <a:pt x="4270584" y="4659698"/>
                                  <a:pt x="4260113" y="4695792"/>
                                  <a:pt x="4275544" y="4725570"/>
                                </a:cubicBezTo>
                                <a:lnTo>
                                  <a:pt x="5141907" y="6353416"/>
                                </a:lnTo>
                                <a:cubicBezTo>
                                  <a:pt x="5155685" y="6378682"/>
                                  <a:pt x="5147969" y="6412069"/>
                                  <a:pt x="5125373" y="6430116"/>
                                </a:cubicBezTo>
                                <a:lnTo>
                                  <a:pt x="5621934" y="7362249"/>
                                </a:lnTo>
                                <a:cubicBezTo>
                                  <a:pt x="5628547" y="7372174"/>
                                  <a:pt x="5640121" y="7375784"/>
                                  <a:pt x="5650041" y="7370370"/>
                                </a:cubicBezTo>
                                <a:cubicBezTo>
                                  <a:pt x="5659961" y="7364053"/>
                                  <a:pt x="5663819" y="7353225"/>
                                  <a:pt x="5658859" y="7342397"/>
                                </a:cubicBezTo>
                                <a:lnTo>
                                  <a:pt x="5155685" y="6397632"/>
                                </a:lnTo>
                                <a:cubicBezTo>
                                  <a:pt x="5150725" y="6387706"/>
                                  <a:pt x="5154583" y="6375073"/>
                                  <a:pt x="5164503" y="6369659"/>
                                </a:cubicBezTo>
                                <a:cubicBezTo>
                                  <a:pt x="5174974" y="6365147"/>
                                  <a:pt x="5187650" y="6368756"/>
                                  <a:pt x="5192610" y="6378682"/>
                                </a:cubicBezTo>
                                <a:lnTo>
                                  <a:pt x="6906765" y="9597624"/>
                                </a:lnTo>
                                <a:lnTo>
                                  <a:pt x="6860288" y="9597624"/>
                                </a:lnTo>
                                <a:lnTo>
                                  <a:pt x="5979061" y="7942462"/>
                                </a:lnTo>
                                <a:cubicBezTo>
                                  <a:pt x="5972447" y="7932537"/>
                                  <a:pt x="5961425" y="7928927"/>
                                  <a:pt x="5950954" y="7933439"/>
                                </a:cubicBezTo>
                                <a:cubicBezTo>
                                  <a:pt x="5941033" y="7939755"/>
                                  <a:pt x="5937175" y="7951486"/>
                                  <a:pt x="5942136" y="7961412"/>
                                </a:cubicBezTo>
                                <a:lnTo>
                                  <a:pt x="6160931" y="8372886"/>
                                </a:lnTo>
                                <a:cubicBezTo>
                                  <a:pt x="6165891" y="8381007"/>
                                  <a:pt x="6162033" y="8394542"/>
                                  <a:pt x="6151562" y="8399054"/>
                                </a:cubicBezTo>
                                <a:cubicBezTo>
                                  <a:pt x="6141642" y="8404468"/>
                                  <a:pt x="6128966" y="8400859"/>
                                  <a:pt x="6124006" y="8390030"/>
                                </a:cubicBezTo>
                                <a:lnTo>
                                  <a:pt x="5313306" y="6866856"/>
                                </a:lnTo>
                                <a:cubicBezTo>
                                  <a:pt x="5304488" y="6910169"/>
                                  <a:pt x="5272523" y="6946263"/>
                                  <a:pt x="5230638" y="6960701"/>
                                </a:cubicBezTo>
                                <a:lnTo>
                                  <a:pt x="6635593" y="9597624"/>
                                </a:lnTo>
                                <a:lnTo>
                                  <a:pt x="6614581" y="9597624"/>
                                </a:lnTo>
                                <a:lnTo>
                                  <a:pt x="5213002" y="6966115"/>
                                </a:lnTo>
                                <a:cubicBezTo>
                                  <a:pt x="5155685" y="6978748"/>
                                  <a:pt x="5098920" y="6950775"/>
                                  <a:pt x="5070812" y="6900243"/>
                                </a:cubicBezTo>
                                <a:lnTo>
                                  <a:pt x="4324043" y="5498887"/>
                                </a:lnTo>
                                <a:cubicBezTo>
                                  <a:pt x="4322389" y="5496179"/>
                                  <a:pt x="4321287" y="5493472"/>
                                  <a:pt x="4320185" y="5491669"/>
                                </a:cubicBezTo>
                                <a:cubicBezTo>
                                  <a:pt x="4284362" y="5429405"/>
                                  <a:pt x="4204449" y="5407749"/>
                                  <a:pt x="4142173" y="5442940"/>
                                </a:cubicBezTo>
                                <a:cubicBezTo>
                                  <a:pt x="4079896" y="5478132"/>
                                  <a:pt x="4058402" y="5558442"/>
                                  <a:pt x="4093674" y="5620704"/>
                                </a:cubicBezTo>
                                <a:lnTo>
                                  <a:pt x="4470090" y="6325443"/>
                                </a:lnTo>
                                <a:cubicBezTo>
                                  <a:pt x="4500402" y="6384096"/>
                                  <a:pt x="4482766" y="6455382"/>
                                  <a:pt x="4429307" y="6493281"/>
                                </a:cubicBezTo>
                                <a:lnTo>
                                  <a:pt x="6070547" y="9573919"/>
                                </a:lnTo>
                                <a:cubicBezTo>
                                  <a:pt x="6073027" y="9579334"/>
                                  <a:pt x="6073302" y="9585876"/>
                                  <a:pt x="6071511" y="9591741"/>
                                </a:cubicBezTo>
                                <a:lnTo>
                                  <a:pt x="6066622" y="9597624"/>
                                </a:lnTo>
                                <a:lnTo>
                                  <a:pt x="6032213" y="9597624"/>
                                </a:lnTo>
                                <a:lnTo>
                                  <a:pt x="6028662" y="9594673"/>
                                </a:lnTo>
                                <a:lnTo>
                                  <a:pt x="4385768" y="6513133"/>
                                </a:lnTo>
                                <a:cubicBezTo>
                                  <a:pt x="4327349" y="6528473"/>
                                  <a:pt x="4265624" y="6502305"/>
                                  <a:pt x="4237517" y="6449066"/>
                                </a:cubicBezTo>
                                <a:lnTo>
                                  <a:pt x="3945422" y="5899532"/>
                                </a:lnTo>
                                <a:cubicBezTo>
                                  <a:pt x="3937707" y="5884192"/>
                                  <a:pt x="3926133" y="5870656"/>
                                  <a:pt x="3912355" y="5858926"/>
                                </a:cubicBezTo>
                                <a:lnTo>
                                  <a:pt x="3914559" y="5862535"/>
                                </a:lnTo>
                                <a:cubicBezTo>
                                  <a:pt x="3916213" y="5864340"/>
                                  <a:pt x="3916213" y="5865242"/>
                                  <a:pt x="3917315" y="5867047"/>
                                </a:cubicBezTo>
                                <a:cubicBezTo>
                                  <a:pt x="3928889" y="5890508"/>
                                  <a:pt x="3918417" y="5920286"/>
                                  <a:pt x="3894168" y="5931114"/>
                                </a:cubicBezTo>
                                <a:cubicBezTo>
                                  <a:pt x="3870470" y="5942845"/>
                                  <a:pt x="3841260" y="5932919"/>
                                  <a:pt x="3829687" y="5908555"/>
                                </a:cubicBezTo>
                                <a:lnTo>
                                  <a:pt x="3818113" y="5886899"/>
                                </a:lnTo>
                                <a:cubicBezTo>
                                  <a:pt x="3797722" y="5908555"/>
                                  <a:pt x="3770166" y="5922091"/>
                                  <a:pt x="3740956" y="5926602"/>
                                </a:cubicBezTo>
                                <a:lnTo>
                                  <a:pt x="5641223" y="9494512"/>
                                </a:lnTo>
                                <a:cubicBezTo>
                                  <a:pt x="5646183" y="9503536"/>
                                  <a:pt x="5642325" y="9516169"/>
                                  <a:pt x="5632405" y="9521583"/>
                                </a:cubicBezTo>
                                <a:cubicBezTo>
                                  <a:pt x="5621934" y="9526997"/>
                                  <a:pt x="5609258" y="9522485"/>
                                  <a:pt x="5604298" y="9512559"/>
                                </a:cubicBezTo>
                                <a:lnTo>
                                  <a:pt x="4429307" y="7310814"/>
                                </a:lnTo>
                                <a:cubicBezTo>
                                  <a:pt x="4428205" y="7309912"/>
                                  <a:pt x="4426551" y="7307205"/>
                                  <a:pt x="4425449" y="7306303"/>
                                </a:cubicBezTo>
                                <a:cubicBezTo>
                                  <a:pt x="4417733" y="7298181"/>
                                  <a:pt x="4405058" y="7298181"/>
                                  <a:pt x="4397342" y="7306303"/>
                                </a:cubicBezTo>
                                <a:lnTo>
                                  <a:pt x="4591888" y="7670854"/>
                                </a:lnTo>
                                <a:cubicBezTo>
                                  <a:pt x="4601808" y="7690706"/>
                                  <a:pt x="4607319" y="7710557"/>
                                  <a:pt x="4607319" y="7731312"/>
                                </a:cubicBezTo>
                                <a:lnTo>
                                  <a:pt x="4613382" y="7742140"/>
                                </a:lnTo>
                                <a:cubicBezTo>
                                  <a:pt x="4613382" y="7743945"/>
                                  <a:pt x="4614484" y="7744847"/>
                                  <a:pt x="4614484" y="7745749"/>
                                </a:cubicBezTo>
                                <a:cubicBezTo>
                                  <a:pt x="4618342" y="7756577"/>
                                  <a:pt x="4612279" y="7766503"/>
                                  <a:pt x="4601808" y="7770113"/>
                                </a:cubicBezTo>
                                <a:cubicBezTo>
                                  <a:pt x="4592990" y="7804402"/>
                                  <a:pt x="4568741" y="7832375"/>
                                  <a:pt x="4538429" y="7848618"/>
                                </a:cubicBezTo>
                                <a:cubicBezTo>
                                  <a:pt x="4475050" y="7882005"/>
                                  <a:pt x="4396240" y="7857641"/>
                                  <a:pt x="4362070" y="7794476"/>
                                </a:cubicBezTo>
                                <a:lnTo>
                                  <a:pt x="2451332" y="4204009"/>
                                </a:lnTo>
                                <a:cubicBezTo>
                                  <a:pt x="2454087" y="4209423"/>
                                  <a:pt x="2455190" y="4216642"/>
                                  <a:pt x="2454087" y="4222958"/>
                                </a:cubicBezTo>
                                <a:lnTo>
                                  <a:pt x="2573130" y="4445840"/>
                                </a:lnTo>
                                <a:cubicBezTo>
                                  <a:pt x="2575885" y="4450352"/>
                                  <a:pt x="2576987" y="4456668"/>
                                  <a:pt x="2575885" y="4461180"/>
                                </a:cubicBezTo>
                                <a:lnTo>
                                  <a:pt x="4009903" y="7153805"/>
                                </a:lnTo>
                                <a:cubicBezTo>
                                  <a:pt x="4018721" y="7169145"/>
                                  <a:pt x="4022579" y="7187192"/>
                                  <a:pt x="4021477" y="7204337"/>
                                </a:cubicBezTo>
                                <a:cubicBezTo>
                                  <a:pt x="4017619" y="7256673"/>
                                  <a:pt x="3972978" y="7295474"/>
                                  <a:pt x="3921173" y="7291865"/>
                                </a:cubicBezTo>
                                <a:lnTo>
                                  <a:pt x="5148788" y="9597624"/>
                                </a:lnTo>
                                <a:lnTo>
                                  <a:pt x="5093208" y="9597624"/>
                                </a:lnTo>
                                <a:lnTo>
                                  <a:pt x="3088979" y="5833660"/>
                                </a:lnTo>
                                <a:cubicBezTo>
                                  <a:pt x="3087877" y="5830953"/>
                                  <a:pt x="3086224" y="5827343"/>
                                  <a:pt x="3086224" y="5823734"/>
                                </a:cubicBezTo>
                                <a:lnTo>
                                  <a:pt x="2396771" y="4528856"/>
                                </a:lnTo>
                                <a:cubicBezTo>
                                  <a:pt x="2372521" y="4482836"/>
                                  <a:pt x="2315205" y="4465692"/>
                                  <a:pt x="2269462" y="4489153"/>
                                </a:cubicBezTo>
                                <a:cubicBezTo>
                                  <a:pt x="2223719" y="4513516"/>
                                  <a:pt x="2206083" y="4570365"/>
                                  <a:pt x="2230332" y="4616385"/>
                                </a:cubicBezTo>
                                <a:lnTo>
                                  <a:pt x="2687763" y="5474523"/>
                                </a:lnTo>
                                <a:cubicBezTo>
                                  <a:pt x="2698785" y="5495278"/>
                                  <a:pt x="2701541" y="5518738"/>
                                  <a:pt x="2696581" y="5540396"/>
                                </a:cubicBezTo>
                                <a:cubicBezTo>
                                  <a:pt x="2685007" y="5591830"/>
                                  <a:pt x="2634304" y="5621607"/>
                                  <a:pt x="2583601" y="5610779"/>
                                </a:cubicBezTo>
                                <a:lnTo>
                                  <a:pt x="4472294" y="9158836"/>
                                </a:lnTo>
                                <a:cubicBezTo>
                                  <a:pt x="4472294" y="9159739"/>
                                  <a:pt x="4473948" y="9159739"/>
                                  <a:pt x="4473948" y="9161543"/>
                                </a:cubicBezTo>
                                <a:cubicBezTo>
                                  <a:pt x="4480010" y="9172372"/>
                                  <a:pt x="4475050" y="9187712"/>
                                  <a:pt x="4462374" y="9193126"/>
                                </a:cubicBezTo>
                                <a:cubicBezTo>
                                  <a:pt x="4450801" y="9199442"/>
                                  <a:pt x="4435369" y="9194028"/>
                                  <a:pt x="4430409" y="9181395"/>
                                </a:cubicBezTo>
                                <a:lnTo>
                                  <a:pt x="2940177" y="6384096"/>
                                </a:lnTo>
                                <a:cubicBezTo>
                                  <a:pt x="2940177" y="6383194"/>
                                  <a:pt x="2939074" y="6383194"/>
                                  <a:pt x="2939074" y="6381389"/>
                                </a:cubicBezTo>
                                <a:cubicBezTo>
                                  <a:pt x="2933012" y="6369659"/>
                                  <a:pt x="2917581" y="6367854"/>
                                  <a:pt x="2906007" y="6374170"/>
                                </a:cubicBezTo>
                                <a:cubicBezTo>
                                  <a:pt x="2894433" y="6380487"/>
                                  <a:pt x="2892229" y="6395827"/>
                                  <a:pt x="2898291" y="6406655"/>
                                </a:cubicBezTo>
                                <a:lnTo>
                                  <a:pt x="3497912" y="7534598"/>
                                </a:lnTo>
                                <a:cubicBezTo>
                                  <a:pt x="3503423" y="7545427"/>
                                  <a:pt x="3499565" y="7558059"/>
                                  <a:pt x="3489094" y="7564376"/>
                                </a:cubicBezTo>
                                <a:cubicBezTo>
                                  <a:pt x="3477520" y="7572497"/>
                                  <a:pt x="3462640" y="7568888"/>
                                  <a:pt x="3456026" y="7557157"/>
                                </a:cubicBezTo>
                                <a:lnTo>
                                  <a:pt x="1075733" y="3086894"/>
                                </a:lnTo>
                                <a:cubicBezTo>
                                  <a:pt x="1075733" y="3085089"/>
                                  <a:pt x="1074079" y="3085089"/>
                                  <a:pt x="1074079" y="3084187"/>
                                </a:cubicBezTo>
                                <a:cubicBezTo>
                                  <a:pt x="1068017" y="3072456"/>
                                  <a:pt x="1072977" y="3058019"/>
                                  <a:pt x="1085653" y="3052604"/>
                                </a:cubicBezTo>
                                <a:cubicBezTo>
                                  <a:pt x="1097226" y="3046288"/>
                                  <a:pt x="1112657" y="3050800"/>
                                  <a:pt x="1117618" y="3064335"/>
                                </a:cubicBezTo>
                                <a:lnTo>
                                  <a:pt x="2516364" y="5690186"/>
                                </a:lnTo>
                                <a:cubicBezTo>
                                  <a:pt x="2516364" y="5691990"/>
                                  <a:pt x="2517466" y="5691990"/>
                                  <a:pt x="2517466" y="5692893"/>
                                </a:cubicBezTo>
                                <a:cubicBezTo>
                                  <a:pt x="2523529" y="5704623"/>
                                  <a:pt x="2538960" y="5706428"/>
                                  <a:pt x="2550534" y="5700111"/>
                                </a:cubicBezTo>
                                <a:cubicBezTo>
                                  <a:pt x="2562107" y="5693795"/>
                                  <a:pt x="2564312" y="5679357"/>
                                  <a:pt x="2558249" y="5667627"/>
                                </a:cubicBezTo>
                                <a:lnTo>
                                  <a:pt x="2297569" y="5177649"/>
                                </a:lnTo>
                                <a:cubicBezTo>
                                  <a:pt x="2292609" y="5169528"/>
                                  <a:pt x="2294813" y="5157796"/>
                                  <a:pt x="2301427" y="5149675"/>
                                </a:cubicBezTo>
                                <a:lnTo>
                                  <a:pt x="1943198" y="4478325"/>
                                </a:lnTo>
                                <a:cubicBezTo>
                                  <a:pt x="1942095" y="4479227"/>
                                  <a:pt x="1940442" y="4479227"/>
                                  <a:pt x="1939340" y="4480129"/>
                                </a:cubicBezTo>
                                <a:cubicBezTo>
                                  <a:pt x="1927766" y="4486446"/>
                                  <a:pt x="1913988" y="4481934"/>
                                  <a:pt x="1907375" y="4470203"/>
                                </a:cubicBezTo>
                                <a:close/>
                                <a:moveTo>
                                  <a:pt x="0" y="1503027"/>
                                </a:moveTo>
                                <a:lnTo>
                                  <a:pt x="0" y="1462960"/>
                                </a:lnTo>
                                <a:lnTo>
                                  <a:pt x="1917846" y="5063953"/>
                                </a:lnTo>
                                <a:cubicBezTo>
                                  <a:pt x="1917846" y="5064855"/>
                                  <a:pt x="1917846" y="5064855"/>
                                  <a:pt x="1917846" y="5064855"/>
                                </a:cubicBezTo>
                                <a:cubicBezTo>
                                  <a:pt x="1920602" y="5069366"/>
                                  <a:pt x="1918948" y="5073878"/>
                                  <a:pt x="1913988" y="5076585"/>
                                </a:cubicBezTo>
                                <a:cubicBezTo>
                                  <a:pt x="1909028" y="5079292"/>
                                  <a:pt x="1904068" y="5077487"/>
                                  <a:pt x="1901312" y="5072976"/>
                                </a:cubicBezTo>
                                <a:close/>
                                <a:moveTo>
                                  <a:pt x="0" y="1951136"/>
                                </a:moveTo>
                                <a:lnTo>
                                  <a:pt x="0" y="1691154"/>
                                </a:lnTo>
                                <a:lnTo>
                                  <a:pt x="1361213" y="4247322"/>
                                </a:lnTo>
                                <a:cubicBezTo>
                                  <a:pt x="1366724" y="4257248"/>
                                  <a:pt x="1362867" y="4269881"/>
                                  <a:pt x="1352395" y="4275295"/>
                                </a:cubicBezTo>
                                <a:cubicBezTo>
                                  <a:pt x="1342475" y="4279807"/>
                                  <a:pt x="1329800" y="4276197"/>
                                  <a:pt x="1324288" y="4266271"/>
                                </a:cubicBezTo>
                                <a:lnTo>
                                  <a:pt x="152053" y="2064526"/>
                                </a:lnTo>
                                <a:cubicBezTo>
                                  <a:pt x="147093" y="2054600"/>
                                  <a:pt x="135519" y="2050991"/>
                                  <a:pt x="123945" y="2055503"/>
                                </a:cubicBezTo>
                                <a:cubicBezTo>
                                  <a:pt x="114025" y="2060917"/>
                                  <a:pt x="110167" y="2073550"/>
                                  <a:pt x="115127" y="2083476"/>
                                </a:cubicBezTo>
                                <a:lnTo>
                                  <a:pt x="335025" y="2494949"/>
                                </a:lnTo>
                                <a:cubicBezTo>
                                  <a:pt x="339985" y="2504875"/>
                                  <a:pt x="336127" y="2517508"/>
                                  <a:pt x="326207" y="2522020"/>
                                </a:cubicBezTo>
                                <a:cubicBezTo>
                                  <a:pt x="317389" y="2527434"/>
                                  <a:pt x="304713" y="2523825"/>
                                  <a:pt x="299202" y="2513899"/>
                                </a:cubicBezTo>
                                <a:close/>
                                <a:moveTo>
                                  <a:pt x="0" y="2855562"/>
                                </a:moveTo>
                                <a:lnTo>
                                  <a:pt x="0" y="2751261"/>
                                </a:lnTo>
                                <a:lnTo>
                                  <a:pt x="558780" y="3800656"/>
                                </a:lnTo>
                                <a:cubicBezTo>
                                  <a:pt x="564843" y="3812387"/>
                                  <a:pt x="559883" y="3825922"/>
                                  <a:pt x="548309" y="3832239"/>
                                </a:cubicBezTo>
                                <a:cubicBezTo>
                                  <a:pt x="536736" y="3838555"/>
                                  <a:pt x="522958" y="3834946"/>
                                  <a:pt x="515242" y="3823215"/>
                                </a:cubicBezTo>
                                <a:close/>
                                <a:moveTo>
                                  <a:pt x="0" y="3326152"/>
                                </a:moveTo>
                                <a:lnTo>
                                  <a:pt x="0" y="3138326"/>
                                </a:lnTo>
                                <a:lnTo>
                                  <a:pt x="428716" y="3943228"/>
                                </a:lnTo>
                                <a:cubicBezTo>
                                  <a:pt x="441943" y="3944131"/>
                                  <a:pt x="452965" y="3951350"/>
                                  <a:pt x="459579" y="3963080"/>
                                </a:cubicBezTo>
                                <a:lnTo>
                                  <a:pt x="662942" y="4344776"/>
                                </a:lnTo>
                                <a:cubicBezTo>
                                  <a:pt x="672863" y="4363726"/>
                                  <a:pt x="697112" y="4371847"/>
                                  <a:pt x="715850" y="4361018"/>
                                </a:cubicBezTo>
                                <a:cubicBezTo>
                                  <a:pt x="735139" y="4351093"/>
                                  <a:pt x="742855" y="4326729"/>
                                  <a:pt x="732384" y="4307780"/>
                                </a:cubicBezTo>
                                <a:lnTo>
                                  <a:pt x="642551" y="4138137"/>
                                </a:lnTo>
                                <a:cubicBezTo>
                                  <a:pt x="632079" y="4119187"/>
                                  <a:pt x="639795" y="4094824"/>
                                  <a:pt x="659085" y="4084898"/>
                                </a:cubicBezTo>
                                <a:cubicBezTo>
                                  <a:pt x="677823" y="4074972"/>
                                  <a:pt x="702072" y="4082191"/>
                                  <a:pt x="711992" y="4101140"/>
                                </a:cubicBezTo>
                                <a:lnTo>
                                  <a:pt x="1047625" y="4731886"/>
                                </a:lnTo>
                                <a:cubicBezTo>
                                  <a:pt x="1052585" y="4740910"/>
                                  <a:pt x="1061403" y="4748128"/>
                                  <a:pt x="1071874" y="4750836"/>
                                </a:cubicBezTo>
                                <a:cubicBezTo>
                                  <a:pt x="1093368" y="4757152"/>
                                  <a:pt x="1114862" y="4745421"/>
                                  <a:pt x="1121475" y="4723765"/>
                                </a:cubicBezTo>
                                <a:lnTo>
                                  <a:pt x="0" y="2617309"/>
                                </a:lnTo>
                                <a:lnTo>
                                  <a:pt x="0" y="2430108"/>
                                </a:lnTo>
                                <a:lnTo>
                                  <a:pt x="492646" y="3355796"/>
                                </a:lnTo>
                                <a:cubicBezTo>
                                  <a:pt x="503668" y="3322408"/>
                                  <a:pt x="532878" y="3298947"/>
                                  <a:pt x="567598" y="3292631"/>
                                </a:cubicBezTo>
                                <a:lnTo>
                                  <a:pt x="0" y="2227149"/>
                                </a:lnTo>
                                <a:lnTo>
                                  <a:pt x="0" y="2188753"/>
                                </a:lnTo>
                                <a:lnTo>
                                  <a:pt x="1045" y="2189051"/>
                                </a:lnTo>
                                <a:lnTo>
                                  <a:pt x="586336" y="3289924"/>
                                </a:lnTo>
                                <a:cubicBezTo>
                                  <a:pt x="623262" y="3289924"/>
                                  <a:pt x="657431" y="3309776"/>
                                  <a:pt x="675618" y="3343163"/>
                                </a:cubicBezTo>
                                <a:lnTo>
                                  <a:pt x="2229230" y="6264986"/>
                                </a:lnTo>
                                <a:cubicBezTo>
                                  <a:pt x="2236394" y="6280326"/>
                                  <a:pt x="2247968" y="6292959"/>
                                  <a:pt x="2262297" y="6301982"/>
                                </a:cubicBezTo>
                                <a:lnTo>
                                  <a:pt x="1772901" y="5382484"/>
                                </a:lnTo>
                                <a:cubicBezTo>
                                  <a:pt x="1765185" y="5367143"/>
                                  <a:pt x="1770697" y="5349096"/>
                                  <a:pt x="1785577" y="5341877"/>
                                </a:cubicBezTo>
                                <a:cubicBezTo>
                                  <a:pt x="1801009" y="5333756"/>
                                  <a:pt x="1818644" y="5339170"/>
                                  <a:pt x="1826360" y="5354510"/>
                                </a:cubicBezTo>
                                <a:lnTo>
                                  <a:pt x="2339454" y="6316420"/>
                                </a:lnTo>
                                <a:cubicBezTo>
                                  <a:pt x="2362601" y="6311908"/>
                                  <a:pt x="2381339" y="6300177"/>
                                  <a:pt x="2396771" y="6283935"/>
                                </a:cubicBezTo>
                                <a:lnTo>
                                  <a:pt x="1399241" y="4410648"/>
                                </a:lnTo>
                                <a:cubicBezTo>
                                  <a:pt x="1393178" y="4398917"/>
                                  <a:pt x="1398139" y="4384480"/>
                                  <a:pt x="1409712" y="4378163"/>
                                </a:cubicBezTo>
                                <a:cubicBezTo>
                                  <a:pt x="1421286" y="4371847"/>
                                  <a:pt x="1436166" y="4376358"/>
                                  <a:pt x="1442779" y="4388089"/>
                                </a:cubicBezTo>
                                <a:lnTo>
                                  <a:pt x="2422122" y="6225282"/>
                                </a:lnTo>
                                <a:cubicBezTo>
                                  <a:pt x="2423225" y="6206333"/>
                                  <a:pt x="2419367" y="6187383"/>
                                  <a:pt x="2410549" y="6169336"/>
                                </a:cubicBezTo>
                                <a:lnTo>
                                  <a:pt x="1918948" y="5246227"/>
                                </a:lnTo>
                                <a:cubicBezTo>
                                  <a:pt x="1911233" y="5232693"/>
                                  <a:pt x="1907375" y="5217353"/>
                                  <a:pt x="1907375" y="5202012"/>
                                </a:cubicBezTo>
                                <a:cubicBezTo>
                                  <a:pt x="1906273" y="5146066"/>
                                  <a:pt x="1950913" y="5099143"/>
                                  <a:pt x="2006577" y="5098241"/>
                                </a:cubicBezTo>
                                <a:lnTo>
                                  <a:pt x="546105" y="2355987"/>
                                </a:lnTo>
                                <a:cubicBezTo>
                                  <a:pt x="543349" y="2351475"/>
                                  <a:pt x="546105" y="2346061"/>
                                  <a:pt x="549411" y="2343354"/>
                                </a:cubicBezTo>
                                <a:cubicBezTo>
                                  <a:pt x="554922" y="2340647"/>
                                  <a:pt x="559883" y="2343354"/>
                                  <a:pt x="562087" y="2346963"/>
                                </a:cubicBezTo>
                                <a:lnTo>
                                  <a:pt x="2028070" y="5099143"/>
                                </a:lnTo>
                                <a:cubicBezTo>
                                  <a:pt x="2057280" y="5105460"/>
                                  <a:pt x="2084285" y="5124410"/>
                                  <a:pt x="2098063" y="5151480"/>
                                </a:cubicBezTo>
                                <a:lnTo>
                                  <a:pt x="3167790" y="7162828"/>
                                </a:lnTo>
                                <a:cubicBezTo>
                                  <a:pt x="3181568" y="7188997"/>
                                  <a:pt x="3183221" y="7221481"/>
                                  <a:pt x="3171648" y="7248552"/>
                                </a:cubicBezTo>
                                <a:lnTo>
                                  <a:pt x="4423560" y="9597624"/>
                                </a:lnTo>
                                <a:lnTo>
                                  <a:pt x="4403124" y="9597624"/>
                                </a:lnTo>
                                <a:lnTo>
                                  <a:pt x="3162830" y="7266599"/>
                                </a:lnTo>
                                <a:cubicBezTo>
                                  <a:pt x="3155114" y="7276525"/>
                                  <a:pt x="3146296" y="7285548"/>
                                  <a:pt x="3134722" y="7293670"/>
                                </a:cubicBezTo>
                                <a:lnTo>
                                  <a:pt x="3334228" y="7669049"/>
                                </a:lnTo>
                                <a:cubicBezTo>
                                  <a:pt x="3341944" y="7684389"/>
                                  <a:pt x="3336984" y="7701534"/>
                                  <a:pt x="3321553" y="7709655"/>
                                </a:cubicBezTo>
                                <a:cubicBezTo>
                                  <a:pt x="3306121" y="7716874"/>
                                  <a:pt x="3288485" y="7711460"/>
                                  <a:pt x="3280770" y="7697022"/>
                                </a:cubicBezTo>
                                <a:lnTo>
                                  <a:pt x="3127007" y="7409171"/>
                                </a:lnTo>
                                <a:cubicBezTo>
                                  <a:pt x="3119291" y="7393831"/>
                                  <a:pt x="3101655" y="7388417"/>
                                  <a:pt x="3086224" y="7395636"/>
                                </a:cubicBezTo>
                                <a:cubicBezTo>
                                  <a:pt x="3071344" y="7403757"/>
                                  <a:pt x="3066383" y="7421804"/>
                                  <a:pt x="3073548" y="7436242"/>
                                </a:cubicBezTo>
                                <a:lnTo>
                                  <a:pt x="3142438" y="7564376"/>
                                </a:lnTo>
                                <a:cubicBezTo>
                                  <a:pt x="3145194" y="7570692"/>
                                  <a:pt x="3146296" y="7577009"/>
                                  <a:pt x="3145194" y="7583325"/>
                                </a:cubicBezTo>
                                <a:lnTo>
                                  <a:pt x="4217953" y="9597624"/>
                                </a:lnTo>
                                <a:lnTo>
                                  <a:pt x="4162354" y="9597624"/>
                                </a:lnTo>
                                <a:lnTo>
                                  <a:pt x="3101655" y="7606787"/>
                                </a:lnTo>
                                <a:cubicBezTo>
                                  <a:pt x="3096695" y="7604080"/>
                                  <a:pt x="3091735" y="7598665"/>
                                  <a:pt x="3088979" y="7594154"/>
                                </a:cubicBezTo>
                                <a:lnTo>
                                  <a:pt x="2836015" y="7118613"/>
                                </a:lnTo>
                                <a:cubicBezTo>
                                  <a:pt x="2828850" y="7103273"/>
                                  <a:pt x="2810663" y="7097859"/>
                                  <a:pt x="2795783" y="7105980"/>
                                </a:cubicBezTo>
                                <a:cubicBezTo>
                                  <a:pt x="2780351" y="7113199"/>
                                  <a:pt x="2775391" y="7131246"/>
                                  <a:pt x="2783107" y="7146586"/>
                                </a:cubicBezTo>
                                <a:lnTo>
                                  <a:pt x="3210777" y="7950584"/>
                                </a:lnTo>
                                <a:cubicBezTo>
                                  <a:pt x="3214635" y="7956900"/>
                                  <a:pt x="3216288" y="7963217"/>
                                  <a:pt x="3214635" y="7969533"/>
                                </a:cubicBezTo>
                                <a:lnTo>
                                  <a:pt x="4081780" y="9597624"/>
                                </a:lnTo>
                                <a:lnTo>
                                  <a:pt x="4060610" y="9597624"/>
                                </a:lnTo>
                                <a:lnTo>
                                  <a:pt x="3203613" y="7988483"/>
                                </a:lnTo>
                                <a:cubicBezTo>
                                  <a:pt x="3201959" y="7989385"/>
                                  <a:pt x="3199755" y="7989385"/>
                                  <a:pt x="3198101" y="7991190"/>
                                </a:cubicBezTo>
                                <a:cubicBezTo>
                                  <a:pt x="3184323" y="7998408"/>
                                  <a:pt x="3166688" y="7992092"/>
                                  <a:pt x="3158972" y="7978557"/>
                                </a:cubicBezTo>
                                <a:lnTo>
                                  <a:pt x="2588561" y="6907462"/>
                                </a:lnTo>
                                <a:cubicBezTo>
                                  <a:pt x="2588561" y="6924607"/>
                                  <a:pt x="2592419" y="6940849"/>
                                  <a:pt x="2600135" y="6956189"/>
                                </a:cubicBezTo>
                                <a:lnTo>
                                  <a:pt x="2979857" y="7669049"/>
                                </a:lnTo>
                                <a:cubicBezTo>
                                  <a:pt x="2997493" y="7701534"/>
                                  <a:pt x="2995289" y="7742140"/>
                                  <a:pt x="2974897" y="7772820"/>
                                </a:cubicBezTo>
                                <a:lnTo>
                                  <a:pt x="3947610" y="9597624"/>
                                </a:lnTo>
                                <a:lnTo>
                                  <a:pt x="3926446" y="9597624"/>
                                </a:lnTo>
                                <a:lnTo>
                                  <a:pt x="2962221" y="7786355"/>
                                </a:lnTo>
                                <a:cubicBezTo>
                                  <a:pt x="2936319" y="7811621"/>
                                  <a:pt x="2901047" y="7822449"/>
                                  <a:pt x="2866877" y="7813426"/>
                                </a:cubicBezTo>
                                <a:lnTo>
                                  <a:pt x="3816603" y="9597624"/>
                                </a:lnTo>
                                <a:lnTo>
                                  <a:pt x="3715915" y="9597624"/>
                                </a:lnTo>
                                <a:lnTo>
                                  <a:pt x="1238313" y="4949354"/>
                                </a:lnTo>
                                <a:cubicBezTo>
                                  <a:pt x="1227842" y="4945743"/>
                                  <a:pt x="1216819" y="4947549"/>
                                  <a:pt x="1207451" y="4952061"/>
                                </a:cubicBezTo>
                                <a:cubicBezTo>
                                  <a:pt x="1188712" y="4961986"/>
                                  <a:pt x="1180997" y="4986349"/>
                                  <a:pt x="1190917" y="5005300"/>
                                </a:cubicBezTo>
                                <a:lnTo>
                                  <a:pt x="1386565" y="5371654"/>
                                </a:lnTo>
                                <a:cubicBezTo>
                                  <a:pt x="1397036" y="5390605"/>
                                  <a:pt x="1389320" y="5414967"/>
                                  <a:pt x="1370031" y="5424893"/>
                                </a:cubicBezTo>
                                <a:cubicBezTo>
                                  <a:pt x="1351293" y="5435723"/>
                                  <a:pt x="1327044" y="5427600"/>
                                  <a:pt x="1317124" y="5408651"/>
                                </a:cubicBezTo>
                                <a:lnTo>
                                  <a:pt x="948423" y="4717448"/>
                                </a:lnTo>
                                <a:cubicBezTo>
                                  <a:pt x="938503" y="4698499"/>
                                  <a:pt x="914254" y="4691280"/>
                                  <a:pt x="894964" y="4701206"/>
                                </a:cubicBezTo>
                                <a:cubicBezTo>
                                  <a:pt x="876227" y="4711132"/>
                                  <a:pt x="868511" y="4735496"/>
                                  <a:pt x="878431" y="4754445"/>
                                </a:cubicBezTo>
                                <a:lnTo>
                                  <a:pt x="1403099" y="5738913"/>
                                </a:lnTo>
                                <a:cubicBezTo>
                                  <a:pt x="1409712" y="5749741"/>
                                  <a:pt x="1409712" y="5764179"/>
                                  <a:pt x="1403099" y="5775007"/>
                                </a:cubicBezTo>
                                <a:lnTo>
                                  <a:pt x="3439038" y="9597624"/>
                                </a:lnTo>
                                <a:lnTo>
                                  <a:pt x="3339461" y="9597624"/>
                                </a:lnTo>
                                <a:close/>
                                <a:moveTo>
                                  <a:pt x="0" y="3698612"/>
                                </a:moveTo>
                                <a:lnTo>
                                  <a:pt x="0" y="3658545"/>
                                </a:lnTo>
                                <a:lnTo>
                                  <a:pt x="3163083" y="9597624"/>
                                </a:lnTo>
                                <a:lnTo>
                                  <a:pt x="3141743" y="9597624"/>
                                </a:lnTo>
                                <a:close/>
                                <a:moveTo>
                                  <a:pt x="0" y="4033634"/>
                                </a:moveTo>
                                <a:lnTo>
                                  <a:pt x="0" y="3846531"/>
                                </a:lnTo>
                                <a:lnTo>
                                  <a:pt x="3062732" y="9597624"/>
                                </a:lnTo>
                                <a:lnTo>
                                  <a:pt x="2962153" y="9597624"/>
                                </a:lnTo>
                                <a:close/>
                                <a:moveTo>
                                  <a:pt x="0" y="4319136"/>
                                </a:moveTo>
                                <a:lnTo>
                                  <a:pt x="0" y="4279068"/>
                                </a:lnTo>
                                <a:lnTo>
                                  <a:pt x="2832599" y="9597624"/>
                                </a:lnTo>
                                <a:lnTo>
                                  <a:pt x="2811260" y="9597624"/>
                                </a:lnTo>
                                <a:close/>
                                <a:moveTo>
                                  <a:pt x="0" y="4741813"/>
                                </a:moveTo>
                                <a:lnTo>
                                  <a:pt x="0" y="4554387"/>
                                </a:lnTo>
                                <a:lnTo>
                                  <a:pt x="2685765" y="9597624"/>
                                </a:lnTo>
                                <a:lnTo>
                                  <a:pt x="2585951" y="95976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ey center shadow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377253" y="360788"/>
                            <a:ext cx="8852829" cy="6555558"/>
                          </a:xfrm>
                          <a:custGeom>
                            <a:avLst/>
                            <a:gdLst>
                              <a:gd name="T0" fmla="*/ 13961 w 13962"/>
                              <a:gd name="T1" fmla="*/ 10321 h 10322"/>
                              <a:gd name="T2" fmla="*/ 0 w 13962"/>
                              <a:gd name="T3" fmla="*/ 10321 h 10322"/>
                              <a:gd name="T4" fmla="*/ 0 w 13962"/>
                              <a:gd name="T5" fmla="*/ 0 h 10322"/>
                              <a:gd name="T6" fmla="*/ 13961 w 13962"/>
                              <a:gd name="T7" fmla="*/ 0 h 10322"/>
                              <a:gd name="T8" fmla="*/ 13961 w 13962"/>
                              <a:gd name="T9" fmla="*/ 10321 h 103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962" h="10322">
                                <a:moveTo>
                                  <a:pt x="13961" y="10321"/>
                                </a:moveTo>
                                <a:lnTo>
                                  <a:pt x="0" y="10321"/>
                                </a:lnTo>
                                <a:lnTo>
                                  <a:pt x="0" y="0"/>
                                </a:lnTo>
                                <a:lnTo>
                                  <a:pt x="13961" y="0"/>
                                </a:lnTo>
                                <a:lnTo>
                                  <a:pt x="13961" y="103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White center box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504074" y="487820"/>
                            <a:ext cx="8606177" cy="6319299"/>
                          </a:xfrm>
                          <a:custGeom>
                            <a:avLst/>
                            <a:gdLst>
                              <a:gd name="T0" fmla="*/ 13572 w 13573"/>
                              <a:gd name="T1" fmla="*/ 9949 h 9950"/>
                              <a:gd name="T2" fmla="*/ 0 w 13573"/>
                              <a:gd name="T3" fmla="*/ 9949 h 9950"/>
                              <a:gd name="T4" fmla="*/ 0 w 13573"/>
                              <a:gd name="T5" fmla="*/ 0 h 9950"/>
                              <a:gd name="T6" fmla="*/ 13572 w 13573"/>
                              <a:gd name="T7" fmla="*/ 0 h 9950"/>
                              <a:gd name="T8" fmla="*/ 13572 w 13573"/>
                              <a:gd name="T9" fmla="*/ 9949 h 99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573" h="9950">
                                <a:moveTo>
                                  <a:pt x="13572" y="9949"/>
                                </a:moveTo>
                                <a:lnTo>
                                  <a:pt x="0" y="9949"/>
                                </a:lnTo>
                                <a:lnTo>
                                  <a:pt x="0" y="0"/>
                                </a:lnTo>
                                <a:lnTo>
                                  <a:pt x="13572" y="0"/>
                                </a:lnTo>
                                <a:lnTo>
                                  <a:pt x="13572" y="99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79" name="Award">
                          <a:extLst/>
                        </wpg:cNvPr>
                        <wpg:cNvGrpSpPr/>
                        <wpg:grpSpPr>
                          <a:xfrm>
                            <a:off x="4093114" y="1669212"/>
                            <a:ext cx="1441957" cy="1390994"/>
                            <a:chOff x="4093114" y="1669212"/>
                            <a:chExt cx="1443990" cy="1390651"/>
                          </a:xfrm>
                        </wpg:grpSpPr>
                        <wps:wsp>
                          <wps:cNvPr id="80" name="Shape">
                            <a:extLst/>
                          </wps:cNvPr>
                          <wps:cNvSpPr/>
                          <wps:spPr>
                            <a:xfrm>
                              <a:off x="4093114" y="1669212"/>
                              <a:ext cx="1443990" cy="139065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15806" y="16471"/>
                                  </a:moveTo>
                                  <a:lnTo>
                                    <a:pt x="16034" y="16471"/>
                                  </a:lnTo>
                                  <a:cubicBezTo>
                                    <a:pt x="16357" y="16235"/>
                                    <a:pt x="16737" y="15978"/>
                                    <a:pt x="17060" y="15662"/>
                                  </a:cubicBezTo>
                                  <a:lnTo>
                                    <a:pt x="17060" y="15584"/>
                                  </a:lnTo>
                                  <a:cubicBezTo>
                                    <a:pt x="16984" y="15505"/>
                                    <a:pt x="16908" y="15505"/>
                                    <a:pt x="16908" y="15505"/>
                                  </a:cubicBezTo>
                                  <a:cubicBezTo>
                                    <a:pt x="16585" y="15741"/>
                                    <a:pt x="16281" y="15998"/>
                                    <a:pt x="15882" y="16235"/>
                                  </a:cubicBezTo>
                                  <a:cubicBezTo>
                                    <a:pt x="15882" y="16313"/>
                                    <a:pt x="15882" y="16392"/>
                                    <a:pt x="15806" y="16471"/>
                                  </a:cubicBezTo>
                                  <a:close/>
                                  <a:moveTo>
                                    <a:pt x="15331" y="1401"/>
                                  </a:moveTo>
                                  <a:cubicBezTo>
                                    <a:pt x="14704" y="1164"/>
                                    <a:pt x="14476" y="2130"/>
                                    <a:pt x="14305" y="2387"/>
                                  </a:cubicBezTo>
                                  <a:cubicBezTo>
                                    <a:pt x="14533" y="2229"/>
                                    <a:pt x="15559" y="2229"/>
                                    <a:pt x="15407" y="1499"/>
                                  </a:cubicBezTo>
                                  <a:cubicBezTo>
                                    <a:pt x="16034" y="1164"/>
                                    <a:pt x="15483" y="355"/>
                                    <a:pt x="15407" y="39"/>
                                  </a:cubicBezTo>
                                  <a:cubicBezTo>
                                    <a:pt x="15331" y="335"/>
                                    <a:pt x="14780" y="986"/>
                                    <a:pt x="15331" y="1401"/>
                                  </a:cubicBezTo>
                                  <a:close/>
                                  <a:moveTo>
                                    <a:pt x="15483" y="1479"/>
                                  </a:moveTo>
                                  <a:lnTo>
                                    <a:pt x="15483" y="1558"/>
                                  </a:lnTo>
                                  <a:cubicBezTo>
                                    <a:pt x="15711" y="1716"/>
                                    <a:pt x="15882" y="1795"/>
                                    <a:pt x="16110" y="1973"/>
                                  </a:cubicBezTo>
                                  <a:lnTo>
                                    <a:pt x="16186" y="1973"/>
                                  </a:lnTo>
                                  <a:cubicBezTo>
                                    <a:pt x="16186" y="1894"/>
                                    <a:pt x="16186" y="1894"/>
                                    <a:pt x="16186" y="1894"/>
                                  </a:cubicBezTo>
                                  <a:cubicBezTo>
                                    <a:pt x="15958" y="1736"/>
                                    <a:pt x="15787" y="1558"/>
                                    <a:pt x="15559" y="1479"/>
                                  </a:cubicBezTo>
                                  <a:cubicBezTo>
                                    <a:pt x="15483" y="1479"/>
                                    <a:pt x="15483" y="1479"/>
                                    <a:pt x="15483" y="1479"/>
                                  </a:cubicBezTo>
                                  <a:close/>
                                  <a:moveTo>
                                    <a:pt x="16661" y="2288"/>
                                  </a:moveTo>
                                  <a:cubicBezTo>
                                    <a:pt x="16661" y="2367"/>
                                    <a:pt x="16661" y="2367"/>
                                    <a:pt x="16661" y="2367"/>
                                  </a:cubicBezTo>
                                  <a:cubicBezTo>
                                    <a:pt x="16813" y="2525"/>
                                    <a:pt x="16984" y="2702"/>
                                    <a:pt x="17136" y="2860"/>
                                  </a:cubicBezTo>
                                  <a:cubicBezTo>
                                    <a:pt x="17212" y="2860"/>
                                    <a:pt x="17212" y="2860"/>
                                    <a:pt x="17288" y="2860"/>
                                  </a:cubicBezTo>
                                  <a:cubicBezTo>
                                    <a:pt x="17288" y="2781"/>
                                    <a:pt x="17288" y="2702"/>
                                    <a:pt x="17288" y="2702"/>
                                  </a:cubicBezTo>
                                  <a:cubicBezTo>
                                    <a:pt x="17136" y="2545"/>
                                    <a:pt x="16965" y="2367"/>
                                    <a:pt x="16737" y="2288"/>
                                  </a:cubicBezTo>
                                  <a:cubicBezTo>
                                    <a:pt x="16737" y="2288"/>
                                    <a:pt x="16737" y="2288"/>
                                    <a:pt x="16661" y="2288"/>
                                  </a:cubicBezTo>
                                  <a:close/>
                                  <a:moveTo>
                                    <a:pt x="15331" y="2860"/>
                                  </a:moveTo>
                                  <a:cubicBezTo>
                                    <a:pt x="15654" y="2781"/>
                                    <a:pt x="16585" y="3018"/>
                                    <a:pt x="16585" y="2209"/>
                                  </a:cubicBezTo>
                                  <a:cubicBezTo>
                                    <a:pt x="17288" y="2052"/>
                                    <a:pt x="16813" y="1144"/>
                                    <a:pt x="16813" y="828"/>
                                  </a:cubicBezTo>
                                  <a:cubicBezTo>
                                    <a:pt x="16737" y="1065"/>
                                    <a:pt x="16034" y="1716"/>
                                    <a:pt x="16490" y="2130"/>
                                  </a:cubicBezTo>
                                  <a:cubicBezTo>
                                    <a:pt x="15958" y="1795"/>
                                    <a:pt x="15559" y="2702"/>
                                    <a:pt x="15331" y="2860"/>
                                  </a:cubicBezTo>
                                  <a:close/>
                                  <a:moveTo>
                                    <a:pt x="4654" y="15584"/>
                                  </a:moveTo>
                                  <a:lnTo>
                                    <a:pt x="4578" y="15662"/>
                                  </a:lnTo>
                                  <a:cubicBezTo>
                                    <a:pt x="4977" y="15998"/>
                                    <a:pt x="5281" y="16235"/>
                                    <a:pt x="5680" y="16471"/>
                                  </a:cubicBezTo>
                                  <a:cubicBezTo>
                                    <a:pt x="5756" y="16471"/>
                                    <a:pt x="5832" y="16471"/>
                                    <a:pt x="5832" y="16471"/>
                                  </a:cubicBezTo>
                                  <a:cubicBezTo>
                                    <a:pt x="5832" y="16392"/>
                                    <a:pt x="5756" y="16313"/>
                                    <a:pt x="5756" y="16235"/>
                                  </a:cubicBezTo>
                                  <a:cubicBezTo>
                                    <a:pt x="5433" y="15998"/>
                                    <a:pt x="5129" y="15741"/>
                                    <a:pt x="4806" y="15505"/>
                                  </a:cubicBezTo>
                                  <a:cubicBezTo>
                                    <a:pt x="4730" y="15505"/>
                                    <a:pt x="4654" y="15505"/>
                                    <a:pt x="4654" y="15584"/>
                                  </a:cubicBezTo>
                                  <a:close/>
                                  <a:moveTo>
                                    <a:pt x="14533" y="1144"/>
                                  </a:moveTo>
                                  <a:cubicBezTo>
                                    <a:pt x="14685" y="1144"/>
                                    <a:pt x="14856" y="1223"/>
                                    <a:pt x="14932" y="1302"/>
                                  </a:cubicBezTo>
                                  <a:cubicBezTo>
                                    <a:pt x="15008" y="1302"/>
                                    <a:pt x="15008" y="1302"/>
                                    <a:pt x="15008" y="1302"/>
                                  </a:cubicBezTo>
                                  <a:cubicBezTo>
                                    <a:pt x="15008" y="1223"/>
                                    <a:pt x="15008" y="1223"/>
                                    <a:pt x="15008" y="1223"/>
                                  </a:cubicBezTo>
                                  <a:cubicBezTo>
                                    <a:pt x="14856" y="1144"/>
                                    <a:pt x="14685" y="1065"/>
                                    <a:pt x="14533" y="986"/>
                                  </a:cubicBezTo>
                                  <a:cubicBezTo>
                                    <a:pt x="14381" y="414"/>
                                    <a:pt x="13583" y="651"/>
                                    <a:pt x="13355" y="572"/>
                                  </a:cubicBezTo>
                                  <a:cubicBezTo>
                                    <a:pt x="13602" y="730"/>
                                    <a:pt x="14153" y="1479"/>
                                    <a:pt x="14533" y="1144"/>
                                  </a:cubicBezTo>
                                  <a:close/>
                                  <a:moveTo>
                                    <a:pt x="6212" y="1558"/>
                                  </a:moveTo>
                                  <a:lnTo>
                                    <a:pt x="6212" y="1479"/>
                                  </a:lnTo>
                                  <a:cubicBezTo>
                                    <a:pt x="6136" y="1479"/>
                                    <a:pt x="6136" y="1479"/>
                                    <a:pt x="6136" y="1479"/>
                                  </a:cubicBezTo>
                                  <a:cubicBezTo>
                                    <a:pt x="5908" y="1558"/>
                                    <a:pt x="5661" y="1716"/>
                                    <a:pt x="5433" y="1894"/>
                                  </a:cubicBezTo>
                                  <a:cubicBezTo>
                                    <a:pt x="5433" y="1894"/>
                                    <a:pt x="5433" y="1894"/>
                                    <a:pt x="5433" y="1973"/>
                                  </a:cubicBezTo>
                                  <a:lnTo>
                                    <a:pt x="5509" y="1973"/>
                                  </a:lnTo>
                                  <a:cubicBezTo>
                                    <a:pt x="5737" y="1795"/>
                                    <a:pt x="5984" y="1716"/>
                                    <a:pt x="6212" y="1558"/>
                                  </a:cubicBezTo>
                                  <a:close/>
                                  <a:moveTo>
                                    <a:pt x="5110" y="2209"/>
                                  </a:moveTo>
                                  <a:cubicBezTo>
                                    <a:pt x="5034" y="3018"/>
                                    <a:pt x="6060" y="2781"/>
                                    <a:pt x="6364" y="2860"/>
                                  </a:cubicBezTo>
                                  <a:cubicBezTo>
                                    <a:pt x="6041" y="2702"/>
                                    <a:pt x="5737" y="1795"/>
                                    <a:pt x="5186" y="2130"/>
                                  </a:cubicBezTo>
                                  <a:cubicBezTo>
                                    <a:pt x="5661" y="1716"/>
                                    <a:pt x="4863" y="1065"/>
                                    <a:pt x="4787" y="828"/>
                                  </a:cubicBezTo>
                                  <a:cubicBezTo>
                                    <a:pt x="4806" y="1144"/>
                                    <a:pt x="4407" y="2052"/>
                                    <a:pt x="5110" y="2209"/>
                                  </a:cubicBezTo>
                                  <a:close/>
                                  <a:moveTo>
                                    <a:pt x="7086" y="1144"/>
                                  </a:moveTo>
                                  <a:cubicBezTo>
                                    <a:pt x="7485" y="1479"/>
                                    <a:pt x="8036" y="730"/>
                                    <a:pt x="8340" y="572"/>
                                  </a:cubicBezTo>
                                  <a:cubicBezTo>
                                    <a:pt x="8017" y="651"/>
                                    <a:pt x="7238" y="414"/>
                                    <a:pt x="7086" y="986"/>
                                  </a:cubicBezTo>
                                  <a:cubicBezTo>
                                    <a:pt x="6934" y="1065"/>
                                    <a:pt x="6763" y="1144"/>
                                    <a:pt x="6611" y="1223"/>
                                  </a:cubicBezTo>
                                  <a:cubicBezTo>
                                    <a:pt x="6611" y="1223"/>
                                    <a:pt x="6611" y="1223"/>
                                    <a:pt x="6611" y="1302"/>
                                  </a:cubicBezTo>
                                  <a:lnTo>
                                    <a:pt x="6687" y="1302"/>
                                  </a:lnTo>
                                  <a:cubicBezTo>
                                    <a:pt x="6839" y="1223"/>
                                    <a:pt x="6915" y="1144"/>
                                    <a:pt x="7086" y="1144"/>
                                  </a:cubicBezTo>
                                  <a:close/>
                                  <a:moveTo>
                                    <a:pt x="6288" y="1479"/>
                                  </a:moveTo>
                                  <a:cubicBezTo>
                                    <a:pt x="6136" y="2209"/>
                                    <a:pt x="7067" y="2209"/>
                                    <a:pt x="7390" y="2367"/>
                                  </a:cubicBezTo>
                                  <a:cubicBezTo>
                                    <a:pt x="7162" y="2130"/>
                                    <a:pt x="6991" y="1144"/>
                                    <a:pt x="6364" y="1381"/>
                                  </a:cubicBezTo>
                                  <a:cubicBezTo>
                                    <a:pt x="6915" y="967"/>
                                    <a:pt x="6288" y="316"/>
                                    <a:pt x="6212" y="0"/>
                                  </a:cubicBezTo>
                                  <a:cubicBezTo>
                                    <a:pt x="6212" y="335"/>
                                    <a:pt x="5661" y="1144"/>
                                    <a:pt x="6288" y="1479"/>
                                  </a:cubicBezTo>
                                  <a:close/>
                                  <a:moveTo>
                                    <a:pt x="19795" y="11007"/>
                                  </a:moveTo>
                                  <a:cubicBezTo>
                                    <a:pt x="19871" y="10672"/>
                                    <a:pt x="19947" y="10356"/>
                                    <a:pt x="19947" y="10021"/>
                                  </a:cubicBezTo>
                                  <a:cubicBezTo>
                                    <a:pt x="19947" y="10021"/>
                                    <a:pt x="19871" y="10021"/>
                                    <a:pt x="19871" y="9942"/>
                                  </a:cubicBezTo>
                                  <a:cubicBezTo>
                                    <a:pt x="19795" y="10021"/>
                                    <a:pt x="19719" y="10021"/>
                                    <a:pt x="19719" y="10021"/>
                                  </a:cubicBezTo>
                                  <a:cubicBezTo>
                                    <a:pt x="19719" y="10356"/>
                                    <a:pt x="19643" y="10593"/>
                                    <a:pt x="19567" y="10830"/>
                                  </a:cubicBezTo>
                                  <a:cubicBezTo>
                                    <a:pt x="19643" y="10908"/>
                                    <a:pt x="19643" y="10987"/>
                                    <a:pt x="19643" y="11066"/>
                                  </a:cubicBezTo>
                                  <a:cubicBezTo>
                                    <a:pt x="19719" y="11007"/>
                                    <a:pt x="19795" y="11007"/>
                                    <a:pt x="19795" y="11007"/>
                                  </a:cubicBezTo>
                                  <a:close/>
                                  <a:moveTo>
                                    <a:pt x="5034" y="2367"/>
                                  </a:moveTo>
                                  <a:cubicBezTo>
                                    <a:pt x="4958" y="2367"/>
                                    <a:pt x="4958" y="2367"/>
                                    <a:pt x="4958" y="2288"/>
                                  </a:cubicBezTo>
                                  <a:lnTo>
                                    <a:pt x="4882" y="2288"/>
                                  </a:lnTo>
                                  <a:cubicBezTo>
                                    <a:pt x="4730" y="2367"/>
                                    <a:pt x="4559" y="2525"/>
                                    <a:pt x="4407" y="2702"/>
                                  </a:cubicBezTo>
                                  <a:cubicBezTo>
                                    <a:pt x="4407" y="2702"/>
                                    <a:pt x="4407" y="2781"/>
                                    <a:pt x="4407" y="2860"/>
                                  </a:cubicBezTo>
                                  <a:cubicBezTo>
                                    <a:pt x="4407" y="2860"/>
                                    <a:pt x="4483" y="2860"/>
                                    <a:pt x="4559" y="2860"/>
                                  </a:cubicBezTo>
                                  <a:cubicBezTo>
                                    <a:pt x="4730" y="2702"/>
                                    <a:pt x="4806" y="2525"/>
                                    <a:pt x="5034" y="2367"/>
                                  </a:cubicBezTo>
                                  <a:close/>
                                  <a:moveTo>
                                    <a:pt x="19795" y="7595"/>
                                  </a:moveTo>
                                  <a:cubicBezTo>
                                    <a:pt x="19472" y="6865"/>
                                    <a:pt x="18541" y="7358"/>
                                    <a:pt x="18142" y="7358"/>
                                  </a:cubicBezTo>
                                  <a:cubicBezTo>
                                    <a:pt x="18541" y="7437"/>
                                    <a:pt x="19244" y="8423"/>
                                    <a:pt x="19795" y="7772"/>
                                  </a:cubicBezTo>
                                  <a:cubicBezTo>
                                    <a:pt x="20574" y="8186"/>
                                    <a:pt x="20897" y="7042"/>
                                    <a:pt x="21125" y="6786"/>
                                  </a:cubicBezTo>
                                  <a:cubicBezTo>
                                    <a:pt x="20821" y="6944"/>
                                    <a:pt x="19719" y="6865"/>
                                    <a:pt x="19795" y="7595"/>
                                  </a:cubicBezTo>
                                  <a:close/>
                                  <a:moveTo>
                                    <a:pt x="16034" y="3748"/>
                                  </a:moveTo>
                                  <a:cubicBezTo>
                                    <a:pt x="16433" y="3669"/>
                                    <a:pt x="17535" y="4083"/>
                                    <a:pt x="17611" y="3176"/>
                                  </a:cubicBezTo>
                                  <a:cubicBezTo>
                                    <a:pt x="18465" y="3097"/>
                                    <a:pt x="18161" y="1953"/>
                                    <a:pt x="18237" y="1539"/>
                                  </a:cubicBezTo>
                                  <a:cubicBezTo>
                                    <a:pt x="18009" y="1874"/>
                                    <a:pt x="17060" y="2426"/>
                                    <a:pt x="17611" y="3097"/>
                                  </a:cubicBezTo>
                                  <a:cubicBezTo>
                                    <a:pt x="16984" y="2624"/>
                                    <a:pt x="16338" y="3590"/>
                                    <a:pt x="16034" y="3748"/>
                                  </a:cubicBezTo>
                                  <a:close/>
                                  <a:moveTo>
                                    <a:pt x="19871" y="9705"/>
                                  </a:moveTo>
                                  <a:cubicBezTo>
                                    <a:pt x="19871" y="8818"/>
                                    <a:pt x="18693" y="9054"/>
                                    <a:pt x="18294" y="8896"/>
                                  </a:cubicBezTo>
                                  <a:cubicBezTo>
                                    <a:pt x="18617" y="9133"/>
                                    <a:pt x="19073" y="10356"/>
                                    <a:pt x="19871" y="9784"/>
                                  </a:cubicBezTo>
                                  <a:cubicBezTo>
                                    <a:pt x="20498" y="10514"/>
                                    <a:pt x="21201" y="9370"/>
                                    <a:pt x="21524" y="9212"/>
                                  </a:cubicBezTo>
                                  <a:cubicBezTo>
                                    <a:pt x="21144" y="9311"/>
                                    <a:pt x="20042" y="8818"/>
                                    <a:pt x="19871" y="9705"/>
                                  </a:cubicBezTo>
                                  <a:close/>
                                  <a:moveTo>
                                    <a:pt x="19339" y="11915"/>
                                  </a:moveTo>
                                  <a:cubicBezTo>
                                    <a:pt x="19187" y="12250"/>
                                    <a:pt x="19016" y="12644"/>
                                    <a:pt x="18864" y="12980"/>
                                  </a:cubicBezTo>
                                  <a:cubicBezTo>
                                    <a:pt x="18864" y="13059"/>
                                    <a:pt x="18864" y="13138"/>
                                    <a:pt x="18864" y="13138"/>
                                  </a:cubicBezTo>
                                  <a:lnTo>
                                    <a:pt x="19092" y="13138"/>
                                  </a:lnTo>
                                  <a:cubicBezTo>
                                    <a:pt x="19244" y="12723"/>
                                    <a:pt x="19415" y="12329"/>
                                    <a:pt x="19567" y="11915"/>
                                  </a:cubicBezTo>
                                  <a:cubicBezTo>
                                    <a:pt x="19491" y="11915"/>
                                    <a:pt x="19491" y="11915"/>
                                    <a:pt x="19491" y="11836"/>
                                  </a:cubicBezTo>
                                  <a:cubicBezTo>
                                    <a:pt x="19415" y="11836"/>
                                    <a:pt x="19339" y="11836"/>
                                    <a:pt x="19339" y="11915"/>
                                  </a:cubicBezTo>
                                  <a:close/>
                                  <a:moveTo>
                                    <a:pt x="21600" y="11342"/>
                                  </a:moveTo>
                                  <a:cubicBezTo>
                                    <a:pt x="21125" y="11342"/>
                                    <a:pt x="19947" y="10534"/>
                                    <a:pt x="19567" y="11500"/>
                                  </a:cubicBezTo>
                                  <a:cubicBezTo>
                                    <a:pt x="19719" y="10435"/>
                                    <a:pt x="18313" y="10435"/>
                                    <a:pt x="17915" y="10119"/>
                                  </a:cubicBezTo>
                                  <a:cubicBezTo>
                                    <a:pt x="18237" y="10534"/>
                                    <a:pt x="18465" y="12072"/>
                                    <a:pt x="19491" y="11678"/>
                                  </a:cubicBezTo>
                                  <a:cubicBezTo>
                                    <a:pt x="20118" y="12644"/>
                                    <a:pt x="21144" y="11500"/>
                                    <a:pt x="21600" y="11342"/>
                                  </a:cubicBezTo>
                                  <a:close/>
                                  <a:moveTo>
                                    <a:pt x="19871" y="9311"/>
                                  </a:moveTo>
                                  <a:cubicBezTo>
                                    <a:pt x="19947" y="9311"/>
                                    <a:pt x="19947" y="9232"/>
                                    <a:pt x="20023" y="9232"/>
                                  </a:cubicBezTo>
                                  <a:lnTo>
                                    <a:pt x="20023" y="8995"/>
                                  </a:lnTo>
                                  <a:cubicBezTo>
                                    <a:pt x="20023" y="8660"/>
                                    <a:pt x="19947" y="8344"/>
                                    <a:pt x="19947" y="8009"/>
                                  </a:cubicBezTo>
                                  <a:cubicBezTo>
                                    <a:pt x="19871" y="8009"/>
                                    <a:pt x="19871" y="8009"/>
                                    <a:pt x="19795" y="7930"/>
                                  </a:cubicBezTo>
                                  <a:cubicBezTo>
                                    <a:pt x="19795" y="8009"/>
                                    <a:pt x="19719" y="8009"/>
                                    <a:pt x="19719" y="8088"/>
                                  </a:cubicBezTo>
                                  <a:cubicBezTo>
                                    <a:pt x="19719" y="8324"/>
                                    <a:pt x="19795" y="8660"/>
                                    <a:pt x="19795" y="8975"/>
                                  </a:cubicBezTo>
                                  <a:cubicBezTo>
                                    <a:pt x="19795" y="9054"/>
                                    <a:pt x="19795" y="9054"/>
                                    <a:pt x="19795" y="9133"/>
                                  </a:cubicBezTo>
                                  <a:cubicBezTo>
                                    <a:pt x="19795" y="9212"/>
                                    <a:pt x="19871" y="9212"/>
                                    <a:pt x="19871" y="9311"/>
                                  </a:cubicBezTo>
                                  <a:close/>
                                  <a:moveTo>
                                    <a:pt x="16889" y="4734"/>
                                  </a:moveTo>
                                  <a:cubicBezTo>
                                    <a:pt x="17288" y="4734"/>
                                    <a:pt x="18294" y="5306"/>
                                    <a:pt x="18617" y="4498"/>
                                  </a:cubicBezTo>
                                  <a:cubicBezTo>
                                    <a:pt x="19472" y="4576"/>
                                    <a:pt x="19320" y="3353"/>
                                    <a:pt x="19472" y="3038"/>
                                  </a:cubicBezTo>
                                  <a:cubicBezTo>
                                    <a:pt x="19244" y="3275"/>
                                    <a:pt x="18142" y="3689"/>
                                    <a:pt x="18522" y="4419"/>
                                  </a:cubicBezTo>
                                  <a:cubicBezTo>
                                    <a:pt x="18066" y="3748"/>
                                    <a:pt x="17288" y="4576"/>
                                    <a:pt x="16889" y="4734"/>
                                  </a:cubicBezTo>
                                  <a:close/>
                                  <a:moveTo>
                                    <a:pt x="17763" y="3353"/>
                                  </a:moveTo>
                                  <a:cubicBezTo>
                                    <a:pt x="17763" y="3353"/>
                                    <a:pt x="17763" y="3432"/>
                                    <a:pt x="17687" y="3432"/>
                                  </a:cubicBezTo>
                                  <a:cubicBezTo>
                                    <a:pt x="17839" y="3590"/>
                                    <a:pt x="18009" y="3768"/>
                                    <a:pt x="18085" y="3925"/>
                                  </a:cubicBezTo>
                                  <a:cubicBezTo>
                                    <a:pt x="18161" y="3925"/>
                                    <a:pt x="18161" y="3925"/>
                                    <a:pt x="18161" y="3925"/>
                                  </a:cubicBezTo>
                                  <a:cubicBezTo>
                                    <a:pt x="18237" y="4004"/>
                                    <a:pt x="18237" y="4004"/>
                                    <a:pt x="18313" y="4004"/>
                                  </a:cubicBezTo>
                                  <a:cubicBezTo>
                                    <a:pt x="18313" y="3925"/>
                                    <a:pt x="18313" y="3925"/>
                                    <a:pt x="18313" y="3847"/>
                                  </a:cubicBezTo>
                                  <a:cubicBezTo>
                                    <a:pt x="18161" y="3610"/>
                                    <a:pt x="17990" y="3432"/>
                                    <a:pt x="17839" y="3275"/>
                                  </a:cubicBezTo>
                                  <a:lnTo>
                                    <a:pt x="17763" y="3353"/>
                                  </a:lnTo>
                                  <a:close/>
                                  <a:moveTo>
                                    <a:pt x="19795" y="7101"/>
                                  </a:moveTo>
                                  <a:cubicBezTo>
                                    <a:pt x="19719" y="6766"/>
                                    <a:pt x="19643" y="6372"/>
                                    <a:pt x="19472" y="6036"/>
                                  </a:cubicBezTo>
                                  <a:cubicBezTo>
                                    <a:pt x="19472" y="6036"/>
                                    <a:pt x="19396" y="6036"/>
                                    <a:pt x="19320" y="6036"/>
                                  </a:cubicBezTo>
                                  <a:cubicBezTo>
                                    <a:pt x="19320" y="6115"/>
                                    <a:pt x="19320" y="6115"/>
                                    <a:pt x="19244" y="6194"/>
                                  </a:cubicBezTo>
                                  <a:cubicBezTo>
                                    <a:pt x="19396" y="6431"/>
                                    <a:pt x="19472" y="6766"/>
                                    <a:pt x="19567" y="7082"/>
                                  </a:cubicBezTo>
                                  <a:cubicBezTo>
                                    <a:pt x="19643" y="7161"/>
                                    <a:pt x="19643" y="7161"/>
                                    <a:pt x="19719" y="7161"/>
                                  </a:cubicBezTo>
                                  <a:lnTo>
                                    <a:pt x="19795" y="7101"/>
                                  </a:lnTo>
                                  <a:close/>
                                  <a:moveTo>
                                    <a:pt x="19092" y="5385"/>
                                  </a:moveTo>
                                  <a:cubicBezTo>
                                    <a:pt x="19092" y="5385"/>
                                    <a:pt x="19168" y="5306"/>
                                    <a:pt x="19168" y="5227"/>
                                  </a:cubicBezTo>
                                  <a:cubicBezTo>
                                    <a:pt x="19092" y="5070"/>
                                    <a:pt x="18940" y="4813"/>
                                    <a:pt x="18845" y="4655"/>
                                  </a:cubicBezTo>
                                  <a:cubicBezTo>
                                    <a:pt x="18769" y="4655"/>
                                    <a:pt x="18769" y="4655"/>
                                    <a:pt x="18693" y="4655"/>
                                  </a:cubicBezTo>
                                  <a:cubicBezTo>
                                    <a:pt x="18693" y="4734"/>
                                    <a:pt x="18693" y="4734"/>
                                    <a:pt x="18617" y="4813"/>
                                  </a:cubicBezTo>
                                  <a:cubicBezTo>
                                    <a:pt x="18769" y="4971"/>
                                    <a:pt x="18845" y="5148"/>
                                    <a:pt x="18940" y="5306"/>
                                  </a:cubicBezTo>
                                  <a:cubicBezTo>
                                    <a:pt x="19016" y="5385"/>
                                    <a:pt x="19092" y="5385"/>
                                    <a:pt x="19092" y="5385"/>
                                  </a:cubicBezTo>
                                  <a:close/>
                                  <a:moveTo>
                                    <a:pt x="19244" y="5799"/>
                                  </a:moveTo>
                                  <a:cubicBezTo>
                                    <a:pt x="18845" y="5070"/>
                                    <a:pt x="17991" y="5799"/>
                                    <a:pt x="17592" y="5799"/>
                                  </a:cubicBezTo>
                                  <a:cubicBezTo>
                                    <a:pt x="17990" y="5878"/>
                                    <a:pt x="18845" y="6687"/>
                                    <a:pt x="19320" y="5878"/>
                                  </a:cubicBezTo>
                                  <a:cubicBezTo>
                                    <a:pt x="20099" y="6115"/>
                                    <a:pt x="20175" y="4892"/>
                                    <a:pt x="20422" y="4576"/>
                                  </a:cubicBezTo>
                                  <a:cubicBezTo>
                                    <a:pt x="20118" y="4813"/>
                                    <a:pt x="19016" y="4971"/>
                                    <a:pt x="19244" y="5799"/>
                                  </a:cubicBezTo>
                                  <a:close/>
                                  <a:moveTo>
                                    <a:pt x="1824" y="9784"/>
                                  </a:moveTo>
                                  <a:cubicBezTo>
                                    <a:pt x="2603" y="10356"/>
                                    <a:pt x="3002" y="9133"/>
                                    <a:pt x="3325" y="8896"/>
                                  </a:cubicBezTo>
                                  <a:cubicBezTo>
                                    <a:pt x="3002" y="9054"/>
                                    <a:pt x="1824" y="8818"/>
                                    <a:pt x="1748" y="9705"/>
                                  </a:cubicBezTo>
                                  <a:cubicBezTo>
                                    <a:pt x="1596" y="8818"/>
                                    <a:pt x="494" y="9291"/>
                                    <a:pt x="95" y="9212"/>
                                  </a:cubicBezTo>
                                  <a:cubicBezTo>
                                    <a:pt x="475" y="9390"/>
                                    <a:pt x="1121" y="10534"/>
                                    <a:pt x="1824" y="9784"/>
                                  </a:cubicBezTo>
                                  <a:close/>
                                  <a:moveTo>
                                    <a:pt x="8093" y="17379"/>
                                  </a:moveTo>
                                  <a:cubicBezTo>
                                    <a:pt x="8093" y="17300"/>
                                    <a:pt x="8017" y="17300"/>
                                    <a:pt x="7941" y="17221"/>
                                  </a:cubicBezTo>
                                  <a:cubicBezTo>
                                    <a:pt x="7466" y="17063"/>
                                    <a:pt x="7086" y="16885"/>
                                    <a:pt x="6611" y="16728"/>
                                  </a:cubicBezTo>
                                  <a:cubicBezTo>
                                    <a:pt x="6611" y="16728"/>
                                    <a:pt x="6535" y="16807"/>
                                    <a:pt x="6459" y="16807"/>
                                  </a:cubicBezTo>
                                  <a:cubicBezTo>
                                    <a:pt x="6459" y="16807"/>
                                    <a:pt x="6459" y="16885"/>
                                    <a:pt x="6535" y="16964"/>
                                  </a:cubicBezTo>
                                  <a:cubicBezTo>
                                    <a:pt x="6934" y="17122"/>
                                    <a:pt x="7485" y="17300"/>
                                    <a:pt x="7941" y="17458"/>
                                  </a:cubicBezTo>
                                  <a:cubicBezTo>
                                    <a:pt x="8017" y="17458"/>
                                    <a:pt x="8093" y="17379"/>
                                    <a:pt x="8093" y="17379"/>
                                  </a:cubicBezTo>
                                  <a:close/>
                                  <a:moveTo>
                                    <a:pt x="8568" y="17458"/>
                                  </a:moveTo>
                                  <a:cubicBezTo>
                                    <a:pt x="9518" y="16649"/>
                                    <a:pt x="8245" y="15662"/>
                                    <a:pt x="8093" y="15169"/>
                                  </a:cubicBezTo>
                                  <a:cubicBezTo>
                                    <a:pt x="8093" y="15662"/>
                                    <a:pt x="7466" y="17122"/>
                                    <a:pt x="8492" y="17458"/>
                                  </a:cubicBezTo>
                                  <a:cubicBezTo>
                                    <a:pt x="7390" y="17379"/>
                                    <a:pt x="7466" y="18917"/>
                                    <a:pt x="7238" y="19410"/>
                                  </a:cubicBezTo>
                                  <a:cubicBezTo>
                                    <a:pt x="7637" y="18996"/>
                                    <a:pt x="9195" y="18602"/>
                                    <a:pt x="8568" y="17458"/>
                                  </a:cubicBezTo>
                                  <a:close/>
                                  <a:moveTo>
                                    <a:pt x="12500" y="18108"/>
                                  </a:moveTo>
                                  <a:lnTo>
                                    <a:pt x="12025" y="17221"/>
                                  </a:lnTo>
                                  <a:cubicBezTo>
                                    <a:pt x="11550" y="17300"/>
                                    <a:pt x="11170" y="17458"/>
                                    <a:pt x="10847" y="17714"/>
                                  </a:cubicBezTo>
                                  <a:cubicBezTo>
                                    <a:pt x="10449" y="17477"/>
                                    <a:pt x="10069" y="17300"/>
                                    <a:pt x="9594" y="17221"/>
                                  </a:cubicBezTo>
                                  <a:lnTo>
                                    <a:pt x="9195" y="18108"/>
                                  </a:lnTo>
                                  <a:cubicBezTo>
                                    <a:pt x="9518" y="18187"/>
                                    <a:pt x="9746" y="18266"/>
                                    <a:pt x="9974" y="18345"/>
                                  </a:cubicBezTo>
                                  <a:cubicBezTo>
                                    <a:pt x="9195" y="19154"/>
                                    <a:pt x="8796" y="20298"/>
                                    <a:pt x="8245" y="21284"/>
                                  </a:cubicBezTo>
                                  <a:lnTo>
                                    <a:pt x="9746" y="19726"/>
                                  </a:lnTo>
                                  <a:lnTo>
                                    <a:pt x="9670" y="21600"/>
                                  </a:lnTo>
                                  <a:cubicBezTo>
                                    <a:pt x="10069" y="20456"/>
                                    <a:pt x="10221" y="19489"/>
                                    <a:pt x="10847" y="18917"/>
                                  </a:cubicBezTo>
                                  <a:cubicBezTo>
                                    <a:pt x="11398" y="19489"/>
                                    <a:pt x="11626" y="20476"/>
                                    <a:pt x="11949" y="21600"/>
                                  </a:cubicBezTo>
                                  <a:lnTo>
                                    <a:pt x="11949" y="19746"/>
                                  </a:lnTo>
                                  <a:lnTo>
                                    <a:pt x="13355" y="21304"/>
                                  </a:lnTo>
                                  <a:cubicBezTo>
                                    <a:pt x="12880" y="20318"/>
                                    <a:pt x="12405" y="19193"/>
                                    <a:pt x="11626" y="18365"/>
                                  </a:cubicBezTo>
                                  <a:cubicBezTo>
                                    <a:pt x="11873" y="18266"/>
                                    <a:pt x="12177" y="18187"/>
                                    <a:pt x="12500" y="18108"/>
                                  </a:cubicBezTo>
                                  <a:close/>
                                  <a:moveTo>
                                    <a:pt x="13127" y="17458"/>
                                  </a:moveTo>
                                  <a:cubicBezTo>
                                    <a:pt x="14229" y="17122"/>
                                    <a:pt x="13526" y="15662"/>
                                    <a:pt x="13602" y="15169"/>
                                  </a:cubicBezTo>
                                  <a:cubicBezTo>
                                    <a:pt x="13374" y="15662"/>
                                    <a:pt x="12101" y="16629"/>
                                    <a:pt x="13051" y="17458"/>
                                  </a:cubicBezTo>
                                  <a:cubicBezTo>
                                    <a:pt x="12500" y="18602"/>
                                    <a:pt x="14077" y="19016"/>
                                    <a:pt x="14381" y="19410"/>
                                  </a:cubicBezTo>
                                  <a:cubicBezTo>
                                    <a:pt x="14153" y="18917"/>
                                    <a:pt x="14229" y="17379"/>
                                    <a:pt x="13127" y="17458"/>
                                  </a:cubicBezTo>
                                  <a:close/>
                                  <a:moveTo>
                                    <a:pt x="5281" y="13138"/>
                                  </a:moveTo>
                                  <a:cubicBezTo>
                                    <a:pt x="5053" y="13631"/>
                                    <a:pt x="3704" y="14439"/>
                                    <a:pt x="4426" y="15347"/>
                                  </a:cubicBezTo>
                                  <a:cubicBezTo>
                                    <a:pt x="3572" y="14617"/>
                                    <a:pt x="2774" y="15998"/>
                                    <a:pt x="2394" y="16333"/>
                                  </a:cubicBezTo>
                                  <a:cubicBezTo>
                                    <a:pt x="2869" y="16175"/>
                                    <a:pt x="4426" y="16668"/>
                                    <a:pt x="4521" y="15445"/>
                                  </a:cubicBezTo>
                                  <a:cubicBezTo>
                                    <a:pt x="5737" y="15248"/>
                                    <a:pt x="5186" y="13710"/>
                                    <a:pt x="5281" y="13138"/>
                                  </a:cubicBezTo>
                                  <a:close/>
                                  <a:moveTo>
                                    <a:pt x="6459" y="14361"/>
                                  </a:moveTo>
                                  <a:cubicBezTo>
                                    <a:pt x="6383" y="14854"/>
                                    <a:pt x="5357" y="15998"/>
                                    <a:pt x="6231" y="16649"/>
                                  </a:cubicBezTo>
                                  <a:cubicBezTo>
                                    <a:pt x="5205" y="16235"/>
                                    <a:pt x="4901" y="17793"/>
                                    <a:pt x="4502" y="18207"/>
                                  </a:cubicBezTo>
                                  <a:cubicBezTo>
                                    <a:pt x="4977" y="17872"/>
                                    <a:pt x="6535" y="17970"/>
                                    <a:pt x="6307" y="16747"/>
                                  </a:cubicBezTo>
                                  <a:cubicBezTo>
                                    <a:pt x="7466" y="16235"/>
                                    <a:pt x="6535" y="14854"/>
                                    <a:pt x="6459" y="14361"/>
                                  </a:cubicBezTo>
                                  <a:close/>
                                  <a:moveTo>
                                    <a:pt x="13678" y="17221"/>
                                  </a:moveTo>
                                  <a:cubicBezTo>
                                    <a:pt x="13602" y="17300"/>
                                    <a:pt x="13602" y="17300"/>
                                    <a:pt x="13526" y="17379"/>
                                  </a:cubicBezTo>
                                  <a:cubicBezTo>
                                    <a:pt x="13602" y="17379"/>
                                    <a:pt x="13678" y="17458"/>
                                    <a:pt x="13678" y="17458"/>
                                  </a:cubicBezTo>
                                  <a:cubicBezTo>
                                    <a:pt x="14229" y="17300"/>
                                    <a:pt x="14704" y="17122"/>
                                    <a:pt x="15179" y="16964"/>
                                  </a:cubicBezTo>
                                  <a:cubicBezTo>
                                    <a:pt x="15179" y="16885"/>
                                    <a:pt x="15179" y="16807"/>
                                    <a:pt x="15179" y="16807"/>
                                  </a:cubicBezTo>
                                  <a:cubicBezTo>
                                    <a:pt x="15103" y="16807"/>
                                    <a:pt x="15103" y="16728"/>
                                    <a:pt x="15027" y="16728"/>
                                  </a:cubicBezTo>
                                  <a:cubicBezTo>
                                    <a:pt x="14628" y="16885"/>
                                    <a:pt x="14153" y="17043"/>
                                    <a:pt x="13678" y="17221"/>
                                  </a:cubicBezTo>
                                  <a:close/>
                                  <a:moveTo>
                                    <a:pt x="18541" y="13788"/>
                                  </a:moveTo>
                                  <a:cubicBezTo>
                                    <a:pt x="18465" y="13788"/>
                                    <a:pt x="18389" y="13788"/>
                                    <a:pt x="18389" y="13788"/>
                                  </a:cubicBezTo>
                                  <a:cubicBezTo>
                                    <a:pt x="18161" y="14203"/>
                                    <a:pt x="17839" y="14518"/>
                                    <a:pt x="17611" y="14854"/>
                                  </a:cubicBezTo>
                                  <a:cubicBezTo>
                                    <a:pt x="17611" y="14854"/>
                                    <a:pt x="17611" y="14933"/>
                                    <a:pt x="17535" y="15012"/>
                                  </a:cubicBezTo>
                                  <a:lnTo>
                                    <a:pt x="17763" y="15012"/>
                                  </a:lnTo>
                                  <a:cubicBezTo>
                                    <a:pt x="18085" y="14676"/>
                                    <a:pt x="18313" y="14282"/>
                                    <a:pt x="18617" y="13946"/>
                                  </a:cubicBezTo>
                                  <a:cubicBezTo>
                                    <a:pt x="18541" y="13867"/>
                                    <a:pt x="18541" y="13867"/>
                                    <a:pt x="18541" y="13788"/>
                                  </a:cubicBezTo>
                                  <a:close/>
                                  <a:moveTo>
                                    <a:pt x="18693" y="13532"/>
                                  </a:moveTo>
                                  <a:cubicBezTo>
                                    <a:pt x="19092" y="12546"/>
                                    <a:pt x="17744" y="12151"/>
                                    <a:pt x="17364" y="11816"/>
                                  </a:cubicBezTo>
                                  <a:cubicBezTo>
                                    <a:pt x="17592" y="12230"/>
                                    <a:pt x="17440" y="13769"/>
                                    <a:pt x="18617" y="13611"/>
                                  </a:cubicBezTo>
                                  <a:cubicBezTo>
                                    <a:pt x="19016" y="14755"/>
                                    <a:pt x="20270" y="13946"/>
                                    <a:pt x="20745" y="13848"/>
                                  </a:cubicBezTo>
                                  <a:cubicBezTo>
                                    <a:pt x="20270" y="13788"/>
                                    <a:pt x="19339" y="12723"/>
                                    <a:pt x="18693" y="13532"/>
                                  </a:cubicBezTo>
                                  <a:close/>
                                  <a:moveTo>
                                    <a:pt x="3154" y="13788"/>
                                  </a:moveTo>
                                  <a:cubicBezTo>
                                    <a:pt x="3078" y="13867"/>
                                    <a:pt x="3078" y="13867"/>
                                    <a:pt x="3078" y="13946"/>
                                  </a:cubicBezTo>
                                  <a:cubicBezTo>
                                    <a:pt x="3306" y="14282"/>
                                    <a:pt x="3628" y="14676"/>
                                    <a:pt x="3856" y="15012"/>
                                  </a:cubicBezTo>
                                  <a:lnTo>
                                    <a:pt x="4084" y="15012"/>
                                  </a:lnTo>
                                  <a:cubicBezTo>
                                    <a:pt x="4084" y="14933"/>
                                    <a:pt x="4084" y="14854"/>
                                    <a:pt x="4084" y="14854"/>
                                  </a:cubicBezTo>
                                  <a:cubicBezTo>
                                    <a:pt x="3761" y="14518"/>
                                    <a:pt x="3533" y="14203"/>
                                    <a:pt x="3306" y="13788"/>
                                  </a:cubicBezTo>
                                  <a:cubicBezTo>
                                    <a:pt x="3230" y="13788"/>
                                    <a:pt x="3154" y="13788"/>
                                    <a:pt x="3154" y="13788"/>
                                  </a:cubicBezTo>
                                  <a:close/>
                                  <a:moveTo>
                                    <a:pt x="15483" y="16649"/>
                                  </a:moveTo>
                                  <a:cubicBezTo>
                                    <a:pt x="16262" y="15998"/>
                                    <a:pt x="15331" y="14854"/>
                                    <a:pt x="15160" y="14361"/>
                                  </a:cubicBezTo>
                                  <a:cubicBezTo>
                                    <a:pt x="15160" y="14854"/>
                                    <a:pt x="14210" y="16235"/>
                                    <a:pt x="15312" y="16728"/>
                                  </a:cubicBezTo>
                                  <a:cubicBezTo>
                                    <a:pt x="15084" y="17951"/>
                                    <a:pt x="16718" y="17872"/>
                                    <a:pt x="17117" y="18187"/>
                                  </a:cubicBezTo>
                                  <a:cubicBezTo>
                                    <a:pt x="16813" y="17773"/>
                                    <a:pt x="16433" y="16235"/>
                                    <a:pt x="15483" y="16649"/>
                                  </a:cubicBezTo>
                                  <a:close/>
                                  <a:moveTo>
                                    <a:pt x="17212" y="15327"/>
                                  </a:moveTo>
                                  <a:cubicBezTo>
                                    <a:pt x="17915" y="14439"/>
                                    <a:pt x="16661" y="13611"/>
                                    <a:pt x="16357" y="13118"/>
                                  </a:cubicBezTo>
                                  <a:cubicBezTo>
                                    <a:pt x="16509" y="13690"/>
                                    <a:pt x="15958" y="15228"/>
                                    <a:pt x="17136" y="15406"/>
                                  </a:cubicBezTo>
                                  <a:cubicBezTo>
                                    <a:pt x="17288" y="16629"/>
                                    <a:pt x="18788" y="16136"/>
                                    <a:pt x="19339" y="16294"/>
                                  </a:cubicBezTo>
                                  <a:cubicBezTo>
                                    <a:pt x="18864" y="15978"/>
                                    <a:pt x="18161" y="14597"/>
                                    <a:pt x="17212" y="15327"/>
                                  </a:cubicBezTo>
                                  <a:close/>
                                  <a:moveTo>
                                    <a:pt x="2204" y="11836"/>
                                  </a:moveTo>
                                  <a:cubicBezTo>
                                    <a:pt x="2128" y="11915"/>
                                    <a:pt x="2128" y="11915"/>
                                    <a:pt x="2128" y="11915"/>
                                  </a:cubicBezTo>
                                  <a:cubicBezTo>
                                    <a:pt x="2204" y="12329"/>
                                    <a:pt x="2356" y="12723"/>
                                    <a:pt x="2603" y="13138"/>
                                  </a:cubicBezTo>
                                  <a:cubicBezTo>
                                    <a:pt x="2679" y="13138"/>
                                    <a:pt x="2679" y="13138"/>
                                    <a:pt x="2755" y="13138"/>
                                  </a:cubicBezTo>
                                  <a:cubicBezTo>
                                    <a:pt x="2755" y="13138"/>
                                    <a:pt x="2755" y="13059"/>
                                    <a:pt x="2755" y="12980"/>
                                  </a:cubicBezTo>
                                  <a:cubicBezTo>
                                    <a:pt x="2603" y="12644"/>
                                    <a:pt x="2432" y="12250"/>
                                    <a:pt x="2356" y="11915"/>
                                  </a:cubicBezTo>
                                  <a:cubicBezTo>
                                    <a:pt x="2299" y="11836"/>
                                    <a:pt x="2204" y="11836"/>
                                    <a:pt x="2204" y="11836"/>
                                  </a:cubicBezTo>
                                  <a:close/>
                                  <a:moveTo>
                                    <a:pt x="1824" y="7101"/>
                                  </a:moveTo>
                                  <a:cubicBezTo>
                                    <a:pt x="1900" y="7101"/>
                                    <a:pt x="1900" y="7180"/>
                                    <a:pt x="1976" y="7180"/>
                                  </a:cubicBezTo>
                                  <a:cubicBezTo>
                                    <a:pt x="1976" y="7180"/>
                                    <a:pt x="2052" y="7180"/>
                                    <a:pt x="2052" y="7101"/>
                                  </a:cubicBezTo>
                                  <a:lnTo>
                                    <a:pt x="2128" y="7101"/>
                                  </a:lnTo>
                                  <a:cubicBezTo>
                                    <a:pt x="2204" y="6766"/>
                                    <a:pt x="2280" y="6450"/>
                                    <a:pt x="2356" y="6214"/>
                                  </a:cubicBezTo>
                                  <a:cubicBezTo>
                                    <a:pt x="2356" y="6135"/>
                                    <a:pt x="2280" y="6135"/>
                                    <a:pt x="2280" y="6056"/>
                                  </a:cubicBezTo>
                                  <a:cubicBezTo>
                                    <a:pt x="2204" y="6056"/>
                                    <a:pt x="2204" y="6056"/>
                                    <a:pt x="2128" y="6056"/>
                                  </a:cubicBezTo>
                                  <a:cubicBezTo>
                                    <a:pt x="2052" y="6372"/>
                                    <a:pt x="1900" y="6766"/>
                                    <a:pt x="1824" y="7101"/>
                                  </a:cubicBezTo>
                                  <a:close/>
                                  <a:moveTo>
                                    <a:pt x="2375" y="5878"/>
                                  </a:moveTo>
                                  <a:cubicBezTo>
                                    <a:pt x="2774" y="6687"/>
                                    <a:pt x="3628" y="5878"/>
                                    <a:pt x="4027" y="5799"/>
                                  </a:cubicBezTo>
                                  <a:cubicBezTo>
                                    <a:pt x="3704" y="5799"/>
                                    <a:pt x="2774" y="5070"/>
                                    <a:pt x="2375" y="5799"/>
                                  </a:cubicBezTo>
                                  <a:cubicBezTo>
                                    <a:pt x="2603" y="4991"/>
                                    <a:pt x="1520" y="4813"/>
                                    <a:pt x="1197" y="4576"/>
                                  </a:cubicBezTo>
                                  <a:cubicBezTo>
                                    <a:pt x="1425" y="4892"/>
                                    <a:pt x="1501" y="6115"/>
                                    <a:pt x="2375" y="5878"/>
                                  </a:cubicBezTo>
                                  <a:close/>
                                  <a:moveTo>
                                    <a:pt x="2831" y="4655"/>
                                  </a:moveTo>
                                  <a:cubicBezTo>
                                    <a:pt x="2679" y="4813"/>
                                    <a:pt x="2603" y="5070"/>
                                    <a:pt x="2508" y="5227"/>
                                  </a:cubicBezTo>
                                  <a:cubicBezTo>
                                    <a:pt x="2508" y="5306"/>
                                    <a:pt x="2508" y="5385"/>
                                    <a:pt x="2508" y="5385"/>
                                  </a:cubicBezTo>
                                  <a:cubicBezTo>
                                    <a:pt x="2584" y="5385"/>
                                    <a:pt x="2660" y="5385"/>
                                    <a:pt x="2660" y="5306"/>
                                  </a:cubicBezTo>
                                  <a:cubicBezTo>
                                    <a:pt x="2660" y="5306"/>
                                    <a:pt x="2660" y="5306"/>
                                    <a:pt x="2736" y="5306"/>
                                  </a:cubicBezTo>
                                  <a:cubicBezTo>
                                    <a:pt x="2812" y="5148"/>
                                    <a:pt x="2888" y="4971"/>
                                    <a:pt x="2964" y="4813"/>
                                  </a:cubicBezTo>
                                  <a:cubicBezTo>
                                    <a:pt x="2964" y="4734"/>
                                    <a:pt x="2964" y="4734"/>
                                    <a:pt x="2888" y="4655"/>
                                  </a:cubicBezTo>
                                  <a:lnTo>
                                    <a:pt x="2831" y="4655"/>
                                  </a:lnTo>
                                  <a:close/>
                                  <a:moveTo>
                                    <a:pt x="3078" y="4498"/>
                                  </a:moveTo>
                                  <a:cubicBezTo>
                                    <a:pt x="3306" y="5306"/>
                                    <a:pt x="4331" y="4734"/>
                                    <a:pt x="4730" y="4734"/>
                                  </a:cubicBezTo>
                                  <a:cubicBezTo>
                                    <a:pt x="4331" y="4576"/>
                                    <a:pt x="3629" y="3748"/>
                                    <a:pt x="3078" y="4399"/>
                                  </a:cubicBezTo>
                                  <a:cubicBezTo>
                                    <a:pt x="3477" y="3669"/>
                                    <a:pt x="2451" y="3255"/>
                                    <a:pt x="2223" y="3018"/>
                                  </a:cubicBezTo>
                                  <a:cubicBezTo>
                                    <a:pt x="2299" y="3353"/>
                                    <a:pt x="2204" y="4576"/>
                                    <a:pt x="3078" y="4498"/>
                                  </a:cubicBezTo>
                                  <a:close/>
                                  <a:moveTo>
                                    <a:pt x="3078" y="13631"/>
                                  </a:moveTo>
                                  <a:cubicBezTo>
                                    <a:pt x="4179" y="13788"/>
                                    <a:pt x="4027" y="12250"/>
                                    <a:pt x="4255" y="11836"/>
                                  </a:cubicBezTo>
                                  <a:cubicBezTo>
                                    <a:pt x="3932" y="12171"/>
                                    <a:pt x="2603" y="12565"/>
                                    <a:pt x="3002" y="13552"/>
                                  </a:cubicBezTo>
                                  <a:cubicBezTo>
                                    <a:pt x="2375" y="12743"/>
                                    <a:pt x="1349" y="13788"/>
                                    <a:pt x="874" y="13887"/>
                                  </a:cubicBezTo>
                                  <a:cubicBezTo>
                                    <a:pt x="1425" y="13946"/>
                                    <a:pt x="2679" y="14755"/>
                                    <a:pt x="3078" y="13631"/>
                                  </a:cubicBezTo>
                                  <a:close/>
                                  <a:moveTo>
                                    <a:pt x="3477" y="3925"/>
                                  </a:moveTo>
                                  <a:cubicBezTo>
                                    <a:pt x="3553" y="3925"/>
                                    <a:pt x="3553" y="3925"/>
                                    <a:pt x="3553" y="3925"/>
                                  </a:cubicBezTo>
                                  <a:cubicBezTo>
                                    <a:pt x="3704" y="3768"/>
                                    <a:pt x="3780" y="3590"/>
                                    <a:pt x="3951" y="3432"/>
                                  </a:cubicBezTo>
                                  <a:lnTo>
                                    <a:pt x="3951" y="3353"/>
                                  </a:lnTo>
                                  <a:cubicBezTo>
                                    <a:pt x="3875" y="3353"/>
                                    <a:pt x="3875" y="3275"/>
                                    <a:pt x="3799" y="3275"/>
                                  </a:cubicBezTo>
                                  <a:cubicBezTo>
                                    <a:pt x="3647" y="3432"/>
                                    <a:pt x="3477" y="3610"/>
                                    <a:pt x="3401" y="3847"/>
                                  </a:cubicBezTo>
                                  <a:lnTo>
                                    <a:pt x="3325" y="3847"/>
                                  </a:lnTo>
                                  <a:cubicBezTo>
                                    <a:pt x="3401" y="3925"/>
                                    <a:pt x="3401" y="3925"/>
                                    <a:pt x="3401" y="4004"/>
                                  </a:cubicBezTo>
                                  <a:cubicBezTo>
                                    <a:pt x="3382" y="4004"/>
                                    <a:pt x="3477" y="4004"/>
                                    <a:pt x="3477" y="3925"/>
                                  </a:cubicBezTo>
                                  <a:close/>
                                  <a:moveTo>
                                    <a:pt x="2128" y="11658"/>
                                  </a:moveTo>
                                  <a:cubicBezTo>
                                    <a:pt x="3154" y="12072"/>
                                    <a:pt x="3382" y="10514"/>
                                    <a:pt x="3704" y="10100"/>
                                  </a:cubicBezTo>
                                  <a:cubicBezTo>
                                    <a:pt x="3306" y="10435"/>
                                    <a:pt x="1900" y="10435"/>
                                    <a:pt x="2128" y="11481"/>
                                  </a:cubicBezTo>
                                  <a:cubicBezTo>
                                    <a:pt x="1653" y="10494"/>
                                    <a:pt x="475" y="11323"/>
                                    <a:pt x="0" y="11323"/>
                                  </a:cubicBezTo>
                                  <a:cubicBezTo>
                                    <a:pt x="475" y="11500"/>
                                    <a:pt x="1501" y="12644"/>
                                    <a:pt x="2128" y="11658"/>
                                  </a:cubicBezTo>
                                  <a:close/>
                                  <a:moveTo>
                                    <a:pt x="4008" y="3176"/>
                                  </a:moveTo>
                                  <a:cubicBezTo>
                                    <a:pt x="4084" y="4064"/>
                                    <a:pt x="5186" y="3669"/>
                                    <a:pt x="5585" y="3748"/>
                                  </a:cubicBezTo>
                                  <a:cubicBezTo>
                                    <a:pt x="5262" y="3590"/>
                                    <a:pt x="4730" y="2604"/>
                                    <a:pt x="4084" y="3097"/>
                                  </a:cubicBezTo>
                                  <a:cubicBezTo>
                                    <a:pt x="4635" y="2446"/>
                                    <a:pt x="3609" y="1874"/>
                                    <a:pt x="3458" y="1539"/>
                                  </a:cubicBezTo>
                                  <a:cubicBezTo>
                                    <a:pt x="3553" y="1953"/>
                                    <a:pt x="3154" y="3097"/>
                                    <a:pt x="4008" y="3176"/>
                                  </a:cubicBezTo>
                                  <a:close/>
                                  <a:moveTo>
                                    <a:pt x="1824" y="9962"/>
                                  </a:moveTo>
                                  <a:cubicBezTo>
                                    <a:pt x="1748" y="10041"/>
                                    <a:pt x="1748" y="10041"/>
                                    <a:pt x="1672" y="10041"/>
                                  </a:cubicBezTo>
                                  <a:cubicBezTo>
                                    <a:pt x="1748" y="10376"/>
                                    <a:pt x="1748" y="10692"/>
                                    <a:pt x="1824" y="11027"/>
                                  </a:cubicBezTo>
                                  <a:cubicBezTo>
                                    <a:pt x="1900" y="11027"/>
                                    <a:pt x="1900" y="11027"/>
                                    <a:pt x="1976" y="11106"/>
                                  </a:cubicBezTo>
                                  <a:cubicBezTo>
                                    <a:pt x="1976" y="11027"/>
                                    <a:pt x="2052" y="10948"/>
                                    <a:pt x="2052" y="10869"/>
                                  </a:cubicBezTo>
                                  <a:cubicBezTo>
                                    <a:pt x="1976" y="10632"/>
                                    <a:pt x="1976" y="10376"/>
                                    <a:pt x="1976" y="10060"/>
                                  </a:cubicBezTo>
                                  <a:cubicBezTo>
                                    <a:pt x="1900" y="10041"/>
                                    <a:pt x="1824" y="10041"/>
                                    <a:pt x="1824" y="9962"/>
                                  </a:cubicBezTo>
                                  <a:close/>
                                  <a:moveTo>
                                    <a:pt x="1653" y="7989"/>
                                  </a:moveTo>
                                  <a:lnTo>
                                    <a:pt x="1653" y="9212"/>
                                  </a:lnTo>
                                  <a:lnTo>
                                    <a:pt x="1729" y="9291"/>
                                  </a:lnTo>
                                  <a:cubicBezTo>
                                    <a:pt x="1729" y="9212"/>
                                    <a:pt x="1805" y="9212"/>
                                    <a:pt x="1881" y="9133"/>
                                  </a:cubicBezTo>
                                  <a:cubicBezTo>
                                    <a:pt x="1881" y="9054"/>
                                    <a:pt x="1881" y="9054"/>
                                    <a:pt x="1881" y="8975"/>
                                  </a:cubicBezTo>
                                  <a:cubicBezTo>
                                    <a:pt x="1881" y="8640"/>
                                    <a:pt x="1881" y="8324"/>
                                    <a:pt x="1957" y="8088"/>
                                  </a:cubicBezTo>
                                  <a:cubicBezTo>
                                    <a:pt x="1881" y="8009"/>
                                    <a:pt x="1881" y="8009"/>
                                    <a:pt x="1805" y="7930"/>
                                  </a:cubicBezTo>
                                  <a:cubicBezTo>
                                    <a:pt x="1824" y="7989"/>
                                    <a:pt x="1748" y="7989"/>
                                    <a:pt x="1653" y="7989"/>
                                  </a:cubicBezTo>
                                  <a:close/>
                                  <a:moveTo>
                                    <a:pt x="1824" y="7752"/>
                                  </a:moveTo>
                                  <a:cubicBezTo>
                                    <a:pt x="2451" y="8403"/>
                                    <a:pt x="3154" y="7417"/>
                                    <a:pt x="3477" y="7338"/>
                                  </a:cubicBezTo>
                                  <a:cubicBezTo>
                                    <a:pt x="3154" y="7338"/>
                                    <a:pt x="2147" y="6845"/>
                                    <a:pt x="1900" y="7575"/>
                                  </a:cubicBezTo>
                                  <a:cubicBezTo>
                                    <a:pt x="1900" y="6845"/>
                                    <a:pt x="798" y="6924"/>
                                    <a:pt x="494" y="6766"/>
                                  </a:cubicBezTo>
                                  <a:cubicBezTo>
                                    <a:pt x="798" y="7022"/>
                                    <a:pt x="1121" y="8167"/>
                                    <a:pt x="1824" y="775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81" name="Shape">
                            <a:extLst/>
                          </wps:cNvPr>
                          <wps:cNvSpPr/>
                          <wps:spPr>
                            <a:xfrm>
                              <a:off x="4563014" y="1986712"/>
                              <a:ext cx="516471" cy="51832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218" h="21554" extrusionOk="0">
                                  <a:moveTo>
                                    <a:pt x="6477" y="8826"/>
                                  </a:moveTo>
                                  <a:cubicBezTo>
                                    <a:pt x="4599" y="8245"/>
                                    <a:pt x="2356" y="6450"/>
                                    <a:pt x="1364" y="4549"/>
                                  </a:cubicBezTo>
                                  <a:cubicBezTo>
                                    <a:pt x="947" y="3756"/>
                                    <a:pt x="634" y="2700"/>
                                    <a:pt x="1208" y="1802"/>
                                  </a:cubicBezTo>
                                  <a:cubicBezTo>
                                    <a:pt x="1573" y="1221"/>
                                    <a:pt x="2042" y="957"/>
                                    <a:pt x="2564" y="905"/>
                                  </a:cubicBezTo>
                                  <a:cubicBezTo>
                                    <a:pt x="3295" y="852"/>
                                    <a:pt x="4025" y="1221"/>
                                    <a:pt x="4599" y="1644"/>
                                  </a:cubicBezTo>
                                  <a:cubicBezTo>
                                    <a:pt x="4547" y="1169"/>
                                    <a:pt x="4547" y="799"/>
                                    <a:pt x="4547" y="535"/>
                                  </a:cubicBezTo>
                                  <a:cubicBezTo>
                                    <a:pt x="3973" y="218"/>
                                    <a:pt x="3243" y="-46"/>
                                    <a:pt x="2512" y="7"/>
                                  </a:cubicBezTo>
                                  <a:cubicBezTo>
                                    <a:pt x="1677" y="60"/>
                                    <a:pt x="999" y="482"/>
                                    <a:pt x="477" y="1274"/>
                                  </a:cubicBezTo>
                                  <a:cubicBezTo>
                                    <a:pt x="-201" y="2225"/>
                                    <a:pt x="-149" y="3545"/>
                                    <a:pt x="582" y="4971"/>
                                  </a:cubicBezTo>
                                  <a:cubicBezTo>
                                    <a:pt x="1886" y="7506"/>
                                    <a:pt x="4964" y="9724"/>
                                    <a:pt x="7312" y="9935"/>
                                  </a:cubicBezTo>
                                  <a:cubicBezTo>
                                    <a:pt x="6999" y="9619"/>
                                    <a:pt x="6686" y="9249"/>
                                    <a:pt x="6477" y="8826"/>
                                  </a:cubicBezTo>
                                  <a:close/>
                                  <a:moveTo>
                                    <a:pt x="9451" y="11044"/>
                                  </a:moveTo>
                                  <a:cubicBezTo>
                                    <a:pt x="9660" y="12048"/>
                                    <a:pt x="10025" y="14266"/>
                                    <a:pt x="9295" y="16590"/>
                                  </a:cubicBezTo>
                                  <a:lnTo>
                                    <a:pt x="11903" y="16590"/>
                                  </a:lnTo>
                                  <a:cubicBezTo>
                                    <a:pt x="11173" y="14213"/>
                                    <a:pt x="11486" y="12048"/>
                                    <a:pt x="11747" y="11044"/>
                                  </a:cubicBezTo>
                                  <a:cubicBezTo>
                                    <a:pt x="16338" y="9671"/>
                                    <a:pt x="16286" y="165"/>
                                    <a:pt x="16286" y="165"/>
                                  </a:cubicBezTo>
                                  <a:lnTo>
                                    <a:pt x="4912" y="165"/>
                                  </a:lnTo>
                                  <a:cubicBezTo>
                                    <a:pt x="4912" y="165"/>
                                    <a:pt x="4860" y="9671"/>
                                    <a:pt x="9451" y="11044"/>
                                  </a:cubicBezTo>
                                  <a:close/>
                                  <a:moveTo>
                                    <a:pt x="7103" y="6872"/>
                                  </a:moveTo>
                                  <a:cubicBezTo>
                                    <a:pt x="6790" y="6080"/>
                                    <a:pt x="6634" y="5288"/>
                                    <a:pt x="6582" y="4654"/>
                                  </a:cubicBezTo>
                                  <a:cubicBezTo>
                                    <a:pt x="6582" y="4496"/>
                                    <a:pt x="6529" y="4337"/>
                                    <a:pt x="6529" y="4232"/>
                                  </a:cubicBezTo>
                                  <a:cubicBezTo>
                                    <a:pt x="6529" y="4126"/>
                                    <a:pt x="6529" y="4021"/>
                                    <a:pt x="6529" y="3915"/>
                                  </a:cubicBezTo>
                                  <a:cubicBezTo>
                                    <a:pt x="6529" y="3756"/>
                                    <a:pt x="6529" y="3651"/>
                                    <a:pt x="6529" y="3651"/>
                                  </a:cubicBezTo>
                                  <a:cubicBezTo>
                                    <a:pt x="6529" y="3651"/>
                                    <a:pt x="6582" y="3756"/>
                                    <a:pt x="6634" y="3915"/>
                                  </a:cubicBezTo>
                                  <a:cubicBezTo>
                                    <a:pt x="6686" y="4073"/>
                                    <a:pt x="6790" y="4337"/>
                                    <a:pt x="6895" y="4601"/>
                                  </a:cubicBezTo>
                                  <a:cubicBezTo>
                                    <a:pt x="6999" y="4865"/>
                                    <a:pt x="7103" y="5235"/>
                                    <a:pt x="7260" y="5605"/>
                                  </a:cubicBezTo>
                                  <a:cubicBezTo>
                                    <a:pt x="7312" y="5763"/>
                                    <a:pt x="7416" y="5975"/>
                                    <a:pt x="7469" y="6133"/>
                                  </a:cubicBezTo>
                                  <a:cubicBezTo>
                                    <a:pt x="7521" y="6291"/>
                                    <a:pt x="7625" y="6503"/>
                                    <a:pt x="7677" y="6714"/>
                                  </a:cubicBezTo>
                                  <a:cubicBezTo>
                                    <a:pt x="7729" y="6925"/>
                                    <a:pt x="7834" y="7084"/>
                                    <a:pt x="7886" y="7242"/>
                                  </a:cubicBezTo>
                                  <a:cubicBezTo>
                                    <a:pt x="7938" y="7348"/>
                                    <a:pt x="7990" y="7400"/>
                                    <a:pt x="7990" y="7506"/>
                                  </a:cubicBezTo>
                                  <a:cubicBezTo>
                                    <a:pt x="8043" y="7612"/>
                                    <a:pt x="8095" y="7665"/>
                                    <a:pt x="8095" y="7770"/>
                                  </a:cubicBezTo>
                                  <a:cubicBezTo>
                                    <a:pt x="8147" y="7929"/>
                                    <a:pt x="8251" y="8087"/>
                                    <a:pt x="8356" y="8245"/>
                                  </a:cubicBezTo>
                                  <a:cubicBezTo>
                                    <a:pt x="8460" y="8404"/>
                                    <a:pt x="8512" y="8510"/>
                                    <a:pt x="8616" y="8668"/>
                                  </a:cubicBezTo>
                                  <a:cubicBezTo>
                                    <a:pt x="8721" y="8774"/>
                                    <a:pt x="8773" y="8932"/>
                                    <a:pt x="8825" y="8985"/>
                                  </a:cubicBezTo>
                                  <a:cubicBezTo>
                                    <a:pt x="8877" y="9090"/>
                                    <a:pt x="8982" y="9196"/>
                                    <a:pt x="9034" y="9249"/>
                                  </a:cubicBezTo>
                                  <a:cubicBezTo>
                                    <a:pt x="9138" y="9407"/>
                                    <a:pt x="9190" y="9460"/>
                                    <a:pt x="9190" y="9460"/>
                                  </a:cubicBezTo>
                                  <a:cubicBezTo>
                                    <a:pt x="9190" y="9460"/>
                                    <a:pt x="9086" y="9407"/>
                                    <a:pt x="8930" y="9302"/>
                                  </a:cubicBezTo>
                                  <a:cubicBezTo>
                                    <a:pt x="8825" y="9249"/>
                                    <a:pt x="8773" y="9196"/>
                                    <a:pt x="8669" y="9090"/>
                                  </a:cubicBezTo>
                                  <a:cubicBezTo>
                                    <a:pt x="8564" y="9038"/>
                                    <a:pt x="8460" y="8932"/>
                                    <a:pt x="8356" y="8826"/>
                                  </a:cubicBezTo>
                                  <a:cubicBezTo>
                                    <a:pt x="8251" y="8721"/>
                                    <a:pt x="8147" y="8562"/>
                                    <a:pt x="7990" y="8457"/>
                                  </a:cubicBezTo>
                                  <a:cubicBezTo>
                                    <a:pt x="7886" y="8298"/>
                                    <a:pt x="7782" y="8140"/>
                                    <a:pt x="7677" y="7981"/>
                                  </a:cubicBezTo>
                                  <a:cubicBezTo>
                                    <a:pt x="7573" y="7823"/>
                                    <a:pt x="7469" y="7612"/>
                                    <a:pt x="7364" y="7453"/>
                                  </a:cubicBezTo>
                                  <a:cubicBezTo>
                                    <a:pt x="7312" y="7295"/>
                                    <a:pt x="7208" y="7084"/>
                                    <a:pt x="7103" y="6872"/>
                                  </a:cubicBezTo>
                                  <a:close/>
                                  <a:moveTo>
                                    <a:pt x="5486" y="21554"/>
                                  </a:moveTo>
                                  <a:lnTo>
                                    <a:pt x="15712" y="21554"/>
                                  </a:lnTo>
                                  <a:lnTo>
                                    <a:pt x="15712" y="16959"/>
                                  </a:lnTo>
                                  <a:lnTo>
                                    <a:pt x="5486" y="16959"/>
                                  </a:lnTo>
                                  <a:lnTo>
                                    <a:pt x="5486" y="21554"/>
                                  </a:lnTo>
                                  <a:close/>
                                  <a:moveTo>
                                    <a:pt x="7469" y="18174"/>
                                  </a:moveTo>
                                  <a:lnTo>
                                    <a:pt x="13729" y="18174"/>
                                  </a:lnTo>
                                  <a:lnTo>
                                    <a:pt x="13729" y="20392"/>
                                  </a:lnTo>
                                  <a:lnTo>
                                    <a:pt x="7469" y="20392"/>
                                  </a:lnTo>
                                  <a:lnTo>
                                    <a:pt x="7469" y="18174"/>
                                  </a:lnTo>
                                  <a:close/>
                                  <a:moveTo>
                                    <a:pt x="20721" y="1274"/>
                                  </a:moveTo>
                                  <a:cubicBezTo>
                                    <a:pt x="20199" y="482"/>
                                    <a:pt x="19469" y="60"/>
                                    <a:pt x="18686" y="7"/>
                                  </a:cubicBezTo>
                                  <a:cubicBezTo>
                                    <a:pt x="17955" y="-46"/>
                                    <a:pt x="17277" y="218"/>
                                    <a:pt x="16651" y="535"/>
                                  </a:cubicBezTo>
                                  <a:cubicBezTo>
                                    <a:pt x="16651" y="799"/>
                                    <a:pt x="16651" y="1169"/>
                                    <a:pt x="16599" y="1644"/>
                                  </a:cubicBezTo>
                                  <a:cubicBezTo>
                                    <a:pt x="17173" y="1221"/>
                                    <a:pt x="17955" y="852"/>
                                    <a:pt x="18634" y="905"/>
                                  </a:cubicBezTo>
                                  <a:cubicBezTo>
                                    <a:pt x="19156" y="957"/>
                                    <a:pt x="19625" y="1221"/>
                                    <a:pt x="19990" y="1802"/>
                                  </a:cubicBezTo>
                                  <a:cubicBezTo>
                                    <a:pt x="20564" y="2647"/>
                                    <a:pt x="20251" y="3756"/>
                                    <a:pt x="19834" y="4549"/>
                                  </a:cubicBezTo>
                                  <a:cubicBezTo>
                                    <a:pt x="18842" y="6450"/>
                                    <a:pt x="16599" y="8245"/>
                                    <a:pt x="14721" y="8826"/>
                                  </a:cubicBezTo>
                                  <a:cubicBezTo>
                                    <a:pt x="14460" y="9249"/>
                                    <a:pt x="14199" y="9619"/>
                                    <a:pt x="13886" y="9935"/>
                                  </a:cubicBezTo>
                                  <a:cubicBezTo>
                                    <a:pt x="16234" y="9777"/>
                                    <a:pt x="19312" y="7506"/>
                                    <a:pt x="20616" y="4971"/>
                                  </a:cubicBezTo>
                                  <a:cubicBezTo>
                                    <a:pt x="21399" y="3598"/>
                                    <a:pt x="21399" y="2278"/>
                                    <a:pt x="20721" y="127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5"/>
                            </a:solidFill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</wpg:grpSp>
                      <wps:wsp>
                        <wps:cNvPr id="82" name="White circle - upper left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1765300" y="1"/>
                            <a:ext cx="1733550" cy="1123950"/>
                          </a:xfrm>
                          <a:custGeom>
                            <a:avLst/>
                            <a:gdLst>
                              <a:gd name="T0" fmla="*/ 1086 w 1092"/>
                              <a:gd name="T1" fmla="*/ 74 h 708"/>
                              <a:gd name="T2" fmla="*/ 1072 w 1092"/>
                              <a:gd name="T3" fmla="*/ 16 h 708"/>
                              <a:gd name="T4" fmla="*/ 24 w 1092"/>
                              <a:gd name="T5" fmla="*/ 0 h 708"/>
                              <a:gd name="T6" fmla="*/ 12 w 1092"/>
                              <a:gd name="T7" fmla="*/ 44 h 708"/>
                              <a:gd name="T8" fmla="*/ 4 w 1092"/>
                              <a:gd name="T9" fmla="*/ 102 h 708"/>
                              <a:gd name="T10" fmla="*/ 0 w 1092"/>
                              <a:gd name="T11" fmla="*/ 162 h 708"/>
                              <a:gd name="T12" fmla="*/ 4 w 1092"/>
                              <a:gd name="T13" fmla="*/ 220 h 708"/>
                              <a:gd name="T14" fmla="*/ 12 w 1092"/>
                              <a:gd name="T15" fmla="*/ 278 h 708"/>
                              <a:gd name="T16" fmla="*/ 28 w 1092"/>
                              <a:gd name="T17" fmla="*/ 334 h 708"/>
                              <a:gd name="T18" fmla="*/ 48 w 1092"/>
                              <a:gd name="T19" fmla="*/ 388 h 708"/>
                              <a:gd name="T20" fmla="*/ 74 w 1092"/>
                              <a:gd name="T21" fmla="*/ 438 h 708"/>
                              <a:gd name="T22" fmla="*/ 106 w 1092"/>
                              <a:gd name="T23" fmla="*/ 484 h 708"/>
                              <a:gd name="T24" fmla="*/ 140 w 1092"/>
                              <a:gd name="T25" fmla="*/ 528 h 708"/>
                              <a:gd name="T26" fmla="*/ 180 w 1092"/>
                              <a:gd name="T27" fmla="*/ 568 h 708"/>
                              <a:gd name="T28" fmla="*/ 224 w 1092"/>
                              <a:gd name="T29" fmla="*/ 602 h 708"/>
                              <a:gd name="T30" fmla="*/ 270 w 1092"/>
                              <a:gd name="T31" fmla="*/ 634 h 708"/>
                              <a:gd name="T32" fmla="*/ 320 w 1092"/>
                              <a:gd name="T33" fmla="*/ 660 h 708"/>
                              <a:gd name="T34" fmla="*/ 374 w 1092"/>
                              <a:gd name="T35" fmla="*/ 680 h 708"/>
                              <a:gd name="T36" fmla="*/ 428 w 1092"/>
                              <a:gd name="T37" fmla="*/ 696 h 708"/>
                              <a:gd name="T38" fmla="*/ 486 w 1092"/>
                              <a:gd name="T39" fmla="*/ 706 h 708"/>
                              <a:gd name="T40" fmla="*/ 546 w 1092"/>
                              <a:gd name="T41" fmla="*/ 708 h 708"/>
                              <a:gd name="T42" fmla="*/ 606 w 1092"/>
                              <a:gd name="T43" fmla="*/ 706 h 708"/>
                              <a:gd name="T44" fmla="*/ 664 w 1092"/>
                              <a:gd name="T45" fmla="*/ 696 h 708"/>
                              <a:gd name="T46" fmla="*/ 718 w 1092"/>
                              <a:gd name="T47" fmla="*/ 680 h 708"/>
                              <a:gd name="T48" fmla="*/ 772 w 1092"/>
                              <a:gd name="T49" fmla="*/ 660 h 708"/>
                              <a:gd name="T50" fmla="*/ 822 w 1092"/>
                              <a:gd name="T51" fmla="*/ 634 h 708"/>
                              <a:gd name="T52" fmla="*/ 868 w 1092"/>
                              <a:gd name="T53" fmla="*/ 602 h 708"/>
                              <a:gd name="T54" fmla="*/ 912 w 1092"/>
                              <a:gd name="T55" fmla="*/ 568 h 708"/>
                              <a:gd name="T56" fmla="*/ 952 w 1092"/>
                              <a:gd name="T57" fmla="*/ 528 h 708"/>
                              <a:gd name="T58" fmla="*/ 986 w 1092"/>
                              <a:gd name="T59" fmla="*/ 484 h 708"/>
                              <a:gd name="T60" fmla="*/ 1018 w 1092"/>
                              <a:gd name="T61" fmla="*/ 438 h 708"/>
                              <a:gd name="T62" fmla="*/ 1044 w 1092"/>
                              <a:gd name="T63" fmla="*/ 388 h 708"/>
                              <a:gd name="T64" fmla="*/ 1064 w 1092"/>
                              <a:gd name="T65" fmla="*/ 334 h 708"/>
                              <a:gd name="T66" fmla="*/ 1080 w 1092"/>
                              <a:gd name="T67" fmla="*/ 278 h 708"/>
                              <a:gd name="T68" fmla="*/ 1090 w 1092"/>
                              <a:gd name="T69" fmla="*/ 220 h 708"/>
                              <a:gd name="T70" fmla="*/ 1092 w 1092"/>
                              <a:gd name="T71" fmla="*/ 162 h 708"/>
                              <a:gd name="T72" fmla="*/ 1090 w 1092"/>
                              <a:gd name="T73" fmla="*/ 102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092" h="708">
                                <a:moveTo>
                                  <a:pt x="1090" y="102"/>
                                </a:moveTo>
                                <a:lnTo>
                                  <a:pt x="1086" y="74"/>
                                </a:lnTo>
                                <a:lnTo>
                                  <a:pt x="1080" y="44"/>
                                </a:lnTo>
                                <a:lnTo>
                                  <a:pt x="1072" y="16"/>
                                </a:lnTo>
                                <a:lnTo>
                                  <a:pt x="1068" y="0"/>
                                </a:lnTo>
                                <a:lnTo>
                                  <a:pt x="24" y="0"/>
                                </a:lnTo>
                                <a:lnTo>
                                  <a:pt x="20" y="16"/>
                                </a:lnTo>
                                <a:lnTo>
                                  <a:pt x="12" y="44"/>
                                </a:lnTo>
                                <a:lnTo>
                                  <a:pt x="6" y="74"/>
                                </a:lnTo>
                                <a:lnTo>
                                  <a:pt x="4" y="102"/>
                                </a:lnTo>
                                <a:lnTo>
                                  <a:pt x="0" y="132"/>
                                </a:lnTo>
                                <a:lnTo>
                                  <a:pt x="0" y="162"/>
                                </a:lnTo>
                                <a:lnTo>
                                  <a:pt x="0" y="192"/>
                                </a:lnTo>
                                <a:lnTo>
                                  <a:pt x="4" y="220"/>
                                </a:lnTo>
                                <a:lnTo>
                                  <a:pt x="6" y="250"/>
                                </a:lnTo>
                                <a:lnTo>
                                  <a:pt x="12" y="278"/>
                                </a:lnTo>
                                <a:lnTo>
                                  <a:pt x="20" y="306"/>
                                </a:lnTo>
                                <a:lnTo>
                                  <a:pt x="28" y="334"/>
                                </a:lnTo>
                                <a:lnTo>
                                  <a:pt x="38" y="362"/>
                                </a:lnTo>
                                <a:lnTo>
                                  <a:pt x="48" y="388"/>
                                </a:lnTo>
                                <a:lnTo>
                                  <a:pt x="60" y="412"/>
                                </a:lnTo>
                                <a:lnTo>
                                  <a:pt x="74" y="438"/>
                                </a:lnTo>
                                <a:lnTo>
                                  <a:pt x="90" y="462"/>
                                </a:lnTo>
                                <a:lnTo>
                                  <a:pt x="106" y="484"/>
                                </a:lnTo>
                                <a:lnTo>
                                  <a:pt x="122" y="506"/>
                                </a:lnTo>
                                <a:lnTo>
                                  <a:pt x="140" y="528"/>
                                </a:lnTo>
                                <a:lnTo>
                                  <a:pt x="160" y="548"/>
                                </a:lnTo>
                                <a:lnTo>
                                  <a:pt x="180" y="568"/>
                                </a:lnTo>
                                <a:lnTo>
                                  <a:pt x="202" y="586"/>
                                </a:lnTo>
                                <a:lnTo>
                                  <a:pt x="224" y="602"/>
                                </a:lnTo>
                                <a:lnTo>
                                  <a:pt x="246" y="618"/>
                                </a:lnTo>
                                <a:lnTo>
                                  <a:pt x="270" y="634"/>
                                </a:lnTo>
                                <a:lnTo>
                                  <a:pt x="294" y="648"/>
                                </a:lnTo>
                                <a:lnTo>
                                  <a:pt x="320" y="660"/>
                                </a:lnTo>
                                <a:lnTo>
                                  <a:pt x="346" y="670"/>
                                </a:lnTo>
                                <a:lnTo>
                                  <a:pt x="374" y="680"/>
                                </a:lnTo>
                                <a:lnTo>
                                  <a:pt x="400" y="688"/>
                                </a:lnTo>
                                <a:lnTo>
                                  <a:pt x="428" y="696"/>
                                </a:lnTo>
                                <a:lnTo>
                                  <a:pt x="458" y="702"/>
                                </a:lnTo>
                                <a:lnTo>
                                  <a:pt x="486" y="706"/>
                                </a:lnTo>
                                <a:lnTo>
                                  <a:pt x="516" y="708"/>
                                </a:lnTo>
                                <a:lnTo>
                                  <a:pt x="546" y="708"/>
                                </a:lnTo>
                                <a:lnTo>
                                  <a:pt x="576" y="708"/>
                                </a:lnTo>
                                <a:lnTo>
                                  <a:pt x="606" y="706"/>
                                </a:lnTo>
                                <a:lnTo>
                                  <a:pt x="634" y="702"/>
                                </a:lnTo>
                                <a:lnTo>
                                  <a:pt x="664" y="696"/>
                                </a:lnTo>
                                <a:lnTo>
                                  <a:pt x="692" y="688"/>
                                </a:lnTo>
                                <a:lnTo>
                                  <a:pt x="718" y="680"/>
                                </a:lnTo>
                                <a:lnTo>
                                  <a:pt x="746" y="670"/>
                                </a:lnTo>
                                <a:lnTo>
                                  <a:pt x="772" y="660"/>
                                </a:lnTo>
                                <a:lnTo>
                                  <a:pt x="798" y="648"/>
                                </a:lnTo>
                                <a:lnTo>
                                  <a:pt x="822" y="634"/>
                                </a:lnTo>
                                <a:lnTo>
                                  <a:pt x="846" y="618"/>
                                </a:lnTo>
                                <a:lnTo>
                                  <a:pt x="868" y="602"/>
                                </a:lnTo>
                                <a:lnTo>
                                  <a:pt x="890" y="586"/>
                                </a:lnTo>
                                <a:lnTo>
                                  <a:pt x="912" y="568"/>
                                </a:lnTo>
                                <a:lnTo>
                                  <a:pt x="932" y="548"/>
                                </a:lnTo>
                                <a:lnTo>
                                  <a:pt x="952" y="528"/>
                                </a:lnTo>
                                <a:lnTo>
                                  <a:pt x="970" y="506"/>
                                </a:lnTo>
                                <a:lnTo>
                                  <a:pt x="986" y="484"/>
                                </a:lnTo>
                                <a:lnTo>
                                  <a:pt x="1002" y="462"/>
                                </a:lnTo>
                                <a:lnTo>
                                  <a:pt x="1018" y="438"/>
                                </a:lnTo>
                                <a:lnTo>
                                  <a:pt x="1032" y="412"/>
                                </a:lnTo>
                                <a:lnTo>
                                  <a:pt x="1044" y="388"/>
                                </a:lnTo>
                                <a:lnTo>
                                  <a:pt x="1054" y="362"/>
                                </a:lnTo>
                                <a:lnTo>
                                  <a:pt x="1064" y="334"/>
                                </a:lnTo>
                                <a:lnTo>
                                  <a:pt x="1072" y="306"/>
                                </a:lnTo>
                                <a:lnTo>
                                  <a:pt x="1080" y="278"/>
                                </a:lnTo>
                                <a:lnTo>
                                  <a:pt x="1086" y="250"/>
                                </a:lnTo>
                                <a:lnTo>
                                  <a:pt x="1090" y="220"/>
                                </a:lnTo>
                                <a:lnTo>
                                  <a:pt x="1092" y="192"/>
                                </a:lnTo>
                                <a:lnTo>
                                  <a:pt x="1092" y="162"/>
                                </a:lnTo>
                                <a:lnTo>
                                  <a:pt x="1092" y="132"/>
                                </a:lnTo>
                                <a:lnTo>
                                  <a:pt x="1090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3" name="White circle - right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8491764" y="1225551"/>
                            <a:ext cx="1123950" cy="1712913"/>
                          </a:xfrm>
                          <a:custGeom>
                            <a:avLst/>
                            <a:gdLst>
                              <a:gd name="T0" fmla="*/ 538 w 708"/>
                              <a:gd name="T1" fmla="*/ 0 h 1079"/>
                              <a:gd name="T2" fmla="*/ 484 w 708"/>
                              <a:gd name="T3" fmla="*/ 4 h 1079"/>
                              <a:gd name="T4" fmla="*/ 430 w 708"/>
                              <a:gd name="T5" fmla="*/ 12 h 1079"/>
                              <a:gd name="T6" fmla="*/ 378 w 708"/>
                              <a:gd name="T7" fmla="*/ 24 h 1079"/>
                              <a:gd name="T8" fmla="*/ 328 w 708"/>
                              <a:gd name="T9" fmla="*/ 44 h 1079"/>
                              <a:gd name="T10" fmla="*/ 282 w 708"/>
                              <a:gd name="T11" fmla="*/ 66 h 1079"/>
                              <a:gd name="T12" fmla="*/ 236 w 708"/>
                              <a:gd name="T13" fmla="*/ 92 h 1079"/>
                              <a:gd name="T14" fmla="*/ 196 w 708"/>
                              <a:gd name="T15" fmla="*/ 124 h 1079"/>
                              <a:gd name="T16" fmla="*/ 158 w 708"/>
                              <a:gd name="T17" fmla="*/ 158 h 1079"/>
                              <a:gd name="T18" fmla="*/ 122 w 708"/>
                              <a:gd name="T19" fmla="*/ 198 h 1079"/>
                              <a:gd name="T20" fmla="*/ 92 w 708"/>
                              <a:gd name="T21" fmla="*/ 238 h 1079"/>
                              <a:gd name="T22" fmla="*/ 64 w 708"/>
                              <a:gd name="T23" fmla="*/ 284 h 1079"/>
                              <a:gd name="T24" fmla="*/ 42 w 708"/>
                              <a:gd name="T25" fmla="*/ 330 h 1079"/>
                              <a:gd name="T26" fmla="*/ 24 w 708"/>
                              <a:gd name="T27" fmla="*/ 380 h 1079"/>
                              <a:gd name="T28" fmla="*/ 10 w 708"/>
                              <a:gd name="T29" fmla="*/ 431 h 1079"/>
                              <a:gd name="T30" fmla="*/ 2 w 708"/>
                              <a:gd name="T31" fmla="*/ 485 h 1079"/>
                              <a:gd name="T32" fmla="*/ 0 w 708"/>
                              <a:gd name="T33" fmla="*/ 539 h 1079"/>
                              <a:gd name="T34" fmla="*/ 0 w 708"/>
                              <a:gd name="T35" fmla="*/ 567 h 1079"/>
                              <a:gd name="T36" fmla="*/ 6 w 708"/>
                              <a:gd name="T37" fmla="*/ 621 h 1079"/>
                              <a:gd name="T38" fmla="*/ 16 w 708"/>
                              <a:gd name="T39" fmla="*/ 675 h 1079"/>
                              <a:gd name="T40" fmla="*/ 32 w 708"/>
                              <a:gd name="T41" fmla="*/ 725 h 1079"/>
                              <a:gd name="T42" fmla="*/ 52 w 708"/>
                              <a:gd name="T43" fmla="*/ 773 h 1079"/>
                              <a:gd name="T44" fmla="*/ 78 w 708"/>
                              <a:gd name="T45" fmla="*/ 819 h 1079"/>
                              <a:gd name="T46" fmla="*/ 106 w 708"/>
                              <a:gd name="T47" fmla="*/ 861 h 1079"/>
                              <a:gd name="T48" fmla="*/ 140 w 708"/>
                              <a:gd name="T49" fmla="*/ 901 h 1079"/>
                              <a:gd name="T50" fmla="*/ 176 w 708"/>
                              <a:gd name="T51" fmla="*/ 939 h 1079"/>
                              <a:gd name="T52" fmla="*/ 216 w 708"/>
                              <a:gd name="T53" fmla="*/ 971 h 1079"/>
                              <a:gd name="T54" fmla="*/ 258 w 708"/>
                              <a:gd name="T55" fmla="*/ 1001 h 1079"/>
                              <a:gd name="T56" fmla="*/ 304 w 708"/>
                              <a:gd name="T57" fmla="*/ 1025 h 1079"/>
                              <a:gd name="T58" fmla="*/ 354 w 708"/>
                              <a:gd name="T59" fmla="*/ 1045 h 1079"/>
                              <a:gd name="T60" fmla="*/ 404 w 708"/>
                              <a:gd name="T61" fmla="*/ 1061 h 1079"/>
                              <a:gd name="T62" fmla="*/ 456 w 708"/>
                              <a:gd name="T63" fmla="*/ 1073 h 1079"/>
                              <a:gd name="T64" fmla="*/ 510 w 708"/>
                              <a:gd name="T65" fmla="*/ 1079 h 1079"/>
                              <a:gd name="T66" fmla="*/ 538 w 708"/>
                              <a:gd name="T67" fmla="*/ 1079 h 1079"/>
                              <a:gd name="T68" fmla="*/ 626 w 708"/>
                              <a:gd name="T69" fmla="*/ 1071 h 1079"/>
                              <a:gd name="T70" fmla="*/ 708 w 708"/>
                              <a:gd name="T71" fmla="*/ 1051 h 1079"/>
                              <a:gd name="T72" fmla="*/ 708 w 708"/>
                              <a:gd name="T73" fmla="*/ 28 h 1079"/>
                              <a:gd name="T74" fmla="*/ 626 w 708"/>
                              <a:gd name="T75" fmla="*/ 8 h 1079"/>
                              <a:gd name="T76" fmla="*/ 538 w 708"/>
                              <a:gd name="T77" fmla="*/ 0 h 10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708" h="1079">
                                <a:moveTo>
                                  <a:pt x="538" y="0"/>
                                </a:moveTo>
                                <a:lnTo>
                                  <a:pt x="538" y="0"/>
                                </a:lnTo>
                                <a:lnTo>
                                  <a:pt x="510" y="2"/>
                                </a:lnTo>
                                <a:lnTo>
                                  <a:pt x="484" y="4"/>
                                </a:lnTo>
                                <a:lnTo>
                                  <a:pt x="456" y="6"/>
                                </a:lnTo>
                                <a:lnTo>
                                  <a:pt x="430" y="12"/>
                                </a:lnTo>
                                <a:lnTo>
                                  <a:pt x="404" y="18"/>
                                </a:lnTo>
                                <a:lnTo>
                                  <a:pt x="378" y="24"/>
                                </a:lnTo>
                                <a:lnTo>
                                  <a:pt x="354" y="34"/>
                                </a:lnTo>
                                <a:lnTo>
                                  <a:pt x="328" y="44"/>
                                </a:lnTo>
                                <a:lnTo>
                                  <a:pt x="304" y="54"/>
                                </a:lnTo>
                                <a:lnTo>
                                  <a:pt x="282" y="66"/>
                                </a:lnTo>
                                <a:lnTo>
                                  <a:pt x="258" y="78"/>
                                </a:lnTo>
                                <a:lnTo>
                                  <a:pt x="236" y="92"/>
                                </a:lnTo>
                                <a:lnTo>
                                  <a:pt x="216" y="108"/>
                                </a:lnTo>
                                <a:lnTo>
                                  <a:pt x="196" y="124"/>
                                </a:lnTo>
                                <a:lnTo>
                                  <a:pt x="176" y="140"/>
                                </a:lnTo>
                                <a:lnTo>
                                  <a:pt x="158" y="158"/>
                                </a:lnTo>
                                <a:lnTo>
                                  <a:pt x="140" y="178"/>
                                </a:lnTo>
                                <a:lnTo>
                                  <a:pt x="122" y="198"/>
                                </a:lnTo>
                                <a:lnTo>
                                  <a:pt x="106" y="218"/>
                                </a:lnTo>
                                <a:lnTo>
                                  <a:pt x="92" y="238"/>
                                </a:lnTo>
                                <a:lnTo>
                                  <a:pt x="78" y="260"/>
                                </a:lnTo>
                                <a:lnTo>
                                  <a:pt x="64" y="284"/>
                                </a:lnTo>
                                <a:lnTo>
                                  <a:pt x="52" y="306"/>
                                </a:lnTo>
                                <a:lnTo>
                                  <a:pt x="42" y="330"/>
                                </a:lnTo>
                                <a:lnTo>
                                  <a:pt x="32" y="354"/>
                                </a:lnTo>
                                <a:lnTo>
                                  <a:pt x="24" y="380"/>
                                </a:lnTo>
                                <a:lnTo>
                                  <a:pt x="16" y="405"/>
                                </a:lnTo>
                                <a:lnTo>
                                  <a:pt x="10" y="431"/>
                                </a:lnTo>
                                <a:lnTo>
                                  <a:pt x="6" y="457"/>
                                </a:lnTo>
                                <a:lnTo>
                                  <a:pt x="2" y="485"/>
                                </a:lnTo>
                                <a:lnTo>
                                  <a:pt x="0" y="511"/>
                                </a:lnTo>
                                <a:lnTo>
                                  <a:pt x="0" y="539"/>
                                </a:lnTo>
                                <a:lnTo>
                                  <a:pt x="0" y="539"/>
                                </a:lnTo>
                                <a:lnTo>
                                  <a:pt x="0" y="567"/>
                                </a:lnTo>
                                <a:lnTo>
                                  <a:pt x="2" y="595"/>
                                </a:lnTo>
                                <a:lnTo>
                                  <a:pt x="6" y="621"/>
                                </a:lnTo>
                                <a:lnTo>
                                  <a:pt x="10" y="647"/>
                                </a:lnTo>
                                <a:lnTo>
                                  <a:pt x="16" y="675"/>
                                </a:lnTo>
                                <a:lnTo>
                                  <a:pt x="24" y="699"/>
                                </a:lnTo>
                                <a:lnTo>
                                  <a:pt x="32" y="725"/>
                                </a:lnTo>
                                <a:lnTo>
                                  <a:pt x="42" y="749"/>
                                </a:lnTo>
                                <a:lnTo>
                                  <a:pt x="52" y="773"/>
                                </a:lnTo>
                                <a:lnTo>
                                  <a:pt x="64" y="797"/>
                                </a:lnTo>
                                <a:lnTo>
                                  <a:pt x="78" y="819"/>
                                </a:lnTo>
                                <a:lnTo>
                                  <a:pt x="92" y="841"/>
                                </a:lnTo>
                                <a:lnTo>
                                  <a:pt x="106" y="861"/>
                                </a:lnTo>
                                <a:lnTo>
                                  <a:pt x="122" y="883"/>
                                </a:lnTo>
                                <a:lnTo>
                                  <a:pt x="140" y="901"/>
                                </a:lnTo>
                                <a:lnTo>
                                  <a:pt x="158" y="921"/>
                                </a:lnTo>
                                <a:lnTo>
                                  <a:pt x="176" y="939"/>
                                </a:lnTo>
                                <a:lnTo>
                                  <a:pt x="196" y="955"/>
                                </a:lnTo>
                                <a:lnTo>
                                  <a:pt x="216" y="971"/>
                                </a:lnTo>
                                <a:lnTo>
                                  <a:pt x="236" y="987"/>
                                </a:lnTo>
                                <a:lnTo>
                                  <a:pt x="258" y="1001"/>
                                </a:lnTo>
                                <a:lnTo>
                                  <a:pt x="282" y="1013"/>
                                </a:lnTo>
                                <a:lnTo>
                                  <a:pt x="304" y="1025"/>
                                </a:lnTo>
                                <a:lnTo>
                                  <a:pt x="328" y="1037"/>
                                </a:lnTo>
                                <a:lnTo>
                                  <a:pt x="354" y="1045"/>
                                </a:lnTo>
                                <a:lnTo>
                                  <a:pt x="378" y="1055"/>
                                </a:lnTo>
                                <a:lnTo>
                                  <a:pt x="404" y="1061"/>
                                </a:lnTo>
                                <a:lnTo>
                                  <a:pt x="430" y="1067"/>
                                </a:lnTo>
                                <a:lnTo>
                                  <a:pt x="456" y="1073"/>
                                </a:lnTo>
                                <a:lnTo>
                                  <a:pt x="484" y="1075"/>
                                </a:lnTo>
                                <a:lnTo>
                                  <a:pt x="510" y="1079"/>
                                </a:lnTo>
                                <a:lnTo>
                                  <a:pt x="538" y="1079"/>
                                </a:lnTo>
                                <a:lnTo>
                                  <a:pt x="538" y="1079"/>
                                </a:lnTo>
                                <a:lnTo>
                                  <a:pt x="582" y="1077"/>
                                </a:lnTo>
                                <a:lnTo>
                                  <a:pt x="626" y="1071"/>
                                </a:lnTo>
                                <a:lnTo>
                                  <a:pt x="668" y="1063"/>
                                </a:lnTo>
                                <a:lnTo>
                                  <a:pt x="708" y="1051"/>
                                </a:lnTo>
                                <a:lnTo>
                                  <a:pt x="708" y="28"/>
                                </a:lnTo>
                                <a:lnTo>
                                  <a:pt x="708" y="28"/>
                                </a:lnTo>
                                <a:lnTo>
                                  <a:pt x="668" y="16"/>
                                </a:lnTo>
                                <a:lnTo>
                                  <a:pt x="626" y="8"/>
                                </a:lnTo>
                                <a:lnTo>
                                  <a:pt x="582" y="2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4" name="White circle - left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0" y="4094164"/>
                            <a:ext cx="1066800" cy="1712913"/>
                          </a:xfrm>
                          <a:custGeom>
                            <a:avLst/>
                            <a:gdLst>
                              <a:gd name="T0" fmla="*/ 132 w 672"/>
                              <a:gd name="T1" fmla="*/ 0 h 1079"/>
                              <a:gd name="T2" fmla="*/ 66 w 672"/>
                              <a:gd name="T3" fmla="*/ 4 h 1079"/>
                              <a:gd name="T4" fmla="*/ 0 w 672"/>
                              <a:gd name="T5" fmla="*/ 16 h 1079"/>
                              <a:gd name="T6" fmla="*/ 0 w 672"/>
                              <a:gd name="T7" fmla="*/ 1061 h 1079"/>
                              <a:gd name="T8" fmla="*/ 66 w 672"/>
                              <a:gd name="T9" fmla="*/ 1075 h 1079"/>
                              <a:gd name="T10" fmla="*/ 132 w 672"/>
                              <a:gd name="T11" fmla="*/ 1079 h 1079"/>
                              <a:gd name="T12" fmla="*/ 160 w 672"/>
                              <a:gd name="T13" fmla="*/ 1077 h 1079"/>
                              <a:gd name="T14" fmla="*/ 216 w 672"/>
                              <a:gd name="T15" fmla="*/ 1073 h 1079"/>
                              <a:gd name="T16" fmla="*/ 268 w 672"/>
                              <a:gd name="T17" fmla="*/ 1061 h 1079"/>
                              <a:gd name="T18" fmla="*/ 318 w 672"/>
                              <a:gd name="T19" fmla="*/ 1045 h 1079"/>
                              <a:gd name="T20" fmla="*/ 366 w 672"/>
                              <a:gd name="T21" fmla="*/ 1025 h 1079"/>
                              <a:gd name="T22" fmla="*/ 412 w 672"/>
                              <a:gd name="T23" fmla="*/ 1001 h 1079"/>
                              <a:gd name="T24" fmla="*/ 456 w 672"/>
                              <a:gd name="T25" fmla="*/ 971 h 1079"/>
                              <a:gd name="T26" fmla="*/ 496 w 672"/>
                              <a:gd name="T27" fmla="*/ 939 h 1079"/>
                              <a:gd name="T28" fmla="*/ 532 w 672"/>
                              <a:gd name="T29" fmla="*/ 901 h 1079"/>
                              <a:gd name="T30" fmla="*/ 566 w 672"/>
                              <a:gd name="T31" fmla="*/ 862 h 1079"/>
                              <a:gd name="T32" fmla="*/ 594 w 672"/>
                              <a:gd name="T33" fmla="*/ 820 h 1079"/>
                              <a:gd name="T34" fmla="*/ 620 w 672"/>
                              <a:gd name="T35" fmla="*/ 774 h 1079"/>
                              <a:gd name="T36" fmla="*/ 640 w 672"/>
                              <a:gd name="T37" fmla="*/ 726 h 1079"/>
                              <a:gd name="T38" fmla="*/ 656 w 672"/>
                              <a:gd name="T39" fmla="*/ 674 h 1079"/>
                              <a:gd name="T40" fmla="*/ 666 w 672"/>
                              <a:gd name="T41" fmla="*/ 622 h 1079"/>
                              <a:gd name="T42" fmla="*/ 672 w 672"/>
                              <a:gd name="T43" fmla="*/ 568 h 1079"/>
                              <a:gd name="T44" fmla="*/ 672 w 672"/>
                              <a:gd name="T45" fmla="*/ 540 h 1079"/>
                              <a:gd name="T46" fmla="*/ 670 w 672"/>
                              <a:gd name="T47" fmla="*/ 484 h 1079"/>
                              <a:gd name="T48" fmla="*/ 662 w 672"/>
                              <a:gd name="T49" fmla="*/ 430 h 1079"/>
                              <a:gd name="T50" fmla="*/ 648 w 672"/>
                              <a:gd name="T51" fmla="*/ 378 h 1079"/>
                              <a:gd name="T52" fmla="*/ 630 w 672"/>
                              <a:gd name="T53" fmla="*/ 330 h 1079"/>
                              <a:gd name="T54" fmla="*/ 608 w 672"/>
                              <a:gd name="T55" fmla="*/ 282 h 1079"/>
                              <a:gd name="T56" fmla="*/ 580 w 672"/>
                              <a:gd name="T57" fmla="*/ 238 h 1079"/>
                              <a:gd name="T58" fmla="*/ 550 w 672"/>
                              <a:gd name="T59" fmla="*/ 196 h 1079"/>
                              <a:gd name="T60" fmla="*/ 514 w 672"/>
                              <a:gd name="T61" fmla="*/ 158 h 1079"/>
                              <a:gd name="T62" fmla="*/ 476 w 672"/>
                              <a:gd name="T63" fmla="*/ 122 h 1079"/>
                              <a:gd name="T64" fmla="*/ 434 w 672"/>
                              <a:gd name="T65" fmla="*/ 92 h 1079"/>
                              <a:gd name="T66" fmla="*/ 390 w 672"/>
                              <a:gd name="T67" fmla="*/ 64 h 1079"/>
                              <a:gd name="T68" fmla="*/ 342 w 672"/>
                              <a:gd name="T69" fmla="*/ 42 h 1079"/>
                              <a:gd name="T70" fmla="*/ 294 w 672"/>
                              <a:gd name="T71" fmla="*/ 24 h 1079"/>
                              <a:gd name="T72" fmla="*/ 242 w 672"/>
                              <a:gd name="T73" fmla="*/ 10 h 1079"/>
                              <a:gd name="T74" fmla="*/ 188 w 672"/>
                              <a:gd name="T75" fmla="*/ 2 h 1079"/>
                              <a:gd name="T76" fmla="*/ 132 w 672"/>
                              <a:gd name="T77" fmla="*/ 0 h 10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672" h="1079">
                                <a:moveTo>
                                  <a:pt x="132" y="0"/>
                                </a:moveTo>
                                <a:lnTo>
                                  <a:pt x="132" y="0"/>
                                </a:lnTo>
                                <a:lnTo>
                                  <a:pt x="98" y="0"/>
                                </a:lnTo>
                                <a:lnTo>
                                  <a:pt x="66" y="4"/>
                                </a:lnTo>
                                <a:lnTo>
                                  <a:pt x="32" y="8"/>
                                </a:lnTo>
                                <a:lnTo>
                                  <a:pt x="0" y="16"/>
                                </a:lnTo>
                                <a:lnTo>
                                  <a:pt x="0" y="1061"/>
                                </a:lnTo>
                                <a:lnTo>
                                  <a:pt x="0" y="1061"/>
                                </a:lnTo>
                                <a:lnTo>
                                  <a:pt x="32" y="1069"/>
                                </a:lnTo>
                                <a:lnTo>
                                  <a:pt x="66" y="1075"/>
                                </a:lnTo>
                                <a:lnTo>
                                  <a:pt x="98" y="1077"/>
                                </a:lnTo>
                                <a:lnTo>
                                  <a:pt x="132" y="1079"/>
                                </a:lnTo>
                                <a:lnTo>
                                  <a:pt x="132" y="1079"/>
                                </a:lnTo>
                                <a:lnTo>
                                  <a:pt x="160" y="1077"/>
                                </a:lnTo>
                                <a:lnTo>
                                  <a:pt x="188" y="1075"/>
                                </a:lnTo>
                                <a:lnTo>
                                  <a:pt x="216" y="1073"/>
                                </a:lnTo>
                                <a:lnTo>
                                  <a:pt x="242" y="1067"/>
                                </a:lnTo>
                                <a:lnTo>
                                  <a:pt x="268" y="1061"/>
                                </a:lnTo>
                                <a:lnTo>
                                  <a:pt x="294" y="1055"/>
                                </a:lnTo>
                                <a:lnTo>
                                  <a:pt x="318" y="1045"/>
                                </a:lnTo>
                                <a:lnTo>
                                  <a:pt x="342" y="1035"/>
                                </a:lnTo>
                                <a:lnTo>
                                  <a:pt x="366" y="1025"/>
                                </a:lnTo>
                                <a:lnTo>
                                  <a:pt x="390" y="1013"/>
                                </a:lnTo>
                                <a:lnTo>
                                  <a:pt x="412" y="1001"/>
                                </a:lnTo>
                                <a:lnTo>
                                  <a:pt x="434" y="987"/>
                                </a:lnTo>
                                <a:lnTo>
                                  <a:pt x="456" y="971"/>
                                </a:lnTo>
                                <a:lnTo>
                                  <a:pt x="476" y="955"/>
                                </a:lnTo>
                                <a:lnTo>
                                  <a:pt x="496" y="939"/>
                                </a:lnTo>
                                <a:lnTo>
                                  <a:pt x="514" y="921"/>
                                </a:lnTo>
                                <a:lnTo>
                                  <a:pt x="532" y="901"/>
                                </a:lnTo>
                                <a:lnTo>
                                  <a:pt x="550" y="881"/>
                                </a:lnTo>
                                <a:lnTo>
                                  <a:pt x="566" y="862"/>
                                </a:lnTo>
                                <a:lnTo>
                                  <a:pt x="580" y="842"/>
                                </a:lnTo>
                                <a:lnTo>
                                  <a:pt x="594" y="820"/>
                                </a:lnTo>
                                <a:lnTo>
                                  <a:pt x="608" y="796"/>
                                </a:lnTo>
                                <a:lnTo>
                                  <a:pt x="620" y="774"/>
                                </a:lnTo>
                                <a:lnTo>
                                  <a:pt x="630" y="750"/>
                                </a:lnTo>
                                <a:lnTo>
                                  <a:pt x="640" y="726"/>
                                </a:lnTo>
                                <a:lnTo>
                                  <a:pt x="648" y="700"/>
                                </a:lnTo>
                                <a:lnTo>
                                  <a:pt x="656" y="674"/>
                                </a:lnTo>
                                <a:lnTo>
                                  <a:pt x="662" y="648"/>
                                </a:lnTo>
                                <a:lnTo>
                                  <a:pt x="666" y="622"/>
                                </a:lnTo>
                                <a:lnTo>
                                  <a:pt x="670" y="594"/>
                                </a:lnTo>
                                <a:lnTo>
                                  <a:pt x="672" y="568"/>
                                </a:lnTo>
                                <a:lnTo>
                                  <a:pt x="672" y="540"/>
                                </a:lnTo>
                                <a:lnTo>
                                  <a:pt x="672" y="540"/>
                                </a:lnTo>
                                <a:lnTo>
                                  <a:pt x="672" y="512"/>
                                </a:lnTo>
                                <a:lnTo>
                                  <a:pt x="670" y="484"/>
                                </a:lnTo>
                                <a:lnTo>
                                  <a:pt x="666" y="458"/>
                                </a:lnTo>
                                <a:lnTo>
                                  <a:pt x="662" y="430"/>
                                </a:lnTo>
                                <a:lnTo>
                                  <a:pt x="656" y="404"/>
                                </a:lnTo>
                                <a:lnTo>
                                  <a:pt x="648" y="378"/>
                                </a:lnTo>
                                <a:lnTo>
                                  <a:pt x="640" y="354"/>
                                </a:lnTo>
                                <a:lnTo>
                                  <a:pt x="630" y="330"/>
                                </a:lnTo>
                                <a:lnTo>
                                  <a:pt x="620" y="306"/>
                                </a:lnTo>
                                <a:lnTo>
                                  <a:pt x="608" y="282"/>
                                </a:lnTo>
                                <a:lnTo>
                                  <a:pt x="594" y="260"/>
                                </a:lnTo>
                                <a:lnTo>
                                  <a:pt x="580" y="238"/>
                                </a:lnTo>
                                <a:lnTo>
                                  <a:pt x="566" y="216"/>
                                </a:lnTo>
                                <a:lnTo>
                                  <a:pt x="550" y="196"/>
                                </a:lnTo>
                                <a:lnTo>
                                  <a:pt x="532" y="176"/>
                                </a:lnTo>
                                <a:lnTo>
                                  <a:pt x="514" y="158"/>
                                </a:lnTo>
                                <a:lnTo>
                                  <a:pt x="496" y="140"/>
                                </a:lnTo>
                                <a:lnTo>
                                  <a:pt x="476" y="122"/>
                                </a:lnTo>
                                <a:lnTo>
                                  <a:pt x="456" y="106"/>
                                </a:lnTo>
                                <a:lnTo>
                                  <a:pt x="434" y="92"/>
                                </a:lnTo>
                                <a:lnTo>
                                  <a:pt x="412" y="78"/>
                                </a:lnTo>
                                <a:lnTo>
                                  <a:pt x="390" y="64"/>
                                </a:lnTo>
                                <a:lnTo>
                                  <a:pt x="366" y="52"/>
                                </a:lnTo>
                                <a:lnTo>
                                  <a:pt x="342" y="42"/>
                                </a:lnTo>
                                <a:lnTo>
                                  <a:pt x="318" y="32"/>
                                </a:lnTo>
                                <a:lnTo>
                                  <a:pt x="294" y="24"/>
                                </a:lnTo>
                                <a:lnTo>
                                  <a:pt x="268" y="16"/>
                                </a:lnTo>
                                <a:lnTo>
                                  <a:pt x="242" y="10"/>
                                </a:lnTo>
                                <a:lnTo>
                                  <a:pt x="216" y="6"/>
                                </a:lnTo>
                                <a:lnTo>
                                  <a:pt x="188" y="2"/>
                                </a:lnTo>
                                <a:lnTo>
                                  <a:pt x="160" y="0"/>
                                </a:lnTo>
                                <a:lnTo>
                                  <a:pt x="132" y="0"/>
                                </a:lnTo>
                                <a:lnTo>
                                  <a:pt x="1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5" name="White circle - lower right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6381750" y="6088290"/>
                            <a:ext cx="1714500" cy="1238250"/>
                          </a:xfrm>
                          <a:custGeom>
                            <a:avLst/>
                            <a:gdLst>
                              <a:gd name="T0" fmla="*/ 1080 w 1080"/>
                              <a:gd name="T1" fmla="*/ 538 h 780"/>
                              <a:gd name="T2" fmla="*/ 1078 w 1080"/>
                              <a:gd name="T3" fmla="*/ 484 h 780"/>
                              <a:gd name="T4" fmla="*/ 1070 w 1080"/>
                              <a:gd name="T5" fmla="*/ 430 h 780"/>
                              <a:gd name="T6" fmla="*/ 1056 w 1080"/>
                              <a:gd name="T7" fmla="*/ 378 h 780"/>
                              <a:gd name="T8" fmla="*/ 1038 w 1080"/>
                              <a:gd name="T9" fmla="*/ 328 h 780"/>
                              <a:gd name="T10" fmla="*/ 1014 w 1080"/>
                              <a:gd name="T11" fmla="*/ 282 h 780"/>
                              <a:gd name="T12" fmla="*/ 988 w 1080"/>
                              <a:gd name="T13" fmla="*/ 238 h 780"/>
                              <a:gd name="T14" fmla="*/ 956 w 1080"/>
                              <a:gd name="T15" fmla="*/ 196 h 780"/>
                              <a:gd name="T16" fmla="*/ 922 w 1080"/>
                              <a:gd name="T17" fmla="*/ 158 h 780"/>
                              <a:gd name="T18" fmla="*/ 884 w 1080"/>
                              <a:gd name="T19" fmla="*/ 122 h 780"/>
                              <a:gd name="T20" fmla="*/ 842 w 1080"/>
                              <a:gd name="T21" fmla="*/ 92 h 780"/>
                              <a:gd name="T22" fmla="*/ 798 w 1080"/>
                              <a:gd name="T23" fmla="*/ 64 h 780"/>
                              <a:gd name="T24" fmla="*/ 750 w 1080"/>
                              <a:gd name="T25" fmla="*/ 42 h 780"/>
                              <a:gd name="T26" fmla="*/ 700 w 1080"/>
                              <a:gd name="T27" fmla="*/ 24 h 780"/>
                              <a:gd name="T28" fmla="*/ 650 w 1080"/>
                              <a:gd name="T29" fmla="*/ 10 h 780"/>
                              <a:gd name="T30" fmla="*/ 596 w 1080"/>
                              <a:gd name="T31" fmla="*/ 2 h 780"/>
                              <a:gd name="T32" fmla="*/ 540 w 1080"/>
                              <a:gd name="T33" fmla="*/ 0 h 780"/>
                              <a:gd name="T34" fmla="*/ 512 w 1080"/>
                              <a:gd name="T35" fmla="*/ 0 h 780"/>
                              <a:gd name="T36" fmla="*/ 458 w 1080"/>
                              <a:gd name="T37" fmla="*/ 6 h 780"/>
                              <a:gd name="T38" fmla="*/ 406 w 1080"/>
                              <a:gd name="T39" fmla="*/ 16 h 780"/>
                              <a:gd name="T40" fmla="*/ 354 w 1080"/>
                              <a:gd name="T41" fmla="*/ 32 h 780"/>
                              <a:gd name="T42" fmla="*/ 306 w 1080"/>
                              <a:gd name="T43" fmla="*/ 52 h 780"/>
                              <a:gd name="T44" fmla="*/ 260 w 1080"/>
                              <a:gd name="T45" fmla="*/ 78 h 780"/>
                              <a:gd name="T46" fmla="*/ 218 w 1080"/>
                              <a:gd name="T47" fmla="*/ 106 h 780"/>
                              <a:gd name="T48" fmla="*/ 178 w 1080"/>
                              <a:gd name="T49" fmla="*/ 140 h 780"/>
                              <a:gd name="T50" fmla="*/ 142 w 1080"/>
                              <a:gd name="T51" fmla="*/ 176 h 780"/>
                              <a:gd name="T52" fmla="*/ 108 w 1080"/>
                              <a:gd name="T53" fmla="*/ 216 h 780"/>
                              <a:gd name="T54" fmla="*/ 80 w 1080"/>
                              <a:gd name="T55" fmla="*/ 260 h 780"/>
                              <a:gd name="T56" fmla="*/ 54 w 1080"/>
                              <a:gd name="T57" fmla="*/ 306 h 780"/>
                              <a:gd name="T58" fmla="*/ 34 w 1080"/>
                              <a:gd name="T59" fmla="*/ 354 h 780"/>
                              <a:gd name="T60" fmla="*/ 18 w 1080"/>
                              <a:gd name="T61" fmla="*/ 404 h 780"/>
                              <a:gd name="T62" fmla="*/ 8 w 1080"/>
                              <a:gd name="T63" fmla="*/ 456 h 780"/>
                              <a:gd name="T64" fmla="*/ 2 w 1080"/>
                              <a:gd name="T65" fmla="*/ 512 h 780"/>
                              <a:gd name="T66" fmla="*/ 0 w 1080"/>
                              <a:gd name="T67" fmla="*/ 538 h 780"/>
                              <a:gd name="T68" fmla="*/ 4 w 1080"/>
                              <a:gd name="T69" fmla="*/ 602 h 780"/>
                              <a:gd name="T70" fmla="*/ 16 w 1080"/>
                              <a:gd name="T71" fmla="*/ 664 h 780"/>
                              <a:gd name="T72" fmla="*/ 34 w 1080"/>
                              <a:gd name="T73" fmla="*/ 724 h 780"/>
                              <a:gd name="T74" fmla="*/ 58 w 1080"/>
                              <a:gd name="T75" fmla="*/ 780 h 780"/>
                              <a:gd name="T76" fmla="*/ 1024 w 1080"/>
                              <a:gd name="T77" fmla="*/ 780 h 780"/>
                              <a:gd name="T78" fmla="*/ 1048 w 1080"/>
                              <a:gd name="T79" fmla="*/ 724 h 780"/>
                              <a:gd name="T80" fmla="*/ 1066 w 1080"/>
                              <a:gd name="T81" fmla="*/ 664 h 780"/>
                              <a:gd name="T82" fmla="*/ 1076 w 1080"/>
                              <a:gd name="T83" fmla="*/ 602 h 780"/>
                              <a:gd name="T84" fmla="*/ 1080 w 1080"/>
                              <a:gd name="T85" fmla="*/ 538 h 7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080" h="780">
                                <a:moveTo>
                                  <a:pt x="1080" y="538"/>
                                </a:moveTo>
                                <a:lnTo>
                                  <a:pt x="1080" y="538"/>
                                </a:lnTo>
                                <a:lnTo>
                                  <a:pt x="1080" y="512"/>
                                </a:lnTo>
                                <a:lnTo>
                                  <a:pt x="1078" y="484"/>
                                </a:lnTo>
                                <a:lnTo>
                                  <a:pt x="1074" y="456"/>
                                </a:lnTo>
                                <a:lnTo>
                                  <a:pt x="1070" y="430"/>
                                </a:lnTo>
                                <a:lnTo>
                                  <a:pt x="1064" y="404"/>
                                </a:lnTo>
                                <a:lnTo>
                                  <a:pt x="1056" y="378"/>
                                </a:lnTo>
                                <a:lnTo>
                                  <a:pt x="1048" y="354"/>
                                </a:lnTo>
                                <a:lnTo>
                                  <a:pt x="1038" y="328"/>
                                </a:lnTo>
                                <a:lnTo>
                                  <a:pt x="1026" y="306"/>
                                </a:lnTo>
                                <a:lnTo>
                                  <a:pt x="1014" y="282"/>
                                </a:lnTo>
                                <a:lnTo>
                                  <a:pt x="1002" y="260"/>
                                </a:lnTo>
                                <a:lnTo>
                                  <a:pt x="988" y="238"/>
                                </a:lnTo>
                                <a:lnTo>
                                  <a:pt x="972" y="216"/>
                                </a:lnTo>
                                <a:lnTo>
                                  <a:pt x="956" y="196"/>
                                </a:lnTo>
                                <a:lnTo>
                                  <a:pt x="940" y="176"/>
                                </a:lnTo>
                                <a:lnTo>
                                  <a:pt x="922" y="158"/>
                                </a:lnTo>
                                <a:lnTo>
                                  <a:pt x="904" y="140"/>
                                </a:lnTo>
                                <a:lnTo>
                                  <a:pt x="884" y="122"/>
                                </a:lnTo>
                                <a:lnTo>
                                  <a:pt x="864" y="106"/>
                                </a:lnTo>
                                <a:lnTo>
                                  <a:pt x="842" y="92"/>
                                </a:lnTo>
                                <a:lnTo>
                                  <a:pt x="820" y="78"/>
                                </a:lnTo>
                                <a:lnTo>
                                  <a:pt x="798" y="64"/>
                                </a:lnTo>
                                <a:lnTo>
                                  <a:pt x="774" y="52"/>
                                </a:lnTo>
                                <a:lnTo>
                                  <a:pt x="750" y="42"/>
                                </a:lnTo>
                                <a:lnTo>
                                  <a:pt x="726" y="32"/>
                                </a:lnTo>
                                <a:lnTo>
                                  <a:pt x="700" y="24"/>
                                </a:lnTo>
                                <a:lnTo>
                                  <a:pt x="676" y="16"/>
                                </a:lnTo>
                                <a:lnTo>
                                  <a:pt x="650" y="10"/>
                                </a:lnTo>
                                <a:lnTo>
                                  <a:pt x="622" y="6"/>
                                </a:lnTo>
                                <a:lnTo>
                                  <a:pt x="596" y="2"/>
                                </a:lnTo>
                                <a:lnTo>
                                  <a:pt x="568" y="0"/>
                                </a:lnTo>
                                <a:lnTo>
                                  <a:pt x="540" y="0"/>
                                </a:lnTo>
                                <a:lnTo>
                                  <a:pt x="540" y="0"/>
                                </a:lnTo>
                                <a:lnTo>
                                  <a:pt x="512" y="0"/>
                                </a:lnTo>
                                <a:lnTo>
                                  <a:pt x="486" y="2"/>
                                </a:lnTo>
                                <a:lnTo>
                                  <a:pt x="458" y="6"/>
                                </a:lnTo>
                                <a:lnTo>
                                  <a:pt x="432" y="10"/>
                                </a:lnTo>
                                <a:lnTo>
                                  <a:pt x="406" y="16"/>
                                </a:lnTo>
                                <a:lnTo>
                                  <a:pt x="380" y="24"/>
                                </a:lnTo>
                                <a:lnTo>
                                  <a:pt x="354" y="32"/>
                                </a:lnTo>
                                <a:lnTo>
                                  <a:pt x="330" y="42"/>
                                </a:lnTo>
                                <a:lnTo>
                                  <a:pt x="306" y="52"/>
                                </a:lnTo>
                                <a:lnTo>
                                  <a:pt x="284" y="64"/>
                                </a:lnTo>
                                <a:lnTo>
                                  <a:pt x="260" y="78"/>
                                </a:lnTo>
                                <a:lnTo>
                                  <a:pt x="238" y="92"/>
                                </a:lnTo>
                                <a:lnTo>
                                  <a:pt x="218" y="106"/>
                                </a:lnTo>
                                <a:lnTo>
                                  <a:pt x="198" y="122"/>
                                </a:lnTo>
                                <a:lnTo>
                                  <a:pt x="178" y="140"/>
                                </a:lnTo>
                                <a:lnTo>
                                  <a:pt x="158" y="158"/>
                                </a:lnTo>
                                <a:lnTo>
                                  <a:pt x="142" y="176"/>
                                </a:lnTo>
                                <a:lnTo>
                                  <a:pt x="124" y="196"/>
                                </a:lnTo>
                                <a:lnTo>
                                  <a:pt x="108" y="216"/>
                                </a:lnTo>
                                <a:lnTo>
                                  <a:pt x="94" y="238"/>
                                </a:lnTo>
                                <a:lnTo>
                                  <a:pt x="80" y="260"/>
                                </a:lnTo>
                                <a:lnTo>
                                  <a:pt x="66" y="282"/>
                                </a:lnTo>
                                <a:lnTo>
                                  <a:pt x="54" y="306"/>
                                </a:lnTo>
                                <a:lnTo>
                                  <a:pt x="44" y="328"/>
                                </a:lnTo>
                                <a:lnTo>
                                  <a:pt x="34" y="354"/>
                                </a:lnTo>
                                <a:lnTo>
                                  <a:pt x="26" y="378"/>
                                </a:lnTo>
                                <a:lnTo>
                                  <a:pt x="18" y="404"/>
                                </a:lnTo>
                                <a:lnTo>
                                  <a:pt x="12" y="430"/>
                                </a:lnTo>
                                <a:lnTo>
                                  <a:pt x="8" y="456"/>
                                </a:lnTo>
                                <a:lnTo>
                                  <a:pt x="4" y="484"/>
                                </a:lnTo>
                                <a:lnTo>
                                  <a:pt x="2" y="512"/>
                                </a:lnTo>
                                <a:lnTo>
                                  <a:pt x="0" y="538"/>
                                </a:lnTo>
                                <a:lnTo>
                                  <a:pt x="0" y="538"/>
                                </a:lnTo>
                                <a:lnTo>
                                  <a:pt x="2" y="572"/>
                                </a:lnTo>
                                <a:lnTo>
                                  <a:pt x="4" y="602"/>
                                </a:lnTo>
                                <a:lnTo>
                                  <a:pt x="10" y="634"/>
                                </a:lnTo>
                                <a:lnTo>
                                  <a:pt x="16" y="664"/>
                                </a:lnTo>
                                <a:lnTo>
                                  <a:pt x="24" y="694"/>
                                </a:lnTo>
                                <a:lnTo>
                                  <a:pt x="34" y="724"/>
                                </a:lnTo>
                                <a:lnTo>
                                  <a:pt x="44" y="752"/>
                                </a:lnTo>
                                <a:lnTo>
                                  <a:pt x="58" y="780"/>
                                </a:lnTo>
                                <a:lnTo>
                                  <a:pt x="1024" y="780"/>
                                </a:lnTo>
                                <a:lnTo>
                                  <a:pt x="1024" y="780"/>
                                </a:lnTo>
                                <a:lnTo>
                                  <a:pt x="1036" y="752"/>
                                </a:lnTo>
                                <a:lnTo>
                                  <a:pt x="1048" y="724"/>
                                </a:lnTo>
                                <a:lnTo>
                                  <a:pt x="1058" y="694"/>
                                </a:lnTo>
                                <a:lnTo>
                                  <a:pt x="1066" y="664"/>
                                </a:lnTo>
                                <a:lnTo>
                                  <a:pt x="1072" y="634"/>
                                </a:lnTo>
                                <a:lnTo>
                                  <a:pt x="1076" y="602"/>
                                </a:lnTo>
                                <a:lnTo>
                                  <a:pt x="1080" y="572"/>
                                </a:lnTo>
                                <a:lnTo>
                                  <a:pt x="1080" y="538"/>
                                </a:lnTo>
                                <a:lnTo>
                                  <a:pt x="1080" y="5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6" name="Baseball - bottom" descr="baseball">
                          <a:extLst/>
                        </wps:cNvPr>
                        <wps:cNvSpPr/>
                        <wps:spPr>
                          <a:xfrm>
                            <a:off x="6459249" y="6189594"/>
                            <a:ext cx="1547495" cy="1129092"/>
                          </a:xfrm>
                          <a:custGeom>
                            <a:avLst/>
                            <a:gdLst>
                              <a:gd name="connsiteX0" fmla="*/ 1213637 w 1547495"/>
                              <a:gd name="connsiteY0" fmla="*/ 1123980 h 1129092"/>
                              <a:gd name="connsiteX1" fmla="*/ 1216184 w 1547495"/>
                              <a:gd name="connsiteY1" fmla="*/ 1129092 h 1129092"/>
                              <a:gd name="connsiteX2" fmla="*/ 1192344 w 1547495"/>
                              <a:gd name="connsiteY2" fmla="*/ 1129092 h 1129092"/>
                              <a:gd name="connsiteX3" fmla="*/ 1195870 w 1547495"/>
                              <a:gd name="connsiteY3" fmla="*/ 1125198 h 1129092"/>
                              <a:gd name="connsiteX4" fmla="*/ 1213637 w 1547495"/>
                              <a:gd name="connsiteY4" fmla="*/ 1123980 h 1129092"/>
                              <a:gd name="connsiteX5" fmla="*/ 327553 w 1547495"/>
                              <a:gd name="connsiteY5" fmla="*/ 1121402 h 1129092"/>
                              <a:gd name="connsiteX6" fmla="*/ 345321 w 1547495"/>
                              <a:gd name="connsiteY6" fmla="*/ 1122691 h 1129092"/>
                              <a:gd name="connsiteX7" fmla="*/ 351126 w 1547495"/>
                              <a:gd name="connsiteY7" fmla="*/ 1129092 h 1129092"/>
                              <a:gd name="connsiteX8" fmla="*/ 324110 w 1547495"/>
                              <a:gd name="connsiteY8" fmla="*/ 1129092 h 1129092"/>
                              <a:gd name="connsiteX9" fmla="*/ 773103 w 1547495"/>
                              <a:gd name="connsiteY9" fmla="*/ 0 h 1129092"/>
                              <a:gd name="connsiteX10" fmla="*/ 1547495 w 1547495"/>
                              <a:gd name="connsiteY10" fmla="*/ 772141 h 1129092"/>
                              <a:gd name="connsiteX11" fmla="*/ 1486482 w 1547495"/>
                              <a:gd name="connsiteY11" fmla="*/ 1073225 h 1129092"/>
                              <a:gd name="connsiteX12" fmla="*/ 1456108 w 1547495"/>
                              <a:gd name="connsiteY12" fmla="*/ 1129092 h 1129092"/>
                              <a:gd name="connsiteX13" fmla="*/ 1428791 w 1547495"/>
                              <a:gd name="connsiteY13" fmla="*/ 1129092 h 1129092"/>
                              <a:gd name="connsiteX14" fmla="*/ 1465777 w 1547495"/>
                              <a:gd name="connsiteY14" fmla="*/ 1059349 h 1129092"/>
                              <a:gd name="connsiteX15" fmla="*/ 1522133 w 1547495"/>
                              <a:gd name="connsiteY15" fmla="*/ 776008 h 1129092"/>
                              <a:gd name="connsiteX16" fmla="*/ 1311359 w 1547495"/>
                              <a:gd name="connsiteY16" fmla="*/ 256521 h 1129092"/>
                              <a:gd name="connsiteX17" fmla="*/ 1301186 w 1547495"/>
                              <a:gd name="connsiteY17" fmla="*/ 262895 h 1129092"/>
                              <a:gd name="connsiteX18" fmla="*/ 1348184 w 1547495"/>
                              <a:gd name="connsiteY18" fmla="*/ 311163 h 1129092"/>
                              <a:gd name="connsiteX19" fmla="*/ 1348184 w 1547495"/>
                              <a:gd name="connsiteY19" fmla="*/ 328923 h 1129092"/>
                              <a:gd name="connsiteX20" fmla="*/ 1339300 w 1547495"/>
                              <a:gd name="connsiteY20" fmla="*/ 332718 h 1129092"/>
                              <a:gd name="connsiteX21" fmla="*/ 1330416 w 1547495"/>
                              <a:gd name="connsiteY21" fmla="*/ 328923 h 1129092"/>
                              <a:gd name="connsiteX22" fmla="*/ 1279621 w 1547495"/>
                              <a:gd name="connsiteY22" fmla="*/ 276860 h 1129092"/>
                              <a:gd name="connsiteX23" fmla="*/ 1263143 w 1547495"/>
                              <a:gd name="connsiteY23" fmla="*/ 289535 h 1129092"/>
                              <a:gd name="connsiteX24" fmla="*/ 1308851 w 1547495"/>
                              <a:gd name="connsiteY24" fmla="*/ 334007 h 1129092"/>
                              <a:gd name="connsiteX25" fmla="*/ 1308851 w 1547495"/>
                              <a:gd name="connsiteY25" fmla="*/ 351768 h 1129092"/>
                              <a:gd name="connsiteX26" fmla="*/ 1299968 w 1547495"/>
                              <a:gd name="connsiteY26" fmla="*/ 355635 h 1129092"/>
                              <a:gd name="connsiteX27" fmla="*/ 1291084 w 1547495"/>
                              <a:gd name="connsiteY27" fmla="*/ 351768 h 1129092"/>
                              <a:gd name="connsiteX28" fmla="*/ 1242796 w 1547495"/>
                              <a:gd name="connsiteY28" fmla="*/ 304789 h 1129092"/>
                              <a:gd name="connsiteX29" fmla="*/ 1226318 w 1547495"/>
                              <a:gd name="connsiteY29" fmla="*/ 318754 h 1129092"/>
                              <a:gd name="connsiteX30" fmla="*/ 1270737 w 1547495"/>
                              <a:gd name="connsiteY30" fmla="*/ 360648 h 1129092"/>
                              <a:gd name="connsiteX31" fmla="*/ 1270737 w 1547495"/>
                              <a:gd name="connsiteY31" fmla="*/ 378480 h 1129092"/>
                              <a:gd name="connsiteX32" fmla="*/ 1261853 w 1547495"/>
                              <a:gd name="connsiteY32" fmla="*/ 382275 h 1129092"/>
                              <a:gd name="connsiteX33" fmla="*/ 1252970 w 1547495"/>
                              <a:gd name="connsiteY33" fmla="*/ 378480 h 1129092"/>
                              <a:gd name="connsiteX34" fmla="*/ 1207261 w 1547495"/>
                              <a:gd name="connsiteY34" fmla="*/ 335296 h 1129092"/>
                              <a:gd name="connsiteX35" fmla="*/ 1188204 w 1547495"/>
                              <a:gd name="connsiteY35" fmla="*/ 354346 h 1129092"/>
                              <a:gd name="connsiteX36" fmla="*/ 1231405 w 1547495"/>
                              <a:gd name="connsiteY36" fmla="*/ 393733 h 1129092"/>
                              <a:gd name="connsiteX37" fmla="*/ 1232695 w 1547495"/>
                              <a:gd name="connsiteY37" fmla="*/ 411494 h 1129092"/>
                              <a:gd name="connsiteX38" fmla="*/ 1223811 w 1547495"/>
                              <a:gd name="connsiteY38" fmla="*/ 415289 h 1129092"/>
                              <a:gd name="connsiteX39" fmla="*/ 1214855 w 1547495"/>
                              <a:gd name="connsiteY39" fmla="*/ 411494 h 1129092"/>
                              <a:gd name="connsiteX40" fmla="*/ 1173016 w 1547495"/>
                              <a:gd name="connsiteY40" fmla="*/ 372106 h 1129092"/>
                              <a:gd name="connsiteX41" fmla="*/ 1148872 w 1547495"/>
                              <a:gd name="connsiteY41" fmla="*/ 401324 h 1129092"/>
                              <a:gd name="connsiteX42" fmla="*/ 1193291 w 1547495"/>
                              <a:gd name="connsiteY42" fmla="*/ 439423 h 1129092"/>
                              <a:gd name="connsiteX43" fmla="*/ 1194580 w 1547495"/>
                              <a:gd name="connsiteY43" fmla="*/ 457183 h 1129092"/>
                              <a:gd name="connsiteX44" fmla="*/ 1184407 w 1547495"/>
                              <a:gd name="connsiteY44" fmla="*/ 460979 h 1129092"/>
                              <a:gd name="connsiteX45" fmla="*/ 1175523 w 1547495"/>
                              <a:gd name="connsiteY45" fmla="*/ 458472 h 1129092"/>
                              <a:gd name="connsiteX46" fmla="*/ 1132394 w 1547495"/>
                              <a:gd name="connsiteY46" fmla="*/ 421663 h 1129092"/>
                              <a:gd name="connsiteX47" fmla="*/ 1113337 w 1547495"/>
                              <a:gd name="connsiteY47" fmla="*/ 449592 h 1129092"/>
                              <a:gd name="connsiteX48" fmla="*/ 1164132 w 1547495"/>
                              <a:gd name="connsiteY48" fmla="*/ 483895 h 1129092"/>
                              <a:gd name="connsiteX49" fmla="*/ 1167929 w 1547495"/>
                              <a:gd name="connsiteY49" fmla="*/ 501656 h 1129092"/>
                              <a:gd name="connsiteX50" fmla="*/ 1157756 w 1547495"/>
                              <a:gd name="connsiteY50" fmla="*/ 506740 h 1129092"/>
                              <a:gd name="connsiteX51" fmla="*/ 1150162 w 1547495"/>
                              <a:gd name="connsiteY51" fmla="*/ 504162 h 1129092"/>
                              <a:gd name="connsiteX52" fmla="*/ 1100656 w 1547495"/>
                              <a:gd name="connsiteY52" fmla="*/ 471148 h 1129092"/>
                              <a:gd name="connsiteX53" fmla="*/ 1084106 w 1547495"/>
                              <a:gd name="connsiteY53" fmla="*/ 501656 h 1129092"/>
                              <a:gd name="connsiteX54" fmla="*/ 1136191 w 1547495"/>
                              <a:gd name="connsiteY54" fmla="*/ 529585 h 1129092"/>
                              <a:gd name="connsiteX55" fmla="*/ 1141278 w 1547495"/>
                              <a:gd name="connsiteY55" fmla="*/ 547345 h 1129092"/>
                              <a:gd name="connsiteX56" fmla="*/ 1129815 w 1547495"/>
                              <a:gd name="connsiteY56" fmla="*/ 553719 h 1129092"/>
                              <a:gd name="connsiteX57" fmla="*/ 1123510 w 1547495"/>
                              <a:gd name="connsiteY57" fmla="*/ 552430 h 1129092"/>
                              <a:gd name="connsiteX58" fmla="*/ 1072715 w 1547495"/>
                              <a:gd name="connsiteY58" fmla="*/ 525789 h 1129092"/>
                              <a:gd name="connsiteX59" fmla="*/ 1060034 w 1547495"/>
                              <a:gd name="connsiteY59" fmla="*/ 555008 h 1129092"/>
                              <a:gd name="connsiteX60" fmla="*/ 1114626 w 1547495"/>
                              <a:gd name="connsiteY60" fmla="*/ 575346 h 1129092"/>
                              <a:gd name="connsiteX61" fmla="*/ 1122221 w 1547495"/>
                              <a:gd name="connsiteY61" fmla="*/ 591817 h 1129092"/>
                              <a:gd name="connsiteX62" fmla="*/ 1110758 w 1547495"/>
                              <a:gd name="connsiteY62" fmla="*/ 599408 h 1129092"/>
                              <a:gd name="connsiteX63" fmla="*/ 1105743 w 1547495"/>
                              <a:gd name="connsiteY63" fmla="*/ 598191 h 1129092"/>
                              <a:gd name="connsiteX64" fmla="*/ 1051150 w 1547495"/>
                              <a:gd name="connsiteY64" fmla="*/ 577853 h 1129092"/>
                              <a:gd name="connsiteX65" fmla="*/ 1042267 w 1547495"/>
                              <a:gd name="connsiteY65" fmla="*/ 607071 h 1129092"/>
                              <a:gd name="connsiteX66" fmla="*/ 1103164 w 1547495"/>
                              <a:gd name="connsiteY66" fmla="*/ 619747 h 1129092"/>
                              <a:gd name="connsiteX67" fmla="*/ 1113337 w 1547495"/>
                              <a:gd name="connsiteY67" fmla="*/ 635001 h 1129092"/>
                              <a:gd name="connsiteX68" fmla="*/ 1100656 w 1547495"/>
                              <a:gd name="connsiteY68" fmla="*/ 645170 h 1129092"/>
                              <a:gd name="connsiteX69" fmla="*/ 1098077 w 1547495"/>
                              <a:gd name="connsiteY69" fmla="*/ 645170 h 1129092"/>
                              <a:gd name="connsiteX70" fmla="*/ 1035891 w 1547495"/>
                              <a:gd name="connsiteY70" fmla="*/ 632494 h 1129092"/>
                              <a:gd name="connsiteX71" fmla="*/ 1029514 w 1547495"/>
                              <a:gd name="connsiteY71" fmla="*/ 662930 h 1129092"/>
                              <a:gd name="connsiteX72" fmla="*/ 1090483 w 1547495"/>
                              <a:gd name="connsiteY72" fmla="*/ 668015 h 1129092"/>
                              <a:gd name="connsiteX73" fmla="*/ 1101874 w 1547495"/>
                              <a:gd name="connsiteY73" fmla="*/ 681979 h 1129092"/>
                              <a:gd name="connsiteX74" fmla="*/ 1089193 w 1547495"/>
                              <a:gd name="connsiteY74" fmla="*/ 693438 h 1129092"/>
                              <a:gd name="connsiteX75" fmla="*/ 1087975 w 1547495"/>
                              <a:gd name="connsiteY75" fmla="*/ 693438 h 1129092"/>
                              <a:gd name="connsiteX76" fmla="*/ 1024499 w 1547495"/>
                              <a:gd name="connsiteY76" fmla="*/ 688353 h 1129092"/>
                              <a:gd name="connsiteX77" fmla="*/ 1020630 w 1547495"/>
                              <a:gd name="connsiteY77" fmla="*/ 725162 h 1129092"/>
                              <a:gd name="connsiteX78" fmla="*/ 1085396 w 1547495"/>
                              <a:gd name="connsiteY78" fmla="*/ 730247 h 1129092"/>
                              <a:gd name="connsiteX79" fmla="*/ 1096859 w 1547495"/>
                              <a:gd name="connsiteY79" fmla="*/ 744212 h 1129092"/>
                              <a:gd name="connsiteX80" fmla="*/ 1084106 w 1547495"/>
                              <a:gd name="connsiteY80" fmla="*/ 755670 h 1129092"/>
                              <a:gd name="connsiteX81" fmla="*/ 1082888 w 1547495"/>
                              <a:gd name="connsiteY81" fmla="*/ 755670 h 1129092"/>
                              <a:gd name="connsiteX82" fmla="*/ 1018123 w 1547495"/>
                              <a:gd name="connsiteY82" fmla="*/ 750585 h 1129092"/>
                              <a:gd name="connsiteX83" fmla="*/ 1016833 w 1547495"/>
                              <a:gd name="connsiteY83" fmla="*/ 775937 h 1129092"/>
                              <a:gd name="connsiteX84" fmla="*/ 1016833 w 1547495"/>
                              <a:gd name="connsiteY84" fmla="*/ 783599 h 1129092"/>
                              <a:gd name="connsiteX85" fmla="*/ 1082888 w 1547495"/>
                              <a:gd name="connsiteY85" fmla="*/ 783599 h 1129092"/>
                              <a:gd name="connsiteX86" fmla="*/ 1095569 w 1547495"/>
                              <a:gd name="connsiteY86" fmla="*/ 796275 h 1129092"/>
                              <a:gd name="connsiteX87" fmla="*/ 1082888 w 1547495"/>
                              <a:gd name="connsiteY87" fmla="*/ 809022 h 1129092"/>
                              <a:gd name="connsiteX88" fmla="*/ 1018123 w 1547495"/>
                              <a:gd name="connsiteY88" fmla="*/ 809022 h 1129092"/>
                              <a:gd name="connsiteX89" fmla="*/ 1020630 w 1547495"/>
                              <a:gd name="connsiteY89" fmla="*/ 843254 h 1129092"/>
                              <a:gd name="connsiteX90" fmla="*/ 1086686 w 1547495"/>
                              <a:gd name="connsiteY90" fmla="*/ 838169 h 1129092"/>
                              <a:gd name="connsiteX91" fmla="*/ 1100656 w 1547495"/>
                              <a:gd name="connsiteY91" fmla="*/ 849627 h 1129092"/>
                              <a:gd name="connsiteX92" fmla="*/ 1089193 w 1547495"/>
                              <a:gd name="connsiteY92" fmla="*/ 863592 h 1129092"/>
                              <a:gd name="connsiteX93" fmla="*/ 1024499 w 1547495"/>
                              <a:gd name="connsiteY93" fmla="*/ 868677 h 1129092"/>
                              <a:gd name="connsiteX94" fmla="*/ 1030804 w 1547495"/>
                              <a:gd name="connsiteY94" fmla="*/ 902980 h 1129092"/>
                              <a:gd name="connsiteX95" fmla="*/ 1095569 w 1547495"/>
                              <a:gd name="connsiteY95" fmla="*/ 892811 h 1129092"/>
                              <a:gd name="connsiteX96" fmla="*/ 1109540 w 1547495"/>
                              <a:gd name="connsiteY96" fmla="*/ 902980 h 1129092"/>
                              <a:gd name="connsiteX97" fmla="*/ 1099366 w 1547495"/>
                              <a:gd name="connsiteY97" fmla="*/ 916944 h 1129092"/>
                              <a:gd name="connsiteX98" fmla="*/ 1035891 w 1547495"/>
                              <a:gd name="connsiteY98" fmla="*/ 927114 h 1129092"/>
                              <a:gd name="connsiteX99" fmla="*/ 1044774 w 1547495"/>
                              <a:gd name="connsiteY99" fmla="*/ 955043 h 1129092"/>
                              <a:gd name="connsiteX100" fmla="*/ 1100656 w 1547495"/>
                              <a:gd name="connsiteY100" fmla="*/ 939789 h 1129092"/>
                              <a:gd name="connsiteX101" fmla="*/ 1115844 w 1547495"/>
                              <a:gd name="connsiteY101" fmla="*/ 948669 h 1129092"/>
                              <a:gd name="connsiteX102" fmla="*/ 1106961 w 1547495"/>
                              <a:gd name="connsiteY102" fmla="*/ 963923 h 1129092"/>
                              <a:gd name="connsiteX103" fmla="*/ 1052368 w 1547495"/>
                              <a:gd name="connsiteY103" fmla="*/ 977888 h 1129092"/>
                              <a:gd name="connsiteX104" fmla="*/ 1065121 w 1547495"/>
                              <a:gd name="connsiteY104" fmla="*/ 1009684 h 1129092"/>
                              <a:gd name="connsiteX105" fmla="*/ 1129815 w 1547495"/>
                              <a:gd name="connsiteY105" fmla="*/ 985551 h 1129092"/>
                              <a:gd name="connsiteX106" fmla="*/ 1146364 w 1547495"/>
                              <a:gd name="connsiteY106" fmla="*/ 993142 h 1129092"/>
                              <a:gd name="connsiteX107" fmla="*/ 1138699 w 1547495"/>
                              <a:gd name="connsiteY107" fmla="*/ 1009684 h 1129092"/>
                              <a:gd name="connsiteX108" fmla="*/ 1075223 w 1547495"/>
                              <a:gd name="connsiteY108" fmla="*/ 1033747 h 1129092"/>
                              <a:gd name="connsiteX109" fmla="*/ 1094280 w 1547495"/>
                              <a:gd name="connsiteY109" fmla="*/ 1070628 h 1129092"/>
                              <a:gd name="connsiteX110" fmla="*/ 1145075 w 1547495"/>
                              <a:gd name="connsiteY110" fmla="*/ 1042698 h 1129092"/>
                              <a:gd name="connsiteX111" fmla="*/ 1162842 w 1547495"/>
                              <a:gd name="connsiteY111" fmla="*/ 1047783 h 1129092"/>
                              <a:gd name="connsiteX112" fmla="*/ 1157756 w 1547495"/>
                              <a:gd name="connsiteY112" fmla="*/ 1065543 h 1129092"/>
                              <a:gd name="connsiteX113" fmla="*/ 1108250 w 1547495"/>
                              <a:gd name="connsiteY113" fmla="*/ 1093473 h 1129092"/>
                              <a:gd name="connsiteX114" fmla="*/ 1126018 w 1547495"/>
                              <a:gd name="connsiteY114" fmla="*/ 1121402 h 1129092"/>
                              <a:gd name="connsiteX115" fmla="*/ 1164132 w 1547495"/>
                              <a:gd name="connsiteY115" fmla="*/ 1085882 h 1129092"/>
                              <a:gd name="connsiteX116" fmla="*/ 1181899 w 1547495"/>
                              <a:gd name="connsiteY116" fmla="*/ 1087099 h 1129092"/>
                              <a:gd name="connsiteX117" fmla="*/ 1180610 w 1547495"/>
                              <a:gd name="connsiteY117" fmla="*/ 1104931 h 1129092"/>
                              <a:gd name="connsiteX118" fmla="*/ 1153946 w 1547495"/>
                              <a:gd name="connsiteY118" fmla="*/ 1129092 h 1129092"/>
                              <a:gd name="connsiteX119" fmla="*/ 1103109 w 1547495"/>
                              <a:gd name="connsiteY119" fmla="*/ 1129092 h 1129092"/>
                              <a:gd name="connsiteX120" fmla="*/ 1086686 w 1547495"/>
                              <a:gd name="connsiteY120" fmla="*/ 1104931 h 1129092"/>
                              <a:gd name="connsiteX121" fmla="*/ 1042501 w 1547495"/>
                              <a:gd name="connsiteY121" fmla="*/ 1129092 h 1129092"/>
                              <a:gd name="connsiteX122" fmla="*/ 1015665 w 1547495"/>
                              <a:gd name="connsiteY122" fmla="*/ 1129092 h 1129092"/>
                              <a:gd name="connsiteX123" fmla="*/ 1015615 w 1547495"/>
                              <a:gd name="connsiteY123" fmla="*/ 1129065 h 1129092"/>
                              <a:gd name="connsiteX124" fmla="*/ 1020630 w 1547495"/>
                              <a:gd name="connsiteY124" fmla="*/ 1111233 h 1129092"/>
                              <a:gd name="connsiteX125" fmla="*/ 1068918 w 1547495"/>
                              <a:gd name="connsiteY125" fmla="*/ 1078219 h 1129092"/>
                              <a:gd name="connsiteX126" fmla="*/ 1048571 w 1547495"/>
                              <a:gd name="connsiteY126" fmla="*/ 1037614 h 1129092"/>
                              <a:gd name="connsiteX127" fmla="*/ 1000355 w 1547495"/>
                              <a:gd name="connsiteY127" fmla="*/ 1055374 h 1129092"/>
                              <a:gd name="connsiteX128" fmla="*/ 995269 w 1547495"/>
                              <a:gd name="connsiteY128" fmla="*/ 1056663 h 1129092"/>
                              <a:gd name="connsiteX129" fmla="*/ 983877 w 1547495"/>
                              <a:gd name="connsiteY129" fmla="*/ 1047783 h 1129092"/>
                              <a:gd name="connsiteX130" fmla="*/ 991472 w 1547495"/>
                              <a:gd name="connsiteY130" fmla="*/ 1031240 h 1129092"/>
                              <a:gd name="connsiteX131" fmla="*/ 1037180 w 1547495"/>
                              <a:gd name="connsiteY131" fmla="*/ 1013480 h 1129092"/>
                              <a:gd name="connsiteX132" fmla="*/ 1024499 w 1547495"/>
                              <a:gd name="connsiteY132" fmla="*/ 979177 h 1129092"/>
                              <a:gd name="connsiteX133" fmla="*/ 964820 w 1547495"/>
                              <a:gd name="connsiteY133" fmla="*/ 994431 h 1129092"/>
                              <a:gd name="connsiteX134" fmla="*/ 961023 w 1547495"/>
                              <a:gd name="connsiteY134" fmla="*/ 994431 h 1129092"/>
                              <a:gd name="connsiteX135" fmla="*/ 948271 w 1547495"/>
                              <a:gd name="connsiteY135" fmla="*/ 985551 h 1129092"/>
                              <a:gd name="connsiteX136" fmla="*/ 957155 w 1547495"/>
                              <a:gd name="connsiteY136" fmla="*/ 970297 h 1129092"/>
                              <a:gd name="connsiteX137" fmla="*/ 1015615 w 1547495"/>
                              <a:gd name="connsiteY137" fmla="*/ 955043 h 1129092"/>
                              <a:gd name="connsiteX138" fmla="*/ 1006660 w 1547495"/>
                              <a:gd name="connsiteY138" fmla="*/ 924536 h 1129092"/>
                              <a:gd name="connsiteX139" fmla="*/ 953357 w 1547495"/>
                              <a:gd name="connsiteY139" fmla="*/ 933416 h 1129092"/>
                              <a:gd name="connsiteX140" fmla="*/ 950850 w 1547495"/>
                              <a:gd name="connsiteY140" fmla="*/ 933416 h 1129092"/>
                              <a:gd name="connsiteX141" fmla="*/ 938169 w 1547495"/>
                              <a:gd name="connsiteY141" fmla="*/ 923318 h 1129092"/>
                              <a:gd name="connsiteX142" fmla="*/ 948271 w 1547495"/>
                              <a:gd name="connsiteY142" fmla="*/ 909353 h 1129092"/>
                              <a:gd name="connsiteX143" fmla="*/ 1000355 w 1547495"/>
                              <a:gd name="connsiteY143" fmla="*/ 901691 h 1129092"/>
                              <a:gd name="connsiteX144" fmla="*/ 993979 w 1547495"/>
                              <a:gd name="connsiteY144" fmla="*/ 864881 h 1129092"/>
                              <a:gd name="connsiteX145" fmla="*/ 940677 w 1547495"/>
                              <a:gd name="connsiteY145" fmla="*/ 869966 h 1129092"/>
                              <a:gd name="connsiteX146" fmla="*/ 939387 w 1547495"/>
                              <a:gd name="connsiteY146" fmla="*/ 869966 h 1129092"/>
                              <a:gd name="connsiteX147" fmla="*/ 926706 w 1547495"/>
                              <a:gd name="connsiteY147" fmla="*/ 858508 h 1129092"/>
                              <a:gd name="connsiteX148" fmla="*/ 938169 w 1547495"/>
                              <a:gd name="connsiteY148" fmla="*/ 844543 h 1129092"/>
                              <a:gd name="connsiteX149" fmla="*/ 990182 w 1547495"/>
                              <a:gd name="connsiteY149" fmla="*/ 840747 h 1129092"/>
                              <a:gd name="connsiteX150" fmla="*/ 987675 w 1547495"/>
                              <a:gd name="connsiteY150" fmla="*/ 803938 h 1129092"/>
                              <a:gd name="connsiteX151" fmla="*/ 934300 w 1547495"/>
                              <a:gd name="connsiteY151" fmla="*/ 803938 h 1129092"/>
                              <a:gd name="connsiteX152" fmla="*/ 921619 w 1547495"/>
                              <a:gd name="connsiteY152" fmla="*/ 791190 h 1129092"/>
                              <a:gd name="connsiteX153" fmla="*/ 934300 w 1547495"/>
                              <a:gd name="connsiteY153" fmla="*/ 778515 h 1129092"/>
                              <a:gd name="connsiteX154" fmla="*/ 986385 w 1547495"/>
                              <a:gd name="connsiteY154" fmla="*/ 778515 h 1129092"/>
                              <a:gd name="connsiteX155" fmla="*/ 986385 w 1547495"/>
                              <a:gd name="connsiteY155" fmla="*/ 770924 h 1129092"/>
                              <a:gd name="connsiteX156" fmla="*/ 987675 w 1547495"/>
                              <a:gd name="connsiteY156" fmla="*/ 744212 h 1129092"/>
                              <a:gd name="connsiteX157" fmla="*/ 934300 w 1547495"/>
                              <a:gd name="connsiteY157" fmla="*/ 740416 h 1129092"/>
                              <a:gd name="connsiteX158" fmla="*/ 922909 w 1547495"/>
                              <a:gd name="connsiteY158" fmla="*/ 726452 h 1129092"/>
                              <a:gd name="connsiteX159" fmla="*/ 936879 w 1547495"/>
                              <a:gd name="connsiteY159" fmla="*/ 714993 h 1129092"/>
                              <a:gd name="connsiteX160" fmla="*/ 990182 w 1547495"/>
                              <a:gd name="connsiteY160" fmla="*/ 718789 h 1129092"/>
                              <a:gd name="connsiteX161" fmla="*/ 993979 w 1547495"/>
                              <a:gd name="connsiteY161" fmla="*/ 681979 h 1129092"/>
                              <a:gd name="connsiteX162" fmla="*/ 939387 w 1547495"/>
                              <a:gd name="connsiteY162" fmla="*/ 678184 h 1129092"/>
                              <a:gd name="connsiteX163" fmla="*/ 927996 w 1547495"/>
                              <a:gd name="connsiteY163" fmla="*/ 664219 h 1129092"/>
                              <a:gd name="connsiteX164" fmla="*/ 941966 w 1547495"/>
                              <a:gd name="connsiteY164" fmla="*/ 652761 h 1129092"/>
                              <a:gd name="connsiteX165" fmla="*/ 999066 w 1547495"/>
                              <a:gd name="connsiteY165" fmla="*/ 657845 h 1129092"/>
                              <a:gd name="connsiteX166" fmla="*/ 1006660 w 1547495"/>
                              <a:gd name="connsiteY166" fmla="*/ 623542 h 1129092"/>
                              <a:gd name="connsiteX167" fmla="*/ 952140 w 1547495"/>
                              <a:gd name="connsiteY167" fmla="*/ 612156 h 1129092"/>
                              <a:gd name="connsiteX168" fmla="*/ 941966 w 1547495"/>
                              <a:gd name="connsiteY168" fmla="*/ 596902 h 1129092"/>
                              <a:gd name="connsiteX169" fmla="*/ 957155 w 1547495"/>
                              <a:gd name="connsiteY169" fmla="*/ 586733 h 1129092"/>
                              <a:gd name="connsiteX170" fmla="*/ 1013036 w 1547495"/>
                              <a:gd name="connsiteY170" fmla="*/ 598191 h 1129092"/>
                              <a:gd name="connsiteX171" fmla="*/ 1023210 w 1547495"/>
                              <a:gd name="connsiteY171" fmla="*/ 565177 h 1129092"/>
                              <a:gd name="connsiteX172" fmla="*/ 967328 w 1547495"/>
                              <a:gd name="connsiteY172" fmla="*/ 543550 h 1129092"/>
                              <a:gd name="connsiteX173" fmla="*/ 959734 w 1547495"/>
                              <a:gd name="connsiteY173" fmla="*/ 527078 h 1129092"/>
                              <a:gd name="connsiteX174" fmla="*/ 976212 w 1547495"/>
                              <a:gd name="connsiteY174" fmla="*/ 519416 h 1129092"/>
                              <a:gd name="connsiteX175" fmla="*/ 1032093 w 1547495"/>
                              <a:gd name="connsiteY175" fmla="*/ 541043 h 1129092"/>
                              <a:gd name="connsiteX176" fmla="*/ 1046064 w 1547495"/>
                              <a:gd name="connsiteY176" fmla="*/ 509247 h 1129092"/>
                              <a:gd name="connsiteX177" fmla="*/ 991472 w 1547495"/>
                              <a:gd name="connsiteY177" fmla="*/ 480028 h 1129092"/>
                              <a:gd name="connsiteX178" fmla="*/ 986385 w 1547495"/>
                              <a:gd name="connsiteY178" fmla="*/ 462268 h 1129092"/>
                              <a:gd name="connsiteX179" fmla="*/ 1004153 w 1547495"/>
                              <a:gd name="connsiteY179" fmla="*/ 457183 h 1129092"/>
                              <a:gd name="connsiteX180" fmla="*/ 1057455 w 1547495"/>
                              <a:gd name="connsiteY180" fmla="*/ 485113 h 1129092"/>
                              <a:gd name="connsiteX181" fmla="*/ 1075223 w 1547495"/>
                              <a:gd name="connsiteY181" fmla="*/ 452099 h 1129092"/>
                              <a:gd name="connsiteX182" fmla="*/ 1027007 w 1547495"/>
                              <a:gd name="connsiteY182" fmla="*/ 419085 h 1129092"/>
                              <a:gd name="connsiteX183" fmla="*/ 1023210 w 1547495"/>
                              <a:gd name="connsiteY183" fmla="*/ 401324 h 1129092"/>
                              <a:gd name="connsiteX184" fmla="*/ 1040977 w 1547495"/>
                              <a:gd name="connsiteY184" fmla="*/ 397529 h 1129092"/>
                              <a:gd name="connsiteX185" fmla="*/ 1089193 w 1547495"/>
                              <a:gd name="connsiteY185" fmla="*/ 429254 h 1129092"/>
                              <a:gd name="connsiteX186" fmla="*/ 1110758 w 1547495"/>
                              <a:gd name="connsiteY186" fmla="*/ 397529 h 1129092"/>
                              <a:gd name="connsiteX187" fmla="*/ 1063831 w 1547495"/>
                              <a:gd name="connsiteY187" fmla="*/ 356852 h 1129092"/>
                              <a:gd name="connsiteX188" fmla="*/ 1062542 w 1547495"/>
                              <a:gd name="connsiteY188" fmla="*/ 339092 h 1129092"/>
                              <a:gd name="connsiteX189" fmla="*/ 1080309 w 1547495"/>
                              <a:gd name="connsiteY189" fmla="*/ 337803 h 1129092"/>
                              <a:gd name="connsiteX190" fmla="*/ 1126018 w 1547495"/>
                              <a:gd name="connsiteY190" fmla="*/ 377191 h 1129092"/>
                              <a:gd name="connsiteX191" fmla="*/ 1151379 w 1547495"/>
                              <a:gd name="connsiteY191" fmla="*/ 346683 h 1129092"/>
                              <a:gd name="connsiteX192" fmla="*/ 1106961 w 1547495"/>
                              <a:gd name="connsiteY192" fmla="*/ 306078 h 1129092"/>
                              <a:gd name="connsiteX193" fmla="*/ 1105743 w 1547495"/>
                              <a:gd name="connsiteY193" fmla="*/ 288318 h 1129092"/>
                              <a:gd name="connsiteX194" fmla="*/ 1123510 w 1547495"/>
                              <a:gd name="connsiteY194" fmla="*/ 287029 h 1129092"/>
                              <a:gd name="connsiteX195" fmla="*/ 1167929 w 1547495"/>
                              <a:gd name="connsiteY195" fmla="*/ 327634 h 1129092"/>
                              <a:gd name="connsiteX196" fmla="*/ 1186986 w 1547495"/>
                              <a:gd name="connsiteY196" fmla="*/ 308584 h 1129092"/>
                              <a:gd name="connsiteX197" fmla="*/ 1147582 w 1547495"/>
                              <a:gd name="connsiteY197" fmla="*/ 270486 h 1129092"/>
                              <a:gd name="connsiteX198" fmla="*/ 1147582 w 1547495"/>
                              <a:gd name="connsiteY198" fmla="*/ 252726 h 1129092"/>
                              <a:gd name="connsiteX199" fmla="*/ 1165350 w 1547495"/>
                              <a:gd name="connsiteY199" fmla="*/ 252726 h 1129092"/>
                              <a:gd name="connsiteX200" fmla="*/ 1205972 w 1547495"/>
                              <a:gd name="connsiteY200" fmla="*/ 292113 h 1129092"/>
                              <a:gd name="connsiteX201" fmla="*/ 1222521 w 1547495"/>
                              <a:gd name="connsiteY201" fmla="*/ 278149 h 1129092"/>
                              <a:gd name="connsiteX202" fmla="*/ 1186986 w 1547495"/>
                              <a:gd name="connsiteY202" fmla="*/ 242556 h 1129092"/>
                              <a:gd name="connsiteX203" fmla="*/ 1186986 w 1547495"/>
                              <a:gd name="connsiteY203" fmla="*/ 224796 h 1129092"/>
                              <a:gd name="connsiteX204" fmla="*/ 1204754 w 1547495"/>
                              <a:gd name="connsiteY204" fmla="*/ 224796 h 1129092"/>
                              <a:gd name="connsiteX205" fmla="*/ 1242796 w 1547495"/>
                              <a:gd name="connsiteY205" fmla="*/ 262895 h 1129092"/>
                              <a:gd name="connsiteX206" fmla="*/ 1260564 w 1547495"/>
                              <a:gd name="connsiteY206" fmla="*/ 250219 h 1129092"/>
                              <a:gd name="connsiteX207" fmla="*/ 1228826 w 1547495"/>
                              <a:gd name="connsiteY207" fmla="*/ 217205 h 1129092"/>
                              <a:gd name="connsiteX208" fmla="*/ 1228826 w 1547495"/>
                              <a:gd name="connsiteY208" fmla="*/ 199373 h 1129092"/>
                              <a:gd name="connsiteX209" fmla="*/ 1246593 w 1547495"/>
                              <a:gd name="connsiteY209" fmla="*/ 199373 h 1129092"/>
                              <a:gd name="connsiteX210" fmla="*/ 1282200 w 1547495"/>
                              <a:gd name="connsiteY210" fmla="*/ 236254 h 1129092"/>
                              <a:gd name="connsiteX211" fmla="*/ 1292302 w 1547495"/>
                              <a:gd name="connsiteY211" fmla="*/ 229881 h 1129092"/>
                              <a:gd name="connsiteX212" fmla="*/ 771813 w 1547495"/>
                              <a:gd name="connsiteY212" fmla="*/ 19050 h 1129092"/>
                              <a:gd name="connsiteX213" fmla="*/ 248817 w 1547495"/>
                              <a:gd name="connsiteY213" fmla="*/ 232387 h 1129092"/>
                              <a:gd name="connsiteX214" fmla="*/ 256412 w 1547495"/>
                              <a:gd name="connsiteY214" fmla="*/ 237472 h 1129092"/>
                              <a:gd name="connsiteX215" fmla="*/ 291947 w 1547495"/>
                              <a:gd name="connsiteY215" fmla="*/ 200662 h 1129092"/>
                              <a:gd name="connsiteX216" fmla="*/ 309786 w 1547495"/>
                              <a:gd name="connsiteY216" fmla="*/ 200662 h 1129092"/>
                              <a:gd name="connsiteX217" fmla="*/ 309786 w 1547495"/>
                              <a:gd name="connsiteY217" fmla="*/ 218423 h 1129092"/>
                              <a:gd name="connsiteX218" fmla="*/ 278048 w 1547495"/>
                              <a:gd name="connsiteY218" fmla="*/ 251437 h 1129092"/>
                              <a:gd name="connsiteX219" fmla="*/ 295815 w 1547495"/>
                              <a:gd name="connsiteY219" fmla="*/ 264184 h 1129092"/>
                              <a:gd name="connsiteX220" fmla="*/ 333858 w 1547495"/>
                              <a:gd name="connsiteY220" fmla="*/ 226085 h 1129092"/>
                              <a:gd name="connsiteX221" fmla="*/ 351625 w 1547495"/>
                              <a:gd name="connsiteY221" fmla="*/ 226085 h 1129092"/>
                              <a:gd name="connsiteX222" fmla="*/ 351625 w 1547495"/>
                              <a:gd name="connsiteY222" fmla="*/ 243846 h 1129092"/>
                              <a:gd name="connsiteX223" fmla="*/ 316090 w 1547495"/>
                              <a:gd name="connsiteY223" fmla="*/ 279366 h 1129092"/>
                              <a:gd name="connsiteX224" fmla="*/ 332568 w 1547495"/>
                              <a:gd name="connsiteY224" fmla="*/ 293402 h 1129092"/>
                              <a:gd name="connsiteX225" fmla="*/ 373262 w 1547495"/>
                              <a:gd name="connsiteY225" fmla="*/ 254015 h 1129092"/>
                              <a:gd name="connsiteX226" fmla="*/ 391029 w 1547495"/>
                              <a:gd name="connsiteY226" fmla="*/ 254015 h 1129092"/>
                              <a:gd name="connsiteX227" fmla="*/ 391029 w 1547495"/>
                              <a:gd name="connsiteY227" fmla="*/ 271775 h 1129092"/>
                              <a:gd name="connsiteX228" fmla="*/ 351625 w 1547495"/>
                              <a:gd name="connsiteY228" fmla="*/ 309874 h 1129092"/>
                              <a:gd name="connsiteX229" fmla="*/ 370683 w 1547495"/>
                              <a:gd name="connsiteY229" fmla="*/ 328923 h 1129092"/>
                              <a:gd name="connsiteX230" fmla="*/ 415101 w 1547495"/>
                              <a:gd name="connsiteY230" fmla="*/ 288318 h 1129092"/>
                              <a:gd name="connsiteX231" fmla="*/ 432869 w 1547495"/>
                              <a:gd name="connsiteY231" fmla="*/ 289535 h 1129092"/>
                              <a:gd name="connsiteX232" fmla="*/ 431651 w 1547495"/>
                              <a:gd name="connsiteY232" fmla="*/ 307367 h 1129092"/>
                              <a:gd name="connsiteX233" fmla="*/ 387161 w 1547495"/>
                              <a:gd name="connsiteY233" fmla="*/ 347972 h 1129092"/>
                              <a:gd name="connsiteX234" fmla="*/ 412594 w 1547495"/>
                              <a:gd name="connsiteY234" fmla="*/ 378480 h 1129092"/>
                              <a:gd name="connsiteX235" fmla="*/ 458302 w 1547495"/>
                              <a:gd name="connsiteY235" fmla="*/ 339092 h 1129092"/>
                              <a:gd name="connsiteX236" fmla="*/ 476070 w 1547495"/>
                              <a:gd name="connsiteY236" fmla="*/ 340381 h 1129092"/>
                              <a:gd name="connsiteX237" fmla="*/ 474780 w 1547495"/>
                              <a:gd name="connsiteY237" fmla="*/ 358141 h 1129092"/>
                              <a:gd name="connsiteX238" fmla="*/ 427782 w 1547495"/>
                              <a:gd name="connsiteY238" fmla="*/ 398746 h 1129092"/>
                              <a:gd name="connsiteX239" fmla="*/ 449419 w 1547495"/>
                              <a:gd name="connsiteY239" fmla="*/ 430543 h 1129092"/>
                              <a:gd name="connsiteX240" fmla="*/ 497635 w 1547495"/>
                              <a:gd name="connsiteY240" fmla="*/ 398746 h 1129092"/>
                              <a:gd name="connsiteX241" fmla="*/ 515402 w 1547495"/>
                              <a:gd name="connsiteY241" fmla="*/ 402614 h 1129092"/>
                              <a:gd name="connsiteX242" fmla="*/ 511605 w 1547495"/>
                              <a:gd name="connsiteY242" fmla="*/ 420374 h 1129092"/>
                              <a:gd name="connsiteX243" fmla="*/ 463389 w 1547495"/>
                              <a:gd name="connsiteY243" fmla="*/ 453388 h 1129092"/>
                              <a:gd name="connsiteX244" fmla="*/ 481157 w 1547495"/>
                              <a:gd name="connsiteY244" fmla="*/ 486402 h 1129092"/>
                              <a:gd name="connsiteX245" fmla="*/ 534459 w 1547495"/>
                              <a:gd name="connsiteY245" fmla="*/ 458472 h 1129092"/>
                              <a:gd name="connsiteX246" fmla="*/ 552227 w 1547495"/>
                              <a:gd name="connsiteY246" fmla="*/ 463557 h 1129092"/>
                              <a:gd name="connsiteX247" fmla="*/ 547140 w 1547495"/>
                              <a:gd name="connsiteY247" fmla="*/ 481317 h 1129092"/>
                              <a:gd name="connsiteX248" fmla="*/ 492548 w 1547495"/>
                              <a:gd name="connsiteY248" fmla="*/ 510536 h 1129092"/>
                              <a:gd name="connsiteX249" fmla="*/ 506518 w 1547495"/>
                              <a:gd name="connsiteY249" fmla="*/ 542261 h 1129092"/>
                              <a:gd name="connsiteX250" fmla="*/ 562400 w 1547495"/>
                              <a:gd name="connsiteY250" fmla="*/ 520705 h 1129092"/>
                              <a:gd name="connsiteX251" fmla="*/ 578878 w 1547495"/>
                              <a:gd name="connsiteY251" fmla="*/ 528296 h 1129092"/>
                              <a:gd name="connsiteX252" fmla="*/ 571284 w 1547495"/>
                              <a:gd name="connsiteY252" fmla="*/ 544839 h 1129092"/>
                              <a:gd name="connsiteX253" fmla="*/ 515402 w 1547495"/>
                              <a:gd name="connsiteY253" fmla="*/ 566394 h 1129092"/>
                              <a:gd name="connsiteX254" fmla="*/ 525575 w 1547495"/>
                              <a:gd name="connsiteY254" fmla="*/ 599408 h 1129092"/>
                              <a:gd name="connsiteX255" fmla="*/ 581457 w 1547495"/>
                              <a:gd name="connsiteY255" fmla="*/ 588022 h 1129092"/>
                              <a:gd name="connsiteX256" fmla="*/ 596646 w 1547495"/>
                              <a:gd name="connsiteY256" fmla="*/ 598191 h 1129092"/>
                              <a:gd name="connsiteX257" fmla="*/ 586472 w 1547495"/>
                              <a:gd name="connsiteY257" fmla="*/ 613445 h 1129092"/>
                              <a:gd name="connsiteX258" fmla="*/ 531880 w 1547495"/>
                              <a:gd name="connsiteY258" fmla="*/ 624831 h 1129092"/>
                              <a:gd name="connsiteX259" fmla="*/ 539546 w 1547495"/>
                              <a:gd name="connsiteY259" fmla="*/ 659134 h 1129092"/>
                              <a:gd name="connsiteX260" fmla="*/ 596646 w 1547495"/>
                              <a:gd name="connsiteY260" fmla="*/ 654050 h 1129092"/>
                              <a:gd name="connsiteX261" fmla="*/ 610616 w 1547495"/>
                              <a:gd name="connsiteY261" fmla="*/ 665508 h 1129092"/>
                              <a:gd name="connsiteX262" fmla="*/ 599225 w 1547495"/>
                              <a:gd name="connsiteY262" fmla="*/ 679473 h 1129092"/>
                              <a:gd name="connsiteX263" fmla="*/ 544632 w 1547495"/>
                              <a:gd name="connsiteY263" fmla="*/ 683268 h 1129092"/>
                              <a:gd name="connsiteX264" fmla="*/ 548430 w 1547495"/>
                              <a:gd name="connsiteY264" fmla="*/ 720078 h 1129092"/>
                              <a:gd name="connsiteX265" fmla="*/ 601732 w 1547495"/>
                              <a:gd name="connsiteY265" fmla="*/ 716282 h 1129092"/>
                              <a:gd name="connsiteX266" fmla="*/ 615703 w 1547495"/>
                              <a:gd name="connsiteY266" fmla="*/ 727741 h 1129092"/>
                              <a:gd name="connsiteX267" fmla="*/ 604240 w 1547495"/>
                              <a:gd name="connsiteY267" fmla="*/ 741705 h 1129092"/>
                              <a:gd name="connsiteX268" fmla="*/ 550937 w 1547495"/>
                              <a:gd name="connsiteY268" fmla="*/ 745501 h 1129092"/>
                              <a:gd name="connsiteX269" fmla="*/ 552227 w 1547495"/>
                              <a:gd name="connsiteY269" fmla="*/ 772141 h 1129092"/>
                              <a:gd name="connsiteX270" fmla="*/ 552227 w 1547495"/>
                              <a:gd name="connsiteY270" fmla="*/ 779804 h 1129092"/>
                              <a:gd name="connsiteX271" fmla="*/ 604240 w 1547495"/>
                              <a:gd name="connsiteY271" fmla="*/ 779804 h 1129092"/>
                              <a:gd name="connsiteX272" fmla="*/ 616992 w 1547495"/>
                              <a:gd name="connsiteY272" fmla="*/ 792480 h 1129092"/>
                              <a:gd name="connsiteX273" fmla="*/ 604240 w 1547495"/>
                              <a:gd name="connsiteY273" fmla="*/ 805155 h 1129092"/>
                              <a:gd name="connsiteX274" fmla="*/ 550937 w 1547495"/>
                              <a:gd name="connsiteY274" fmla="*/ 805155 h 1129092"/>
                              <a:gd name="connsiteX275" fmla="*/ 548430 w 1547495"/>
                              <a:gd name="connsiteY275" fmla="*/ 842036 h 1129092"/>
                              <a:gd name="connsiteX276" fmla="*/ 600443 w 1547495"/>
                              <a:gd name="connsiteY276" fmla="*/ 845832 h 1129092"/>
                              <a:gd name="connsiteX277" fmla="*/ 611906 w 1547495"/>
                              <a:gd name="connsiteY277" fmla="*/ 859797 h 1129092"/>
                              <a:gd name="connsiteX278" fmla="*/ 599225 w 1547495"/>
                              <a:gd name="connsiteY278" fmla="*/ 871255 h 1129092"/>
                              <a:gd name="connsiteX279" fmla="*/ 597935 w 1547495"/>
                              <a:gd name="connsiteY279" fmla="*/ 871255 h 1129092"/>
                              <a:gd name="connsiteX280" fmla="*/ 544632 w 1547495"/>
                              <a:gd name="connsiteY280" fmla="*/ 866170 h 1129092"/>
                              <a:gd name="connsiteX281" fmla="*/ 538256 w 1547495"/>
                              <a:gd name="connsiteY281" fmla="*/ 902980 h 1129092"/>
                              <a:gd name="connsiteX282" fmla="*/ 590341 w 1547495"/>
                              <a:gd name="connsiteY282" fmla="*/ 910571 h 1129092"/>
                              <a:gd name="connsiteX283" fmla="*/ 600443 w 1547495"/>
                              <a:gd name="connsiteY283" fmla="*/ 924536 h 1129092"/>
                              <a:gd name="connsiteX284" fmla="*/ 587762 w 1547495"/>
                              <a:gd name="connsiteY284" fmla="*/ 934705 h 1129092"/>
                              <a:gd name="connsiteX285" fmla="*/ 585254 w 1547495"/>
                              <a:gd name="connsiteY285" fmla="*/ 934705 h 1129092"/>
                              <a:gd name="connsiteX286" fmla="*/ 531880 w 1547495"/>
                              <a:gd name="connsiteY286" fmla="*/ 925825 h 1129092"/>
                              <a:gd name="connsiteX287" fmla="*/ 522996 w 1547495"/>
                              <a:gd name="connsiteY287" fmla="*/ 956332 h 1129092"/>
                              <a:gd name="connsiteX288" fmla="*/ 581457 w 1547495"/>
                              <a:gd name="connsiteY288" fmla="*/ 971514 h 1129092"/>
                              <a:gd name="connsiteX289" fmla="*/ 590341 w 1547495"/>
                              <a:gd name="connsiteY289" fmla="*/ 986768 h 1129092"/>
                              <a:gd name="connsiteX290" fmla="*/ 577588 w 1547495"/>
                              <a:gd name="connsiteY290" fmla="*/ 995648 h 1129092"/>
                              <a:gd name="connsiteX291" fmla="*/ 573791 w 1547495"/>
                              <a:gd name="connsiteY291" fmla="*/ 995648 h 1129092"/>
                              <a:gd name="connsiteX292" fmla="*/ 514112 w 1547495"/>
                              <a:gd name="connsiteY292" fmla="*/ 980466 h 1129092"/>
                              <a:gd name="connsiteX293" fmla="*/ 501432 w 1547495"/>
                              <a:gd name="connsiteY293" fmla="*/ 1014697 h 1129092"/>
                              <a:gd name="connsiteX294" fmla="*/ 547140 w 1547495"/>
                              <a:gd name="connsiteY294" fmla="*/ 1032529 h 1129092"/>
                              <a:gd name="connsiteX295" fmla="*/ 554734 w 1547495"/>
                              <a:gd name="connsiteY295" fmla="*/ 1049000 h 1129092"/>
                              <a:gd name="connsiteX296" fmla="*/ 543343 w 1547495"/>
                              <a:gd name="connsiteY296" fmla="*/ 1056663 h 1129092"/>
                              <a:gd name="connsiteX297" fmla="*/ 538256 w 1547495"/>
                              <a:gd name="connsiteY297" fmla="*/ 1055374 h 1129092"/>
                              <a:gd name="connsiteX298" fmla="*/ 490040 w 1547495"/>
                              <a:gd name="connsiteY298" fmla="*/ 1037614 h 1129092"/>
                              <a:gd name="connsiteX299" fmla="*/ 469694 w 1547495"/>
                              <a:gd name="connsiteY299" fmla="*/ 1078219 h 1129092"/>
                              <a:gd name="connsiteX300" fmla="*/ 522996 w 1547495"/>
                              <a:gd name="connsiteY300" fmla="*/ 1107437 h 1129092"/>
                              <a:gd name="connsiteX301" fmla="*/ 528083 w 1547495"/>
                              <a:gd name="connsiteY301" fmla="*/ 1125198 h 1129092"/>
                              <a:gd name="connsiteX302" fmla="*/ 521122 w 1547495"/>
                              <a:gd name="connsiteY302" fmla="*/ 1129092 h 1129092"/>
                              <a:gd name="connsiteX303" fmla="*/ 508144 w 1547495"/>
                              <a:gd name="connsiteY303" fmla="*/ 1129092 h 1129092"/>
                              <a:gd name="connsiteX304" fmla="*/ 457013 w 1547495"/>
                              <a:gd name="connsiteY304" fmla="*/ 1101064 h 1129092"/>
                              <a:gd name="connsiteX305" fmla="*/ 438004 w 1547495"/>
                              <a:gd name="connsiteY305" fmla="*/ 1129092 h 1129092"/>
                              <a:gd name="connsiteX306" fmla="*/ 390018 w 1547495"/>
                              <a:gd name="connsiteY306" fmla="*/ 1129092 h 1129092"/>
                              <a:gd name="connsiteX307" fmla="*/ 360509 w 1547495"/>
                              <a:gd name="connsiteY307" fmla="*/ 1102353 h 1129092"/>
                              <a:gd name="connsiteX308" fmla="*/ 359291 w 1547495"/>
                              <a:gd name="connsiteY308" fmla="*/ 1084593 h 1129092"/>
                              <a:gd name="connsiteX309" fmla="*/ 377059 w 1547495"/>
                              <a:gd name="connsiteY309" fmla="*/ 1083303 h 1129092"/>
                              <a:gd name="connsiteX310" fmla="*/ 415101 w 1547495"/>
                              <a:gd name="connsiteY310" fmla="*/ 1118896 h 1129092"/>
                              <a:gd name="connsiteX311" fmla="*/ 432869 w 1547495"/>
                              <a:gd name="connsiteY311" fmla="*/ 1090895 h 1129092"/>
                              <a:gd name="connsiteX312" fmla="*/ 383363 w 1547495"/>
                              <a:gd name="connsiteY312" fmla="*/ 1062965 h 1129092"/>
                              <a:gd name="connsiteX313" fmla="*/ 378277 w 1547495"/>
                              <a:gd name="connsiteY313" fmla="*/ 1045205 h 1129092"/>
                              <a:gd name="connsiteX314" fmla="*/ 396044 w 1547495"/>
                              <a:gd name="connsiteY314" fmla="*/ 1040120 h 1129092"/>
                              <a:gd name="connsiteX315" fmla="*/ 446839 w 1547495"/>
                              <a:gd name="connsiteY315" fmla="*/ 1068050 h 1129092"/>
                              <a:gd name="connsiteX316" fmla="*/ 465897 w 1547495"/>
                              <a:gd name="connsiteY316" fmla="*/ 1031240 h 1129092"/>
                              <a:gd name="connsiteX317" fmla="*/ 402421 w 1547495"/>
                              <a:gd name="connsiteY317" fmla="*/ 1007106 h 1129092"/>
                              <a:gd name="connsiteX318" fmla="*/ 394826 w 1547495"/>
                              <a:gd name="connsiteY318" fmla="*/ 990635 h 1129092"/>
                              <a:gd name="connsiteX319" fmla="*/ 411304 w 1547495"/>
                              <a:gd name="connsiteY319" fmla="*/ 982972 h 1129092"/>
                              <a:gd name="connsiteX320" fmla="*/ 476070 w 1547495"/>
                              <a:gd name="connsiteY320" fmla="*/ 1007106 h 1129092"/>
                              <a:gd name="connsiteX321" fmla="*/ 488751 w 1547495"/>
                              <a:gd name="connsiteY321" fmla="*/ 975381 h 1129092"/>
                              <a:gd name="connsiteX322" fmla="*/ 434159 w 1547495"/>
                              <a:gd name="connsiteY322" fmla="*/ 961417 h 1129092"/>
                              <a:gd name="connsiteX323" fmla="*/ 425275 w 1547495"/>
                              <a:gd name="connsiteY323" fmla="*/ 946163 h 1129092"/>
                              <a:gd name="connsiteX324" fmla="*/ 440535 w 1547495"/>
                              <a:gd name="connsiteY324" fmla="*/ 937283 h 1129092"/>
                              <a:gd name="connsiteX325" fmla="*/ 496345 w 1547495"/>
                              <a:gd name="connsiteY325" fmla="*/ 952465 h 1129092"/>
                              <a:gd name="connsiteX326" fmla="*/ 505229 w 1547495"/>
                              <a:gd name="connsiteY326" fmla="*/ 924536 h 1129092"/>
                              <a:gd name="connsiteX327" fmla="*/ 441753 w 1547495"/>
                              <a:gd name="connsiteY327" fmla="*/ 914366 h 1129092"/>
                              <a:gd name="connsiteX328" fmla="*/ 431651 w 1547495"/>
                              <a:gd name="connsiteY328" fmla="*/ 900402 h 1129092"/>
                              <a:gd name="connsiteX329" fmla="*/ 445621 w 1547495"/>
                              <a:gd name="connsiteY329" fmla="*/ 890304 h 1129092"/>
                              <a:gd name="connsiteX330" fmla="*/ 510315 w 1547495"/>
                              <a:gd name="connsiteY330" fmla="*/ 900402 h 1129092"/>
                              <a:gd name="connsiteX331" fmla="*/ 516692 w 1547495"/>
                              <a:gd name="connsiteY331" fmla="*/ 866170 h 1129092"/>
                              <a:gd name="connsiteX332" fmla="*/ 451926 w 1547495"/>
                              <a:gd name="connsiteY332" fmla="*/ 861086 h 1129092"/>
                              <a:gd name="connsiteX333" fmla="*/ 440535 w 1547495"/>
                              <a:gd name="connsiteY333" fmla="*/ 847121 h 1129092"/>
                              <a:gd name="connsiteX334" fmla="*/ 454505 w 1547495"/>
                              <a:gd name="connsiteY334" fmla="*/ 835663 h 1129092"/>
                              <a:gd name="connsiteX335" fmla="*/ 520489 w 1547495"/>
                              <a:gd name="connsiteY335" fmla="*/ 840747 h 1129092"/>
                              <a:gd name="connsiteX336" fmla="*/ 522996 w 1547495"/>
                              <a:gd name="connsiteY336" fmla="*/ 806444 h 1129092"/>
                              <a:gd name="connsiteX337" fmla="*/ 458302 w 1547495"/>
                              <a:gd name="connsiteY337" fmla="*/ 806444 h 1129092"/>
                              <a:gd name="connsiteX338" fmla="*/ 445621 w 1547495"/>
                              <a:gd name="connsiteY338" fmla="*/ 793769 h 1129092"/>
                              <a:gd name="connsiteX339" fmla="*/ 458302 w 1547495"/>
                              <a:gd name="connsiteY339" fmla="*/ 781021 h 1129092"/>
                              <a:gd name="connsiteX340" fmla="*/ 524286 w 1547495"/>
                              <a:gd name="connsiteY340" fmla="*/ 781021 h 1129092"/>
                              <a:gd name="connsiteX341" fmla="*/ 524286 w 1547495"/>
                              <a:gd name="connsiteY341" fmla="*/ 773430 h 1129092"/>
                              <a:gd name="connsiteX342" fmla="*/ 522996 w 1547495"/>
                              <a:gd name="connsiteY342" fmla="*/ 748007 h 1129092"/>
                              <a:gd name="connsiteX343" fmla="*/ 458302 w 1547495"/>
                              <a:gd name="connsiteY343" fmla="*/ 753092 h 1129092"/>
                              <a:gd name="connsiteX344" fmla="*/ 457013 w 1547495"/>
                              <a:gd name="connsiteY344" fmla="*/ 753092 h 1129092"/>
                              <a:gd name="connsiteX345" fmla="*/ 444332 w 1547495"/>
                              <a:gd name="connsiteY345" fmla="*/ 741705 h 1129092"/>
                              <a:gd name="connsiteX346" fmla="*/ 455723 w 1547495"/>
                              <a:gd name="connsiteY346" fmla="*/ 727741 h 1129092"/>
                              <a:gd name="connsiteX347" fmla="*/ 520489 w 1547495"/>
                              <a:gd name="connsiteY347" fmla="*/ 722656 h 1129092"/>
                              <a:gd name="connsiteX348" fmla="*/ 516692 w 1547495"/>
                              <a:gd name="connsiteY348" fmla="*/ 685775 h 1129092"/>
                              <a:gd name="connsiteX349" fmla="*/ 453216 w 1547495"/>
                              <a:gd name="connsiteY349" fmla="*/ 690859 h 1129092"/>
                              <a:gd name="connsiteX350" fmla="*/ 451926 w 1547495"/>
                              <a:gd name="connsiteY350" fmla="*/ 690859 h 1129092"/>
                              <a:gd name="connsiteX351" fmla="*/ 439245 w 1547495"/>
                              <a:gd name="connsiteY351" fmla="*/ 679473 h 1129092"/>
                              <a:gd name="connsiteX352" fmla="*/ 450637 w 1547495"/>
                              <a:gd name="connsiteY352" fmla="*/ 665508 h 1129092"/>
                              <a:gd name="connsiteX353" fmla="*/ 511605 w 1547495"/>
                              <a:gd name="connsiteY353" fmla="*/ 660424 h 1129092"/>
                              <a:gd name="connsiteX354" fmla="*/ 505229 w 1547495"/>
                              <a:gd name="connsiteY354" fmla="*/ 629916 h 1129092"/>
                              <a:gd name="connsiteX355" fmla="*/ 443042 w 1547495"/>
                              <a:gd name="connsiteY355" fmla="*/ 642592 h 1129092"/>
                              <a:gd name="connsiteX356" fmla="*/ 440535 w 1547495"/>
                              <a:gd name="connsiteY356" fmla="*/ 642592 h 1129092"/>
                              <a:gd name="connsiteX357" fmla="*/ 427782 w 1547495"/>
                              <a:gd name="connsiteY357" fmla="*/ 632494 h 1129092"/>
                              <a:gd name="connsiteX358" fmla="*/ 437956 w 1547495"/>
                              <a:gd name="connsiteY358" fmla="*/ 617240 h 1129092"/>
                              <a:gd name="connsiteX359" fmla="*/ 498924 w 1547495"/>
                              <a:gd name="connsiteY359" fmla="*/ 604493 h 1129092"/>
                              <a:gd name="connsiteX360" fmla="*/ 490040 w 1547495"/>
                              <a:gd name="connsiteY360" fmla="*/ 575275 h 1129092"/>
                              <a:gd name="connsiteX361" fmla="*/ 435448 w 1547495"/>
                              <a:gd name="connsiteY361" fmla="*/ 595613 h 1129092"/>
                              <a:gd name="connsiteX362" fmla="*/ 430361 w 1547495"/>
                              <a:gd name="connsiteY362" fmla="*/ 596902 h 1129092"/>
                              <a:gd name="connsiteX363" fmla="*/ 418899 w 1547495"/>
                              <a:gd name="connsiteY363" fmla="*/ 589311 h 1129092"/>
                              <a:gd name="connsiteX364" fmla="*/ 426564 w 1547495"/>
                              <a:gd name="connsiteY364" fmla="*/ 572768 h 1129092"/>
                              <a:gd name="connsiteX365" fmla="*/ 481157 w 1547495"/>
                              <a:gd name="connsiteY365" fmla="*/ 552430 h 1129092"/>
                              <a:gd name="connsiteX366" fmla="*/ 468404 w 1547495"/>
                              <a:gd name="connsiteY366" fmla="*/ 523211 h 1129092"/>
                              <a:gd name="connsiteX367" fmla="*/ 417681 w 1547495"/>
                              <a:gd name="connsiteY367" fmla="*/ 549923 h 1129092"/>
                              <a:gd name="connsiteX368" fmla="*/ 411304 w 1547495"/>
                              <a:gd name="connsiteY368" fmla="*/ 551212 h 1129092"/>
                              <a:gd name="connsiteX369" fmla="*/ 399913 w 1547495"/>
                              <a:gd name="connsiteY369" fmla="*/ 544839 h 1129092"/>
                              <a:gd name="connsiteX370" fmla="*/ 405000 w 1547495"/>
                              <a:gd name="connsiteY370" fmla="*/ 527078 h 1129092"/>
                              <a:gd name="connsiteX371" fmla="*/ 457013 w 1547495"/>
                              <a:gd name="connsiteY371" fmla="*/ 499077 h 1129092"/>
                              <a:gd name="connsiteX372" fmla="*/ 440535 w 1547495"/>
                              <a:gd name="connsiteY372" fmla="*/ 468642 h 1129092"/>
                              <a:gd name="connsiteX373" fmla="*/ 391029 w 1547495"/>
                              <a:gd name="connsiteY373" fmla="*/ 501656 h 1129092"/>
                              <a:gd name="connsiteX374" fmla="*/ 383363 w 1547495"/>
                              <a:gd name="connsiteY374" fmla="*/ 504162 h 1129092"/>
                              <a:gd name="connsiteX375" fmla="*/ 373262 w 1547495"/>
                              <a:gd name="connsiteY375" fmla="*/ 499077 h 1129092"/>
                              <a:gd name="connsiteX376" fmla="*/ 377059 w 1547495"/>
                              <a:gd name="connsiteY376" fmla="*/ 481317 h 1129092"/>
                              <a:gd name="connsiteX377" fmla="*/ 427782 w 1547495"/>
                              <a:gd name="connsiteY377" fmla="*/ 447014 h 1129092"/>
                              <a:gd name="connsiteX378" fmla="*/ 408797 w 1547495"/>
                              <a:gd name="connsiteY378" fmla="*/ 419085 h 1129092"/>
                              <a:gd name="connsiteX379" fmla="*/ 365596 w 1547495"/>
                              <a:gd name="connsiteY379" fmla="*/ 455894 h 1129092"/>
                              <a:gd name="connsiteX380" fmla="*/ 356712 w 1547495"/>
                              <a:gd name="connsiteY380" fmla="*/ 458472 h 1129092"/>
                              <a:gd name="connsiteX381" fmla="*/ 346539 w 1547495"/>
                              <a:gd name="connsiteY381" fmla="*/ 454677 h 1129092"/>
                              <a:gd name="connsiteX382" fmla="*/ 347828 w 1547495"/>
                              <a:gd name="connsiteY382" fmla="*/ 436845 h 1129092"/>
                              <a:gd name="connsiteX383" fmla="*/ 392247 w 1547495"/>
                              <a:gd name="connsiteY383" fmla="*/ 398746 h 1129092"/>
                              <a:gd name="connsiteX384" fmla="*/ 368175 w 1547495"/>
                              <a:gd name="connsiteY384" fmla="*/ 369600 h 1129092"/>
                              <a:gd name="connsiteX385" fmla="*/ 326264 w 1547495"/>
                              <a:gd name="connsiteY385" fmla="*/ 408916 h 1129092"/>
                              <a:gd name="connsiteX386" fmla="*/ 317380 w 1547495"/>
                              <a:gd name="connsiteY386" fmla="*/ 412783 h 1129092"/>
                              <a:gd name="connsiteX387" fmla="*/ 308496 w 1547495"/>
                              <a:gd name="connsiteY387" fmla="*/ 408916 h 1129092"/>
                              <a:gd name="connsiteX388" fmla="*/ 309786 w 1547495"/>
                              <a:gd name="connsiteY388" fmla="*/ 391155 h 1129092"/>
                              <a:gd name="connsiteX389" fmla="*/ 352915 w 1547495"/>
                              <a:gd name="connsiteY389" fmla="*/ 351768 h 1129092"/>
                              <a:gd name="connsiteX390" fmla="*/ 333858 w 1547495"/>
                              <a:gd name="connsiteY390" fmla="*/ 332718 h 1129092"/>
                              <a:gd name="connsiteX391" fmla="*/ 288150 w 1547495"/>
                              <a:gd name="connsiteY391" fmla="*/ 375902 h 1129092"/>
                              <a:gd name="connsiteX392" fmla="*/ 279266 w 1547495"/>
                              <a:gd name="connsiteY392" fmla="*/ 379697 h 1129092"/>
                              <a:gd name="connsiteX393" fmla="*/ 270382 w 1547495"/>
                              <a:gd name="connsiteY393" fmla="*/ 375902 h 1129092"/>
                              <a:gd name="connsiteX394" fmla="*/ 270382 w 1547495"/>
                              <a:gd name="connsiteY394" fmla="*/ 358141 h 1129092"/>
                              <a:gd name="connsiteX395" fmla="*/ 314801 w 1547495"/>
                              <a:gd name="connsiteY395" fmla="*/ 316247 h 1129092"/>
                              <a:gd name="connsiteX396" fmla="*/ 298323 w 1547495"/>
                              <a:gd name="connsiteY396" fmla="*/ 302282 h 1129092"/>
                              <a:gd name="connsiteX397" fmla="*/ 250107 w 1547495"/>
                              <a:gd name="connsiteY397" fmla="*/ 349261 h 1129092"/>
                              <a:gd name="connsiteX398" fmla="*/ 241223 w 1547495"/>
                              <a:gd name="connsiteY398" fmla="*/ 353057 h 1129092"/>
                              <a:gd name="connsiteX399" fmla="*/ 232339 w 1547495"/>
                              <a:gd name="connsiteY399" fmla="*/ 349261 h 1129092"/>
                              <a:gd name="connsiteX400" fmla="*/ 232339 w 1547495"/>
                              <a:gd name="connsiteY400" fmla="*/ 331501 h 1129092"/>
                              <a:gd name="connsiteX401" fmla="*/ 278048 w 1547495"/>
                              <a:gd name="connsiteY401" fmla="*/ 287029 h 1129092"/>
                              <a:gd name="connsiteX402" fmla="*/ 261498 w 1547495"/>
                              <a:gd name="connsiteY402" fmla="*/ 274353 h 1129092"/>
                              <a:gd name="connsiteX403" fmla="*/ 210703 w 1547495"/>
                              <a:gd name="connsiteY403" fmla="*/ 326416 h 1129092"/>
                              <a:gd name="connsiteX404" fmla="*/ 201819 w 1547495"/>
                              <a:gd name="connsiteY404" fmla="*/ 330212 h 1129092"/>
                              <a:gd name="connsiteX405" fmla="*/ 192936 w 1547495"/>
                              <a:gd name="connsiteY405" fmla="*/ 326416 h 1129092"/>
                              <a:gd name="connsiteX406" fmla="*/ 192936 w 1547495"/>
                              <a:gd name="connsiteY406" fmla="*/ 308584 h 1129092"/>
                              <a:gd name="connsiteX407" fmla="*/ 239934 w 1547495"/>
                              <a:gd name="connsiteY407" fmla="*/ 260317 h 1129092"/>
                              <a:gd name="connsiteX408" fmla="*/ 232339 w 1547495"/>
                              <a:gd name="connsiteY408" fmla="*/ 255304 h 1129092"/>
                              <a:gd name="connsiteX409" fmla="*/ 24144 w 1547495"/>
                              <a:gd name="connsiteY409" fmla="*/ 773430 h 1129092"/>
                              <a:gd name="connsiteX410" fmla="*/ 80151 w 1547495"/>
                              <a:gd name="connsiteY410" fmla="*/ 1057281 h 1129092"/>
                              <a:gd name="connsiteX411" fmla="*/ 117882 w 1547495"/>
                              <a:gd name="connsiteY411" fmla="*/ 1129092 h 1129092"/>
                              <a:gd name="connsiteX412" fmla="*/ 90572 w 1547495"/>
                              <a:gd name="connsiteY412" fmla="*/ 1129092 h 1129092"/>
                              <a:gd name="connsiteX413" fmla="*/ 58855 w 1547495"/>
                              <a:gd name="connsiteY413" fmla="*/ 1069491 h 1129092"/>
                              <a:gd name="connsiteX414" fmla="*/ 0 w 1547495"/>
                              <a:gd name="connsiteY414" fmla="*/ 773430 h 1129092"/>
                              <a:gd name="connsiteX415" fmla="*/ 219587 w 1547495"/>
                              <a:gd name="connsiteY415" fmla="*/ 233676 h 1129092"/>
                              <a:gd name="connsiteX416" fmla="*/ 223456 w 1547495"/>
                              <a:gd name="connsiteY416" fmla="*/ 229881 h 1129092"/>
                              <a:gd name="connsiteX417" fmla="*/ 773103 w 1547495"/>
                              <a:gd name="connsiteY417" fmla="*/ 0 h 11290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</a:cxnLst>
                            <a:rect l="l" t="t" r="r" b="b"/>
                            <a:pathLst>
                              <a:path w="1547495" h="1129092">
                                <a:moveTo>
                                  <a:pt x="1213637" y="1123980"/>
                                </a:moveTo>
                                <a:lnTo>
                                  <a:pt x="1216184" y="1129092"/>
                                </a:lnTo>
                                <a:lnTo>
                                  <a:pt x="1192344" y="1129092"/>
                                </a:lnTo>
                                <a:lnTo>
                                  <a:pt x="1195870" y="1125198"/>
                                </a:lnTo>
                                <a:cubicBezTo>
                                  <a:pt x="1200957" y="1120113"/>
                                  <a:pt x="1208551" y="1118896"/>
                                  <a:pt x="1213637" y="1123980"/>
                                </a:cubicBezTo>
                                <a:close/>
                                <a:moveTo>
                                  <a:pt x="327553" y="1121402"/>
                                </a:moveTo>
                                <a:cubicBezTo>
                                  <a:pt x="332568" y="1117607"/>
                                  <a:pt x="340234" y="1117607"/>
                                  <a:pt x="345321" y="1122691"/>
                                </a:cubicBezTo>
                                <a:lnTo>
                                  <a:pt x="351126" y="1129092"/>
                                </a:lnTo>
                                <a:lnTo>
                                  <a:pt x="324110" y="1129092"/>
                                </a:lnTo>
                                <a:close/>
                                <a:moveTo>
                                  <a:pt x="773103" y="0"/>
                                </a:moveTo>
                                <a:cubicBezTo>
                                  <a:pt x="1199667" y="0"/>
                                  <a:pt x="1547495" y="345466"/>
                                  <a:pt x="1547495" y="772141"/>
                                </a:cubicBezTo>
                                <a:cubicBezTo>
                                  <a:pt x="1547495" y="878828"/>
                                  <a:pt x="1525756" y="980591"/>
                                  <a:pt x="1486482" y="1073225"/>
                                </a:cubicBezTo>
                                <a:lnTo>
                                  <a:pt x="1456108" y="1129092"/>
                                </a:lnTo>
                                <a:lnTo>
                                  <a:pt x="1428791" y="1129092"/>
                                </a:lnTo>
                                <a:lnTo>
                                  <a:pt x="1465777" y="1059349"/>
                                </a:lnTo>
                                <a:cubicBezTo>
                                  <a:pt x="1502127" y="971568"/>
                                  <a:pt x="1522133" y="875695"/>
                                  <a:pt x="1522133" y="776008"/>
                                </a:cubicBezTo>
                                <a:cubicBezTo>
                                  <a:pt x="1522133" y="574057"/>
                                  <a:pt x="1440890" y="391155"/>
                                  <a:pt x="1311359" y="256521"/>
                                </a:cubicBezTo>
                                <a:cubicBezTo>
                                  <a:pt x="1308851" y="257810"/>
                                  <a:pt x="1305054" y="260388"/>
                                  <a:pt x="1301186" y="262895"/>
                                </a:cubicBezTo>
                                <a:lnTo>
                                  <a:pt x="1348184" y="311163"/>
                                </a:lnTo>
                                <a:cubicBezTo>
                                  <a:pt x="1353270" y="316247"/>
                                  <a:pt x="1353270" y="323838"/>
                                  <a:pt x="1348184" y="328923"/>
                                </a:cubicBezTo>
                                <a:cubicBezTo>
                                  <a:pt x="1345676" y="331501"/>
                                  <a:pt x="1343097" y="332718"/>
                                  <a:pt x="1339300" y="332718"/>
                                </a:cubicBezTo>
                                <a:cubicBezTo>
                                  <a:pt x="1336792" y="332718"/>
                                  <a:pt x="1332924" y="331501"/>
                                  <a:pt x="1330416" y="328923"/>
                                </a:cubicBezTo>
                                <a:lnTo>
                                  <a:pt x="1279621" y="276860"/>
                                </a:lnTo>
                                <a:cubicBezTo>
                                  <a:pt x="1274534" y="280655"/>
                                  <a:pt x="1268230" y="285740"/>
                                  <a:pt x="1263143" y="289535"/>
                                </a:cubicBezTo>
                                <a:lnTo>
                                  <a:pt x="1308851" y="334007"/>
                                </a:lnTo>
                                <a:cubicBezTo>
                                  <a:pt x="1313938" y="339092"/>
                                  <a:pt x="1313938" y="346683"/>
                                  <a:pt x="1308851" y="351768"/>
                                </a:cubicBezTo>
                                <a:cubicBezTo>
                                  <a:pt x="1306272" y="354346"/>
                                  <a:pt x="1303765" y="355635"/>
                                  <a:pt x="1299968" y="355635"/>
                                </a:cubicBezTo>
                                <a:cubicBezTo>
                                  <a:pt x="1296171" y="355635"/>
                                  <a:pt x="1293591" y="354346"/>
                                  <a:pt x="1291084" y="351768"/>
                                </a:cubicBezTo>
                                <a:lnTo>
                                  <a:pt x="1242796" y="304789"/>
                                </a:lnTo>
                                <a:cubicBezTo>
                                  <a:pt x="1237710" y="309874"/>
                                  <a:pt x="1231405" y="313669"/>
                                  <a:pt x="1226318" y="318754"/>
                                </a:cubicBezTo>
                                <a:lnTo>
                                  <a:pt x="1270737" y="360648"/>
                                </a:lnTo>
                                <a:cubicBezTo>
                                  <a:pt x="1275824" y="365732"/>
                                  <a:pt x="1275824" y="373395"/>
                                  <a:pt x="1270737" y="378480"/>
                                </a:cubicBezTo>
                                <a:cubicBezTo>
                                  <a:pt x="1268230" y="380986"/>
                                  <a:pt x="1265650" y="382275"/>
                                  <a:pt x="1261853" y="382275"/>
                                </a:cubicBezTo>
                                <a:cubicBezTo>
                                  <a:pt x="1258056" y="382275"/>
                                  <a:pt x="1255549" y="380986"/>
                                  <a:pt x="1252970" y="378480"/>
                                </a:cubicBezTo>
                                <a:lnTo>
                                  <a:pt x="1207261" y="335296"/>
                                </a:lnTo>
                                <a:cubicBezTo>
                                  <a:pt x="1200957" y="341598"/>
                                  <a:pt x="1194580" y="347972"/>
                                  <a:pt x="1188204" y="354346"/>
                                </a:cubicBezTo>
                                <a:lnTo>
                                  <a:pt x="1231405" y="393733"/>
                                </a:lnTo>
                                <a:cubicBezTo>
                                  <a:pt x="1237710" y="398746"/>
                                  <a:pt x="1237710" y="406409"/>
                                  <a:pt x="1232695" y="411494"/>
                                </a:cubicBezTo>
                                <a:cubicBezTo>
                                  <a:pt x="1230115" y="414000"/>
                                  <a:pt x="1227608" y="415289"/>
                                  <a:pt x="1223811" y="415289"/>
                                </a:cubicBezTo>
                                <a:cubicBezTo>
                                  <a:pt x="1219942" y="415289"/>
                                  <a:pt x="1217435" y="414000"/>
                                  <a:pt x="1214855" y="411494"/>
                                </a:cubicBezTo>
                                <a:lnTo>
                                  <a:pt x="1173016" y="372106"/>
                                </a:lnTo>
                                <a:cubicBezTo>
                                  <a:pt x="1165350" y="380986"/>
                                  <a:pt x="1156466" y="391155"/>
                                  <a:pt x="1148872" y="401324"/>
                                </a:cubicBezTo>
                                <a:lnTo>
                                  <a:pt x="1193291" y="439423"/>
                                </a:lnTo>
                                <a:cubicBezTo>
                                  <a:pt x="1198377" y="444508"/>
                                  <a:pt x="1199667" y="452099"/>
                                  <a:pt x="1194580" y="457183"/>
                                </a:cubicBezTo>
                                <a:cubicBezTo>
                                  <a:pt x="1192073" y="459761"/>
                                  <a:pt x="1188204" y="460979"/>
                                  <a:pt x="1184407" y="460979"/>
                                </a:cubicBezTo>
                                <a:cubicBezTo>
                                  <a:pt x="1180610" y="460979"/>
                                  <a:pt x="1178102" y="460979"/>
                                  <a:pt x="1175523" y="458472"/>
                                </a:cubicBezTo>
                                <a:lnTo>
                                  <a:pt x="1132394" y="421663"/>
                                </a:lnTo>
                                <a:cubicBezTo>
                                  <a:pt x="1126018" y="430543"/>
                                  <a:pt x="1119713" y="439423"/>
                                  <a:pt x="1113337" y="449592"/>
                                </a:cubicBezTo>
                                <a:lnTo>
                                  <a:pt x="1164132" y="483895"/>
                                </a:lnTo>
                                <a:cubicBezTo>
                                  <a:pt x="1170437" y="487691"/>
                                  <a:pt x="1171726" y="495282"/>
                                  <a:pt x="1167929" y="501656"/>
                                </a:cubicBezTo>
                                <a:cubicBezTo>
                                  <a:pt x="1165350" y="504162"/>
                                  <a:pt x="1161553" y="506740"/>
                                  <a:pt x="1157756" y="506740"/>
                                </a:cubicBezTo>
                                <a:cubicBezTo>
                                  <a:pt x="1155248" y="506740"/>
                                  <a:pt x="1152669" y="505451"/>
                                  <a:pt x="1150162" y="504162"/>
                                </a:cubicBezTo>
                                <a:lnTo>
                                  <a:pt x="1100656" y="471148"/>
                                </a:lnTo>
                                <a:cubicBezTo>
                                  <a:pt x="1094280" y="481317"/>
                                  <a:pt x="1089193" y="491486"/>
                                  <a:pt x="1084106" y="501656"/>
                                </a:cubicBezTo>
                                <a:lnTo>
                                  <a:pt x="1136191" y="529585"/>
                                </a:lnTo>
                                <a:cubicBezTo>
                                  <a:pt x="1142496" y="533380"/>
                                  <a:pt x="1145075" y="541043"/>
                                  <a:pt x="1141278" y="547345"/>
                                </a:cubicBezTo>
                                <a:cubicBezTo>
                                  <a:pt x="1138699" y="551212"/>
                                  <a:pt x="1134901" y="553719"/>
                                  <a:pt x="1129815" y="553719"/>
                                </a:cubicBezTo>
                                <a:cubicBezTo>
                                  <a:pt x="1127307" y="553719"/>
                                  <a:pt x="1124728" y="553719"/>
                                  <a:pt x="1123510" y="552430"/>
                                </a:cubicBezTo>
                                <a:lnTo>
                                  <a:pt x="1072715" y="525789"/>
                                </a:lnTo>
                                <a:cubicBezTo>
                                  <a:pt x="1067628" y="535959"/>
                                  <a:pt x="1063831" y="544839"/>
                                  <a:pt x="1060034" y="555008"/>
                                </a:cubicBezTo>
                                <a:lnTo>
                                  <a:pt x="1114626" y="575346"/>
                                </a:lnTo>
                                <a:cubicBezTo>
                                  <a:pt x="1120931" y="577853"/>
                                  <a:pt x="1124728" y="585444"/>
                                  <a:pt x="1122221" y="591817"/>
                                </a:cubicBezTo>
                                <a:cubicBezTo>
                                  <a:pt x="1120931" y="596902"/>
                                  <a:pt x="1115844" y="599408"/>
                                  <a:pt x="1110758" y="599408"/>
                                </a:cubicBezTo>
                                <a:cubicBezTo>
                                  <a:pt x="1108250" y="599408"/>
                                  <a:pt x="1106961" y="598191"/>
                                  <a:pt x="1105743" y="598191"/>
                                </a:cubicBezTo>
                                <a:lnTo>
                                  <a:pt x="1051150" y="577853"/>
                                </a:lnTo>
                                <a:cubicBezTo>
                                  <a:pt x="1047353" y="588022"/>
                                  <a:pt x="1044774" y="596902"/>
                                  <a:pt x="1042267" y="607071"/>
                                </a:cubicBezTo>
                                <a:lnTo>
                                  <a:pt x="1103164" y="619747"/>
                                </a:lnTo>
                                <a:cubicBezTo>
                                  <a:pt x="1110758" y="621036"/>
                                  <a:pt x="1114626" y="628627"/>
                                  <a:pt x="1113337" y="635001"/>
                                </a:cubicBezTo>
                                <a:cubicBezTo>
                                  <a:pt x="1112047" y="641374"/>
                                  <a:pt x="1106961" y="645170"/>
                                  <a:pt x="1100656" y="645170"/>
                                </a:cubicBezTo>
                                <a:cubicBezTo>
                                  <a:pt x="1099366" y="645170"/>
                                  <a:pt x="1099366" y="645170"/>
                                  <a:pt x="1098077" y="645170"/>
                                </a:cubicBezTo>
                                <a:lnTo>
                                  <a:pt x="1035891" y="632494"/>
                                </a:lnTo>
                                <a:cubicBezTo>
                                  <a:pt x="1033383" y="642592"/>
                                  <a:pt x="1032093" y="652761"/>
                                  <a:pt x="1029514" y="662930"/>
                                </a:cubicBezTo>
                                <a:lnTo>
                                  <a:pt x="1090483" y="668015"/>
                                </a:lnTo>
                                <a:cubicBezTo>
                                  <a:pt x="1096859" y="669304"/>
                                  <a:pt x="1101874" y="674388"/>
                                  <a:pt x="1101874" y="681979"/>
                                </a:cubicBezTo>
                                <a:cubicBezTo>
                                  <a:pt x="1101874" y="688353"/>
                                  <a:pt x="1095569" y="693438"/>
                                  <a:pt x="1089193" y="693438"/>
                                </a:cubicBezTo>
                                <a:cubicBezTo>
                                  <a:pt x="1089193" y="693438"/>
                                  <a:pt x="1087975" y="693438"/>
                                  <a:pt x="1087975" y="693438"/>
                                </a:cubicBezTo>
                                <a:lnTo>
                                  <a:pt x="1024499" y="688353"/>
                                </a:lnTo>
                                <a:cubicBezTo>
                                  <a:pt x="1023210" y="701029"/>
                                  <a:pt x="1021920" y="712487"/>
                                  <a:pt x="1020630" y="725162"/>
                                </a:cubicBezTo>
                                <a:lnTo>
                                  <a:pt x="1085396" y="730247"/>
                                </a:lnTo>
                                <a:cubicBezTo>
                                  <a:pt x="1091772" y="731536"/>
                                  <a:pt x="1096859" y="736621"/>
                                  <a:pt x="1096859" y="744212"/>
                                </a:cubicBezTo>
                                <a:cubicBezTo>
                                  <a:pt x="1096859" y="750585"/>
                                  <a:pt x="1090483" y="755670"/>
                                  <a:pt x="1084106" y="755670"/>
                                </a:cubicBezTo>
                                <a:cubicBezTo>
                                  <a:pt x="1084106" y="755670"/>
                                  <a:pt x="1082888" y="755670"/>
                                  <a:pt x="1082888" y="755670"/>
                                </a:cubicBezTo>
                                <a:lnTo>
                                  <a:pt x="1018123" y="750585"/>
                                </a:lnTo>
                                <a:cubicBezTo>
                                  <a:pt x="1016833" y="759466"/>
                                  <a:pt x="1016833" y="767057"/>
                                  <a:pt x="1016833" y="775937"/>
                                </a:cubicBezTo>
                                <a:cubicBezTo>
                                  <a:pt x="1016833" y="778515"/>
                                  <a:pt x="1016833" y="781021"/>
                                  <a:pt x="1016833" y="783599"/>
                                </a:cubicBezTo>
                                <a:lnTo>
                                  <a:pt x="1082888" y="783599"/>
                                </a:lnTo>
                                <a:cubicBezTo>
                                  <a:pt x="1089193" y="783599"/>
                                  <a:pt x="1095569" y="789973"/>
                                  <a:pt x="1095569" y="796275"/>
                                </a:cubicBezTo>
                                <a:cubicBezTo>
                                  <a:pt x="1095569" y="802649"/>
                                  <a:pt x="1090483" y="809022"/>
                                  <a:pt x="1082888" y="809022"/>
                                </a:cubicBezTo>
                                <a:lnTo>
                                  <a:pt x="1018123" y="809022"/>
                                </a:lnTo>
                                <a:cubicBezTo>
                                  <a:pt x="1018123" y="820409"/>
                                  <a:pt x="1019413" y="831867"/>
                                  <a:pt x="1020630" y="843254"/>
                                </a:cubicBezTo>
                                <a:lnTo>
                                  <a:pt x="1086686" y="838169"/>
                                </a:lnTo>
                                <a:cubicBezTo>
                                  <a:pt x="1094280" y="836952"/>
                                  <a:pt x="1100656" y="842036"/>
                                  <a:pt x="1100656" y="849627"/>
                                </a:cubicBezTo>
                                <a:cubicBezTo>
                                  <a:pt x="1101874" y="857218"/>
                                  <a:pt x="1096859" y="863592"/>
                                  <a:pt x="1089193" y="863592"/>
                                </a:cubicBezTo>
                                <a:lnTo>
                                  <a:pt x="1024499" y="868677"/>
                                </a:lnTo>
                                <a:cubicBezTo>
                                  <a:pt x="1025717" y="880135"/>
                                  <a:pt x="1028296" y="891522"/>
                                  <a:pt x="1030804" y="902980"/>
                                </a:cubicBezTo>
                                <a:lnTo>
                                  <a:pt x="1095569" y="892811"/>
                                </a:lnTo>
                                <a:cubicBezTo>
                                  <a:pt x="1101874" y="891522"/>
                                  <a:pt x="1108250" y="896606"/>
                                  <a:pt x="1109540" y="902980"/>
                                </a:cubicBezTo>
                                <a:cubicBezTo>
                                  <a:pt x="1110758" y="909353"/>
                                  <a:pt x="1105743" y="915655"/>
                                  <a:pt x="1099366" y="916944"/>
                                </a:cubicBezTo>
                                <a:lnTo>
                                  <a:pt x="1035891" y="927114"/>
                                </a:lnTo>
                                <a:cubicBezTo>
                                  <a:pt x="1038398" y="935994"/>
                                  <a:pt x="1042267" y="946163"/>
                                  <a:pt x="1044774" y="955043"/>
                                </a:cubicBezTo>
                                <a:lnTo>
                                  <a:pt x="1100656" y="939789"/>
                                </a:lnTo>
                                <a:cubicBezTo>
                                  <a:pt x="1106961" y="937283"/>
                                  <a:pt x="1114626" y="942367"/>
                                  <a:pt x="1115844" y="948669"/>
                                </a:cubicBezTo>
                                <a:cubicBezTo>
                                  <a:pt x="1118424" y="955043"/>
                                  <a:pt x="1113337" y="962634"/>
                                  <a:pt x="1106961" y="963923"/>
                                </a:cubicBezTo>
                                <a:lnTo>
                                  <a:pt x="1052368" y="977888"/>
                                </a:lnTo>
                                <a:cubicBezTo>
                                  <a:pt x="1056237" y="989346"/>
                                  <a:pt x="1061252" y="999515"/>
                                  <a:pt x="1065121" y="1009684"/>
                                </a:cubicBezTo>
                                <a:lnTo>
                                  <a:pt x="1129815" y="985551"/>
                                </a:lnTo>
                                <a:cubicBezTo>
                                  <a:pt x="1136191" y="982972"/>
                                  <a:pt x="1143785" y="986768"/>
                                  <a:pt x="1146364" y="993142"/>
                                </a:cubicBezTo>
                                <a:cubicBezTo>
                                  <a:pt x="1148872" y="999515"/>
                                  <a:pt x="1145075" y="1007106"/>
                                  <a:pt x="1138699" y="1009684"/>
                                </a:cubicBezTo>
                                <a:lnTo>
                                  <a:pt x="1075223" y="1033747"/>
                                </a:lnTo>
                                <a:cubicBezTo>
                                  <a:pt x="1081599" y="1046494"/>
                                  <a:pt x="1087975" y="1059170"/>
                                  <a:pt x="1094280" y="1070628"/>
                                </a:cubicBezTo>
                                <a:lnTo>
                                  <a:pt x="1145075" y="1042698"/>
                                </a:lnTo>
                                <a:cubicBezTo>
                                  <a:pt x="1151451" y="1038831"/>
                                  <a:pt x="1159045" y="1041409"/>
                                  <a:pt x="1162842" y="1047783"/>
                                </a:cubicBezTo>
                                <a:cubicBezTo>
                                  <a:pt x="1166639" y="1054085"/>
                                  <a:pt x="1164132" y="1061748"/>
                                  <a:pt x="1157756" y="1065543"/>
                                </a:cubicBezTo>
                                <a:lnTo>
                                  <a:pt x="1108250" y="1093473"/>
                                </a:lnTo>
                                <a:cubicBezTo>
                                  <a:pt x="1113337" y="1103642"/>
                                  <a:pt x="1119713" y="1112522"/>
                                  <a:pt x="1126018" y="1121402"/>
                                </a:cubicBezTo>
                                <a:lnTo>
                                  <a:pt x="1164132" y="1085882"/>
                                </a:lnTo>
                                <a:cubicBezTo>
                                  <a:pt x="1169219" y="1082014"/>
                                  <a:pt x="1176813" y="1082014"/>
                                  <a:pt x="1181899" y="1087099"/>
                                </a:cubicBezTo>
                                <a:cubicBezTo>
                                  <a:pt x="1185697" y="1092184"/>
                                  <a:pt x="1185697" y="1099846"/>
                                  <a:pt x="1180610" y="1104931"/>
                                </a:cubicBezTo>
                                <a:lnTo>
                                  <a:pt x="1153946" y="1129092"/>
                                </a:lnTo>
                                <a:lnTo>
                                  <a:pt x="1103109" y="1129092"/>
                                </a:lnTo>
                                <a:lnTo>
                                  <a:pt x="1086686" y="1104931"/>
                                </a:lnTo>
                                <a:lnTo>
                                  <a:pt x="1042501" y="1129092"/>
                                </a:lnTo>
                                <a:lnTo>
                                  <a:pt x="1015665" y="1129092"/>
                                </a:lnTo>
                                <a:lnTo>
                                  <a:pt x="1015615" y="1129065"/>
                                </a:lnTo>
                                <a:cubicBezTo>
                                  <a:pt x="1011747" y="1122691"/>
                                  <a:pt x="1014326" y="1115028"/>
                                  <a:pt x="1020630" y="1111233"/>
                                </a:cubicBezTo>
                                <a:lnTo>
                                  <a:pt x="1068918" y="1078219"/>
                                </a:lnTo>
                                <a:cubicBezTo>
                                  <a:pt x="1061252" y="1064254"/>
                                  <a:pt x="1054948" y="1051579"/>
                                  <a:pt x="1048571" y="1037614"/>
                                </a:cubicBezTo>
                                <a:lnTo>
                                  <a:pt x="1000355" y="1055374"/>
                                </a:lnTo>
                                <a:cubicBezTo>
                                  <a:pt x="997776" y="1056663"/>
                                  <a:pt x="996558" y="1056663"/>
                                  <a:pt x="995269" y="1056663"/>
                                </a:cubicBezTo>
                                <a:cubicBezTo>
                                  <a:pt x="990182" y="1056663"/>
                                  <a:pt x="986385" y="1052796"/>
                                  <a:pt x="983877" y="1047783"/>
                                </a:cubicBezTo>
                                <a:cubicBezTo>
                                  <a:pt x="981298" y="1041409"/>
                                  <a:pt x="985095" y="1033747"/>
                                  <a:pt x="991472" y="1031240"/>
                                </a:cubicBezTo>
                                <a:lnTo>
                                  <a:pt x="1037180" y="1013480"/>
                                </a:lnTo>
                                <a:cubicBezTo>
                                  <a:pt x="1033383" y="1002022"/>
                                  <a:pt x="1028296" y="990635"/>
                                  <a:pt x="1024499" y="979177"/>
                                </a:cubicBezTo>
                                <a:lnTo>
                                  <a:pt x="964820" y="994431"/>
                                </a:lnTo>
                                <a:cubicBezTo>
                                  <a:pt x="963531" y="994431"/>
                                  <a:pt x="962241" y="994431"/>
                                  <a:pt x="961023" y="994431"/>
                                </a:cubicBezTo>
                                <a:cubicBezTo>
                                  <a:pt x="954647" y="994431"/>
                                  <a:pt x="949560" y="990635"/>
                                  <a:pt x="948271" y="985551"/>
                                </a:cubicBezTo>
                                <a:cubicBezTo>
                                  <a:pt x="945763" y="979177"/>
                                  <a:pt x="950850" y="971586"/>
                                  <a:pt x="957155" y="970297"/>
                                </a:cubicBezTo>
                                <a:lnTo>
                                  <a:pt x="1015615" y="955043"/>
                                </a:lnTo>
                                <a:cubicBezTo>
                                  <a:pt x="1011747" y="944874"/>
                                  <a:pt x="1009239" y="934705"/>
                                  <a:pt x="1006660" y="924536"/>
                                </a:cubicBezTo>
                                <a:lnTo>
                                  <a:pt x="953357" y="933416"/>
                                </a:lnTo>
                                <a:cubicBezTo>
                                  <a:pt x="952140" y="933416"/>
                                  <a:pt x="952140" y="933416"/>
                                  <a:pt x="950850" y="933416"/>
                                </a:cubicBezTo>
                                <a:cubicBezTo>
                                  <a:pt x="944474" y="933416"/>
                                  <a:pt x="939387" y="929620"/>
                                  <a:pt x="938169" y="923318"/>
                                </a:cubicBezTo>
                                <a:cubicBezTo>
                                  <a:pt x="936879" y="916944"/>
                                  <a:pt x="941966" y="910571"/>
                                  <a:pt x="948271" y="909353"/>
                                </a:cubicBezTo>
                                <a:lnTo>
                                  <a:pt x="1000355" y="901691"/>
                                </a:lnTo>
                                <a:cubicBezTo>
                                  <a:pt x="997776" y="889015"/>
                                  <a:pt x="995269" y="877557"/>
                                  <a:pt x="993979" y="864881"/>
                                </a:cubicBezTo>
                                <a:lnTo>
                                  <a:pt x="940677" y="869966"/>
                                </a:lnTo>
                                <a:cubicBezTo>
                                  <a:pt x="940677" y="869966"/>
                                  <a:pt x="939387" y="869966"/>
                                  <a:pt x="939387" y="869966"/>
                                </a:cubicBezTo>
                                <a:cubicBezTo>
                                  <a:pt x="933082" y="869966"/>
                                  <a:pt x="926706" y="864881"/>
                                  <a:pt x="926706" y="858508"/>
                                </a:cubicBezTo>
                                <a:cubicBezTo>
                                  <a:pt x="925417" y="850916"/>
                                  <a:pt x="930503" y="844543"/>
                                  <a:pt x="938169" y="844543"/>
                                </a:cubicBezTo>
                                <a:lnTo>
                                  <a:pt x="990182" y="840747"/>
                                </a:lnTo>
                                <a:cubicBezTo>
                                  <a:pt x="988893" y="828072"/>
                                  <a:pt x="988893" y="816613"/>
                                  <a:pt x="987675" y="803938"/>
                                </a:cubicBezTo>
                                <a:lnTo>
                                  <a:pt x="934300" y="803938"/>
                                </a:lnTo>
                                <a:cubicBezTo>
                                  <a:pt x="927996" y="803938"/>
                                  <a:pt x="921619" y="797564"/>
                                  <a:pt x="921619" y="791190"/>
                                </a:cubicBezTo>
                                <a:cubicBezTo>
                                  <a:pt x="921619" y="784888"/>
                                  <a:pt x="926706" y="778515"/>
                                  <a:pt x="934300" y="778515"/>
                                </a:cubicBezTo>
                                <a:lnTo>
                                  <a:pt x="986385" y="778515"/>
                                </a:lnTo>
                                <a:cubicBezTo>
                                  <a:pt x="986385" y="775937"/>
                                  <a:pt x="986385" y="773430"/>
                                  <a:pt x="986385" y="770924"/>
                                </a:cubicBezTo>
                                <a:cubicBezTo>
                                  <a:pt x="986385" y="761972"/>
                                  <a:pt x="987675" y="753092"/>
                                  <a:pt x="987675" y="744212"/>
                                </a:cubicBezTo>
                                <a:lnTo>
                                  <a:pt x="934300" y="740416"/>
                                </a:lnTo>
                                <a:cubicBezTo>
                                  <a:pt x="927996" y="739127"/>
                                  <a:pt x="922909" y="734043"/>
                                  <a:pt x="922909" y="726452"/>
                                </a:cubicBezTo>
                                <a:cubicBezTo>
                                  <a:pt x="924199" y="720078"/>
                                  <a:pt x="930503" y="713776"/>
                                  <a:pt x="936879" y="714993"/>
                                </a:cubicBezTo>
                                <a:lnTo>
                                  <a:pt x="990182" y="718789"/>
                                </a:lnTo>
                                <a:cubicBezTo>
                                  <a:pt x="991472" y="706113"/>
                                  <a:pt x="992761" y="693438"/>
                                  <a:pt x="993979" y="681979"/>
                                </a:cubicBezTo>
                                <a:lnTo>
                                  <a:pt x="939387" y="678184"/>
                                </a:lnTo>
                                <a:cubicBezTo>
                                  <a:pt x="933082" y="676895"/>
                                  <a:pt x="927996" y="671810"/>
                                  <a:pt x="927996" y="664219"/>
                                </a:cubicBezTo>
                                <a:cubicBezTo>
                                  <a:pt x="929285" y="657845"/>
                                  <a:pt x="934300" y="651543"/>
                                  <a:pt x="941966" y="652761"/>
                                </a:cubicBezTo>
                                <a:lnTo>
                                  <a:pt x="999066" y="657845"/>
                                </a:lnTo>
                                <a:cubicBezTo>
                                  <a:pt x="1001645" y="646459"/>
                                  <a:pt x="1004153" y="635001"/>
                                  <a:pt x="1006660" y="623542"/>
                                </a:cubicBezTo>
                                <a:lnTo>
                                  <a:pt x="952140" y="612156"/>
                                </a:lnTo>
                                <a:cubicBezTo>
                                  <a:pt x="944474" y="610867"/>
                                  <a:pt x="940677" y="603276"/>
                                  <a:pt x="941966" y="596902"/>
                                </a:cubicBezTo>
                                <a:cubicBezTo>
                                  <a:pt x="943184" y="589311"/>
                                  <a:pt x="950850" y="585444"/>
                                  <a:pt x="957155" y="586733"/>
                                </a:cubicBezTo>
                                <a:lnTo>
                                  <a:pt x="1013036" y="598191"/>
                                </a:lnTo>
                                <a:cubicBezTo>
                                  <a:pt x="1016833" y="586733"/>
                                  <a:pt x="1019413" y="575275"/>
                                  <a:pt x="1023210" y="565177"/>
                                </a:cubicBezTo>
                                <a:lnTo>
                                  <a:pt x="967328" y="543550"/>
                                </a:lnTo>
                                <a:cubicBezTo>
                                  <a:pt x="961023" y="541043"/>
                                  <a:pt x="957155" y="533380"/>
                                  <a:pt x="959734" y="527078"/>
                                </a:cubicBezTo>
                                <a:cubicBezTo>
                                  <a:pt x="962241" y="520705"/>
                                  <a:pt x="969907" y="516909"/>
                                  <a:pt x="976212" y="519416"/>
                                </a:cubicBezTo>
                                <a:lnTo>
                                  <a:pt x="1032093" y="541043"/>
                                </a:lnTo>
                                <a:cubicBezTo>
                                  <a:pt x="1037180" y="529585"/>
                                  <a:pt x="1040977" y="519416"/>
                                  <a:pt x="1046064" y="509247"/>
                                </a:cubicBezTo>
                                <a:lnTo>
                                  <a:pt x="991472" y="480028"/>
                                </a:lnTo>
                                <a:cubicBezTo>
                                  <a:pt x="985095" y="476233"/>
                                  <a:pt x="982588" y="468642"/>
                                  <a:pt x="986385" y="462268"/>
                                </a:cubicBezTo>
                                <a:cubicBezTo>
                                  <a:pt x="990182" y="455966"/>
                                  <a:pt x="997776" y="453388"/>
                                  <a:pt x="1004153" y="457183"/>
                                </a:cubicBezTo>
                                <a:lnTo>
                                  <a:pt x="1057455" y="485113"/>
                                </a:lnTo>
                                <a:cubicBezTo>
                                  <a:pt x="1063831" y="473726"/>
                                  <a:pt x="1068918" y="462268"/>
                                  <a:pt x="1075223" y="452099"/>
                                </a:cubicBezTo>
                                <a:lnTo>
                                  <a:pt x="1027007" y="419085"/>
                                </a:lnTo>
                                <a:cubicBezTo>
                                  <a:pt x="1020630" y="415289"/>
                                  <a:pt x="1019413" y="407698"/>
                                  <a:pt x="1023210" y="401324"/>
                                </a:cubicBezTo>
                                <a:cubicBezTo>
                                  <a:pt x="1027007" y="394951"/>
                                  <a:pt x="1034601" y="393733"/>
                                  <a:pt x="1040977" y="397529"/>
                                </a:cubicBezTo>
                                <a:lnTo>
                                  <a:pt x="1089193" y="429254"/>
                                </a:lnTo>
                                <a:cubicBezTo>
                                  <a:pt x="1096859" y="417796"/>
                                  <a:pt x="1103164" y="407698"/>
                                  <a:pt x="1110758" y="397529"/>
                                </a:cubicBezTo>
                                <a:lnTo>
                                  <a:pt x="1063831" y="356852"/>
                                </a:lnTo>
                                <a:cubicBezTo>
                                  <a:pt x="1058745" y="351768"/>
                                  <a:pt x="1057455" y="344177"/>
                                  <a:pt x="1062542" y="339092"/>
                                </a:cubicBezTo>
                                <a:cubicBezTo>
                                  <a:pt x="1067628" y="334007"/>
                                  <a:pt x="1075223" y="332718"/>
                                  <a:pt x="1080309" y="337803"/>
                                </a:cubicBezTo>
                                <a:lnTo>
                                  <a:pt x="1126018" y="377191"/>
                                </a:lnTo>
                                <a:cubicBezTo>
                                  <a:pt x="1133612" y="367021"/>
                                  <a:pt x="1142496" y="356852"/>
                                  <a:pt x="1151379" y="346683"/>
                                </a:cubicBezTo>
                                <a:lnTo>
                                  <a:pt x="1106961" y="306078"/>
                                </a:lnTo>
                                <a:cubicBezTo>
                                  <a:pt x="1100656" y="300993"/>
                                  <a:pt x="1100656" y="293402"/>
                                  <a:pt x="1105743" y="288318"/>
                                </a:cubicBezTo>
                                <a:cubicBezTo>
                                  <a:pt x="1110758" y="281944"/>
                                  <a:pt x="1118424" y="281944"/>
                                  <a:pt x="1123510" y="287029"/>
                                </a:cubicBezTo>
                                <a:lnTo>
                                  <a:pt x="1167929" y="327634"/>
                                </a:lnTo>
                                <a:cubicBezTo>
                                  <a:pt x="1174234" y="321332"/>
                                  <a:pt x="1180610" y="314958"/>
                                  <a:pt x="1186986" y="308584"/>
                                </a:cubicBezTo>
                                <a:lnTo>
                                  <a:pt x="1147582" y="270486"/>
                                </a:lnTo>
                                <a:cubicBezTo>
                                  <a:pt x="1142496" y="265401"/>
                                  <a:pt x="1142496" y="257810"/>
                                  <a:pt x="1147582" y="252726"/>
                                </a:cubicBezTo>
                                <a:cubicBezTo>
                                  <a:pt x="1152669" y="247641"/>
                                  <a:pt x="1160335" y="247641"/>
                                  <a:pt x="1165350" y="252726"/>
                                </a:cubicBezTo>
                                <a:lnTo>
                                  <a:pt x="1205972" y="292113"/>
                                </a:lnTo>
                                <a:cubicBezTo>
                                  <a:pt x="1211058" y="287029"/>
                                  <a:pt x="1217435" y="283233"/>
                                  <a:pt x="1222521" y="278149"/>
                                </a:cubicBezTo>
                                <a:lnTo>
                                  <a:pt x="1186986" y="242556"/>
                                </a:lnTo>
                                <a:cubicBezTo>
                                  <a:pt x="1181899" y="237472"/>
                                  <a:pt x="1181899" y="229881"/>
                                  <a:pt x="1186986" y="224796"/>
                                </a:cubicBezTo>
                                <a:cubicBezTo>
                                  <a:pt x="1192073" y="219712"/>
                                  <a:pt x="1199667" y="219712"/>
                                  <a:pt x="1204754" y="224796"/>
                                </a:cubicBezTo>
                                <a:lnTo>
                                  <a:pt x="1242796" y="262895"/>
                                </a:lnTo>
                                <a:cubicBezTo>
                                  <a:pt x="1249173" y="259099"/>
                                  <a:pt x="1254259" y="254015"/>
                                  <a:pt x="1260564" y="250219"/>
                                </a:cubicBezTo>
                                <a:lnTo>
                                  <a:pt x="1228826" y="217205"/>
                                </a:lnTo>
                                <a:cubicBezTo>
                                  <a:pt x="1223811" y="212121"/>
                                  <a:pt x="1223811" y="204458"/>
                                  <a:pt x="1228826" y="199373"/>
                                </a:cubicBezTo>
                                <a:cubicBezTo>
                                  <a:pt x="1233913" y="194289"/>
                                  <a:pt x="1241578" y="194289"/>
                                  <a:pt x="1246593" y="199373"/>
                                </a:cubicBezTo>
                                <a:lnTo>
                                  <a:pt x="1282200" y="236254"/>
                                </a:lnTo>
                                <a:cubicBezTo>
                                  <a:pt x="1285997" y="233676"/>
                                  <a:pt x="1288505" y="232387"/>
                                  <a:pt x="1292302" y="229881"/>
                                </a:cubicBezTo>
                                <a:cubicBezTo>
                                  <a:pt x="1157756" y="99042"/>
                                  <a:pt x="973704" y="19050"/>
                                  <a:pt x="771813" y="19050"/>
                                </a:cubicBezTo>
                                <a:cubicBezTo>
                                  <a:pt x="568705" y="19050"/>
                                  <a:pt x="383363" y="100331"/>
                                  <a:pt x="248817" y="232387"/>
                                </a:cubicBezTo>
                                <a:cubicBezTo>
                                  <a:pt x="251325" y="234965"/>
                                  <a:pt x="253904" y="236254"/>
                                  <a:pt x="256412" y="237472"/>
                                </a:cubicBezTo>
                                <a:lnTo>
                                  <a:pt x="291947" y="200662"/>
                                </a:lnTo>
                                <a:cubicBezTo>
                                  <a:pt x="297033" y="195578"/>
                                  <a:pt x="304699" y="195578"/>
                                  <a:pt x="309786" y="200662"/>
                                </a:cubicBezTo>
                                <a:cubicBezTo>
                                  <a:pt x="314801" y="205747"/>
                                  <a:pt x="314801" y="213338"/>
                                  <a:pt x="309786" y="218423"/>
                                </a:cubicBezTo>
                                <a:lnTo>
                                  <a:pt x="278048" y="251437"/>
                                </a:lnTo>
                                <a:cubicBezTo>
                                  <a:pt x="284352" y="255304"/>
                                  <a:pt x="289439" y="260317"/>
                                  <a:pt x="295815" y="264184"/>
                                </a:cubicBezTo>
                                <a:lnTo>
                                  <a:pt x="333858" y="226085"/>
                                </a:lnTo>
                                <a:cubicBezTo>
                                  <a:pt x="338945" y="221001"/>
                                  <a:pt x="346539" y="221001"/>
                                  <a:pt x="351625" y="226085"/>
                                </a:cubicBezTo>
                                <a:cubicBezTo>
                                  <a:pt x="356712" y="231170"/>
                                  <a:pt x="356712" y="238761"/>
                                  <a:pt x="351625" y="243846"/>
                                </a:cubicBezTo>
                                <a:lnTo>
                                  <a:pt x="316090" y="279366"/>
                                </a:lnTo>
                                <a:cubicBezTo>
                                  <a:pt x="321177" y="284451"/>
                                  <a:pt x="327553" y="288318"/>
                                  <a:pt x="332568" y="293402"/>
                                </a:cubicBezTo>
                                <a:lnTo>
                                  <a:pt x="373262" y="254015"/>
                                </a:lnTo>
                                <a:cubicBezTo>
                                  <a:pt x="378277" y="248930"/>
                                  <a:pt x="385943" y="248930"/>
                                  <a:pt x="391029" y="254015"/>
                                </a:cubicBezTo>
                                <a:cubicBezTo>
                                  <a:pt x="396044" y="259099"/>
                                  <a:pt x="396044" y="266690"/>
                                  <a:pt x="391029" y="271775"/>
                                </a:cubicBezTo>
                                <a:lnTo>
                                  <a:pt x="351625" y="309874"/>
                                </a:lnTo>
                                <a:cubicBezTo>
                                  <a:pt x="358002" y="316247"/>
                                  <a:pt x="364306" y="322549"/>
                                  <a:pt x="370683" y="328923"/>
                                </a:cubicBezTo>
                                <a:lnTo>
                                  <a:pt x="415101" y="288318"/>
                                </a:lnTo>
                                <a:cubicBezTo>
                                  <a:pt x="420188" y="284451"/>
                                  <a:pt x="427782" y="284451"/>
                                  <a:pt x="432869" y="289535"/>
                                </a:cubicBezTo>
                                <a:cubicBezTo>
                                  <a:pt x="436738" y="294620"/>
                                  <a:pt x="436738" y="302282"/>
                                  <a:pt x="431651" y="307367"/>
                                </a:cubicBezTo>
                                <a:lnTo>
                                  <a:pt x="387161" y="347972"/>
                                </a:lnTo>
                                <a:cubicBezTo>
                                  <a:pt x="396044" y="358141"/>
                                  <a:pt x="405000" y="368310"/>
                                  <a:pt x="412594" y="378480"/>
                                </a:cubicBezTo>
                                <a:lnTo>
                                  <a:pt x="458302" y="339092"/>
                                </a:lnTo>
                                <a:cubicBezTo>
                                  <a:pt x="463389" y="334007"/>
                                  <a:pt x="470983" y="335296"/>
                                  <a:pt x="476070" y="340381"/>
                                </a:cubicBezTo>
                                <a:cubicBezTo>
                                  <a:pt x="481157" y="345466"/>
                                  <a:pt x="479867" y="353057"/>
                                  <a:pt x="474780" y="358141"/>
                                </a:cubicBezTo>
                                <a:lnTo>
                                  <a:pt x="427782" y="398746"/>
                                </a:lnTo>
                                <a:cubicBezTo>
                                  <a:pt x="435448" y="408916"/>
                                  <a:pt x="443042" y="420374"/>
                                  <a:pt x="449419" y="430543"/>
                                </a:cubicBezTo>
                                <a:lnTo>
                                  <a:pt x="497635" y="398746"/>
                                </a:lnTo>
                                <a:cubicBezTo>
                                  <a:pt x="504011" y="394951"/>
                                  <a:pt x="511605" y="396240"/>
                                  <a:pt x="515402" y="402614"/>
                                </a:cubicBezTo>
                                <a:cubicBezTo>
                                  <a:pt x="519199" y="408916"/>
                                  <a:pt x="517981" y="416578"/>
                                  <a:pt x="511605" y="420374"/>
                                </a:cubicBezTo>
                                <a:lnTo>
                                  <a:pt x="463389" y="453388"/>
                                </a:lnTo>
                                <a:cubicBezTo>
                                  <a:pt x="469694" y="464846"/>
                                  <a:pt x="476070" y="475015"/>
                                  <a:pt x="481157" y="486402"/>
                                </a:cubicBezTo>
                                <a:lnTo>
                                  <a:pt x="534459" y="458472"/>
                                </a:lnTo>
                                <a:cubicBezTo>
                                  <a:pt x="540835" y="454677"/>
                                  <a:pt x="548430" y="457183"/>
                                  <a:pt x="552227" y="463557"/>
                                </a:cubicBezTo>
                                <a:cubicBezTo>
                                  <a:pt x="556024" y="469931"/>
                                  <a:pt x="553516" y="477522"/>
                                  <a:pt x="547140" y="481317"/>
                                </a:cubicBezTo>
                                <a:lnTo>
                                  <a:pt x="492548" y="510536"/>
                                </a:lnTo>
                                <a:cubicBezTo>
                                  <a:pt x="497635" y="520705"/>
                                  <a:pt x="502721" y="532163"/>
                                  <a:pt x="506518" y="542261"/>
                                </a:cubicBezTo>
                                <a:lnTo>
                                  <a:pt x="562400" y="520705"/>
                                </a:lnTo>
                                <a:cubicBezTo>
                                  <a:pt x="568705" y="518127"/>
                                  <a:pt x="576370" y="521994"/>
                                  <a:pt x="578878" y="528296"/>
                                </a:cubicBezTo>
                                <a:cubicBezTo>
                                  <a:pt x="581457" y="534670"/>
                                  <a:pt x="577588" y="542261"/>
                                  <a:pt x="571284" y="544839"/>
                                </a:cubicBezTo>
                                <a:lnTo>
                                  <a:pt x="515402" y="566394"/>
                                </a:lnTo>
                                <a:cubicBezTo>
                                  <a:pt x="519199" y="577853"/>
                                  <a:pt x="522996" y="588022"/>
                                  <a:pt x="525575" y="599408"/>
                                </a:cubicBezTo>
                                <a:lnTo>
                                  <a:pt x="581457" y="588022"/>
                                </a:lnTo>
                                <a:cubicBezTo>
                                  <a:pt x="589051" y="586733"/>
                                  <a:pt x="595356" y="591817"/>
                                  <a:pt x="596646" y="598191"/>
                                </a:cubicBezTo>
                                <a:cubicBezTo>
                                  <a:pt x="597935" y="605782"/>
                                  <a:pt x="592848" y="612156"/>
                                  <a:pt x="586472" y="613445"/>
                                </a:cubicBezTo>
                                <a:lnTo>
                                  <a:pt x="531880" y="624831"/>
                                </a:lnTo>
                                <a:cubicBezTo>
                                  <a:pt x="534459" y="636290"/>
                                  <a:pt x="536967" y="647676"/>
                                  <a:pt x="539546" y="659134"/>
                                </a:cubicBezTo>
                                <a:lnTo>
                                  <a:pt x="596646" y="654050"/>
                                </a:lnTo>
                                <a:cubicBezTo>
                                  <a:pt x="604240" y="652761"/>
                                  <a:pt x="610616" y="657845"/>
                                  <a:pt x="610616" y="665508"/>
                                </a:cubicBezTo>
                                <a:cubicBezTo>
                                  <a:pt x="611906" y="673099"/>
                                  <a:pt x="606819" y="679473"/>
                                  <a:pt x="599225" y="679473"/>
                                </a:cubicBezTo>
                                <a:lnTo>
                                  <a:pt x="544632" y="683268"/>
                                </a:lnTo>
                                <a:cubicBezTo>
                                  <a:pt x="545850" y="695944"/>
                                  <a:pt x="547140" y="707402"/>
                                  <a:pt x="548430" y="720078"/>
                                </a:cubicBezTo>
                                <a:lnTo>
                                  <a:pt x="601732" y="716282"/>
                                </a:lnTo>
                                <a:cubicBezTo>
                                  <a:pt x="609326" y="714993"/>
                                  <a:pt x="615703" y="720078"/>
                                  <a:pt x="615703" y="727741"/>
                                </a:cubicBezTo>
                                <a:cubicBezTo>
                                  <a:pt x="616992" y="735332"/>
                                  <a:pt x="611906" y="741705"/>
                                  <a:pt x="604240" y="741705"/>
                                </a:cubicBezTo>
                                <a:lnTo>
                                  <a:pt x="550937" y="745501"/>
                                </a:lnTo>
                                <a:cubicBezTo>
                                  <a:pt x="552227" y="754381"/>
                                  <a:pt x="552227" y="763261"/>
                                  <a:pt x="552227" y="772141"/>
                                </a:cubicBezTo>
                                <a:cubicBezTo>
                                  <a:pt x="552227" y="774719"/>
                                  <a:pt x="552227" y="777226"/>
                                  <a:pt x="552227" y="779804"/>
                                </a:cubicBezTo>
                                <a:lnTo>
                                  <a:pt x="604240" y="779804"/>
                                </a:lnTo>
                                <a:cubicBezTo>
                                  <a:pt x="611906" y="779804"/>
                                  <a:pt x="616992" y="784888"/>
                                  <a:pt x="616992" y="792480"/>
                                </a:cubicBezTo>
                                <a:cubicBezTo>
                                  <a:pt x="616992" y="800071"/>
                                  <a:pt x="610616" y="805155"/>
                                  <a:pt x="604240" y="805155"/>
                                </a:cubicBezTo>
                                <a:lnTo>
                                  <a:pt x="550937" y="805155"/>
                                </a:lnTo>
                                <a:cubicBezTo>
                                  <a:pt x="550937" y="817902"/>
                                  <a:pt x="549719" y="830578"/>
                                  <a:pt x="548430" y="842036"/>
                                </a:cubicBezTo>
                                <a:lnTo>
                                  <a:pt x="600443" y="845832"/>
                                </a:lnTo>
                                <a:cubicBezTo>
                                  <a:pt x="606819" y="847121"/>
                                  <a:pt x="611906" y="852205"/>
                                  <a:pt x="611906" y="859797"/>
                                </a:cubicBezTo>
                                <a:cubicBezTo>
                                  <a:pt x="611906" y="866170"/>
                                  <a:pt x="605529" y="871255"/>
                                  <a:pt x="599225" y="871255"/>
                                </a:cubicBezTo>
                                <a:cubicBezTo>
                                  <a:pt x="599225" y="871255"/>
                                  <a:pt x="597935" y="871255"/>
                                  <a:pt x="597935" y="871255"/>
                                </a:cubicBezTo>
                                <a:lnTo>
                                  <a:pt x="544632" y="866170"/>
                                </a:lnTo>
                                <a:cubicBezTo>
                                  <a:pt x="543343" y="878846"/>
                                  <a:pt x="540835" y="890304"/>
                                  <a:pt x="538256" y="902980"/>
                                </a:cubicBezTo>
                                <a:lnTo>
                                  <a:pt x="590341" y="910571"/>
                                </a:lnTo>
                                <a:cubicBezTo>
                                  <a:pt x="596646" y="910571"/>
                                  <a:pt x="601732" y="918234"/>
                                  <a:pt x="600443" y="924536"/>
                                </a:cubicBezTo>
                                <a:cubicBezTo>
                                  <a:pt x="599225" y="929620"/>
                                  <a:pt x="594138" y="934705"/>
                                  <a:pt x="587762" y="934705"/>
                                </a:cubicBezTo>
                                <a:cubicBezTo>
                                  <a:pt x="586472" y="934705"/>
                                  <a:pt x="586472" y="934705"/>
                                  <a:pt x="585254" y="934705"/>
                                </a:cubicBezTo>
                                <a:lnTo>
                                  <a:pt x="531880" y="925825"/>
                                </a:lnTo>
                                <a:cubicBezTo>
                                  <a:pt x="529372" y="935994"/>
                                  <a:pt x="526865" y="946163"/>
                                  <a:pt x="522996" y="956332"/>
                                </a:cubicBezTo>
                                <a:lnTo>
                                  <a:pt x="581457" y="971514"/>
                                </a:lnTo>
                                <a:cubicBezTo>
                                  <a:pt x="587762" y="972803"/>
                                  <a:pt x="591559" y="980466"/>
                                  <a:pt x="590341" y="986768"/>
                                </a:cubicBezTo>
                                <a:cubicBezTo>
                                  <a:pt x="587762" y="991853"/>
                                  <a:pt x="582675" y="995648"/>
                                  <a:pt x="577588" y="995648"/>
                                </a:cubicBezTo>
                                <a:cubicBezTo>
                                  <a:pt x="576370" y="995648"/>
                                  <a:pt x="575081" y="995648"/>
                                  <a:pt x="573791" y="995648"/>
                                </a:cubicBezTo>
                                <a:lnTo>
                                  <a:pt x="514112" y="980466"/>
                                </a:lnTo>
                                <a:cubicBezTo>
                                  <a:pt x="510315" y="991853"/>
                                  <a:pt x="506518" y="1003311"/>
                                  <a:pt x="501432" y="1014697"/>
                                </a:cubicBezTo>
                                <a:lnTo>
                                  <a:pt x="547140" y="1032529"/>
                                </a:lnTo>
                                <a:cubicBezTo>
                                  <a:pt x="553516" y="1035036"/>
                                  <a:pt x="557313" y="1042698"/>
                                  <a:pt x="554734" y="1049000"/>
                                </a:cubicBezTo>
                                <a:cubicBezTo>
                                  <a:pt x="553516" y="1054085"/>
                                  <a:pt x="548430" y="1056663"/>
                                  <a:pt x="543343" y="1056663"/>
                                </a:cubicBezTo>
                                <a:cubicBezTo>
                                  <a:pt x="540764" y="1056663"/>
                                  <a:pt x="539546" y="1055374"/>
                                  <a:pt x="538256" y="1055374"/>
                                </a:cubicBezTo>
                                <a:lnTo>
                                  <a:pt x="490040" y="1037614"/>
                                </a:lnTo>
                                <a:cubicBezTo>
                                  <a:pt x="483664" y="1051579"/>
                                  <a:pt x="477288" y="1065543"/>
                                  <a:pt x="469694" y="1078219"/>
                                </a:cubicBezTo>
                                <a:lnTo>
                                  <a:pt x="522996" y="1107437"/>
                                </a:lnTo>
                                <a:cubicBezTo>
                                  <a:pt x="529372" y="1111233"/>
                                  <a:pt x="531880" y="1118896"/>
                                  <a:pt x="528083" y="1125198"/>
                                </a:cubicBezTo>
                                <a:lnTo>
                                  <a:pt x="521122" y="1129092"/>
                                </a:lnTo>
                                <a:lnTo>
                                  <a:pt x="508144" y="1129092"/>
                                </a:lnTo>
                                <a:lnTo>
                                  <a:pt x="457013" y="1101064"/>
                                </a:lnTo>
                                <a:lnTo>
                                  <a:pt x="438004" y="1129092"/>
                                </a:lnTo>
                                <a:lnTo>
                                  <a:pt x="390018" y="1129092"/>
                                </a:lnTo>
                                <a:lnTo>
                                  <a:pt x="360509" y="1102353"/>
                                </a:lnTo>
                                <a:cubicBezTo>
                                  <a:pt x="355423" y="1097268"/>
                                  <a:pt x="354205" y="1089677"/>
                                  <a:pt x="359291" y="1084593"/>
                                </a:cubicBezTo>
                                <a:cubicBezTo>
                                  <a:pt x="364306" y="1079508"/>
                                  <a:pt x="371972" y="1078219"/>
                                  <a:pt x="377059" y="1083303"/>
                                </a:cubicBezTo>
                                <a:lnTo>
                                  <a:pt x="415101" y="1118896"/>
                                </a:lnTo>
                                <a:cubicBezTo>
                                  <a:pt x="421478" y="1109944"/>
                                  <a:pt x="426564" y="1099846"/>
                                  <a:pt x="432869" y="1090895"/>
                                </a:cubicBezTo>
                                <a:lnTo>
                                  <a:pt x="383363" y="1062965"/>
                                </a:lnTo>
                                <a:cubicBezTo>
                                  <a:pt x="377059" y="1059170"/>
                                  <a:pt x="374480" y="1051579"/>
                                  <a:pt x="378277" y="1045205"/>
                                </a:cubicBezTo>
                                <a:cubicBezTo>
                                  <a:pt x="382146" y="1038831"/>
                                  <a:pt x="389740" y="1036325"/>
                                  <a:pt x="396044" y="1040120"/>
                                </a:cubicBezTo>
                                <a:lnTo>
                                  <a:pt x="446839" y="1068050"/>
                                </a:lnTo>
                                <a:cubicBezTo>
                                  <a:pt x="453216" y="1055374"/>
                                  <a:pt x="459520" y="1043916"/>
                                  <a:pt x="465897" y="1031240"/>
                                </a:cubicBezTo>
                                <a:lnTo>
                                  <a:pt x="402421" y="1007106"/>
                                </a:lnTo>
                                <a:cubicBezTo>
                                  <a:pt x="396044" y="1004600"/>
                                  <a:pt x="392247" y="996937"/>
                                  <a:pt x="394826" y="990635"/>
                                </a:cubicBezTo>
                                <a:cubicBezTo>
                                  <a:pt x="397334" y="984262"/>
                                  <a:pt x="405000" y="980466"/>
                                  <a:pt x="411304" y="982972"/>
                                </a:cubicBezTo>
                                <a:lnTo>
                                  <a:pt x="476070" y="1007106"/>
                                </a:lnTo>
                                <a:cubicBezTo>
                                  <a:pt x="481157" y="996937"/>
                                  <a:pt x="484954" y="985551"/>
                                  <a:pt x="488751" y="975381"/>
                                </a:cubicBezTo>
                                <a:lnTo>
                                  <a:pt x="434159" y="961417"/>
                                </a:lnTo>
                                <a:cubicBezTo>
                                  <a:pt x="427782" y="960128"/>
                                  <a:pt x="423985" y="952465"/>
                                  <a:pt x="425275" y="946163"/>
                                </a:cubicBezTo>
                                <a:cubicBezTo>
                                  <a:pt x="426564" y="939789"/>
                                  <a:pt x="434159" y="935994"/>
                                  <a:pt x="440535" y="937283"/>
                                </a:cubicBezTo>
                                <a:lnTo>
                                  <a:pt x="496345" y="952465"/>
                                </a:lnTo>
                                <a:cubicBezTo>
                                  <a:pt x="500142" y="943585"/>
                                  <a:pt x="502721" y="934705"/>
                                  <a:pt x="505229" y="924536"/>
                                </a:cubicBezTo>
                                <a:lnTo>
                                  <a:pt x="441753" y="914366"/>
                                </a:lnTo>
                                <a:cubicBezTo>
                                  <a:pt x="435448" y="914366"/>
                                  <a:pt x="430361" y="906775"/>
                                  <a:pt x="431651" y="900402"/>
                                </a:cubicBezTo>
                                <a:cubicBezTo>
                                  <a:pt x="431651" y="894100"/>
                                  <a:pt x="439245" y="889015"/>
                                  <a:pt x="445621" y="890304"/>
                                </a:cubicBezTo>
                                <a:lnTo>
                                  <a:pt x="510315" y="900402"/>
                                </a:lnTo>
                                <a:cubicBezTo>
                                  <a:pt x="512895" y="889015"/>
                                  <a:pt x="515402" y="877557"/>
                                  <a:pt x="516692" y="866170"/>
                                </a:cubicBezTo>
                                <a:lnTo>
                                  <a:pt x="451926" y="861086"/>
                                </a:lnTo>
                                <a:cubicBezTo>
                                  <a:pt x="445621" y="859797"/>
                                  <a:pt x="440535" y="854712"/>
                                  <a:pt x="440535" y="847121"/>
                                </a:cubicBezTo>
                                <a:cubicBezTo>
                                  <a:pt x="441753" y="840747"/>
                                  <a:pt x="446839" y="834374"/>
                                  <a:pt x="454505" y="835663"/>
                                </a:cubicBezTo>
                                <a:lnTo>
                                  <a:pt x="520489" y="840747"/>
                                </a:lnTo>
                                <a:cubicBezTo>
                                  <a:pt x="521778" y="829289"/>
                                  <a:pt x="521778" y="817902"/>
                                  <a:pt x="522996" y="806444"/>
                                </a:cubicBezTo>
                                <a:lnTo>
                                  <a:pt x="458302" y="806444"/>
                                </a:lnTo>
                                <a:cubicBezTo>
                                  <a:pt x="450637" y="806444"/>
                                  <a:pt x="445621" y="801360"/>
                                  <a:pt x="445621" y="793769"/>
                                </a:cubicBezTo>
                                <a:cubicBezTo>
                                  <a:pt x="445621" y="786106"/>
                                  <a:pt x="451926" y="781021"/>
                                  <a:pt x="458302" y="781021"/>
                                </a:cubicBezTo>
                                <a:lnTo>
                                  <a:pt x="524286" y="781021"/>
                                </a:lnTo>
                                <a:cubicBezTo>
                                  <a:pt x="524286" y="778515"/>
                                  <a:pt x="524286" y="775937"/>
                                  <a:pt x="524286" y="773430"/>
                                </a:cubicBezTo>
                                <a:cubicBezTo>
                                  <a:pt x="524286" y="764550"/>
                                  <a:pt x="522996" y="756887"/>
                                  <a:pt x="522996" y="748007"/>
                                </a:cubicBezTo>
                                <a:lnTo>
                                  <a:pt x="458302" y="753092"/>
                                </a:lnTo>
                                <a:cubicBezTo>
                                  <a:pt x="458302" y="753092"/>
                                  <a:pt x="457013" y="753092"/>
                                  <a:pt x="457013" y="753092"/>
                                </a:cubicBezTo>
                                <a:cubicBezTo>
                                  <a:pt x="450637" y="753092"/>
                                  <a:pt x="444332" y="748007"/>
                                  <a:pt x="444332" y="741705"/>
                                </a:cubicBezTo>
                                <a:cubicBezTo>
                                  <a:pt x="443042" y="734043"/>
                                  <a:pt x="448129" y="727741"/>
                                  <a:pt x="455723" y="727741"/>
                                </a:cubicBezTo>
                                <a:lnTo>
                                  <a:pt x="520489" y="722656"/>
                                </a:lnTo>
                                <a:cubicBezTo>
                                  <a:pt x="519199" y="709909"/>
                                  <a:pt x="517981" y="697233"/>
                                  <a:pt x="516692" y="685775"/>
                                </a:cubicBezTo>
                                <a:lnTo>
                                  <a:pt x="453216" y="690859"/>
                                </a:lnTo>
                                <a:cubicBezTo>
                                  <a:pt x="453216" y="690859"/>
                                  <a:pt x="451926" y="690859"/>
                                  <a:pt x="451926" y="690859"/>
                                </a:cubicBezTo>
                                <a:cubicBezTo>
                                  <a:pt x="445621" y="690859"/>
                                  <a:pt x="439245" y="685775"/>
                                  <a:pt x="439245" y="679473"/>
                                </a:cubicBezTo>
                                <a:cubicBezTo>
                                  <a:pt x="437956" y="671810"/>
                                  <a:pt x="443042" y="665508"/>
                                  <a:pt x="450637" y="665508"/>
                                </a:cubicBezTo>
                                <a:lnTo>
                                  <a:pt x="511605" y="660424"/>
                                </a:lnTo>
                                <a:cubicBezTo>
                                  <a:pt x="510315" y="650254"/>
                                  <a:pt x="507808" y="640085"/>
                                  <a:pt x="505229" y="629916"/>
                                </a:cubicBezTo>
                                <a:lnTo>
                                  <a:pt x="443042" y="642592"/>
                                </a:lnTo>
                                <a:cubicBezTo>
                                  <a:pt x="441753" y="642592"/>
                                  <a:pt x="441753" y="642592"/>
                                  <a:pt x="440535" y="642592"/>
                                </a:cubicBezTo>
                                <a:cubicBezTo>
                                  <a:pt x="434159" y="642592"/>
                                  <a:pt x="429072" y="638796"/>
                                  <a:pt x="427782" y="632494"/>
                                </a:cubicBezTo>
                                <a:cubicBezTo>
                                  <a:pt x="426564" y="624831"/>
                                  <a:pt x="431651" y="618458"/>
                                  <a:pt x="437956" y="617240"/>
                                </a:cubicBezTo>
                                <a:lnTo>
                                  <a:pt x="498924" y="604493"/>
                                </a:lnTo>
                                <a:cubicBezTo>
                                  <a:pt x="496345" y="594324"/>
                                  <a:pt x="493837" y="584226"/>
                                  <a:pt x="490040" y="575275"/>
                                </a:cubicBezTo>
                                <a:lnTo>
                                  <a:pt x="435448" y="595613"/>
                                </a:lnTo>
                                <a:cubicBezTo>
                                  <a:pt x="432869" y="596902"/>
                                  <a:pt x="431651" y="596902"/>
                                  <a:pt x="430361" y="596902"/>
                                </a:cubicBezTo>
                                <a:cubicBezTo>
                                  <a:pt x="425275" y="596902"/>
                                  <a:pt x="421478" y="594324"/>
                                  <a:pt x="418899" y="589311"/>
                                </a:cubicBezTo>
                                <a:cubicBezTo>
                                  <a:pt x="416391" y="582937"/>
                                  <a:pt x="420188" y="575275"/>
                                  <a:pt x="426564" y="572768"/>
                                </a:cubicBezTo>
                                <a:lnTo>
                                  <a:pt x="481157" y="552430"/>
                                </a:lnTo>
                                <a:cubicBezTo>
                                  <a:pt x="477359" y="542261"/>
                                  <a:pt x="472273" y="532163"/>
                                  <a:pt x="468404" y="523211"/>
                                </a:cubicBezTo>
                                <a:lnTo>
                                  <a:pt x="417681" y="549923"/>
                                </a:lnTo>
                                <a:cubicBezTo>
                                  <a:pt x="415101" y="551212"/>
                                  <a:pt x="413884" y="551212"/>
                                  <a:pt x="411304" y="551212"/>
                                </a:cubicBezTo>
                                <a:cubicBezTo>
                                  <a:pt x="406218" y="551212"/>
                                  <a:pt x="402421" y="548634"/>
                                  <a:pt x="399913" y="544839"/>
                                </a:cubicBezTo>
                                <a:cubicBezTo>
                                  <a:pt x="396044" y="538465"/>
                                  <a:pt x="398623" y="530874"/>
                                  <a:pt x="405000" y="527078"/>
                                </a:cubicBezTo>
                                <a:lnTo>
                                  <a:pt x="457013" y="499077"/>
                                </a:lnTo>
                                <a:cubicBezTo>
                                  <a:pt x="451926" y="488980"/>
                                  <a:pt x="445621" y="478811"/>
                                  <a:pt x="440535" y="468642"/>
                                </a:cubicBezTo>
                                <a:lnTo>
                                  <a:pt x="391029" y="501656"/>
                                </a:lnTo>
                                <a:cubicBezTo>
                                  <a:pt x="388450" y="502945"/>
                                  <a:pt x="385943" y="504162"/>
                                  <a:pt x="383363" y="504162"/>
                                </a:cubicBezTo>
                                <a:cubicBezTo>
                                  <a:pt x="379566" y="504162"/>
                                  <a:pt x="375769" y="502945"/>
                                  <a:pt x="373262" y="499077"/>
                                </a:cubicBezTo>
                                <a:cubicBezTo>
                                  <a:pt x="369393" y="492775"/>
                                  <a:pt x="370683" y="485113"/>
                                  <a:pt x="377059" y="481317"/>
                                </a:cubicBezTo>
                                <a:lnTo>
                                  <a:pt x="427782" y="447014"/>
                                </a:lnTo>
                                <a:cubicBezTo>
                                  <a:pt x="421478" y="438134"/>
                                  <a:pt x="415101" y="427965"/>
                                  <a:pt x="408797" y="419085"/>
                                </a:cubicBezTo>
                                <a:lnTo>
                                  <a:pt x="365596" y="455894"/>
                                </a:lnTo>
                                <a:cubicBezTo>
                                  <a:pt x="363088" y="457183"/>
                                  <a:pt x="359291" y="458472"/>
                                  <a:pt x="356712" y="458472"/>
                                </a:cubicBezTo>
                                <a:cubicBezTo>
                                  <a:pt x="352915" y="458472"/>
                                  <a:pt x="349118" y="457183"/>
                                  <a:pt x="346539" y="454677"/>
                                </a:cubicBezTo>
                                <a:cubicBezTo>
                                  <a:pt x="341524" y="449592"/>
                                  <a:pt x="342742" y="441930"/>
                                  <a:pt x="347828" y="436845"/>
                                </a:cubicBezTo>
                                <a:lnTo>
                                  <a:pt x="392247" y="398746"/>
                                </a:lnTo>
                                <a:cubicBezTo>
                                  <a:pt x="384653" y="388649"/>
                                  <a:pt x="377059" y="379697"/>
                                  <a:pt x="368175" y="369600"/>
                                </a:cubicBezTo>
                                <a:lnTo>
                                  <a:pt x="326264" y="408916"/>
                                </a:lnTo>
                                <a:cubicBezTo>
                                  <a:pt x="323685" y="411494"/>
                                  <a:pt x="319888" y="412783"/>
                                  <a:pt x="317380" y="412783"/>
                                </a:cubicBezTo>
                                <a:cubicBezTo>
                                  <a:pt x="314801" y="412783"/>
                                  <a:pt x="311004" y="411494"/>
                                  <a:pt x="308496" y="408916"/>
                                </a:cubicBezTo>
                                <a:cubicBezTo>
                                  <a:pt x="304699" y="403831"/>
                                  <a:pt x="304699" y="396240"/>
                                  <a:pt x="309786" y="391155"/>
                                </a:cubicBezTo>
                                <a:lnTo>
                                  <a:pt x="352915" y="351768"/>
                                </a:lnTo>
                                <a:cubicBezTo>
                                  <a:pt x="346539" y="345466"/>
                                  <a:pt x="340234" y="339092"/>
                                  <a:pt x="333858" y="332718"/>
                                </a:cubicBezTo>
                                <a:lnTo>
                                  <a:pt x="288150" y="375902"/>
                                </a:lnTo>
                                <a:cubicBezTo>
                                  <a:pt x="285642" y="378480"/>
                                  <a:pt x="281845" y="379697"/>
                                  <a:pt x="279266" y="379697"/>
                                </a:cubicBezTo>
                                <a:cubicBezTo>
                                  <a:pt x="276758" y="379697"/>
                                  <a:pt x="272961" y="378480"/>
                                  <a:pt x="270382" y="375902"/>
                                </a:cubicBezTo>
                                <a:cubicBezTo>
                                  <a:pt x="265295" y="370817"/>
                                  <a:pt x="265295" y="363226"/>
                                  <a:pt x="270382" y="358141"/>
                                </a:cubicBezTo>
                                <a:lnTo>
                                  <a:pt x="314801" y="316247"/>
                                </a:lnTo>
                                <a:cubicBezTo>
                                  <a:pt x="309786" y="311163"/>
                                  <a:pt x="303410" y="307367"/>
                                  <a:pt x="298323" y="302282"/>
                                </a:cubicBezTo>
                                <a:lnTo>
                                  <a:pt x="250107" y="349261"/>
                                </a:lnTo>
                                <a:cubicBezTo>
                                  <a:pt x="247528" y="351768"/>
                                  <a:pt x="245020" y="353057"/>
                                  <a:pt x="241223" y="353057"/>
                                </a:cubicBezTo>
                                <a:cubicBezTo>
                                  <a:pt x="238644" y="353057"/>
                                  <a:pt x="234847" y="351768"/>
                                  <a:pt x="232339" y="349261"/>
                                </a:cubicBezTo>
                                <a:cubicBezTo>
                                  <a:pt x="227253" y="344177"/>
                                  <a:pt x="227253" y="336586"/>
                                  <a:pt x="232339" y="331501"/>
                                </a:cubicBezTo>
                                <a:lnTo>
                                  <a:pt x="278048" y="287029"/>
                                </a:lnTo>
                                <a:cubicBezTo>
                                  <a:pt x="272961" y="281944"/>
                                  <a:pt x="267874" y="278149"/>
                                  <a:pt x="261498" y="274353"/>
                                </a:cubicBezTo>
                                <a:lnTo>
                                  <a:pt x="210703" y="326416"/>
                                </a:lnTo>
                                <a:cubicBezTo>
                                  <a:pt x="208196" y="328923"/>
                                  <a:pt x="205688" y="330212"/>
                                  <a:pt x="201819" y="330212"/>
                                </a:cubicBezTo>
                                <a:cubicBezTo>
                                  <a:pt x="198022" y="330212"/>
                                  <a:pt x="195515" y="328923"/>
                                  <a:pt x="192936" y="326416"/>
                                </a:cubicBezTo>
                                <a:cubicBezTo>
                                  <a:pt x="187849" y="321332"/>
                                  <a:pt x="187849" y="313669"/>
                                  <a:pt x="192936" y="308584"/>
                                </a:cubicBezTo>
                                <a:lnTo>
                                  <a:pt x="239934" y="260317"/>
                                </a:lnTo>
                                <a:cubicBezTo>
                                  <a:pt x="237426" y="257810"/>
                                  <a:pt x="234847" y="256521"/>
                                  <a:pt x="232339" y="255304"/>
                                </a:cubicBezTo>
                                <a:cubicBezTo>
                                  <a:pt x="104098" y="389866"/>
                                  <a:pt x="24144" y="572768"/>
                                  <a:pt x="24144" y="773430"/>
                                </a:cubicBezTo>
                                <a:cubicBezTo>
                                  <a:pt x="24144" y="873761"/>
                                  <a:pt x="44133" y="969652"/>
                                  <a:pt x="80151" y="1057281"/>
                                </a:cubicBezTo>
                                <a:lnTo>
                                  <a:pt x="117882" y="1129092"/>
                                </a:lnTo>
                                <a:lnTo>
                                  <a:pt x="90572" y="1129092"/>
                                </a:lnTo>
                                <a:lnTo>
                                  <a:pt x="58855" y="1069491"/>
                                </a:lnTo>
                                <a:cubicBezTo>
                                  <a:pt x="20938" y="978210"/>
                                  <a:pt x="0" y="878201"/>
                                  <a:pt x="0" y="773430"/>
                                </a:cubicBezTo>
                                <a:cubicBezTo>
                                  <a:pt x="0" y="563888"/>
                                  <a:pt x="83751" y="373395"/>
                                  <a:pt x="219587" y="233676"/>
                                </a:cubicBezTo>
                                <a:cubicBezTo>
                                  <a:pt x="220876" y="232387"/>
                                  <a:pt x="222166" y="231170"/>
                                  <a:pt x="223456" y="229881"/>
                                </a:cubicBezTo>
                                <a:cubicBezTo>
                                  <a:pt x="363088" y="87656"/>
                                  <a:pt x="558603" y="0"/>
                                  <a:pt x="77310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wrap="square" lIns="38100" tIns="38100" rIns="38100" bIns="38100" anchor="ctr">
                          <a:noAutofit/>
                        </wps:bodyPr>
                      </wps:wsp>
                      <wps:wsp>
                        <wps:cNvPr id="88" name="Baseball player - left">
                          <a:extLst/>
                        </wps:cNvPr>
                        <wps:cNvSpPr/>
                        <wps:spPr>
                          <a:xfrm>
                            <a:off x="25400" y="4310159"/>
                            <a:ext cx="754597" cy="1266150"/>
                          </a:xfrm>
                          <a:custGeom>
                            <a:avLst/>
                            <a:gdLst>
                              <a:gd name="connsiteX0" fmla="*/ 228489 w 754597"/>
                              <a:gd name="connsiteY0" fmla="*/ 543690 h 1266150"/>
                              <a:gd name="connsiteX1" fmla="*/ 186717 w 754597"/>
                              <a:gd name="connsiteY1" fmla="*/ 557073 h 1266150"/>
                              <a:gd name="connsiteX2" fmla="*/ 193413 w 754597"/>
                              <a:gd name="connsiteY2" fmla="*/ 555400 h 1266150"/>
                              <a:gd name="connsiteX3" fmla="*/ 126608 w 754597"/>
                              <a:gd name="connsiteY3" fmla="*/ 506946 h 1266150"/>
                              <a:gd name="connsiteX4" fmla="*/ 168342 w 754597"/>
                              <a:gd name="connsiteY4" fmla="*/ 558746 h 1266150"/>
                              <a:gd name="connsiteX5" fmla="*/ 129918 w 754597"/>
                              <a:gd name="connsiteY5" fmla="*/ 510292 h 1266150"/>
                              <a:gd name="connsiteX6" fmla="*/ 104885 w 754597"/>
                              <a:gd name="connsiteY6" fmla="*/ 416789 h 1266150"/>
                              <a:gd name="connsiteX7" fmla="*/ 71482 w 754597"/>
                              <a:gd name="connsiteY7" fmla="*/ 441883 h 1266150"/>
                              <a:gd name="connsiteX8" fmla="*/ 91531 w 754597"/>
                              <a:gd name="connsiteY8" fmla="*/ 455206 h 1266150"/>
                              <a:gd name="connsiteX9" fmla="*/ 123260 w 754597"/>
                              <a:gd name="connsiteY9" fmla="*/ 498641 h 1266150"/>
                              <a:gd name="connsiteX10" fmla="*/ 709286 w 754597"/>
                              <a:gd name="connsiteY10" fmla="*/ 240411 h 1266150"/>
                              <a:gd name="connsiteX11" fmla="*/ 752712 w 754597"/>
                              <a:gd name="connsiteY11" fmla="*/ 283819 h 1266150"/>
                              <a:gd name="connsiteX12" fmla="*/ 709286 w 754597"/>
                              <a:gd name="connsiteY12" fmla="*/ 327227 h 1266150"/>
                              <a:gd name="connsiteX13" fmla="*/ 665860 w 754597"/>
                              <a:gd name="connsiteY13" fmla="*/ 283819 h 1266150"/>
                              <a:gd name="connsiteX14" fmla="*/ 709286 w 754597"/>
                              <a:gd name="connsiteY14" fmla="*/ 240411 h 1266150"/>
                              <a:gd name="connsiteX15" fmla="*/ 566190 w 754597"/>
                              <a:gd name="connsiteY15" fmla="*/ 115 h 1266150"/>
                              <a:gd name="connsiteX16" fmla="*/ 602612 w 754597"/>
                              <a:gd name="connsiteY16" fmla="*/ 41166 h 1266150"/>
                              <a:gd name="connsiteX17" fmla="*/ 433926 w 754597"/>
                              <a:gd name="connsiteY17" fmla="*/ 178104 h 1266150"/>
                              <a:gd name="connsiteX18" fmla="*/ 382148 w 754597"/>
                              <a:gd name="connsiteY18" fmla="*/ 214788 h 1266150"/>
                              <a:gd name="connsiteX19" fmla="*/ 382148 w 754597"/>
                              <a:gd name="connsiteY19" fmla="*/ 259896 h 1266150"/>
                              <a:gd name="connsiteX20" fmla="*/ 260218 w 754597"/>
                              <a:gd name="connsiteY20" fmla="*/ 314982 h 1266150"/>
                              <a:gd name="connsiteX21" fmla="*/ 258544 w 754597"/>
                              <a:gd name="connsiteY21" fmla="*/ 314982 h 1266150"/>
                              <a:gd name="connsiteX22" fmla="*/ 248538 w 754597"/>
                              <a:gd name="connsiteY22" fmla="*/ 309963 h 1266150"/>
                              <a:gd name="connsiteX23" fmla="*/ 186717 w 754597"/>
                              <a:gd name="connsiteY23" fmla="*/ 353399 h 1266150"/>
                              <a:gd name="connsiteX24" fmla="*/ 151641 w 754597"/>
                              <a:gd name="connsiteY24" fmla="*/ 380105 h 1266150"/>
                              <a:gd name="connsiteX25" fmla="*/ 230163 w 754597"/>
                              <a:gd name="connsiteY25" fmla="*/ 540344 h 1266150"/>
                              <a:gd name="connsiteX26" fmla="*/ 241843 w 754597"/>
                              <a:gd name="connsiteY26" fmla="*/ 518656 h 1266150"/>
                              <a:gd name="connsiteX27" fmla="*/ 241843 w 754597"/>
                              <a:gd name="connsiteY27" fmla="*/ 363376 h 1266150"/>
                              <a:gd name="connsiteX28" fmla="*/ 295294 w 754597"/>
                              <a:gd name="connsiteY28" fmla="*/ 341689 h 1266150"/>
                              <a:gd name="connsiteX29" fmla="*/ 365447 w 754597"/>
                              <a:gd name="connsiteY29" fmla="*/ 345034 h 1266150"/>
                              <a:gd name="connsiteX30" fmla="*/ 420572 w 754597"/>
                              <a:gd name="connsiteY30" fmla="*/ 284930 h 1266150"/>
                              <a:gd name="connsiteX31" fmla="*/ 422208 w 754597"/>
                              <a:gd name="connsiteY31" fmla="*/ 279911 h 1266150"/>
                              <a:gd name="connsiteX32" fmla="*/ 510736 w 754597"/>
                              <a:gd name="connsiteY32" fmla="*/ 289949 h 1266150"/>
                              <a:gd name="connsiteX33" fmla="*/ 554182 w 754597"/>
                              <a:gd name="connsiteY33" fmla="*/ 380105 h 1266150"/>
                              <a:gd name="connsiteX34" fmla="*/ 552508 w 754597"/>
                              <a:gd name="connsiteY34" fmla="*/ 501987 h 1266150"/>
                              <a:gd name="connsiteX35" fmla="*/ 636014 w 754597"/>
                              <a:gd name="connsiteY35" fmla="*/ 937715 h 1266150"/>
                              <a:gd name="connsiteX36" fmla="*/ 647694 w 754597"/>
                              <a:gd name="connsiteY36" fmla="*/ 976072 h 1266150"/>
                              <a:gd name="connsiteX37" fmla="*/ 754597 w 754597"/>
                              <a:gd name="connsiteY37" fmla="*/ 1179746 h 1266150"/>
                              <a:gd name="connsiteX38" fmla="*/ 754597 w 754597"/>
                              <a:gd name="connsiteY38" fmla="*/ 1191456 h 1266150"/>
                              <a:gd name="connsiteX39" fmla="*/ 686118 w 754597"/>
                              <a:gd name="connsiteY39" fmla="*/ 1214817 h 1266150"/>
                              <a:gd name="connsiteX40" fmla="*/ 569209 w 754597"/>
                              <a:gd name="connsiteY40" fmla="*/ 1062883 h 1266150"/>
                              <a:gd name="connsiteX41" fmla="*/ 510736 w 754597"/>
                              <a:gd name="connsiteY41" fmla="*/ 977745 h 1266150"/>
                              <a:gd name="connsiteX42" fmla="*/ 453975 w 754597"/>
                              <a:gd name="connsiteY42" fmla="*/ 869246 h 1266150"/>
                              <a:gd name="connsiteX43" fmla="*/ 317017 w 754597"/>
                              <a:gd name="connsiteY43" fmla="*/ 1017834 h 1266150"/>
                              <a:gd name="connsiteX44" fmla="*/ 280267 w 754597"/>
                              <a:gd name="connsiteY44" fmla="*/ 1246542 h 1266150"/>
                              <a:gd name="connsiteX45" fmla="*/ 206766 w 754597"/>
                              <a:gd name="connsiteY45" fmla="*/ 1229873 h 1266150"/>
                              <a:gd name="connsiteX46" fmla="*/ 200070 w 754597"/>
                              <a:gd name="connsiteY46" fmla="*/ 1126333 h 1266150"/>
                              <a:gd name="connsiteX47" fmla="*/ 310321 w 754597"/>
                              <a:gd name="connsiteY47" fmla="*/ 794145 h 1266150"/>
                              <a:gd name="connsiteX48" fmla="*/ 352093 w 754597"/>
                              <a:gd name="connsiteY48" fmla="*/ 744018 h 1266150"/>
                              <a:gd name="connsiteX49" fmla="*/ 352093 w 754597"/>
                              <a:gd name="connsiteY49" fmla="*/ 718985 h 1266150"/>
                              <a:gd name="connsiteX50" fmla="*/ 328697 w 754597"/>
                              <a:gd name="connsiteY50" fmla="*/ 652189 h 1266150"/>
                              <a:gd name="connsiteX51" fmla="*/ 320327 w 754597"/>
                              <a:gd name="connsiteY51" fmla="*/ 610486 h 1266150"/>
                              <a:gd name="connsiteX52" fmla="*/ 210114 w 754597"/>
                              <a:gd name="connsiteY52" fmla="*/ 680568 h 1266150"/>
                              <a:gd name="connsiteX53" fmla="*/ 138287 w 754597"/>
                              <a:gd name="connsiteY53" fmla="*/ 647230 h 1266150"/>
                              <a:gd name="connsiteX54" fmla="*/ 26401 w 754597"/>
                              <a:gd name="connsiteY54" fmla="*/ 475221 h 1266150"/>
                              <a:gd name="connsiteX55" fmla="*/ 3004 w 754597"/>
                              <a:gd name="connsiteY55" fmla="*/ 493623 h 1266150"/>
                              <a:gd name="connsiteX56" fmla="*/ 0 w 754597"/>
                              <a:gd name="connsiteY56" fmla="*/ 499521 h 1266150"/>
                              <a:gd name="connsiteX57" fmla="*/ 0 w 754597"/>
                              <a:gd name="connsiteY57" fmla="*/ 455360 h 1266150"/>
                              <a:gd name="connsiteX58" fmla="*/ 99863 w 754597"/>
                              <a:gd name="connsiteY58" fmla="*/ 380105 h 1266150"/>
                              <a:gd name="connsiteX59" fmla="*/ 106559 w 754597"/>
                              <a:gd name="connsiteY59" fmla="*/ 360031 h 1266150"/>
                              <a:gd name="connsiteX60" fmla="*/ 134939 w 754597"/>
                              <a:gd name="connsiteY60" fmla="*/ 353399 h 1266150"/>
                              <a:gd name="connsiteX61" fmla="*/ 200070 w 754597"/>
                              <a:gd name="connsiteY61" fmla="*/ 303272 h 1266150"/>
                              <a:gd name="connsiteX62" fmla="*/ 215136 w 754597"/>
                              <a:gd name="connsiteY62" fmla="*/ 289949 h 1266150"/>
                              <a:gd name="connsiteX63" fmla="*/ 176712 w 754597"/>
                              <a:gd name="connsiteY63" fmla="*/ 173085 h 1266150"/>
                              <a:gd name="connsiteX64" fmla="*/ 213462 w 754597"/>
                              <a:gd name="connsiteY64" fmla="*/ 136341 h 1266150"/>
                              <a:gd name="connsiteX65" fmla="*/ 230163 w 754597"/>
                              <a:gd name="connsiteY65" fmla="*/ 126304 h 1266150"/>
                              <a:gd name="connsiteX66" fmla="*/ 358751 w 754597"/>
                              <a:gd name="connsiteY66" fmla="*/ 169739 h 1266150"/>
                              <a:gd name="connsiteX67" fmla="*/ 559166 w 754597"/>
                              <a:gd name="connsiteY67" fmla="*/ 1136 h 1266150"/>
                              <a:gd name="connsiteX68" fmla="*/ 566190 w 754597"/>
                              <a:gd name="connsiteY68" fmla="*/ 115 h 12661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</a:cxnLst>
                            <a:rect l="l" t="t" r="r" b="b"/>
                            <a:pathLst>
                              <a:path w="754597" h="1266150">
                                <a:moveTo>
                                  <a:pt x="228489" y="543690"/>
                                </a:moveTo>
                                <a:lnTo>
                                  <a:pt x="186717" y="557073"/>
                                </a:lnTo>
                                <a:lnTo>
                                  <a:pt x="193413" y="555400"/>
                                </a:lnTo>
                                <a:close/>
                                <a:moveTo>
                                  <a:pt x="126608" y="506946"/>
                                </a:moveTo>
                                <a:lnTo>
                                  <a:pt x="168342" y="558746"/>
                                </a:lnTo>
                                <a:lnTo>
                                  <a:pt x="129918" y="510292"/>
                                </a:lnTo>
                                <a:close/>
                                <a:moveTo>
                                  <a:pt x="104885" y="416789"/>
                                </a:moveTo>
                                <a:lnTo>
                                  <a:pt x="71482" y="441883"/>
                                </a:lnTo>
                                <a:cubicBezTo>
                                  <a:pt x="79814" y="443556"/>
                                  <a:pt x="86510" y="448514"/>
                                  <a:pt x="91531" y="455206"/>
                                </a:cubicBezTo>
                                <a:lnTo>
                                  <a:pt x="123260" y="498641"/>
                                </a:lnTo>
                                <a:close/>
                                <a:moveTo>
                                  <a:pt x="709286" y="240411"/>
                                </a:moveTo>
                                <a:cubicBezTo>
                                  <a:pt x="733270" y="240411"/>
                                  <a:pt x="752712" y="259845"/>
                                  <a:pt x="752712" y="283819"/>
                                </a:cubicBezTo>
                                <a:cubicBezTo>
                                  <a:pt x="752712" y="307793"/>
                                  <a:pt x="733270" y="327227"/>
                                  <a:pt x="709286" y="327227"/>
                                </a:cubicBezTo>
                                <a:cubicBezTo>
                                  <a:pt x="685302" y="327227"/>
                                  <a:pt x="665860" y="307793"/>
                                  <a:pt x="665860" y="283819"/>
                                </a:cubicBezTo>
                                <a:cubicBezTo>
                                  <a:pt x="665860" y="259845"/>
                                  <a:pt x="685302" y="240411"/>
                                  <a:pt x="709286" y="240411"/>
                                </a:cubicBezTo>
                                <a:close/>
                                <a:moveTo>
                                  <a:pt x="566190" y="115"/>
                                </a:moveTo>
                                <a:cubicBezTo>
                                  <a:pt x="578801" y="-754"/>
                                  <a:pt x="603867" y="2361"/>
                                  <a:pt x="602612" y="41166"/>
                                </a:cubicBezTo>
                                <a:lnTo>
                                  <a:pt x="433926" y="178104"/>
                                </a:lnTo>
                                <a:lnTo>
                                  <a:pt x="382148" y="214788"/>
                                </a:lnTo>
                                <a:cubicBezTo>
                                  <a:pt x="385496" y="229844"/>
                                  <a:pt x="385496" y="244840"/>
                                  <a:pt x="382148" y="259896"/>
                                </a:cubicBezTo>
                                <a:cubicBezTo>
                                  <a:pt x="367121" y="311636"/>
                                  <a:pt x="308647" y="338343"/>
                                  <a:pt x="260218" y="314982"/>
                                </a:cubicBezTo>
                                <a:lnTo>
                                  <a:pt x="258544" y="314982"/>
                                </a:lnTo>
                                <a:cubicBezTo>
                                  <a:pt x="255196" y="313309"/>
                                  <a:pt x="251848" y="311636"/>
                                  <a:pt x="248538" y="309963"/>
                                </a:cubicBezTo>
                                <a:lnTo>
                                  <a:pt x="186717" y="353399"/>
                                </a:lnTo>
                                <a:lnTo>
                                  <a:pt x="151641" y="380105"/>
                                </a:lnTo>
                                <a:lnTo>
                                  <a:pt x="230163" y="540344"/>
                                </a:lnTo>
                                <a:lnTo>
                                  <a:pt x="241843" y="518656"/>
                                </a:lnTo>
                                <a:lnTo>
                                  <a:pt x="241843" y="363376"/>
                                </a:lnTo>
                                <a:cubicBezTo>
                                  <a:pt x="251848" y="345034"/>
                                  <a:pt x="275245" y="336670"/>
                                  <a:pt x="295294" y="341689"/>
                                </a:cubicBezTo>
                                <a:cubicBezTo>
                                  <a:pt x="340376" y="355072"/>
                                  <a:pt x="365447" y="345034"/>
                                  <a:pt x="365447" y="345034"/>
                                </a:cubicBezTo>
                                <a:lnTo>
                                  <a:pt x="420572" y="284930"/>
                                </a:lnTo>
                                <a:lnTo>
                                  <a:pt x="422208" y="279911"/>
                                </a:lnTo>
                                <a:lnTo>
                                  <a:pt x="510736" y="289949"/>
                                </a:lnTo>
                                <a:cubicBezTo>
                                  <a:pt x="539155" y="311636"/>
                                  <a:pt x="555856" y="345034"/>
                                  <a:pt x="554182" y="380105"/>
                                </a:cubicBezTo>
                                <a:lnTo>
                                  <a:pt x="552508" y="501987"/>
                                </a:lnTo>
                                <a:lnTo>
                                  <a:pt x="636014" y="937715"/>
                                </a:lnTo>
                                <a:lnTo>
                                  <a:pt x="647694" y="976072"/>
                                </a:lnTo>
                                <a:lnTo>
                                  <a:pt x="754597" y="1179746"/>
                                </a:lnTo>
                                <a:lnTo>
                                  <a:pt x="754597" y="1191456"/>
                                </a:lnTo>
                                <a:cubicBezTo>
                                  <a:pt x="754597" y="1228200"/>
                                  <a:pt x="707841" y="1243196"/>
                                  <a:pt x="686118" y="1214817"/>
                                </a:cubicBezTo>
                                <a:lnTo>
                                  <a:pt x="569209" y="1062883"/>
                                </a:lnTo>
                                <a:lnTo>
                                  <a:pt x="510736" y="977745"/>
                                </a:lnTo>
                                <a:lnTo>
                                  <a:pt x="453975" y="869246"/>
                                </a:lnTo>
                                <a:lnTo>
                                  <a:pt x="317017" y="1017834"/>
                                </a:lnTo>
                                <a:lnTo>
                                  <a:pt x="280267" y="1246542"/>
                                </a:lnTo>
                                <a:cubicBezTo>
                                  <a:pt x="261892" y="1279940"/>
                                  <a:pt x="210114" y="1268230"/>
                                  <a:pt x="206766" y="1229873"/>
                                </a:cubicBezTo>
                                <a:lnTo>
                                  <a:pt x="200070" y="1126333"/>
                                </a:lnTo>
                                <a:cubicBezTo>
                                  <a:pt x="193413" y="1006124"/>
                                  <a:pt x="231837" y="885915"/>
                                  <a:pt x="310321" y="794145"/>
                                </a:cubicBezTo>
                                <a:lnTo>
                                  <a:pt x="352093" y="744018"/>
                                </a:lnTo>
                                <a:lnTo>
                                  <a:pt x="352093" y="718985"/>
                                </a:lnTo>
                                <a:lnTo>
                                  <a:pt x="328697" y="652189"/>
                                </a:lnTo>
                                <a:lnTo>
                                  <a:pt x="320327" y="610486"/>
                                </a:lnTo>
                                <a:lnTo>
                                  <a:pt x="210114" y="680568"/>
                                </a:lnTo>
                                <a:cubicBezTo>
                                  <a:pt x="181695" y="683914"/>
                                  <a:pt x="153315" y="672263"/>
                                  <a:pt x="138287" y="647230"/>
                                </a:cubicBezTo>
                                <a:lnTo>
                                  <a:pt x="26401" y="475221"/>
                                </a:lnTo>
                                <a:lnTo>
                                  <a:pt x="3004" y="493623"/>
                                </a:lnTo>
                                <a:lnTo>
                                  <a:pt x="0" y="499521"/>
                                </a:lnTo>
                                <a:lnTo>
                                  <a:pt x="0" y="455360"/>
                                </a:lnTo>
                                <a:lnTo>
                                  <a:pt x="99863" y="380105"/>
                                </a:lnTo>
                                <a:cubicBezTo>
                                  <a:pt x="99863" y="373414"/>
                                  <a:pt x="103211" y="365049"/>
                                  <a:pt x="106559" y="360031"/>
                                </a:cubicBezTo>
                                <a:cubicBezTo>
                                  <a:pt x="113216" y="351726"/>
                                  <a:pt x="124934" y="348380"/>
                                  <a:pt x="134939" y="353399"/>
                                </a:cubicBezTo>
                                <a:lnTo>
                                  <a:pt x="200070" y="303272"/>
                                </a:lnTo>
                                <a:lnTo>
                                  <a:pt x="215136" y="289949"/>
                                </a:lnTo>
                                <a:cubicBezTo>
                                  <a:pt x="176712" y="263242"/>
                                  <a:pt x="154989" y="229844"/>
                                  <a:pt x="176712" y="173085"/>
                                </a:cubicBezTo>
                                <a:cubicBezTo>
                                  <a:pt x="185043" y="158029"/>
                                  <a:pt x="198397" y="144706"/>
                                  <a:pt x="213462" y="136341"/>
                                </a:cubicBezTo>
                                <a:lnTo>
                                  <a:pt x="230163" y="126304"/>
                                </a:lnTo>
                                <a:cubicBezTo>
                                  <a:pt x="278593" y="111308"/>
                                  <a:pt x="330370" y="131322"/>
                                  <a:pt x="358751" y="169739"/>
                                </a:cubicBezTo>
                                <a:lnTo>
                                  <a:pt x="559166" y="1136"/>
                                </a:lnTo>
                                <a:cubicBezTo>
                                  <a:pt x="559166" y="1136"/>
                                  <a:pt x="561986" y="404"/>
                                  <a:pt x="566190" y="11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wrap="square" lIns="38100" tIns="38100" rIns="38100" bIns="38100" anchor="ctr">
                          <a:noAutofit/>
                        </wps:bodyPr>
                      </wps:wsp>
                      <wps:wsp>
                        <wps:cNvPr id="90" name="Baseball - top">
                          <a:extLst/>
                        </wps:cNvPr>
                        <wps:cNvSpPr/>
                        <wps:spPr>
                          <a:xfrm>
                            <a:off x="1864306" y="1"/>
                            <a:ext cx="1547495" cy="1069423"/>
                          </a:xfrm>
                          <a:custGeom>
                            <a:avLst/>
                            <a:gdLst>
                              <a:gd name="connsiteX0" fmla="*/ 252614 w 1547495"/>
                              <a:gd name="connsiteY0" fmla="*/ 831951 h 1069423"/>
                              <a:gd name="connsiteX1" fmla="*/ 250107 w 1547495"/>
                              <a:gd name="connsiteY1" fmla="*/ 833169 h 1069423"/>
                              <a:gd name="connsiteX2" fmla="*/ 276758 w 1547495"/>
                              <a:gd name="connsiteY2" fmla="*/ 858592 h 1069423"/>
                              <a:gd name="connsiteX3" fmla="*/ 1110087 w 1547495"/>
                              <a:gd name="connsiteY3" fmla="*/ 0 h 1069423"/>
                              <a:gd name="connsiteX4" fmla="*/ 1154569 w 1547495"/>
                              <a:gd name="connsiteY4" fmla="*/ 0 h 1069423"/>
                              <a:gd name="connsiteX5" fmla="*/ 1164132 w 1547495"/>
                              <a:gd name="connsiteY5" fmla="*/ 6458 h 1069423"/>
                              <a:gd name="connsiteX6" fmla="*/ 1167929 w 1547495"/>
                              <a:gd name="connsiteY6" fmla="*/ 24218 h 1069423"/>
                              <a:gd name="connsiteX7" fmla="*/ 1157756 w 1547495"/>
                              <a:gd name="connsiteY7" fmla="*/ 29303 h 1069423"/>
                              <a:gd name="connsiteX8" fmla="*/ 1150162 w 1547495"/>
                              <a:gd name="connsiteY8" fmla="*/ 26725 h 1069423"/>
                              <a:gd name="connsiteX9" fmla="*/ 382796 w 1547495"/>
                              <a:gd name="connsiteY9" fmla="*/ 0 h 1069423"/>
                              <a:gd name="connsiteX10" fmla="*/ 427345 w 1547495"/>
                              <a:gd name="connsiteY10" fmla="*/ 0 h 1069423"/>
                              <a:gd name="connsiteX11" fmla="*/ 391029 w 1547495"/>
                              <a:gd name="connsiteY11" fmla="*/ 24218 h 1069423"/>
                              <a:gd name="connsiteX12" fmla="*/ 383363 w 1547495"/>
                              <a:gd name="connsiteY12" fmla="*/ 26725 h 1069423"/>
                              <a:gd name="connsiteX13" fmla="*/ 373262 w 1547495"/>
                              <a:gd name="connsiteY13" fmla="*/ 21640 h 1069423"/>
                              <a:gd name="connsiteX14" fmla="*/ 377059 w 1547495"/>
                              <a:gd name="connsiteY14" fmla="*/ 3880 h 1069423"/>
                              <a:gd name="connsiteX15" fmla="*/ 58834 w 1547495"/>
                              <a:gd name="connsiteY15" fmla="*/ 0 h 1069423"/>
                              <a:gd name="connsiteX16" fmla="*/ 86531 w 1547495"/>
                              <a:gd name="connsiteY16" fmla="*/ 0 h 1069423"/>
                              <a:gd name="connsiteX17" fmla="*/ 80151 w 1547495"/>
                              <a:gd name="connsiteY17" fmla="*/ 12142 h 1069423"/>
                              <a:gd name="connsiteX18" fmla="*/ 24144 w 1547495"/>
                              <a:gd name="connsiteY18" fmla="*/ 295993 h 1069423"/>
                              <a:gd name="connsiteX19" fmla="*/ 232339 w 1547495"/>
                              <a:gd name="connsiteY19" fmla="*/ 814120 h 1069423"/>
                              <a:gd name="connsiteX20" fmla="*/ 237426 w 1547495"/>
                              <a:gd name="connsiteY20" fmla="*/ 809107 h 1069423"/>
                              <a:gd name="connsiteX21" fmla="*/ 198022 w 1547495"/>
                              <a:gd name="connsiteY21" fmla="*/ 764634 h 1069423"/>
                              <a:gd name="connsiteX22" fmla="*/ 199312 w 1547495"/>
                              <a:gd name="connsiteY22" fmla="*/ 746874 h 1069423"/>
                              <a:gd name="connsiteX23" fmla="*/ 217079 w 1547495"/>
                              <a:gd name="connsiteY23" fmla="*/ 748092 h 1069423"/>
                              <a:gd name="connsiteX24" fmla="*/ 260209 w 1547495"/>
                              <a:gd name="connsiteY24" fmla="*/ 795070 h 1069423"/>
                              <a:gd name="connsiteX25" fmla="*/ 276758 w 1547495"/>
                              <a:gd name="connsiteY25" fmla="*/ 783684 h 1069423"/>
                              <a:gd name="connsiteX26" fmla="*/ 242441 w 1547495"/>
                              <a:gd name="connsiteY26" fmla="*/ 736705 h 1069423"/>
                              <a:gd name="connsiteX27" fmla="*/ 245020 w 1547495"/>
                              <a:gd name="connsiteY27" fmla="*/ 718873 h 1069423"/>
                              <a:gd name="connsiteX28" fmla="*/ 262788 w 1547495"/>
                              <a:gd name="connsiteY28" fmla="*/ 721451 h 1069423"/>
                              <a:gd name="connsiteX29" fmla="*/ 297033 w 1547495"/>
                              <a:gd name="connsiteY29" fmla="*/ 768430 h 1069423"/>
                              <a:gd name="connsiteX30" fmla="*/ 321177 w 1547495"/>
                              <a:gd name="connsiteY30" fmla="*/ 748092 h 1069423"/>
                              <a:gd name="connsiteX31" fmla="*/ 286932 w 1547495"/>
                              <a:gd name="connsiteY31" fmla="*/ 698606 h 1069423"/>
                              <a:gd name="connsiteX32" fmla="*/ 290729 w 1547495"/>
                              <a:gd name="connsiteY32" fmla="*/ 680774 h 1069423"/>
                              <a:gd name="connsiteX33" fmla="*/ 308496 w 1547495"/>
                              <a:gd name="connsiteY33" fmla="*/ 684642 h 1069423"/>
                              <a:gd name="connsiteX34" fmla="*/ 340234 w 1547495"/>
                              <a:gd name="connsiteY34" fmla="*/ 731620 h 1069423"/>
                              <a:gd name="connsiteX35" fmla="*/ 365596 w 1547495"/>
                              <a:gd name="connsiteY35" fmla="*/ 704908 h 1069423"/>
                              <a:gd name="connsiteX36" fmla="*/ 326264 w 1547495"/>
                              <a:gd name="connsiteY36" fmla="*/ 661725 h 1069423"/>
                              <a:gd name="connsiteX37" fmla="*/ 327553 w 1547495"/>
                              <a:gd name="connsiteY37" fmla="*/ 643965 h 1069423"/>
                              <a:gd name="connsiteX38" fmla="*/ 345321 w 1547495"/>
                              <a:gd name="connsiteY38" fmla="*/ 645254 h 1069423"/>
                              <a:gd name="connsiteX39" fmla="*/ 382145 w 1547495"/>
                              <a:gd name="connsiteY39" fmla="*/ 685859 h 1069423"/>
                              <a:gd name="connsiteX40" fmla="*/ 401131 w 1547495"/>
                              <a:gd name="connsiteY40" fmla="*/ 661725 h 1069423"/>
                              <a:gd name="connsiteX41" fmla="*/ 360509 w 1547495"/>
                              <a:gd name="connsiteY41" fmla="*/ 624916 h 1069423"/>
                              <a:gd name="connsiteX42" fmla="*/ 359291 w 1547495"/>
                              <a:gd name="connsiteY42" fmla="*/ 607155 h 1069423"/>
                              <a:gd name="connsiteX43" fmla="*/ 377059 w 1547495"/>
                              <a:gd name="connsiteY43" fmla="*/ 605866 h 1069423"/>
                              <a:gd name="connsiteX44" fmla="*/ 415101 w 1547495"/>
                              <a:gd name="connsiteY44" fmla="*/ 641458 h 1069423"/>
                              <a:gd name="connsiteX45" fmla="*/ 432869 w 1547495"/>
                              <a:gd name="connsiteY45" fmla="*/ 613457 h 1069423"/>
                              <a:gd name="connsiteX46" fmla="*/ 383363 w 1547495"/>
                              <a:gd name="connsiteY46" fmla="*/ 585528 h 1069423"/>
                              <a:gd name="connsiteX47" fmla="*/ 378277 w 1547495"/>
                              <a:gd name="connsiteY47" fmla="*/ 567768 h 1069423"/>
                              <a:gd name="connsiteX48" fmla="*/ 396044 w 1547495"/>
                              <a:gd name="connsiteY48" fmla="*/ 562683 h 1069423"/>
                              <a:gd name="connsiteX49" fmla="*/ 446839 w 1547495"/>
                              <a:gd name="connsiteY49" fmla="*/ 590613 h 1069423"/>
                              <a:gd name="connsiteX50" fmla="*/ 465896 w 1547495"/>
                              <a:gd name="connsiteY50" fmla="*/ 553803 h 1069423"/>
                              <a:gd name="connsiteX51" fmla="*/ 402420 w 1547495"/>
                              <a:gd name="connsiteY51" fmla="*/ 529669 h 1069423"/>
                              <a:gd name="connsiteX52" fmla="*/ 394826 w 1547495"/>
                              <a:gd name="connsiteY52" fmla="*/ 513198 h 1069423"/>
                              <a:gd name="connsiteX53" fmla="*/ 411304 w 1547495"/>
                              <a:gd name="connsiteY53" fmla="*/ 505535 h 1069423"/>
                              <a:gd name="connsiteX54" fmla="*/ 476070 w 1547495"/>
                              <a:gd name="connsiteY54" fmla="*/ 529669 h 1069423"/>
                              <a:gd name="connsiteX55" fmla="*/ 488751 w 1547495"/>
                              <a:gd name="connsiteY55" fmla="*/ 497944 h 1069423"/>
                              <a:gd name="connsiteX56" fmla="*/ 434158 w 1547495"/>
                              <a:gd name="connsiteY56" fmla="*/ 483980 h 1069423"/>
                              <a:gd name="connsiteX57" fmla="*/ 425275 w 1547495"/>
                              <a:gd name="connsiteY57" fmla="*/ 468726 h 1069423"/>
                              <a:gd name="connsiteX58" fmla="*/ 440535 w 1547495"/>
                              <a:gd name="connsiteY58" fmla="*/ 459846 h 1069423"/>
                              <a:gd name="connsiteX59" fmla="*/ 496345 w 1547495"/>
                              <a:gd name="connsiteY59" fmla="*/ 475028 h 1069423"/>
                              <a:gd name="connsiteX60" fmla="*/ 505229 w 1547495"/>
                              <a:gd name="connsiteY60" fmla="*/ 447098 h 1069423"/>
                              <a:gd name="connsiteX61" fmla="*/ 441753 w 1547495"/>
                              <a:gd name="connsiteY61" fmla="*/ 436929 h 1069423"/>
                              <a:gd name="connsiteX62" fmla="*/ 431651 w 1547495"/>
                              <a:gd name="connsiteY62" fmla="*/ 422964 h 1069423"/>
                              <a:gd name="connsiteX63" fmla="*/ 445621 w 1547495"/>
                              <a:gd name="connsiteY63" fmla="*/ 412867 h 1069423"/>
                              <a:gd name="connsiteX64" fmla="*/ 510315 w 1547495"/>
                              <a:gd name="connsiteY64" fmla="*/ 422964 h 1069423"/>
                              <a:gd name="connsiteX65" fmla="*/ 516692 w 1547495"/>
                              <a:gd name="connsiteY65" fmla="*/ 388733 h 1069423"/>
                              <a:gd name="connsiteX66" fmla="*/ 451926 w 1547495"/>
                              <a:gd name="connsiteY66" fmla="*/ 383648 h 1069423"/>
                              <a:gd name="connsiteX67" fmla="*/ 440535 w 1547495"/>
                              <a:gd name="connsiteY67" fmla="*/ 369684 h 1069423"/>
                              <a:gd name="connsiteX68" fmla="*/ 454505 w 1547495"/>
                              <a:gd name="connsiteY68" fmla="*/ 358226 h 1069423"/>
                              <a:gd name="connsiteX69" fmla="*/ 520489 w 1547495"/>
                              <a:gd name="connsiteY69" fmla="*/ 363310 h 1069423"/>
                              <a:gd name="connsiteX70" fmla="*/ 522996 w 1547495"/>
                              <a:gd name="connsiteY70" fmla="*/ 329007 h 1069423"/>
                              <a:gd name="connsiteX71" fmla="*/ 458302 w 1547495"/>
                              <a:gd name="connsiteY71" fmla="*/ 329007 h 1069423"/>
                              <a:gd name="connsiteX72" fmla="*/ 445621 w 1547495"/>
                              <a:gd name="connsiteY72" fmla="*/ 316331 h 1069423"/>
                              <a:gd name="connsiteX73" fmla="*/ 458302 w 1547495"/>
                              <a:gd name="connsiteY73" fmla="*/ 303584 h 1069423"/>
                              <a:gd name="connsiteX74" fmla="*/ 524286 w 1547495"/>
                              <a:gd name="connsiteY74" fmla="*/ 303584 h 1069423"/>
                              <a:gd name="connsiteX75" fmla="*/ 524286 w 1547495"/>
                              <a:gd name="connsiteY75" fmla="*/ 295993 h 1069423"/>
                              <a:gd name="connsiteX76" fmla="*/ 522996 w 1547495"/>
                              <a:gd name="connsiteY76" fmla="*/ 270570 h 1069423"/>
                              <a:gd name="connsiteX77" fmla="*/ 458302 w 1547495"/>
                              <a:gd name="connsiteY77" fmla="*/ 275655 h 1069423"/>
                              <a:gd name="connsiteX78" fmla="*/ 457013 w 1547495"/>
                              <a:gd name="connsiteY78" fmla="*/ 275655 h 1069423"/>
                              <a:gd name="connsiteX79" fmla="*/ 444332 w 1547495"/>
                              <a:gd name="connsiteY79" fmla="*/ 264268 h 1069423"/>
                              <a:gd name="connsiteX80" fmla="*/ 455723 w 1547495"/>
                              <a:gd name="connsiteY80" fmla="*/ 250303 h 1069423"/>
                              <a:gd name="connsiteX81" fmla="*/ 520489 w 1547495"/>
                              <a:gd name="connsiteY81" fmla="*/ 245219 h 1069423"/>
                              <a:gd name="connsiteX82" fmla="*/ 516692 w 1547495"/>
                              <a:gd name="connsiteY82" fmla="*/ 208338 h 1069423"/>
                              <a:gd name="connsiteX83" fmla="*/ 453216 w 1547495"/>
                              <a:gd name="connsiteY83" fmla="*/ 213422 h 1069423"/>
                              <a:gd name="connsiteX84" fmla="*/ 451926 w 1547495"/>
                              <a:gd name="connsiteY84" fmla="*/ 213422 h 1069423"/>
                              <a:gd name="connsiteX85" fmla="*/ 439245 w 1547495"/>
                              <a:gd name="connsiteY85" fmla="*/ 202036 h 1069423"/>
                              <a:gd name="connsiteX86" fmla="*/ 450636 w 1547495"/>
                              <a:gd name="connsiteY86" fmla="*/ 188071 h 1069423"/>
                              <a:gd name="connsiteX87" fmla="*/ 511605 w 1547495"/>
                              <a:gd name="connsiteY87" fmla="*/ 182986 h 1069423"/>
                              <a:gd name="connsiteX88" fmla="*/ 505229 w 1547495"/>
                              <a:gd name="connsiteY88" fmla="*/ 152479 h 1069423"/>
                              <a:gd name="connsiteX89" fmla="*/ 443042 w 1547495"/>
                              <a:gd name="connsiteY89" fmla="*/ 165154 h 1069423"/>
                              <a:gd name="connsiteX90" fmla="*/ 440535 w 1547495"/>
                              <a:gd name="connsiteY90" fmla="*/ 165154 h 1069423"/>
                              <a:gd name="connsiteX91" fmla="*/ 427782 w 1547495"/>
                              <a:gd name="connsiteY91" fmla="*/ 155057 h 1069423"/>
                              <a:gd name="connsiteX92" fmla="*/ 437956 w 1547495"/>
                              <a:gd name="connsiteY92" fmla="*/ 139803 h 1069423"/>
                              <a:gd name="connsiteX93" fmla="*/ 498924 w 1547495"/>
                              <a:gd name="connsiteY93" fmla="*/ 127056 h 1069423"/>
                              <a:gd name="connsiteX94" fmla="*/ 490040 w 1547495"/>
                              <a:gd name="connsiteY94" fmla="*/ 97837 h 1069423"/>
                              <a:gd name="connsiteX95" fmla="*/ 435448 w 1547495"/>
                              <a:gd name="connsiteY95" fmla="*/ 118176 h 1069423"/>
                              <a:gd name="connsiteX96" fmla="*/ 430361 w 1547495"/>
                              <a:gd name="connsiteY96" fmla="*/ 119465 h 1069423"/>
                              <a:gd name="connsiteX97" fmla="*/ 418898 w 1547495"/>
                              <a:gd name="connsiteY97" fmla="*/ 111874 h 1069423"/>
                              <a:gd name="connsiteX98" fmla="*/ 426564 w 1547495"/>
                              <a:gd name="connsiteY98" fmla="*/ 95331 h 1069423"/>
                              <a:gd name="connsiteX99" fmla="*/ 481156 w 1547495"/>
                              <a:gd name="connsiteY99" fmla="*/ 74993 h 1069423"/>
                              <a:gd name="connsiteX100" fmla="*/ 468404 w 1547495"/>
                              <a:gd name="connsiteY100" fmla="*/ 45774 h 1069423"/>
                              <a:gd name="connsiteX101" fmla="*/ 417681 w 1547495"/>
                              <a:gd name="connsiteY101" fmla="*/ 72486 h 1069423"/>
                              <a:gd name="connsiteX102" fmla="*/ 411304 w 1547495"/>
                              <a:gd name="connsiteY102" fmla="*/ 73775 h 1069423"/>
                              <a:gd name="connsiteX103" fmla="*/ 399913 w 1547495"/>
                              <a:gd name="connsiteY103" fmla="*/ 67402 h 1069423"/>
                              <a:gd name="connsiteX104" fmla="*/ 405000 w 1547495"/>
                              <a:gd name="connsiteY104" fmla="*/ 49641 h 1069423"/>
                              <a:gd name="connsiteX105" fmla="*/ 457013 w 1547495"/>
                              <a:gd name="connsiteY105" fmla="*/ 21640 h 1069423"/>
                              <a:gd name="connsiteX106" fmla="*/ 445297 w 1547495"/>
                              <a:gd name="connsiteY106" fmla="*/ 0 h 1069423"/>
                              <a:gd name="connsiteX107" fmla="*/ 476332 w 1547495"/>
                              <a:gd name="connsiteY107" fmla="*/ 0 h 1069423"/>
                              <a:gd name="connsiteX108" fmla="*/ 481156 w 1547495"/>
                              <a:gd name="connsiteY108" fmla="*/ 8965 h 1069423"/>
                              <a:gd name="connsiteX109" fmla="*/ 498265 w 1547495"/>
                              <a:gd name="connsiteY109" fmla="*/ 0 h 1069423"/>
                              <a:gd name="connsiteX110" fmla="*/ 550257 w 1547495"/>
                              <a:gd name="connsiteY110" fmla="*/ 0 h 1069423"/>
                              <a:gd name="connsiteX111" fmla="*/ 547140 w 1547495"/>
                              <a:gd name="connsiteY111" fmla="*/ 3880 h 1069423"/>
                              <a:gd name="connsiteX112" fmla="*/ 492548 w 1547495"/>
                              <a:gd name="connsiteY112" fmla="*/ 33098 h 1069423"/>
                              <a:gd name="connsiteX113" fmla="*/ 506518 w 1547495"/>
                              <a:gd name="connsiteY113" fmla="*/ 64823 h 1069423"/>
                              <a:gd name="connsiteX114" fmla="*/ 562400 w 1547495"/>
                              <a:gd name="connsiteY114" fmla="*/ 43268 h 1069423"/>
                              <a:gd name="connsiteX115" fmla="*/ 578878 w 1547495"/>
                              <a:gd name="connsiteY115" fmla="*/ 50859 h 1069423"/>
                              <a:gd name="connsiteX116" fmla="*/ 571284 w 1547495"/>
                              <a:gd name="connsiteY116" fmla="*/ 67402 h 1069423"/>
                              <a:gd name="connsiteX117" fmla="*/ 515402 w 1547495"/>
                              <a:gd name="connsiteY117" fmla="*/ 88957 h 1069423"/>
                              <a:gd name="connsiteX118" fmla="*/ 525575 w 1547495"/>
                              <a:gd name="connsiteY118" fmla="*/ 121971 h 1069423"/>
                              <a:gd name="connsiteX119" fmla="*/ 581457 w 1547495"/>
                              <a:gd name="connsiteY119" fmla="*/ 110585 h 1069423"/>
                              <a:gd name="connsiteX120" fmla="*/ 596645 w 1547495"/>
                              <a:gd name="connsiteY120" fmla="*/ 120754 h 1069423"/>
                              <a:gd name="connsiteX121" fmla="*/ 586472 w 1547495"/>
                              <a:gd name="connsiteY121" fmla="*/ 136008 h 1069423"/>
                              <a:gd name="connsiteX122" fmla="*/ 531880 w 1547495"/>
                              <a:gd name="connsiteY122" fmla="*/ 147394 h 1069423"/>
                              <a:gd name="connsiteX123" fmla="*/ 539546 w 1547495"/>
                              <a:gd name="connsiteY123" fmla="*/ 181697 h 1069423"/>
                              <a:gd name="connsiteX124" fmla="*/ 596645 w 1547495"/>
                              <a:gd name="connsiteY124" fmla="*/ 176613 h 1069423"/>
                              <a:gd name="connsiteX125" fmla="*/ 610616 w 1547495"/>
                              <a:gd name="connsiteY125" fmla="*/ 188071 h 1069423"/>
                              <a:gd name="connsiteX126" fmla="*/ 599225 w 1547495"/>
                              <a:gd name="connsiteY126" fmla="*/ 202036 h 1069423"/>
                              <a:gd name="connsiteX127" fmla="*/ 544632 w 1547495"/>
                              <a:gd name="connsiteY127" fmla="*/ 205831 h 1069423"/>
                              <a:gd name="connsiteX128" fmla="*/ 548430 w 1547495"/>
                              <a:gd name="connsiteY128" fmla="*/ 242641 h 1069423"/>
                              <a:gd name="connsiteX129" fmla="*/ 601732 w 1547495"/>
                              <a:gd name="connsiteY129" fmla="*/ 238845 h 1069423"/>
                              <a:gd name="connsiteX130" fmla="*/ 615703 w 1547495"/>
                              <a:gd name="connsiteY130" fmla="*/ 250303 h 1069423"/>
                              <a:gd name="connsiteX131" fmla="*/ 604240 w 1547495"/>
                              <a:gd name="connsiteY131" fmla="*/ 264268 h 1069423"/>
                              <a:gd name="connsiteX132" fmla="*/ 550937 w 1547495"/>
                              <a:gd name="connsiteY132" fmla="*/ 268064 h 1069423"/>
                              <a:gd name="connsiteX133" fmla="*/ 552227 w 1547495"/>
                              <a:gd name="connsiteY133" fmla="*/ 294704 h 1069423"/>
                              <a:gd name="connsiteX134" fmla="*/ 552227 w 1547495"/>
                              <a:gd name="connsiteY134" fmla="*/ 302367 h 1069423"/>
                              <a:gd name="connsiteX135" fmla="*/ 604240 w 1547495"/>
                              <a:gd name="connsiteY135" fmla="*/ 302367 h 1069423"/>
                              <a:gd name="connsiteX136" fmla="*/ 616992 w 1547495"/>
                              <a:gd name="connsiteY136" fmla="*/ 315042 h 1069423"/>
                              <a:gd name="connsiteX137" fmla="*/ 604240 w 1547495"/>
                              <a:gd name="connsiteY137" fmla="*/ 327718 h 1069423"/>
                              <a:gd name="connsiteX138" fmla="*/ 550937 w 1547495"/>
                              <a:gd name="connsiteY138" fmla="*/ 327718 h 1069423"/>
                              <a:gd name="connsiteX139" fmla="*/ 548430 w 1547495"/>
                              <a:gd name="connsiteY139" fmla="*/ 364599 h 1069423"/>
                              <a:gd name="connsiteX140" fmla="*/ 600443 w 1547495"/>
                              <a:gd name="connsiteY140" fmla="*/ 368395 h 1069423"/>
                              <a:gd name="connsiteX141" fmla="*/ 611905 w 1547495"/>
                              <a:gd name="connsiteY141" fmla="*/ 382359 h 1069423"/>
                              <a:gd name="connsiteX142" fmla="*/ 599225 w 1547495"/>
                              <a:gd name="connsiteY142" fmla="*/ 393818 h 1069423"/>
                              <a:gd name="connsiteX143" fmla="*/ 597935 w 1547495"/>
                              <a:gd name="connsiteY143" fmla="*/ 393818 h 1069423"/>
                              <a:gd name="connsiteX144" fmla="*/ 544632 w 1547495"/>
                              <a:gd name="connsiteY144" fmla="*/ 388733 h 1069423"/>
                              <a:gd name="connsiteX145" fmla="*/ 538256 w 1547495"/>
                              <a:gd name="connsiteY145" fmla="*/ 425543 h 1069423"/>
                              <a:gd name="connsiteX146" fmla="*/ 590341 w 1547495"/>
                              <a:gd name="connsiteY146" fmla="*/ 433134 h 1069423"/>
                              <a:gd name="connsiteX147" fmla="*/ 600443 w 1547495"/>
                              <a:gd name="connsiteY147" fmla="*/ 447098 h 1069423"/>
                              <a:gd name="connsiteX148" fmla="*/ 587762 w 1547495"/>
                              <a:gd name="connsiteY148" fmla="*/ 457268 h 1069423"/>
                              <a:gd name="connsiteX149" fmla="*/ 585254 w 1547495"/>
                              <a:gd name="connsiteY149" fmla="*/ 457268 h 1069423"/>
                              <a:gd name="connsiteX150" fmla="*/ 531880 w 1547495"/>
                              <a:gd name="connsiteY150" fmla="*/ 448387 h 1069423"/>
                              <a:gd name="connsiteX151" fmla="*/ 522996 w 1547495"/>
                              <a:gd name="connsiteY151" fmla="*/ 478895 h 1069423"/>
                              <a:gd name="connsiteX152" fmla="*/ 581457 w 1547495"/>
                              <a:gd name="connsiteY152" fmla="*/ 494077 h 1069423"/>
                              <a:gd name="connsiteX153" fmla="*/ 590341 w 1547495"/>
                              <a:gd name="connsiteY153" fmla="*/ 509331 h 1069423"/>
                              <a:gd name="connsiteX154" fmla="*/ 577588 w 1547495"/>
                              <a:gd name="connsiteY154" fmla="*/ 518211 h 1069423"/>
                              <a:gd name="connsiteX155" fmla="*/ 573791 w 1547495"/>
                              <a:gd name="connsiteY155" fmla="*/ 518211 h 1069423"/>
                              <a:gd name="connsiteX156" fmla="*/ 514112 w 1547495"/>
                              <a:gd name="connsiteY156" fmla="*/ 503029 h 1069423"/>
                              <a:gd name="connsiteX157" fmla="*/ 501432 w 1547495"/>
                              <a:gd name="connsiteY157" fmla="*/ 537260 h 1069423"/>
                              <a:gd name="connsiteX158" fmla="*/ 547140 w 1547495"/>
                              <a:gd name="connsiteY158" fmla="*/ 555092 h 1069423"/>
                              <a:gd name="connsiteX159" fmla="*/ 554734 w 1547495"/>
                              <a:gd name="connsiteY159" fmla="*/ 571563 h 1069423"/>
                              <a:gd name="connsiteX160" fmla="*/ 543343 w 1547495"/>
                              <a:gd name="connsiteY160" fmla="*/ 579226 h 1069423"/>
                              <a:gd name="connsiteX161" fmla="*/ 538256 w 1547495"/>
                              <a:gd name="connsiteY161" fmla="*/ 577937 h 1069423"/>
                              <a:gd name="connsiteX162" fmla="*/ 490040 w 1547495"/>
                              <a:gd name="connsiteY162" fmla="*/ 560177 h 1069423"/>
                              <a:gd name="connsiteX163" fmla="*/ 469694 w 1547495"/>
                              <a:gd name="connsiteY163" fmla="*/ 600782 h 1069423"/>
                              <a:gd name="connsiteX164" fmla="*/ 522996 w 1547495"/>
                              <a:gd name="connsiteY164" fmla="*/ 630000 h 1069423"/>
                              <a:gd name="connsiteX165" fmla="*/ 528083 w 1547495"/>
                              <a:gd name="connsiteY165" fmla="*/ 647760 h 1069423"/>
                              <a:gd name="connsiteX166" fmla="*/ 516692 w 1547495"/>
                              <a:gd name="connsiteY166" fmla="*/ 654134 h 1069423"/>
                              <a:gd name="connsiteX167" fmla="*/ 510315 w 1547495"/>
                              <a:gd name="connsiteY167" fmla="*/ 652845 h 1069423"/>
                              <a:gd name="connsiteX168" fmla="*/ 457013 w 1547495"/>
                              <a:gd name="connsiteY168" fmla="*/ 623627 h 1069423"/>
                              <a:gd name="connsiteX169" fmla="*/ 435448 w 1547495"/>
                              <a:gd name="connsiteY169" fmla="*/ 655423 h 1069423"/>
                              <a:gd name="connsiteX170" fmla="*/ 484954 w 1547495"/>
                              <a:gd name="connsiteY170" fmla="*/ 699824 h 1069423"/>
                              <a:gd name="connsiteX171" fmla="*/ 486243 w 1547495"/>
                              <a:gd name="connsiteY171" fmla="*/ 717656 h 1069423"/>
                              <a:gd name="connsiteX172" fmla="*/ 477288 w 1547495"/>
                              <a:gd name="connsiteY172" fmla="*/ 721451 h 1069423"/>
                              <a:gd name="connsiteX173" fmla="*/ 468404 w 1547495"/>
                              <a:gd name="connsiteY173" fmla="*/ 717656 h 1069423"/>
                              <a:gd name="connsiteX174" fmla="*/ 421478 w 1547495"/>
                              <a:gd name="connsiteY174" fmla="*/ 675690 h 1069423"/>
                              <a:gd name="connsiteX175" fmla="*/ 399913 w 1547495"/>
                              <a:gd name="connsiteY175" fmla="*/ 702402 h 1069423"/>
                              <a:gd name="connsiteX176" fmla="*/ 441753 w 1547495"/>
                              <a:gd name="connsiteY176" fmla="*/ 749381 h 1069423"/>
                              <a:gd name="connsiteX177" fmla="*/ 440535 w 1547495"/>
                              <a:gd name="connsiteY177" fmla="*/ 767141 h 1069423"/>
                              <a:gd name="connsiteX178" fmla="*/ 431651 w 1547495"/>
                              <a:gd name="connsiteY178" fmla="*/ 771008 h 1069423"/>
                              <a:gd name="connsiteX179" fmla="*/ 422767 w 1547495"/>
                              <a:gd name="connsiteY179" fmla="*/ 767141 h 1069423"/>
                              <a:gd name="connsiteX180" fmla="*/ 382145 w 1547495"/>
                              <a:gd name="connsiteY180" fmla="*/ 722740 h 1069423"/>
                              <a:gd name="connsiteX181" fmla="*/ 354205 w 1547495"/>
                              <a:gd name="connsiteY181" fmla="*/ 751959 h 1069423"/>
                              <a:gd name="connsiteX182" fmla="*/ 388450 w 1547495"/>
                              <a:gd name="connsiteY182" fmla="*/ 802733 h 1069423"/>
                              <a:gd name="connsiteX183" fmla="*/ 384653 w 1547495"/>
                              <a:gd name="connsiteY183" fmla="*/ 820493 h 1069423"/>
                              <a:gd name="connsiteX184" fmla="*/ 377059 w 1547495"/>
                              <a:gd name="connsiteY184" fmla="*/ 823071 h 1069423"/>
                              <a:gd name="connsiteX185" fmla="*/ 366885 w 1547495"/>
                              <a:gd name="connsiteY185" fmla="*/ 817987 h 1069423"/>
                              <a:gd name="connsiteX186" fmla="*/ 333858 w 1547495"/>
                              <a:gd name="connsiteY186" fmla="*/ 771008 h 1069423"/>
                              <a:gd name="connsiteX187" fmla="*/ 309786 w 1547495"/>
                              <a:gd name="connsiteY187" fmla="*/ 791275 h 1069423"/>
                              <a:gd name="connsiteX188" fmla="*/ 345321 w 1547495"/>
                              <a:gd name="connsiteY188" fmla="*/ 839542 h 1069423"/>
                              <a:gd name="connsiteX189" fmla="*/ 342742 w 1547495"/>
                              <a:gd name="connsiteY189" fmla="*/ 857303 h 1069423"/>
                              <a:gd name="connsiteX190" fmla="*/ 335147 w 1547495"/>
                              <a:gd name="connsiteY190" fmla="*/ 859881 h 1069423"/>
                              <a:gd name="connsiteX191" fmla="*/ 324974 w 1547495"/>
                              <a:gd name="connsiteY191" fmla="*/ 854796 h 1069423"/>
                              <a:gd name="connsiteX192" fmla="*/ 289439 w 1547495"/>
                              <a:gd name="connsiteY192" fmla="*/ 806528 h 1069423"/>
                              <a:gd name="connsiteX193" fmla="*/ 275469 w 1547495"/>
                              <a:gd name="connsiteY193" fmla="*/ 816698 h 1069423"/>
                              <a:gd name="connsiteX194" fmla="*/ 312293 w 1547495"/>
                              <a:gd name="connsiteY194" fmla="*/ 857303 h 1069423"/>
                              <a:gd name="connsiteX195" fmla="*/ 311004 w 1547495"/>
                              <a:gd name="connsiteY195" fmla="*/ 875135 h 1069423"/>
                              <a:gd name="connsiteX196" fmla="*/ 302120 w 1547495"/>
                              <a:gd name="connsiteY196" fmla="*/ 878930 h 1069423"/>
                              <a:gd name="connsiteX197" fmla="*/ 773103 w 1547495"/>
                              <a:gd name="connsiteY197" fmla="*/ 1046578 h 1069423"/>
                              <a:gd name="connsiteX198" fmla="*/ 1184982 w 1547495"/>
                              <a:gd name="connsiteY198" fmla="*/ 924944 h 1069423"/>
                              <a:gd name="connsiteX199" fmla="*/ 1240531 w 1547495"/>
                              <a:gd name="connsiteY199" fmla="*/ 882278 h 1069423"/>
                              <a:gd name="connsiteX200" fmla="*/ 1241578 w 1547495"/>
                              <a:gd name="connsiteY200" fmla="*/ 882726 h 1069423"/>
                              <a:gd name="connsiteX201" fmla="*/ 1250462 w 1547495"/>
                              <a:gd name="connsiteY201" fmla="*/ 878930 h 1069423"/>
                              <a:gd name="connsiteX202" fmla="*/ 1263438 w 1547495"/>
                              <a:gd name="connsiteY202" fmla="*/ 864684 h 1069423"/>
                              <a:gd name="connsiteX203" fmla="*/ 1296171 w 1547495"/>
                              <a:gd name="connsiteY203" fmla="*/ 839542 h 1069423"/>
                              <a:gd name="connsiteX204" fmla="*/ 1289794 w 1547495"/>
                              <a:gd name="connsiteY204" fmla="*/ 835747 h 1069423"/>
                              <a:gd name="connsiteX205" fmla="*/ 1263438 w 1547495"/>
                              <a:gd name="connsiteY205" fmla="*/ 864684 h 1069423"/>
                              <a:gd name="connsiteX206" fmla="*/ 1240531 w 1547495"/>
                              <a:gd name="connsiteY206" fmla="*/ 882278 h 1069423"/>
                              <a:gd name="connsiteX207" fmla="*/ 1232695 w 1547495"/>
                              <a:gd name="connsiteY207" fmla="*/ 878930 h 1069423"/>
                              <a:gd name="connsiteX208" fmla="*/ 1231405 w 1547495"/>
                              <a:gd name="connsiteY208" fmla="*/ 861170 h 1069423"/>
                              <a:gd name="connsiteX209" fmla="*/ 1268230 w 1547495"/>
                              <a:gd name="connsiteY209" fmla="*/ 820493 h 1069423"/>
                              <a:gd name="connsiteX210" fmla="*/ 1254259 w 1547495"/>
                              <a:gd name="connsiteY210" fmla="*/ 810324 h 1069423"/>
                              <a:gd name="connsiteX211" fmla="*/ 1218724 w 1547495"/>
                              <a:gd name="connsiteY211" fmla="*/ 858592 h 1069423"/>
                              <a:gd name="connsiteX212" fmla="*/ 1208551 w 1547495"/>
                              <a:gd name="connsiteY212" fmla="*/ 863676 h 1069423"/>
                              <a:gd name="connsiteX213" fmla="*/ 1200957 w 1547495"/>
                              <a:gd name="connsiteY213" fmla="*/ 861170 h 1069423"/>
                              <a:gd name="connsiteX214" fmla="*/ 1198377 w 1547495"/>
                              <a:gd name="connsiteY214" fmla="*/ 843338 h 1069423"/>
                              <a:gd name="connsiteX215" fmla="*/ 1233913 w 1547495"/>
                              <a:gd name="connsiteY215" fmla="*/ 795070 h 1069423"/>
                              <a:gd name="connsiteX216" fmla="*/ 1209840 w 1547495"/>
                              <a:gd name="connsiteY216" fmla="*/ 774804 h 1069423"/>
                              <a:gd name="connsiteX217" fmla="*/ 1176813 w 1547495"/>
                              <a:gd name="connsiteY217" fmla="*/ 821782 h 1069423"/>
                              <a:gd name="connsiteX218" fmla="*/ 1166639 w 1547495"/>
                              <a:gd name="connsiteY218" fmla="*/ 826867 h 1069423"/>
                              <a:gd name="connsiteX219" fmla="*/ 1159045 w 1547495"/>
                              <a:gd name="connsiteY219" fmla="*/ 824289 h 1069423"/>
                              <a:gd name="connsiteX220" fmla="*/ 1155248 w 1547495"/>
                              <a:gd name="connsiteY220" fmla="*/ 806528 h 1069423"/>
                              <a:gd name="connsiteX221" fmla="*/ 1189494 w 1547495"/>
                              <a:gd name="connsiteY221" fmla="*/ 755754 h 1069423"/>
                              <a:gd name="connsiteX222" fmla="*/ 1161553 w 1547495"/>
                              <a:gd name="connsiteY222" fmla="*/ 726536 h 1069423"/>
                              <a:gd name="connsiteX223" fmla="*/ 1120931 w 1547495"/>
                              <a:gd name="connsiteY223" fmla="*/ 771008 h 1069423"/>
                              <a:gd name="connsiteX224" fmla="*/ 1112047 w 1547495"/>
                              <a:gd name="connsiteY224" fmla="*/ 774804 h 1069423"/>
                              <a:gd name="connsiteX225" fmla="*/ 1103164 w 1547495"/>
                              <a:gd name="connsiteY225" fmla="*/ 771008 h 1069423"/>
                              <a:gd name="connsiteX226" fmla="*/ 1101874 w 1547495"/>
                              <a:gd name="connsiteY226" fmla="*/ 753176 h 1069423"/>
                              <a:gd name="connsiteX227" fmla="*/ 1143785 w 1547495"/>
                              <a:gd name="connsiteY227" fmla="*/ 706197 h 1069423"/>
                              <a:gd name="connsiteX228" fmla="*/ 1122221 w 1547495"/>
                              <a:gd name="connsiteY228" fmla="*/ 679557 h 1069423"/>
                              <a:gd name="connsiteX229" fmla="*/ 1075223 w 1547495"/>
                              <a:gd name="connsiteY229" fmla="*/ 721451 h 1069423"/>
                              <a:gd name="connsiteX230" fmla="*/ 1066339 w 1547495"/>
                              <a:gd name="connsiteY230" fmla="*/ 725247 h 1069423"/>
                              <a:gd name="connsiteX231" fmla="*/ 1057455 w 1547495"/>
                              <a:gd name="connsiteY231" fmla="*/ 721451 h 1069423"/>
                              <a:gd name="connsiteX232" fmla="*/ 1058745 w 1547495"/>
                              <a:gd name="connsiteY232" fmla="*/ 703691 h 1069423"/>
                              <a:gd name="connsiteX233" fmla="*/ 1108250 w 1547495"/>
                              <a:gd name="connsiteY233" fmla="*/ 659219 h 1069423"/>
                              <a:gd name="connsiteX234" fmla="*/ 1086686 w 1547495"/>
                              <a:gd name="connsiteY234" fmla="*/ 627494 h 1069423"/>
                              <a:gd name="connsiteX235" fmla="*/ 1033383 w 1547495"/>
                              <a:gd name="connsiteY235" fmla="*/ 656641 h 1069423"/>
                              <a:gd name="connsiteX236" fmla="*/ 1027007 w 1547495"/>
                              <a:gd name="connsiteY236" fmla="*/ 657930 h 1069423"/>
                              <a:gd name="connsiteX237" fmla="*/ 1015615 w 1547495"/>
                              <a:gd name="connsiteY237" fmla="*/ 651628 h 1069423"/>
                              <a:gd name="connsiteX238" fmla="*/ 1020630 w 1547495"/>
                              <a:gd name="connsiteY238" fmla="*/ 633796 h 1069423"/>
                              <a:gd name="connsiteX239" fmla="*/ 1068918 w 1547495"/>
                              <a:gd name="connsiteY239" fmla="*/ 600782 h 1069423"/>
                              <a:gd name="connsiteX240" fmla="*/ 1048571 w 1547495"/>
                              <a:gd name="connsiteY240" fmla="*/ 560177 h 1069423"/>
                              <a:gd name="connsiteX241" fmla="*/ 1000355 w 1547495"/>
                              <a:gd name="connsiteY241" fmla="*/ 577937 h 1069423"/>
                              <a:gd name="connsiteX242" fmla="*/ 995269 w 1547495"/>
                              <a:gd name="connsiteY242" fmla="*/ 579226 h 1069423"/>
                              <a:gd name="connsiteX243" fmla="*/ 983877 w 1547495"/>
                              <a:gd name="connsiteY243" fmla="*/ 570346 h 1069423"/>
                              <a:gd name="connsiteX244" fmla="*/ 991472 w 1547495"/>
                              <a:gd name="connsiteY244" fmla="*/ 553803 h 1069423"/>
                              <a:gd name="connsiteX245" fmla="*/ 1037180 w 1547495"/>
                              <a:gd name="connsiteY245" fmla="*/ 536043 h 1069423"/>
                              <a:gd name="connsiteX246" fmla="*/ 1024499 w 1547495"/>
                              <a:gd name="connsiteY246" fmla="*/ 501740 h 1069423"/>
                              <a:gd name="connsiteX247" fmla="*/ 964820 w 1547495"/>
                              <a:gd name="connsiteY247" fmla="*/ 516994 h 1069423"/>
                              <a:gd name="connsiteX248" fmla="*/ 961023 w 1547495"/>
                              <a:gd name="connsiteY248" fmla="*/ 516994 h 1069423"/>
                              <a:gd name="connsiteX249" fmla="*/ 948271 w 1547495"/>
                              <a:gd name="connsiteY249" fmla="*/ 508113 h 1069423"/>
                              <a:gd name="connsiteX250" fmla="*/ 957154 w 1547495"/>
                              <a:gd name="connsiteY250" fmla="*/ 492860 h 1069423"/>
                              <a:gd name="connsiteX251" fmla="*/ 1015615 w 1547495"/>
                              <a:gd name="connsiteY251" fmla="*/ 477606 h 1069423"/>
                              <a:gd name="connsiteX252" fmla="*/ 1006660 w 1547495"/>
                              <a:gd name="connsiteY252" fmla="*/ 447098 h 1069423"/>
                              <a:gd name="connsiteX253" fmla="*/ 953357 w 1547495"/>
                              <a:gd name="connsiteY253" fmla="*/ 455979 h 1069423"/>
                              <a:gd name="connsiteX254" fmla="*/ 950850 w 1547495"/>
                              <a:gd name="connsiteY254" fmla="*/ 455979 h 1069423"/>
                              <a:gd name="connsiteX255" fmla="*/ 938169 w 1547495"/>
                              <a:gd name="connsiteY255" fmla="*/ 445881 h 1069423"/>
                              <a:gd name="connsiteX256" fmla="*/ 948271 w 1547495"/>
                              <a:gd name="connsiteY256" fmla="*/ 431916 h 1069423"/>
                              <a:gd name="connsiteX257" fmla="*/ 1000355 w 1547495"/>
                              <a:gd name="connsiteY257" fmla="*/ 424254 h 1069423"/>
                              <a:gd name="connsiteX258" fmla="*/ 993979 w 1547495"/>
                              <a:gd name="connsiteY258" fmla="*/ 387444 h 1069423"/>
                              <a:gd name="connsiteX259" fmla="*/ 940677 w 1547495"/>
                              <a:gd name="connsiteY259" fmla="*/ 392529 h 1069423"/>
                              <a:gd name="connsiteX260" fmla="*/ 939387 w 1547495"/>
                              <a:gd name="connsiteY260" fmla="*/ 392529 h 1069423"/>
                              <a:gd name="connsiteX261" fmla="*/ 926706 w 1547495"/>
                              <a:gd name="connsiteY261" fmla="*/ 381070 h 1069423"/>
                              <a:gd name="connsiteX262" fmla="*/ 938169 w 1547495"/>
                              <a:gd name="connsiteY262" fmla="*/ 367106 h 1069423"/>
                              <a:gd name="connsiteX263" fmla="*/ 990182 w 1547495"/>
                              <a:gd name="connsiteY263" fmla="*/ 363310 h 1069423"/>
                              <a:gd name="connsiteX264" fmla="*/ 987675 w 1547495"/>
                              <a:gd name="connsiteY264" fmla="*/ 326501 h 1069423"/>
                              <a:gd name="connsiteX265" fmla="*/ 934300 w 1547495"/>
                              <a:gd name="connsiteY265" fmla="*/ 326501 h 1069423"/>
                              <a:gd name="connsiteX266" fmla="*/ 921619 w 1547495"/>
                              <a:gd name="connsiteY266" fmla="*/ 313753 h 1069423"/>
                              <a:gd name="connsiteX267" fmla="*/ 934300 w 1547495"/>
                              <a:gd name="connsiteY267" fmla="*/ 301078 h 1069423"/>
                              <a:gd name="connsiteX268" fmla="*/ 986385 w 1547495"/>
                              <a:gd name="connsiteY268" fmla="*/ 301078 h 1069423"/>
                              <a:gd name="connsiteX269" fmla="*/ 986385 w 1547495"/>
                              <a:gd name="connsiteY269" fmla="*/ 293487 h 1069423"/>
                              <a:gd name="connsiteX270" fmla="*/ 987675 w 1547495"/>
                              <a:gd name="connsiteY270" fmla="*/ 266775 h 1069423"/>
                              <a:gd name="connsiteX271" fmla="*/ 934300 w 1547495"/>
                              <a:gd name="connsiteY271" fmla="*/ 262979 h 1069423"/>
                              <a:gd name="connsiteX272" fmla="*/ 922909 w 1547495"/>
                              <a:gd name="connsiteY272" fmla="*/ 249014 h 1069423"/>
                              <a:gd name="connsiteX273" fmla="*/ 936879 w 1547495"/>
                              <a:gd name="connsiteY273" fmla="*/ 237556 h 1069423"/>
                              <a:gd name="connsiteX274" fmla="*/ 990182 w 1547495"/>
                              <a:gd name="connsiteY274" fmla="*/ 241352 h 1069423"/>
                              <a:gd name="connsiteX275" fmla="*/ 993979 w 1547495"/>
                              <a:gd name="connsiteY275" fmla="*/ 204542 h 1069423"/>
                              <a:gd name="connsiteX276" fmla="*/ 939387 w 1547495"/>
                              <a:gd name="connsiteY276" fmla="*/ 200747 h 1069423"/>
                              <a:gd name="connsiteX277" fmla="*/ 927996 w 1547495"/>
                              <a:gd name="connsiteY277" fmla="*/ 186782 h 1069423"/>
                              <a:gd name="connsiteX278" fmla="*/ 941966 w 1547495"/>
                              <a:gd name="connsiteY278" fmla="*/ 175324 h 1069423"/>
                              <a:gd name="connsiteX279" fmla="*/ 999066 w 1547495"/>
                              <a:gd name="connsiteY279" fmla="*/ 180408 h 1069423"/>
                              <a:gd name="connsiteX280" fmla="*/ 1006660 w 1547495"/>
                              <a:gd name="connsiteY280" fmla="*/ 146105 h 1069423"/>
                              <a:gd name="connsiteX281" fmla="*/ 952139 w 1547495"/>
                              <a:gd name="connsiteY281" fmla="*/ 134719 h 1069423"/>
                              <a:gd name="connsiteX282" fmla="*/ 941966 w 1547495"/>
                              <a:gd name="connsiteY282" fmla="*/ 119465 h 1069423"/>
                              <a:gd name="connsiteX283" fmla="*/ 957154 w 1547495"/>
                              <a:gd name="connsiteY283" fmla="*/ 109296 h 1069423"/>
                              <a:gd name="connsiteX284" fmla="*/ 1013036 w 1547495"/>
                              <a:gd name="connsiteY284" fmla="*/ 120754 h 1069423"/>
                              <a:gd name="connsiteX285" fmla="*/ 1023210 w 1547495"/>
                              <a:gd name="connsiteY285" fmla="*/ 87740 h 1069423"/>
                              <a:gd name="connsiteX286" fmla="*/ 967328 w 1547495"/>
                              <a:gd name="connsiteY286" fmla="*/ 66112 h 1069423"/>
                              <a:gd name="connsiteX287" fmla="*/ 959734 w 1547495"/>
                              <a:gd name="connsiteY287" fmla="*/ 49641 h 1069423"/>
                              <a:gd name="connsiteX288" fmla="*/ 976212 w 1547495"/>
                              <a:gd name="connsiteY288" fmla="*/ 41979 h 1069423"/>
                              <a:gd name="connsiteX289" fmla="*/ 1032093 w 1547495"/>
                              <a:gd name="connsiteY289" fmla="*/ 63606 h 1069423"/>
                              <a:gd name="connsiteX290" fmla="*/ 1046064 w 1547495"/>
                              <a:gd name="connsiteY290" fmla="*/ 31809 h 1069423"/>
                              <a:gd name="connsiteX291" fmla="*/ 991472 w 1547495"/>
                              <a:gd name="connsiteY291" fmla="*/ 2591 h 1069423"/>
                              <a:gd name="connsiteX292" fmla="*/ 989390 w 1547495"/>
                              <a:gd name="connsiteY292" fmla="*/ 0 h 1069423"/>
                              <a:gd name="connsiteX293" fmla="*/ 1042807 w 1547495"/>
                              <a:gd name="connsiteY293" fmla="*/ 0 h 1069423"/>
                              <a:gd name="connsiteX294" fmla="*/ 1057455 w 1547495"/>
                              <a:gd name="connsiteY294" fmla="*/ 7676 h 1069423"/>
                              <a:gd name="connsiteX295" fmla="*/ 1061586 w 1547495"/>
                              <a:gd name="connsiteY295" fmla="*/ 0 h 1069423"/>
                              <a:gd name="connsiteX296" fmla="*/ 1097244 w 1547495"/>
                              <a:gd name="connsiteY296" fmla="*/ 0 h 1069423"/>
                              <a:gd name="connsiteX297" fmla="*/ 1084106 w 1547495"/>
                              <a:gd name="connsiteY297" fmla="*/ 24218 h 1069423"/>
                              <a:gd name="connsiteX298" fmla="*/ 1136191 w 1547495"/>
                              <a:gd name="connsiteY298" fmla="*/ 52148 h 1069423"/>
                              <a:gd name="connsiteX299" fmla="*/ 1141278 w 1547495"/>
                              <a:gd name="connsiteY299" fmla="*/ 69908 h 1069423"/>
                              <a:gd name="connsiteX300" fmla="*/ 1129815 w 1547495"/>
                              <a:gd name="connsiteY300" fmla="*/ 76282 h 1069423"/>
                              <a:gd name="connsiteX301" fmla="*/ 1123510 w 1547495"/>
                              <a:gd name="connsiteY301" fmla="*/ 74993 h 1069423"/>
                              <a:gd name="connsiteX302" fmla="*/ 1072715 w 1547495"/>
                              <a:gd name="connsiteY302" fmla="*/ 48352 h 1069423"/>
                              <a:gd name="connsiteX303" fmla="*/ 1060034 w 1547495"/>
                              <a:gd name="connsiteY303" fmla="*/ 77571 h 1069423"/>
                              <a:gd name="connsiteX304" fmla="*/ 1114626 w 1547495"/>
                              <a:gd name="connsiteY304" fmla="*/ 97909 h 1069423"/>
                              <a:gd name="connsiteX305" fmla="*/ 1122221 w 1547495"/>
                              <a:gd name="connsiteY305" fmla="*/ 114380 h 1069423"/>
                              <a:gd name="connsiteX306" fmla="*/ 1110758 w 1547495"/>
                              <a:gd name="connsiteY306" fmla="*/ 121971 h 1069423"/>
                              <a:gd name="connsiteX307" fmla="*/ 1105743 w 1547495"/>
                              <a:gd name="connsiteY307" fmla="*/ 120754 h 1069423"/>
                              <a:gd name="connsiteX308" fmla="*/ 1051150 w 1547495"/>
                              <a:gd name="connsiteY308" fmla="*/ 100416 h 1069423"/>
                              <a:gd name="connsiteX309" fmla="*/ 1042267 w 1547495"/>
                              <a:gd name="connsiteY309" fmla="*/ 129634 h 1069423"/>
                              <a:gd name="connsiteX310" fmla="*/ 1103164 w 1547495"/>
                              <a:gd name="connsiteY310" fmla="*/ 142310 h 1069423"/>
                              <a:gd name="connsiteX311" fmla="*/ 1113337 w 1547495"/>
                              <a:gd name="connsiteY311" fmla="*/ 157563 h 1069423"/>
                              <a:gd name="connsiteX312" fmla="*/ 1100656 w 1547495"/>
                              <a:gd name="connsiteY312" fmla="*/ 167733 h 1069423"/>
                              <a:gd name="connsiteX313" fmla="*/ 1098077 w 1547495"/>
                              <a:gd name="connsiteY313" fmla="*/ 167733 h 1069423"/>
                              <a:gd name="connsiteX314" fmla="*/ 1035890 w 1547495"/>
                              <a:gd name="connsiteY314" fmla="*/ 155057 h 1069423"/>
                              <a:gd name="connsiteX315" fmla="*/ 1029514 w 1547495"/>
                              <a:gd name="connsiteY315" fmla="*/ 185493 h 1069423"/>
                              <a:gd name="connsiteX316" fmla="*/ 1090483 w 1547495"/>
                              <a:gd name="connsiteY316" fmla="*/ 190577 h 1069423"/>
                              <a:gd name="connsiteX317" fmla="*/ 1101874 w 1547495"/>
                              <a:gd name="connsiteY317" fmla="*/ 204542 h 1069423"/>
                              <a:gd name="connsiteX318" fmla="*/ 1089193 w 1547495"/>
                              <a:gd name="connsiteY318" fmla="*/ 216000 h 1069423"/>
                              <a:gd name="connsiteX319" fmla="*/ 1087975 w 1547495"/>
                              <a:gd name="connsiteY319" fmla="*/ 216000 h 1069423"/>
                              <a:gd name="connsiteX320" fmla="*/ 1024499 w 1547495"/>
                              <a:gd name="connsiteY320" fmla="*/ 210916 h 1069423"/>
                              <a:gd name="connsiteX321" fmla="*/ 1020630 w 1547495"/>
                              <a:gd name="connsiteY321" fmla="*/ 247725 h 1069423"/>
                              <a:gd name="connsiteX322" fmla="*/ 1085396 w 1547495"/>
                              <a:gd name="connsiteY322" fmla="*/ 252810 h 1069423"/>
                              <a:gd name="connsiteX323" fmla="*/ 1096859 w 1547495"/>
                              <a:gd name="connsiteY323" fmla="*/ 266775 h 1069423"/>
                              <a:gd name="connsiteX324" fmla="*/ 1084106 w 1547495"/>
                              <a:gd name="connsiteY324" fmla="*/ 278233 h 1069423"/>
                              <a:gd name="connsiteX325" fmla="*/ 1082888 w 1547495"/>
                              <a:gd name="connsiteY325" fmla="*/ 278233 h 1069423"/>
                              <a:gd name="connsiteX326" fmla="*/ 1018123 w 1547495"/>
                              <a:gd name="connsiteY326" fmla="*/ 273148 h 1069423"/>
                              <a:gd name="connsiteX327" fmla="*/ 1016833 w 1547495"/>
                              <a:gd name="connsiteY327" fmla="*/ 298500 h 1069423"/>
                              <a:gd name="connsiteX328" fmla="*/ 1016833 w 1547495"/>
                              <a:gd name="connsiteY328" fmla="*/ 306162 h 1069423"/>
                              <a:gd name="connsiteX329" fmla="*/ 1082888 w 1547495"/>
                              <a:gd name="connsiteY329" fmla="*/ 306162 h 1069423"/>
                              <a:gd name="connsiteX330" fmla="*/ 1095569 w 1547495"/>
                              <a:gd name="connsiteY330" fmla="*/ 318838 h 1069423"/>
                              <a:gd name="connsiteX331" fmla="*/ 1082888 w 1547495"/>
                              <a:gd name="connsiteY331" fmla="*/ 331585 h 1069423"/>
                              <a:gd name="connsiteX332" fmla="*/ 1018123 w 1547495"/>
                              <a:gd name="connsiteY332" fmla="*/ 331585 h 1069423"/>
                              <a:gd name="connsiteX333" fmla="*/ 1020630 w 1547495"/>
                              <a:gd name="connsiteY333" fmla="*/ 365817 h 1069423"/>
                              <a:gd name="connsiteX334" fmla="*/ 1086686 w 1547495"/>
                              <a:gd name="connsiteY334" fmla="*/ 360732 h 1069423"/>
                              <a:gd name="connsiteX335" fmla="*/ 1100656 w 1547495"/>
                              <a:gd name="connsiteY335" fmla="*/ 372190 h 1069423"/>
                              <a:gd name="connsiteX336" fmla="*/ 1089193 w 1547495"/>
                              <a:gd name="connsiteY336" fmla="*/ 386155 h 1069423"/>
                              <a:gd name="connsiteX337" fmla="*/ 1024499 w 1547495"/>
                              <a:gd name="connsiteY337" fmla="*/ 391240 h 1069423"/>
                              <a:gd name="connsiteX338" fmla="*/ 1030804 w 1547495"/>
                              <a:gd name="connsiteY338" fmla="*/ 425543 h 1069423"/>
                              <a:gd name="connsiteX339" fmla="*/ 1095569 w 1547495"/>
                              <a:gd name="connsiteY339" fmla="*/ 415373 h 1069423"/>
                              <a:gd name="connsiteX340" fmla="*/ 1109540 w 1547495"/>
                              <a:gd name="connsiteY340" fmla="*/ 425543 h 1069423"/>
                              <a:gd name="connsiteX341" fmla="*/ 1099366 w 1547495"/>
                              <a:gd name="connsiteY341" fmla="*/ 439507 h 1069423"/>
                              <a:gd name="connsiteX342" fmla="*/ 1035890 w 1547495"/>
                              <a:gd name="connsiteY342" fmla="*/ 449676 h 1069423"/>
                              <a:gd name="connsiteX343" fmla="*/ 1044774 w 1547495"/>
                              <a:gd name="connsiteY343" fmla="*/ 477606 h 1069423"/>
                              <a:gd name="connsiteX344" fmla="*/ 1100656 w 1547495"/>
                              <a:gd name="connsiteY344" fmla="*/ 462352 h 1069423"/>
                              <a:gd name="connsiteX345" fmla="*/ 1115844 w 1547495"/>
                              <a:gd name="connsiteY345" fmla="*/ 471232 h 1069423"/>
                              <a:gd name="connsiteX346" fmla="*/ 1106961 w 1547495"/>
                              <a:gd name="connsiteY346" fmla="*/ 486486 h 1069423"/>
                              <a:gd name="connsiteX347" fmla="*/ 1052368 w 1547495"/>
                              <a:gd name="connsiteY347" fmla="*/ 500451 h 1069423"/>
                              <a:gd name="connsiteX348" fmla="*/ 1065121 w 1547495"/>
                              <a:gd name="connsiteY348" fmla="*/ 532247 h 1069423"/>
                              <a:gd name="connsiteX349" fmla="*/ 1129815 w 1547495"/>
                              <a:gd name="connsiteY349" fmla="*/ 508113 h 1069423"/>
                              <a:gd name="connsiteX350" fmla="*/ 1146364 w 1547495"/>
                              <a:gd name="connsiteY350" fmla="*/ 515705 h 1069423"/>
                              <a:gd name="connsiteX351" fmla="*/ 1138699 w 1547495"/>
                              <a:gd name="connsiteY351" fmla="*/ 532247 h 1069423"/>
                              <a:gd name="connsiteX352" fmla="*/ 1075223 w 1547495"/>
                              <a:gd name="connsiteY352" fmla="*/ 556310 h 1069423"/>
                              <a:gd name="connsiteX353" fmla="*/ 1094280 w 1547495"/>
                              <a:gd name="connsiteY353" fmla="*/ 593191 h 1069423"/>
                              <a:gd name="connsiteX354" fmla="*/ 1145075 w 1547495"/>
                              <a:gd name="connsiteY354" fmla="*/ 565261 h 1069423"/>
                              <a:gd name="connsiteX355" fmla="*/ 1162842 w 1547495"/>
                              <a:gd name="connsiteY355" fmla="*/ 570346 h 1069423"/>
                              <a:gd name="connsiteX356" fmla="*/ 1157756 w 1547495"/>
                              <a:gd name="connsiteY356" fmla="*/ 588106 h 1069423"/>
                              <a:gd name="connsiteX357" fmla="*/ 1108250 w 1547495"/>
                              <a:gd name="connsiteY357" fmla="*/ 616036 h 1069423"/>
                              <a:gd name="connsiteX358" fmla="*/ 1126018 w 1547495"/>
                              <a:gd name="connsiteY358" fmla="*/ 643965 h 1069423"/>
                              <a:gd name="connsiteX359" fmla="*/ 1164132 w 1547495"/>
                              <a:gd name="connsiteY359" fmla="*/ 608444 h 1069423"/>
                              <a:gd name="connsiteX360" fmla="*/ 1181899 w 1547495"/>
                              <a:gd name="connsiteY360" fmla="*/ 609662 h 1069423"/>
                              <a:gd name="connsiteX361" fmla="*/ 1180610 w 1547495"/>
                              <a:gd name="connsiteY361" fmla="*/ 627494 h 1069423"/>
                              <a:gd name="connsiteX362" fmla="*/ 1139988 w 1547495"/>
                              <a:gd name="connsiteY362" fmla="*/ 664303 h 1069423"/>
                              <a:gd name="connsiteX363" fmla="*/ 1159045 w 1547495"/>
                              <a:gd name="connsiteY363" fmla="*/ 688437 h 1069423"/>
                              <a:gd name="connsiteX364" fmla="*/ 1195870 w 1547495"/>
                              <a:gd name="connsiteY364" fmla="*/ 647760 h 1069423"/>
                              <a:gd name="connsiteX365" fmla="*/ 1213637 w 1547495"/>
                              <a:gd name="connsiteY365" fmla="*/ 646543 h 1069423"/>
                              <a:gd name="connsiteX366" fmla="*/ 1214855 w 1547495"/>
                              <a:gd name="connsiteY366" fmla="*/ 664303 h 1069423"/>
                              <a:gd name="connsiteX367" fmla="*/ 1175523 w 1547495"/>
                              <a:gd name="connsiteY367" fmla="*/ 707486 h 1069423"/>
                              <a:gd name="connsiteX368" fmla="*/ 1200957 w 1547495"/>
                              <a:gd name="connsiteY368" fmla="*/ 734127 h 1069423"/>
                              <a:gd name="connsiteX369" fmla="*/ 1232695 w 1547495"/>
                              <a:gd name="connsiteY369" fmla="*/ 687148 h 1069423"/>
                              <a:gd name="connsiteX370" fmla="*/ 1250462 w 1547495"/>
                              <a:gd name="connsiteY370" fmla="*/ 683353 h 1069423"/>
                              <a:gd name="connsiteX371" fmla="*/ 1254259 w 1547495"/>
                              <a:gd name="connsiteY371" fmla="*/ 701113 h 1069423"/>
                              <a:gd name="connsiteX372" fmla="*/ 1219942 w 1547495"/>
                              <a:gd name="connsiteY372" fmla="*/ 750670 h 1069423"/>
                              <a:gd name="connsiteX373" fmla="*/ 1244086 w 1547495"/>
                              <a:gd name="connsiteY373" fmla="*/ 771008 h 1069423"/>
                              <a:gd name="connsiteX374" fmla="*/ 1278331 w 1547495"/>
                              <a:gd name="connsiteY374" fmla="*/ 723958 h 1069423"/>
                              <a:gd name="connsiteX375" fmla="*/ 1296171 w 1547495"/>
                              <a:gd name="connsiteY375" fmla="*/ 721451 h 1069423"/>
                              <a:gd name="connsiteX376" fmla="*/ 1298678 w 1547495"/>
                              <a:gd name="connsiteY376" fmla="*/ 739211 h 1069423"/>
                              <a:gd name="connsiteX377" fmla="*/ 1264433 w 1547495"/>
                              <a:gd name="connsiteY377" fmla="*/ 786190 h 1069423"/>
                              <a:gd name="connsiteX378" fmla="*/ 1280911 w 1547495"/>
                              <a:gd name="connsiteY378" fmla="*/ 797648 h 1069423"/>
                              <a:gd name="connsiteX379" fmla="*/ 1324040 w 1547495"/>
                              <a:gd name="connsiteY379" fmla="*/ 750670 h 1069423"/>
                              <a:gd name="connsiteX380" fmla="*/ 1341807 w 1547495"/>
                              <a:gd name="connsiteY380" fmla="*/ 749381 h 1069423"/>
                              <a:gd name="connsiteX381" fmla="*/ 1343097 w 1547495"/>
                              <a:gd name="connsiteY381" fmla="*/ 767141 h 1069423"/>
                              <a:gd name="connsiteX382" fmla="*/ 1303765 w 1547495"/>
                              <a:gd name="connsiteY382" fmla="*/ 811613 h 1069423"/>
                              <a:gd name="connsiteX383" fmla="*/ 1311359 w 1547495"/>
                              <a:gd name="connsiteY383" fmla="*/ 816698 h 1069423"/>
                              <a:gd name="connsiteX384" fmla="*/ 1522133 w 1547495"/>
                              <a:gd name="connsiteY384" fmla="*/ 298571 h 1069423"/>
                              <a:gd name="connsiteX385" fmla="*/ 1465320 w 1547495"/>
                              <a:gd name="connsiteY385" fmla="*/ 13584 h 1069423"/>
                              <a:gd name="connsiteX386" fmla="*/ 1458103 w 1547495"/>
                              <a:gd name="connsiteY386" fmla="*/ 0 h 1069423"/>
                              <a:gd name="connsiteX387" fmla="*/ 1488337 w 1547495"/>
                              <a:gd name="connsiteY387" fmla="*/ 0 h 1069423"/>
                              <a:gd name="connsiteX388" fmla="*/ 1531716 w 1547495"/>
                              <a:gd name="connsiteY388" fmla="*/ 139024 h 1069423"/>
                              <a:gd name="connsiteX389" fmla="*/ 1547495 w 1547495"/>
                              <a:gd name="connsiteY389" fmla="*/ 294704 h 1069423"/>
                              <a:gd name="connsiteX390" fmla="*/ 773103 w 1547495"/>
                              <a:gd name="connsiteY390" fmla="*/ 1069423 h 1069423"/>
                              <a:gd name="connsiteX391" fmla="*/ 223456 w 1547495"/>
                              <a:gd name="connsiteY391" fmla="*/ 839542 h 1069423"/>
                              <a:gd name="connsiteX392" fmla="*/ 219587 w 1547495"/>
                              <a:gd name="connsiteY392" fmla="*/ 835747 h 1069423"/>
                              <a:gd name="connsiteX393" fmla="*/ 0 w 1547495"/>
                              <a:gd name="connsiteY393" fmla="*/ 295993 h 1069423"/>
                              <a:gd name="connsiteX394" fmla="*/ 15209 w 1547495"/>
                              <a:gd name="connsiteY394" fmla="*/ 142904 h 106942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</a:cxnLst>
                            <a:rect l="l" t="t" r="r" b="b"/>
                            <a:pathLst>
                              <a:path w="1547495" h="1069423">
                                <a:moveTo>
                                  <a:pt x="252614" y="831951"/>
                                </a:moveTo>
                                <a:cubicBezTo>
                                  <a:pt x="252614" y="831951"/>
                                  <a:pt x="251325" y="833169"/>
                                  <a:pt x="250107" y="833169"/>
                                </a:cubicBezTo>
                                <a:cubicBezTo>
                                  <a:pt x="258991" y="842121"/>
                                  <a:pt x="269164" y="849712"/>
                                  <a:pt x="276758" y="858592"/>
                                </a:cubicBezTo>
                                <a:close/>
                                <a:moveTo>
                                  <a:pt x="1110087" y="0"/>
                                </a:moveTo>
                                <a:lnTo>
                                  <a:pt x="1154569" y="0"/>
                                </a:lnTo>
                                <a:lnTo>
                                  <a:pt x="1164132" y="6458"/>
                                </a:lnTo>
                                <a:cubicBezTo>
                                  <a:pt x="1170437" y="10254"/>
                                  <a:pt x="1171726" y="17845"/>
                                  <a:pt x="1167929" y="24218"/>
                                </a:cubicBezTo>
                                <a:cubicBezTo>
                                  <a:pt x="1165350" y="26725"/>
                                  <a:pt x="1161553" y="29303"/>
                                  <a:pt x="1157756" y="29303"/>
                                </a:cubicBezTo>
                                <a:cubicBezTo>
                                  <a:pt x="1155248" y="29303"/>
                                  <a:pt x="1152669" y="28014"/>
                                  <a:pt x="1150162" y="26725"/>
                                </a:cubicBezTo>
                                <a:close/>
                                <a:moveTo>
                                  <a:pt x="382796" y="0"/>
                                </a:moveTo>
                                <a:lnTo>
                                  <a:pt x="427345" y="0"/>
                                </a:lnTo>
                                <a:lnTo>
                                  <a:pt x="391029" y="24218"/>
                                </a:lnTo>
                                <a:cubicBezTo>
                                  <a:pt x="388450" y="25507"/>
                                  <a:pt x="385943" y="26725"/>
                                  <a:pt x="383363" y="26725"/>
                                </a:cubicBezTo>
                                <a:cubicBezTo>
                                  <a:pt x="379566" y="26725"/>
                                  <a:pt x="375769" y="25507"/>
                                  <a:pt x="373262" y="21640"/>
                                </a:cubicBezTo>
                                <a:cubicBezTo>
                                  <a:pt x="369393" y="15338"/>
                                  <a:pt x="370683" y="7676"/>
                                  <a:pt x="377059" y="3880"/>
                                </a:cubicBezTo>
                                <a:close/>
                                <a:moveTo>
                                  <a:pt x="58834" y="0"/>
                                </a:moveTo>
                                <a:lnTo>
                                  <a:pt x="86531" y="0"/>
                                </a:lnTo>
                                <a:lnTo>
                                  <a:pt x="80151" y="12142"/>
                                </a:lnTo>
                                <a:cubicBezTo>
                                  <a:pt x="44132" y="99771"/>
                                  <a:pt x="24144" y="195662"/>
                                  <a:pt x="24144" y="295993"/>
                                </a:cubicBezTo>
                                <a:cubicBezTo>
                                  <a:pt x="24144" y="496655"/>
                                  <a:pt x="104098" y="679557"/>
                                  <a:pt x="232339" y="814120"/>
                                </a:cubicBezTo>
                                <a:cubicBezTo>
                                  <a:pt x="233557" y="814120"/>
                                  <a:pt x="234847" y="812902"/>
                                  <a:pt x="237426" y="809107"/>
                                </a:cubicBezTo>
                                <a:lnTo>
                                  <a:pt x="198022" y="764634"/>
                                </a:lnTo>
                                <a:cubicBezTo>
                                  <a:pt x="194225" y="759550"/>
                                  <a:pt x="194225" y="751887"/>
                                  <a:pt x="199312" y="746874"/>
                                </a:cubicBezTo>
                                <a:cubicBezTo>
                                  <a:pt x="204398" y="743007"/>
                                  <a:pt x="211993" y="743007"/>
                                  <a:pt x="217079" y="748092"/>
                                </a:cubicBezTo>
                                <a:lnTo>
                                  <a:pt x="260209" y="795070"/>
                                </a:lnTo>
                                <a:cubicBezTo>
                                  <a:pt x="266585" y="791275"/>
                                  <a:pt x="271671" y="787479"/>
                                  <a:pt x="276758" y="783684"/>
                                </a:cubicBezTo>
                                <a:lnTo>
                                  <a:pt x="242441" y="736705"/>
                                </a:lnTo>
                                <a:cubicBezTo>
                                  <a:pt x="238644" y="731620"/>
                                  <a:pt x="239934" y="722740"/>
                                  <a:pt x="245020" y="718873"/>
                                </a:cubicBezTo>
                                <a:cubicBezTo>
                                  <a:pt x="250107" y="715078"/>
                                  <a:pt x="258991" y="716367"/>
                                  <a:pt x="262788" y="721451"/>
                                </a:cubicBezTo>
                                <a:lnTo>
                                  <a:pt x="297033" y="768430"/>
                                </a:lnTo>
                                <a:cubicBezTo>
                                  <a:pt x="304699" y="762056"/>
                                  <a:pt x="313583" y="755754"/>
                                  <a:pt x="321177" y="748092"/>
                                </a:cubicBezTo>
                                <a:lnTo>
                                  <a:pt x="286932" y="698606"/>
                                </a:lnTo>
                                <a:cubicBezTo>
                                  <a:pt x="283063" y="692233"/>
                                  <a:pt x="284352" y="684642"/>
                                  <a:pt x="290729" y="680774"/>
                                </a:cubicBezTo>
                                <a:cubicBezTo>
                                  <a:pt x="297033" y="676979"/>
                                  <a:pt x="304699" y="678268"/>
                                  <a:pt x="308496" y="684642"/>
                                </a:cubicBezTo>
                                <a:lnTo>
                                  <a:pt x="340234" y="731620"/>
                                </a:lnTo>
                                <a:cubicBezTo>
                                  <a:pt x="349118" y="722740"/>
                                  <a:pt x="356712" y="713788"/>
                                  <a:pt x="365596" y="704908"/>
                                </a:cubicBezTo>
                                <a:lnTo>
                                  <a:pt x="326264" y="661725"/>
                                </a:lnTo>
                                <a:cubicBezTo>
                                  <a:pt x="322467" y="656641"/>
                                  <a:pt x="322467" y="649050"/>
                                  <a:pt x="327553" y="643965"/>
                                </a:cubicBezTo>
                                <a:cubicBezTo>
                                  <a:pt x="332568" y="640169"/>
                                  <a:pt x="340234" y="640169"/>
                                  <a:pt x="345321" y="645254"/>
                                </a:cubicBezTo>
                                <a:lnTo>
                                  <a:pt x="382145" y="685859"/>
                                </a:lnTo>
                                <a:cubicBezTo>
                                  <a:pt x="388450" y="678268"/>
                                  <a:pt x="394826" y="669388"/>
                                  <a:pt x="401131" y="661725"/>
                                </a:cubicBezTo>
                                <a:lnTo>
                                  <a:pt x="360509" y="624916"/>
                                </a:lnTo>
                                <a:cubicBezTo>
                                  <a:pt x="355422" y="619831"/>
                                  <a:pt x="354205" y="612240"/>
                                  <a:pt x="359291" y="607155"/>
                                </a:cubicBezTo>
                                <a:cubicBezTo>
                                  <a:pt x="364306" y="602071"/>
                                  <a:pt x="371972" y="600782"/>
                                  <a:pt x="377059" y="605866"/>
                                </a:cubicBezTo>
                                <a:lnTo>
                                  <a:pt x="415101" y="641458"/>
                                </a:lnTo>
                                <a:cubicBezTo>
                                  <a:pt x="421478" y="632507"/>
                                  <a:pt x="426564" y="622409"/>
                                  <a:pt x="432869" y="613457"/>
                                </a:cubicBezTo>
                                <a:lnTo>
                                  <a:pt x="383363" y="585528"/>
                                </a:lnTo>
                                <a:cubicBezTo>
                                  <a:pt x="377059" y="581732"/>
                                  <a:pt x="374480" y="574141"/>
                                  <a:pt x="378277" y="567768"/>
                                </a:cubicBezTo>
                                <a:cubicBezTo>
                                  <a:pt x="382145" y="561394"/>
                                  <a:pt x="389740" y="558888"/>
                                  <a:pt x="396044" y="562683"/>
                                </a:cubicBezTo>
                                <a:lnTo>
                                  <a:pt x="446839" y="590613"/>
                                </a:lnTo>
                                <a:cubicBezTo>
                                  <a:pt x="453216" y="577937"/>
                                  <a:pt x="459520" y="566479"/>
                                  <a:pt x="465896" y="553803"/>
                                </a:cubicBezTo>
                                <a:lnTo>
                                  <a:pt x="402420" y="529669"/>
                                </a:lnTo>
                                <a:cubicBezTo>
                                  <a:pt x="396044" y="527163"/>
                                  <a:pt x="392247" y="519500"/>
                                  <a:pt x="394826" y="513198"/>
                                </a:cubicBezTo>
                                <a:cubicBezTo>
                                  <a:pt x="397334" y="506824"/>
                                  <a:pt x="405000" y="503029"/>
                                  <a:pt x="411304" y="505535"/>
                                </a:cubicBezTo>
                                <a:lnTo>
                                  <a:pt x="476070" y="529669"/>
                                </a:lnTo>
                                <a:cubicBezTo>
                                  <a:pt x="481156" y="519500"/>
                                  <a:pt x="484954" y="508113"/>
                                  <a:pt x="488751" y="497944"/>
                                </a:cubicBezTo>
                                <a:lnTo>
                                  <a:pt x="434158" y="483980"/>
                                </a:lnTo>
                                <a:cubicBezTo>
                                  <a:pt x="427782" y="482691"/>
                                  <a:pt x="423985" y="475028"/>
                                  <a:pt x="425275" y="468726"/>
                                </a:cubicBezTo>
                                <a:cubicBezTo>
                                  <a:pt x="426564" y="462352"/>
                                  <a:pt x="434158" y="458557"/>
                                  <a:pt x="440535" y="459846"/>
                                </a:cubicBezTo>
                                <a:lnTo>
                                  <a:pt x="496345" y="475028"/>
                                </a:lnTo>
                                <a:cubicBezTo>
                                  <a:pt x="500142" y="466148"/>
                                  <a:pt x="502721" y="457268"/>
                                  <a:pt x="505229" y="447098"/>
                                </a:cubicBezTo>
                                <a:lnTo>
                                  <a:pt x="441753" y="436929"/>
                                </a:lnTo>
                                <a:cubicBezTo>
                                  <a:pt x="435448" y="436929"/>
                                  <a:pt x="430361" y="429338"/>
                                  <a:pt x="431651" y="422964"/>
                                </a:cubicBezTo>
                                <a:cubicBezTo>
                                  <a:pt x="431651" y="416662"/>
                                  <a:pt x="439245" y="411578"/>
                                  <a:pt x="445621" y="412867"/>
                                </a:cubicBezTo>
                                <a:lnTo>
                                  <a:pt x="510315" y="422964"/>
                                </a:lnTo>
                                <a:cubicBezTo>
                                  <a:pt x="512894" y="411578"/>
                                  <a:pt x="515402" y="400120"/>
                                  <a:pt x="516692" y="388733"/>
                                </a:cubicBezTo>
                                <a:lnTo>
                                  <a:pt x="451926" y="383648"/>
                                </a:lnTo>
                                <a:cubicBezTo>
                                  <a:pt x="445621" y="382359"/>
                                  <a:pt x="440535" y="377275"/>
                                  <a:pt x="440535" y="369684"/>
                                </a:cubicBezTo>
                                <a:cubicBezTo>
                                  <a:pt x="441753" y="363310"/>
                                  <a:pt x="446839" y="356936"/>
                                  <a:pt x="454505" y="358226"/>
                                </a:cubicBezTo>
                                <a:lnTo>
                                  <a:pt x="520489" y="363310"/>
                                </a:lnTo>
                                <a:cubicBezTo>
                                  <a:pt x="521778" y="351852"/>
                                  <a:pt x="521778" y="340465"/>
                                  <a:pt x="522996" y="329007"/>
                                </a:cubicBezTo>
                                <a:lnTo>
                                  <a:pt x="458302" y="329007"/>
                                </a:lnTo>
                                <a:cubicBezTo>
                                  <a:pt x="450636" y="329007"/>
                                  <a:pt x="445621" y="323923"/>
                                  <a:pt x="445621" y="316331"/>
                                </a:cubicBezTo>
                                <a:cubicBezTo>
                                  <a:pt x="445621" y="308669"/>
                                  <a:pt x="451926" y="303584"/>
                                  <a:pt x="458302" y="303584"/>
                                </a:cubicBezTo>
                                <a:lnTo>
                                  <a:pt x="524286" y="303584"/>
                                </a:lnTo>
                                <a:cubicBezTo>
                                  <a:pt x="524286" y="301078"/>
                                  <a:pt x="524286" y="298500"/>
                                  <a:pt x="524286" y="295993"/>
                                </a:cubicBezTo>
                                <a:cubicBezTo>
                                  <a:pt x="524286" y="287113"/>
                                  <a:pt x="522996" y="279450"/>
                                  <a:pt x="522996" y="270570"/>
                                </a:cubicBezTo>
                                <a:lnTo>
                                  <a:pt x="458302" y="275655"/>
                                </a:lnTo>
                                <a:cubicBezTo>
                                  <a:pt x="458302" y="275655"/>
                                  <a:pt x="457013" y="275655"/>
                                  <a:pt x="457013" y="275655"/>
                                </a:cubicBezTo>
                                <a:cubicBezTo>
                                  <a:pt x="450636" y="275655"/>
                                  <a:pt x="444332" y="270570"/>
                                  <a:pt x="444332" y="264268"/>
                                </a:cubicBezTo>
                                <a:cubicBezTo>
                                  <a:pt x="443042" y="256605"/>
                                  <a:pt x="448129" y="250303"/>
                                  <a:pt x="455723" y="250303"/>
                                </a:cubicBezTo>
                                <a:lnTo>
                                  <a:pt x="520489" y="245219"/>
                                </a:lnTo>
                                <a:cubicBezTo>
                                  <a:pt x="519199" y="232472"/>
                                  <a:pt x="517981" y="219796"/>
                                  <a:pt x="516692" y="208338"/>
                                </a:cubicBezTo>
                                <a:lnTo>
                                  <a:pt x="453216" y="213422"/>
                                </a:lnTo>
                                <a:cubicBezTo>
                                  <a:pt x="453216" y="213422"/>
                                  <a:pt x="451926" y="213422"/>
                                  <a:pt x="451926" y="213422"/>
                                </a:cubicBezTo>
                                <a:cubicBezTo>
                                  <a:pt x="445621" y="213422"/>
                                  <a:pt x="439245" y="208338"/>
                                  <a:pt x="439245" y="202036"/>
                                </a:cubicBezTo>
                                <a:cubicBezTo>
                                  <a:pt x="437956" y="194373"/>
                                  <a:pt x="443042" y="188071"/>
                                  <a:pt x="450636" y="188071"/>
                                </a:cubicBezTo>
                                <a:lnTo>
                                  <a:pt x="511605" y="182986"/>
                                </a:lnTo>
                                <a:cubicBezTo>
                                  <a:pt x="510315" y="172817"/>
                                  <a:pt x="507808" y="162648"/>
                                  <a:pt x="505229" y="152479"/>
                                </a:cubicBezTo>
                                <a:lnTo>
                                  <a:pt x="443042" y="165154"/>
                                </a:lnTo>
                                <a:cubicBezTo>
                                  <a:pt x="441753" y="165154"/>
                                  <a:pt x="441753" y="165154"/>
                                  <a:pt x="440535" y="165154"/>
                                </a:cubicBezTo>
                                <a:cubicBezTo>
                                  <a:pt x="434158" y="165154"/>
                                  <a:pt x="429072" y="161359"/>
                                  <a:pt x="427782" y="155057"/>
                                </a:cubicBezTo>
                                <a:cubicBezTo>
                                  <a:pt x="426564" y="147394"/>
                                  <a:pt x="431651" y="141021"/>
                                  <a:pt x="437956" y="139803"/>
                                </a:cubicBezTo>
                                <a:lnTo>
                                  <a:pt x="498924" y="127056"/>
                                </a:lnTo>
                                <a:cubicBezTo>
                                  <a:pt x="496345" y="116887"/>
                                  <a:pt x="493837" y="106789"/>
                                  <a:pt x="490040" y="97837"/>
                                </a:cubicBezTo>
                                <a:lnTo>
                                  <a:pt x="435448" y="118176"/>
                                </a:lnTo>
                                <a:cubicBezTo>
                                  <a:pt x="432869" y="119465"/>
                                  <a:pt x="431651" y="119465"/>
                                  <a:pt x="430361" y="119465"/>
                                </a:cubicBezTo>
                                <a:cubicBezTo>
                                  <a:pt x="425275" y="119465"/>
                                  <a:pt x="421478" y="116887"/>
                                  <a:pt x="418898" y="111874"/>
                                </a:cubicBezTo>
                                <a:cubicBezTo>
                                  <a:pt x="416391" y="105500"/>
                                  <a:pt x="420188" y="97837"/>
                                  <a:pt x="426564" y="95331"/>
                                </a:cubicBezTo>
                                <a:lnTo>
                                  <a:pt x="481156" y="74993"/>
                                </a:lnTo>
                                <a:cubicBezTo>
                                  <a:pt x="477359" y="64823"/>
                                  <a:pt x="472273" y="54726"/>
                                  <a:pt x="468404" y="45774"/>
                                </a:cubicBezTo>
                                <a:lnTo>
                                  <a:pt x="417681" y="72486"/>
                                </a:lnTo>
                                <a:cubicBezTo>
                                  <a:pt x="415101" y="73775"/>
                                  <a:pt x="413883" y="73775"/>
                                  <a:pt x="411304" y="73775"/>
                                </a:cubicBezTo>
                                <a:cubicBezTo>
                                  <a:pt x="406218" y="73775"/>
                                  <a:pt x="402420" y="71197"/>
                                  <a:pt x="399913" y="67402"/>
                                </a:cubicBezTo>
                                <a:cubicBezTo>
                                  <a:pt x="396044" y="61028"/>
                                  <a:pt x="398623" y="53437"/>
                                  <a:pt x="405000" y="49641"/>
                                </a:cubicBezTo>
                                <a:lnTo>
                                  <a:pt x="457013" y="21640"/>
                                </a:lnTo>
                                <a:lnTo>
                                  <a:pt x="445297" y="0"/>
                                </a:lnTo>
                                <a:lnTo>
                                  <a:pt x="476332" y="0"/>
                                </a:lnTo>
                                <a:lnTo>
                                  <a:pt x="481156" y="8965"/>
                                </a:lnTo>
                                <a:lnTo>
                                  <a:pt x="498265" y="0"/>
                                </a:lnTo>
                                <a:lnTo>
                                  <a:pt x="550257" y="0"/>
                                </a:lnTo>
                                <a:lnTo>
                                  <a:pt x="547140" y="3880"/>
                                </a:lnTo>
                                <a:lnTo>
                                  <a:pt x="492548" y="33098"/>
                                </a:lnTo>
                                <a:cubicBezTo>
                                  <a:pt x="497634" y="43268"/>
                                  <a:pt x="502721" y="54726"/>
                                  <a:pt x="506518" y="64823"/>
                                </a:cubicBezTo>
                                <a:lnTo>
                                  <a:pt x="562400" y="43268"/>
                                </a:lnTo>
                                <a:cubicBezTo>
                                  <a:pt x="568705" y="40690"/>
                                  <a:pt x="576370" y="44557"/>
                                  <a:pt x="578878" y="50859"/>
                                </a:cubicBezTo>
                                <a:cubicBezTo>
                                  <a:pt x="581457" y="57232"/>
                                  <a:pt x="577588" y="64823"/>
                                  <a:pt x="571284" y="67402"/>
                                </a:cubicBezTo>
                                <a:lnTo>
                                  <a:pt x="515402" y="88957"/>
                                </a:lnTo>
                                <a:cubicBezTo>
                                  <a:pt x="519199" y="100416"/>
                                  <a:pt x="522996" y="110585"/>
                                  <a:pt x="525575" y="121971"/>
                                </a:cubicBezTo>
                                <a:lnTo>
                                  <a:pt x="581457" y="110585"/>
                                </a:lnTo>
                                <a:cubicBezTo>
                                  <a:pt x="589051" y="109296"/>
                                  <a:pt x="595356" y="114380"/>
                                  <a:pt x="596645" y="120754"/>
                                </a:cubicBezTo>
                                <a:cubicBezTo>
                                  <a:pt x="597935" y="128345"/>
                                  <a:pt x="592848" y="134719"/>
                                  <a:pt x="586472" y="136008"/>
                                </a:cubicBezTo>
                                <a:lnTo>
                                  <a:pt x="531880" y="147394"/>
                                </a:lnTo>
                                <a:cubicBezTo>
                                  <a:pt x="534459" y="158852"/>
                                  <a:pt x="536967" y="170239"/>
                                  <a:pt x="539546" y="181697"/>
                                </a:cubicBezTo>
                                <a:lnTo>
                                  <a:pt x="596645" y="176613"/>
                                </a:lnTo>
                                <a:cubicBezTo>
                                  <a:pt x="604240" y="175324"/>
                                  <a:pt x="610616" y="180408"/>
                                  <a:pt x="610616" y="188071"/>
                                </a:cubicBezTo>
                                <a:cubicBezTo>
                                  <a:pt x="611905" y="195662"/>
                                  <a:pt x="606819" y="202036"/>
                                  <a:pt x="599225" y="202036"/>
                                </a:cubicBezTo>
                                <a:lnTo>
                                  <a:pt x="544632" y="205831"/>
                                </a:lnTo>
                                <a:cubicBezTo>
                                  <a:pt x="545850" y="218507"/>
                                  <a:pt x="547140" y="229965"/>
                                  <a:pt x="548430" y="242641"/>
                                </a:cubicBezTo>
                                <a:lnTo>
                                  <a:pt x="601732" y="238845"/>
                                </a:lnTo>
                                <a:cubicBezTo>
                                  <a:pt x="609326" y="237556"/>
                                  <a:pt x="615703" y="242641"/>
                                  <a:pt x="615703" y="250303"/>
                                </a:cubicBezTo>
                                <a:cubicBezTo>
                                  <a:pt x="616992" y="257894"/>
                                  <a:pt x="611905" y="264268"/>
                                  <a:pt x="604240" y="264268"/>
                                </a:cubicBezTo>
                                <a:lnTo>
                                  <a:pt x="550937" y="268064"/>
                                </a:lnTo>
                                <a:cubicBezTo>
                                  <a:pt x="552227" y="276944"/>
                                  <a:pt x="552227" y="285824"/>
                                  <a:pt x="552227" y="294704"/>
                                </a:cubicBezTo>
                                <a:cubicBezTo>
                                  <a:pt x="552227" y="297282"/>
                                  <a:pt x="552227" y="299789"/>
                                  <a:pt x="552227" y="302367"/>
                                </a:cubicBezTo>
                                <a:lnTo>
                                  <a:pt x="604240" y="302367"/>
                                </a:lnTo>
                                <a:cubicBezTo>
                                  <a:pt x="611905" y="302367"/>
                                  <a:pt x="616992" y="307451"/>
                                  <a:pt x="616992" y="315042"/>
                                </a:cubicBezTo>
                                <a:cubicBezTo>
                                  <a:pt x="616992" y="322633"/>
                                  <a:pt x="610616" y="327718"/>
                                  <a:pt x="604240" y="327718"/>
                                </a:cubicBezTo>
                                <a:lnTo>
                                  <a:pt x="550937" y="327718"/>
                                </a:lnTo>
                                <a:cubicBezTo>
                                  <a:pt x="550937" y="340465"/>
                                  <a:pt x="549719" y="353141"/>
                                  <a:pt x="548430" y="364599"/>
                                </a:cubicBezTo>
                                <a:lnTo>
                                  <a:pt x="600443" y="368395"/>
                                </a:lnTo>
                                <a:cubicBezTo>
                                  <a:pt x="606819" y="369684"/>
                                  <a:pt x="611905" y="374768"/>
                                  <a:pt x="611905" y="382359"/>
                                </a:cubicBezTo>
                                <a:cubicBezTo>
                                  <a:pt x="611905" y="388733"/>
                                  <a:pt x="605529" y="393818"/>
                                  <a:pt x="599225" y="393818"/>
                                </a:cubicBezTo>
                                <a:cubicBezTo>
                                  <a:pt x="599225" y="393818"/>
                                  <a:pt x="597935" y="393818"/>
                                  <a:pt x="597935" y="393818"/>
                                </a:cubicBezTo>
                                <a:lnTo>
                                  <a:pt x="544632" y="388733"/>
                                </a:lnTo>
                                <a:cubicBezTo>
                                  <a:pt x="543343" y="401409"/>
                                  <a:pt x="540835" y="412867"/>
                                  <a:pt x="538256" y="425543"/>
                                </a:cubicBezTo>
                                <a:lnTo>
                                  <a:pt x="590341" y="433134"/>
                                </a:lnTo>
                                <a:cubicBezTo>
                                  <a:pt x="596645" y="433134"/>
                                  <a:pt x="601732" y="440796"/>
                                  <a:pt x="600443" y="447098"/>
                                </a:cubicBezTo>
                                <a:cubicBezTo>
                                  <a:pt x="599225" y="452183"/>
                                  <a:pt x="594138" y="457268"/>
                                  <a:pt x="587762" y="457268"/>
                                </a:cubicBezTo>
                                <a:cubicBezTo>
                                  <a:pt x="586472" y="457268"/>
                                  <a:pt x="586472" y="457268"/>
                                  <a:pt x="585254" y="457268"/>
                                </a:cubicBezTo>
                                <a:lnTo>
                                  <a:pt x="531880" y="448387"/>
                                </a:lnTo>
                                <a:cubicBezTo>
                                  <a:pt x="529372" y="458557"/>
                                  <a:pt x="526865" y="468726"/>
                                  <a:pt x="522996" y="478895"/>
                                </a:cubicBezTo>
                                <a:lnTo>
                                  <a:pt x="581457" y="494077"/>
                                </a:lnTo>
                                <a:cubicBezTo>
                                  <a:pt x="587762" y="495366"/>
                                  <a:pt x="591559" y="503029"/>
                                  <a:pt x="590341" y="509331"/>
                                </a:cubicBezTo>
                                <a:cubicBezTo>
                                  <a:pt x="587762" y="514415"/>
                                  <a:pt x="582675" y="518211"/>
                                  <a:pt x="577588" y="518211"/>
                                </a:cubicBezTo>
                                <a:cubicBezTo>
                                  <a:pt x="576370" y="518211"/>
                                  <a:pt x="575081" y="518211"/>
                                  <a:pt x="573791" y="518211"/>
                                </a:cubicBezTo>
                                <a:lnTo>
                                  <a:pt x="514112" y="503029"/>
                                </a:lnTo>
                                <a:cubicBezTo>
                                  <a:pt x="510315" y="514415"/>
                                  <a:pt x="506518" y="525874"/>
                                  <a:pt x="501432" y="537260"/>
                                </a:cubicBezTo>
                                <a:lnTo>
                                  <a:pt x="547140" y="555092"/>
                                </a:lnTo>
                                <a:cubicBezTo>
                                  <a:pt x="553516" y="557599"/>
                                  <a:pt x="557313" y="565261"/>
                                  <a:pt x="554734" y="571563"/>
                                </a:cubicBezTo>
                                <a:cubicBezTo>
                                  <a:pt x="553516" y="576648"/>
                                  <a:pt x="548430" y="579226"/>
                                  <a:pt x="543343" y="579226"/>
                                </a:cubicBezTo>
                                <a:cubicBezTo>
                                  <a:pt x="540764" y="579226"/>
                                  <a:pt x="539546" y="577937"/>
                                  <a:pt x="538256" y="577937"/>
                                </a:cubicBezTo>
                                <a:lnTo>
                                  <a:pt x="490040" y="560177"/>
                                </a:lnTo>
                                <a:cubicBezTo>
                                  <a:pt x="483664" y="574141"/>
                                  <a:pt x="477288" y="588106"/>
                                  <a:pt x="469694" y="600782"/>
                                </a:cubicBezTo>
                                <a:lnTo>
                                  <a:pt x="522996" y="630000"/>
                                </a:lnTo>
                                <a:cubicBezTo>
                                  <a:pt x="529372" y="633796"/>
                                  <a:pt x="531880" y="641458"/>
                                  <a:pt x="528083" y="647760"/>
                                </a:cubicBezTo>
                                <a:cubicBezTo>
                                  <a:pt x="525575" y="651628"/>
                                  <a:pt x="521778" y="654134"/>
                                  <a:pt x="516692" y="654134"/>
                                </a:cubicBezTo>
                                <a:cubicBezTo>
                                  <a:pt x="514112" y="654134"/>
                                  <a:pt x="512894" y="654134"/>
                                  <a:pt x="510315" y="652845"/>
                                </a:cubicBezTo>
                                <a:lnTo>
                                  <a:pt x="457013" y="623627"/>
                                </a:lnTo>
                                <a:cubicBezTo>
                                  <a:pt x="449418" y="633796"/>
                                  <a:pt x="443042" y="645254"/>
                                  <a:pt x="435448" y="655423"/>
                                </a:cubicBezTo>
                                <a:lnTo>
                                  <a:pt x="484954" y="699824"/>
                                </a:lnTo>
                                <a:cubicBezTo>
                                  <a:pt x="490040" y="704908"/>
                                  <a:pt x="491258" y="712571"/>
                                  <a:pt x="486243" y="717656"/>
                                </a:cubicBezTo>
                                <a:cubicBezTo>
                                  <a:pt x="483664" y="720162"/>
                                  <a:pt x="481156" y="721451"/>
                                  <a:pt x="477288" y="721451"/>
                                </a:cubicBezTo>
                                <a:cubicBezTo>
                                  <a:pt x="473491" y="721451"/>
                                  <a:pt x="470983" y="720162"/>
                                  <a:pt x="468404" y="717656"/>
                                </a:cubicBezTo>
                                <a:lnTo>
                                  <a:pt x="421478" y="675690"/>
                                </a:lnTo>
                                <a:cubicBezTo>
                                  <a:pt x="413883" y="684642"/>
                                  <a:pt x="407507" y="693522"/>
                                  <a:pt x="399913" y="702402"/>
                                </a:cubicBezTo>
                                <a:lnTo>
                                  <a:pt x="441753" y="749381"/>
                                </a:lnTo>
                                <a:cubicBezTo>
                                  <a:pt x="445621" y="754465"/>
                                  <a:pt x="445621" y="762056"/>
                                  <a:pt x="440535" y="767141"/>
                                </a:cubicBezTo>
                                <a:cubicBezTo>
                                  <a:pt x="437956" y="769719"/>
                                  <a:pt x="434158" y="771008"/>
                                  <a:pt x="431651" y="771008"/>
                                </a:cubicBezTo>
                                <a:cubicBezTo>
                                  <a:pt x="429072" y="771008"/>
                                  <a:pt x="425275" y="769719"/>
                                  <a:pt x="422767" y="767141"/>
                                </a:cubicBezTo>
                                <a:lnTo>
                                  <a:pt x="382145" y="722740"/>
                                </a:lnTo>
                                <a:cubicBezTo>
                                  <a:pt x="373190" y="732838"/>
                                  <a:pt x="364306" y="743007"/>
                                  <a:pt x="354205" y="751959"/>
                                </a:cubicBezTo>
                                <a:lnTo>
                                  <a:pt x="388450" y="802733"/>
                                </a:lnTo>
                                <a:cubicBezTo>
                                  <a:pt x="392247" y="809107"/>
                                  <a:pt x="391029" y="816698"/>
                                  <a:pt x="384653" y="820493"/>
                                </a:cubicBezTo>
                                <a:cubicBezTo>
                                  <a:pt x="382145" y="821782"/>
                                  <a:pt x="379566" y="823071"/>
                                  <a:pt x="377059" y="823071"/>
                                </a:cubicBezTo>
                                <a:cubicBezTo>
                                  <a:pt x="373262" y="823071"/>
                                  <a:pt x="369393" y="821782"/>
                                  <a:pt x="366885" y="817987"/>
                                </a:cubicBezTo>
                                <a:lnTo>
                                  <a:pt x="333858" y="771008"/>
                                </a:lnTo>
                                <a:cubicBezTo>
                                  <a:pt x="326264" y="778599"/>
                                  <a:pt x="317380" y="784973"/>
                                  <a:pt x="309786" y="791275"/>
                                </a:cubicBezTo>
                                <a:lnTo>
                                  <a:pt x="345321" y="839542"/>
                                </a:lnTo>
                                <a:cubicBezTo>
                                  <a:pt x="349118" y="844627"/>
                                  <a:pt x="347828" y="853507"/>
                                  <a:pt x="342742" y="857303"/>
                                </a:cubicBezTo>
                                <a:cubicBezTo>
                                  <a:pt x="340234" y="858592"/>
                                  <a:pt x="337655" y="859881"/>
                                  <a:pt x="335147" y="859881"/>
                                </a:cubicBezTo>
                                <a:cubicBezTo>
                                  <a:pt x="331350" y="859881"/>
                                  <a:pt x="327553" y="858592"/>
                                  <a:pt x="324974" y="854796"/>
                                </a:cubicBezTo>
                                <a:lnTo>
                                  <a:pt x="289439" y="806528"/>
                                </a:lnTo>
                                <a:cubicBezTo>
                                  <a:pt x="285642" y="809107"/>
                                  <a:pt x="280555" y="812902"/>
                                  <a:pt x="275469" y="816698"/>
                                </a:cubicBezTo>
                                <a:lnTo>
                                  <a:pt x="312293" y="857303"/>
                                </a:lnTo>
                                <a:cubicBezTo>
                                  <a:pt x="316090" y="862387"/>
                                  <a:pt x="316090" y="870050"/>
                                  <a:pt x="311004" y="875135"/>
                                </a:cubicBezTo>
                                <a:cubicBezTo>
                                  <a:pt x="308496" y="877641"/>
                                  <a:pt x="304699" y="878930"/>
                                  <a:pt x="302120" y="878930"/>
                                </a:cubicBezTo>
                                <a:cubicBezTo>
                                  <a:pt x="430361" y="984346"/>
                                  <a:pt x="595356" y="1046578"/>
                                  <a:pt x="773103" y="1046578"/>
                                </a:cubicBezTo>
                                <a:cubicBezTo>
                                  <a:pt x="924521" y="1046578"/>
                                  <a:pt x="1065904" y="1000857"/>
                                  <a:pt x="1184982" y="924944"/>
                                </a:cubicBezTo>
                                <a:lnTo>
                                  <a:pt x="1240531" y="882278"/>
                                </a:lnTo>
                                <a:lnTo>
                                  <a:pt x="1241578" y="882726"/>
                                </a:lnTo>
                                <a:cubicBezTo>
                                  <a:pt x="1245375" y="882726"/>
                                  <a:pt x="1247883" y="881437"/>
                                  <a:pt x="1250462" y="878930"/>
                                </a:cubicBezTo>
                                <a:lnTo>
                                  <a:pt x="1263438" y="864684"/>
                                </a:lnTo>
                                <a:lnTo>
                                  <a:pt x="1296171" y="839542"/>
                                </a:lnTo>
                                <a:cubicBezTo>
                                  <a:pt x="1293591" y="838254"/>
                                  <a:pt x="1292302" y="837036"/>
                                  <a:pt x="1289794" y="835747"/>
                                </a:cubicBezTo>
                                <a:lnTo>
                                  <a:pt x="1263438" y="864684"/>
                                </a:lnTo>
                                <a:lnTo>
                                  <a:pt x="1240531" y="882278"/>
                                </a:lnTo>
                                <a:lnTo>
                                  <a:pt x="1232695" y="878930"/>
                                </a:lnTo>
                                <a:cubicBezTo>
                                  <a:pt x="1227608" y="873846"/>
                                  <a:pt x="1226318" y="866254"/>
                                  <a:pt x="1231405" y="861170"/>
                                </a:cubicBezTo>
                                <a:lnTo>
                                  <a:pt x="1268230" y="820493"/>
                                </a:lnTo>
                                <a:cubicBezTo>
                                  <a:pt x="1263143" y="817987"/>
                                  <a:pt x="1259346" y="814120"/>
                                  <a:pt x="1254259" y="810324"/>
                                </a:cubicBezTo>
                                <a:lnTo>
                                  <a:pt x="1218724" y="858592"/>
                                </a:lnTo>
                                <a:cubicBezTo>
                                  <a:pt x="1216145" y="862387"/>
                                  <a:pt x="1212348" y="863676"/>
                                  <a:pt x="1208551" y="863676"/>
                                </a:cubicBezTo>
                                <a:cubicBezTo>
                                  <a:pt x="1205972" y="863676"/>
                                  <a:pt x="1203464" y="862387"/>
                                  <a:pt x="1200957" y="861170"/>
                                </a:cubicBezTo>
                                <a:cubicBezTo>
                                  <a:pt x="1195870" y="857303"/>
                                  <a:pt x="1194580" y="848423"/>
                                  <a:pt x="1198377" y="843338"/>
                                </a:cubicBezTo>
                                <a:lnTo>
                                  <a:pt x="1233913" y="795070"/>
                                </a:lnTo>
                                <a:cubicBezTo>
                                  <a:pt x="1225029" y="788768"/>
                                  <a:pt x="1217435" y="781106"/>
                                  <a:pt x="1209840" y="774804"/>
                                </a:cubicBezTo>
                                <a:lnTo>
                                  <a:pt x="1176813" y="821782"/>
                                </a:lnTo>
                                <a:cubicBezTo>
                                  <a:pt x="1174234" y="824289"/>
                                  <a:pt x="1170437" y="826867"/>
                                  <a:pt x="1166639" y="826867"/>
                                </a:cubicBezTo>
                                <a:cubicBezTo>
                                  <a:pt x="1164132" y="826867"/>
                                  <a:pt x="1161553" y="825578"/>
                                  <a:pt x="1159045" y="824289"/>
                                </a:cubicBezTo>
                                <a:cubicBezTo>
                                  <a:pt x="1152669" y="820493"/>
                                  <a:pt x="1151451" y="812902"/>
                                  <a:pt x="1155248" y="806528"/>
                                </a:cubicBezTo>
                                <a:lnTo>
                                  <a:pt x="1189494" y="755754"/>
                                </a:lnTo>
                                <a:cubicBezTo>
                                  <a:pt x="1180610" y="745585"/>
                                  <a:pt x="1170437" y="736705"/>
                                  <a:pt x="1161553" y="726536"/>
                                </a:cubicBezTo>
                                <a:lnTo>
                                  <a:pt x="1120931" y="771008"/>
                                </a:lnTo>
                                <a:cubicBezTo>
                                  <a:pt x="1118424" y="773514"/>
                                  <a:pt x="1115844" y="774804"/>
                                  <a:pt x="1112047" y="774804"/>
                                </a:cubicBezTo>
                                <a:cubicBezTo>
                                  <a:pt x="1108250" y="774804"/>
                                  <a:pt x="1105743" y="773514"/>
                                  <a:pt x="1103164" y="771008"/>
                                </a:cubicBezTo>
                                <a:cubicBezTo>
                                  <a:pt x="1098077" y="765923"/>
                                  <a:pt x="1096859" y="758261"/>
                                  <a:pt x="1101874" y="753176"/>
                                </a:cubicBezTo>
                                <a:lnTo>
                                  <a:pt x="1143785" y="706197"/>
                                </a:lnTo>
                                <a:cubicBezTo>
                                  <a:pt x="1136191" y="697317"/>
                                  <a:pt x="1128597" y="688437"/>
                                  <a:pt x="1122221" y="679557"/>
                                </a:cubicBezTo>
                                <a:lnTo>
                                  <a:pt x="1075223" y="721451"/>
                                </a:lnTo>
                                <a:cubicBezTo>
                                  <a:pt x="1072715" y="723958"/>
                                  <a:pt x="1068918" y="725247"/>
                                  <a:pt x="1066339" y="725247"/>
                                </a:cubicBezTo>
                                <a:cubicBezTo>
                                  <a:pt x="1063831" y="725247"/>
                                  <a:pt x="1060034" y="723958"/>
                                  <a:pt x="1057455" y="721451"/>
                                </a:cubicBezTo>
                                <a:cubicBezTo>
                                  <a:pt x="1053658" y="716367"/>
                                  <a:pt x="1053658" y="708776"/>
                                  <a:pt x="1058745" y="703691"/>
                                </a:cubicBezTo>
                                <a:lnTo>
                                  <a:pt x="1108250" y="659219"/>
                                </a:lnTo>
                                <a:cubicBezTo>
                                  <a:pt x="1100656" y="649050"/>
                                  <a:pt x="1092990" y="638880"/>
                                  <a:pt x="1086686" y="627494"/>
                                </a:cubicBezTo>
                                <a:lnTo>
                                  <a:pt x="1033383" y="656641"/>
                                </a:lnTo>
                                <a:cubicBezTo>
                                  <a:pt x="1030804" y="657930"/>
                                  <a:pt x="1029514" y="657930"/>
                                  <a:pt x="1027007" y="657930"/>
                                </a:cubicBezTo>
                                <a:cubicBezTo>
                                  <a:pt x="1021920" y="657930"/>
                                  <a:pt x="1018123" y="655423"/>
                                  <a:pt x="1015615" y="651628"/>
                                </a:cubicBezTo>
                                <a:cubicBezTo>
                                  <a:pt x="1011747" y="645254"/>
                                  <a:pt x="1014326" y="637591"/>
                                  <a:pt x="1020630" y="633796"/>
                                </a:cubicBezTo>
                                <a:lnTo>
                                  <a:pt x="1068918" y="600782"/>
                                </a:lnTo>
                                <a:cubicBezTo>
                                  <a:pt x="1061252" y="586817"/>
                                  <a:pt x="1054948" y="574141"/>
                                  <a:pt x="1048571" y="560177"/>
                                </a:cubicBezTo>
                                <a:lnTo>
                                  <a:pt x="1000355" y="577937"/>
                                </a:lnTo>
                                <a:cubicBezTo>
                                  <a:pt x="997776" y="579226"/>
                                  <a:pt x="996558" y="579226"/>
                                  <a:pt x="995269" y="579226"/>
                                </a:cubicBezTo>
                                <a:cubicBezTo>
                                  <a:pt x="990182" y="579226"/>
                                  <a:pt x="986385" y="575359"/>
                                  <a:pt x="983877" y="570346"/>
                                </a:cubicBezTo>
                                <a:cubicBezTo>
                                  <a:pt x="981298" y="563972"/>
                                  <a:pt x="985095" y="556310"/>
                                  <a:pt x="991472" y="553803"/>
                                </a:cubicBezTo>
                                <a:lnTo>
                                  <a:pt x="1037180" y="536043"/>
                                </a:lnTo>
                                <a:cubicBezTo>
                                  <a:pt x="1033383" y="524585"/>
                                  <a:pt x="1028296" y="513198"/>
                                  <a:pt x="1024499" y="501740"/>
                                </a:cubicBezTo>
                                <a:lnTo>
                                  <a:pt x="964820" y="516994"/>
                                </a:lnTo>
                                <a:cubicBezTo>
                                  <a:pt x="963531" y="516994"/>
                                  <a:pt x="962241" y="516994"/>
                                  <a:pt x="961023" y="516994"/>
                                </a:cubicBezTo>
                                <a:cubicBezTo>
                                  <a:pt x="954647" y="516994"/>
                                  <a:pt x="949560" y="513198"/>
                                  <a:pt x="948271" y="508113"/>
                                </a:cubicBezTo>
                                <a:cubicBezTo>
                                  <a:pt x="945763" y="501740"/>
                                  <a:pt x="950850" y="494149"/>
                                  <a:pt x="957154" y="492860"/>
                                </a:cubicBezTo>
                                <a:lnTo>
                                  <a:pt x="1015615" y="477606"/>
                                </a:lnTo>
                                <a:cubicBezTo>
                                  <a:pt x="1011747" y="467437"/>
                                  <a:pt x="1009239" y="457268"/>
                                  <a:pt x="1006660" y="447098"/>
                                </a:cubicBezTo>
                                <a:lnTo>
                                  <a:pt x="953357" y="455979"/>
                                </a:lnTo>
                                <a:cubicBezTo>
                                  <a:pt x="952139" y="455979"/>
                                  <a:pt x="952139" y="455979"/>
                                  <a:pt x="950850" y="455979"/>
                                </a:cubicBezTo>
                                <a:cubicBezTo>
                                  <a:pt x="944474" y="455979"/>
                                  <a:pt x="939387" y="452183"/>
                                  <a:pt x="938169" y="445881"/>
                                </a:cubicBezTo>
                                <a:cubicBezTo>
                                  <a:pt x="936879" y="439507"/>
                                  <a:pt x="941966" y="433134"/>
                                  <a:pt x="948271" y="431916"/>
                                </a:cubicBezTo>
                                <a:lnTo>
                                  <a:pt x="1000355" y="424254"/>
                                </a:lnTo>
                                <a:cubicBezTo>
                                  <a:pt x="997776" y="411578"/>
                                  <a:pt x="995269" y="400120"/>
                                  <a:pt x="993979" y="387444"/>
                                </a:cubicBezTo>
                                <a:lnTo>
                                  <a:pt x="940677" y="392529"/>
                                </a:lnTo>
                                <a:cubicBezTo>
                                  <a:pt x="940677" y="392529"/>
                                  <a:pt x="939387" y="392529"/>
                                  <a:pt x="939387" y="392529"/>
                                </a:cubicBezTo>
                                <a:cubicBezTo>
                                  <a:pt x="933082" y="392529"/>
                                  <a:pt x="926706" y="387444"/>
                                  <a:pt x="926706" y="381070"/>
                                </a:cubicBezTo>
                                <a:cubicBezTo>
                                  <a:pt x="925416" y="373479"/>
                                  <a:pt x="930503" y="367106"/>
                                  <a:pt x="938169" y="367106"/>
                                </a:cubicBezTo>
                                <a:lnTo>
                                  <a:pt x="990182" y="363310"/>
                                </a:lnTo>
                                <a:cubicBezTo>
                                  <a:pt x="988892" y="350634"/>
                                  <a:pt x="988892" y="339176"/>
                                  <a:pt x="987675" y="326501"/>
                                </a:cubicBezTo>
                                <a:lnTo>
                                  <a:pt x="934300" y="326501"/>
                                </a:lnTo>
                                <a:cubicBezTo>
                                  <a:pt x="927996" y="326501"/>
                                  <a:pt x="921619" y="320127"/>
                                  <a:pt x="921619" y="313753"/>
                                </a:cubicBezTo>
                                <a:cubicBezTo>
                                  <a:pt x="921619" y="307451"/>
                                  <a:pt x="926706" y="301078"/>
                                  <a:pt x="934300" y="301078"/>
                                </a:cubicBezTo>
                                <a:lnTo>
                                  <a:pt x="986385" y="301078"/>
                                </a:lnTo>
                                <a:cubicBezTo>
                                  <a:pt x="986385" y="298500"/>
                                  <a:pt x="986385" y="295993"/>
                                  <a:pt x="986385" y="293487"/>
                                </a:cubicBezTo>
                                <a:cubicBezTo>
                                  <a:pt x="986385" y="284535"/>
                                  <a:pt x="987675" y="275655"/>
                                  <a:pt x="987675" y="266775"/>
                                </a:cubicBezTo>
                                <a:lnTo>
                                  <a:pt x="934300" y="262979"/>
                                </a:lnTo>
                                <a:cubicBezTo>
                                  <a:pt x="927996" y="261690"/>
                                  <a:pt x="922909" y="256605"/>
                                  <a:pt x="922909" y="249014"/>
                                </a:cubicBezTo>
                                <a:cubicBezTo>
                                  <a:pt x="924199" y="242641"/>
                                  <a:pt x="930503" y="236339"/>
                                  <a:pt x="936879" y="237556"/>
                                </a:cubicBezTo>
                                <a:lnTo>
                                  <a:pt x="990182" y="241352"/>
                                </a:lnTo>
                                <a:cubicBezTo>
                                  <a:pt x="991472" y="228676"/>
                                  <a:pt x="992761" y="216000"/>
                                  <a:pt x="993979" y="204542"/>
                                </a:cubicBezTo>
                                <a:lnTo>
                                  <a:pt x="939387" y="200747"/>
                                </a:lnTo>
                                <a:cubicBezTo>
                                  <a:pt x="933082" y="199458"/>
                                  <a:pt x="927996" y="194373"/>
                                  <a:pt x="927996" y="186782"/>
                                </a:cubicBezTo>
                                <a:cubicBezTo>
                                  <a:pt x="929285" y="180408"/>
                                  <a:pt x="934300" y="174106"/>
                                  <a:pt x="941966" y="175324"/>
                                </a:cubicBezTo>
                                <a:lnTo>
                                  <a:pt x="999066" y="180408"/>
                                </a:lnTo>
                                <a:cubicBezTo>
                                  <a:pt x="1001645" y="169022"/>
                                  <a:pt x="1004152" y="157563"/>
                                  <a:pt x="1006660" y="146105"/>
                                </a:cubicBezTo>
                                <a:lnTo>
                                  <a:pt x="952139" y="134719"/>
                                </a:lnTo>
                                <a:cubicBezTo>
                                  <a:pt x="944474" y="133430"/>
                                  <a:pt x="940677" y="125838"/>
                                  <a:pt x="941966" y="119465"/>
                                </a:cubicBezTo>
                                <a:cubicBezTo>
                                  <a:pt x="943184" y="111874"/>
                                  <a:pt x="950850" y="108007"/>
                                  <a:pt x="957154" y="109296"/>
                                </a:cubicBezTo>
                                <a:lnTo>
                                  <a:pt x="1013036" y="120754"/>
                                </a:lnTo>
                                <a:cubicBezTo>
                                  <a:pt x="1016833" y="109296"/>
                                  <a:pt x="1019412" y="97837"/>
                                  <a:pt x="1023210" y="87740"/>
                                </a:cubicBezTo>
                                <a:lnTo>
                                  <a:pt x="967328" y="66112"/>
                                </a:lnTo>
                                <a:cubicBezTo>
                                  <a:pt x="961023" y="63606"/>
                                  <a:pt x="957154" y="55943"/>
                                  <a:pt x="959734" y="49641"/>
                                </a:cubicBezTo>
                                <a:cubicBezTo>
                                  <a:pt x="962241" y="43268"/>
                                  <a:pt x="969907" y="39472"/>
                                  <a:pt x="976212" y="41979"/>
                                </a:cubicBezTo>
                                <a:lnTo>
                                  <a:pt x="1032093" y="63606"/>
                                </a:lnTo>
                                <a:cubicBezTo>
                                  <a:pt x="1037180" y="52148"/>
                                  <a:pt x="1040977" y="41979"/>
                                  <a:pt x="1046064" y="31809"/>
                                </a:cubicBezTo>
                                <a:lnTo>
                                  <a:pt x="991472" y="2591"/>
                                </a:lnTo>
                                <a:lnTo>
                                  <a:pt x="989390" y="0"/>
                                </a:lnTo>
                                <a:lnTo>
                                  <a:pt x="1042807" y="0"/>
                                </a:lnTo>
                                <a:lnTo>
                                  <a:pt x="1057455" y="7676"/>
                                </a:lnTo>
                                <a:lnTo>
                                  <a:pt x="1061586" y="0"/>
                                </a:lnTo>
                                <a:lnTo>
                                  <a:pt x="1097244" y="0"/>
                                </a:lnTo>
                                <a:lnTo>
                                  <a:pt x="1084106" y="24218"/>
                                </a:lnTo>
                                <a:lnTo>
                                  <a:pt x="1136191" y="52148"/>
                                </a:lnTo>
                                <a:cubicBezTo>
                                  <a:pt x="1142496" y="55943"/>
                                  <a:pt x="1145075" y="63606"/>
                                  <a:pt x="1141278" y="69908"/>
                                </a:cubicBezTo>
                                <a:cubicBezTo>
                                  <a:pt x="1138699" y="73775"/>
                                  <a:pt x="1134901" y="76282"/>
                                  <a:pt x="1129815" y="76282"/>
                                </a:cubicBezTo>
                                <a:cubicBezTo>
                                  <a:pt x="1127307" y="76282"/>
                                  <a:pt x="1124728" y="76282"/>
                                  <a:pt x="1123510" y="74993"/>
                                </a:cubicBezTo>
                                <a:lnTo>
                                  <a:pt x="1072715" y="48352"/>
                                </a:lnTo>
                                <a:cubicBezTo>
                                  <a:pt x="1067628" y="58521"/>
                                  <a:pt x="1063831" y="67402"/>
                                  <a:pt x="1060034" y="77571"/>
                                </a:cubicBezTo>
                                <a:lnTo>
                                  <a:pt x="1114626" y="97909"/>
                                </a:lnTo>
                                <a:cubicBezTo>
                                  <a:pt x="1120931" y="100416"/>
                                  <a:pt x="1124728" y="108007"/>
                                  <a:pt x="1122221" y="114380"/>
                                </a:cubicBezTo>
                                <a:cubicBezTo>
                                  <a:pt x="1120931" y="119465"/>
                                  <a:pt x="1115844" y="121971"/>
                                  <a:pt x="1110758" y="121971"/>
                                </a:cubicBezTo>
                                <a:cubicBezTo>
                                  <a:pt x="1108250" y="121971"/>
                                  <a:pt x="1106961" y="120754"/>
                                  <a:pt x="1105743" y="120754"/>
                                </a:cubicBezTo>
                                <a:lnTo>
                                  <a:pt x="1051150" y="100416"/>
                                </a:lnTo>
                                <a:cubicBezTo>
                                  <a:pt x="1047353" y="110585"/>
                                  <a:pt x="1044774" y="119465"/>
                                  <a:pt x="1042267" y="129634"/>
                                </a:cubicBezTo>
                                <a:lnTo>
                                  <a:pt x="1103164" y="142310"/>
                                </a:lnTo>
                                <a:cubicBezTo>
                                  <a:pt x="1110758" y="143599"/>
                                  <a:pt x="1114626" y="151190"/>
                                  <a:pt x="1113337" y="157563"/>
                                </a:cubicBezTo>
                                <a:cubicBezTo>
                                  <a:pt x="1112047" y="163937"/>
                                  <a:pt x="1106961" y="167733"/>
                                  <a:pt x="1100656" y="167733"/>
                                </a:cubicBezTo>
                                <a:cubicBezTo>
                                  <a:pt x="1099366" y="167733"/>
                                  <a:pt x="1099366" y="167733"/>
                                  <a:pt x="1098077" y="167733"/>
                                </a:cubicBezTo>
                                <a:lnTo>
                                  <a:pt x="1035890" y="155057"/>
                                </a:lnTo>
                                <a:cubicBezTo>
                                  <a:pt x="1033383" y="165154"/>
                                  <a:pt x="1032093" y="175324"/>
                                  <a:pt x="1029514" y="185493"/>
                                </a:cubicBezTo>
                                <a:lnTo>
                                  <a:pt x="1090483" y="190577"/>
                                </a:lnTo>
                                <a:cubicBezTo>
                                  <a:pt x="1096859" y="191866"/>
                                  <a:pt x="1101874" y="196951"/>
                                  <a:pt x="1101874" y="204542"/>
                                </a:cubicBezTo>
                                <a:cubicBezTo>
                                  <a:pt x="1101874" y="210916"/>
                                  <a:pt x="1095569" y="216000"/>
                                  <a:pt x="1089193" y="216000"/>
                                </a:cubicBezTo>
                                <a:cubicBezTo>
                                  <a:pt x="1089193" y="216000"/>
                                  <a:pt x="1087975" y="216000"/>
                                  <a:pt x="1087975" y="216000"/>
                                </a:cubicBezTo>
                                <a:lnTo>
                                  <a:pt x="1024499" y="210916"/>
                                </a:lnTo>
                                <a:cubicBezTo>
                                  <a:pt x="1023210" y="223591"/>
                                  <a:pt x="1021920" y="235050"/>
                                  <a:pt x="1020630" y="247725"/>
                                </a:cubicBezTo>
                                <a:lnTo>
                                  <a:pt x="1085396" y="252810"/>
                                </a:lnTo>
                                <a:cubicBezTo>
                                  <a:pt x="1091772" y="254099"/>
                                  <a:pt x="1096859" y="259184"/>
                                  <a:pt x="1096859" y="266775"/>
                                </a:cubicBezTo>
                                <a:cubicBezTo>
                                  <a:pt x="1096859" y="273148"/>
                                  <a:pt x="1090483" y="278233"/>
                                  <a:pt x="1084106" y="278233"/>
                                </a:cubicBezTo>
                                <a:cubicBezTo>
                                  <a:pt x="1084106" y="278233"/>
                                  <a:pt x="1082888" y="278233"/>
                                  <a:pt x="1082888" y="278233"/>
                                </a:cubicBezTo>
                                <a:lnTo>
                                  <a:pt x="1018123" y="273148"/>
                                </a:lnTo>
                                <a:cubicBezTo>
                                  <a:pt x="1016833" y="282028"/>
                                  <a:pt x="1016833" y="289619"/>
                                  <a:pt x="1016833" y="298500"/>
                                </a:cubicBezTo>
                                <a:cubicBezTo>
                                  <a:pt x="1016833" y="301078"/>
                                  <a:pt x="1016833" y="303584"/>
                                  <a:pt x="1016833" y="306162"/>
                                </a:cubicBezTo>
                                <a:lnTo>
                                  <a:pt x="1082888" y="306162"/>
                                </a:lnTo>
                                <a:cubicBezTo>
                                  <a:pt x="1089193" y="306162"/>
                                  <a:pt x="1095569" y="312536"/>
                                  <a:pt x="1095569" y="318838"/>
                                </a:cubicBezTo>
                                <a:cubicBezTo>
                                  <a:pt x="1095569" y="325212"/>
                                  <a:pt x="1090483" y="331585"/>
                                  <a:pt x="1082888" y="331585"/>
                                </a:cubicBezTo>
                                <a:lnTo>
                                  <a:pt x="1018123" y="331585"/>
                                </a:lnTo>
                                <a:cubicBezTo>
                                  <a:pt x="1018123" y="342972"/>
                                  <a:pt x="1019412" y="354430"/>
                                  <a:pt x="1020630" y="365817"/>
                                </a:cubicBezTo>
                                <a:lnTo>
                                  <a:pt x="1086686" y="360732"/>
                                </a:lnTo>
                                <a:cubicBezTo>
                                  <a:pt x="1094280" y="359515"/>
                                  <a:pt x="1100656" y="364599"/>
                                  <a:pt x="1100656" y="372190"/>
                                </a:cubicBezTo>
                                <a:cubicBezTo>
                                  <a:pt x="1101874" y="379781"/>
                                  <a:pt x="1096859" y="386155"/>
                                  <a:pt x="1089193" y="386155"/>
                                </a:cubicBezTo>
                                <a:lnTo>
                                  <a:pt x="1024499" y="391240"/>
                                </a:lnTo>
                                <a:cubicBezTo>
                                  <a:pt x="1025717" y="402698"/>
                                  <a:pt x="1028296" y="414084"/>
                                  <a:pt x="1030804" y="425543"/>
                                </a:cubicBezTo>
                                <a:lnTo>
                                  <a:pt x="1095569" y="415373"/>
                                </a:lnTo>
                                <a:cubicBezTo>
                                  <a:pt x="1101874" y="414084"/>
                                  <a:pt x="1108250" y="419169"/>
                                  <a:pt x="1109540" y="425543"/>
                                </a:cubicBezTo>
                                <a:cubicBezTo>
                                  <a:pt x="1110758" y="431916"/>
                                  <a:pt x="1105743" y="438218"/>
                                  <a:pt x="1099366" y="439507"/>
                                </a:cubicBezTo>
                                <a:lnTo>
                                  <a:pt x="1035890" y="449676"/>
                                </a:lnTo>
                                <a:cubicBezTo>
                                  <a:pt x="1038398" y="458557"/>
                                  <a:pt x="1042267" y="468726"/>
                                  <a:pt x="1044774" y="477606"/>
                                </a:cubicBezTo>
                                <a:lnTo>
                                  <a:pt x="1100656" y="462352"/>
                                </a:lnTo>
                                <a:cubicBezTo>
                                  <a:pt x="1106961" y="459846"/>
                                  <a:pt x="1114626" y="464930"/>
                                  <a:pt x="1115844" y="471232"/>
                                </a:cubicBezTo>
                                <a:cubicBezTo>
                                  <a:pt x="1118424" y="477606"/>
                                  <a:pt x="1113337" y="485197"/>
                                  <a:pt x="1106961" y="486486"/>
                                </a:cubicBezTo>
                                <a:lnTo>
                                  <a:pt x="1052368" y="500451"/>
                                </a:lnTo>
                                <a:cubicBezTo>
                                  <a:pt x="1056237" y="511909"/>
                                  <a:pt x="1061252" y="522078"/>
                                  <a:pt x="1065121" y="532247"/>
                                </a:cubicBezTo>
                                <a:lnTo>
                                  <a:pt x="1129815" y="508113"/>
                                </a:lnTo>
                                <a:cubicBezTo>
                                  <a:pt x="1136191" y="505535"/>
                                  <a:pt x="1143785" y="509331"/>
                                  <a:pt x="1146364" y="515705"/>
                                </a:cubicBezTo>
                                <a:cubicBezTo>
                                  <a:pt x="1148872" y="522078"/>
                                  <a:pt x="1145075" y="529669"/>
                                  <a:pt x="1138699" y="532247"/>
                                </a:cubicBezTo>
                                <a:lnTo>
                                  <a:pt x="1075223" y="556310"/>
                                </a:lnTo>
                                <a:cubicBezTo>
                                  <a:pt x="1081599" y="569057"/>
                                  <a:pt x="1087975" y="581732"/>
                                  <a:pt x="1094280" y="593191"/>
                                </a:cubicBezTo>
                                <a:lnTo>
                                  <a:pt x="1145075" y="565261"/>
                                </a:lnTo>
                                <a:cubicBezTo>
                                  <a:pt x="1151451" y="561394"/>
                                  <a:pt x="1159045" y="563972"/>
                                  <a:pt x="1162842" y="570346"/>
                                </a:cubicBezTo>
                                <a:cubicBezTo>
                                  <a:pt x="1166639" y="576648"/>
                                  <a:pt x="1164132" y="584311"/>
                                  <a:pt x="1157756" y="588106"/>
                                </a:cubicBezTo>
                                <a:lnTo>
                                  <a:pt x="1108250" y="616036"/>
                                </a:lnTo>
                                <a:cubicBezTo>
                                  <a:pt x="1113337" y="626205"/>
                                  <a:pt x="1119713" y="635085"/>
                                  <a:pt x="1126018" y="643965"/>
                                </a:cubicBezTo>
                                <a:lnTo>
                                  <a:pt x="1164132" y="608444"/>
                                </a:lnTo>
                                <a:cubicBezTo>
                                  <a:pt x="1169219" y="604577"/>
                                  <a:pt x="1176813" y="604577"/>
                                  <a:pt x="1181899" y="609662"/>
                                </a:cubicBezTo>
                                <a:cubicBezTo>
                                  <a:pt x="1185697" y="614746"/>
                                  <a:pt x="1185697" y="622409"/>
                                  <a:pt x="1180610" y="627494"/>
                                </a:cubicBezTo>
                                <a:lnTo>
                                  <a:pt x="1139988" y="664303"/>
                                </a:lnTo>
                                <a:cubicBezTo>
                                  <a:pt x="1146364" y="673183"/>
                                  <a:pt x="1152669" y="680774"/>
                                  <a:pt x="1159045" y="688437"/>
                                </a:cubicBezTo>
                                <a:lnTo>
                                  <a:pt x="1195870" y="647760"/>
                                </a:lnTo>
                                <a:cubicBezTo>
                                  <a:pt x="1200957" y="642676"/>
                                  <a:pt x="1208551" y="641458"/>
                                  <a:pt x="1213637" y="646543"/>
                                </a:cubicBezTo>
                                <a:cubicBezTo>
                                  <a:pt x="1218724" y="651628"/>
                                  <a:pt x="1219942" y="659219"/>
                                  <a:pt x="1214855" y="664303"/>
                                </a:cubicBezTo>
                                <a:lnTo>
                                  <a:pt x="1175523" y="707486"/>
                                </a:lnTo>
                                <a:cubicBezTo>
                                  <a:pt x="1183189" y="716367"/>
                                  <a:pt x="1192073" y="725247"/>
                                  <a:pt x="1200957" y="734127"/>
                                </a:cubicBezTo>
                                <a:lnTo>
                                  <a:pt x="1232695" y="687148"/>
                                </a:lnTo>
                                <a:cubicBezTo>
                                  <a:pt x="1236492" y="680774"/>
                                  <a:pt x="1244086" y="679557"/>
                                  <a:pt x="1250462" y="683353"/>
                                </a:cubicBezTo>
                                <a:cubicBezTo>
                                  <a:pt x="1256767" y="687148"/>
                                  <a:pt x="1258056" y="694739"/>
                                  <a:pt x="1254259" y="701113"/>
                                </a:cubicBezTo>
                                <a:lnTo>
                                  <a:pt x="1219942" y="750670"/>
                                </a:lnTo>
                                <a:cubicBezTo>
                                  <a:pt x="1227608" y="756972"/>
                                  <a:pt x="1235202" y="764634"/>
                                  <a:pt x="1244086" y="771008"/>
                                </a:cubicBezTo>
                                <a:lnTo>
                                  <a:pt x="1278331" y="723958"/>
                                </a:lnTo>
                                <a:cubicBezTo>
                                  <a:pt x="1282200" y="718873"/>
                                  <a:pt x="1291084" y="717656"/>
                                  <a:pt x="1296171" y="721451"/>
                                </a:cubicBezTo>
                                <a:cubicBezTo>
                                  <a:pt x="1301186" y="725247"/>
                                  <a:pt x="1302475" y="734127"/>
                                  <a:pt x="1298678" y="739211"/>
                                </a:cubicBezTo>
                                <a:lnTo>
                                  <a:pt x="1264433" y="786190"/>
                                </a:lnTo>
                                <a:cubicBezTo>
                                  <a:pt x="1269448" y="790057"/>
                                  <a:pt x="1275824" y="793853"/>
                                  <a:pt x="1280911" y="797648"/>
                                </a:cubicBezTo>
                                <a:lnTo>
                                  <a:pt x="1324040" y="750670"/>
                                </a:lnTo>
                                <a:cubicBezTo>
                                  <a:pt x="1329126" y="745585"/>
                                  <a:pt x="1336792" y="744296"/>
                                  <a:pt x="1341807" y="749381"/>
                                </a:cubicBezTo>
                                <a:cubicBezTo>
                                  <a:pt x="1346894" y="754465"/>
                                  <a:pt x="1348184" y="762056"/>
                                  <a:pt x="1343097" y="767141"/>
                                </a:cubicBezTo>
                                <a:lnTo>
                                  <a:pt x="1303765" y="811613"/>
                                </a:lnTo>
                                <a:cubicBezTo>
                                  <a:pt x="1306272" y="814120"/>
                                  <a:pt x="1308851" y="815409"/>
                                  <a:pt x="1311359" y="816698"/>
                                </a:cubicBezTo>
                                <a:cubicBezTo>
                                  <a:pt x="1442108" y="682064"/>
                                  <a:pt x="1522133" y="497944"/>
                                  <a:pt x="1522133" y="298571"/>
                                </a:cubicBezTo>
                                <a:cubicBezTo>
                                  <a:pt x="1522133" y="197596"/>
                                  <a:pt x="1501822" y="101382"/>
                                  <a:pt x="1465320" y="13584"/>
                                </a:cubicBezTo>
                                <a:lnTo>
                                  <a:pt x="1458103" y="0"/>
                                </a:lnTo>
                                <a:lnTo>
                                  <a:pt x="1488337" y="0"/>
                                </a:lnTo>
                                <a:lnTo>
                                  <a:pt x="1531716" y="139024"/>
                                </a:lnTo>
                                <a:cubicBezTo>
                                  <a:pt x="1542060" y="189304"/>
                                  <a:pt x="1547495" y="241370"/>
                                  <a:pt x="1547495" y="294704"/>
                                </a:cubicBezTo>
                                <a:cubicBezTo>
                                  <a:pt x="1547495" y="721451"/>
                                  <a:pt x="1199667" y="1069423"/>
                                  <a:pt x="773103" y="1069423"/>
                                </a:cubicBezTo>
                                <a:cubicBezTo>
                                  <a:pt x="558603" y="1069423"/>
                                  <a:pt x="364306" y="981768"/>
                                  <a:pt x="223456" y="839542"/>
                                </a:cubicBezTo>
                                <a:cubicBezTo>
                                  <a:pt x="222166" y="839542"/>
                                  <a:pt x="220876" y="837036"/>
                                  <a:pt x="219587" y="835747"/>
                                </a:cubicBezTo>
                                <a:cubicBezTo>
                                  <a:pt x="83751" y="696028"/>
                                  <a:pt x="0" y="505535"/>
                                  <a:pt x="0" y="295993"/>
                                </a:cubicBezTo>
                                <a:cubicBezTo>
                                  <a:pt x="0" y="243607"/>
                                  <a:pt x="5235" y="192413"/>
                                  <a:pt x="15209" y="14290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Baseball player - right">
                          <a:extLst/>
                        </wps:cNvPr>
                        <wps:cNvSpPr/>
                        <wps:spPr>
                          <a:xfrm>
                            <a:off x="8794127" y="1433526"/>
                            <a:ext cx="810274" cy="1266151"/>
                          </a:xfrm>
                          <a:custGeom>
                            <a:avLst/>
                            <a:gdLst>
                              <a:gd name="connsiteX0" fmla="*/ 284166 w 810274"/>
                              <a:gd name="connsiteY0" fmla="*/ 543691 h 1266151"/>
                              <a:gd name="connsiteX1" fmla="*/ 242394 w 810274"/>
                              <a:gd name="connsiteY1" fmla="*/ 557074 h 1266151"/>
                              <a:gd name="connsiteX2" fmla="*/ 249090 w 810274"/>
                              <a:gd name="connsiteY2" fmla="*/ 555401 h 1266151"/>
                              <a:gd name="connsiteX3" fmla="*/ 182285 w 810274"/>
                              <a:gd name="connsiteY3" fmla="*/ 506947 h 1266151"/>
                              <a:gd name="connsiteX4" fmla="*/ 224019 w 810274"/>
                              <a:gd name="connsiteY4" fmla="*/ 558747 h 1266151"/>
                              <a:gd name="connsiteX5" fmla="*/ 185595 w 810274"/>
                              <a:gd name="connsiteY5" fmla="*/ 510293 h 1266151"/>
                              <a:gd name="connsiteX6" fmla="*/ 160562 w 810274"/>
                              <a:gd name="connsiteY6" fmla="*/ 416790 h 1266151"/>
                              <a:gd name="connsiteX7" fmla="*/ 127159 w 810274"/>
                              <a:gd name="connsiteY7" fmla="*/ 441884 h 1266151"/>
                              <a:gd name="connsiteX8" fmla="*/ 147208 w 810274"/>
                              <a:gd name="connsiteY8" fmla="*/ 455207 h 1266151"/>
                              <a:gd name="connsiteX9" fmla="*/ 178937 w 810274"/>
                              <a:gd name="connsiteY9" fmla="*/ 498642 h 1266151"/>
                              <a:gd name="connsiteX10" fmla="*/ 764963 w 810274"/>
                              <a:gd name="connsiteY10" fmla="*/ 240412 h 1266151"/>
                              <a:gd name="connsiteX11" fmla="*/ 808389 w 810274"/>
                              <a:gd name="connsiteY11" fmla="*/ 283820 h 1266151"/>
                              <a:gd name="connsiteX12" fmla="*/ 764963 w 810274"/>
                              <a:gd name="connsiteY12" fmla="*/ 327228 h 1266151"/>
                              <a:gd name="connsiteX13" fmla="*/ 721537 w 810274"/>
                              <a:gd name="connsiteY13" fmla="*/ 283820 h 1266151"/>
                              <a:gd name="connsiteX14" fmla="*/ 764963 w 810274"/>
                              <a:gd name="connsiteY14" fmla="*/ 240412 h 1266151"/>
                              <a:gd name="connsiteX15" fmla="*/ 621867 w 810274"/>
                              <a:gd name="connsiteY15" fmla="*/ 116 h 1266151"/>
                              <a:gd name="connsiteX16" fmla="*/ 658289 w 810274"/>
                              <a:gd name="connsiteY16" fmla="*/ 41167 h 1266151"/>
                              <a:gd name="connsiteX17" fmla="*/ 489603 w 810274"/>
                              <a:gd name="connsiteY17" fmla="*/ 178105 h 1266151"/>
                              <a:gd name="connsiteX18" fmla="*/ 437825 w 810274"/>
                              <a:gd name="connsiteY18" fmla="*/ 214789 h 1266151"/>
                              <a:gd name="connsiteX19" fmla="*/ 437825 w 810274"/>
                              <a:gd name="connsiteY19" fmla="*/ 259897 h 1266151"/>
                              <a:gd name="connsiteX20" fmla="*/ 315895 w 810274"/>
                              <a:gd name="connsiteY20" fmla="*/ 314983 h 1266151"/>
                              <a:gd name="connsiteX21" fmla="*/ 314221 w 810274"/>
                              <a:gd name="connsiteY21" fmla="*/ 314983 h 1266151"/>
                              <a:gd name="connsiteX22" fmla="*/ 304215 w 810274"/>
                              <a:gd name="connsiteY22" fmla="*/ 309964 h 1266151"/>
                              <a:gd name="connsiteX23" fmla="*/ 242394 w 810274"/>
                              <a:gd name="connsiteY23" fmla="*/ 353400 h 1266151"/>
                              <a:gd name="connsiteX24" fmla="*/ 207318 w 810274"/>
                              <a:gd name="connsiteY24" fmla="*/ 380106 h 1266151"/>
                              <a:gd name="connsiteX25" fmla="*/ 285840 w 810274"/>
                              <a:gd name="connsiteY25" fmla="*/ 540345 h 1266151"/>
                              <a:gd name="connsiteX26" fmla="*/ 297520 w 810274"/>
                              <a:gd name="connsiteY26" fmla="*/ 518657 h 1266151"/>
                              <a:gd name="connsiteX27" fmla="*/ 297520 w 810274"/>
                              <a:gd name="connsiteY27" fmla="*/ 363377 h 1266151"/>
                              <a:gd name="connsiteX28" fmla="*/ 350971 w 810274"/>
                              <a:gd name="connsiteY28" fmla="*/ 341689 h 1266151"/>
                              <a:gd name="connsiteX29" fmla="*/ 421124 w 810274"/>
                              <a:gd name="connsiteY29" fmla="*/ 345035 h 1266151"/>
                              <a:gd name="connsiteX30" fmla="*/ 476249 w 810274"/>
                              <a:gd name="connsiteY30" fmla="*/ 284931 h 1266151"/>
                              <a:gd name="connsiteX31" fmla="*/ 477885 w 810274"/>
                              <a:gd name="connsiteY31" fmla="*/ 279912 h 1266151"/>
                              <a:gd name="connsiteX32" fmla="*/ 566413 w 810274"/>
                              <a:gd name="connsiteY32" fmla="*/ 289949 h 1266151"/>
                              <a:gd name="connsiteX33" fmla="*/ 609859 w 810274"/>
                              <a:gd name="connsiteY33" fmla="*/ 380106 h 1266151"/>
                              <a:gd name="connsiteX34" fmla="*/ 608185 w 810274"/>
                              <a:gd name="connsiteY34" fmla="*/ 501988 h 1266151"/>
                              <a:gd name="connsiteX35" fmla="*/ 691691 w 810274"/>
                              <a:gd name="connsiteY35" fmla="*/ 937716 h 1266151"/>
                              <a:gd name="connsiteX36" fmla="*/ 703371 w 810274"/>
                              <a:gd name="connsiteY36" fmla="*/ 976073 h 1266151"/>
                              <a:gd name="connsiteX37" fmla="*/ 810274 w 810274"/>
                              <a:gd name="connsiteY37" fmla="*/ 1179747 h 1266151"/>
                              <a:gd name="connsiteX38" fmla="*/ 810274 w 810274"/>
                              <a:gd name="connsiteY38" fmla="*/ 1191457 h 1266151"/>
                              <a:gd name="connsiteX39" fmla="*/ 741795 w 810274"/>
                              <a:gd name="connsiteY39" fmla="*/ 1214818 h 1266151"/>
                              <a:gd name="connsiteX40" fmla="*/ 624887 w 810274"/>
                              <a:gd name="connsiteY40" fmla="*/ 1062884 h 1266151"/>
                              <a:gd name="connsiteX41" fmla="*/ 566413 w 810274"/>
                              <a:gd name="connsiteY41" fmla="*/ 977745 h 1266151"/>
                              <a:gd name="connsiteX42" fmla="*/ 509652 w 810274"/>
                              <a:gd name="connsiteY42" fmla="*/ 869247 h 1266151"/>
                              <a:gd name="connsiteX43" fmla="*/ 372694 w 810274"/>
                              <a:gd name="connsiteY43" fmla="*/ 1017835 h 1266151"/>
                              <a:gd name="connsiteX44" fmla="*/ 335944 w 810274"/>
                              <a:gd name="connsiteY44" fmla="*/ 1246543 h 1266151"/>
                              <a:gd name="connsiteX45" fmla="*/ 262443 w 810274"/>
                              <a:gd name="connsiteY45" fmla="*/ 1229874 h 1266151"/>
                              <a:gd name="connsiteX46" fmla="*/ 255747 w 810274"/>
                              <a:gd name="connsiteY46" fmla="*/ 1126334 h 1266151"/>
                              <a:gd name="connsiteX47" fmla="*/ 365998 w 810274"/>
                              <a:gd name="connsiteY47" fmla="*/ 794146 h 1266151"/>
                              <a:gd name="connsiteX48" fmla="*/ 407771 w 810274"/>
                              <a:gd name="connsiteY48" fmla="*/ 744019 h 1266151"/>
                              <a:gd name="connsiteX49" fmla="*/ 407771 w 810274"/>
                              <a:gd name="connsiteY49" fmla="*/ 718986 h 1266151"/>
                              <a:gd name="connsiteX50" fmla="*/ 384374 w 810274"/>
                              <a:gd name="connsiteY50" fmla="*/ 652190 h 1266151"/>
                              <a:gd name="connsiteX51" fmla="*/ 376004 w 810274"/>
                              <a:gd name="connsiteY51" fmla="*/ 610487 h 1266151"/>
                              <a:gd name="connsiteX52" fmla="*/ 265791 w 810274"/>
                              <a:gd name="connsiteY52" fmla="*/ 680569 h 1266151"/>
                              <a:gd name="connsiteX53" fmla="*/ 193964 w 810274"/>
                              <a:gd name="connsiteY53" fmla="*/ 647231 h 1266151"/>
                              <a:gd name="connsiteX54" fmla="*/ 82077 w 810274"/>
                              <a:gd name="connsiteY54" fmla="*/ 475222 h 1266151"/>
                              <a:gd name="connsiteX55" fmla="*/ 58681 w 810274"/>
                              <a:gd name="connsiteY55" fmla="*/ 493624 h 1266151"/>
                              <a:gd name="connsiteX56" fmla="*/ 36958 w 810274"/>
                              <a:gd name="connsiteY56" fmla="*/ 525349 h 1266151"/>
                              <a:gd name="connsiteX57" fmla="*/ 3555 w 810274"/>
                              <a:gd name="connsiteY57" fmla="*/ 485259 h 1266151"/>
                              <a:gd name="connsiteX58" fmla="*/ 47001 w 810274"/>
                              <a:gd name="connsiteY58" fmla="*/ 461898 h 1266151"/>
                              <a:gd name="connsiteX59" fmla="*/ 155540 w 810274"/>
                              <a:gd name="connsiteY59" fmla="*/ 380106 h 1266151"/>
                              <a:gd name="connsiteX60" fmla="*/ 162236 w 810274"/>
                              <a:gd name="connsiteY60" fmla="*/ 360031 h 1266151"/>
                              <a:gd name="connsiteX61" fmla="*/ 190616 w 810274"/>
                              <a:gd name="connsiteY61" fmla="*/ 353400 h 1266151"/>
                              <a:gd name="connsiteX62" fmla="*/ 255747 w 810274"/>
                              <a:gd name="connsiteY62" fmla="*/ 303273 h 1266151"/>
                              <a:gd name="connsiteX63" fmla="*/ 270813 w 810274"/>
                              <a:gd name="connsiteY63" fmla="*/ 289949 h 1266151"/>
                              <a:gd name="connsiteX64" fmla="*/ 232389 w 810274"/>
                              <a:gd name="connsiteY64" fmla="*/ 173086 h 1266151"/>
                              <a:gd name="connsiteX65" fmla="*/ 269139 w 810274"/>
                              <a:gd name="connsiteY65" fmla="*/ 136342 h 1266151"/>
                              <a:gd name="connsiteX66" fmla="*/ 285840 w 810274"/>
                              <a:gd name="connsiteY66" fmla="*/ 126305 h 1266151"/>
                              <a:gd name="connsiteX67" fmla="*/ 414428 w 810274"/>
                              <a:gd name="connsiteY67" fmla="*/ 169740 h 1266151"/>
                              <a:gd name="connsiteX68" fmla="*/ 614843 w 810274"/>
                              <a:gd name="connsiteY68" fmla="*/ 1137 h 1266151"/>
                              <a:gd name="connsiteX69" fmla="*/ 621867 w 810274"/>
                              <a:gd name="connsiteY69" fmla="*/ 116 h 126615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</a:cxnLst>
                            <a:rect l="l" t="t" r="r" b="b"/>
                            <a:pathLst>
                              <a:path w="810274" h="1266151">
                                <a:moveTo>
                                  <a:pt x="284166" y="543691"/>
                                </a:moveTo>
                                <a:lnTo>
                                  <a:pt x="242394" y="557074"/>
                                </a:lnTo>
                                <a:lnTo>
                                  <a:pt x="249090" y="555401"/>
                                </a:lnTo>
                                <a:close/>
                                <a:moveTo>
                                  <a:pt x="182285" y="506947"/>
                                </a:moveTo>
                                <a:lnTo>
                                  <a:pt x="224019" y="558747"/>
                                </a:lnTo>
                                <a:lnTo>
                                  <a:pt x="185595" y="510293"/>
                                </a:lnTo>
                                <a:close/>
                                <a:moveTo>
                                  <a:pt x="160562" y="416790"/>
                                </a:moveTo>
                                <a:lnTo>
                                  <a:pt x="127159" y="441884"/>
                                </a:lnTo>
                                <a:cubicBezTo>
                                  <a:pt x="135491" y="443556"/>
                                  <a:pt x="142187" y="448515"/>
                                  <a:pt x="147208" y="455207"/>
                                </a:cubicBezTo>
                                <a:lnTo>
                                  <a:pt x="178937" y="498642"/>
                                </a:lnTo>
                                <a:close/>
                                <a:moveTo>
                                  <a:pt x="764963" y="240412"/>
                                </a:moveTo>
                                <a:cubicBezTo>
                                  <a:pt x="788947" y="240412"/>
                                  <a:pt x="808389" y="259846"/>
                                  <a:pt x="808389" y="283820"/>
                                </a:cubicBezTo>
                                <a:cubicBezTo>
                                  <a:pt x="808389" y="307794"/>
                                  <a:pt x="788947" y="327228"/>
                                  <a:pt x="764963" y="327228"/>
                                </a:cubicBezTo>
                                <a:cubicBezTo>
                                  <a:pt x="740979" y="327228"/>
                                  <a:pt x="721537" y="307794"/>
                                  <a:pt x="721537" y="283820"/>
                                </a:cubicBezTo>
                                <a:cubicBezTo>
                                  <a:pt x="721537" y="259846"/>
                                  <a:pt x="740979" y="240412"/>
                                  <a:pt x="764963" y="240412"/>
                                </a:cubicBezTo>
                                <a:close/>
                                <a:moveTo>
                                  <a:pt x="621867" y="116"/>
                                </a:moveTo>
                                <a:cubicBezTo>
                                  <a:pt x="634478" y="-752"/>
                                  <a:pt x="659544" y="2362"/>
                                  <a:pt x="658289" y="41167"/>
                                </a:cubicBezTo>
                                <a:lnTo>
                                  <a:pt x="489603" y="178105"/>
                                </a:lnTo>
                                <a:lnTo>
                                  <a:pt x="437825" y="214789"/>
                                </a:lnTo>
                                <a:cubicBezTo>
                                  <a:pt x="441173" y="229845"/>
                                  <a:pt x="441173" y="244841"/>
                                  <a:pt x="437825" y="259897"/>
                                </a:cubicBezTo>
                                <a:cubicBezTo>
                                  <a:pt x="422798" y="311637"/>
                                  <a:pt x="364325" y="338344"/>
                                  <a:pt x="315895" y="314983"/>
                                </a:cubicBezTo>
                                <a:lnTo>
                                  <a:pt x="314221" y="314983"/>
                                </a:lnTo>
                                <a:cubicBezTo>
                                  <a:pt x="310873" y="313310"/>
                                  <a:pt x="307525" y="311637"/>
                                  <a:pt x="304215" y="309964"/>
                                </a:cubicBezTo>
                                <a:lnTo>
                                  <a:pt x="242394" y="353400"/>
                                </a:lnTo>
                                <a:lnTo>
                                  <a:pt x="207318" y="380106"/>
                                </a:lnTo>
                                <a:lnTo>
                                  <a:pt x="285840" y="540345"/>
                                </a:lnTo>
                                <a:lnTo>
                                  <a:pt x="297520" y="518657"/>
                                </a:lnTo>
                                <a:lnTo>
                                  <a:pt x="297520" y="363377"/>
                                </a:lnTo>
                                <a:cubicBezTo>
                                  <a:pt x="307525" y="345035"/>
                                  <a:pt x="330922" y="336671"/>
                                  <a:pt x="350971" y="341689"/>
                                </a:cubicBezTo>
                                <a:cubicBezTo>
                                  <a:pt x="396053" y="355073"/>
                                  <a:pt x="421124" y="345035"/>
                                  <a:pt x="421124" y="345035"/>
                                </a:cubicBezTo>
                                <a:lnTo>
                                  <a:pt x="476249" y="284931"/>
                                </a:lnTo>
                                <a:lnTo>
                                  <a:pt x="477885" y="279912"/>
                                </a:lnTo>
                                <a:lnTo>
                                  <a:pt x="566413" y="289949"/>
                                </a:lnTo>
                                <a:cubicBezTo>
                                  <a:pt x="594832" y="311637"/>
                                  <a:pt x="611533" y="345035"/>
                                  <a:pt x="609859" y="380106"/>
                                </a:cubicBezTo>
                                <a:lnTo>
                                  <a:pt x="608185" y="501988"/>
                                </a:lnTo>
                                <a:lnTo>
                                  <a:pt x="691691" y="937716"/>
                                </a:lnTo>
                                <a:lnTo>
                                  <a:pt x="703371" y="976073"/>
                                </a:lnTo>
                                <a:lnTo>
                                  <a:pt x="810274" y="1179747"/>
                                </a:lnTo>
                                <a:lnTo>
                                  <a:pt x="810274" y="1191457"/>
                                </a:lnTo>
                                <a:cubicBezTo>
                                  <a:pt x="810274" y="1228201"/>
                                  <a:pt x="763518" y="1243197"/>
                                  <a:pt x="741795" y="1214818"/>
                                </a:cubicBezTo>
                                <a:lnTo>
                                  <a:pt x="624887" y="1062884"/>
                                </a:lnTo>
                                <a:lnTo>
                                  <a:pt x="566413" y="977745"/>
                                </a:lnTo>
                                <a:lnTo>
                                  <a:pt x="509652" y="869247"/>
                                </a:lnTo>
                                <a:lnTo>
                                  <a:pt x="372694" y="1017835"/>
                                </a:lnTo>
                                <a:lnTo>
                                  <a:pt x="335944" y="1246543"/>
                                </a:lnTo>
                                <a:cubicBezTo>
                                  <a:pt x="317569" y="1279941"/>
                                  <a:pt x="265791" y="1268231"/>
                                  <a:pt x="262443" y="1229874"/>
                                </a:cubicBezTo>
                                <a:lnTo>
                                  <a:pt x="255747" y="1126334"/>
                                </a:lnTo>
                                <a:cubicBezTo>
                                  <a:pt x="249090" y="1006125"/>
                                  <a:pt x="287514" y="885916"/>
                                  <a:pt x="365998" y="794146"/>
                                </a:cubicBezTo>
                                <a:lnTo>
                                  <a:pt x="407771" y="744019"/>
                                </a:lnTo>
                                <a:lnTo>
                                  <a:pt x="407771" y="718986"/>
                                </a:lnTo>
                                <a:lnTo>
                                  <a:pt x="384374" y="652190"/>
                                </a:lnTo>
                                <a:lnTo>
                                  <a:pt x="376004" y="610487"/>
                                </a:lnTo>
                                <a:lnTo>
                                  <a:pt x="265791" y="680569"/>
                                </a:lnTo>
                                <a:cubicBezTo>
                                  <a:pt x="237372" y="683915"/>
                                  <a:pt x="208992" y="672264"/>
                                  <a:pt x="193964" y="647231"/>
                                </a:cubicBezTo>
                                <a:lnTo>
                                  <a:pt x="82077" y="475222"/>
                                </a:lnTo>
                                <a:lnTo>
                                  <a:pt x="58681" y="493624"/>
                                </a:lnTo>
                                <a:cubicBezTo>
                                  <a:pt x="58681" y="493624"/>
                                  <a:pt x="48637" y="516984"/>
                                  <a:pt x="36958" y="525349"/>
                                </a:cubicBezTo>
                                <a:cubicBezTo>
                                  <a:pt x="25278" y="533653"/>
                                  <a:pt x="-11472" y="493624"/>
                                  <a:pt x="3555" y="485259"/>
                                </a:cubicBezTo>
                                <a:lnTo>
                                  <a:pt x="47001" y="461898"/>
                                </a:lnTo>
                                <a:lnTo>
                                  <a:pt x="155540" y="380106"/>
                                </a:lnTo>
                                <a:cubicBezTo>
                                  <a:pt x="155540" y="373415"/>
                                  <a:pt x="158888" y="365050"/>
                                  <a:pt x="162236" y="360031"/>
                                </a:cubicBezTo>
                                <a:cubicBezTo>
                                  <a:pt x="168893" y="351727"/>
                                  <a:pt x="180611" y="348381"/>
                                  <a:pt x="190616" y="353400"/>
                                </a:cubicBezTo>
                                <a:lnTo>
                                  <a:pt x="255747" y="303273"/>
                                </a:lnTo>
                                <a:lnTo>
                                  <a:pt x="270813" y="289949"/>
                                </a:lnTo>
                                <a:cubicBezTo>
                                  <a:pt x="232389" y="263243"/>
                                  <a:pt x="210666" y="229845"/>
                                  <a:pt x="232389" y="173086"/>
                                </a:cubicBezTo>
                                <a:cubicBezTo>
                                  <a:pt x="240720" y="158030"/>
                                  <a:pt x="254074" y="144707"/>
                                  <a:pt x="269139" y="136342"/>
                                </a:cubicBezTo>
                                <a:lnTo>
                                  <a:pt x="285840" y="126305"/>
                                </a:lnTo>
                                <a:cubicBezTo>
                                  <a:pt x="334270" y="111309"/>
                                  <a:pt x="386047" y="131324"/>
                                  <a:pt x="414428" y="169740"/>
                                </a:cubicBezTo>
                                <a:lnTo>
                                  <a:pt x="614843" y="1137"/>
                                </a:lnTo>
                                <a:cubicBezTo>
                                  <a:pt x="614843" y="1137"/>
                                  <a:pt x="617663" y="405"/>
                                  <a:pt x="621867" y="1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FAF3BA" id="Group 6" o:spid="_x0000_s1026" style="position:absolute;margin-left:0;margin-top:0;width:757.45pt;height:576.7pt;z-index:-251653120;mso-position-horizontal:left;mso-position-horizontal-relative:margin;mso-position-vertical:top;mso-position-vertical-relative:margin;mso-width-relative:margin;mso-height-relative:margin" coordsize="96157,73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">
                <v:shape id="Blue rectangle" o:spid="_x0000_s1027" style="position:absolute;left:254;width:95821;height:73186;visibility:visible;mso-wrap-style:square;v-text-anchor:top" coordsize="15831,12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ZEtsEA&#10;AADbAAAADwAAAGRycy9kb3ducmV2LnhtbESPT4vCMBTE74LfITzBi6ypRVS6RhFBXLz5B7w+mrdt&#10;1+alNrHtfnsjCB6HmfkNs1x3phQN1a6wrGAyjkAQp1YXnCm4nHdfCxDOI2ssLZOCf3KwXvV7S0y0&#10;bflIzclnIkDYJagg975KpHRpTgbd2FbEwfu1tUEfZJ1JXWMb4KaUcRTNpMGCw0KOFW1zSm+nh1Hw&#10;V47i0YwlmTs/ZGG2+0O8uyo1HHSbbxCeOv8Jv9s/WsF8Cq8v4QfI1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A2RLbBAAAA2wAAAA8AAAAAAAAAAAAAAAAAmAIAAGRycy9kb3du&#10;cmV2LnhtbFBLBQYAAAAABAAEAPUAAACGAwAAAAA=&#10;" path="m,12239r15830,l15830,,,,,12239xe" fillcolor="#6b78e8 [3204]" stroked="f">
                  <v:path arrowok="t" o:connecttype="custom" o:connectlocs="0,7318088;9581547,7318088;9581547,0;0,0;0,7318088" o:connectangles="0,0,0,0,0"/>
                </v:shape>
                <v:shape id="White diagonal lines" o:spid="_x0000_s1028" style="position:absolute;left:11475;top:-11378;width:73152;height:95976;rotation:90;visibility:visible;mso-wrap-style:square;v-text-anchor:middle" coordsize="7315200,95976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f0jMQA&#10;AADbAAAADwAAAGRycy9kb3ducmV2LnhtbESP0WrCQBRE3wv+w3IF3+qmgq2kbkIVhEAKpdEPuGav&#10;2dTs3ZBdNf69Wyj0cZiZM8w6H20nrjT41rGCl3kCgrh2uuVGwWG/e16B8AFZY+eYFNzJQ55NntaY&#10;anfjb7pWoRERwj5FBSaEPpXS14Ys+rnriaN3coPFEOXQSD3gLcJtJxdJ8iotthwXDPa0NVSfq4tV&#10;8CP7sVxsvk5VXX4WZnsud8eiVGo2HT/eQQQaw3/4r11oBW9L+P0Sf4DM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6X9IzEAAAA2wAAAA8AAAAAAAAAAAAAAAAAmAIAAGRycy9k&#10;b3ducmV2LnhtbFBLBQYAAAAABAAEAPUAAACJAwAAAAA=&#10;" path="m5493523,3119379v,-903,,-903,,-903c5491318,3114867,5492420,3109453,5497380,3106746v3858,-1805,10472,,12676,4512l7315200,6500239r,39565l5493523,3119379xm5493523,5970818v,-1805,,-1805,,-1805c5491318,5965404,5492420,5960892,5497380,5958185v3858,-1805,10472,,12676,3609l7315200,9350776r,40065l5493523,5970818xm5483602,5733499v,-903,,-903,,-903c5480847,5728084,5482500,5723573,5487460,5720866v4960,-2707,9920,,12676,3609l7315200,9132483r,40068l5483602,5733499xm5250754,7611707v-1550,-26013,12400,-51392,37200,-63573c5321022,7531891,5360151,7545427,5376685,7578814r109673,201225c5501238,7811621,5490216,7848618,5460455,7866665v-31414,18949,-72197,7219,-90935,-24364l5259847,7641076v-1102,-1805,-1102,-2707,-2204,-3609c5253509,7629120,5251270,7620379,5250754,7611707xm4930896,4040457v1585,-5415,5167,-10152,10403,-12407c4951219,4022636,4965548,4026245,4970508,4037073l7315200,8439693r,90028l4932481,4056925v-2756,-4963,-3169,-11054,-1585,-16468xm4636460,6487754v-2170,-25886,10540,-51772,35340,-63954c4704868,6406655,4743997,6418386,4762184,6450871r499316,938448c5279136,7422706,5266461,7463312,5233393,7479555v-33067,17144,-72197,5414,-90384,-27973l4643693,6513133v-4133,-8121,-6510,-16750,-7233,-25379xm4361588,6771319v2273,-5752,6820,-10490,13158,-12746c4387422,6753159,4401200,6758573,4406160,6771206l5911422,9597624r-54747,l4363172,6793765v,-1804,-1102,-2707,-1102,-3609c4359314,6783839,4359314,6777072,4361588,6771319xm4322331,r104098,l7315200,5421748r,199193l4322331,xm4135589,r21340,l7315200,5929347r,40063l4135589,xm3927581,r104463,l7315200,6163184r,199773l5667677,3268267r-1102,903c5646183,3279095,5620832,3271877,5609258,3252025r-87628,-166936c5511710,3065237,5486358,3058019,5465967,3067945v-21494,9925,-29210,36996,-19290,56848l5605400,3422570v6614,14437,6614,30680,-2204,43313l7315200,6680572r,37264l5591622,3478516v-1102,,-1102,1805,-2755,1805c5568475,3490246,5543124,3482125,5532101,3462273l4566536,1649443v-1653,-902,-1653,-1804,-2755,-3609c4553860,1625982,4563781,1600716,4584172,1589888v20392,-9926,45743,-902,55663,20754l5291812,2834235v9920,20754,35272,27973,55663,18047c5369520,2842356,5376685,2815285,5366765,2795433l5161196,2408323v-10471,-20754,-2755,-46020,17636,-56848c5178832,2351475,5179934,2351475,5179934,2351475l3927581,xm3700173,5940138v-3858,27973,1102,55946,13778,81212l4096430,6738722v1102,-903,3857,-903,4960,-1805c4111861,6731503,4115719,6719772,4110208,6709846l3700173,5940138xm3320450,4723765v,11731,2205,21656,4961,31582l3485236,5057635v-1102,-18047,-6063,-35191,-14880,-50532l3320450,4723765xm3110611,6430004v2205,-7106,7027,-13423,14191,-17935c3139683,6402143,3160074,6406655,3168892,6421995r494356,926718c3670964,7364053,3691355,7370370,3707889,7363151v14880,-7219,21494,-27973,12676,-43313l3564046,7026573v,-903,-1102,-1805,-1102,-3610c3556330,7006721,3562944,6986869,3579478,6979650v16533,-6316,35271,,42987,17145l3961956,7634760v,902,1102,2707,1102,3609c3969120,7654611,3963058,7675366,3946525,7681682v-16534,6317,-35823,,-42988,-17145l3835749,7539110v,-902,,-2707,-1102,-3609c3824727,7520161,3805437,7516551,3790006,7525575v-14880,9926,-18738,28875,-9920,44215l3900781,7795379v,1804,1103,2707,1103,3609c3908497,7816133,3901884,7835985,3885350,7842301v-16534,6317,-35272,,-42987,-16242l3112127,6452675v-3307,-7670,-3720,-15565,-1516,-22671xm2964701,r55430,l3080161,112734v13778,-5414,29210,1804,36926,14437l3963058,1714413v7716,15340,25352,20754,40783,12633c4018721,1719827,4024233,1701780,4016517,1686440l3868816,1410319v-6062,-9926,-4960,-24363,2756,-33387l3137942,r102921,l4252397,1899396v2756,-7219,1653,-15341,-2205,-22559l3855038,1135101v-7715,-15340,-2755,-33387,12676,-40606c3883146,1086374,3900781,1091788,3908497,1107128r712600,1338192c4628813,2460660,4623853,2477805,4608421,2485926v-15431,7219,-33067,1805,-40783,-12633l4413876,2185442v-3858,-8121,-9921,-12633,-17636,-15340l4579212,2512094v9920,6317,18738,15340,24249,25266l5675393,4548708v15431,29778,50703,43313,82668,33387l5478642,4057827v-4960,-9926,-1653,-23461,8818,-28875c5497380,4023538,5511710,4028050,5516670,4037976r276663,518853c5808764,4535173,5811520,4506298,5798844,4482836l5459353,3846676v-8818,-17144,-9920,-36996,-3858,-55946l3436531,r20965,l5465967,3771781v13778,-18949,36925,-29778,60623,-27071l3532600,r103998,l7315200,6906733r,198435l6318001,5233595v-6063,11730,-16534,21656,-27556,27972c6255724,5279614,6213839,5266981,6196203,5232693l6051258,4960182v-12676,-23462,-36926,-38802,-63379,-36997l7315200,7414550r,90796l5948749,4935817v-27005,19853,-35823,56850,-19289,87529l6191243,5514227v4960,10828,7715,22558,7715,34290l7061464,7167340v11573,23461,3858,51434,-19290,62262c7041072,7231407,7038317,7232310,7037214,7232310r277986,522397l7315200,7847351,6127864,5617095v-25352,,-49601,-14437,-61175,-36997l4478908,2601427v-11574,-23461,-10471,-51434,4960,-73090l4406160,2383057v-12676,903,-23698,-5414,-29210,-15340l4124537,1892177v-7716,-15340,-25352,-20754,-40783,-12633c4068322,1886763,4063362,1904810,4071078,1920150r428221,803997c4506464,2736780,4503157,2753023,4489930,2762046r912106,1711767c5407548,4482836,5405894,4492762,5399832,4500883l7315200,8097082r,91873l5115453,4056925v-3858,-5414,-3858,-12633,,-18949l2964701,xm2750040,6826250r160927,302289c2914825,7135758,2921438,7141172,2930256,7143879l2779249,6860540v-7716,-12633,-16534,-23462,-29209,-34290xm2711212,r53417,l4870204,3954057v4960,11730,1102,25266,-10471,31582c4848159,3991053,4834381,3987444,4828319,3975713l2711212,xm2618873,6837078r56214,103771c2682252,6956189,2700439,6962506,2715319,6953482v15431,-7219,20391,-25266,12676,-40606l2672332,6809105v-20392,3610,-39130,13536,-53459,27973xm2146562,1609852v2755,-8685,8818,-16355,17635,-20866c2181833,1579962,2203878,1586279,2212696,1604326r267845,503513c2489359,2125886,2483297,2146641,2465110,2155664v-17636,9024,-39130,2707,-47948,-15340l2148766,1636810v-4409,-8572,-4960,-18272,-2204,-26958xm2049009,r54318,l3884248,3343163v6613,10828,1102,26168,-9920,32484c3862754,3381964,3847323,3377452,3841260,3365721l2049009,xm2024764,1400619v2755,-8798,8818,-16468,17636,-20980c2060035,1370616,2081529,1376932,2090347,1394979r58419,109185c2158135,1522211,2151522,1542966,2133886,1551989v-18187,9024,-39681,2707,-48499,-15340l2026968,1428366v-4409,-9024,-4960,-18949,-2204,-27747xm1917966,r20860,l3791659,3478516v,1805,,1805,,1805c3793864,3483930,3792762,3488442,3787802,3491149v-4961,1804,-10472,,-12676,-4512l1917966,xm1450635,r55709,l3399261,3554314v6062,11730,1102,26168,-10471,32484c3377216,3591310,3363438,3587701,3355722,3577775l1450635,xm1442228,5609426v827,-2256,2480,-4061,4409,-4963c1451597,5601756,1456557,5604463,1459313,5608072l3584351,9597624r-21340,l1442779,5617095v-1377,-2707,-1377,-5414,-551,-7669xm1296732,2442613r393501,741735c1690233,3183446,1690233,3180739,1690233,3178934v1653,-50532,44641,-91138,96446,-89333l1550799,2645643v,-1805,-1653,-3610,-2755,-5414c1538123,2627596,1518834,2622181,1506158,2633010v-12675,9926,-16533,27973,-7715,41508l1646143,2950638v7165,15340,2205,33388,-12676,40606c1618036,2999366,1600400,2993951,1592684,2978611l1315470,2457953v-3857,-8121,-9920,-12633,-18738,-15340xm403364,4291537v-2204,-5414,,-9926,3858,-12633c412182,4276197,417693,4278904,419898,4282514l3250662,9597624r-21339,l403364,4291537xm,704719l,603475,1305550,3055312v4960,9925,1102,22558,-8818,28875c1285159,3090503,1271380,3087796,1263665,3076968l,704719xm,888976l,785771,1517732,3635525v1102,-902,1102,-1804,1102,-3609c1530408,3582287,1580009,3549802,1630712,3560630l,499389,,396240,1927766,4015417v1654,902,3858,902,5512,1804c1979021,4038878,2034684,4019928,2057280,3973006l1260909,2477805v,2707,1654,5414,2756,8121l1658819,3227661v7716,15340,2204,32485,-12676,40606c1630712,3275486,1613076,3270974,1605360,3255634l892760,1917443v-7715,-15340,-2756,-33388,12676,-40606c920316,1869618,938503,1874130,946219,1889470r153212,287851c1101084,2180028,1103288,2182735,1104942,2183637l,109716,,6036,1152890,2171004v3857,-7219,2755,-16242,-1103,-24363l1083448,2018506v-7715,-14437,-2756,-32484,12676,-40606c1111004,1970682,1129191,1976096,1136356,1991436r252964,475540c1397036,2481414,1414672,2486828,1430103,2479609v14881,-8121,20392,-25266,12676,-40606l1014558,1635006v-2756,-5414,-3858,-10829,-3858,-15340l148101,r55129,l1052585,1594400v6614,1804,11574,7219,15432,13535l1386565,2206196v-29209,-56848,-12676,-126330,39681,-164228l338908,r21643,l1442779,2032042v38028,-20755,84873,-20755,122900,902l536736,101003v-1103,-902,-2205,-3609,-3858,-6316c524749,78219,520374,60792,519418,43408l525418,,787286,r881453,1653955c1672597,1657565,1676455,1661174,1679211,1666588l2860264,3885478v7716,8121,15431,15340,24249,21656l2607850,3386476v-31965,-58653,-14329,-132646,41886,-168741l935935,r21069,l2666269,3209614v42988,-21656,96446,-16242,135576,12633l1085289,r20898,l2413304,2454343v-3857,-53238,24250,-102868,71095,-128134c2548880,2291920,2631549,2315381,2666269,2381253r746770,1404063c3408079,3769976,3405323,3753734,3406425,3737492v5512,-72189,66135,-127232,138883,-121818l2231434,1148637v-14880,-29778,-4960,-66775,25352,-82115c2287649,1051182,2324023,1062913,2339454,1091788l4054544,4306877v16534,30680,53459,40606,82669,25266c4167524,4315901,4177444,4278904,4162564,4250029l3862754,3688764v-15431,-29777,-3858,-66774,25352,-82114c3918417,3591310,3955342,3603041,3970774,3631916r561593,1054852c4538429,4700304,4550003,4710230,4562678,4714741r-54561,-101966c4499299,4597435,4505362,4576681,4521895,4567658v15432,-8122,35823,-1805,44641,14437l4629915,4701206v17636,-18949,20392,-46922,8818,-69481l3838505,3127500v-15432,-30680,-3858,-67677,25351,-83017c3863856,3044483,3864959,3043581,3866612,3043581r-44641,-82114c3792762,2977709,3755836,2965978,3740956,2937103l3635141,2740390v-7716,-13535,-8818,-28875,-4960,-44216l2193893,r20707,l3638999,2674518v4960,-6317,11573,-12633,19289,-16242l2910967,1254212v-7164,-15340,-2204,-33387,12676,-40606c2939074,1206387,2956710,1210899,2964426,1226239r845971,1588144c3818113,2829723,3835749,2834235,3851180,2827016v15432,-8121,20392,-25266,12676,-40606l3715053,2511192v-7164,-15340,-2204,-33387,13227,-40606c3729383,2468781,3729383,2468781,3730485,2468781l2415514,r21508,l3750876,2466976v7716,1805,13778,7219,17636,14438l4045726,3002975v7716,15340,25352,20754,40783,12633c4101390,3008389,4106350,2990342,4099185,2975002l3704031,2234169v-7716,-14438,-2756,-32485,12676,-40606c3731587,2186344,3749774,2191758,3757490,2206196r712600,1338192c4475050,3553411,4475050,3563337,4470090,3572361r661897,1244346c5138049,4826632,5151827,4832046,5162299,4825730v9920,-6316,14880,-18949,8818,-30679l4929725,4341167v-6613,-11731,-2755,-24364,8818,-30680c4950117,4304170,4962793,4307780,4968855,4319510l6946830,8031796v6614,10828,2756,23461,-8818,29777c6926439,8067890,6913763,8064280,6907701,8052550l5525488,5457378v-6063,-10827,-20392,-15339,-30312,-9023c5484705,5454671,5479745,5467304,5486358,5478132r556082,1045829c6049053,6534790,6045195,6547423,6033622,6553739v-11574,6316,-24250,2707,-30312,-9024l4422694,3578677v-2205,-902,-4961,-4512,-6063,-7219l4263971,3284510v-7716,-15340,-25352,-19852,-40783,-12633c4208307,3279095,4203347,3297143,4210512,3312483r68890,128134c4287118,3455957,4281606,3473102,4266726,3481223v-15431,7219,-33067,2707,-40783,-12633l3972978,2993049v-7164,-15340,-25351,-20754,-40232,-12633c3917315,2987635,3912355,3005682,3920071,3021022r427670,803998c4350497,3828629,4351599,3832239,4351599,3835848l5388258,5783128v15432,30680,3858,66774,-25351,82114c5332595,5880582,5295670,5868852,5280239,5839976l4968855,5257055v-11022,-23460,-36374,-36094,-61726,-32483l6005515,7288256v10471,-7219,14329,-21657,7715,-33388l5676495,6624123v-7165,-12633,-2204,-27973,10471,-34290c5699642,6581712,5714522,6587126,5721136,6599759r607336,1138771c6336188,7751163,6330677,7766503,6318001,7772820v-12676,7219,-27556,2707,-34170,-9926l6153215,7517454v-6613,-10829,-20391,-16243,-31965,-10829l7234997,9597624r-73649,l6149358,7691608v-10472,,-19290,-5414,-23148,-14438l5910171,7272915v-6063,-12632,-21494,-16242,-34170,-9925c5863325,7269306,5859467,7284646,5866081,7297279r364291,683082c6238088,7992994,6233128,8008334,6220452,8014651v-12676,8121,-28107,2707,-34169,-9926l5009638,5795761v-7716,-12633,-2205,-27973,10471,-34289c5032785,5753350,5047665,5758764,5054279,5771397r719213,1350825c5779555,7134855,5794986,7138465,5807662,7132148v12676,-6316,16534,-21656,9920,-34289l5691926,6862344v-4960,-9023,-3857,-18949,1103,-27070l4861386,5274200v-3858,14438,-1653,27973,4960,40606l5004678,5574684v15431,30681,3858,67677,-25352,83017c4949015,5673041,4912089,5661310,4896658,5632435l4383564,4667819v-16534,-29778,-53459,-40606,-82668,-25266c4270584,4659698,4260113,4695792,4275544,4725570r866363,1627846c5155685,6378682,5147969,6412069,5125373,6430116r496561,932133c5628547,7372174,5640121,7375784,5650041,7370370v9920,-6317,13778,-17145,8818,-27973l5155685,6397632v-4960,-9926,-1102,-22559,8818,-27973c5174974,6365147,5187650,6368756,5192610,6378682l6906765,9597624r-46477,l5979061,7942462v-6614,-9925,-17636,-13535,-28107,-9023c5941033,7939755,5937175,7951486,5942136,7961412r218795,411474c6165891,8381007,6162033,8394542,6151562,8399054v-9920,5414,-22596,1805,-27556,-9024l5313306,6866856v-8818,43313,-40783,79407,-82668,93845l6635593,9597624r-21012,l5213002,6966115v-57317,12633,-114082,-15340,-142190,-65872l4324043,5498887v-1654,-2708,-2756,-5415,-3858,-7218c4284362,5429405,4204449,5407749,4142173,5442940v-62277,35192,-83771,115502,-48499,177764l4470090,6325443v30312,58653,12676,129939,-40783,167838l6070547,9573919v2480,5415,2755,11957,964,17822l6066622,9597624r-34409,l6028662,9594673,4385768,6513133v-58419,15340,-120144,-10828,-148251,-64067l3945422,5899532v-7715,-15340,-19289,-28876,-33067,-40606l3914559,5862535v1654,1805,1654,2707,2756,4512c3928889,5890508,3918417,5920286,3894168,5931114v-23698,11731,-52908,1805,-64481,-22559l3818113,5886899v-20391,21656,-47947,35192,-77157,39703l5641223,9494512v4960,9024,1102,21657,-8818,27071c5621934,9526997,5609258,9522485,5604298,9512559l4429307,7310814v-1102,-902,-2756,-3609,-3858,-4511c4417733,7298181,4405058,7298181,4397342,7306303r194546,364551c4601808,7690706,4607319,7710557,4607319,7731312r6063,10828c4613382,7743945,4614484,7744847,4614484,7745749v3858,10828,-2205,20754,-12676,24364c4592990,7804402,4568741,7832375,4538429,7848618v-63379,33387,-142189,9023,-176359,-54142l2451332,4204009v2755,5414,3858,12633,2755,18949l2573130,4445840v2755,4512,3857,10828,2755,15340l4009903,7153805v8818,15340,12676,33387,11574,50532c4017619,7256673,3972978,7295474,3921173,7291865l5148788,9597624r-55580,l3088979,5833660v-1102,-2707,-2755,-6317,-2755,-9926l2396771,4528856v-24250,-46020,-81566,-63164,-127309,-39703c2223719,4513516,2206083,4570365,2230332,4616385r457431,858138c2698785,5495278,2701541,5518738,2696581,5540396v-11574,51434,-62277,81211,-112980,70383l4472294,9158836v,903,1654,903,1654,2707c4480010,9172372,4475050,9187712,4462374,9193126v-11573,6316,-27005,902,-31965,-11731l2940177,6384096v,-902,-1103,-902,-1103,-2707c2933012,6369659,2917581,6367854,2906007,6374170v-11574,6317,-13778,21657,-7716,32485l3497912,7534598v5511,10829,1653,23461,-8818,29778c3477520,7572497,3462640,7568888,3456026,7557157l1075733,3086894v,-1805,-1654,-1805,-1654,-2707c1068017,3072456,1072977,3058019,1085653,3052604v11573,-6316,27004,-1804,31965,11731l2516364,5690186v,1804,1102,1804,1102,2707c2523529,5704623,2538960,5706428,2550534,5700111v11573,-6316,13778,-20754,7715,-32484l2297569,5177649v-4960,-8121,-2756,-19853,3858,-27974l1943198,4478325v-1103,902,-2756,902,-3858,1804c1927766,4486446,1913988,4481934,1907375,4470203l,888976xm,1503027r,-40067l1917846,5063953v,902,,902,,902c1920602,5069366,1918948,5073878,1913988,5076585v-4960,2707,-9920,902,-12676,-3609l,1503027xm,1951136l,1691154,1361213,4247322v5511,9926,1654,22559,-8818,27973c1342475,4279807,1329800,4276197,1324288,4266271l152053,2064526v-4960,-9926,-16534,-13535,-28108,-9023c114025,2060917,110167,2073550,115127,2083476r219898,411473c339985,2504875,336127,2517508,326207,2522020v-8818,5414,-21494,1805,-27005,-8121l,1951136xm,2855562l,2751261,558780,3800656v6063,11731,1103,25266,-10471,31583c536736,3838555,522958,3834946,515242,3823215l,2855562xm,3326152l,3138326r428716,804902c441943,3944131,452965,3951350,459579,3963080r203363,381696c672863,4363726,697112,4371847,715850,4361018v19289,-9925,27005,-34289,16534,-53238l642551,4138137v-10472,-18950,-2756,-43313,16534,-53239c677823,4074972,702072,4082191,711992,4101140r335633,630746c1052585,4740910,1061403,4748128,1071874,4750836v21494,6316,42988,-5415,49601,-27071l,2617309,,2430108r492646,925688c503668,3322408,532878,3298947,567598,3292631l,2227149r,-38396l1045,2189051,586336,3289924v36926,,71095,19852,89282,53239l2229230,6264986v7164,15340,18738,27973,33067,36996l1772901,5382484v-7716,-15341,-2204,-33388,12676,-40607c1801009,5333756,1818644,5339170,1826360,5354510r513094,961910c2362601,6311908,2381339,6300177,2396771,6283935l1399241,4410648v-6063,-11731,-1102,-26168,10471,-32485c1421286,4371847,1436166,4376358,1442779,4388089r979343,1837193c2423225,6206333,2419367,6187383,2410549,6169336l1918948,5246227v-7715,-13534,-11573,-28874,-11573,-44215c1906273,5146066,1950913,5099143,2006577,5098241l546105,2355987v-2756,-4512,,-9926,3306,-12633c554922,2340647,559883,2343354,562087,2346963l2028070,5099143v29210,6317,56215,25267,69993,52337l3167790,7162828v13778,26169,15431,58653,3858,85724l4423560,9597624r-20436,l3162830,7266599v-7716,9926,-16534,18949,-28108,27071l3334228,7669049v7716,15340,2756,32485,-12675,40606c3306121,7716874,3288485,7711460,3280770,7697022l3127007,7409171v-7716,-15340,-25352,-20754,-40783,-13535c3071344,7403757,3066383,7421804,3073548,7436242r68890,128134c3145194,7570692,3146296,7577009,3145194,7583325l4217953,9597624r-55599,l3101655,7606787v-4960,-2707,-9920,-8122,-12676,-12633l2836015,7118613v-7165,-15340,-25352,-20754,-40232,-12633c2780351,7113199,2775391,7131246,2783107,7146586r427670,803998c3214635,7956900,3216288,7963217,3214635,7969533r867145,1628091l4060610,9597624,3203613,7988483v-1654,902,-3858,902,-5512,2707c3184323,7998408,3166688,7992092,3158972,7978557l2588561,6907462v,17145,3858,33387,11574,48727l2979857,7669049v17636,32485,15432,73091,-4960,103771l3947610,9597624r-21164,l2962221,7786355v-25902,25266,-61174,36094,-95344,27071l3816603,9597624r-100688,l1238313,4949354v-10471,-3611,-21494,-1805,-30862,2707c1188712,4961986,1180997,4986349,1190917,5005300r195648,366354c1397036,5390605,1389320,5414967,1370031,5424893v-18738,10830,-42987,2707,-52907,-16242l948423,4717448v-9920,-18949,-34169,-26168,-53459,-16242c876227,4711132,868511,4735496,878431,4754445r524668,984468c1409712,5749741,1409712,5764179,1403099,5775007l3439038,9597624r-99577,l,3326152xm,3698612r,-40067l3163083,9597624r-21340,l,3698612xm,4033634l,3846531,3062732,9597624r-100579,l,4033634xm,4319136r,-40068l2832599,9597624r-21339,l,4319136xm,4741813l,4554387,2685765,9597624r-99814,l,4741813xe" fillcolor="white [3212]" stroked="f" strokeweight="1pt">
                  <v:fill opacity="59110f"/>
                  <v:stroke miterlimit="4" joinstyle="miter"/>
                  <v:path arrowok="t" o:connecttype="custom" o:connectlocs="5493523,3119379;5493523,3118476;5497380,3106746;5510056,3111258;7315200,6500239;7315200,6539804;5493523,5970818;5493523,5969013;5497380,5958185;5510056,5961794;7315200,9350776;7315200,9390841;5483602,5733499;5483602,5732596;5487460,5720866;5500136,5724475;7315200,9132483;7315200,9172551;5250754,7611707;5287954,7548134;5376685,7578814;5486358,7780039;5460455,7866665;5369520,7842301;5259847,7641076;5257643,7637467;5250754,7611707;4930896,4040457;4941299,4028050;4970508,4037073;7315200,8439693;7315200,8529721;4932481,4056925;4930896,4040457;4636460,6487754;4671800,6423800;4762184,6450871;5261500,7389319;5233393,7479555;5143009,7451582;4643693,6513133;4636460,6487754;4361588,6771319;4374746,6758573;4406160,6771206;5911422,9597624;5856675,9597624;4363172,6793765;4362070,6790156;4361588,6771319;4322331,0;4426429,0;7315200,5421748;7315200,5620941;4135589,0;4156929,0;7315200,5929347;7315200,5969410;3927581,0;4032044,0;7315200,6163184;7315200,6362957;5667677,3268267;5666575,3269170;5609258,3252025;5521630,3085089;5465967,3067945;5446677,3124793;5605400,3422570;5603196,3465883;7315200,6680572;7315200,6717836;5591622,3478516;5588867,3480321;5532101,3462273;4566536,1649443;4563781,1645834;4584172,1589888;4639835,1610642;5291812,2834235;5347475,2852282;5366765,2795433;5161196,2408323;5178832,2351475;5179934,2351475;3700173,5940138;3713951,6021350;4096430,6738722;4101390,6736917;4110208,6709846;3320450,4723765;3325411,4755347;3485236,5057635;3470356,5007103;3110611,6430004;3124802,6412069;3168892,6421995;3663248,7348713;3707889,7363151;3720565,7319838;3564046,7026573;3562944,7022963;3579478,6979650;3622465,6996795;3961956,7634760;3963058,7638369;3946525,7681682;3903537,7664537;3835749,7539110;3834647,7535501;3790006,7525575;3780086,7569790;3900781,7795379;3901884,7798988;3885350,7842301;3842363,7826059;3112127,6452675;3110611,6430004;2964701,0;3020131,0;3080161,112734;3117087,127171;3963058,1714413;4003841,1727046;4016517,1686440;3868816,1410319;3871572,1376932;3137942,0;3240863,0;4252397,1899396;4250192,1876837;3855038,1135101;3867714,1094495;3908497,1107128;4621097,2445320;4608421,2485926;4567638,2473293;4413876,2185442;4396240,2170102;4579212,2512094;4603461,2537360;5675393,4548708;5758061,4582095;5478642,4057827;5487460,4028952;5516670,4037976;5793333,4556829;5798844,4482836;5459353,3846676;5455495,3790730;3436531,0;3457496,0;5465967,3771781;5526590,3744710;3532600,0;3636598,0;7315200,6906733;7315200,7105168;6318001,5233595;6290445,5261567;6196203,5232693;6051258,4960182;5987879,4923185;7315200,7414550;7315200,7505346;5948749,4935817;5929460,5023346;6191243,5514227;6198958,5548517;7061464,7167340;7042174,7229602;7037214,7232310;7315200,7754707;7315200,7847351;6127864,5617095;6066689,5580098;4478908,2601427;4483868,2528337;4406160,2383057;4376950,2367717;4124537,1892177;4083754,1879544;4071078,1920150;4499299,2724147;4489930,2762046;5402036,4473813;5399832,4500883;7315200,8097082;7315200,8188955;5115453,4056925;5115453,4037976;2750040,6826250;2910967,7128539;2930256,7143879;2779249,6860540;2750040,6826250;2711212,0;2764629,0;4870204,3954057;4859733,3985639;4828319,3975713;2618873,6837078;2675087,6940849;2715319,6953482;2727995,6912876;2672332,6809105;2618873,6837078;2146562,1609852;2164197,1588986;2212696,1604326;2480541,2107839;2465110,2155664;2417162,2140324;2148766,1636810;2146562,1609852;2049009,0;2103327,0;3884248,3343163;3874328,3375647;3841260,3365721;2024764,1400619;2042400,1379639;2090347,1394979;2148766,1504164;2133886,1551989;2085387,1536649;2026968,1428366;2024764,1400619;1917966,0;1938826,0;3791659,3478516;3791659,3480321;3787802,3491149;3775126,3486637;1450635,0;1506344,0;3399261,3554314;3388790,3586798;3355722,3577775;1442228,5609426;1446637,5604463;1459313,5608072;3584351,9597624;3563011,9597624;1442779,5617095;1442228,5609426;1296732,2442613;1690233,3184348;1690233,3178934;1786679,3089601;1550799,2645643;1548044,2640229;1506158,2633010;1498443,2674518;1646143,2950638;1633467,2991244;1592684,2978611;1315470,2457953;1296732,2442613;403364,4291537;407222,4278904;419898,4282514;3250662,9597624;3229323,9597624;0,704719;0,603475;1305550,3055312;1296732,3084187;1263665,3076968;0,888976;0,785771;1517732,3635525;1518834,3631916;1630712,3560630;0,499389;0,396240;1927766,4015417;1933278,4017221;2057280,3973006;1260909,2477805;1263665,2485926;1658819,3227661;1646143,3268267;1605360,3255634;892760,1917443;905436,1876837;946219,1889470;1099431,2177321;1104942,2183637;0,109716;0,6036;1152890,2171004;1151787,2146641;1083448,2018506;1096124,1977900;1136356,1991436;1389320,2466976;1430103,2479609;1442779,2439003;1014558,1635006;1010700,1619666;148101,0;203230,0;1052585,1594400;1068017,1607935;1386565,2206196;1426246,2041968;338908,0;360551,0;1442779,2032042;1565679,2032944;536736,101003;532878,94687;519418,43408;525418,0;787286,0;1668739,1653955;1679211,1666588;2860264,3885478;2884513,3907134;2607850,3386476;2649736,3217735;935935,0;957004,0;2666269,3209614;2801845,3222247;1085289,0;1106187,0;2413304,2454343;2484399,2326209;2666269,2381253;3413039,3785316;3406425,3737492;3545308,3615674;2231434,1148637;2256786,1066522;2339454,1091788;4054544,4306877;4137213,4332143;4162564,4250029;3862754,3688764;3888106,3606650;3970774,3631916;4532367,4686768;4562678,4714741;4508117,4612775;4521895,4567658;4566536,4582095;4629915,4701206;4638733,4631725;3838505,3127500;3863856,3044483;3866612,3043581;3821971,2961467;3740956,2937103;3635141,2740390;3630181,2696174;2193893,0;2214600,0;3638999,2674518;3658288,2658276;2910967,1254212;2923643,1213606;2964426,1226239;3810397,2814383;3851180,2827016;3863856,2786410;3715053,2511192;3728280,2470586;3730485,2468781;2415514,0;2437022,0;3750876,2466976;3768512,2481414;4045726,3002975;4086509,3015608;4099185,2975002;3704031,2234169;3716707,2193563;3757490,2206196;4470090,3544388;4470090,3572361;5131987,4816707;5162299,4825730;5171117,4795051;4929725,4341167;4938543,4310487;4968855,4319510;6946830,8031796;6938012,8061573;6907701,8052550;5525488,5457378;5495176,5448355;5486358,5478132;6042440,6523961;6033622,6553739;6003310,6544715;4422694,3578677;4416631,3571458;4263971,3284510;4223188,3271877;4210512,3312483;4279402,3440617;4266726,3481223;4225943,3468590;3972978,2993049;3932746,2980416;3920071,3021022;4347741,3825020;4351599,3835848;5388258,5783128;5362907,5865242;5280239,5839976;4968855,5257055;4907129,5224572;6005515,7288256;6013230,7254868;5676495,6624123;5686966,6589833;5721136,6599759;6328472,7738530;6318001,7772820;6283831,7762894;6153215,7517454;6121250,7506625;7234997,9597624;7161348,9597624;6149358,7691608;6126210,7677170;5910171,7272915;5876001,7262990;5866081,7297279;6230372,7980361;6220452,8014651;6186283,8004725;5009638,5795761;5020109,5761472;5054279,5771397;5773492,7122222;5807662,7132148;5817582,7097859;5691926,6862344;5693029,6835274;4861386,5274200;4866346,5314806;5004678,5574684;4979326,5657701;4896658,5632435;4383564,4667819;4300896,4642553;4275544,4725570;5141907,6353416;5125373,6430116;5621934,7362249;5650041,7370370;5658859,7342397;5155685,6397632;5164503,6369659;5192610,6378682;6906765,9597624;6860288,9597624;5979061,7942462;5950954,7933439;5942136,7961412;6160931,8372886;6151562,8399054;6124006,8390030;5313306,6866856;5230638,6960701;6635593,9597624;6614581,9597624;5213002,6966115;5070812,6900243;4324043,5498887;4320185,5491669;4142173,5442940;4093674,5620704;4470090,6325443;4429307,6493281;6070547,9573919;6071511,9591741;6066622,9597624;6032213,9597624;6028662,9594673;4385768,6513133;4237517,6449066;3945422,5899532;3912355,5858926;3914559,5862535;3917315,5867047;3894168,5931114;3829687,5908555;3818113,5886899;3740956,5926602;5641223,9494512;5632405,9521583;5604298,9512559;4429307,7310814;4425449,7306303;4397342,7306303;4591888,7670854;4607319,7731312;4613382,7742140;4614484,7745749;4601808,7770113;4538429,7848618;4362070,7794476;2451332,4204009;2454087,4222958;2573130,4445840;2575885,4461180;4009903,7153805;4021477,7204337;3921173,7291865;5148788,9597624;5093208,9597624;3088979,5833660;3086224,5823734;2396771,4528856;2269462,4489153;2230332,4616385;2687763,5474523;2696581,5540396;2583601,5610779;4472294,9158836;4473948,9161543;4462374,9193126;4430409,9181395;2940177,6384096;2939074,6381389;2906007,6374170;2898291,6406655;3497912,7534598;3489094,7564376;3456026,7557157;1075733,3086894;1074079,3084187;1085653,3052604;1117618,3064335;2516364,5690186;2517466,5692893;2550534,5700111;2558249,5667627;2297569,5177649;2301427,5149675;1943198,4478325;1939340,4480129;1907375,4470203;0,1503027;0,1462960;1917846,5063953;1917846,5064855;1913988,5076585;1901312,5072976;0,1951136;0,1691154;1361213,4247322;1352395,4275295;1324288,4266271;152053,2064526;123945,2055503;115127,2083476;335025,2494949;326207,2522020;299202,2513899;0,2855562;0,2751261;558780,3800656;548309,3832239;515242,3823215;0,3326152;0,3138326;428716,3943228;459579,3963080;662942,4344776;715850,4361018;732384,4307780;642551,4138137;659085,4084898;711992,4101140;1047625,4731886;1071874,4750836;1121475,4723765;0,2617309;0,2430108;492646,3355796;567598,3292631;0,2227149;0,2188753;1045,2189051;586336,3289924;675618,3343163;2229230,6264986;2262297,6301982;1772901,5382484;1785577,5341877;1826360,5354510;2339454,6316420;2396771,6283935;1399241,4410648;1409712,4378163;1442779,4388089;2422122,6225282;2410549,6169336;1918948,5246227;1907375,5202012;2006577,5098241;546105,2355987;549411,2343354;562087,2346963;2028070,5099143;2098063,5151480;3167790,7162828;3171648,7248552;4423560,9597624;4403124,9597624;3162830,7266599;3134722,7293670;3334228,7669049;3321553,7709655;3280770,7697022;3127007,7409171;3086224,7395636;3073548,7436242;3142438,7564376;3145194,7583325;4217953,9597624;4162354,9597624;3101655,7606787;3088979,7594154;2836015,7118613;2795783,7105980;2783107,7146586;3210777,7950584;3214635,7969533;4081780,9597624;4060610,9597624;3203613,7988483;3198101,7991190;3158972,7978557;2588561,6907462;2600135,6956189;2979857,7669049;2974897,7772820;3947610,9597624;3926446,9597624;2962221,7786355;2866877,7813426;3816603,9597624;3715915,9597624;1238313,4949354;1207451,4952061;1190917,5005300;1386565,5371654;1370031,5424893;1317124,5408651;948423,4717448;894964,4701206;878431,4754445;1403099,5738913;1403099,5775007;3439038,9597624;3339461,9597624;0,3698612;0,3658545;3163083,9597624;3141743,9597624;0,4033634;0,3846531;3062732,9597624;2962153,9597624;0,4319136;0,4279068;2832599,9597624;2811260,9597624;0,4741813;0,4554387;2685765,9597624;2585951,9597624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Grey center shadow" o:spid="_x0000_s1029" style="position:absolute;left:3772;top:3607;width:88528;height:65556;visibility:visible;mso-wrap-style:square;v-text-anchor:top" coordsize="13962,103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CO48IA&#10;AADbAAAADwAAAGRycy9kb3ducmV2LnhtbESPT2sCMRTE7wW/Q3hCbzWrlLVsjWILW7z6h54fm9fN&#10;4uZlTdJ19dMbQfA4zMxvmMVqsK3oyYfGsYLpJANBXDndcK3gsC/fPkCEiKyxdUwKLhRgtRy9LLDQ&#10;7sxb6nexFgnCoUAFJsaukDJUhiyGieuIk/fnvMWYpK+l9nhOcNvKWZbl0mLDacFgR9+GquPu3yro&#10;fSj3efmbXb/y0/vc1DOS1Y9Sr+Nh/Qki0hCf4Ud7oxXMc7h/ST9AL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wI7jwgAAANsAAAAPAAAAAAAAAAAAAAAAAJgCAABkcnMvZG93&#10;bnJldi54bWxQSwUGAAAAAAQABAD1AAAAhwMAAAAA&#10;" path="m13961,10321l,10321,,,13961,r,10321xe" fillcolor="black [3213]" stroked="f">
                  <v:fill opacity="13107f"/>
                  <v:path arrowok="t" o:connecttype="custom" o:connectlocs="8852195,6554923;0,6554923;0,0;8852195,0;8852195,6554923" o:connectangles="0,0,0,0,0"/>
                </v:shape>
                <v:shape id="White center box" o:spid="_x0000_s1030" style="position:absolute;left:5040;top:4878;width:86062;height:63193;visibility:visible;mso-wrap-style:square;v-text-anchor:top" coordsize="13573,9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8rNcEA&#10;AADbAAAADwAAAGRycy9kb3ducmV2LnhtbERPy2rCQBTdC/2H4Rbc6UQptURHUUlBVz5a6Paaucmk&#10;zdwJmdGkf+8sBJeH816seluLG7W+cqxgMk5AEOdOV1wq+P76HH2A8AFZY+2YFPyTh9XyZbDAVLuO&#10;T3Q7h1LEEPYpKjAhNKmUPjdk0Y9dQxy5wrUWQ4RtKXWLXQy3tZwmybu0WHFsMNjQ1lD+d75aBVtd&#10;nH53m+x47cxPkewPs+wtuyg1fO3XcxCB+vAUP9w7rWAWx8Yv8QfI5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v/KzXBAAAA2wAAAA8AAAAAAAAAAAAAAAAAmAIAAGRycy9kb3du&#10;cmV2LnhtbFBLBQYAAAAABAAEAPUAAACGAwAAAAA=&#10;" path="m13572,9949l,9949,,,13572,r,9949xe" stroked="f">
                  <v:path arrowok="t" o:connecttype="custom" o:connectlocs="8605543,6318664;0,6318664;0,0;8605543,0;8605543,6318664" o:connectangles="0,0,0,0,0"/>
                </v:shape>
                <v:group id="Award" o:spid="_x0000_s1031" style="position:absolute;left:40931;top:16692;width:14419;height:13910" coordorigin="40931,16692" coordsize="14439,139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<v:shape id="Shape" o:spid="_x0000_s1032" style="position:absolute;left:40931;top:16692;width:14440;height:13906;visibility:visible;mso-wrap-style:square;v-text-anchor:middle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Erib8A&#10;AADbAAAADwAAAGRycy9kb3ducmV2LnhtbERPy6rCMBDdX/AfwgjurqmCD6pRRBDcKPgC3Q3N2Bab&#10;SW1SrX69WQguD+c9nTemEA+qXG5ZQa8bgSBOrM45VXA8rP7HIJxH1lhYJgUvcjCftf6mGGv75B09&#10;9j4VIYRdjAoy78tYSpdkZNB1bUkcuKutDPoAq1TqCp8h3BSyH0VDaTDn0JBhScuMktu+Ngrk6H6+&#10;be3lPRxcNr5+16tXj09KddrNYgLCU+N/4q97rRWMw/rwJfwAOfs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cSuJvwAAANsAAAAPAAAAAAAAAAAAAAAAAJgCAABkcnMvZG93bnJl&#10;di54bWxQSwUGAAAAAAQABAD1AAAAhAMAAAAA&#10;" path="m15806,16471r228,c16357,16235,16737,15978,17060,15662r,-78c16984,15505,16908,15505,16908,15505v-323,236,-627,493,-1026,730c15882,16313,15882,16392,15806,16471xm15331,1401v-627,-237,-855,729,-1026,986c14533,2229,15559,2229,15407,1499v627,-335,76,-1144,,-1460c15331,335,14780,986,15331,1401xm15483,1479r,79c15711,1716,15882,1795,16110,1973r76,c16186,1894,16186,1894,16186,1894v-228,-158,-399,-336,-627,-415c15483,1479,15483,1479,15483,1479xm16661,2288v,79,,79,,79c16813,2525,16984,2702,17136,2860v76,,76,,152,c17288,2781,17288,2702,17288,2702v-152,-157,-323,-335,-551,-414c16737,2288,16737,2288,16661,2288xm15331,2860v323,-79,1254,158,1254,-651c17288,2052,16813,1144,16813,828v-76,237,-779,888,-323,1302c15958,1795,15559,2702,15331,2860xm4654,15584r-76,78c4977,15998,5281,16235,5680,16471v76,,152,,152,c5832,16392,5756,16313,5756,16235v-323,-237,-627,-494,-950,-730c4730,15505,4654,15505,4654,15584xm14533,1144v152,,323,79,399,158c15008,1302,15008,1302,15008,1302v,-79,,-79,,-79c14856,1144,14685,1065,14533,986,14381,414,13583,651,13355,572v247,158,798,907,1178,572xm6212,1558r,-79c6136,1479,6136,1479,6136,1479v-228,79,-475,237,-703,415c5433,1894,5433,1894,5433,1973r76,c5737,1795,5984,1716,6212,1558xm5110,2209v-76,809,950,572,1254,651c6041,2702,5737,1795,5186,2130,5661,1716,4863,1065,4787,828v19,316,-380,1224,323,1381xm7086,1144v399,335,950,-414,1254,-572c8017,651,7238,414,7086,986v-152,79,-323,158,-475,237c6611,1223,6611,1223,6611,1302r76,c6839,1223,6915,1144,7086,1144xm6288,1479v-152,730,779,730,1102,888c7162,2130,6991,1144,6364,1381,6915,967,6288,316,6212,v,335,-551,1144,76,1479xm19795,11007v76,-335,152,-651,152,-986c19947,10021,19871,10021,19871,9942v-76,79,-152,79,-152,79c19719,10356,19643,10593,19567,10830v76,78,76,157,76,236c19719,11007,19795,11007,19795,11007xm5034,2367v-76,,-76,,-76,-79l4882,2288v-152,79,-323,237,-475,414c4407,2702,4407,2781,4407,2860v,,76,,152,c4730,2702,4806,2525,5034,2367xm19795,7595v-323,-730,-1254,-237,-1653,-237c18541,7437,19244,8423,19795,7772v779,414,1102,-730,1330,-986c20821,6944,19719,6865,19795,7595xm16034,3748v399,-79,1501,335,1577,-572c18465,3097,18161,1953,18237,1539v-228,335,-1177,887,-626,1558c16984,2624,16338,3590,16034,3748xm19871,9705v,-887,-1178,-651,-1577,-809c18617,9133,19073,10356,19871,9784v627,730,1330,-414,1653,-572c21144,9311,20042,8818,19871,9705xm19339,11915v-152,335,-323,729,-475,1065c18864,13059,18864,13138,18864,13138r228,c19244,12723,19415,12329,19567,11915v-76,,-76,,-76,-79c19415,11836,19339,11836,19339,11915xm21600,11342v-475,,-1653,-808,-2033,158c19719,10435,18313,10435,17915,10119v322,415,550,1953,1576,1559c20118,12644,21144,11500,21600,11342xm19871,9311v76,,76,-79,152,-79l20023,8995v,-335,-76,-651,-76,-986c19871,8009,19871,8009,19795,7930v,79,-76,79,-76,158c19719,8324,19795,8660,19795,8975v,79,,79,,158c19795,9212,19871,9212,19871,9311xm16889,4734v399,,1405,572,1728,-236c19472,4576,19320,3353,19472,3038v-228,237,-1330,651,-950,1381c18066,3748,17288,4576,16889,4734xm17763,3353v,,,79,-76,79c17839,3590,18009,3768,18085,3925v76,,76,,76,c18237,4004,18237,4004,18313,4004v,-79,,-79,,-157c18161,3610,17990,3432,17839,3275r-76,78xm19795,7101v-76,-335,-152,-729,-323,-1065c19472,6036,19396,6036,19320,6036v,79,,79,-76,158c19396,6431,19472,6766,19567,7082v76,79,76,79,152,79l19795,7101xm19092,5385v,,76,-79,76,-158c19092,5070,18940,4813,18845,4655v-76,,-76,,-152,c18693,4734,18693,4734,18617,4813v152,158,228,335,323,493c19016,5385,19092,5385,19092,5385xm19244,5799v-399,-729,-1253,,-1652,c17990,5878,18845,6687,19320,5878v779,237,855,-986,1102,-1302c20118,4813,19016,4971,19244,5799xm1824,9784v779,572,1178,-651,1501,-888c3002,9054,1824,8818,1748,9705,1596,8818,494,9291,95,9212v380,178,1026,1322,1729,572xm8093,17379v,-79,-76,-79,-152,-158c7466,17063,7086,16885,6611,16728v,,-76,79,-152,79c6459,16807,6459,16885,6535,16964v399,158,950,336,1406,494c8017,17458,8093,17379,8093,17379xm8568,17458v950,-809,-323,-1796,-475,-2289c8093,15662,7466,17122,8492,17458v-1102,-79,-1026,1459,-1254,1952c7637,18996,9195,18602,8568,17458xm12500,18108r-475,-887c11550,17300,11170,17458,10847,17714v-398,-237,-778,-414,-1253,-493l9195,18108v323,79,551,158,779,237c9195,19154,8796,20298,8245,21284l9746,19726r-76,1874c10069,20456,10221,19489,10847,18917v551,572,779,1559,1102,2683l11949,19746r1406,1558c12880,20318,12405,19193,11626,18365v247,-99,551,-178,874,-257xm13127,17458v1102,-336,399,-1796,475,-2289c13374,15662,12101,16629,13051,17458v-551,1144,1026,1558,1330,1952c14153,18917,14229,17379,13127,17458xm5281,13138v-228,493,-1577,1301,-855,2209c3572,14617,2774,15998,2394,16333v475,-158,2032,335,2127,-888c5737,15248,5186,13710,5281,13138xm6459,14361v-76,493,-1102,1637,-228,2288c5205,16235,4901,17793,4502,18207v475,-335,2033,-237,1805,-1460c7466,16235,6535,14854,6459,14361xm13678,17221v-76,79,-76,79,-152,158c13602,17379,13678,17458,13678,17458v551,-158,1026,-336,1501,-494c15179,16885,15179,16807,15179,16807v-76,,-76,-79,-152,-79c14628,16885,14153,17043,13678,17221xm18541,13788v-76,,-152,,-152,c18161,14203,17839,14518,17611,14854v,,,79,-76,158l17763,15012v322,-336,550,-730,854,-1066c18541,13867,18541,13867,18541,13788xm18693,13532v399,-986,-949,-1381,-1329,-1716c17592,12230,17440,13769,18617,13611v399,1144,1653,335,2128,237c20270,13788,19339,12723,18693,13532xm3154,13788v-76,79,-76,79,-76,158c3306,14282,3628,14676,3856,15012r228,c4084,14933,4084,14854,4084,14854v-323,-336,-551,-651,-778,-1066c3230,13788,3154,13788,3154,13788xm15483,16649v779,-651,-152,-1795,-323,-2288c15160,14854,14210,16235,15312,16728v-228,1223,1406,1144,1805,1459c16813,17773,16433,16235,15483,16649xm17212,15327v703,-888,-551,-1716,-855,-2209c16509,13690,15958,15228,17136,15406v152,1223,1652,730,2203,888c18864,15978,18161,14597,17212,15327xm2204,11836v-76,79,-76,79,-76,79c2204,12329,2356,12723,2603,13138v76,,76,,152,c2755,13138,2755,13059,2755,12980v-152,-336,-323,-730,-399,-1065c2299,11836,2204,11836,2204,11836xm1824,7101v76,,76,79,152,79c1976,7180,2052,7180,2052,7101r76,c2204,6766,2280,6450,2356,6214v,-79,-76,-79,-76,-158c2204,6056,2204,6056,2128,6056v-76,316,-228,710,-304,1045xm2375,5878v399,809,1253,,1652,-79c3704,5799,2774,5070,2375,5799,2603,4991,1520,4813,1197,4576v228,316,304,1539,1178,1302xm2831,4655v-152,158,-228,415,-323,572c2508,5306,2508,5385,2508,5385v76,,152,,152,-79c2660,5306,2660,5306,2736,5306v76,-158,152,-335,228,-493c2964,4734,2964,4734,2888,4655r-57,xm3078,4498v228,808,1253,236,1652,236c4331,4576,3629,3748,3078,4399,3477,3669,2451,3255,2223,3018v76,335,-19,1558,855,1480xm3078,13631v1101,157,949,-1381,1177,-1795c3932,12171,2603,12565,3002,13552v-627,-809,-1653,236,-2128,335c1425,13946,2679,14755,3078,13631xm3477,3925v76,,76,,76,c3704,3768,3780,3590,3951,3432r,-79c3875,3353,3875,3275,3799,3275v-152,157,-322,335,-398,572l3325,3847v76,78,76,78,76,157c3382,4004,3477,4004,3477,3925xm2128,11658v1026,414,1254,-1144,1576,-1558c3306,10435,1900,10435,2128,11481,1653,10494,475,11323,,11323v475,177,1501,1321,2128,335xm4008,3176v76,888,1178,493,1577,572c5262,3590,4730,2604,4084,3097,4635,2446,3609,1874,3458,1539v95,414,-304,1558,550,1637xm1824,9962v-76,79,-76,79,-152,79c1748,10376,1748,10692,1824,11027v76,,76,,152,79c1976,11027,2052,10948,2052,10869v-76,-237,-76,-493,-76,-809c1900,10041,1824,10041,1824,9962xm1653,7989r,1223l1729,9291v,-79,76,-79,152,-158c1881,9054,1881,9054,1881,8975v,-335,,-651,76,-887c1881,8009,1881,8009,1805,7930v19,59,-57,59,-152,59xm1824,7752v627,651,1330,-335,1653,-414c3154,7338,2147,6845,1900,7575,1900,6845,798,6924,494,6766v304,256,627,1401,1330,986xe" fillcolor="#00b6e1 [3206]" stroked="f" strokeweight="1pt">
                    <v:stroke miterlimit="4" joinstyle="miter"/>
                    <v:path arrowok="t" o:extrusionok="f" o:connecttype="custom" o:connectlocs="721995,695326;721995,695326;721995,695326;721995,695326" o:connectangles="0,90,180,270"/>
                  </v:shape>
                  <v:shape id="Shape" o:spid="_x0000_s1033" style="position:absolute;left:45630;top:19867;width:5164;height:5183;visibility:visible;mso-wrap-style:square;v-text-anchor:middle" coordsize="21218,215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jP7sUA&#10;AADbAAAADwAAAGRycy9kb3ducmV2LnhtbESP3WrCQBSE7wt9h+UUelPqJlJFoquoIEjBC38e4JA9&#10;zUazZ2N2NbFP7wqCl8PMfMNMZp2txJUaXzpWkPYSEMS50yUXCg771fcIhA/IGivHpOBGHmbT97cJ&#10;Ztq1vKXrLhQiQthnqMCEUGdS+tyQRd9zNXH0/lxjMUTZFFI32Ea4rWQ/SYbSYslxwWBNS0P5aXex&#10;Clbhy/jjZrH+abvb4PJ73qf/86NSnx/dfAwiUBde4Wd7rRWMUnh8iT9AT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WM/uxQAAANsAAAAPAAAAAAAAAAAAAAAAAJgCAABkcnMv&#10;ZG93bnJldi54bWxQSwUGAAAAAAQABAD1AAAAigMAAAAA&#10;" path="m6477,8826c4599,8245,2356,6450,1364,4549,947,3756,634,2700,1208,1802,1573,1221,2042,957,2564,905v731,-53,1461,316,2035,739c4547,1169,4547,799,4547,535,3973,218,3243,-46,2512,7,1677,60,999,482,477,1274v-678,951,-626,2271,105,3697c1886,7506,4964,9724,7312,9935,6999,9619,6686,9249,6477,8826xm9451,11044v209,1004,574,3222,-156,5546l11903,16590v-730,-2377,-417,-4542,-156,-5546c16338,9671,16286,165,16286,165r-11374,c4912,165,4860,9671,9451,11044xm7103,6872c6790,6080,6634,5288,6582,4654v,-158,-53,-317,-53,-422c6529,4126,6529,4021,6529,3915v,-159,,-264,,-264c6529,3651,6582,3756,6634,3915v52,158,156,422,261,686c6999,4865,7103,5235,7260,5605v52,158,156,370,209,528c7521,6291,7625,6503,7677,6714v52,211,157,370,209,528c7938,7348,7990,7400,7990,7506v53,106,105,159,105,264c8147,7929,8251,8087,8356,8245v104,159,156,265,260,423c8721,8774,8773,8932,8825,8985v52,105,157,211,209,264c9138,9407,9190,9460,9190,9460v,,-104,-53,-260,-158c8825,9249,8773,9196,8669,9090v-105,-52,-209,-158,-313,-264c8251,8721,8147,8562,7990,8457,7886,8298,7782,8140,7677,7981,7573,7823,7469,7612,7364,7453v-52,-158,-156,-369,-261,-581xm5486,21554r10226,l15712,16959r-10226,l5486,21554xm7469,18174r6260,l13729,20392r-6260,l7469,18174xm20721,1274c20199,482,19469,60,18686,7v-731,-53,-1409,211,-2035,528c16651,799,16651,1169,16599,1644v574,-423,1356,-792,2035,-739c19156,957,19625,1221,19990,1802v574,845,261,1954,-156,2747c18842,6450,16599,8245,14721,8826v-261,423,-522,793,-835,1109c16234,9777,19312,7506,20616,4971v783,-1373,783,-2693,105,-3697xe" fillcolor="#fdb813 [3208]" stroked="f" strokeweight="1pt">
                    <v:stroke miterlimit="4" joinstyle="miter"/>
                    <v:path arrowok="t" o:extrusionok="f" o:connecttype="custom" o:connectlocs="258236,259162;258236,259162;258236,259162;258236,259162" o:connectangles="0,90,180,270"/>
                  </v:shape>
                </v:group>
                <v:shape id="White circle - upper left" o:spid="_x0000_s1034" style="position:absolute;left:17653;width:17335;height:11239;visibility:visible;mso-wrap-style:square;v-text-anchor:top" coordsize="1092,7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ytxcQA&#10;AADbAAAADwAAAGRycy9kb3ducmV2LnhtbESPUWvCMBSF3wf+h3CFvc10wqRUo4yiYzAfXPUH3DV3&#10;TbG5yZrMdv/eCMIeD+ec73BWm9F24kJ9aB0reJ5lIIhrp1tuFJyOu6ccRIjIGjvHpOCPAmzWk4cV&#10;FtoN/EmXKjYiQTgUqMDE6AspQ23IYpg5T5y8b9dbjEn2jdQ9DgluOznPsoW02HJaMOipNFSfq1+r&#10;4Nz4tw932GZm74ft124oX/KfUqnH6fi6BBFpjP/he/tdK8jncPuSfoB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crcXEAAAA2wAAAA8AAAAAAAAAAAAAAAAAmAIAAGRycy9k&#10;b3ducmV2LnhtbFBLBQYAAAAABAAEAPUAAACJAwAAAAA=&#10;" path="m1090,102r-4,-28l1080,44r-8,-28l1068,,24,,20,16,12,44,6,74,4,102,,132r,30l,192r4,28l6,250r6,28l20,306r8,28l38,362r10,26l60,412r14,26l90,462r16,22l122,506r18,22l160,548r20,20l202,586r22,16l246,618r24,16l294,648r26,12l346,670r28,10l400,688r28,8l458,702r28,4l516,708r30,l576,708r30,-2l634,702r30,-6l692,688r26,-8l746,670r26,-10l798,648r24,-14l846,618r22,-16l890,586r22,-18l932,548r20,-20l970,506r16,-22l1002,462r16,-24l1032,412r12,-24l1054,362r10,-28l1072,306r8,-28l1086,250r4,-30l1092,192r,-30l1092,132r-2,-30xe" stroked="f">
                  <v:path arrowok="t" o:connecttype="custom" o:connectlocs="1724025,117475;1701800,25400;38100,0;19050,69850;6350,161925;0,257175;6350,349250;19050,441325;44450,530225;76200,615950;117475,695325;168275,768350;222250,838200;285750,901700;355600,955675;428625,1006475;508000,1047750;593725,1079500;679450,1104900;771525,1120775;866775,1123950;962025,1120775;1054100,1104900;1139825,1079500;1225550,1047750;1304925,1006475;1377950,955675;1447800,901700;1511300,838200;1565275,768350;1616075,695325;1657350,615950;1689100,530225;1714500,441325;1730375,349250;1733550,257175;1730375,161925" o:connectangles="0,0,0,0,0,0,0,0,0,0,0,0,0,0,0,0,0,0,0,0,0,0,0,0,0,0,0,0,0,0,0,0,0,0,0,0,0"/>
                </v:shape>
                <v:shape id="White circle - right" o:spid="_x0000_s1035" style="position:absolute;left:84917;top:12255;width:11240;height:17129;visibility:visible;mso-wrap-style:square;v-text-anchor:top" coordsize="708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BossIA&#10;AADbAAAADwAAAGRycy9kb3ducmV2LnhtbESPQYvCMBSE78L+h/AWvNl0VxDpGsUVhEVBsS56fTTP&#10;pti8lCZq/fdGEDwOM/MNM5l1thZXan3lWMFXkoIgLpyuuFTwv18OxiB8QNZYOyYFd/Iwm370Jphp&#10;d+MdXfNQighhn6ECE0KTSekLQxZ94hri6J1cazFE2ZZSt3iLcFvL7zQdSYsVxwWDDS0MFef8YhXU&#10;93V+WC3t7+FiNoWzq+N2kQ6V6n928x8QgbrwDr/af1rBeAjPL/EH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YGiywgAAANsAAAAPAAAAAAAAAAAAAAAAAJgCAABkcnMvZG93&#10;bnJldi54bWxQSwUGAAAAAAQABAD1AAAAhwMAAAAA&#10;" path="m538,r,l510,2,484,4,456,6r-26,6l404,18r-26,6l354,34,328,44,304,54,282,66,258,78,236,92r-20,16l196,124r-20,16l158,158r-18,20l122,198r-16,20l92,238,78,260,64,284,52,306,42,330,32,354r-8,26l16,405r-6,26l6,457,2,485,,511r,28l,539r,28l2,595r4,26l10,647r6,28l24,699r8,26l42,749r10,24l64,797r14,22l92,841r14,20l122,883r18,18l158,921r18,18l196,955r20,16l236,987r22,14l282,1013r22,12l328,1037r26,8l378,1055r26,6l430,1067r26,6l484,1075r26,4l538,1079r,l582,1077r44,-6l668,1063r40,-12l708,28r,l668,16,626,8,582,2,538,r,xe" stroked="f">
                  <v:path arrowok="t" o:connecttype="custom" o:connectlocs="854075,0;768350,6350;682625,19050;600075,38100;520700,69850;447675,104775;374650,146050;311150,196850;250825,250825;193675,314325;146050,377825;101600,450850;66675,523875;38100,603250;15875,684213;3175,769938;0,855663;0,900113;9525,985838;25400,1071563;50800,1150938;82550,1227138;123825,1300163;168275,1366838;222250,1430338;279400,1490663;342900,1541463;409575,1589088;482600,1627188;561975,1658938;641350,1684338;723900,1703388;809625,1712913;854075,1712913;993775,1700213;1123950,1668463;1123950,44450;993775,12700;854075,0" o:connectangles="0,0,0,0,0,0,0,0,0,0,0,0,0,0,0,0,0,0,0,0,0,0,0,0,0,0,0,0,0,0,0,0,0,0,0,0,0,0,0"/>
                </v:shape>
                <v:shape id="White circle - left" o:spid="_x0000_s1036" style="position:absolute;top:40941;width:10668;height:17129;visibility:visible;mso-wrap-style:square;v-text-anchor:top" coordsize="672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IxMcMA&#10;AADbAAAADwAAAGRycy9kb3ducmV2LnhtbESPX2vCQBDE3wt+h2MF3+pFkVaip9iW0kKh4P/XNbcm&#10;wexeyF1N/Pa9QsHHYWZ+w8yXHVfqSo0vnRgYDRNQJJmzpeQGdtv3xykoH1AsVk7IwI08LBe9hzmm&#10;1rWypusm5CpCxKdooAihTrX2WUGMfuhqkuidXcMYomxybRtsI5wrPU6SJ81YSlwosKbXgrLL5ocN&#10;cGhbfvm+nfjrbe/G8vyxOuyOxgz63WoGKlAX7uH/9qc1MJ3A35f4A/T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0IxMcMAAADbAAAADwAAAAAAAAAAAAAAAACYAgAAZHJzL2Rv&#10;d25yZXYueG1sUEsFBgAAAAAEAAQA9QAAAIgDAAAAAA==&#10;" path="m132,r,l98,,66,4,32,8,,16,,1061r,l32,1069r34,6l98,1077r34,2l132,1079r28,-2l188,1075r28,-2l242,1067r26,-6l294,1055r24,-10l342,1035r24,-10l390,1013r22,-12l434,987r22,-16l476,955r20,-16l514,921r18,-20l550,881r16,-19l580,842r14,-22l608,796r12,-22l630,750r10,-24l648,700r8,-26l662,648r4,-26l670,594r2,-26l672,540r,l672,512r-2,-28l666,458r-4,-28l656,404r-8,-26l640,354,630,330,620,306,608,282,594,260,580,238,566,216,550,196,532,176,514,158,496,140,476,122,456,106,434,92,412,78,390,64,366,52,342,42,318,32,294,24,268,16,242,10,216,6,188,2,160,,132,r,xe" stroked="f">
                  <v:path arrowok="t" o:connecttype="custom" o:connectlocs="209550,0;104775,6350;0,25400;0,1684338;104775,1706563;209550,1712913;254000,1709738;342900,1703388;425450,1684338;504825,1658938;581025,1627188;654050,1589088;723900,1541463;787400,1490663;844550,1430338;898525,1368425;942975,1301750;984250,1228725;1016000,1152525;1041400,1069975;1057275,987425;1066800,901700;1066800,857250;1063625,768350;1050925,682625;1028700,600075;1000125,523875;965200,447675;920750,377825;873125,311150;815975,250825;755650,193675;688975,146050;619125,101600;542925,66675;466725,38100;384175,15875;298450,3175;209550,0" o:connectangles="0,0,0,0,0,0,0,0,0,0,0,0,0,0,0,0,0,0,0,0,0,0,0,0,0,0,0,0,0,0,0,0,0,0,0,0,0,0,0"/>
                </v:shape>
                <v:shape id="White circle - lower right" o:spid="_x0000_s1037" style="position:absolute;left:63817;top:60882;width:17145;height:12383;visibility:visible;mso-wrap-style:square;v-text-anchor:top" coordsize="1080,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BGHMIA&#10;AADbAAAADwAAAGRycy9kb3ducmV2LnhtbESPT2sCMRTE70K/Q3gFb5pdUVlWo5SWgnrzz6W31+S5&#10;u+3mZUmibr99Iwgeh5n5DbNc97YVV/KhcawgH2cgiLUzDVcKTsfPUQEiRGSDrWNS8EcB1quXwRJL&#10;4268p+shViJBOJSooI6xK6UMuiaLYew64uSdnbcYk/SVNB5vCW5bOcmyubTYcFqosaP3mvTv4WIV&#10;hO1M7vwP5/g1oUv+HfVUfmilhq/92wJEpD4+w4/2xigoZnD/kn6AX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8EYcwgAAANsAAAAPAAAAAAAAAAAAAAAAAJgCAABkcnMvZG93&#10;bnJldi54bWxQSwUGAAAAAAQABAD1AAAAhwMAAAAA&#10;" path="m1080,538r,l1080,512r-2,-28l1074,456r-4,-26l1064,404r-8,-26l1048,354r-10,-26l1026,306r-12,-24l1002,260,988,238,972,216,956,196,940,176,922,158,904,140,884,122,864,106,842,92,820,78,798,64,774,52,750,42,726,32,700,24,676,16,650,10,622,6,596,2,568,,540,r,l512,,486,2,458,6r-26,4l406,16r-26,8l354,32,330,42,306,52,284,64,260,78,238,92r-20,14l198,122r-20,18l158,158r-16,18l124,196r-16,20l94,238,80,260,66,282,54,306,44,328,34,354r-8,24l18,404r-6,26l8,456,4,484,2,512,,538r,l2,572r2,30l10,634r6,30l24,694r10,30l44,752r14,28l1024,780r,l1036,752r12,-28l1058,694r8,-30l1072,634r4,-32l1080,572r,-34l1080,538xe" stroked="f">
                  <v:path arrowok="t" o:connecttype="custom" o:connectlocs="1714500,854075;1711325,768350;1698625,682625;1676400,600075;1647825,520700;1609725,447675;1568450,377825;1517650,311150;1463675,250825;1403350,193675;1336675,146050;1266825,101600;1190625,66675;1111250,38100;1031875,15875;946150,3175;857250,0;812800,0;727075,9525;644525,25400;561975,50800;485775,82550;412750,123825;346075,168275;282575,222250;225425,279400;171450,342900;127000,412750;85725,485775;53975,561975;28575,641350;12700,723900;3175,812800;0,854075;6350,955675;25400,1054100;53975,1149350;92075,1238250;1625600,1238250;1663700,1149350;1692275,1054100;1708150,955675;1714500,854075" o:connectangles="0,0,0,0,0,0,0,0,0,0,0,0,0,0,0,0,0,0,0,0,0,0,0,0,0,0,0,0,0,0,0,0,0,0,0,0,0,0,0,0,0,0,0"/>
                </v:shape>
                <v:shape id="Baseball - bottom" o:spid="_x0000_s1038" alt="baseball" style="position:absolute;left:64592;top:61895;width:15475;height:11291;visibility:visible;mso-wrap-style:square;v-text-anchor:middle" coordsize="1547495,11290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B1H8IA&#10;AADbAAAADwAAAGRycy9kb3ducmV2LnhtbESP3YrCMBSE74V9h3AWvNPUvZBSjeIuyiqi4M8DHJpj&#10;09qclCZq9+03guDlMDPfMNN5Z2txp9aXjhWMhgkI4tzpkgsF59NqkILwAVlj7ZgU/JGH+eyjN8VM&#10;uwcf6H4MhYgQ9hkqMCE0mZQ+N2TRD11DHL2Lay2GKNtC6hYfEW5r+ZUkY2mx5LhgsKEfQ/n1eLMK&#10;9t+Vp93v1mxMWCyrZZXTaJUq1f/sFhMQgbrwDr/aa60gHcPzS/wBcv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cHUfwgAAANsAAAAPAAAAAAAAAAAAAAAAAJgCAABkcnMvZG93&#10;bnJldi54bWxQSwUGAAAAAAQABAD1AAAAhwMAAAAA&#10;" path="m1213637,1123980r2547,5112l1192344,1129092r3526,-3894c1200957,1120113,1208551,1118896,1213637,1123980xm327553,1121402v5015,-3795,12681,-3795,17768,1289l351126,1129092r-27016,l327553,1121402xm773103,v426564,,774392,345466,774392,772141c1547495,878828,1525756,980591,1486482,1073225r-30374,55867l1428791,1129092r36986,-69743c1502127,971568,1522133,875695,1522133,776008v,-201951,-81243,-384853,-210774,-519487c1308851,257810,1305054,260388,1301186,262895r46998,48268c1353270,316247,1353270,323838,1348184,328923v-2508,2578,-5087,3795,-8884,3795c1336792,332718,1332924,331501,1330416,328923r-50795,-52063c1274534,280655,1268230,285740,1263143,289535r45708,44472c1313938,339092,1313938,346683,1308851,351768v-2579,2578,-5086,3867,-8883,3867c1296171,355635,1293591,354346,1291084,351768r-48288,-46979c1237710,309874,1231405,313669,1226318,318754r44419,41894c1275824,365732,1275824,373395,1270737,378480v-2507,2506,-5087,3795,-8884,3795c1258056,382275,1255549,380986,1252970,378480r-45709,-43184c1200957,341598,1194580,347972,1188204,354346r43201,39387c1237710,398746,1237710,406409,1232695,411494v-2580,2506,-5087,3795,-8884,3795c1219942,415289,1217435,414000,1214855,411494r-41839,-39388c1165350,380986,1156466,391155,1148872,401324r44419,38099c1198377,444508,1199667,452099,1194580,457183v-2507,2578,-6376,3796,-10173,3796c1180610,460979,1178102,460979,1175523,458472r-43129,-36809c1126018,430543,1119713,439423,1113337,449592r50795,34303c1170437,487691,1171726,495282,1167929,501656v-2579,2506,-6376,5084,-10173,5084c1155248,506740,1152669,505451,1150162,504162r-49506,-33014c1094280,481317,1089193,491486,1084106,501656r52085,27929c1142496,533380,1145075,541043,1141278,547345v-2579,3867,-6377,6374,-11463,6374c1127307,553719,1124728,553719,1123510,552430r-50795,-26641c1067628,535959,1063831,544839,1060034,555008r54592,20338c1120931,577853,1124728,585444,1122221,591817v-1290,5085,-6377,7591,-11463,7591c1108250,599408,1106961,598191,1105743,598191r-54593,-20338c1047353,588022,1044774,596902,1042267,607071r60897,12676c1110758,621036,1114626,628627,1113337,635001v-1290,6373,-6376,10169,-12681,10169c1099366,645170,1099366,645170,1098077,645170r-62186,-12676c1033383,642592,1032093,652761,1029514,662930r60969,5085c1096859,669304,1101874,674388,1101874,681979v,6374,-6305,11459,-12681,11459c1089193,693438,1087975,693438,1087975,693438r-63476,-5085c1023210,701029,1021920,712487,1020630,725162r64766,5085c1091772,731536,1096859,736621,1096859,744212v,6373,-6376,11458,-12753,11458c1084106,755670,1082888,755670,1082888,755670r-64765,-5085c1016833,759466,1016833,767057,1016833,775937v,2578,,5084,,7662l1082888,783599v6305,,12681,6374,12681,12676c1095569,802649,1090483,809022,1082888,809022r-64765,c1018123,820409,1019413,831867,1020630,843254r66056,-5085c1094280,836952,1100656,842036,1100656,849627v1218,7591,-3797,13965,-11463,13965l1024499,868677v1218,11458,3797,22845,6305,34303l1095569,892811v6305,-1289,12681,3795,13971,10169c1110758,909353,1105743,915655,1099366,916944r-63475,10170c1038398,935994,1042267,946163,1044774,955043r55882,-15254c1106961,937283,1114626,942367,1115844,948669v2580,6374,-2507,13965,-8883,15254l1052368,977888v3869,11458,8884,21627,12753,31796l1129815,985551v6376,-2579,13970,1217,16549,7591c1148872,999515,1145075,1007106,1138699,1009684r-63476,24063c1081599,1046494,1087975,1059170,1094280,1070628r50795,-27930c1151451,1038831,1159045,1041409,1162842,1047783v3797,6302,1290,13965,-5086,17760l1108250,1093473v5087,10169,11463,19049,17768,27929l1164132,1085882v5087,-3868,12681,-3868,17767,1217c1185697,1092184,1185697,1099846,1180610,1104931r-26664,24161l1103109,1129092r-16423,-24161l1042501,1129092r-26836,l1015615,1129065v-3868,-6374,-1289,-14037,5015,-17832l1068918,1078219v-7666,-13965,-13970,-26640,-20347,-40605l1000355,1055374v-2579,1289,-3797,1289,-5086,1289c990182,1056663,986385,1052796,983877,1047783v-2579,-6374,1218,-14036,7595,-16543l1037180,1013480v-3797,-11458,-8884,-22845,-12681,-34303l964820,994431v-1289,,-2579,,-3797,c954647,994431,949560,990635,948271,985551v-2508,-6374,2579,-13965,8884,-15254l1015615,955043v-3868,-10169,-6376,-20338,-8955,-30507l953357,933416v-1217,,-1217,,-2507,c944474,933416,939387,929620,938169,923318v-1290,-6374,3797,-12747,10102,-13965l1000355,901691v-2579,-12676,-5086,-24134,-6376,-36810l940677,869966v,,-1290,,-1290,c933082,869966,926706,864881,926706,858508v-1289,-7592,3797,-13965,11463,-13965l990182,840747v-1289,-12675,-1289,-24134,-2507,-36809l934300,803938v-6304,,-12681,-6374,-12681,-12748c921619,784888,926706,778515,934300,778515r52085,c986385,775937,986385,773430,986385,770924v,-8952,1290,-17832,1290,-26712l934300,740416v-6304,-1289,-11391,-6373,-11391,-13964c924199,720078,930503,713776,936879,714993r53303,3796c991472,706113,992761,693438,993979,681979r-54592,-3795c933082,676895,927996,671810,927996,664219v1289,-6374,6304,-12676,13970,-11458l999066,657845v2579,-11386,5087,-22844,7594,-34303l952140,612156v-7666,-1289,-11463,-8880,-10174,-15254c943184,589311,950850,585444,957155,586733r55881,11458c1016833,586733,1019413,575275,1023210,565177l967328,543550v-6305,-2507,-10173,-10170,-7594,-16472c962241,520705,969907,516909,976212,519416r55881,21627c1037180,529585,1040977,519416,1046064,509247l991472,480028v-6377,-3795,-8884,-11386,-5087,-17760c990182,455966,997776,453388,1004153,457183r53302,27930c1063831,473726,1068918,462268,1075223,452099r-48216,-33014c1020630,415289,1019413,407698,1023210,401324v3797,-6373,11391,-7591,17767,-3795l1089193,429254v7666,-11458,13971,-21556,21565,-31725l1063831,356852v-5086,-5084,-6376,-12675,-1289,-17760c1067628,334007,1075223,332718,1080309,337803r45709,39388c1133612,367021,1142496,356852,1151379,346683r-44418,-40605c1100656,300993,1100656,293402,1105743,288318v5015,-6374,12681,-6374,17767,-1289l1167929,327634v6305,-6302,12681,-12676,19057,-19050l1147582,270486v-5086,-5085,-5086,-12676,,-17760c1152669,247641,1160335,247641,1165350,252726r40622,39387c1211058,287029,1217435,283233,1222521,278149r-35535,-35593c1181899,237472,1181899,229881,1186986,224796v5087,-5084,12681,-5084,17768,l1242796,262895v6377,-3796,11463,-8880,17768,-12676l1228826,217205v-5015,-5084,-5015,-12747,,-17832c1233913,194289,1241578,194289,1246593,199373r35607,36881c1285997,233676,1288505,232387,1292302,229881,1157756,99042,973704,19050,771813,19050v-203108,,-388450,81281,-522996,213337c251325,234965,253904,236254,256412,237472r35535,-36810c297033,195578,304699,195578,309786,200662v5015,5085,5015,12676,,17761l278048,251437v6304,3867,11391,8880,17767,12747l333858,226085v5087,-5084,12681,-5084,17767,c356712,231170,356712,238761,351625,243846r-35535,35520c321177,284451,327553,288318,332568,293402r40694,-39387c378277,248930,385943,248930,391029,254015v5015,5084,5015,12675,,17760l351625,309874v6377,6373,12681,12675,19058,19049l415101,288318v5087,-3867,12681,-3867,17768,1217c436738,294620,436738,302282,431651,307367r-44490,40605c396044,358141,405000,368310,412594,378480r45708,-39388c463389,334007,470983,335296,476070,340381v5087,5085,3797,12676,-1290,17760l427782,398746v7666,10170,15260,21628,21637,31797l497635,398746v6376,-3795,13970,-2506,17767,3868c519199,408916,517981,416578,511605,420374r-48216,33014c469694,464846,476070,475015,481157,486402r53302,-27930c540835,454677,548430,457183,552227,463557v3797,6374,1289,13965,-5087,17760l492548,510536v5087,10169,10173,21627,13970,31725l562400,520705v6305,-2578,13970,1289,16478,7591c581457,534670,577588,542261,571284,544839r-55882,21555c519199,577853,522996,588022,525575,599408r55882,-11386c589051,586733,595356,591817,596646,598191v1289,7591,-3798,13965,-10174,15254l531880,624831v2579,11459,5087,22845,7666,34303l596646,654050v7594,-1289,13970,3795,13970,11458c611906,673099,606819,679473,599225,679473r-54593,3795c545850,695944,547140,707402,548430,720078r53302,-3796c609326,714993,615703,720078,615703,727741v1289,7591,-3797,13964,-11463,13964l550937,745501v1290,8880,1290,17760,1290,26640c552227,774719,552227,777226,552227,779804r52013,c611906,779804,616992,784888,616992,792480v,7591,-6376,12675,-12752,12675l550937,805155v,12747,-1218,25423,-2507,36881l600443,845832v6376,1289,11463,6373,11463,13965c611906,866170,605529,871255,599225,871255v,,-1290,,-1290,l544632,866170v-1289,12676,-3797,24134,-6376,36810l590341,910571v6305,,11391,7663,10102,13965c599225,929620,594138,934705,587762,934705v-1290,,-1290,,-2508,l531880,925825v-2508,10169,-5015,20338,-8884,30507l581457,971514v6305,1289,10102,8952,8884,15254c587762,991853,582675,995648,577588,995648v-1218,,-2507,,-3797,l514112,980466v-3797,11387,-7594,22845,-12680,34231l547140,1032529v6376,2507,10173,10169,7594,16471c553516,1054085,548430,1056663,543343,1056663v-2579,,-3797,-1289,-5087,-1289l490040,1037614v-6376,13965,-12752,27929,-20346,40605l522996,1107437v6376,3796,8884,11459,5087,17761l521122,1129092r-12978,l457013,1101064r-19009,28028l390018,1129092r-29509,-26739c355423,1097268,354205,1089677,359291,1084593v5015,-5085,12681,-6374,17768,-1290l415101,1118896v6377,-8952,11463,-19050,17768,-28001l383363,1062965v-6304,-3795,-8883,-11386,-5086,-17760c382146,1038831,389740,1036325,396044,1040120r50795,27930c453216,1055374,459520,1043916,465897,1031240r-63476,-24134c396044,1004600,392247,996937,394826,990635v2508,-6373,10174,-10169,16478,-7663l476070,1007106v5087,-10169,8884,-21555,12681,-31725l434159,961417v-6377,-1289,-10174,-8952,-8884,-15254c426564,939789,434159,935994,440535,937283r55810,15182c500142,943585,502721,934705,505229,924536l441753,914366v-6305,,-11392,-7591,-10102,-13964c431651,894100,439245,889015,445621,890304r64694,10098c512895,889015,515402,877557,516692,866170r-64766,-5084c445621,859797,440535,854712,440535,847121v1218,-6374,6304,-12747,13970,-11458l520489,840747v1289,-11458,1289,-22845,2507,-34303l458302,806444v-7665,,-12681,-5084,-12681,-12675c445621,786106,451926,781021,458302,781021r65984,c524286,778515,524286,775937,524286,773430v,-8880,-1290,-16543,-1290,-25423l458302,753092v,,-1289,,-1289,c450637,753092,444332,748007,444332,741705v-1290,-7662,3797,-13964,11391,-13964l520489,722656v-1290,-12747,-2508,-25423,-3797,-36881l453216,690859v,,-1290,,-1290,c445621,690859,439245,685775,439245,679473v-1289,-7663,3797,-13965,11392,-13965l511605,660424v-1290,-10170,-3797,-20339,-6376,-30508l443042,642592v-1289,,-1289,,-2507,c434159,642592,429072,638796,427782,632494v-1218,-7663,3869,-14036,10174,-15254l498924,604493v-2579,-10169,-5087,-20267,-8884,-29218l435448,595613v-2579,1289,-3797,1289,-5087,1289c425275,596902,421478,594324,418899,589311v-2508,-6374,1289,-14036,7665,-16543l481157,552430v-3798,-10169,-8884,-20267,-12753,-29219l417681,549923v-2580,1289,-3797,1289,-6377,1289c406218,551212,402421,548634,399913,544839v-3869,-6374,-1290,-13965,5087,-17761l457013,499077v-5087,-10097,-11392,-20266,-16478,-30435l391029,501656v-2579,1289,-5086,2506,-7666,2506c379566,504162,375769,502945,373262,499077v-3869,-6302,-2579,-13964,3797,-17760l427782,447014v-6304,-8880,-12681,-19049,-18985,-27929l365596,455894v-2508,1289,-6305,2578,-8884,2578c352915,458472,349118,457183,346539,454677v-5015,-5085,-3797,-12747,1289,-17832l392247,398746v-7594,-10097,-15188,-19049,-24072,-29146l326264,408916v-2579,2578,-6376,3867,-8884,3867c314801,412783,311004,411494,308496,408916v-3797,-5085,-3797,-12676,1290,-17761l352915,351768v-6376,-6302,-12681,-12676,-19057,-19050l288150,375902v-2508,2578,-6305,3795,-8884,3795c276758,379697,272961,378480,270382,375902v-5087,-5085,-5087,-12676,,-17761l314801,316247v-5015,-5084,-11391,-8880,-16478,-13965l250107,349261v-2579,2507,-5087,3796,-8884,3796c238644,353057,234847,351768,232339,349261v-5086,-5084,-5086,-12675,,-17760l278048,287029v-5087,-5085,-10174,-8880,-16550,-12676l210703,326416v-2507,2507,-5015,3796,-8884,3796c198022,330212,195515,328923,192936,326416v-5087,-5084,-5087,-12747,,-17832l239934,260317v-2508,-2507,-5087,-3796,-7595,-5013c104098,389866,24144,572768,24144,773430v,100331,19989,196222,56007,283851l117882,1129092r-27310,l58855,1069491c20938,978210,,878201,,773430,,563888,83751,373395,219587,233676v1289,-1289,2579,-2506,3869,-3795c363088,87656,558603,,773103,xe" fillcolor="#6b78e8 [3204]" stroked="f" strokeweight="1pt">
                  <v:stroke miterlimit="4" joinstyle="miter"/>
                  <v:path arrowok="t" o:connecttype="custom" o:connectlocs="1213637,1123980;1216184,1129092;1192344,1129092;1195870,1125198;1213637,1123980;327553,1121402;345321,1122691;351126,1129092;324110,1129092;773103,0;1547495,772141;1486482,1073225;1456108,1129092;1428791,1129092;1465777,1059349;1522133,776008;1311359,256521;1301186,262895;1348184,311163;1348184,328923;1339300,332718;1330416,328923;1279621,276860;1263143,289535;1308851,334007;1308851,351768;1299968,355635;1291084,351768;1242796,304789;1226318,318754;1270737,360648;1270737,378480;1261853,382275;1252970,378480;1207261,335296;1188204,354346;1231405,393733;1232695,411494;1223811,415289;1214855,411494;1173016,372106;1148872,401324;1193291,439423;1194580,457183;1184407,460979;1175523,458472;1132394,421663;1113337,449592;1164132,483895;1167929,501656;1157756,506740;1150162,504162;1100656,471148;1084106,501656;1136191,529585;1141278,547345;1129815,553719;1123510,552430;1072715,525789;1060034,555008;1114626,575346;1122221,591817;1110758,599408;1105743,598191;1051150,577853;1042267,607071;1103164,619747;1113337,635001;1100656,645170;1098077,645170;1035891,632494;1029514,662930;1090483,668015;1101874,681979;1089193,693438;1087975,693438;1024499,688353;1020630,725162;1085396,730247;1096859,744212;1084106,755670;1082888,755670;1018123,750585;1016833,775937;1016833,783599;1082888,783599;1095569,796275;1082888,809022;1018123,809022;1020630,843254;1086686,838169;1100656,849627;1089193,863592;1024499,868677;1030804,902980;1095569,892811;1109540,902980;1099366,916944;1035891,927114;1044774,955043;1100656,939789;1115844,948669;1106961,963923;1052368,977888;1065121,1009684;1129815,985551;1146364,993142;1138699,1009684;1075223,1033747;1094280,1070628;1145075,1042698;1162842,1047783;1157756,1065543;1108250,1093473;1126018,1121402;1164132,1085882;1181899,1087099;1180610,1104931;1153946,1129092;1103109,1129092;1086686,1104931;1042501,1129092;1015665,1129092;1015615,1129065;1020630,1111233;1068918,1078219;1048571,1037614;1000355,1055374;995269,1056663;983877,1047783;991472,1031240;1037180,1013480;1024499,979177;964820,994431;961023,994431;948271,985551;957155,970297;1015615,955043;1006660,924536;953357,933416;950850,933416;938169,923318;948271,909353;1000355,901691;993979,864881;940677,869966;939387,869966;926706,858508;938169,844543;990182,840747;987675,803938;934300,803938;921619,791190;934300,778515;986385,778515;986385,770924;987675,744212;934300,740416;922909,726452;936879,714993;990182,718789;993979,681979;939387,678184;927996,664219;941966,652761;999066,657845;1006660,623542;952140,612156;941966,596902;957155,586733;1013036,598191;1023210,565177;967328,543550;959734,527078;976212,519416;1032093,541043;1046064,509247;991472,480028;986385,462268;1004153,457183;1057455,485113;1075223,452099;1027007,419085;1023210,401324;1040977,397529;1089193,429254;1110758,397529;1063831,356852;1062542,339092;1080309,337803;1126018,377191;1151379,346683;1106961,306078;1105743,288318;1123510,287029;1167929,327634;1186986,308584;1147582,270486;1147582,252726;1165350,252726;1205972,292113;1222521,278149;1186986,242556;1186986,224796;1204754,224796;1242796,262895;1260564,250219;1228826,217205;1228826,199373;1246593,199373;1282200,236254;1292302,229881;771813,19050;248817,232387;256412,237472;291947,200662;309786,200662;309786,218423;278048,251437;295815,264184;333858,226085;351625,226085;351625,243846;316090,279366;332568,293402;373262,254015;391029,254015;391029,271775;351625,309874;370683,328923;415101,288318;432869,289535;431651,307367;387161,347972;412594,378480;458302,339092;476070,340381;474780,358141;427782,398746;449419,430543;497635,398746;515402,402614;511605,420374;463389,453388;481157,486402;534459,458472;552227,463557;547140,481317;492548,510536;506518,542261;562400,520705;578878,528296;571284,544839;515402,566394;525575,599408;581457,588022;596646,598191;586472,613445;531880,624831;539546,659134;596646,654050;610616,665508;599225,679473;544632,683268;548430,720078;601732,716282;615703,727741;604240,741705;550937,745501;552227,772141;552227,779804;604240,779804;616992,792480;604240,805155;550937,805155;548430,842036;600443,845832;611906,859797;599225,871255;597935,871255;544632,866170;538256,902980;590341,910571;600443,924536;587762,934705;585254,934705;531880,925825;522996,956332;581457,971514;590341,986768;577588,995648;573791,995648;514112,980466;501432,1014697;547140,1032529;554734,1049000;543343,1056663;538256,1055374;490040,1037614;469694,1078219;522996,1107437;528083,1125198;521122,1129092;508144,1129092;457013,1101064;438004,1129092;390018,1129092;360509,1102353;359291,1084593;377059,1083303;415101,1118896;432869,1090895;383363,1062965;378277,1045205;396044,1040120;446839,1068050;465897,1031240;402421,1007106;394826,990635;411304,982972;476070,1007106;488751,975381;434159,961417;425275,946163;440535,937283;496345,952465;505229,924536;441753,914366;431651,900402;445621,890304;510315,900402;516692,866170;451926,861086;440535,847121;454505,835663;520489,840747;522996,806444;458302,806444;445621,793769;458302,781021;524286,781021;524286,773430;522996,748007;458302,753092;457013,753092;444332,741705;455723,727741;520489,722656;516692,685775;453216,690859;451926,690859;439245,679473;450637,665508;511605,660424;505229,629916;443042,642592;440535,642592;427782,632494;437956,617240;498924,604493;490040,575275;435448,595613;430361,596902;418899,589311;426564,572768;481157,552430;468404,523211;417681,549923;411304,551212;399913,544839;405000,527078;457013,499077;440535,468642;391029,501656;383363,504162;373262,499077;377059,481317;427782,447014;408797,419085;365596,455894;356712,458472;346539,454677;347828,436845;392247,398746;368175,369600;326264,408916;317380,412783;308496,408916;309786,391155;352915,351768;333858,332718;288150,375902;279266,379697;270382,375902;270382,358141;314801,316247;298323,302282;250107,349261;241223,353057;232339,349261;232339,331501;278048,287029;261498,274353;210703,326416;201819,330212;192936,326416;192936,308584;239934,260317;232339,255304;24144,773430;80151,1057281;117882,1129092;90572,1129092;58855,1069491;0,773430;219587,233676;223456,229881;773103,0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Baseball player - left" o:spid="_x0000_s1039" style="position:absolute;left:254;top:43101;width:7545;height:12662;visibility:visible;mso-wrap-style:square;v-text-anchor:middle" coordsize="754597,12661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YPJcEA&#10;AADbAAAADwAAAGRycy9kb3ducmV2LnhtbERPy4rCMBTdD/gP4QqzG1OFDlqNosKAIJbx8QGX5toU&#10;m5vSxFr9erMYmOXhvBer3taio9ZXjhWMRwkI4sLpiksFl/PP1xSED8gaa8ek4EkeVsvBxwIz7R58&#10;pO4UShFD2GeowITQZFL6wpBFP3INceSurrUYImxLqVt8xHBby0mSfEuLFccGgw1tDRW3090q+E1z&#10;o/f5K33KbrbZpPv77vDKlfoc9us5iEB9+Bf/uXdawTSOjV/iD5DL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2DyXBAAAA2wAAAA8AAAAAAAAAAAAAAAAAmAIAAGRycy9kb3du&#10;cmV2LnhtbFBLBQYAAAAABAAEAPUAAACGAwAAAAA=&#10;" path="m228489,543690r-41772,13383l193413,555400r35076,-11710xm126608,506946r41734,51800l129918,510292r-3310,-3346xm104885,416789l71482,441883v8332,1673,15028,6631,20049,13323l123260,498641,104885,416789xm709286,240411v23984,,43426,19434,43426,43408c752712,307793,733270,327227,709286,327227v-23984,,-43426,-19434,-43426,-43408c665860,259845,685302,240411,709286,240411xm566190,115v12611,-869,37677,2246,36422,41051l433926,178104r-51778,36684c385496,229844,385496,244840,382148,259896v-15027,51740,-73501,78447,-121930,55086l258544,314982v-3348,-1673,-6696,-3346,-10006,-5019l186717,353399r-35076,26706l230163,540344r11680,-21688l241843,363376v10005,-18342,33402,-26706,53451,-21687c340376,355072,365447,345034,365447,345034r55125,-60104l422208,279911r88528,10038c539155,311636,555856,345034,554182,380105r-1674,121882l636014,937715r11680,38357l754597,1179746r,11710c754597,1228200,707841,1243196,686118,1214817l569209,1062883,510736,977745,453975,869246,317017,1017834r-36750,228708c261892,1279940,210114,1268230,206766,1229873r-6696,-103540c193413,1006124,231837,885915,310321,794145r41772,-50127l352093,718985,328697,652189r-8370,-41703l210114,680568v-28419,3346,-56799,-8305,-71827,-33338l26401,475221,3004,493623,,499521,,455360,99863,380105v,-6691,3348,-15056,6696,-20074c113216,351726,124934,348380,134939,353399r65131,-50127l215136,289949c176712,263242,154989,229844,176712,173085v8331,-15056,21685,-28379,36750,-36744l230163,126304v48430,-14996,100207,5018,128588,43435l559166,1136v,,2820,-732,7024,-1021xe" fillcolor="#6b78e8 [3204]" stroked="f" strokeweight="1pt">
                  <v:stroke miterlimit="4" joinstyle="miter"/>
                  <v:path arrowok="t" o:connecttype="custom" o:connectlocs="228489,543690;186717,557073;193413,555400;126608,506946;168342,558746;129918,510292;104885,416789;71482,441883;91531,455206;123260,498641;709286,240411;752712,283819;709286,327227;665860,283819;709286,240411;566190,115;602612,41166;433926,178104;382148,214788;382148,259896;260218,314982;258544,314982;248538,309963;186717,353399;151641,380105;230163,540344;241843,518656;241843,363376;295294,341689;365447,345034;420572,284930;422208,279911;510736,289949;554182,380105;552508,501987;636014,937715;647694,976072;754597,1179746;754597,1191456;686118,1214817;569209,1062883;510736,977745;453975,869246;317017,1017834;280267,1246542;206766,1229873;200070,1126333;310321,794145;352093,744018;352093,718985;328697,652189;320327,610486;210114,680568;138287,647230;26401,475221;3004,493623;0,499521;0,455360;99863,380105;106559,360031;134939,353399;200070,303272;215136,289949;176712,173085;213462,136341;230163,126304;358751,169739;559166,1136;566190,115" o:connectangles="0,0,0,0,0,0,0,0,0,0,0,0,0,0,0,0,0,0,0,0,0,0,0,0,0,0,0,0,0,0,0,0,0,0,0,0,0,0,0,0,0,0,0,0,0,0,0,0,0,0,0,0,0,0,0,0,0,0,0,0,0,0,0,0,0,0,0,0,0"/>
                </v:shape>
                <v:shape id="Baseball - top" o:spid="_x0000_s1040" style="position:absolute;left:18643;width:15475;height:10694;visibility:visible;mso-wrap-style:square;v-text-anchor:middle" coordsize="1547495,10694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Ity8IA&#10;AADbAAAADwAAAGRycy9kb3ducmV2LnhtbERPS27CMBDdI/UO1lTqBhUHFggCBhVKRSU2hHKAaTyN&#10;o8bjNHY+7enrBRLLp/dfbwdbiY4aXzpWMJ0kIIhzp0suFFw/3p4XIHxA1lg5JgW/5GG7eRitMdWu&#10;54y6SyhEDGGfogITQp1K6XNDFv3E1cSR+3KNxRBhU0jdYB/DbSVnSTKXFkuODQZr2hvKvy+tVfC6&#10;K8bd+dhmP/yHbWlOyWc/PSj19Di8rEAEGsJdfHO/awXLuD5+iT9Ab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si3LwgAAANsAAAAPAAAAAAAAAAAAAAAAAJgCAABkcnMvZG93&#10;bnJldi54bWxQSwUGAAAAAAQABAD1AAAAhwMAAAAA&#10;" path="m252614,831951v,,-1289,1218,-2507,1218c258991,842121,269164,849712,276758,858592l252614,831951xm1110087,r44482,l1164132,6458v6305,3796,7594,11387,3797,17760c1165350,26725,1161553,29303,1157756,29303v-2508,,-5087,-1289,-7594,-2578l1110087,xm382796,r44549,l391029,24218v-2579,1289,-5086,2507,-7666,2507c379566,26725,375769,25507,373262,21640,369393,15338,370683,7676,377059,3880l382796,xm58834,l86531,,80151,12142c44132,99771,24144,195662,24144,295993v,200662,79954,383564,208195,518127c233557,814120,234847,812902,237426,809107l198022,764634v-3797,-5084,-3797,-12747,1290,-17760c204398,743007,211993,743007,217079,748092r43130,46978c266585,791275,271671,787479,276758,783684l242441,736705v-3797,-5085,-2507,-13965,2579,-17832c250107,715078,258991,716367,262788,721451r34245,46979c304699,762056,313583,755754,321177,748092l286932,698606v-3869,-6373,-2580,-13964,3797,-17832c297033,676979,304699,678268,308496,684642r31738,46978c349118,722740,356712,713788,365596,704908l326264,661725v-3797,-5084,-3797,-12675,1289,-17760c332568,640169,340234,640169,345321,645254r36824,40605c388450,678268,394826,669388,401131,661725l360509,624916v-5087,-5085,-6304,-12676,-1218,-17761c364306,602071,371972,600782,377059,605866r38042,35592c421478,632507,426564,622409,432869,613457l383363,585528v-6304,-3796,-8883,-11387,-5086,-17760c382145,561394,389740,558888,396044,562683r50795,27930c453216,577937,459520,566479,465896,553803l402420,529669v-6376,-2506,-10173,-10169,-7594,-16471c397334,506824,405000,503029,411304,505535r64766,24134c481156,519500,484954,508113,488751,497944l434158,483980v-6376,-1289,-10173,-8952,-8883,-15254c426564,462352,434158,458557,440535,459846r55810,15182c500142,466148,502721,457268,505229,447098l441753,436929v-6305,,-11392,-7591,-10102,-13965c431651,416662,439245,411578,445621,412867r64694,10097c512894,411578,515402,400120,516692,388733r-64766,-5085c445621,382359,440535,377275,440535,369684v1218,-6374,6304,-12748,13970,-11458l520489,363310v1289,-11458,1289,-22845,2507,-34303l458302,329007v-7666,,-12681,-5084,-12681,-12676c445621,308669,451926,303584,458302,303584r65984,c524286,301078,524286,298500,524286,295993v,-8880,-1290,-16543,-1290,-25423l458302,275655v,,-1289,,-1289,c450636,275655,444332,270570,444332,264268v-1290,-7663,3797,-13965,11391,-13965l520489,245219v-1290,-12747,-2508,-25423,-3797,-36881l453216,213422v,,-1290,,-1290,c445621,213422,439245,208338,439245,202036v-1289,-7663,3797,-13965,11391,-13965l511605,182986v-1290,-10169,-3797,-20338,-6376,-30507l443042,165154v-1289,,-1289,,-2507,c434158,165154,429072,161359,427782,155057v-1218,-7663,3869,-14036,10174,-15254l498924,127056v-2579,-10169,-5087,-20267,-8884,-29219l435448,118176v-2579,1289,-3797,1289,-5087,1289c425275,119465,421478,116887,418898,111874v-2507,-6374,1290,-14037,7666,-16543l481156,74993c477359,64823,472273,54726,468404,45774l417681,72486v-2580,1289,-3798,1289,-6377,1289c406218,73775,402420,71197,399913,67402v-3869,-6374,-1290,-13965,5087,-17761l457013,21640,445297,r31035,l481156,8965,498265,r51992,l547140,3880,492548,33098v5086,10170,10173,21628,13970,31725l562400,43268v6305,-2578,13970,1289,16478,7591c581457,57232,577588,64823,571284,67402l515402,88957v3797,11459,7594,21628,10173,33014l581457,110585v7594,-1289,13899,3795,15188,10169c597935,128345,592848,134719,586472,136008r-54592,11386c534459,158852,536967,170239,539546,181697r57099,-5084c604240,175324,610616,180408,610616,188071v1289,7591,-3797,13965,-11391,13965l544632,205831v1218,12676,2508,24134,3798,36810l601732,238845v7594,-1289,13971,3796,13971,11458c616992,257894,611905,264268,604240,264268r-53303,3796c552227,276944,552227,285824,552227,294704v,2578,,5085,,7663l604240,302367v7665,,12752,5084,12752,12675c616992,322633,610616,327718,604240,327718r-53303,c550937,340465,549719,353141,548430,364599r52013,3796c606819,369684,611905,374768,611905,382359v,6374,-6376,11459,-12680,11459c599225,393818,597935,393818,597935,393818r-53303,-5085c543343,401409,540835,412867,538256,425543r52085,7591c596645,433134,601732,440796,600443,447098v-1218,5085,-6305,10170,-12681,10170c586472,457268,586472,457268,585254,457268r-53374,-8881c529372,458557,526865,468726,522996,478895r58461,15182c587762,495366,591559,503029,590341,509331v-2579,5084,-7666,8880,-12753,8880c576370,518211,575081,518211,573791,518211l514112,503029v-3797,11386,-7594,22845,-12680,34231l547140,555092v6376,2507,10173,10169,7594,16471c553516,576648,548430,579226,543343,579226v-2579,,-3797,-1289,-5087,-1289l490040,560177v-6376,13964,-12752,27929,-20346,40605l522996,630000v6376,3796,8884,11458,5087,17760c525575,651628,521778,654134,516692,654134v-2580,,-3798,,-6377,-1289l457013,623627v-7595,10169,-13971,21627,-21565,31796l484954,699824v5086,5084,6304,12747,1289,17832c483664,720162,481156,721451,477288,721451v-3797,,-6305,-1289,-8884,-3795l421478,675690v-7595,8952,-13971,17832,-21565,26712l441753,749381v3868,5084,3868,12675,-1218,17760c437956,769719,434158,771008,431651,771008v-2579,,-6376,-1289,-8884,-3867l382145,722740v-8955,10098,-17839,20267,-27940,29219l388450,802733v3797,6374,2579,13965,-3797,17760c382145,821782,379566,823071,377059,823071v-3797,,-7666,-1289,-10174,-5084l333858,771008v-7594,7591,-16478,13965,-24072,20267l345321,839542v3797,5085,2507,13965,-2579,17761c340234,858592,337655,859881,335147,859881v-3797,,-7594,-1289,-10173,-5085l289439,806528v-3797,2579,-8884,6374,-13970,10170l312293,857303v3797,5084,3797,12747,-1289,17832c308496,877641,304699,878930,302120,878930v128241,105416,293236,167648,470983,167648c924521,1046578,1065904,1000857,1184982,924944r55549,-42666l1241578,882726v3797,,6305,-1289,8884,-3796l1263438,864684r32733,-25142c1293591,838254,1292302,837036,1289794,835747r-26356,28937l1240531,882278r-7836,-3348c1227608,873846,1226318,866254,1231405,861170r36825,-40677c1263143,817987,1259346,814120,1254259,810324r-35535,48268c1216145,862387,1212348,863676,1208551,863676v-2579,,-5087,-1289,-7594,-2506c1195870,857303,1194580,848423,1198377,843338r35536,-48268c1225029,788768,1217435,781106,1209840,774804r-33027,46978c1174234,824289,1170437,826867,1166639,826867v-2507,,-5086,-1289,-7594,-2578c1152669,820493,1151451,812902,1155248,806528r34246,-50774c1180610,745585,1170437,736705,1161553,726536r-40622,44472c1118424,773514,1115844,774804,1112047,774804v-3797,,-6304,-1290,-8883,-3796c1098077,765923,1096859,758261,1101874,753176r41911,-46979c1136191,697317,1128597,688437,1122221,679557r-46998,41894c1072715,723958,1068918,725247,1066339,725247v-2508,,-6305,-1289,-8884,-3796c1053658,716367,1053658,708776,1058745,703691r49505,-44472c1100656,649050,1092990,638880,1086686,627494r-53303,29147c1030804,657930,1029514,657930,1027007,657930v-5087,,-8884,-2507,-11392,-6302c1011747,645254,1014326,637591,1020630,633796r48288,-33014c1061252,586817,1054948,574141,1048571,560177r-48216,17760c997776,579226,996558,579226,995269,579226v-5087,,-8884,-3867,-11392,-8880c981298,563972,985095,556310,991472,553803r45708,-17760c1033383,524585,1028296,513198,1024499,501740r-59679,15254c963531,516994,962241,516994,961023,516994v-6376,,-11463,-3796,-12752,-8881c945763,501740,950850,494149,957154,492860r58461,-15254c1011747,467437,1009239,457268,1006660,447098r-53303,8881c952139,455979,952139,455979,950850,455979v-6376,,-11463,-3796,-12681,-10098c936879,439507,941966,433134,948271,431916r52084,-7662c997776,411578,995269,400120,993979,387444r-53302,5085c940677,392529,939387,392529,939387,392529v-6305,,-12681,-5085,-12681,-11459c925416,373479,930503,367106,938169,367106r52013,-3796c988892,350634,988892,339176,987675,326501r-53375,c927996,326501,921619,320127,921619,313753v,-6302,5087,-12675,12681,-12675l986385,301078v,-2578,,-5085,,-7591c986385,284535,987675,275655,987675,266775r-53375,-3796c927996,261690,922909,256605,922909,249014v1290,-6373,7594,-12675,13970,-11458l990182,241352v1290,-12676,2579,-25352,3797,-36810l939387,200747v-6305,-1289,-11391,-6374,-11391,-13965c929285,180408,934300,174106,941966,175324r57100,5084c1001645,169022,1004152,157563,1006660,146105l952139,134719v-7665,-1289,-11462,-8881,-10173,-15254c943184,111874,950850,108007,957154,109296r55882,11458c1016833,109296,1019412,97837,1023210,87740l967328,66112c961023,63606,957154,55943,959734,49641v2507,-6373,10173,-10169,16478,-7662l1032093,63606v5087,-11458,8884,-21627,13971,-31797l991472,2591,989390,r53417,l1057455,7676,1061586,r35658,l1084106,24218r52085,27930c1142496,55943,1145075,63606,1141278,69908v-2579,3867,-6377,6374,-11463,6374c1127307,76282,1124728,76282,1123510,74993l1072715,48352v-5087,10169,-8884,19050,-12681,29219l1114626,97909v6305,2507,10102,10098,7595,16471c1120931,119465,1115844,121971,1110758,121971v-2508,,-3797,-1217,-5015,-1217l1051150,100416v-3797,10169,-6376,19049,-8883,29218l1103164,142310v7594,1289,11462,8880,10173,15253c1112047,163937,1106961,167733,1100656,167733v-1290,,-1290,,-2579,l1035890,155057v-2507,10097,-3797,20267,-6376,30436l1090483,190577v6376,1289,11391,6374,11391,13965c1101874,210916,1095569,216000,1089193,216000v,,-1218,,-1218,l1024499,210916v-1289,12675,-2579,24134,-3869,36809l1085396,252810v6376,1289,11463,6374,11463,13965c1096859,273148,1090483,278233,1084106,278233v,,-1218,,-1218,l1018123,273148v-1290,8880,-1290,16471,-1290,25352c1016833,301078,1016833,303584,1016833,306162r66055,c1089193,306162,1095569,312536,1095569,318838v,6374,-5086,12747,-12681,12747l1018123,331585v,11387,1289,22845,2507,34232l1086686,360732v7594,-1217,13970,3867,13970,11458c1101874,379781,1096859,386155,1089193,386155r-64694,5085c1025717,402698,1028296,414084,1030804,425543r64765,-10170c1101874,414084,1108250,419169,1109540,425543v1218,6373,-3797,12675,-10174,13964l1035890,449676v2508,8881,6377,19050,8884,27930l1100656,462352v6305,-2506,13970,2578,15188,8880c1118424,477606,1113337,485197,1106961,486486r-54593,13965c1056237,511909,1061252,522078,1065121,532247r64694,-24134c1136191,505535,1143785,509331,1146364,515705v2508,6373,-1289,13964,-7665,16542l1075223,556310v6376,12747,12752,25422,19057,36881l1145075,565261v6376,-3867,13970,-1289,17767,5085c1166639,576648,1164132,584311,1157756,588106r-49506,27930c1113337,626205,1119713,635085,1126018,643965r38114,-35521c1169219,604577,1176813,604577,1181899,609662v3798,5084,3798,12747,-1289,17832l1139988,664303v6376,8880,12681,16471,19057,24134l1195870,647760v5087,-5084,12681,-6302,17767,-1217c1218724,651628,1219942,659219,1214855,664303r-39332,43183c1183189,716367,1192073,725247,1200957,734127r31738,-46979c1236492,680774,1244086,679557,1250462,683353v6305,3795,7594,11386,3797,17760l1219942,750670v7666,6302,15260,13964,24144,20338l1278331,723958v3869,-5085,12753,-6302,17840,-2507c1301186,725247,1302475,734127,1298678,739211r-34245,46979c1269448,790057,1275824,793853,1280911,797648r43129,-46978c1329126,745585,1336792,744296,1341807,749381v5087,5084,6377,12675,1290,17760l1303765,811613v2507,2507,5086,3796,7594,5085c1442108,682064,1522133,497944,1522133,298571v,-100975,-20311,-197189,-56813,-284987l1458103,r30234,l1531716,139024v10344,50280,15779,102346,15779,155680c1547495,721451,1199667,1069423,773103,1069423v-214500,,-408797,-87655,-549647,-229881c222166,839542,220876,837036,219587,835747,83751,696028,,505535,,295993,,243607,5235,192413,15209,142904l58834,xe" fillcolor="#6b78e8 [3204]" stroked="f" strokeweight="1pt">
                  <v:stroke miterlimit="4" joinstyle="miter"/>
                  <v:path arrowok="t" o:connecttype="custom" o:connectlocs="252614,831951;250107,833169;276758,858592;1110087,0;1154569,0;1164132,6458;1167929,24218;1157756,29303;1150162,26725;382796,0;427345,0;391029,24218;383363,26725;373262,21640;377059,3880;58834,0;86531,0;80151,12142;24144,295993;232339,814120;237426,809107;198022,764634;199312,746874;217079,748092;260209,795070;276758,783684;242441,736705;245020,718873;262788,721451;297033,768430;321177,748092;286932,698606;290729,680774;308496,684642;340234,731620;365596,704908;326264,661725;327553,643965;345321,645254;382145,685859;401131,661725;360509,624916;359291,607155;377059,605866;415101,641458;432869,613457;383363,585528;378277,567768;396044,562683;446839,590613;465896,553803;402420,529669;394826,513198;411304,505535;476070,529669;488751,497944;434158,483980;425275,468726;440535,459846;496345,475028;505229,447098;441753,436929;431651,422964;445621,412867;510315,422964;516692,388733;451926,383648;440535,369684;454505,358226;520489,363310;522996,329007;458302,329007;445621,316331;458302,303584;524286,303584;524286,295993;522996,270570;458302,275655;457013,275655;444332,264268;455723,250303;520489,245219;516692,208338;453216,213422;451926,213422;439245,202036;450636,188071;511605,182986;505229,152479;443042,165154;440535,165154;427782,155057;437956,139803;498924,127056;490040,97837;435448,118176;430361,119465;418898,111874;426564,95331;481156,74993;468404,45774;417681,72486;411304,73775;399913,67402;405000,49641;457013,21640;445297,0;476332,0;481156,8965;498265,0;550257,0;547140,3880;492548,33098;506518,64823;562400,43268;578878,50859;571284,67402;515402,88957;525575,121971;581457,110585;596645,120754;586472,136008;531880,147394;539546,181697;596645,176613;610616,188071;599225,202036;544632,205831;548430,242641;601732,238845;615703,250303;604240,264268;550937,268064;552227,294704;552227,302367;604240,302367;616992,315042;604240,327718;550937,327718;548430,364599;600443,368395;611905,382359;599225,393818;597935,393818;544632,388733;538256,425543;590341,433134;600443,447098;587762,457268;585254,457268;531880,448387;522996,478895;581457,494077;590341,509331;577588,518211;573791,518211;514112,503029;501432,537260;547140,555092;554734,571563;543343,579226;538256,577937;490040,560177;469694,600782;522996,630000;528083,647760;516692,654134;510315,652845;457013,623627;435448,655423;484954,699824;486243,717656;477288,721451;468404,717656;421478,675690;399913,702402;441753,749381;440535,767141;431651,771008;422767,767141;382145,722740;354205,751959;388450,802733;384653,820493;377059,823071;366885,817987;333858,771008;309786,791275;345321,839542;342742,857303;335147,859881;324974,854796;289439,806528;275469,816698;312293,857303;311004,875135;302120,878930;773103,1046578;1184982,924944;1240531,882278;1241578,882726;1250462,878930;1263438,864684;1296171,839542;1289794,835747;1263438,864684;1240531,882278;1232695,878930;1231405,861170;1268230,820493;1254259,810324;1218724,858592;1208551,863676;1200957,861170;1198377,843338;1233913,795070;1209840,774804;1176813,821782;1166639,826867;1159045,824289;1155248,806528;1189494,755754;1161553,726536;1120931,771008;1112047,774804;1103164,771008;1101874,753176;1143785,706197;1122221,679557;1075223,721451;1066339,725247;1057455,721451;1058745,703691;1108250,659219;1086686,627494;1033383,656641;1027007,657930;1015615,651628;1020630,633796;1068918,600782;1048571,560177;1000355,577937;995269,579226;983877,570346;991472,553803;1037180,536043;1024499,501740;964820,516994;961023,516994;948271,508113;957154,492860;1015615,477606;1006660,447098;953357,455979;950850,455979;938169,445881;948271,431916;1000355,424254;993979,387444;940677,392529;939387,392529;926706,381070;938169,367106;990182,363310;987675,326501;934300,326501;921619,313753;934300,301078;986385,301078;986385,293487;987675,266775;934300,262979;922909,249014;936879,237556;990182,241352;993979,204542;939387,200747;927996,186782;941966,175324;999066,180408;1006660,146105;952139,134719;941966,119465;957154,109296;1013036,120754;1023210,87740;967328,66112;959734,49641;976212,41979;1032093,63606;1046064,31809;991472,2591;989390,0;1042807,0;1057455,7676;1061586,0;1097244,0;1084106,24218;1136191,52148;1141278,69908;1129815,76282;1123510,74993;1072715,48352;1060034,77571;1114626,97909;1122221,114380;1110758,121971;1105743,120754;1051150,100416;1042267,129634;1103164,142310;1113337,157563;1100656,167733;1098077,167733;1035890,155057;1029514,185493;1090483,190577;1101874,204542;1089193,216000;1087975,216000;1024499,210916;1020630,247725;1085396,252810;1096859,266775;1084106,278233;1082888,278233;1018123,273148;1016833,298500;1016833,306162;1082888,306162;1095569,318838;1082888,331585;1018123,331585;1020630,365817;1086686,360732;1100656,372190;1089193,386155;1024499,391240;1030804,425543;1095569,415373;1109540,425543;1099366,439507;1035890,449676;1044774,477606;1100656,462352;1115844,471232;1106961,486486;1052368,500451;1065121,532247;1129815,508113;1146364,515705;1138699,532247;1075223,556310;1094280,593191;1145075,565261;1162842,570346;1157756,588106;1108250,616036;1126018,643965;1164132,608444;1181899,609662;1180610,627494;1139988,664303;1159045,688437;1195870,647760;1213637,646543;1214855,664303;1175523,707486;1200957,734127;1232695,687148;1250462,683353;1254259,701113;1219942,750670;1244086,771008;1278331,723958;1296171,721451;1298678,739211;1264433,786190;1280911,797648;1324040,750670;1341807,749381;1343097,767141;1303765,811613;1311359,816698;1522133,298571;1465320,13584;1458103,0;1488337,0;1531716,139024;1547495,294704;773103,1069423;223456,839542;219587,835747;0,295993;15209,142904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Baseball player - right" o:spid="_x0000_s1041" style="position:absolute;left:87941;top:14335;width:8103;height:12661;visibility:visible;mso-wrap-style:square;v-text-anchor:middle" coordsize="810274,12661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Hg8MQA&#10;AADbAAAADwAAAGRycy9kb3ducmV2LnhtbESPzWrDMBCE74G+g9hAb7EcF0LjRDF1IFAoPuQHSm+L&#10;tbFNpZVrqbH79lGh0OMwM98w22KyRtxo8J1jBcskBUFcO91xo+ByPiyeQfiArNE4JgU/5KHYPcy2&#10;mGs38pFup9CICGGfo4I2hD6X0tctWfSJ64mjd3WDxRDl0Eg94Bjh1sgsTVfSYsdxocWe9i3Vn6dv&#10;q+CDjqZ6y6aqfzJVSdXo3r9Kp9TjfHrZgAg0hf/wX/tVK1hn8Psl/gC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R4PDEAAAA2wAAAA8AAAAAAAAAAAAAAAAAmAIAAGRycy9k&#10;b3ducmV2LnhtbFBLBQYAAAAABAAEAPUAAACJAwAAAAA=&#10;" path="m284166,543691r-41772,13383l249090,555401r35076,-11710xm182285,506947r41734,51800l185595,510293r-3310,-3346xm160562,416790r-33403,25094c135491,443556,142187,448515,147208,455207r31729,43435l160562,416790xm764963,240412v23984,,43426,19434,43426,43408c808389,307794,788947,327228,764963,327228v-23984,,-43426,-19434,-43426,-43408c721537,259846,740979,240412,764963,240412xm621867,116v12611,-868,37677,2246,36422,41051l489603,178105r-51778,36684c441173,229845,441173,244841,437825,259897v-15027,51740,-73500,78447,-121930,55086l314221,314983v-3348,-1673,-6696,-3346,-10006,-5019l242394,353400r-35076,26706l285840,540345r11680,-21688l297520,363377v10005,-18342,33402,-26706,53451,-21688c396053,355073,421124,345035,421124,345035r55125,-60104l477885,279912r88528,10037c594832,311637,611533,345035,609859,380106r-1674,121882l691691,937716r11680,38357l810274,1179747r,11710c810274,1228201,763518,1243197,741795,1214818l624887,1062884,566413,977745,509652,869247,372694,1017835r-36750,228708c317569,1279941,265791,1268231,262443,1229874r-6696,-103540c249090,1006125,287514,885916,365998,794146r41773,-50127l407771,718986,384374,652190r-8370,-41703l265791,680569v-28419,3346,-56799,-8305,-71827,-33338l82077,475222,58681,493624v,,-10044,23360,-21723,31725c25278,533653,-11472,493624,3555,485259l47001,461898,155540,380106v,-6691,3348,-15056,6696,-20075c168893,351727,180611,348381,190616,353400r65131,-50127l270813,289949c232389,263243,210666,229845,232389,173086v8331,-15056,21685,-28379,36750,-36744l285840,126305v48430,-14996,100207,5019,128588,43435l614843,1137v,,2820,-732,7024,-1021xe" fillcolor="#6b78e8 [3204]" stroked="f" strokeweight="1pt">
                  <v:stroke miterlimit="4" joinstyle="miter"/>
                  <v:path arrowok="t" o:connecttype="custom" o:connectlocs="284166,543691;242394,557074;249090,555401;182285,506947;224019,558747;185595,510293;160562,416790;127159,441884;147208,455207;178937,498642;764963,240412;808389,283820;764963,327228;721537,283820;764963,240412;621867,116;658289,41167;489603,178105;437825,214789;437825,259897;315895,314983;314221,314983;304215,309964;242394,353400;207318,380106;285840,540345;297520,518657;297520,363377;350971,341689;421124,345035;476249,284931;477885,279912;566413,289949;609859,380106;608185,501988;691691,937716;703371,976073;810274,1179747;810274,1191457;741795,1214818;624887,1062884;566413,977745;509652,869247;372694,1017835;335944,1246543;262443,1229874;255747,1126334;365998,794146;407771,744019;407771,718986;384374,652190;376004,610487;265791,680569;193964,647231;82077,475222;58681,493624;36958,525349;3555,485259;47001,461898;155540,380106;162236,360031;190616,353400;255747,303273;270813,289949;232389,173086;269139,136342;285840,126305;414428,169740;614843,1137;621867,116" o:connectangles="0,0,0,0,0,0,0,0,0,0,0,0,0,0,0,0,0,0,0,0,0,0,0,0,0,0,0,0,0,0,0,0,0,0,0,0,0,0,0,0,0,0,0,0,0,0,0,0,0,0,0,0,0,0,0,0,0,0,0,0,0,0,0,0,0,0,0,0,0,0"/>
                </v:shape>
                <w10:wrap anchorx="margin" anchory="margin"/>
                <w10:anchorlock/>
              </v:group>
            </w:pict>
          </mc:Fallback>
        </mc:AlternateConten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110"/>
      </w:tblGrid>
      <w:tr w:rsidR="003A5821" w:rsidTr="00BD59CF">
        <w:trPr>
          <w:trHeight w:hRule="exact" w:val="1814"/>
        </w:trPr>
        <w:tc>
          <w:tcPr>
            <w:tcW w:w="15110" w:type="dxa"/>
            <w:vAlign w:val="bottom"/>
          </w:tcPr>
          <w:p w:rsidR="003A5821" w:rsidRDefault="003A5821" w:rsidP="00BD59CF">
            <w:pPr>
              <w:pStyle w:val="Title"/>
            </w:pPr>
            <w:r w:rsidRPr="002E4573">
              <w:t>—</w:t>
            </w:r>
            <w:sdt>
              <w:sdtPr>
                <w:id w:val="1211458940"/>
                <w:placeholder>
                  <w:docPart w:val="C547B5C7836E4FB0892E180096936938"/>
                </w:placeholder>
                <w:temporary/>
                <w:showingPlcHdr/>
                <w15:appearance w15:val="hidden"/>
              </w:sdtPr>
              <w:sdtEndPr/>
              <w:sdtContent>
                <w:r w:rsidRPr="003E35E6">
                  <w:t>COMPETITION NAME</w:t>
                </w:r>
              </w:sdtContent>
            </w:sdt>
            <w:r w:rsidRPr="002E4573">
              <w:t>—</w:t>
            </w:r>
          </w:p>
        </w:tc>
      </w:tr>
    </w:tbl>
    <w:sdt>
      <w:sdtPr>
        <w:id w:val="-1604338654"/>
        <w:placeholder>
          <w:docPart w:val="83CC6251A1F1441EAC37616150F1713A"/>
        </w:placeholder>
        <w:temporary/>
        <w:showingPlcHdr/>
        <w15:appearance w15:val="hidden"/>
      </w:sdtPr>
      <w:sdtEndPr/>
      <w:sdtContent>
        <w:p w:rsidR="003A5821" w:rsidRPr="00541E87" w:rsidRDefault="003A5821" w:rsidP="003A5821">
          <w:pPr>
            <w:pStyle w:val="Heading1"/>
          </w:pPr>
          <w:r w:rsidRPr="00541E87">
            <w:t>CERTIFICATE OF PARTICIPATION</w:t>
          </w:r>
        </w:p>
      </w:sdtContent>
    </w:sdt>
    <w:sdt>
      <w:sdtPr>
        <w:id w:val="-607662505"/>
        <w:placeholder>
          <w:docPart w:val="EC8F98D02DAE4EEEBD176276EBCF4D07"/>
        </w:placeholder>
        <w:temporary/>
        <w:showingPlcHdr/>
        <w15:appearance w15:val="hidden"/>
      </w:sdtPr>
      <w:sdtEndPr/>
      <w:sdtContent>
        <w:p w:rsidR="003A5821" w:rsidRPr="00FA614E" w:rsidRDefault="003A5821" w:rsidP="003A5821">
          <w:r w:rsidRPr="00FA614E">
            <w:t>Recipient Name</w:t>
          </w:r>
        </w:p>
      </w:sdtContent>
    </w:sdt>
    <w:sdt>
      <w:sdtPr>
        <w:id w:val="965243760"/>
        <w:placeholder>
          <w:docPart w:val="1FC87B066CCF4F1FBAB3468EAE104A4F"/>
        </w:placeholder>
        <w:temporary/>
        <w:showingPlcHdr/>
        <w15:appearance w15:val="hidden"/>
      </w:sdtPr>
      <w:sdtEndPr/>
      <w:sdtContent>
        <w:p w:rsidR="003A5821" w:rsidRDefault="003A5821" w:rsidP="003A5821">
          <w:r w:rsidRPr="003E35E6">
            <w:t>is thanked for their phenomenal participation on</w:t>
          </w:r>
        </w:p>
      </w:sdtContent>
    </w:sdt>
    <w:sdt>
      <w:sdtPr>
        <w:id w:val="-94251027"/>
        <w:placeholder>
          <w:docPart w:val="58499C9F9E514C24A6AC96743F79796B"/>
        </w:placeholder>
        <w:temporary/>
        <w:showingPlcHdr/>
        <w15:appearance w15:val="hidden"/>
      </w:sdtPr>
      <w:sdtEndPr/>
      <w:sdtContent>
        <w:p w:rsidR="003A5821" w:rsidRPr="00FA614E" w:rsidRDefault="003A5821" w:rsidP="003A5821">
          <w:pPr>
            <w:pStyle w:val="Title"/>
            <w:spacing w:before="240"/>
          </w:pPr>
          <w:r w:rsidRPr="00FA614E">
            <w:t>TEAM NAME</w:t>
          </w:r>
        </w:p>
      </w:sdtContent>
    </w:sdt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6048"/>
        <w:gridCol w:w="702"/>
        <w:gridCol w:w="6048"/>
      </w:tblGrid>
      <w:tr w:rsidR="003A5821" w:rsidRPr="009D1AF9" w:rsidTr="00BD59CF">
        <w:trPr>
          <w:trHeight w:hRule="exact" w:val="878"/>
          <w:jc w:val="center"/>
        </w:trPr>
        <w:tc>
          <w:tcPr>
            <w:tcW w:w="6048" w:type="dxa"/>
            <w:tcBorders>
              <w:bottom w:val="single" w:sz="18" w:space="0" w:color="00B6E1" w:themeColor="accent3"/>
            </w:tcBorders>
          </w:tcPr>
          <w:p w:rsidR="003A5821" w:rsidRPr="009D1AF9" w:rsidRDefault="003A5821" w:rsidP="00BD59CF">
            <w:pPr>
              <w:pStyle w:val="Signature"/>
              <w:tabs>
                <w:tab w:val="clear" w:pos="7470"/>
              </w:tabs>
            </w:pPr>
          </w:p>
        </w:tc>
        <w:tc>
          <w:tcPr>
            <w:tcW w:w="702" w:type="dxa"/>
          </w:tcPr>
          <w:p w:rsidR="003A5821" w:rsidRPr="009D1AF9" w:rsidRDefault="003A5821" w:rsidP="00BD59CF">
            <w:pPr>
              <w:pStyle w:val="Signature"/>
              <w:tabs>
                <w:tab w:val="clear" w:pos="7470"/>
              </w:tabs>
            </w:pPr>
          </w:p>
        </w:tc>
        <w:tc>
          <w:tcPr>
            <w:tcW w:w="6048" w:type="dxa"/>
            <w:tcBorders>
              <w:bottom w:val="single" w:sz="18" w:space="0" w:color="00B6E1" w:themeColor="accent3"/>
            </w:tcBorders>
          </w:tcPr>
          <w:p w:rsidR="003A5821" w:rsidRPr="009D1AF9" w:rsidRDefault="003A5821" w:rsidP="00BD59CF">
            <w:pPr>
              <w:pStyle w:val="Signature"/>
              <w:tabs>
                <w:tab w:val="clear" w:pos="7470"/>
              </w:tabs>
            </w:pPr>
          </w:p>
        </w:tc>
      </w:tr>
      <w:tr w:rsidR="003A5821" w:rsidRPr="009D1AF9" w:rsidTr="00BD59CF">
        <w:trPr>
          <w:trHeight w:hRule="exact" w:val="1613"/>
          <w:jc w:val="center"/>
        </w:trPr>
        <w:tc>
          <w:tcPr>
            <w:tcW w:w="6048" w:type="dxa"/>
            <w:tcBorders>
              <w:top w:val="single" w:sz="18" w:space="0" w:color="00B6E1" w:themeColor="accent3"/>
            </w:tcBorders>
          </w:tcPr>
          <w:sdt>
            <w:sdtPr>
              <w:id w:val="231201803"/>
              <w:placeholder>
                <w:docPart w:val="7E314FC021F8441FAC37E1B1D7986E7F"/>
              </w:placeholder>
              <w:temporary/>
              <w:showingPlcHdr/>
              <w15:appearance w15:val="hidden"/>
            </w:sdtPr>
            <w:sdtEndPr/>
            <w:sdtContent>
              <w:p w:rsidR="003A5821" w:rsidRPr="009D1AF9" w:rsidRDefault="003A5821" w:rsidP="00BD59CF">
                <w:pPr>
                  <w:pStyle w:val="Signature"/>
                </w:pPr>
                <w:r w:rsidRPr="009D1AF9">
                  <w:t>Signature</w:t>
                </w:r>
              </w:p>
            </w:sdtContent>
          </w:sdt>
        </w:tc>
        <w:tc>
          <w:tcPr>
            <w:tcW w:w="702" w:type="dxa"/>
          </w:tcPr>
          <w:p w:rsidR="003A5821" w:rsidRPr="009D1AF9" w:rsidRDefault="003A5821" w:rsidP="00BD59CF">
            <w:pPr>
              <w:pStyle w:val="Signature"/>
              <w:tabs>
                <w:tab w:val="clear" w:pos="7470"/>
              </w:tabs>
            </w:pPr>
          </w:p>
        </w:tc>
        <w:tc>
          <w:tcPr>
            <w:tcW w:w="6048" w:type="dxa"/>
            <w:tcBorders>
              <w:top w:val="single" w:sz="18" w:space="0" w:color="00B6E1" w:themeColor="accent3"/>
            </w:tcBorders>
          </w:tcPr>
          <w:sdt>
            <w:sdtPr>
              <w:id w:val="163363795"/>
              <w:placeholder>
                <w:docPart w:val="D9FEE35F1A6244F99CC36D3BA0ED91AC"/>
              </w:placeholder>
              <w:temporary/>
              <w:showingPlcHdr/>
              <w15:appearance w15:val="hidden"/>
            </w:sdtPr>
            <w:sdtEndPr/>
            <w:sdtContent>
              <w:p w:rsidR="003A5821" w:rsidRPr="009D1AF9" w:rsidRDefault="003A5821" w:rsidP="00BD59CF">
                <w:pPr>
                  <w:pStyle w:val="Signature"/>
                </w:pPr>
                <w:r w:rsidRPr="009D1AF9">
                  <w:t>Date</w:t>
                </w:r>
              </w:p>
            </w:sdtContent>
          </w:sdt>
        </w:tc>
      </w:tr>
    </w:tbl>
    <w:p w:rsidR="003A5821" w:rsidRDefault="00991BA9" w:rsidP="003A5821">
      <w:pPr>
        <w:pStyle w:val="Title"/>
        <w:keepNext/>
        <w:keepLines/>
      </w:pPr>
      <w:r w:rsidRPr="00991BA9"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5408" behindDoc="1" locked="1" layoutInCell="1" allowOverlap="1" wp14:anchorId="591E5B1C" wp14:editId="01FA1A23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9619488" cy="7324344"/>
                <wp:effectExtent l="0" t="0" r="1270" b="0"/>
                <wp:wrapNone/>
                <wp:docPr id="291" name="Group 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19488" cy="7324344"/>
                          <a:chOff x="0" y="0"/>
                          <a:chExt cx="9615714" cy="7326540"/>
                        </a:xfrm>
                      </wpg:grpSpPr>
                      <wps:wsp>
                        <wps:cNvPr id="312" name="Blue rectangle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25400" y="0"/>
                            <a:ext cx="9582152" cy="7318686"/>
                          </a:xfrm>
                          <a:custGeom>
                            <a:avLst/>
                            <a:gdLst>
                              <a:gd name="T0" fmla="*/ 0 w 15831"/>
                              <a:gd name="T1" fmla="*/ 12239 h 12240"/>
                              <a:gd name="T2" fmla="*/ 15830 w 15831"/>
                              <a:gd name="T3" fmla="*/ 12239 h 12240"/>
                              <a:gd name="T4" fmla="*/ 15830 w 15831"/>
                              <a:gd name="T5" fmla="*/ 0 h 12240"/>
                              <a:gd name="T6" fmla="*/ 0 w 15831"/>
                              <a:gd name="T7" fmla="*/ 0 h 12240"/>
                              <a:gd name="T8" fmla="*/ 0 w 15831"/>
                              <a:gd name="T9" fmla="*/ 12239 h 122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5831" h="12240">
                                <a:moveTo>
                                  <a:pt x="0" y="12239"/>
                                </a:moveTo>
                                <a:lnTo>
                                  <a:pt x="15830" y="12239"/>
                                </a:lnTo>
                                <a:lnTo>
                                  <a:pt x="1583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2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" name="White diagonal lines">
                          <a:extLst/>
                        </wps:cNvPr>
                        <wps:cNvSpPr/>
                        <wps:spPr>
                          <a:xfrm rot="5400000">
                            <a:off x="1147561" y="-1137726"/>
                            <a:ext cx="7315200" cy="9597624"/>
                          </a:xfrm>
                          <a:custGeom>
                            <a:avLst/>
                            <a:gdLst>
                              <a:gd name="connsiteX0" fmla="*/ 5493523 w 7315200"/>
                              <a:gd name="connsiteY0" fmla="*/ 3119379 h 9597624"/>
                              <a:gd name="connsiteX1" fmla="*/ 5493523 w 7315200"/>
                              <a:gd name="connsiteY1" fmla="*/ 3118476 h 9597624"/>
                              <a:gd name="connsiteX2" fmla="*/ 5497380 w 7315200"/>
                              <a:gd name="connsiteY2" fmla="*/ 3106746 h 9597624"/>
                              <a:gd name="connsiteX3" fmla="*/ 5510056 w 7315200"/>
                              <a:gd name="connsiteY3" fmla="*/ 3111258 h 9597624"/>
                              <a:gd name="connsiteX4" fmla="*/ 7315200 w 7315200"/>
                              <a:gd name="connsiteY4" fmla="*/ 6500239 h 9597624"/>
                              <a:gd name="connsiteX5" fmla="*/ 7315200 w 7315200"/>
                              <a:gd name="connsiteY5" fmla="*/ 6539804 h 9597624"/>
                              <a:gd name="connsiteX6" fmla="*/ 5493523 w 7315200"/>
                              <a:gd name="connsiteY6" fmla="*/ 5970818 h 9597624"/>
                              <a:gd name="connsiteX7" fmla="*/ 5493523 w 7315200"/>
                              <a:gd name="connsiteY7" fmla="*/ 5969013 h 9597624"/>
                              <a:gd name="connsiteX8" fmla="*/ 5497380 w 7315200"/>
                              <a:gd name="connsiteY8" fmla="*/ 5958185 h 9597624"/>
                              <a:gd name="connsiteX9" fmla="*/ 5510056 w 7315200"/>
                              <a:gd name="connsiteY9" fmla="*/ 5961794 h 9597624"/>
                              <a:gd name="connsiteX10" fmla="*/ 7315200 w 7315200"/>
                              <a:gd name="connsiteY10" fmla="*/ 9350776 h 9597624"/>
                              <a:gd name="connsiteX11" fmla="*/ 7315200 w 7315200"/>
                              <a:gd name="connsiteY11" fmla="*/ 9390841 h 9597624"/>
                              <a:gd name="connsiteX12" fmla="*/ 5483602 w 7315200"/>
                              <a:gd name="connsiteY12" fmla="*/ 5733499 h 9597624"/>
                              <a:gd name="connsiteX13" fmla="*/ 5483602 w 7315200"/>
                              <a:gd name="connsiteY13" fmla="*/ 5732596 h 9597624"/>
                              <a:gd name="connsiteX14" fmla="*/ 5487460 w 7315200"/>
                              <a:gd name="connsiteY14" fmla="*/ 5720866 h 9597624"/>
                              <a:gd name="connsiteX15" fmla="*/ 5500136 w 7315200"/>
                              <a:gd name="connsiteY15" fmla="*/ 5724475 h 9597624"/>
                              <a:gd name="connsiteX16" fmla="*/ 7315200 w 7315200"/>
                              <a:gd name="connsiteY16" fmla="*/ 9132483 h 9597624"/>
                              <a:gd name="connsiteX17" fmla="*/ 7315200 w 7315200"/>
                              <a:gd name="connsiteY17" fmla="*/ 9172551 h 9597624"/>
                              <a:gd name="connsiteX18" fmla="*/ 5250754 w 7315200"/>
                              <a:gd name="connsiteY18" fmla="*/ 7611707 h 9597624"/>
                              <a:gd name="connsiteX19" fmla="*/ 5287954 w 7315200"/>
                              <a:gd name="connsiteY19" fmla="*/ 7548134 h 9597624"/>
                              <a:gd name="connsiteX20" fmla="*/ 5376685 w 7315200"/>
                              <a:gd name="connsiteY20" fmla="*/ 7578814 h 9597624"/>
                              <a:gd name="connsiteX21" fmla="*/ 5486358 w 7315200"/>
                              <a:gd name="connsiteY21" fmla="*/ 7780039 h 9597624"/>
                              <a:gd name="connsiteX22" fmla="*/ 5460455 w 7315200"/>
                              <a:gd name="connsiteY22" fmla="*/ 7866665 h 9597624"/>
                              <a:gd name="connsiteX23" fmla="*/ 5369520 w 7315200"/>
                              <a:gd name="connsiteY23" fmla="*/ 7842301 h 9597624"/>
                              <a:gd name="connsiteX24" fmla="*/ 5259847 w 7315200"/>
                              <a:gd name="connsiteY24" fmla="*/ 7641076 h 9597624"/>
                              <a:gd name="connsiteX25" fmla="*/ 5257643 w 7315200"/>
                              <a:gd name="connsiteY25" fmla="*/ 7637467 h 9597624"/>
                              <a:gd name="connsiteX26" fmla="*/ 5250754 w 7315200"/>
                              <a:gd name="connsiteY26" fmla="*/ 7611707 h 9597624"/>
                              <a:gd name="connsiteX27" fmla="*/ 4930896 w 7315200"/>
                              <a:gd name="connsiteY27" fmla="*/ 4040457 h 9597624"/>
                              <a:gd name="connsiteX28" fmla="*/ 4941299 w 7315200"/>
                              <a:gd name="connsiteY28" fmla="*/ 4028050 h 9597624"/>
                              <a:gd name="connsiteX29" fmla="*/ 4970508 w 7315200"/>
                              <a:gd name="connsiteY29" fmla="*/ 4037073 h 9597624"/>
                              <a:gd name="connsiteX30" fmla="*/ 7315200 w 7315200"/>
                              <a:gd name="connsiteY30" fmla="*/ 8439693 h 9597624"/>
                              <a:gd name="connsiteX31" fmla="*/ 7315200 w 7315200"/>
                              <a:gd name="connsiteY31" fmla="*/ 8529721 h 9597624"/>
                              <a:gd name="connsiteX32" fmla="*/ 4932481 w 7315200"/>
                              <a:gd name="connsiteY32" fmla="*/ 4056925 h 9597624"/>
                              <a:gd name="connsiteX33" fmla="*/ 4930896 w 7315200"/>
                              <a:gd name="connsiteY33" fmla="*/ 4040457 h 9597624"/>
                              <a:gd name="connsiteX34" fmla="*/ 4636460 w 7315200"/>
                              <a:gd name="connsiteY34" fmla="*/ 6487754 h 9597624"/>
                              <a:gd name="connsiteX35" fmla="*/ 4671800 w 7315200"/>
                              <a:gd name="connsiteY35" fmla="*/ 6423800 h 9597624"/>
                              <a:gd name="connsiteX36" fmla="*/ 4762184 w 7315200"/>
                              <a:gd name="connsiteY36" fmla="*/ 6450871 h 9597624"/>
                              <a:gd name="connsiteX37" fmla="*/ 5261500 w 7315200"/>
                              <a:gd name="connsiteY37" fmla="*/ 7389319 h 9597624"/>
                              <a:gd name="connsiteX38" fmla="*/ 5233393 w 7315200"/>
                              <a:gd name="connsiteY38" fmla="*/ 7479555 h 9597624"/>
                              <a:gd name="connsiteX39" fmla="*/ 5143009 w 7315200"/>
                              <a:gd name="connsiteY39" fmla="*/ 7451582 h 9597624"/>
                              <a:gd name="connsiteX40" fmla="*/ 4643693 w 7315200"/>
                              <a:gd name="connsiteY40" fmla="*/ 6513133 h 9597624"/>
                              <a:gd name="connsiteX41" fmla="*/ 4636460 w 7315200"/>
                              <a:gd name="connsiteY41" fmla="*/ 6487754 h 9597624"/>
                              <a:gd name="connsiteX42" fmla="*/ 4361588 w 7315200"/>
                              <a:gd name="connsiteY42" fmla="*/ 6771319 h 9597624"/>
                              <a:gd name="connsiteX43" fmla="*/ 4374746 w 7315200"/>
                              <a:gd name="connsiteY43" fmla="*/ 6758573 h 9597624"/>
                              <a:gd name="connsiteX44" fmla="*/ 4406160 w 7315200"/>
                              <a:gd name="connsiteY44" fmla="*/ 6771206 h 9597624"/>
                              <a:gd name="connsiteX45" fmla="*/ 5911422 w 7315200"/>
                              <a:gd name="connsiteY45" fmla="*/ 9597624 h 9597624"/>
                              <a:gd name="connsiteX46" fmla="*/ 5856675 w 7315200"/>
                              <a:gd name="connsiteY46" fmla="*/ 9597624 h 9597624"/>
                              <a:gd name="connsiteX47" fmla="*/ 4363172 w 7315200"/>
                              <a:gd name="connsiteY47" fmla="*/ 6793765 h 9597624"/>
                              <a:gd name="connsiteX48" fmla="*/ 4362070 w 7315200"/>
                              <a:gd name="connsiteY48" fmla="*/ 6790156 h 9597624"/>
                              <a:gd name="connsiteX49" fmla="*/ 4361588 w 7315200"/>
                              <a:gd name="connsiteY49" fmla="*/ 6771319 h 9597624"/>
                              <a:gd name="connsiteX50" fmla="*/ 4322331 w 7315200"/>
                              <a:gd name="connsiteY50" fmla="*/ 0 h 9597624"/>
                              <a:gd name="connsiteX51" fmla="*/ 4426429 w 7315200"/>
                              <a:gd name="connsiteY51" fmla="*/ 0 h 9597624"/>
                              <a:gd name="connsiteX52" fmla="*/ 7315200 w 7315200"/>
                              <a:gd name="connsiteY52" fmla="*/ 5421748 h 9597624"/>
                              <a:gd name="connsiteX53" fmla="*/ 7315200 w 7315200"/>
                              <a:gd name="connsiteY53" fmla="*/ 5620941 h 9597624"/>
                              <a:gd name="connsiteX54" fmla="*/ 4135589 w 7315200"/>
                              <a:gd name="connsiteY54" fmla="*/ 0 h 9597624"/>
                              <a:gd name="connsiteX55" fmla="*/ 4156929 w 7315200"/>
                              <a:gd name="connsiteY55" fmla="*/ 0 h 9597624"/>
                              <a:gd name="connsiteX56" fmla="*/ 7315200 w 7315200"/>
                              <a:gd name="connsiteY56" fmla="*/ 5929347 h 9597624"/>
                              <a:gd name="connsiteX57" fmla="*/ 7315200 w 7315200"/>
                              <a:gd name="connsiteY57" fmla="*/ 5969410 h 9597624"/>
                              <a:gd name="connsiteX58" fmla="*/ 3927581 w 7315200"/>
                              <a:gd name="connsiteY58" fmla="*/ 0 h 9597624"/>
                              <a:gd name="connsiteX59" fmla="*/ 4032044 w 7315200"/>
                              <a:gd name="connsiteY59" fmla="*/ 0 h 9597624"/>
                              <a:gd name="connsiteX60" fmla="*/ 7315200 w 7315200"/>
                              <a:gd name="connsiteY60" fmla="*/ 6163184 h 9597624"/>
                              <a:gd name="connsiteX61" fmla="*/ 7315200 w 7315200"/>
                              <a:gd name="connsiteY61" fmla="*/ 6362957 h 9597624"/>
                              <a:gd name="connsiteX62" fmla="*/ 5667677 w 7315200"/>
                              <a:gd name="connsiteY62" fmla="*/ 3268267 h 9597624"/>
                              <a:gd name="connsiteX63" fmla="*/ 5666575 w 7315200"/>
                              <a:gd name="connsiteY63" fmla="*/ 3269170 h 9597624"/>
                              <a:gd name="connsiteX64" fmla="*/ 5609258 w 7315200"/>
                              <a:gd name="connsiteY64" fmla="*/ 3252025 h 9597624"/>
                              <a:gd name="connsiteX65" fmla="*/ 5521630 w 7315200"/>
                              <a:gd name="connsiteY65" fmla="*/ 3085089 h 9597624"/>
                              <a:gd name="connsiteX66" fmla="*/ 5465967 w 7315200"/>
                              <a:gd name="connsiteY66" fmla="*/ 3067945 h 9597624"/>
                              <a:gd name="connsiteX67" fmla="*/ 5446677 w 7315200"/>
                              <a:gd name="connsiteY67" fmla="*/ 3124793 h 9597624"/>
                              <a:gd name="connsiteX68" fmla="*/ 5605400 w 7315200"/>
                              <a:gd name="connsiteY68" fmla="*/ 3422570 h 9597624"/>
                              <a:gd name="connsiteX69" fmla="*/ 5603196 w 7315200"/>
                              <a:gd name="connsiteY69" fmla="*/ 3465883 h 9597624"/>
                              <a:gd name="connsiteX70" fmla="*/ 7315200 w 7315200"/>
                              <a:gd name="connsiteY70" fmla="*/ 6680572 h 9597624"/>
                              <a:gd name="connsiteX71" fmla="*/ 7315200 w 7315200"/>
                              <a:gd name="connsiteY71" fmla="*/ 6717836 h 9597624"/>
                              <a:gd name="connsiteX72" fmla="*/ 5591622 w 7315200"/>
                              <a:gd name="connsiteY72" fmla="*/ 3478516 h 9597624"/>
                              <a:gd name="connsiteX73" fmla="*/ 5588867 w 7315200"/>
                              <a:gd name="connsiteY73" fmla="*/ 3480321 h 9597624"/>
                              <a:gd name="connsiteX74" fmla="*/ 5532101 w 7315200"/>
                              <a:gd name="connsiteY74" fmla="*/ 3462273 h 9597624"/>
                              <a:gd name="connsiteX75" fmla="*/ 4566536 w 7315200"/>
                              <a:gd name="connsiteY75" fmla="*/ 1649443 h 9597624"/>
                              <a:gd name="connsiteX76" fmla="*/ 4563781 w 7315200"/>
                              <a:gd name="connsiteY76" fmla="*/ 1645834 h 9597624"/>
                              <a:gd name="connsiteX77" fmla="*/ 4584172 w 7315200"/>
                              <a:gd name="connsiteY77" fmla="*/ 1589888 h 9597624"/>
                              <a:gd name="connsiteX78" fmla="*/ 4639835 w 7315200"/>
                              <a:gd name="connsiteY78" fmla="*/ 1610642 h 9597624"/>
                              <a:gd name="connsiteX79" fmla="*/ 5291812 w 7315200"/>
                              <a:gd name="connsiteY79" fmla="*/ 2834235 h 9597624"/>
                              <a:gd name="connsiteX80" fmla="*/ 5347475 w 7315200"/>
                              <a:gd name="connsiteY80" fmla="*/ 2852282 h 9597624"/>
                              <a:gd name="connsiteX81" fmla="*/ 5366765 w 7315200"/>
                              <a:gd name="connsiteY81" fmla="*/ 2795433 h 9597624"/>
                              <a:gd name="connsiteX82" fmla="*/ 5161196 w 7315200"/>
                              <a:gd name="connsiteY82" fmla="*/ 2408323 h 9597624"/>
                              <a:gd name="connsiteX83" fmla="*/ 5178832 w 7315200"/>
                              <a:gd name="connsiteY83" fmla="*/ 2351475 h 9597624"/>
                              <a:gd name="connsiteX84" fmla="*/ 5179934 w 7315200"/>
                              <a:gd name="connsiteY84" fmla="*/ 2351475 h 9597624"/>
                              <a:gd name="connsiteX85" fmla="*/ 3700173 w 7315200"/>
                              <a:gd name="connsiteY85" fmla="*/ 5940138 h 9597624"/>
                              <a:gd name="connsiteX86" fmla="*/ 3713951 w 7315200"/>
                              <a:gd name="connsiteY86" fmla="*/ 6021350 h 9597624"/>
                              <a:gd name="connsiteX87" fmla="*/ 4096430 w 7315200"/>
                              <a:gd name="connsiteY87" fmla="*/ 6738722 h 9597624"/>
                              <a:gd name="connsiteX88" fmla="*/ 4101390 w 7315200"/>
                              <a:gd name="connsiteY88" fmla="*/ 6736917 h 9597624"/>
                              <a:gd name="connsiteX89" fmla="*/ 4110208 w 7315200"/>
                              <a:gd name="connsiteY89" fmla="*/ 6709846 h 9597624"/>
                              <a:gd name="connsiteX90" fmla="*/ 3320450 w 7315200"/>
                              <a:gd name="connsiteY90" fmla="*/ 4723765 h 9597624"/>
                              <a:gd name="connsiteX91" fmla="*/ 3325411 w 7315200"/>
                              <a:gd name="connsiteY91" fmla="*/ 4755347 h 9597624"/>
                              <a:gd name="connsiteX92" fmla="*/ 3485236 w 7315200"/>
                              <a:gd name="connsiteY92" fmla="*/ 5057635 h 9597624"/>
                              <a:gd name="connsiteX93" fmla="*/ 3470356 w 7315200"/>
                              <a:gd name="connsiteY93" fmla="*/ 5007103 h 9597624"/>
                              <a:gd name="connsiteX94" fmla="*/ 3110611 w 7315200"/>
                              <a:gd name="connsiteY94" fmla="*/ 6430004 h 9597624"/>
                              <a:gd name="connsiteX95" fmla="*/ 3124802 w 7315200"/>
                              <a:gd name="connsiteY95" fmla="*/ 6412069 h 9597624"/>
                              <a:gd name="connsiteX96" fmla="*/ 3168892 w 7315200"/>
                              <a:gd name="connsiteY96" fmla="*/ 6421995 h 9597624"/>
                              <a:gd name="connsiteX97" fmla="*/ 3663248 w 7315200"/>
                              <a:gd name="connsiteY97" fmla="*/ 7348713 h 9597624"/>
                              <a:gd name="connsiteX98" fmla="*/ 3707889 w 7315200"/>
                              <a:gd name="connsiteY98" fmla="*/ 7363151 h 9597624"/>
                              <a:gd name="connsiteX99" fmla="*/ 3720565 w 7315200"/>
                              <a:gd name="connsiteY99" fmla="*/ 7319838 h 9597624"/>
                              <a:gd name="connsiteX100" fmla="*/ 3564046 w 7315200"/>
                              <a:gd name="connsiteY100" fmla="*/ 7026573 h 9597624"/>
                              <a:gd name="connsiteX101" fmla="*/ 3562944 w 7315200"/>
                              <a:gd name="connsiteY101" fmla="*/ 7022963 h 9597624"/>
                              <a:gd name="connsiteX102" fmla="*/ 3579478 w 7315200"/>
                              <a:gd name="connsiteY102" fmla="*/ 6979650 h 9597624"/>
                              <a:gd name="connsiteX103" fmla="*/ 3622465 w 7315200"/>
                              <a:gd name="connsiteY103" fmla="*/ 6996795 h 9597624"/>
                              <a:gd name="connsiteX104" fmla="*/ 3961956 w 7315200"/>
                              <a:gd name="connsiteY104" fmla="*/ 7634760 h 9597624"/>
                              <a:gd name="connsiteX105" fmla="*/ 3963058 w 7315200"/>
                              <a:gd name="connsiteY105" fmla="*/ 7638369 h 9597624"/>
                              <a:gd name="connsiteX106" fmla="*/ 3946525 w 7315200"/>
                              <a:gd name="connsiteY106" fmla="*/ 7681682 h 9597624"/>
                              <a:gd name="connsiteX107" fmla="*/ 3903537 w 7315200"/>
                              <a:gd name="connsiteY107" fmla="*/ 7664537 h 9597624"/>
                              <a:gd name="connsiteX108" fmla="*/ 3835749 w 7315200"/>
                              <a:gd name="connsiteY108" fmla="*/ 7539110 h 9597624"/>
                              <a:gd name="connsiteX109" fmla="*/ 3834647 w 7315200"/>
                              <a:gd name="connsiteY109" fmla="*/ 7535501 h 9597624"/>
                              <a:gd name="connsiteX110" fmla="*/ 3790006 w 7315200"/>
                              <a:gd name="connsiteY110" fmla="*/ 7525575 h 9597624"/>
                              <a:gd name="connsiteX111" fmla="*/ 3780086 w 7315200"/>
                              <a:gd name="connsiteY111" fmla="*/ 7569790 h 9597624"/>
                              <a:gd name="connsiteX112" fmla="*/ 3900781 w 7315200"/>
                              <a:gd name="connsiteY112" fmla="*/ 7795379 h 9597624"/>
                              <a:gd name="connsiteX113" fmla="*/ 3901884 w 7315200"/>
                              <a:gd name="connsiteY113" fmla="*/ 7798988 h 9597624"/>
                              <a:gd name="connsiteX114" fmla="*/ 3885350 w 7315200"/>
                              <a:gd name="connsiteY114" fmla="*/ 7842301 h 9597624"/>
                              <a:gd name="connsiteX115" fmla="*/ 3842363 w 7315200"/>
                              <a:gd name="connsiteY115" fmla="*/ 7826059 h 9597624"/>
                              <a:gd name="connsiteX116" fmla="*/ 3112127 w 7315200"/>
                              <a:gd name="connsiteY116" fmla="*/ 6452675 h 9597624"/>
                              <a:gd name="connsiteX117" fmla="*/ 3110611 w 7315200"/>
                              <a:gd name="connsiteY117" fmla="*/ 6430004 h 9597624"/>
                              <a:gd name="connsiteX118" fmla="*/ 2964701 w 7315200"/>
                              <a:gd name="connsiteY118" fmla="*/ 0 h 9597624"/>
                              <a:gd name="connsiteX119" fmla="*/ 3020131 w 7315200"/>
                              <a:gd name="connsiteY119" fmla="*/ 0 h 9597624"/>
                              <a:gd name="connsiteX120" fmla="*/ 3080161 w 7315200"/>
                              <a:gd name="connsiteY120" fmla="*/ 112734 h 9597624"/>
                              <a:gd name="connsiteX121" fmla="*/ 3117087 w 7315200"/>
                              <a:gd name="connsiteY121" fmla="*/ 127171 h 9597624"/>
                              <a:gd name="connsiteX122" fmla="*/ 3963058 w 7315200"/>
                              <a:gd name="connsiteY122" fmla="*/ 1714413 h 9597624"/>
                              <a:gd name="connsiteX123" fmla="*/ 4003841 w 7315200"/>
                              <a:gd name="connsiteY123" fmla="*/ 1727046 h 9597624"/>
                              <a:gd name="connsiteX124" fmla="*/ 4016517 w 7315200"/>
                              <a:gd name="connsiteY124" fmla="*/ 1686440 h 9597624"/>
                              <a:gd name="connsiteX125" fmla="*/ 3868816 w 7315200"/>
                              <a:gd name="connsiteY125" fmla="*/ 1410319 h 9597624"/>
                              <a:gd name="connsiteX126" fmla="*/ 3871572 w 7315200"/>
                              <a:gd name="connsiteY126" fmla="*/ 1376932 h 9597624"/>
                              <a:gd name="connsiteX127" fmla="*/ 3137942 w 7315200"/>
                              <a:gd name="connsiteY127" fmla="*/ 0 h 9597624"/>
                              <a:gd name="connsiteX128" fmla="*/ 3240863 w 7315200"/>
                              <a:gd name="connsiteY128" fmla="*/ 0 h 9597624"/>
                              <a:gd name="connsiteX129" fmla="*/ 4252397 w 7315200"/>
                              <a:gd name="connsiteY129" fmla="*/ 1899396 h 9597624"/>
                              <a:gd name="connsiteX130" fmla="*/ 4250192 w 7315200"/>
                              <a:gd name="connsiteY130" fmla="*/ 1876837 h 9597624"/>
                              <a:gd name="connsiteX131" fmla="*/ 3855038 w 7315200"/>
                              <a:gd name="connsiteY131" fmla="*/ 1135101 h 9597624"/>
                              <a:gd name="connsiteX132" fmla="*/ 3867714 w 7315200"/>
                              <a:gd name="connsiteY132" fmla="*/ 1094495 h 9597624"/>
                              <a:gd name="connsiteX133" fmla="*/ 3908497 w 7315200"/>
                              <a:gd name="connsiteY133" fmla="*/ 1107128 h 9597624"/>
                              <a:gd name="connsiteX134" fmla="*/ 4621097 w 7315200"/>
                              <a:gd name="connsiteY134" fmla="*/ 2445320 h 9597624"/>
                              <a:gd name="connsiteX135" fmla="*/ 4608421 w 7315200"/>
                              <a:gd name="connsiteY135" fmla="*/ 2485926 h 9597624"/>
                              <a:gd name="connsiteX136" fmla="*/ 4567638 w 7315200"/>
                              <a:gd name="connsiteY136" fmla="*/ 2473293 h 9597624"/>
                              <a:gd name="connsiteX137" fmla="*/ 4413876 w 7315200"/>
                              <a:gd name="connsiteY137" fmla="*/ 2185442 h 9597624"/>
                              <a:gd name="connsiteX138" fmla="*/ 4396240 w 7315200"/>
                              <a:gd name="connsiteY138" fmla="*/ 2170102 h 9597624"/>
                              <a:gd name="connsiteX139" fmla="*/ 4579212 w 7315200"/>
                              <a:gd name="connsiteY139" fmla="*/ 2512094 h 9597624"/>
                              <a:gd name="connsiteX140" fmla="*/ 4603461 w 7315200"/>
                              <a:gd name="connsiteY140" fmla="*/ 2537360 h 9597624"/>
                              <a:gd name="connsiteX141" fmla="*/ 5675393 w 7315200"/>
                              <a:gd name="connsiteY141" fmla="*/ 4548708 h 9597624"/>
                              <a:gd name="connsiteX142" fmla="*/ 5758061 w 7315200"/>
                              <a:gd name="connsiteY142" fmla="*/ 4582095 h 9597624"/>
                              <a:gd name="connsiteX143" fmla="*/ 5478642 w 7315200"/>
                              <a:gd name="connsiteY143" fmla="*/ 4057827 h 9597624"/>
                              <a:gd name="connsiteX144" fmla="*/ 5487460 w 7315200"/>
                              <a:gd name="connsiteY144" fmla="*/ 4028952 h 9597624"/>
                              <a:gd name="connsiteX145" fmla="*/ 5516670 w 7315200"/>
                              <a:gd name="connsiteY145" fmla="*/ 4037976 h 9597624"/>
                              <a:gd name="connsiteX146" fmla="*/ 5793333 w 7315200"/>
                              <a:gd name="connsiteY146" fmla="*/ 4556829 h 9597624"/>
                              <a:gd name="connsiteX147" fmla="*/ 5798844 w 7315200"/>
                              <a:gd name="connsiteY147" fmla="*/ 4482836 h 9597624"/>
                              <a:gd name="connsiteX148" fmla="*/ 5459353 w 7315200"/>
                              <a:gd name="connsiteY148" fmla="*/ 3846676 h 9597624"/>
                              <a:gd name="connsiteX149" fmla="*/ 5455495 w 7315200"/>
                              <a:gd name="connsiteY149" fmla="*/ 3790730 h 9597624"/>
                              <a:gd name="connsiteX150" fmla="*/ 3436531 w 7315200"/>
                              <a:gd name="connsiteY150" fmla="*/ 0 h 9597624"/>
                              <a:gd name="connsiteX151" fmla="*/ 3457496 w 7315200"/>
                              <a:gd name="connsiteY151" fmla="*/ 0 h 9597624"/>
                              <a:gd name="connsiteX152" fmla="*/ 5465967 w 7315200"/>
                              <a:gd name="connsiteY152" fmla="*/ 3771781 h 9597624"/>
                              <a:gd name="connsiteX153" fmla="*/ 5526590 w 7315200"/>
                              <a:gd name="connsiteY153" fmla="*/ 3744710 h 9597624"/>
                              <a:gd name="connsiteX154" fmla="*/ 3532600 w 7315200"/>
                              <a:gd name="connsiteY154" fmla="*/ 0 h 9597624"/>
                              <a:gd name="connsiteX155" fmla="*/ 3636598 w 7315200"/>
                              <a:gd name="connsiteY155" fmla="*/ 0 h 9597624"/>
                              <a:gd name="connsiteX156" fmla="*/ 7315200 w 7315200"/>
                              <a:gd name="connsiteY156" fmla="*/ 6906733 h 9597624"/>
                              <a:gd name="connsiteX157" fmla="*/ 7315200 w 7315200"/>
                              <a:gd name="connsiteY157" fmla="*/ 7105168 h 9597624"/>
                              <a:gd name="connsiteX158" fmla="*/ 6318001 w 7315200"/>
                              <a:gd name="connsiteY158" fmla="*/ 5233595 h 9597624"/>
                              <a:gd name="connsiteX159" fmla="*/ 6290445 w 7315200"/>
                              <a:gd name="connsiteY159" fmla="*/ 5261567 h 9597624"/>
                              <a:gd name="connsiteX160" fmla="*/ 6196203 w 7315200"/>
                              <a:gd name="connsiteY160" fmla="*/ 5232693 h 9597624"/>
                              <a:gd name="connsiteX161" fmla="*/ 6051258 w 7315200"/>
                              <a:gd name="connsiteY161" fmla="*/ 4960182 h 9597624"/>
                              <a:gd name="connsiteX162" fmla="*/ 5987879 w 7315200"/>
                              <a:gd name="connsiteY162" fmla="*/ 4923185 h 9597624"/>
                              <a:gd name="connsiteX163" fmla="*/ 7315200 w 7315200"/>
                              <a:gd name="connsiteY163" fmla="*/ 7414550 h 9597624"/>
                              <a:gd name="connsiteX164" fmla="*/ 7315200 w 7315200"/>
                              <a:gd name="connsiteY164" fmla="*/ 7505346 h 9597624"/>
                              <a:gd name="connsiteX165" fmla="*/ 5948749 w 7315200"/>
                              <a:gd name="connsiteY165" fmla="*/ 4935817 h 9597624"/>
                              <a:gd name="connsiteX166" fmla="*/ 5929460 w 7315200"/>
                              <a:gd name="connsiteY166" fmla="*/ 5023346 h 9597624"/>
                              <a:gd name="connsiteX167" fmla="*/ 6191243 w 7315200"/>
                              <a:gd name="connsiteY167" fmla="*/ 5514227 h 9597624"/>
                              <a:gd name="connsiteX168" fmla="*/ 6198958 w 7315200"/>
                              <a:gd name="connsiteY168" fmla="*/ 5548517 h 9597624"/>
                              <a:gd name="connsiteX169" fmla="*/ 7061464 w 7315200"/>
                              <a:gd name="connsiteY169" fmla="*/ 7167340 h 9597624"/>
                              <a:gd name="connsiteX170" fmla="*/ 7042174 w 7315200"/>
                              <a:gd name="connsiteY170" fmla="*/ 7229602 h 9597624"/>
                              <a:gd name="connsiteX171" fmla="*/ 7037214 w 7315200"/>
                              <a:gd name="connsiteY171" fmla="*/ 7232310 h 9597624"/>
                              <a:gd name="connsiteX172" fmla="*/ 7315200 w 7315200"/>
                              <a:gd name="connsiteY172" fmla="*/ 7754707 h 9597624"/>
                              <a:gd name="connsiteX173" fmla="*/ 7315200 w 7315200"/>
                              <a:gd name="connsiteY173" fmla="*/ 7847351 h 9597624"/>
                              <a:gd name="connsiteX174" fmla="*/ 6127864 w 7315200"/>
                              <a:gd name="connsiteY174" fmla="*/ 5617095 h 9597624"/>
                              <a:gd name="connsiteX175" fmla="*/ 6066689 w 7315200"/>
                              <a:gd name="connsiteY175" fmla="*/ 5580098 h 9597624"/>
                              <a:gd name="connsiteX176" fmla="*/ 4478908 w 7315200"/>
                              <a:gd name="connsiteY176" fmla="*/ 2601427 h 9597624"/>
                              <a:gd name="connsiteX177" fmla="*/ 4483868 w 7315200"/>
                              <a:gd name="connsiteY177" fmla="*/ 2528337 h 9597624"/>
                              <a:gd name="connsiteX178" fmla="*/ 4406160 w 7315200"/>
                              <a:gd name="connsiteY178" fmla="*/ 2383057 h 9597624"/>
                              <a:gd name="connsiteX179" fmla="*/ 4376950 w 7315200"/>
                              <a:gd name="connsiteY179" fmla="*/ 2367717 h 9597624"/>
                              <a:gd name="connsiteX180" fmla="*/ 4124537 w 7315200"/>
                              <a:gd name="connsiteY180" fmla="*/ 1892177 h 9597624"/>
                              <a:gd name="connsiteX181" fmla="*/ 4083754 w 7315200"/>
                              <a:gd name="connsiteY181" fmla="*/ 1879544 h 9597624"/>
                              <a:gd name="connsiteX182" fmla="*/ 4071078 w 7315200"/>
                              <a:gd name="connsiteY182" fmla="*/ 1920150 h 9597624"/>
                              <a:gd name="connsiteX183" fmla="*/ 4499299 w 7315200"/>
                              <a:gd name="connsiteY183" fmla="*/ 2724147 h 9597624"/>
                              <a:gd name="connsiteX184" fmla="*/ 4489930 w 7315200"/>
                              <a:gd name="connsiteY184" fmla="*/ 2762046 h 9597624"/>
                              <a:gd name="connsiteX185" fmla="*/ 5402036 w 7315200"/>
                              <a:gd name="connsiteY185" fmla="*/ 4473813 h 9597624"/>
                              <a:gd name="connsiteX186" fmla="*/ 5399832 w 7315200"/>
                              <a:gd name="connsiteY186" fmla="*/ 4500883 h 9597624"/>
                              <a:gd name="connsiteX187" fmla="*/ 7315200 w 7315200"/>
                              <a:gd name="connsiteY187" fmla="*/ 8097082 h 9597624"/>
                              <a:gd name="connsiteX188" fmla="*/ 7315200 w 7315200"/>
                              <a:gd name="connsiteY188" fmla="*/ 8188955 h 9597624"/>
                              <a:gd name="connsiteX189" fmla="*/ 5115453 w 7315200"/>
                              <a:gd name="connsiteY189" fmla="*/ 4056925 h 9597624"/>
                              <a:gd name="connsiteX190" fmla="*/ 5115453 w 7315200"/>
                              <a:gd name="connsiteY190" fmla="*/ 4037976 h 9597624"/>
                              <a:gd name="connsiteX191" fmla="*/ 2750040 w 7315200"/>
                              <a:gd name="connsiteY191" fmla="*/ 6826250 h 9597624"/>
                              <a:gd name="connsiteX192" fmla="*/ 2910967 w 7315200"/>
                              <a:gd name="connsiteY192" fmla="*/ 7128539 h 9597624"/>
                              <a:gd name="connsiteX193" fmla="*/ 2930256 w 7315200"/>
                              <a:gd name="connsiteY193" fmla="*/ 7143879 h 9597624"/>
                              <a:gd name="connsiteX194" fmla="*/ 2779249 w 7315200"/>
                              <a:gd name="connsiteY194" fmla="*/ 6860540 h 9597624"/>
                              <a:gd name="connsiteX195" fmla="*/ 2750040 w 7315200"/>
                              <a:gd name="connsiteY195" fmla="*/ 6826250 h 9597624"/>
                              <a:gd name="connsiteX196" fmla="*/ 2711212 w 7315200"/>
                              <a:gd name="connsiteY196" fmla="*/ 0 h 9597624"/>
                              <a:gd name="connsiteX197" fmla="*/ 2764629 w 7315200"/>
                              <a:gd name="connsiteY197" fmla="*/ 0 h 9597624"/>
                              <a:gd name="connsiteX198" fmla="*/ 4870204 w 7315200"/>
                              <a:gd name="connsiteY198" fmla="*/ 3954057 h 9597624"/>
                              <a:gd name="connsiteX199" fmla="*/ 4859733 w 7315200"/>
                              <a:gd name="connsiteY199" fmla="*/ 3985639 h 9597624"/>
                              <a:gd name="connsiteX200" fmla="*/ 4828319 w 7315200"/>
                              <a:gd name="connsiteY200" fmla="*/ 3975713 h 9597624"/>
                              <a:gd name="connsiteX201" fmla="*/ 2618873 w 7315200"/>
                              <a:gd name="connsiteY201" fmla="*/ 6837078 h 9597624"/>
                              <a:gd name="connsiteX202" fmla="*/ 2675087 w 7315200"/>
                              <a:gd name="connsiteY202" fmla="*/ 6940849 h 9597624"/>
                              <a:gd name="connsiteX203" fmla="*/ 2715319 w 7315200"/>
                              <a:gd name="connsiteY203" fmla="*/ 6953482 h 9597624"/>
                              <a:gd name="connsiteX204" fmla="*/ 2727995 w 7315200"/>
                              <a:gd name="connsiteY204" fmla="*/ 6912876 h 9597624"/>
                              <a:gd name="connsiteX205" fmla="*/ 2672332 w 7315200"/>
                              <a:gd name="connsiteY205" fmla="*/ 6809105 h 9597624"/>
                              <a:gd name="connsiteX206" fmla="*/ 2618873 w 7315200"/>
                              <a:gd name="connsiteY206" fmla="*/ 6837078 h 9597624"/>
                              <a:gd name="connsiteX207" fmla="*/ 2146562 w 7315200"/>
                              <a:gd name="connsiteY207" fmla="*/ 1609852 h 9597624"/>
                              <a:gd name="connsiteX208" fmla="*/ 2164197 w 7315200"/>
                              <a:gd name="connsiteY208" fmla="*/ 1588986 h 9597624"/>
                              <a:gd name="connsiteX209" fmla="*/ 2212696 w 7315200"/>
                              <a:gd name="connsiteY209" fmla="*/ 1604326 h 9597624"/>
                              <a:gd name="connsiteX210" fmla="*/ 2480541 w 7315200"/>
                              <a:gd name="connsiteY210" fmla="*/ 2107839 h 9597624"/>
                              <a:gd name="connsiteX211" fmla="*/ 2465110 w 7315200"/>
                              <a:gd name="connsiteY211" fmla="*/ 2155664 h 9597624"/>
                              <a:gd name="connsiteX212" fmla="*/ 2417162 w 7315200"/>
                              <a:gd name="connsiteY212" fmla="*/ 2140324 h 9597624"/>
                              <a:gd name="connsiteX213" fmla="*/ 2148766 w 7315200"/>
                              <a:gd name="connsiteY213" fmla="*/ 1636810 h 9597624"/>
                              <a:gd name="connsiteX214" fmla="*/ 2146562 w 7315200"/>
                              <a:gd name="connsiteY214" fmla="*/ 1609852 h 9597624"/>
                              <a:gd name="connsiteX215" fmla="*/ 2049009 w 7315200"/>
                              <a:gd name="connsiteY215" fmla="*/ 0 h 9597624"/>
                              <a:gd name="connsiteX216" fmla="*/ 2103327 w 7315200"/>
                              <a:gd name="connsiteY216" fmla="*/ 0 h 9597624"/>
                              <a:gd name="connsiteX217" fmla="*/ 3884248 w 7315200"/>
                              <a:gd name="connsiteY217" fmla="*/ 3343163 h 9597624"/>
                              <a:gd name="connsiteX218" fmla="*/ 3874328 w 7315200"/>
                              <a:gd name="connsiteY218" fmla="*/ 3375647 h 9597624"/>
                              <a:gd name="connsiteX219" fmla="*/ 3841260 w 7315200"/>
                              <a:gd name="connsiteY219" fmla="*/ 3365721 h 9597624"/>
                              <a:gd name="connsiteX220" fmla="*/ 2024764 w 7315200"/>
                              <a:gd name="connsiteY220" fmla="*/ 1400619 h 9597624"/>
                              <a:gd name="connsiteX221" fmla="*/ 2042400 w 7315200"/>
                              <a:gd name="connsiteY221" fmla="*/ 1379639 h 9597624"/>
                              <a:gd name="connsiteX222" fmla="*/ 2090347 w 7315200"/>
                              <a:gd name="connsiteY222" fmla="*/ 1394979 h 9597624"/>
                              <a:gd name="connsiteX223" fmla="*/ 2148766 w 7315200"/>
                              <a:gd name="connsiteY223" fmla="*/ 1504164 h 9597624"/>
                              <a:gd name="connsiteX224" fmla="*/ 2133886 w 7315200"/>
                              <a:gd name="connsiteY224" fmla="*/ 1551989 h 9597624"/>
                              <a:gd name="connsiteX225" fmla="*/ 2085387 w 7315200"/>
                              <a:gd name="connsiteY225" fmla="*/ 1536649 h 9597624"/>
                              <a:gd name="connsiteX226" fmla="*/ 2026968 w 7315200"/>
                              <a:gd name="connsiteY226" fmla="*/ 1428366 h 9597624"/>
                              <a:gd name="connsiteX227" fmla="*/ 2024764 w 7315200"/>
                              <a:gd name="connsiteY227" fmla="*/ 1400619 h 9597624"/>
                              <a:gd name="connsiteX228" fmla="*/ 1917966 w 7315200"/>
                              <a:gd name="connsiteY228" fmla="*/ 0 h 9597624"/>
                              <a:gd name="connsiteX229" fmla="*/ 1938826 w 7315200"/>
                              <a:gd name="connsiteY229" fmla="*/ 0 h 9597624"/>
                              <a:gd name="connsiteX230" fmla="*/ 3791659 w 7315200"/>
                              <a:gd name="connsiteY230" fmla="*/ 3478516 h 9597624"/>
                              <a:gd name="connsiteX231" fmla="*/ 3791659 w 7315200"/>
                              <a:gd name="connsiteY231" fmla="*/ 3480321 h 9597624"/>
                              <a:gd name="connsiteX232" fmla="*/ 3787802 w 7315200"/>
                              <a:gd name="connsiteY232" fmla="*/ 3491149 h 9597624"/>
                              <a:gd name="connsiteX233" fmla="*/ 3775126 w 7315200"/>
                              <a:gd name="connsiteY233" fmla="*/ 3486637 h 9597624"/>
                              <a:gd name="connsiteX234" fmla="*/ 1450635 w 7315200"/>
                              <a:gd name="connsiteY234" fmla="*/ 0 h 9597624"/>
                              <a:gd name="connsiteX235" fmla="*/ 1506344 w 7315200"/>
                              <a:gd name="connsiteY235" fmla="*/ 0 h 9597624"/>
                              <a:gd name="connsiteX236" fmla="*/ 3399261 w 7315200"/>
                              <a:gd name="connsiteY236" fmla="*/ 3554314 h 9597624"/>
                              <a:gd name="connsiteX237" fmla="*/ 3388790 w 7315200"/>
                              <a:gd name="connsiteY237" fmla="*/ 3586798 h 9597624"/>
                              <a:gd name="connsiteX238" fmla="*/ 3355722 w 7315200"/>
                              <a:gd name="connsiteY238" fmla="*/ 3577775 h 9597624"/>
                              <a:gd name="connsiteX239" fmla="*/ 1442228 w 7315200"/>
                              <a:gd name="connsiteY239" fmla="*/ 5609426 h 9597624"/>
                              <a:gd name="connsiteX240" fmla="*/ 1446637 w 7315200"/>
                              <a:gd name="connsiteY240" fmla="*/ 5604463 h 9597624"/>
                              <a:gd name="connsiteX241" fmla="*/ 1459313 w 7315200"/>
                              <a:gd name="connsiteY241" fmla="*/ 5608072 h 9597624"/>
                              <a:gd name="connsiteX242" fmla="*/ 3584351 w 7315200"/>
                              <a:gd name="connsiteY242" fmla="*/ 9597624 h 9597624"/>
                              <a:gd name="connsiteX243" fmla="*/ 3563011 w 7315200"/>
                              <a:gd name="connsiteY243" fmla="*/ 9597624 h 9597624"/>
                              <a:gd name="connsiteX244" fmla="*/ 1442779 w 7315200"/>
                              <a:gd name="connsiteY244" fmla="*/ 5617095 h 9597624"/>
                              <a:gd name="connsiteX245" fmla="*/ 1442228 w 7315200"/>
                              <a:gd name="connsiteY245" fmla="*/ 5609426 h 9597624"/>
                              <a:gd name="connsiteX246" fmla="*/ 1296732 w 7315200"/>
                              <a:gd name="connsiteY246" fmla="*/ 2442613 h 9597624"/>
                              <a:gd name="connsiteX247" fmla="*/ 1690233 w 7315200"/>
                              <a:gd name="connsiteY247" fmla="*/ 3184348 h 9597624"/>
                              <a:gd name="connsiteX248" fmla="*/ 1690233 w 7315200"/>
                              <a:gd name="connsiteY248" fmla="*/ 3178934 h 9597624"/>
                              <a:gd name="connsiteX249" fmla="*/ 1786679 w 7315200"/>
                              <a:gd name="connsiteY249" fmla="*/ 3089601 h 9597624"/>
                              <a:gd name="connsiteX250" fmla="*/ 1550799 w 7315200"/>
                              <a:gd name="connsiteY250" fmla="*/ 2645643 h 9597624"/>
                              <a:gd name="connsiteX251" fmla="*/ 1548044 w 7315200"/>
                              <a:gd name="connsiteY251" fmla="*/ 2640229 h 9597624"/>
                              <a:gd name="connsiteX252" fmla="*/ 1506158 w 7315200"/>
                              <a:gd name="connsiteY252" fmla="*/ 2633010 h 9597624"/>
                              <a:gd name="connsiteX253" fmla="*/ 1498443 w 7315200"/>
                              <a:gd name="connsiteY253" fmla="*/ 2674518 h 9597624"/>
                              <a:gd name="connsiteX254" fmla="*/ 1646143 w 7315200"/>
                              <a:gd name="connsiteY254" fmla="*/ 2950638 h 9597624"/>
                              <a:gd name="connsiteX255" fmla="*/ 1633467 w 7315200"/>
                              <a:gd name="connsiteY255" fmla="*/ 2991244 h 9597624"/>
                              <a:gd name="connsiteX256" fmla="*/ 1592684 w 7315200"/>
                              <a:gd name="connsiteY256" fmla="*/ 2978611 h 9597624"/>
                              <a:gd name="connsiteX257" fmla="*/ 1315470 w 7315200"/>
                              <a:gd name="connsiteY257" fmla="*/ 2457953 h 9597624"/>
                              <a:gd name="connsiteX258" fmla="*/ 1296732 w 7315200"/>
                              <a:gd name="connsiteY258" fmla="*/ 2442613 h 9597624"/>
                              <a:gd name="connsiteX259" fmla="*/ 403364 w 7315200"/>
                              <a:gd name="connsiteY259" fmla="*/ 4291537 h 9597624"/>
                              <a:gd name="connsiteX260" fmla="*/ 407222 w 7315200"/>
                              <a:gd name="connsiteY260" fmla="*/ 4278904 h 9597624"/>
                              <a:gd name="connsiteX261" fmla="*/ 419898 w 7315200"/>
                              <a:gd name="connsiteY261" fmla="*/ 4282514 h 9597624"/>
                              <a:gd name="connsiteX262" fmla="*/ 3250662 w 7315200"/>
                              <a:gd name="connsiteY262" fmla="*/ 9597624 h 9597624"/>
                              <a:gd name="connsiteX263" fmla="*/ 3229323 w 7315200"/>
                              <a:gd name="connsiteY263" fmla="*/ 9597624 h 9597624"/>
                              <a:gd name="connsiteX264" fmla="*/ 0 w 7315200"/>
                              <a:gd name="connsiteY264" fmla="*/ 704719 h 9597624"/>
                              <a:gd name="connsiteX265" fmla="*/ 0 w 7315200"/>
                              <a:gd name="connsiteY265" fmla="*/ 603475 h 9597624"/>
                              <a:gd name="connsiteX266" fmla="*/ 1305550 w 7315200"/>
                              <a:gd name="connsiteY266" fmla="*/ 3055312 h 9597624"/>
                              <a:gd name="connsiteX267" fmla="*/ 1296732 w 7315200"/>
                              <a:gd name="connsiteY267" fmla="*/ 3084187 h 9597624"/>
                              <a:gd name="connsiteX268" fmla="*/ 1263665 w 7315200"/>
                              <a:gd name="connsiteY268" fmla="*/ 3076968 h 9597624"/>
                              <a:gd name="connsiteX269" fmla="*/ 0 w 7315200"/>
                              <a:gd name="connsiteY269" fmla="*/ 888976 h 9597624"/>
                              <a:gd name="connsiteX270" fmla="*/ 0 w 7315200"/>
                              <a:gd name="connsiteY270" fmla="*/ 785771 h 9597624"/>
                              <a:gd name="connsiteX271" fmla="*/ 1517732 w 7315200"/>
                              <a:gd name="connsiteY271" fmla="*/ 3635525 h 9597624"/>
                              <a:gd name="connsiteX272" fmla="*/ 1518834 w 7315200"/>
                              <a:gd name="connsiteY272" fmla="*/ 3631916 h 9597624"/>
                              <a:gd name="connsiteX273" fmla="*/ 1630712 w 7315200"/>
                              <a:gd name="connsiteY273" fmla="*/ 3560630 h 9597624"/>
                              <a:gd name="connsiteX274" fmla="*/ 0 w 7315200"/>
                              <a:gd name="connsiteY274" fmla="*/ 499389 h 9597624"/>
                              <a:gd name="connsiteX275" fmla="*/ 0 w 7315200"/>
                              <a:gd name="connsiteY275" fmla="*/ 396240 h 9597624"/>
                              <a:gd name="connsiteX276" fmla="*/ 1927766 w 7315200"/>
                              <a:gd name="connsiteY276" fmla="*/ 4015417 h 9597624"/>
                              <a:gd name="connsiteX277" fmla="*/ 1933278 w 7315200"/>
                              <a:gd name="connsiteY277" fmla="*/ 4017221 h 9597624"/>
                              <a:gd name="connsiteX278" fmla="*/ 2057280 w 7315200"/>
                              <a:gd name="connsiteY278" fmla="*/ 3973006 h 9597624"/>
                              <a:gd name="connsiteX279" fmla="*/ 1260909 w 7315200"/>
                              <a:gd name="connsiteY279" fmla="*/ 2477805 h 9597624"/>
                              <a:gd name="connsiteX280" fmla="*/ 1263665 w 7315200"/>
                              <a:gd name="connsiteY280" fmla="*/ 2485926 h 9597624"/>
                              <a:gd name="connsiteX281" fmla="*/ 1658819 w 7315200"/>
                              <a:gd name="connsiteY281" fmla="*/ 3227661 h 9597624"/>
                              <a:gd name="connsiteX282" fmla="*/ 1646143 w 7315200"/>
                              <a:gd name="connsiteY282" fmla="*/ 3268267 h 9597624"/>
                              <a:gd name="connsiteX283" fmla="*/ 1605360 w 7315200"/>
                              <a:gd name="connsiteY283" fmla="*/ 3255634 h 9597624"/>
                              <a:gd name="connsiteX284" fmla="*/ 892760 w 7315200"/>
                              <a:gd name="connsiteY284" fmla="*/ 1917443 h 9597624"/>
                              <a:gd name="connsiteX285" fmla="*/ 905436 w 7315200"/>
                              <a:gd name="connsiteY285" fmla="*/ 1876837 h 9597624"/>
                              <a:gd name="connsiteX286" fmla="*/ 946219 w 7315200"/>
                              <a:gd name="connsiteY286" fmla="*/ 1889470 h 9597624"/>
                              <a:gd name="connsiteX287" fmla="*/ 1099431 w 7315200"/>
                              <a:gd name="connsiteY287" fmla="*/ 2177321 h 9597624"/>
                              <a:gd name="connsiteX288" fmla="*/ 1104942 w 7315200"/>
                              <a:gd name="connsiteY288" fmla="*/ 2183637 h 9597624"/>
                              <a:gd name="connsiteX289" fmla="*/ 0 w 7315200"/>
                              <a:gd name="connsiteY289" fmla="*/ 109716 h 9597624"/>
                              <a:gd name="connsiteX290" fmla="*/ 0 w 7315200"/>
                              <a:gd name="connsiteY290" fmla="*/ 6036 h 9597624"/>
                              <a:gd name="connsiteX291" fmla="*/ 1152890 w 7315200"/>
                              <a:gd name="connsiteY291" fmla="*/ 2171004 h 9597624"/>
                              <a:gd name="connsiteX292" fmla="*/ 1151787 w 7315200"/>
                              <a:gd name="connsiteY292" fmla="*/ 2146641 h 9597624"/>
                              <a:gd name="connsiteX293" fmla="*/ 1083448 w 7315200"/>
                              <a:gd name="connsiteY293" fmla="*/ 2018506 h 9597624"/>
                              <a:gd name="connsiteX294" fmla="*/ 1096124 w 7315200"/>
                              <a:gd name="connsiteY294" fmla="*/ 1977900 h 9597624"/>
                              <a:gd name="connsiteX295" fmla="*/ 1136356 w 7315200"/>
                              <a:gd name="connsiteY295" fmla="*/ 1991436 h 9597624"/>
                              <a:gd name="connsiteX296" fmla="*/ 1389320 w 7315200"/>
                              <a:gd name="connsiteY296" fmla="*/ 2466976 h 9597624"/>
                              <a:gd name="connsiteX297" fmla="*/ 1430103 w 7315200"/>
                              <a:gd name="connsiteY297" fmla="*/ 2479609 h 9597624"/>
                              <a:gd name="connsiteX298" fmla="*/ 1442779 w 7315200"/>
                              <a:gd name="connsiteY298" fmla="*/ 2439003 h 9597624"/>
                              <a:gd name="connsiteX299" fmla="*/ 1014558 w 7315200"/>
                              <a:gd name="connsiteY299" fmla="*/ 1635006 h 9597624"/>
                              <a:gd name="connsiteX300" fmla="*/ 1010700 w 7315200"/>
                              <a:gd name="connsiteY300" fmla="*/ 1619666 h 9597624"/>
                              <a:gd name="connsiteX301" fmla="*/ 148101 w 7315200"/>
                              <a:gd name="connsiteY301" fmla="*/ 0 h 9597624"/>
                              <a:gd name="connsiteX302" fmla="*/ 203230 w 7315200"/>
                              <a:gd name="connsiteY302" fmla="*/ 0 h 9597624"/>
                              <a:gd name="connsiteX303" fmla="*/ 1052585 w 7315200"/>
                              <a:gd name="connsiteY303" fmla="*/ 1594400 h 9597624"/>
                              <a:gd name="connsiteX304" fmla="*/ 1068017 w 7315200"/>
                              <a:gd name="connsiteY304" fmla="*/ 1607935 h 9597624"/>
                              <a:gd name="connsiteX305" fmla="*/ 1386565 w 7315200"/>
                              <a:gd name="connsiteY305" fmla="*/ 2206196 h 9597624"/>
                              <a:gd name="connsiteX306" fmla="*/ 1426246 w 7315200"/>
                              <a:gd name="connsiteY306" fmla="*/ 2041968 h 9597624"/>
                              <a:gd name="connsiteX307" fmla="*/ 338908 w 7315200"/>
                              <a:gd name="connsiteY307" fmla="*/ 0 h 9597624"/>
                              <a:gd name="connsiteX308" fmla="*/ 360551 w 7315200"/>
                              <a:gd name="connsiteY308" fmla="*/ 0 h 9597624"/>
                              <a:gd name="connsiteX309" fmla="*/ 1442779 w 7315200"/>
                              <a:gd name="connsiteY309" fmla="*/ 2032042 h 9597624"/>
                              <a:gd name="connsiteX310" fmla="*/ 1565679 w 7315200"/>
                              <a:gd name="connsiteY310" fmla="*/ 2032944 h 9597624"/>
                              <a:gd name="connsiteX311" fmla="*/ 536736 w 7315200"/>
                              <a:gd name="connsiteY311" fmla="*/ 101003 h 9597624"/>
                              <a:gd name="connsiteX312" fmla="*/ 532878 w 7315200"/>
                              <a:gd name="connsiteY312" fmla="*/ 94687 h 9597624"/>
                              <a:gd name="connsiteX313" fmla="*/ 519418 w 7315200"/>
                              <a:gd name="connsiteY313" fmla="*/ 43408 h 9597624"/>
                              <a:gd name="connsiteX314" fmla="*/ 525418 w 7315200"/>
                              <a:gd name="connsiteY314" fmla="*/ 0 h 9597624"/>
                              <a:gd name="connsiteX315" fmla="*/ 787286 w 7315200"/>
                              <a:gd name="connsiteY315" fmla="*/ 0 h 9597624"/>
                              <a:gd name="connsiteX316" fmla="*/ 1668739 w 7315200"/>
                              <a:gd name="connsiteY316" fmla="*/ 1653955 h 9597624"/>
                              <a:gd name="connsiteX317" fmla="*/ 1679211 w 7315200"/>
                              <a:gd name="connsiteY317" fmla="*/ 1666588 h 9597624"/>
                              <a:gd name="connsiteX318" fmla="*/ 2860264 w 7315200"/>
                              <a:gd name="connsiteY318" fmla="*/ 3885478 h 9597624"/>
                              <a:gd name="connsiteX319" fmla="*/ 2884513 w 7315200"/>
                              <a:gd name="connsiteY319" fmla="*/ 3907134 h 9597624"/>
                              <a:gd name="connsiteX320" fmla="*/ 2607850 w 7315200"/>
                              <a:gd name="connsiteY320" fmla="*/ 3386476 h 9597624"/>
                              <a:gd name="connsiteX321" fmla="*/ 2649736 w 7315200"/>
                              <a:gd name="connsiteY321" fmla="*/ 3217735 h 9597624"/>
                              <a:gd name="connsiteX322" fmla="*/ 935935 w 7315200"/>
                              <a:gd name="connsiteY322" fmla="*/ 0 h 9597624"/>
                              <a:gd name="connsiteX323" fmla="*/ 957004 w 7315200"/>
                              <a:gd name="connsiteY323" fmla="*/ 0 h 9597624"/>
                              <a:gd name="connsiteX324" fmla="*/ 2666269 w 7315200"/>
                              <a:gd name="connsiteY324" fmla="*/ 3209614 h 9597624"/>
                              <a:gd name="connsiteX325" fmla="*/ 2801845 w 7315200"/>
                              <a:gd name="connsiteY325" fmla="*/ 3222247 h 9597624"/>
                              <a:gd name="connsiteX326" fmla="*/ 1085289 w 7315200"/>
                              <a:gd name="connsiteY326" fmla="*/ 0 h 9597624"/>
                              <a:gd name="connsiteX327" fmla="*/ 1106187 w 7315200"/>
                              <a:gd name="connsiteY327" fmla="*/ 0 h 9597624"/>
                              <a:gd name="connsiteX328" fmla="*/ 2413304 w 7315200"/>
                              <a:gd name="connsiteY328" fmla="*/ 2454343 h 9597624"/>
                              <a:gd name="connsiteX329" fmla="*/ 2484399 w 7315200"/>
                              <a:gd name="connsiteY329" fmla="*/ 2326209 h 9597624"/>
                              <a:gd name="connsiteX330" fmla="*/ 2666269 w 7315200"/>
                              <a:gd name="connsiteY330" fmla="*/ 2381253 h 9597624"/>
                              <a:gd name="connsiteX331" fmla="*/ 3413039 w 7315200"/>
                              <a:gd name="connsiteY331" fmla="*/ 3785316 h 9597624"/>
                              <a:gd name="connsiteX332" fmla="*/ 3406425 w 7315200"/>
                              <a:gd name="connsiteY332" fmla="*/ 3737492 h 9597624"/>
                              <a:gd name="connsiteX333" fmla="*/ 3545308 w 7315200"/>
                              <a:gd name="connsiteY333" fmla="*/ 3615674 h 9597624"/>
                              <a:gd name="connsiteX334" fmla="*/ 2231434 w 7315200"/>
                              <a:gd name="connsiteY334" fmla="*/ 1148637 h 9597624"/>
                              <a:gd name="connsiteX335" fmla="*/ 2256786 w 7315200"/>
                              <a:gd name="connsiteY335" fmla="*/ 1066522 h 9597624"/>
                              <a:gd name="connsiteX336" fmla="*/ 2339454 w 7315200"/>
                              <a:gd name="connsiteY336" fmla="*/ 1091788 h 9597624"/>
                              <a:gd name="connsiteX337" fmla="*/ 4054544 w 7315200"/>
                              <a:gd name="connsiteY337" fmla="*/ 4306877 h 9597624"/>
                              <a:gd name="connsiteX338" fmla="*/ 4137213 w 7315200"/>
                              <a:gd name="connsiteY338" fmla="*/ 4332143 h 9597624"/>
                              <a:gd name="connsiteX339" fmla="*/ 4162564 w 7315200"/>
                              <a:gd name="connsiteY339" fmla="*/ 4250029 h 9597624"/>
                              <a:gd name="connsiteX340" fmla="*/ 3862754 w 7315200"/>
                              <a:gd name="connsiteY340" fmla="*/ 3688764 h 9597624"/>
                              <a:gd name="connsiteX341" fmla="*/ 3888106 w 7315200"/>
                              <a:gd name="connsiteY341" fmla="*/ 3606650 h 9597624"/>
                              <a:gd name="connsiteX342" fmla="*/ 3970774 w 7315200"/>
                              <a:gd name="connsiteY342" fmla="*/ 3631916 h 9597624"/>
                              <a:gd name="connsiteX343" fmla="*/ 4532367 w 7315200"/>
                              <a:gd name="connsiteY343" fmla="*/ 4686768 h 9597624"/>
                              <a:gd name="connsiteX344" fmla="*/ 4562678 w 7315200"/>
                              <a:gd name="connsiteY344" fmla="*/ 4714741 h 9597624"/>
                              <a:gd name="connsiteX345" fmla="*/ 4508117 w 7315200"/>
                              <a:gd name="connsiteY345" fmla="*/ 4612775 h 9597624"/>
                              <a:gd name="connsiteX346" fmla="*/ 4521895 w 7315200"/>
                              <a:gd name="connsiteY346" fmla="*/ 4567658 h 9597624"/>
                              <a:gd name="connsiteX347" fmla="*/ 4566536 w 7315200"/>
                              <a:gd name="connsiteY347" fmla="*/ 4582095 h 9597624"/>
                              <a:gd name="connsiteX348" fmla="*/ 4629915 w 7315200"/>
                              <a:gd name="connsiteY348" fmla="*/ 4701206 h 9597624"/>
                              <a:gd name="connsiteX349" fmla="*/ 4638733 w 7315200"/>
                              <a:gd name="connsiteY349" fmla="*/ 4631725 h 9597624"/>
                              <a:gd name="connsiteX350" fmla="*/ 3838505 w 7315200"/>
                              <a:gd name="connsiteY350" fmla="*/ 3127500 h 9597624"/>
                              <a:gd name="connsiteX351" fmla="*/ 3863856 w 7315200"/>
                              <a:gd name="connsiteY351" fmla="*/ 3044483 h 9597624"/>
                              <a:gd name="connsiteX352" fmla="*/ 3866612 w 7315200"/>
                              <a:gd name="connsiteY352" fmla="*/ 3043581 h 9597624"/>
                              <a:gd name="connsiteX353" fmla="*/ 3821971 w 7315200"/>
                              <a:gd name="connsiteY353" fmla="*/ 2961467 h 9597624"/>
                              <a:gd name="connsiteX354" fmla="*/ 3740956 w 7315200"/>
                              <a:gd name="connsiteY354" fmla="*/ 2937103 h 9597624"/>
                              <a:gd name="connsiteX355" fmla="*/ 3635141 w 7315200"/>
                              <a:gd name="connsiteY355" fmla="*/ 2740390 h 9597624"/>
                              <a:gd name="connsiteX356" fmla="*/ 3630181 w 7315200"/>
                              <a:gd name="connsiteY356" fmla="*/ 2696174 h 9597624"/>
                              <a:gd name="connsiteX357" fmla="*/ 2193893 w 7315200"/>
                              <a:gd name="connsiteY357" fmla="*/ 0 h 9597624"/>
                              <a:gd name="connsiteX358" fmla="*/ 2214600 w 7315200"/>
                              <a:gd name="connsiteY358" fmla="*/ 0 h 9597624"/>
                              <a:gd name="connsiteX359" fmla="*/ 3638999 w 7315200"/>
                              <a:gd name="connsiteY359" fmla="*/ 2674518 h 9597624"/>
                              <a:gd name="connsiteX360" fmla="*/ 3658288 w 7315200"/>
                              <a:gd name="connsiteY360" fmla="*/ 2658276 h 9597624"/>
                              <a:gd name="connsiteX361" fmla="*/ 2910967 w 7315200"/>
                              <a:gd name="connsiteY361" fmla="*/ 1254212 h 9597624"/>
                              <a:gd name="connsiteX362" fmla="*/ 2923643 w 7315200"/>
                              <a:gd name="connsiteY362" fmla="*/ 1213606 h 9597624"/>
                              <a:gd name="connsiteX363" fmla="*/ 2964426 w 7315200"/>
                              <a:gd name="connsiteY363" fmla="*/ 1226239 h 9597624"/>
                              <a:gd name="connsiteX364" fmla="*/ 3810397 w 7315200"/>
                              <a:gd name="connsiteY364" fmla="*/ 2814383 h 9597624"/>
                              <a:gd name="connsiteX365" fmla="*/ 3851180 w 7315200"/>
                              <a:gd name="connsiteY365" fmla="*/ 2827016 h 9597624"/>
                              <a:gd name="connsiteX366" fmla="*/ 3863856 w 7315200"/>
                              <a:gd name="connsiteY366" fmla="*/ 2786410 h 9597624"/>
                              <a:gd name="connsiteX367" fmla="*/ 3715053 w 7315200"/>
                              <a:gd name="connsiteY367" fmla="*/ 2511192 h 9597624"/>
                              <a:gd name="connsiteX368" fmla="*/ 3728280 w 7315200"/>
                              <a:gd name="connsiteY368" fmla="*/ 2470586 h 9597624"/>
                              <a:gd name="connsiteX369" fmla="*/ 3730485 w 7315200"/>
                              <a:gd name="connsiteY369" fmla="*/ 2468781 h 9597624"/>
                              <a:gd name="connsiteX370" fmla="*/ 2415514 w 7315200"/>
                              <a:gd name="connsiteY370" fmla="*/ 0 h 9597624"/>
                              <a:gd name="connsiteX371" fmla="*/ 2437022 w 7315200"/>
                              <a:gd name="connsiteY371" fmla="*/ 0 h 9597624"/>
                              <a:gd name="connsiteX372" fmla="*/ 3750876 w 7315200"/>
                              <a:gd name="connsiteY372" fmla="*/ 2466976 h 9597624"/>
                              <a:gd name="connsiteX373" fmla="*/ 3768512 w 7315200"/>
                              <a:gd name="connsiteY373" fmla="*/ 2481414 h 9597624"/>
                              <a:gd name="connsiteX374" fmla="*/ 4045726 w 7315200"/>
                              <a:gd name="connsiteY374" fmla="*/ 3002975 h 9597624"/>
                              <a:gd name="connsiteX375" fmla="*/ 4086509 w 7315200"/>
                              <a:gd name="connsiteY375" fmla="*/ 3015608 h 9597624"/>
                              <a:gd name="connsiteX376" fmla="*/ 4099185 w 7315200"/>
                              <a:gd name="connsiteY376" fmla="*/ 2975002 h 9597624"/>
                              <a:gd name="connsiteX377" fmla="*/ 3704031 w 7315200"/>
                              <a:gd name="connsiteY377" fmla="*/ 2234169 h 9597624"/>
                              <a:gd name="connsiteX378" fmla="*/ 3716707 w 7315200"/>
                              <a:gd name="connsiteY378" fmla="*/ 2193563 h 9597624"/>
                              <a:gd name="connsiteX379" fmla="*/ 3757490 w 7315200"/>
                              <a:gd name="connsiteY379" fmla="*/ 2206196 h 9597624"/>
                              <a:gd name="connsiteX380" fmla="*/ 4470090 w 7315200"/>
                              <a:gd name="connsiteY380" fmla="*/ 3544388 h 9597624"/>
                              <a:gd name="connsiteX381" fmla="*/ 4470090 w 7315200"/>
                              <a:gd name="connsiteY381" fmla="*/ 3572361 h 9597624"/>
                              <a:gd name="connsiteX382" fmla="*/ 5131987 w 7315200"/>
                              <a:gd name="connsiteY382" fmla="*/ 4816707 h 9597624"/>
                              <a:gd name="connsiteX383" fmla="*/ 5162299 w 7315200"/>
                              <a:gd name="connsiteY383" fmla="*/ 4825730 h 9597624"/>
                              <a:gd name="connsiteX384" fmla="*/ 5171117 w 7315200"/>
                              <a:gd name="connsiteY384" fmla="*/ 4795051 h 9597624"/>
                              <a:gd name="connsiteX385" fmla="*/ 4929725 w 7315200"/>
                              <a:gd name="connsiteY385" fmla="*/ 4341167 h 9597624"/>
                              <a:gd name="connsiteX386" fmla="*/ 4938543 w 7315200"/>
                              <a:gd name="connsiteY386" fmla="*/ 4310487 h 9597624"/>
                              <a:gd name="connsiteX387" fmla="*/ 4968855 w 7315200"/>
                              <a:gd name="connsiteY387" fmla="*/ 4319510 h 9597624"/>
                              <a:gd name="connsiteX388" fmla="*/ 6946830 w 7315200"/>
                              <a:gd name="connsiteY388" fmla="*/ 8031796 h 9597624"/>
                              <a:gd name="connsiteX389" fmla="*/ 6938012 w 7315200"/>
                              <a:gd name="connsiteY389" fmla="*/ 8061573 h 9597624"/>
                              <a:gd name="connsiteX390" fmla="*/ 6907701 w 7315200"/>
                              <a:gd name="connsiteY390" fmla="*/ 8052550 h 9597624"/>
                              <a:gd name="connsiteX391" fmla="*/ 5525488 w 7315200"/>
                              <a:gd name="connsiteY391" fmla="*/ 5457378 h 9597624"/>
                              <a:gd name="connsiteX392" fmla="*/ 5495176 w 7315200"/>
                              <a:gd name="connsiteY392" fmla="*/ 5448355 h 9597624"/>
                              <a:gd name="connsiteX393" fmla="*/ 5486358 w 7315200"/>
                              <a:gd name="connsiteY393" fmla="*/ 5478132 h 9597624"/>
                              <a:gd name="connsiteX394" fmla="*/ 6042440 w 7315200"/>
                              <a:gd name="connsiteY394" fmla="*/ 6523961 h 9597624"/>
                              <a:gd name="connsiteX395" fmla="*/ 6033622 w 7315200"/>
                              <a:gd name="connsiteY395" fmla="*/ 6553739 h 9597624"/>
                              <a:gd name="connsiteX396" fmla="*/ 6003310 w 7315200"/>
                              <a:gd name="connsiteY396" fmla="*/ 6544715 h 9597624"/>
                              <a:gd name="connsiteX397" fmla="*/ 4422694 w 7315200"/>
                              <a:gd name="connsiteY397" fmla="*/ 3578677 h 9597624"/>
                              <a:gd name="connsiteX398" fmla="*/ 4416631 w 7315200"/>
                              <a:gd name="connsiteY398" fmla="*/ 3571458 h 9597624"/>
                              <a:gd name="connsiteX399" fmla="*/ 4263971 w 7315200"/>
                              <a:gd name="connsiteY399" fmla="*/ 3284510 h 9597624"/>
                              <a:gd name="connsiteX400" fmla="*/ 4223188 w 7315200"/>
                              <a:gd name="connsiteY400" fmla="*/ 3271877 h 9597624"/>
                              <a:gd name="connsiteX401" fmla="*/ 4210512 w 7315200"/>
                              <a:gd name="connsiteY401" fmla="*/ 3312483 h 9597624"/>
                              <a:gd name="connsiteX402" fmla="*/ 4279402 w 7315200"/>
                              <a:gd name="connsiteY402" fmla="*/ 3440617 h 9597624"/>
                              <a:gd name="connsiteX403" fmla="*/ 4266726 w 7315200"/>
                              <a:gd name="connsiteY403" fmla="*/ 3481223 h 9597624"/>
                              <a:gd name="connsiteX404" fmla="*/ 4225943 w 7315200"/>
                              <a:gd name="connsiteY404" fmla="*/ 3468590 h 9597624"/>
                              <a:gd name="connsiteX405" fmla="*/ 3972978 w 7315200"/>
                              <a:gd name="connsiteY405" fmla="*/ 2993049 h 9597624"/>
                              <a:gd name="connsiteX406" fmla="*/ 3932746 w 7315200"/>
                              <a:gd name="connsiteY406" fmla="*/ 2980416 h 9597624"/>
                              <a:gd name="connsiteX407" fmla="*/ 3920071 w 7315200"/>
                              <a:gd name="connsiteY407" fmla="*/ 3021022 h 9597624"/>
                              <a:gd name="connsiteX408" fmla="*/ 4347741 w 7315200"/>
                              <a:gd name="connsiteY408" fmla="*/ 3825020 h 9597624"/>
                              <a:gd name="connsiteX409" fmla="*/ 4351599 w 7315200"/>
                              <a:gd name="connsiteY409" fmla="*/ 3835848 h 9597624"/>
                              <a:gd name="connsiteX410" fmla="*/ 5388258 w 7315200"/>
                              <a:gd name="connsiteY410" fmla="*/ 5783128 h 9597624"/>
                              <a:gd name="connsiteX411" fmla="*/ 5362907 w 7315200"/>
                              <a:gd name="connsiteY411" fmla="*/ 5865242 h 9597624"/>
                              <a:gd name="connsiteX412" fmla="*/ 5280239 w 7315200"/>
                              <a:gd name="connsiteY412" fmla="*/ 5839976 h 9597624"/>
                              <a:gd name="connsiteX413" fmla="*/ 4968855 w 7315200"/>
                              <a:gd name="connsiteY413" fmla="*/ 5257055 h 9597624"/>
                              <a:gd name="connsiteX414" fmla="*/ 4907129 w 7315200"/>
                              <a:gd name="connsiteY414" fmla="*/ 5224572 h 9597624"/>
                              <a:gd name="connsiteX415" fmla="*/ 6005515 w 7315200"/>
                              <a:gd name="connsiteY415" fmla="*/ 7288256 h 9597624"/>
                              <a:gd name="connsiteX416" fmla="*/ 6013230 w 7315200"/>
                              <a:gd name="connsiteY416" fmla="*/ 7254868 h 9597624"/>
                              <a:gd name="connsiteX417" fmla="*/ 5676495 w 7315200"/>
                              <a:gd name="connsiteY417" fmla="*/ 6624123 h 9597624"/>
                              <a:gd name="connsiteX418" fmla="*/ 5686966 w 7315200"/>
                              <a:gd name="connsiteY418" fmla="*/ 6589833 h 9597624"/>
                              <a:gd name="connsiteX419" fmla="*/ 5721136 w 7315200"/>
                              <a:gd name="connsiteY419" fmla="*/ 6599759 h 9597624"/>
                              <a:gd name="connsiteX420" fmla="*/ 6328472 w 7315200"/>
                              <a:gd name="connsiteY420" fmla="*/ 7738530 h 9597624"/>
                              <a:gd name="connsiteX421" fmla="*/ 6318001 w 7315200"/>
                              <a:gd name="connsiteY421" fmla="*/ 7772820 h 9597624"/>
                              <a:gd name="connsiteX422" fmla="*/ 6283831 w 7315200"/>
                              <a:gd name="connsiteY422" fmla="*/ 7762894 h 9597624"/>
                              <a:gd name="connsiteX423" fmla="*/ 6153215 w 7315200"/>
                              <a:gd name="connsiteY423" fmla="*/ 7517454 h 9597624"/>
                              <a:gd name="connsiteX424" fmla="*/ 6121250 w 7315200"/>
                              <a:gd name="connsiteY424" fmla="*/ 7506625 h 9597624"/>
                              <a:gd name="connsiteX425" fmla="*/ 7234997 w 7315200"/>
                              <a:gd name="connsiteY425" fmla="*/ 9597624 h 9597624"/>
                              <a:gd name="connsiteX426" fmla="*/ 7161348 w 7315200"/>
                              <a:gd name="connsiteY426" fmla="*/ 9597624 h 9597624"/>
                              <a:gd name="connsiteX427" fmla="*/ 6149358 w 7315200"/>
                              <a:gd name="connsiteY427" fmla="*/ 7691608 h 9597624"/>
                              <a:gd name="connsiteX428" fmla="*/ 6126210 w 7315200"/>
                              <a:gd name="connsiteY428" fmla="*/ 7677170 h 9597624"/>
                              <a:gd name="connsiteX429" fmla="*/ 5910171 w 7315200"/>
                              <a:gd name="connsiteY429" fmla="*/ 7272915 h 9597624"/>
                              <a:gd name="connsiteX430" fmla="*/ 5876001 w 7315200"/>
                              <a:gd name="connsiteY430" fmla="*/ 7262990 h 9597624"/>
                              <a:gd name="connsiteX431" fmla="*/ 5866081 w 7315200"/>
                              <a:gd name="connsiteY431" fmla="*/ 7297279 h 9597624"/>
                              <a:gd name="connsiteX432" fmla="*/ 6230372 w 7315200"/>
                              <a:gd name="connsiteY432" fmla="*/ 7980361 h 9597624"/>
                              <a:gd name="connsiteX433" fmla="*/ 6220452 w 7315200"/>
                              <a:gd name="connsiteY433" fmla="*/ 8014651 h 9597624"/>
                              <a:gd name="connsiteX434" fmla="*/ 6186283 w 7315200"/>
                              <a:gd name="connsiteY434" fmla="*/ 8004725 h 9597624"/>
                              <a:gd name="connsiteX435" fmla="*/ 5009638 w 7315200"/>
                              <a:gd name="connsiteY435" fmla="*/ 5795761 h 9597624"/>
                              <a:gd name="connsiteX436" fmla="*/ 5020109 w 7315200"/>
                              <a:gd name="connsiteY436" fmla="*/ 5761472 h 9597624"/>
                              <a:gd name="connsiteX437" fmla="*/ 5054279 w 7315200"/>
                              <a:gd name="connsiteY437" fmla="*/ 5771397 h 9597624"/>
                              <a:gd name="connsiteX438" fmla="*/ 5773492 w 7315200"/>
                              <a:gd name="connsiteY438" fmla="*/ 7122222 h 9597624"/>
                              <a:gd name="connsiteX439" fmla="*/ 5807662 w 7315200"/>
                              <a:gd name="connsiteY439" fmla="*/ 7132148 h 9597624"/>
                              <a:gd name="connsiteX440" fmla="*/ 5817582 w 7315200"/>
                              <a:gd name="connsiteY440" fmla="*/ 7097859 h 9597624"/>
                              <a:gd name="connsiteX441" fmla="*/ 5691926 w 7315200"/>
                              <a:gd name="connsiteY441" fmla="*/ 6862344 h 9597624"/>
                              <a:gd name="connsiteX442" fmla="*/ 5693029 w 7315200"/>
                              <a:gd name="connsiteY442" fmla="*/ 6835274 h 9597624"/>
                              <a:gd name="connsiteX443" fmla="*/ 4861386 w 7315200"/>
                              <a:gd name="connsiteY443" fmla="*/ 5274200 h 9597624"/>
                              <a:gd name="connsiteX444" fmla="*/ 4866346 w 7315200"/>
                              <a:gd name="connsiteY444" fmla="*/ 5314806 h 9597624"/>
                              <a:gd name="connsiteX445" fmla="*/ 5004678 w 7315200"/>
                              <a:gd name="connsiteY445" fmla="*/ 5574684 h 9597624"/>
                              <a:gd name="connsiteX446" fmla="*/ 4979326 w 7315200"/>
                              <a:gd name="connsiteY446" fmla="*/ 5657701 h 9597624"/>
                              <a:gd name="connsiteX447" fmla="*/ 4896658 w 7315200"/>
                              <a:gd name="connsiteY447" fmla="*/ 5632435 h 9597624"/>
                              <a:gd name="connsiteX448" fmla="*/ 4383564 w 7315200"/>
                              <a:gd name="connsiteY448" fmla="*/ 4667819 h 9597624"/>
                              <a:gd name="connsiteX449" fmla="*/ 4300896 w 7315200"/>
                              <a:gd name="connsiteY449" fmla="*/ 4642553 h 9597624"/>
                              <a:gd name="connsiteX450" fmla="*/ 4275544 w 7315200"/>
                              <a:gd name="connsiteY450" fmla="*/ 4725570 h 9597624"/>
                              <a:gd name="connsiteX451" fmla="*/ 5141907 w 7315200"/>
                              <a:gd name="connsiteY451" fmla="*/ 6353416 h 9597624"/>
                              <a:gd name="connsiteX452" fmla="*/ 5125373 w 7315200"/>
                              <a:gd name="connsiteY452" fmla="*/ 6430116 h 9597624"/>
                              <a:gd name="connsiteX453" fmla="*/ 5621934 w 7315200"/>
                              <a:gd name="connsiteY453" fmla="*/ 7362249 h 9597624"/>
                              <a:gd name="connsiteX454" fmla="*/ 5650041 w 7315200"/>
                              <a:gd name="connsiteY454" fmla="*/ 7370370 h 9597624"/>
                              <a:gd name="connsiteX455" fmla="*/ 5658859 w 7315200"/>
                              <a:gd name="connsiteY455" fmla="*/ 7342397 h 9597624"/>
                              <a:gd name="connsiteX456" fmla="*/ 5155685 w 7315200"/>
                              <a:gd name="connsiteY456" fmla="*/ 6397632 h 9597624"/>
                              <a:gd name="connsiteX457" fmla="*/ 5164503 w 7315200"/>
                              <a:gd name="connsiteY457" fmla="*/ 6369659 h 9597624"/>
                              <a:gd name="connsiteX458" fmla="*/ 5192610 w 7315200"/>
                              <a:gd name="connsiteY458" fmla="*/ 6378682 h 9597624"/>
                              <a:gd name="connsiteX459" fmla="*/ 6906765 w 7315200"/>
                              <a:gd name="connsiteY459" fmla="*/ 9597624 h 9597624"/>
                              <a:gd name="connsiteX460" fmla="*/ 6860288 w 7315200"/>
                              <a:gd name="connsiteY460" fmla="*/ 9597624 h 9597624"/>
                              <a:gd name="connsiteX461" fmla="*/ 5979061 w 7315200"/>
                              <a:gd name="connsiteY461" fmla="*/ 7942462 h 9597624"/>
                              <a:gd name="connsiteX462" fmla="*/ 5950954 w 7315200"/>
                              <a:gd name="connsiteY462" fmla="*/ 7933439 h 9597624"/>
                              <a:gd name="connsiteX463" fmla="*/ 5942136 w 7315200"/>
                              <a:gd name="connsiteY463" fmla="*/ 7961412 h 9597624"/>
                              <a:gd name="connsiteX464" fmla="*/ 6160931 w 7315200"/>
                              <a:gd name="connsiteY464" fmla="*/ 8372886 h 9597624"/>
                              <a:gd name="connsiteX465" fmla="*/ 6151562 w 7315200"/>
                              <a:gd name="connsiteY465" fmla="*/ 8399054 h 9597624"/>
                              <a:gd name="connsiteX466" fmla="*/ 6124006 w 7315200"/>
                              <a:gd name="connsiteY466" fmla="*/ 8390030 h 9597624"/>
                              <a:gd name="connsiteX467" fmla="*/ 5313306 w 7315200"/>
                              <a:gd name="connsiteY467" fmla="*/ 6866856 h 9597624"/>
                              <a:gd name="connsiteX468" fmla="*/ 5230638 w 7315200"/>
                              <a:gd name="connsiteY468" fmla="*/ 6960701 h 9597624"/>
                              <a:gd name="connsiteX469" fmla="*/ 6635593 w 7315200"/>
                              <a:gd name="connsiteY469" fmla="*/ 9597624 h 9597624"/>
                              <a:gd name="connsiteX470" fmla="*/ 6614581 w 7315200"/>
                              <a:gd name="connsiteY470" fmla="*/ 9597624 h 9597624"/>
                              <a:gd name="connsiteX471" fmla="*/ 5213002 w 7315200"/>
                              <a:gd name="connsiteY471" fmla="*/ 6966115 h 9597624"/>
                              <a:gd name="connsiteX472" fmla="*/ 5070812 w 7315200"/>
                              <a:gd name="connsiteY472" fmla="*/ 6900243 h 9597624"/>
                              <a:gd name="connsiteX473" fmla="*/ 4324043 w 7315200"/>
                              <a:gd name="connsiteY473" fmla="*/ 5498887 h 9597624"/>
                              <a:gd name="connsiteX474" fmla="*/ 4320185 w 7315200"/>
                              <a:gd name="connsiteY474" fmla="*/ 5491669 h 9597624"/>
                              <a:gd name="connsiteX475" fmla="*/ 4142173 w 7315200"/>
                              <a:gd name="connsiteY475" fmla="*/ 5442940 h 9597624"/>
                              <a:gd name="connsiteX476" fmla="*/ 4093674 w 7315200"/>
                              <a:gd name="connsiteY476" fmla="*/ 5620704 h 9597624"/>
                              <a:gd name="connsiteX477" fmla="*/ 4470090 w 7315200"/>
                              <a:gd name="connsiteY477" fmla="*/ 6325443 h 9597624"/>
                              <a:gd name="connsiteX478" fmla="*/ 4429307 w 7315200"/>
                              <a:gd name="connsiteY478" fmla="*/ 6493281 h 9597624"/>
                              <a:gd name="connsiteX479" fmla="*/ 6070547 w 7315200"/>
                              <a:gd name="connsiteY479" fmla="*/ 9573919 h 9597624"/>
                              <a:gd name="connsiteX480" fmla="*/ 6071511 w 7315200"/>
                              <a:gd name="connsiteY480" fmla="*/ 9591741 h 9597624"/>
                              <a:gd name="connsiteX481" fmla="*/ 6066622 w 7315200"/>
                              <a:gd name="connsiteY481" fmla="*/ 9597624 h 9597624"/>
                              <a:gd name="connsiteX482" fmla="*/ 6032213 w 7315200"/>
                              <a:gd name="connsiteY482" fmla="*/ 9597624 h 9597624"/>
                              <a:gd name="connsiteX483" fmla="*/ 6028662 w 7315200"/>
                              <a:gd name="connsiteY483" fmla="*/ 9594673 h 9597624"/>
                              <a:gd name="connsiteX484" fmla="*/ 4385768 w 7315200"/>
                              <a:gd name="connsiteY484" fmla="*/ 6513133 h 9597624"/>
                              <a:gd name="connsiteX485" fmla="*/ 4237517 w 7315200"/>
                              <a:gd name="connsiteY485" fmla="*/ 6449066 h 9597624"/>
                              <a:gd name="connsiteX486" fmla="*/ 3945422 w 7315200"/>
                              <a:gd name="connsiteY486" fmla="*/ 5899532 h 9597624"/>
                              <a:gd name="connsiteX487" fmla="*/ 3912355 w 7315200"/>
                              <a:gd name="connsiteY487" fmla="*/ 5858926 h 9597624"/>
                              <a:gd name="connsiteX488" fmla="*/ 3914559 w 7315200"/>
                              <a:gd name="connsiteY488" fmla="*/ 5862535 h 9597624"/>
                              <a:gd name="connsiteX489" fmla="*/ 3917315 w 7315200"/>
                              <a:gd name="connsiteY489" fmla="*/ 5867047 h 9597624"/>
                              <a:gd name="connsiteX490" fmla="*/ 3894168 w 7315200"/>
                              <a:gd name="connsiteY490" fmla="*/ 5931114 h 9597624"/>
                              <a:gd name="connsiteX491" fmla="*/ 3829687 w 7315200"/>
                              <a:gd name="connsiteY491" fmla="*/ 5908555 h 9597624"/>
                              <a:gd name="connsiteX492" fmla="*/ 3818113 w 7315200"/>
                              <a:gd name="connsiteY492" fmla="*/ 5886899 h 9597624"/>
                              <a:gd name="connsiteX493" fmla="*/ 3740956 w 7315200"/>
                              <a:gd name="connsiteY493" fmla="*/ 5926602 h 9597624"/>
                              <a:gd name="connsiteX494" fmla="*/ 5641223 w 7315200"/>
                              <a:gd name="connsiteY494" fmla="*/ 9494512 h 9597624"/>
                              <a:gd name="connsiteX495" fmla="*/ 5632405 w 7315200"/>
                              <a:gd name="connsiteY495" fmla="*/ 9521583 h 9597624"/>
                              <a:gd name="connsiteX496" fmla="*/ 5604298 w 7315200"/>
                              <a:gd name="connsiteY496" fmla="*/ 9512559 h 9597624"/>
                              <a:gd name="connsiteX497" fmla="*/ 4429307 w 7315200"/>
                              <a:gd name="connsiteY497" fmla="*/ 7310814 h 9597624"/>
                              <a:gd name="connsiteX498" fmla="*/ 4425449 w 7315200"/>
                              <a:gd name="connsiteY498" fmla="*/ 7306303 h 9597624"/>
                              <a:gd name="connsiteX499" fmla="*/ 4397342 w 7315200"/>
                              <a:gd name="connsiteY499" fmla="*/ 7306303 h 9597624"/>
                              <a:gd name="connsiteX500" fmla="*/ 4591888 w 7315200"/>
                              <a:gd name="connsiteY500" fmla="*/ 7670854 h 9597624"/>
                              <a:gd name="connsiteX501" fmla="*/ 4607319 w 7315200"/>
                              <a:gd name="connsiteY501" fmla="*/ 7731312 h 9597624"/>
                              <a:gd name="connsiteX502" fmla="*/ 4613382 w 7315200"/>
                              <a:gd name="connsiteY502" fmla="*/ 7742140 h 9597624"/>
                              <a:gd name="connsiteX503" fmla="*/ 4614484 w 7315200"/>
                              <a:gd name="connsiteY503" fmla="*/ 7745749 h 9597624"/>
                              <a:gd name="connsiteX504" fmla="*/ 4601808 w 7315200"/>
                              <a:gd name="connsiteY504" fmla="*/ 7770113 h 9597624"/>
                              <a:gd name="connsiteX505" fmla="*/ 4538429 w 7315200"/>
                              <a:gd name="connsiteY505" fmla="*/ 7848618 h 9597624"/>
                              <a:gd name="connsiteX506" fmla="*/ 4362070 w 7315200"/>
                              <a:gd name="connsiteY506" fmla="*/ 7794476 h 9597624"/>
                              <a:gd name="connsiteX507" fmla="*/ 2451332 w 7315200"/>
                              <a:gd name="connsiteY507" fmla="*/ 4204009 h 9597624"/>
                              <a:gd name="connsiteX508" fmla="*/ 2454087 w 7315200"/>
                              <a:gd name="connsiteY508" fmla="*/ 4222958 h 9597624"/>
                              <a:gd name="connsiteX509" fmla="*/ 2573130 w 7315200"/>
                              <a:gd name="connsiteY509" fmla="*/ 4445840 h 9597624"/>
                              <a:gd name="connsiteX510" fmla="*/ 2575885 w 7315200"/>
                              <a:gd name="connsiteY510" fmla="*/ 4461180 h 9597624"/>
                              <a:gd name="connsiteX511" fmla="*/ 4009903 w 7315200"/>
                              <a:gd name="connsiteY511" fmla="*/ 7153805 h 9597624"/>
                              <a:gd name="connsiteX512" fmla="*/ 4021477 w 7315200"/>
                              <a:gd name="connsiteY512" fmla="*/ 7204337 h 9597624"/>
                              <a:gd name="connsiteX513" fmla="*/ 3921173 w 7315200"/>
                              <a:gd name="connsiteY513" fmla="*/ 7291865 h 9597624"/>
                              <a:gd name="connsiteX514" fmla="*/ 5148788 w 7315200"/>
                              <a:gd name="connsiteY514" fmla="*/ 9597624 h 9597624"/>
                              <a:gd name="connsiteX515" fmla="*/ 5093208 w 7315200"/>
                              <a:gd name="connsiteY515" fmla="*/ 9597624 h 9597624"/>
                              <a:gd name="connsiteX516" fmla="*/ 3088979 w 7315200"/>
                              <a:gd name="connsiteY516" fmla="*/ 5833660 h 9597624"/>
                              <a:gd name="connsiteX517" fmla="*/ 3086224 w 7315200"/>
                              <a:gd name="connsiteY517" fmla="*/ 5823734 h 9597624"/>
                              <a:gd name="connsiteX518" fmla="*/ 2396771 w 7315200"/>
                              <a:gd name="connsiteY518" fmla="*/ 4528856 h 9597624"/>
                              <a:gd name="connsiteX519" fmla="*/ 2269462 w 7315200"/>
                              <a:gd name="connsiteY519" fmla="*/ 4489153 h 9597624"/>
                              <a:gd name="connsiteX520" fmla="*/ 2230332 w 7315200"/>
                              <a:gd name="connsiteY520" fmla="*/ 4616385 h 9597624"/>
                              <a:gd name="connsiteX521" fmla="*/ 2687763 w 7315200"/>
                              <a:gd name="connsiteY521" fmla="*/ 5474523 h 9597624"/>
                              <a:gd name="connsiteX522" fmla="*/ 2696581 w 7315200"/>
                              <a:gd name="connsiteY522" fmla="*/ 5540396 h 9597624"/>
                              <a:gd name="connsiteX523" fmla="*/ 2583601 w 7315200"/>
                              <a:gd name="connsiteY523" fmla="*/ 5610779 h 9597624"/>
                              <a:gd name="connsiteX524" fmla="*/ 4472294 w 7315200"/>
                              <a:gd name="connsiteY524" fmla="*/ 9158836 h 9597624"/>
                              <a:gd name="connsiteX525" fmla="*/ 4473948 w 7315200"/>
                              <a:gd name="connsiteY525" fmla="*/ 9161543 h 9597624"/>
                              <a:gd name="connsiteX526" fmla="*/ 4462374 w 7315200"/>
                              <a:gd name="connsiteY526" fmla="*/ 9193126 h 9597624"/>
                              <a:gd name="connsiteX527" fmla="*/ 4430409 w 7315200"/>
                              <a:gd name="connsiteY527" fmla="*/ 9181395 h 9597624"/>
                              <a:gd name="connsiteX528" fmla="*/ 2940177 w 7315200"/>
                              <a:gd name="connsiteY528" fmla="*/ 6384096 h 9597624"/>
                              <a:gd name="connsiteX529" fmla="*/ 2939074 w 7315200"/>
                              <a:gd name="connsiteY529" fmla="*/ 6381389 h 9597624"/>
                              <a:gd name="connsiteX530" fmla="*/ 2906007 w 7315200"/>
                              <a:gd name="connsiteY530" fmla="*/ 6374170 h 9597624"/>
                              <a:gd name="connsiteX531" fmla="*/ 2898291 w 7315200"/>
                              <a:gd name="connsiteY531" fmla="*/ 6406655 h 9597624"/>
                              <a:gd name="connsiteX532" fmla="*/ 3497912 w 7315200"/>
                              <a:gd name="connsiteY532" fmla="*/ 7534598 h 9597624"/>
                              <a:gd name="connsiteX533" fmla="*/ 3489094 w 7315200"/>
                              <a:gd name="connsiteY533" fmla="*/ 7564376 h 9597624"/>
                              <a:gd name="connsiteX534" fmla="*/ 3456026 w 7315200"/>
                              <a:gd name="connsiteY534" fmla="*/ 7557157 h 9597624"/>
                              <a:gd name="connsiteX535" fmla="*/ 1075733 w 7315200"/>
                              <a:gd name="connsiteY535" fmla="*/ 3086894 h 9597624"/>
                              <a:gd name="connsiteX536" fmla="*/ 1074079 w 7315200"/>
                              <a:gd name="connsiteY536" fmla="*/ 3084187 h 9597624"/>
                              <a:gd name="connsiteX537" fmla="*/ 1085653 w 7315200"/>
                              <a:gd name="connsiteY537" fmla="*/ 3052604 h 9597624"/>
                              <a:gd name="connsiteX538" fmla="*/ 1117618 w 7315200"/>
                              <a:gd name="connsiteY538" fmla="*/ 3064335 h 9597624"/>
                              <a:gd name="connsiteX539" fmla="*/ 2516364 w 7315200"/>
                              <a:gd name="connsiteY539" fmla="*/ 5690186 h 9597624"/>
                              <a:gd name="connsiteX540" fmla="*/ 2517466 w 7315200"/>
                              <a:gd name="connsiteY540" fmla="*/ 5692893 h 9597624"/>
                              <a:gd name="connsiteX541" fmla="*/ 2550534 w 7315200"/>
                              <a:gd name="connsiteY541" fmla="*/ 5700111 h 9597624"/>
                              <a:gd name="connsiteX542" fmla="*/ 2558249 w 7315200"/>
                              <a:gd name="connsiteY542" fmla="*/ 5667627 h 9597624"/>
                              <a:gd name="connsiteX543" fmla="*/ 2297569 w 7315200"/>
                              <a:gd name="connsiteY543" fmla="*/ 5177649 h 9597624"/>
                              <a:gd name="connsiteX544" fmla="*/ 2301427 w 7315200"/>
                              <a:gd name="connsiteY544" fmla="*/ 5149675 h 9597624"/>
                              <a:gd name="connsiteX545" fmla="*/ 1943198 w 7315200"/>
                              <a:gd name="connsiteY545" fmla="*/ 4478325 h 9597624"/>
                              <a:gd name="connsiteX546" fmla="*/ 1939340 w 7315200"/>
                              <a:gd name="connsiteY546" fmla="*/ 4480129 h 9597624"/>
                              <a:gd name="connsiteX547" fmla="*/ 1907375 w 7315200"/>
                              <a:gd name="connsiteY547" fmla="*/ 4470203 h 9597624"/>
                              <a:gd name="connsiteX548" fmla="*/ 0 w 7315200"/>
                              <a:gd name="connsiteY548" fmla="*/ 1503027 h 9597624"/>
                              <a:gd name="connsiteX549" fmla="*/ 0 w 7315200"/>
                              <a:gd name="connsiteY549" fmla="*/ 1462960 h 9597624"/>
                              <a:gd name="connsiteX550" fmla="*/ 1917846 w 7315200"/>
                              <a:gd name="connsiteY550" fmla="*/ 5063953 h 9597624"/>
                              <a:gd name="connsiteX551" fmla="*/ 1917846 w 7315200"/>
                              <a:gd name="connsiteY551" fmla="*/ 5064855 h 9597624"/>
                              <a:gd name="connsiteX552" fmla="*/ 1913988 w 7315200"/>
                              <a:gd name="connsiteY552" fmla="*/ 5076585 h 9597624"/>
                              <a:gd name="connsiteX553" fmla="*/ 1901312 w 7315200"/>
                              <a:gd name="connsiteY553" fmla="*/ 5072976 h 9597624"/>
                              <a:gd name="connsiteX554" fmla="*/ 0 w 7315200"/>
                              <a:gd name="connsiteY554" fmla="*/ 1951136 h 9597624"/>
                              <a:gd name="connsiteX555" fmla="*/ 0 w 7315200"/>
                              <a:gd name="connsiteY555" fmla="*/ 1691154 h 9597624"/>
                              <a:gd name="connsiteX556" fmla="*/ 1361213 w 7315200"/>
                              <a:gd name="connsiteY556" fmla="*/ 4247322 h 9597624"/>
                              <a:gd name="connsiteX557" fmla="*/ 1352395 w 7315200"/>
                              <a:gd name="connsiteY557" fmla="*/ 4275295 h 9597624"/>
                              <a:gd name="connsiteX558" fmla="*/ 1324288 w 7315200"/>
                              <a:gd name="connsiteY558" fmla="*/ 4266271 h 9597624"/>
                              <a:gd name="connsiteX559" fmla="*/ 152053 w 7315200"/>
                              <a:gd name="connsiteY559" fmla="*/ 2064526 h 9597624"/>
                              <a:gd name="connsiteX560" fmla="*/ 123945 w 7315200"/>
                              <a:gd name="connsiteY560" fmla="*/ 2055503 h 9597624"/>
                              <a:gd name="connsiteX561" fmla="*/ 115127 w 7315200"/>
                              <a:gd name="connsiteY561" fmla="*/ 2083476 h 9597624"/>
                              <a:gd name="connsiteX562" fmla="*/ 335025 w 7315200"/>
                              <a:gd name="connsiteY562" fmla="*/ 2494949 h 9597624"/>
                              <a:gd name="connsiteX563" fmla="*/ 326207 w 7315200"/>
                              <a:gd name="connsiteY563" fmla="*/ 2522020 h 9597624"/>
                              <a:gd name="connsiteX564" fmla="*/ 299202 w 7315200"/>
                              <a:gd name="connsiteY564" fmla="*/ 2513899 h 9597624"/>
                              <a:gd name="connsiteX565" fmla="*/ 0 w 7315200"/>
                              <a:gd name="connsiteY565" fmla="*/ 2855562 h 9597624"/>
                              <a:gd name="connsiteX566" fmla="*/ 0 w 7315200"/>
                              <a:gd name="connsiteY566" fmla="*/ 2751261 h 9597624"/>
                              <a:gd name="connsiteX567" fmla="*/ 558780 w 7315200"/>
                              <a:gd name="connsiteY567" fmla="*/ 3800656 h 9597624"/>
                              <a:gd name="connsiteX568" fmla="*/ 548309 w 7315200"/>
                              <a:gd name="connsiteY568" fmla="*/ 3832239 h 9597624"/>
                              <a:gd name="connsiteX569" fmla="*/ 515242 w 7315200"/>
                              <a:gd name="connsiteY569" fmla="*/ 3823215 h 9597624"/>
                              <a:gd name="connsiteX570" fmla="*/ 0 w 7315200"/>
                              <a:gd name="connsiteY570" fmla="*/ 3326152 h 9597624"/>
                              <a:gd name="connsiteX571" fmla="*/ 0 w 7315200"/>
                              <a:gd name="connsiteY571" fmla="*/ 3138326 h 9597624"/>
                              <a:gd name="connsiteX572" fmla="*/ 428716 w 7315200"/>
                              <a:gd name="connsiteY572" fmla="*/ 3943228 h 9597624"/>
                              <a:gd name="connsiteX573" fmla="*/ 459579 w 7315200"/>
                              <a:gd name="connsiteY573" fmla="*/ 3963080 h 9597624"/>
                              <a:gd name="connsiteX574" fmla="*/ 662942 w 7315200"/>
                              <a:gd name="connsiteY574" fmla="*/ 4344776 h 9597624"/>
                              <a:gd name="connsiteX575" fmla="*/ 715850 w 7315200"/>
                              <a:gd name="connsiteY575" fmla="*/ 4361018 h 9597624"/>
                              <a:gd name="connsiteX576" fmla="*/ 732384 w 7315200"/>
                              <a:gd name="connsiteY576" fmla="*/ 4307780 h 9597624"/>
                              <a:gd name="connsiteX577" fmla="*/ 642551 w 7315200"/>
                              <a:gd name="connsiteY577" fmla="*/ 4138137 h 9597624"/>
                              <a:gd name="connsiteX578" fmla="*/ 659085 w 7315200"/>
                              <a:gd name="connsiteY578" fmla="*/ 4084898 h 9597624"/>
                              <a:gd name="connsiteX579" fmla="*/ 711992 w 7315200"/>
                              <a:gd name="connsiteY579" fmla="*/ 4101140 h 9597624"/>
                              <a:gd name="connsiteX580" fmla="*/ 1047625 w 7315200"/>
                              <a:gd name="connsiteY580" fmla="*/ 4731886 h 9597624"/>
                              <a:gd name="connsiteX581" fmla="*/ 1071874 w 7315200"/>
                              <a:gd name="connsiteY581" fmla="*/ 4750836 h 9597624"/>
                              <a:gd name="connsiteX582" fmla="*/ 1121475 w 7315200"/>
                              <a:gd name="connsiteY582" fmla="*/ 4723765 h 9597624"/>
                              <a:gd name="connsiteX583" fmla="*/ 0 w 7315200"/>
                              <a:gd name="connsiteY583" fmla="*/ 2617309 h 9597624"/>
                              <a:gd name="connsiteX584" fmla="*/ 0 w 7315200"/>
                              <a:gd name="connsiteY584" fmla="*/ 2430108 h 9597624"/>
                              <a:gd name="connsiteX585" fmla="*/ 492646 w 7315200"/>
                              <a:gd name="connsiteY585" fmla="*/ 3355796 h 9597624"/>
                              <a:gd name="connsiteX586" fmla="*/ 567598 w 7315200"/>
                              <a:gd name="connsiteY586" fmla="*/ 3292631 h 9597624"/>
                              <a:gd name="connsiteX587" fmla="*/ 0 w 7315200"/>
                              <a:gd name="connsiteY587" fmla="*/ 2227149 h 9597624"/>
                              <a:gd name="connsiteX588" fmla="*/ 0 w 7315200"/>
                              <a:gd name="connsiteY588" fmla="*/ 2188753 h 9597624"/>
                              <a:gd name="connsiteX589" fmla="*/ 1045 w 7315200"/>
                              <a:gd name="connsiteY589" fmla="*/ 2189051 h 9597624"/>
                              <a:gd name="connsiteX590" fmla="*/ 586336 w 7315200"/>
                              <a:gd name="connsiteY590" fmla="*/ 3289924 h 9597624"/>
                              <a:gd name="connsiteX591" fmla="*/ 675618 w 7315200"/>
                              <a:gd name="connsiteY591" fmla="*/ 3343163 h 9597624"/>
                              <a:gd name="connsiteX592" fmla="*/ 2229230 w 7315200"/>
                              <a:gd name="connsiteY592" fmla="*/ 6264986 h 9597624"/>
                              <a:gd name="connsiteX593" fmla="*/ 2262297 w 7315200"/>
                              <a:gd name="connsiteY593" fmla="*/ 6301982 h 9597624"/>
                              <a:gd name="connsiteX594" fmla="*/ 1772901 w 7315200"/>
                              <a:gd name="connsiteY594" fmla="*/ 5382484 h 9597624"/>
                              <a:gd name="connsiteX595" fmla="*/ 1785577 w 7315200"/>
                              <a:gd name="connsiteY595" fmla="*/ 5341877 h 9597624"/>
                              <a:gd name="connsiteX596" fmla="*/ 1826360 w 7315200"/>
                              <a:gd name="connsiteY596" fmla="*/ 5354510 h 9597624"/>
                              <a:gd name="connsiteX597" fmla="*/ 2339454 w 7315200"/>
                              <a:gd name="connsiteY597" fmla="*/ 6316420 h 9597624"/>
                              <a:gd name="connsiteX598" fmla="*/ 2396771 w 7315200"/>
                              <a:gd name="connsiteY598" fmla="*/ 6283935 h 9597624"/>
                              <a:gd name="connsiteX599" fmla="*/ 1399241 w 7315200"/>
                              <a:gd name="connsiteY599" fmla="*/ 4410648 h 9597624"/>
                              <a:gd name="connsiteX600" fmla="*/ 1409712 w 7315200"/>
                              <a:gd name="connsiteY600" fmla="*/ 4378163 h 9597624"/>
                              <a:gd name="connsiteX601" fmla="*/ 1442779 w 7315200"/>
                              <a:gd name="connsiteY601" fmla="*/ 4388089 h 9597624"/>
                              <a:gd name="connsiteX602" fmla="*/ 2422122 w 7315200"/>
                              <a:gd name="connsiteY602" fmla="*/ 6225282 h 9597624"/>
                              <a:gd name="connsiteX603" fmla="*/ 2410549 w 7315200"/>
                              <a:gd name="connsiteY603" fmla="*/ 6169336 h 9597624"/>
                              <a:gd name="connsiteX604" fmla="*/ 1918948 w 7315200"/>
                              <a:gd name="connsiteY604" fmla="*/ 5246227 h 9597624"/>
                              <a:gd name="connsiteX605" fmla="*/ 1907375 w 7315200"/>
                              <a:gd name="connsiteY605" fmla="*/ 5202012 h 9597624"/>
                              <a:gd name="connsiteX606" fmla="*/ 2006577 w 7315200"/>
                              <a:gd name="connsiteY606" fmla="*/ 5098241 h 9597624"/>
                              <a:gd name="connsiteX607" fmla="*/ 546105 w 7315200"/>
                              <a:gd name="connsiteY607" fmla="*/ 2355987 h 9597624"/>
                              <a:gd name="connsiteX608" fmla="*/ 549411 w 7315200"/>
                              <a:gd name="connsiteY608" fmla="*/ 2343354 h 9597624"/>
                              <a:gd name="connsiteX609" fmla="*/ 562087 w 7315200"/>
                              <a:gd name="connsiteY609" fmla="*/ 2346963 h 9597624"/>
                              <a:gd name="connsiteX610" fmla="*/ 2028070 w 7315200"/>
                              <a:gd name="connsiteY610" fmla="*/ 5099143 h 9597624"/>
                              <a:gd name="connsiteX611" fmla="*/ 2098063 w 7315200"/>
                              <a:gd name="connsiteY611" fmla="*/ 5151480 h 9597624"/>
                              <a:gd name="connsiteX612" fmla="*/ 3167790 w 7315200"/>
                              <a:gd name="connsiteY612" fmla="*/ 7162828 h 9597624"/>
                              <a:gd name="connsiteX613" fmla="*/ 3171648 w 7315200"/>
                              <a:gd name="connsiteY613" fmla="*/ 7248552 h 9597624"/>
                              <a:gd name="connsiteX614" fmla="*/ 4423560 w 7315200"/>
                              <a:gd name="connsiteY614" fmla="*/ 9597624 h 9597624"/>
                              <a:gd name="connsiteX615" fmla="*/ 4403124 w 7315200"/>
                              <a:gd name="connsiteY615" fmla="*/ 9597624 h 9597624"/>
                              <a:gd name="connsiteX616" fmla="*/ 3162830 w 7315200"/>
                              <a:gd name="connsiteY616" fmla="*/ 7266599 h 9597624"/>
                              <a:gd name="connsiteX617" fmla="*/ 3134722 w 7315200"/>
                              <a:gd name="connsiteY617" fmla="*/ 7293670 h 9597624"/>
                              <a:gd name="connsiteX618" fmla="*/ 3334228 w 7315200"/>
                              <a:gd name="connsiteY618" fmla="*/ 7669049 h 9597624"/>
                              <a:gd name="connsiteX619" fmla="*/ 3321553 w 7315200"/>
                              <a:gd name="connsiteY619" fmla="*/ 7709655 h 9597624"/>
                              <a:gd name="connsiteX620" fmla="*/ 3280770 w 7315200"/>
                              <a:gd name="connsiteY620" fmla="*/ 7697022 h 9597624"/>
                              <a:gd name="connsiteX621" fmla="*/ 3127007 w 7315200"/>
                              <a:gd name="connsiteY621" fmla="*/ 7409171 h 9597624"/>
                              <a:gd name="connsiteX622" fmla="*/ 3086224 w 7315200"/>
                              <a:gd name="connsiteY622" fmla="*/ 7395636 h 9597624"/>
                              <a:gd name="connsiteX623" fmla="*/ 3073548 w 7315200"/>
                              <a:gd name="connsiteY623" fmla="*/ 7436242 h 9597624"/>
                              <a:gd name="connsiteX624" fmla="*/ 3142438 w 7315200"/>
                              <a:gd name="connsiteY624" fmla="*/ 7564376 h 9597624"/>
                              <a:gd name="connsiteX625" fmla="*/ 3145194 w 7315200"/>
                              <a:gd name="connsiteY625" fmla="*/ 7583325 h 9597624"/>
                              <a:gd name="connsiteX626" fmla="*/ 4217953 w 7315200"/>
                              <a:gd name="connsiteY626" fmla="*/ 9597624 h 9597624"/>
                              <a:gd name="connsiteX627" fmla="*/ 4162354 w 7315200"/>
                              <a:gd name="connsiteY627" fmla="*/ 9597624 h 9597624"/>
                              <a:gd name="connsiteX628" fmla="*/ 3101655 w 7315200"/>
                              <a:gd name="connsiteY628" fmla="*/ 7606787 h 9597624"/>
                              <a:gd name="connsiteX629" fmla="*/ 3088979 w 7315200"/>
                              <a:gd name="connsiteY629" fmla="*/ 7594154 h 9597624"/>
                              <a:gd name="connsiteX630" fmla="*/ 2836015 w 7315200"/>
                              <a:gd name="connsiteY630" fmla="*/ 7118613 h 9597624"/>
                              <a:gd name="connsiteX631" fmla="*/ 2795783 w 7315200"/>
                              <a:gd name="connsiteY631" fmla="*/ 7105980 h 9597624"/>
                              <a:gd name="connsiteX632" fmla="*/ 2783107 w 7315200"/>
                              <a:gd name="connsiteY632" fmla="*/ 7146586 h 9597624"/>
                              <a:gd name="connsiteX633" fmla="*/ 3210777 w 7315200"/>
                              <a:gd name="connsiteY633" fmla="*/ 7950584 h 9597624"/>
                              <a:gd name="connsiteX634" fmla="*/ 3214635 w 7315200"/>
                              <a:gd name="connsiteY634" fmla="*/ 7969533 h 9597624"/>
                              <a:gd name="connsiteX635" fmla="*/ 4081780 w 7315200"/>
                              <a:gd name="connsiteY635" fmla="*/ 9597624 h 9597624"/>
                              <a:gd name="connsiteX636" fmla="*/ 4060610 w 7315200"/>
                              <a:gd name="connsiteY636" fmla="*/ 9597624 h 9597624"/>
                              <a:gd name="connsiteX637" fmla="*/ 3203613 w 7315200"/>
                              <a:gd name="connsiteY637" fmla="*/ 7988483 h 9597624"/>
                              <a:gd name="connsiteX638" fmla="*/ 3198101 w 7315200"/>
                              <a:gd name="connsiteY638" fmla="*/ 7991190 h 9597624"/>
                              <a:gd name="connsiteX639" fmla="*/ 3158972 w 7315200"/>
                              <a:gd name="connsiteY639" fmla="*/ 7978557 h 9597624"/>
                              <a:gd name="connsiteX640" fmla="*/ 2588561 w 7315200"/>
                              <a:gd name="connsiteY640" fmla="*/ 6907462 h 9597624"/>
                              <a:gd name="connsiteX641" fmla="*/ 2600135 w 7315200"/>
                              <a:gd name="connsiteY641" fmla="*/ 6956189 h 9597624"/>
                              <a:gd name="connsiteX642" fmla="*/ 2979857 w 7315200"/>
                              <a:gd name="connsiteY642" fmla="*/ 7669049 h 9597624"/>
                              <a:gd name="connsiteX643" fmla="*/ 2974897 w 7315200"/>
                              <a:gd name="connsiteY643" fmla="*/ 7772820 h 9597624"/>
                              <a:gd name="connsiteX644" fmla="*/ 3947610 w 7315200"/>
                              <a:gd name="connsiteY644" fmla="*/ 9597624 h 9597624"/>
                              <a:gd name="connsiteX645" fmla="*/ 3926446 w 7315200"/>
                              <a:gd name="connsiteY645" fmla="*/ 9597624 h 9597624"/>
                              <a:gd name="connsiteX646" fmla="*/ 2962221 w 7315200"/>
                              <a:gd name="connsiteY646" fmla="*/ 7786355 h 9597624"/>
                              <a:gd name="connsiteX647" fmla="*/ 2866877 w 7315200"/>
                              <a:gd name="connsiteY647" fmla="*/ 7813426 h 9597624"/>
                              <a:gd name="connsiteX648" fmla="*/ 3816603 w 7315200"/>
                              <a:gd name="connsiteY648" fmla="*/ 9597624 h 9597624"/>
                              <a:gd name="connsiteX649" fmla="*/ 3715915 w 7315200"/>
                              <a:gd name="connsiteY649" fmla="*/ 9597624 h 9597624"/>
                              <a:gd name="connsiteX650" fmla="*/ 1238313 w 7315200"/>
                              <a:gd name="connsiteY650" fmla="*/ 4949354 h 9597624"/>
                              <a:gd name="connsiteX651" fmla="*/ 1207451 w 7315200"/>
                              <a:gd name="connsiteY651" fmla="*/ 4952061 h 9597624"/>
                              <a:gd name="connsiteX652" fmla="*/ 1190917 w 7315200"/>
                              <a:gd name="connsiteY652" fmla="*/ 5005300 h 9597624"/>
                              <a:gd name="connsiteX653" fmla="*/ 1386565 w 7315200"/>
                              <a:gd name="connsiteY653" fmla="*/ 5371654 h 9597624"/>
                              <a:gd name="connsiteX654" fmla="*/ 1370031 w 7315200"/>
                              <a:gd name="connsiteY654" fmla="*/ 5424893 h 9597624"/>
                              <a:gd name="connsiteX655" fmla="*/ 1317124 w 7315200"/>
                              <a:gd name="connsiteY655" fmla="*/ 5408651 h 9597624"/>
                              <a:gd name="connsiteX656" fmla="*/ 948423 w 7315200"/>
                              <a:gd name="connsiteY656" fmla="*/ 4717448 h 9597624"/>
                              <a:gd name="connsiteX657" fmla="*/ 894964 w 7315200"/>
                              <a:gd name="connsiteY657" fmla="*/ 4701206 h 9597624"/>
                              <a:gd name="connsiteX658" fmla="*/ 878431 w 7315200"/>
                              <a:gd name="connsiteY658" fmla="*/ 4754445 h 9597624"/>
                              <a:gd name="connsiteX659" fmla="*/ 1403099 w 7315200"/>
                              <a:gd name="connsiteY659" fmla="*/ 5738913 h 9597624"/>
                              <a:gd name="connsiteX660" fmla="*/ 1403099 w 7315200"/>
                              <a:gd name="connsiteY660" fmla="*/ 5775007 h 9597624"/>
                              <a:gd name="connsiteX661" fmla="*/ 3439038 w 7315200"/>
                              <a:gd name="connsiteY661" fmla="*/ 9597624 h 9597624"/>
                              <a:gd name="connsiteX662" fmla="*/ 3339461 w 7315200"/>
                              <a:gd name="connsiteY662" fmla="*/ 9597624 h 9597624"/>
                              <a:gd name="connsiteX663" fmla="*/ 0 w 7315200"/>
                              <a:gd name="connsiteY663" fmla="*/ 3698612 h 9597624"/>
                              <a:gd name="connsiteX664" fmla="*/ 0 w 7315200"/>
                              <a:gd name="connsiteY664" fmla="*/ 3658545 h 9597624"/>
                              <a:gd name="connsiteX665" fmla="*/ 3163083 w 7315200"/>
                              <a:gd name="connsiteY665" fmla="*/ 9597624 h 9597624"/>
                              <a:gd name="connsiteX666" fmla="*/ 3141743 w 7315200"/>
                              <a:gd name="connsiteY666" fmla="*/ 9597624 h 9597624"/>
                              <a:gd name="connsiteX667" fmla="*/ 0 w 7315200"/>
                              <a:gd name="connsiteY667" fmla="*/ 4033634 h 9597624"/>
                              <a:gd name="connsiteX668" fmla="*/ 0 w 7315200"/>
                              <a:gd name="connsiteY668" fmla="*/ 3846531 h 9597624"/>
                              <a:gd name="connsiteX669" fmla="*/ 3062732 w 7315200"/>
                              <a:gd name="connsiteY669" fmla="*/ 9597624 h 9597624"/>
                              <a:gd name="connsiteX670" fmla="*/ 2962153 w 7315200"/>
                              <a:gd name="connsiteY670" fmla="*/ 9597624 h 9597624"/>
                              <a:gd name="connsiteX671" fmla="*/ 0 w 7315200"/>
                              <a:gd name="connsiteY671" fmla="*/ 4319136 h 9597624"/>
                              <a:gd name="connsiteX672" fmla="*/ 0 w 7315200"/>
                              <a:gd name="connsiteY672" fmla="*/ 4279068 h 9597624"/>
                              <a:gd name="connsiteX673" fmla="*/ 2832599 w 7315200"/>
                              <a:gd name="connsiteY673" fmla="*/ 9597624 h 9597624"/>
                              <a:gd name="connsiteX674" fmla="*/ 2811260 w 7315200"/>
                              <a:gd name="connsiteY674" fmla="*/ 9597624 h 9597624"/>
                              <a:gd name="connsiteX675" fmla="*/ 0 w 7315200"/>
                              <a:gd name="connsiteY675" fmla="*/ 4741813 h 9597624"/>
                              <a:gd name="connsiteX676" fmla="*/ 0 w 7315200"/>
                              <a:gd name="connsiteY676" fmla="*/ 4554387 h 9597624"/>
                              <a:gd name="connsiteX677" fmla="*/ 2685765 w 7315200"/>
                              <a:gd name="connsiteY677" fmla="*/ 9597624 h 9597624"/>
                              <a:gd name="connsiteX678" fmla="*/ 2585951 w 7315200"/>
                              <a:gd name="connsiteY678" fmla="*/ 9597624 h 959762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  <a:cxn ang="0">
                                <a:pos x="connsiteX127" y="connsiteY127"/>
                              </a:cxn>
                              <a:cxn ang="0">
                                <a:pos x="connsiteX128" y="connsiteY128"/>
                              </a:cxn>
                              <a:cxn ang="0">
                                <a:pos x="connsiteX129" y="connsiteY129"/>
                              </a:cxn>
                              <a:cxn ang="0">
                                <a:pos x="connsiteX130" y="connsiteY130"/>
                              </a:cxn>
                              <a:cxn ang="0">
                                <a:pos x="connsiteX131" y="connsiteY131"/>
                              </a:cxn>
                              <a:cxn ang="0">
                                <a:pos x="connsiteX132" y="connsiteY132"/>
                              </a:cxn>
                              <a:cxn ang="0">
                                <a:pos x="connsiteX133" y="connsiteY133"/>
                              </a:cxn>
                              <a:cxn ang="0">
                                <a:pos x="connsiteX134" y="connsiteY134"/>
                              </a:cxn>
                              <a:cxn ang="0">
                                <a:pos x="connsiteX135" y="connsiteY135"/>
                              </a:cxn>
                              <a:cxn ang="0">
                                <a:pos x="connsiteX136" y="connsiteY136"/>
                              </a:cxn>
                              <a:cxn ang="0">
                                <a:pos x="connsiteX137" y="connsiteY137"/>
                              </a:cxn>
                              <a:cxn ang="0">
                                <a:pos x="connsiteX138" y="connsiteY138"/>
                              </a:cxn>
                              <a:cxn ang="0">
                                <a:pos x="connsiteX139" y="connsiteY139"/>
                              </a:cxn>
                              <a:cxn ang="0">
                                <a:pos x="connsiteX140" y="connsiteY140"/>
                              </a:cxn>
                              <a:cxn ang="0">
                                <a:pos x="connsiteX141" y="connsiteY141"/>
                              </a:cxn>
                              <a:cxn ang="0">
                                <a:pos x="connsiteX142" y="connsiteY142"/>
                              </a:cxn>
                              <a:cxn ang="0">
                                <a:pos x="connsiteX143" y="connsiteY143"/>
                              </a:cxn>
                              <a:cxn ang="0">
                                <a:pos x="connsiteX144" y="connsiteY144"/>
                              </a:cxn>
                              <a:cxn ang="0">
                                <a:pos x="connsiteX145" y="connsiteY145"/>
                              </a:cxn>
                              <a:cxn ang="0">
                                <a:pos x="connsiteX146" y="connsiteY146"/>
                              </a:cxn>
                              <a:cxn ang="0">
                                <a:pos x="connsiteX147" y="connsiteY147"/>
                              </a:cxn>
                              <a:cxn ang="0">
                                <a:pos x="connsiteX148" y="connsiteY148"/>
                              </a:cxn>
                              <a:cxn ang="0">
                                <a:pos x="connsiteX149" y="connsiteY149"/>
                              </a:cxn>
                              <a:cxn ang="0">
                                <a:pos x="connsiteX150" y="connsiteY150"/>
                              </a:cxn>
                              <a:cxn ang="0">
                                <a:pos x="connsiteX151" y="connsiteY151"/>
                              </a:cxn>
                              <a:cxn ang="0">
                                <a:pos x="connsiteX152" y="connsiteY152"/>
                              </a:cxn>
                              <a:cxn ang="0">
                                <a:pos x="connsiteX153" y="connsiteY153"/>
                              </a:cxn>
                              <a:cxn ang="0">
                                <a:pos x="connsiteX154" y="connsiteY154"/>
                              </a:cxn>
                              <a:cxn ang="0">
                                <a:pos x="connsiteX155" y="connsiteY155"/>
                              </a:cxn>
                              <a:cxn ang="0">
                                <a:pos x="connsiteX156" y="connsiteY156"/>
                              </a:cxn>
                              <a:cxn ang="0">
                                <a:pos x="connsiteX157" y="connsiteY157"/>
                              </a:cxn>
                              <a:cxn ang="0">
                                <a:pos x="connsiteX158" y="connsiteY158"/>
                              </a:cxn>
                              <a:cxn ang="0">
                                <a:pos x="connsiteX159" y="connsiteY159"/>
                              </a:cxn>
                              <a:cxn ang="0">
                                <a:pos x="connsiteX160" y="connsiteY160"/>
                              </a:cxn>
                              <a:cxn ang="0">
                                <a:pos x="connsiteX161" y="connsiteY161"/>
                              </a:cxn>
                              <a:cxn ang="0">
                                <a:pos x="connsiteX162" y="connsiteY162"/>
                              </a:cxn>
                              <a:cxn ang="0">
                                <a:pos x="connsiteX163" y="connsiteY163"/>
                              </a:cxn>
                              <a:cxn ang="0">
                                <a:pos x="connsiteX164" y="connsiteY164"/>
                              </a:cxn>
                              <a:cxn ang="0">
                                <a:pos x="connsiteX165" y="connsiteY165"/>
                              </a:cxn>
                              <a:cxn ang="0">
                                <a:pos x="connsiteX166" y="connsiteY166"/>
                              </a:cxn>
                              <a:cxn ang="0">
                                <a:pos x="connsiteX167" y="connsiteY167"/>
                              </a:cxn>
                              <a:cxn ang="0">
                                <a:pos x="connsiteX168" y="connsiteY168"/>
                              </a:cxn>
                              <a:cxn ang="0">
                                <a:pos x="connsiteX169" y="connsiteY169"/>
                              </a:cxn>
                              <a:cxn ang="0">
                                <a:pos x="connsiteX170" y="connsiteY170"/>
                              </a:cxn>
                              <a:cxn ang="0">
                                <a:pos x="connsiteX171" y="connsiteY171"/>
                              </a:cxn>
                              <a:cxn ang="0">
                                <a:pos x="connsiteX172" y="connsiteY172"/>
                              </a:cxn>
                              <a:cxn ang="0">
                                <a:pos x="connsiteX173" y="connsiteY173"/>
                              </a:cxn>
                              <a:cxn ang="0">
                                <a:pos x="connsiteX174" y="connsiteY174"/>
                              </a:cxn>
                              <a:cxn ang="0">
                                <a:pos x="connsiteX175" y="connsiteY175"/>
                              </a:cxn>
                              <a:cxn ang="0">
                                <a:pos x="connsiteX176" y="connsiteY176"/>
                              </a:cxn>
                              <a:cxn ang="0">
                                <a:pos x="connsiteX177" y="connsiteY177"/>
                              </a:cxn>
                              <a:cxn ang="0">
                                <a:pos x="connsiteX178" y="connsiteY178"/>
                              </a:cxn>
                              <a:cxn ang="0">
                                <a:pos x="connsiteX179" y="connsiteY179"/>
                              </a:cxn>
                              <a:cxn ang="0">
                                <a:pos x="connsiteX180" y="connsiteY180"/>
                              </a:cxn>
                              <a:cxn ang="0">
                                <a:pos x="connsiteX181" y="connsiteY181"/>
                              </a:cxn>
                              <a:cxn ang="0">
                                <a:pos x="connsiteX182" y="connsiteY182"/>
                              </a:cxn>
                              <a:cxn ang="0">
                                <a:pos x="connsiteX183" y="connsiteY183"/>
                              </a:cxn>
                              <a:cxn ang="0">
                                <a:pos x="connsiteX184" y="connsiteY184"/>
                              </a:cxn>
                              <a:cxn ang="0">
                                <a:pos x="connsiteX185" y="connsiteY185"/>
                              </a:cxn>
                              <a:cxn ang="0">
                                <a:pos x="connsiteX186" y="connsiteY186"/>
                              </a:cxn>
                              <a:cxn ang="0">
                                <a:pos x="connsiteX187" y="connsiteY187"/>
                              </a:cxn>
                              <a:cxn ang="0">
                                <a:pos x="connsiteX188" y="connsiteY188"/>
                              </a:cxn>
                              <a:cxn ang="0">
                                <a:pos x="connsiteX189" y="connsiteY189"/>
                              </a:cxn>
                              <a:cxn ang="0">
                                <a:pos x="connsiteX190" y="connsiteY190"/>
                              </a:cxn>
                              <a:cxn ang="0">
                                <a:pos x="connsiteX191" y="connsiteY191"/>
                              </a:cxn>
                              <a:cxn ang="0">
                                <a:pos x="connsiteX192" y="connsiteY192"/>
                              </a:cxn>
                              <a:cxn ang="0">
                                <a:pos x="connsiteX193" y="connsiteY193"/>
                              </a:cxn>
                              <a:cxn ang="0">
                                <a:pos x="connsiteX194" y="connsiteY194"/>
                              </a:cxn>
                              <a:cxn ang="0">
                                <a:pos x="connsiteX195" y="connsiteY195"/>
                              </a:cxn>
                              <a:cxn ang="0">
                                <a:pos x="connsiteX196" y="connsiteY196"/>
                              </a:cxn>
                              <a:cxn ang="0">
                                <a:pos x="connsiteX197" y="connsiteY197"/>
                              </a:cxn>
                              <a:cxn ang="0">
                                <a:pos x="connsiteX198" y="connsiteY198"/>
                              </a:cxn>
                              <a:cxn ang="0">
                                <a:pos x="connsiteX199" y="connsiteY199"/>
                              </a:cxn>
                              <a:cxn ang="0">
                                <a:pos x="connsiteX200" y="connsiteY200"/>
                              </a:cxn>
                              <a:cxn ang="0">
                                <a:pos x="connsiteX201" y="connsiteY201"/>
                              </a:cxn>
                              <a:cxn ang="0">
                                <a:pos x="connsiteX202" y="connsiteY202"/>
                              </a:cxn>
                              <a:cxn ang="0">
                                <a:pos x="connsiteX203" y="connsiteY203"/>
                              </a:cxn>
                              <a:cxn ang="0">
                                <a:pos x="connsiteX204" y="connsiteY204"/>
                              </a:cxn>
                              <a:cxn ang="0">
                                <a:pos x="connsiteX205" y="connsiteY205"/>
                              </a:cxn>
                              <a:cxn ang="0">
                                <a:pos x="connsiteX206" y="connsiteY206"/>
                              </a:cxn>
                              <a:cxn ang="0">
                                <a:pos x="connsiteX207" y="connsiteY207"/>
                              </a:cxn>
                              <a:cxn ang="0">
                                <a:pos x="connsiteX208" y="connsiteY208"/>
                              </a:cxn>
                              <a:cxn ang="0">
                                <a:pos x="connsiteX209" y="connsiteY209"/>
                              </a:cxn>
                              <a:cxn ang="0">
                                <a:pos x="connsiteX210" y="connsiteY210"/>
                              </a:cxn>
                              <a:cxn ang="0">
                                <a:pos x="connsiteX211" y="connsiteY211"/>
                              </a:cxn>
                              <a:cxn ang="0">
                                <a:pos x="connsiteX212" y="connsiteY212"/>
                              </a:cxn>
                              <a:cxn ang="0">
                                <a:pos x="connsiteX213" y="connsiteY213"/>
                              </a:cxn>
                              <a:cxn ang="0">
                                <a:pos x="connsiteX214" y="connsiteY214"/>
                              </a:cxn>
                              <a:cxn ang="0">
                                <a:pos x="connsiteX215" y="connsiteY215"/>
                              </a:cxn>
                              <a:cxn ang="0">
                                <a:pos x="connsiteX216" y="connsiteY216"/>
                              </a:cxn>
                              <a:cxn ang="0">
                                <a:pos x="connsiteX217" y="connsiteY217"/>
                              </a:cxn>
                              <a:cxn ang="0">
                                <a:pos x="connsiteX218" y="connsiteY218"/>
                              </a:cxn>
                              <a:cxn ang="0">
                                <a:pos x="connsiteX219" y="connsiteY219"/>
                              </a:cxn>
                              <a:cxn ang="0">
                                <a:pos x="connsiteX220" y="connsiteY220"/>
                              </a:cxn>
                              <a:cxn ang="0">
                                <a:pos x="connsiteX221" y="connsiteY221"/>
                              </a:cxn>
                              <a:cxn ang="0">
                                <a:pos x="connsiteX222" y="connsiteY222"/>
                              </a:cxn>
                              <a:cxn ang="0">
                                <a:pos x="connsiteX223" y="connsiteY223"/>
                              </a:cxn>
                              <a:cxn ang="0">
                                <a:pos x="connsiteX224" y="connsiteY224"/>
                              </a:cxn>
                              <a:cxn ang="0">
                                <a:pos x="connsiteX225" y="connsiteY225"/>
                              </a:cxn>
                              <a:cxn ang="0">
                                <a:pos x="connsiteX226" y="connsiteY226"/>
                              </a:cxn>
                              <a:cxn ang="0">
                                <a:pos x="connsiteX227" y="connsiteY227"/>
                              </a:cxn>
                              <a:cxn ang="0">
                                <a:pos x="connsiteX228" y="connsiteY228"/>
                              </a:cxn>
                              <a:cxn ang="0">
                                <a:pos x="connsiteX229" y="connsiteY229"/>
                              </a:cxn>
                              <a:cxn ang="0">
                                <a:pos x="connsiteX230" y="connsiteY230"/>
                              </a:cxn>
                              <a:cxn ang="0">
                                <a:pos x="connsiteX231" y="connsiteY231"/>
                              </a:cxn>
                              <a:cxn ang="0">
                                <a:pos x="connsiteX232" y="connsiteY232"/>
                              </a:cxn>
                              <a:cxn ang="0">
                                <a:pos x="connsiteX233" y="connsiteY233"/>
                              </a:cxn>
                              <a:cxn ang="0">
                                <a:pos x="connsiteX234" y="connsiteY234"/>
                              </a:cxn>
                              <a:cxn ang="0">
                                <a:pos x="connsiteX235" y="connsiteY235"/>
                              </a:cxn>
                              <a:cxn ang="0">
                                <a:pos x="connsiteX236" y="connsiteY236"/>
                              </a:cxn>
                              <a:cxn ang="0">
                                <a:pos x="connsiteX237" y="connsiteY237"/>
                              </a:cxn>
                              <a:cxn ang="0">
                                <a:pos x="connsiteX238" y="connsiteY238"/>
                              </a:cxn>
                              <a:cxn ang="0">
                                <a:pos x="connsiteX239" y="connsiteY239"/>
                              </a:cxn>
                              <a:cxn ang="0">
                                <a:pos x="connsiteX240" y="connsiteY240"/>
                              </a:cxn>
                              <a:cxn ang="0">
                                <a:pos x="connsiteX241" y="connsiteY241"/>
                              </a:cxn>
                              <a:cxn ang="0">
                                <a:pos x="connsiteX242" y="connsiteY242"/>
                              </a:cxn>
                              <a:cxn ang="0">
                                <a:pos x="connsiteX243" y="connsiteY243"/>
                              </a:cxn>
                              <a:cxn ang="0">
                                <a:pos x="connsiteX244" y="connsiteY244"/>
                              </a:cxn>
                              <a:cxn ang="0">
                                <a:pos x="connsiteX245" y="connsiteY245"/>
                              </a:cxn>
                              <a:cxn ang="0">
                                <a:pos x="connsiteX246" y="connsiteY246"/>
                              </a:cxn>
                              <a:cxn ang="0">
                                <a:pos x="connsiteX247" y="connsiteY247"/>
                              </a:cxn>
                              <a:cxn ang="0">
                                <a:pos x="connsiteX248" y="connsiteY248"/>
                              </a:cxn>
                              <a:cxn ang="0">
                                <a:pos x="connsiteX249" y="connsiteY249"/>
                              </a:cxn>
                              <a:cxn ang="0">
                                <a:pos x="connsiteX250" y="connsiteY250"/>
                              </a:cxn>
                              <a:cxn ang="0">
                                <a:pos x="connsiteX251" y="connsiteY251"/>
                              </a:cxn>
                              <a:cxn ang="0">
                                <a:pos x="connsiteX252" y="connsiteY252"/>
                              </a:cxn>
                              <a:cxn ang="0">
                                <a:pos x="connsiteX253" y="connsiteY253"/>
                              </a:cxn>
                              <a:cxn ang="0">
                                <a:pos x="connsiteX254" y="connsiteY254"/>
                              </a:cxn>
                              <a:cxn ang="0">
                                <a:pos x="connsiteX255" y="connsiteY255"/>
                              </a:cxn>
                              <a:cxn ang="0">
                                <a:pos x="connsiteX256" y="connsiteY256"/>
                              </a:cxn>
                              <a:cxn ang="0">
                                <a:pos x="connsiteX257" y="connsiteY257"/>
                              </a:cxn>
                              <a:cxn ang="0">
                                <a:pos x="connsiteX258" y="connsiteY258"/>
                              </a:cxn>
                              <a:cxn ang="0">
                                <a:pos x="connsiteX259" y="connsiteY259"/>
                              </a:cxn>
                              <a:cxn ang="0">
                                <a:pos x="connsiteX260" y="connsiteY260"/>
                              </a:cxn>
                              <a:cxn ang="0">
                                <a:pos x="connsiteX261" y="connsiteY261"/>
                              </a:cxn>
                              <a:cxn ang="0">
                                <a:pos x="connsiteX262" y="connsiteY262"/>
                              </a:cxn>
                              <a:cxn ang="0">
                                <a:pos x="connsiteX263" y="connsiteY263"/>
                              </a:cxn>
                              <a:cxn ang="0">
                                <a:pos x="connsiteX264" y="connsiteY264"/>
                              </a:cxn>
                              <a:cxn ang="0">
                                <a:pos x="connsiteX265" y="connsiteY265"/>
                              </a:cxn>
                              <a:cxn ang="0">
                                <a:pos x="connsiteX266" y="connsiteY266"/>
                              </a:cxn>
                              <a:cxn ang="0">
                                <a:pos x="connsiteX267" y="connsiteY267"/>
                              </a:cxn>
                              <a:cxn ang="0">
                                <a:pos x="connsiteX268" y="connsiteY268"/>
                              </a:cxn>
                              <a:cxn ang="0">
                                <a:pos x="connsiteX269" y="connsiteY269"/>
                              </a:cxn>
                              <a:cxn ang="0">
                                <a:pos x="connsiteX270" y="connsiteY270"/>
                              </a:cxn>
                              <a:cxn ang="0">
                                <a:pos x="connsiteX271" y="connsiteY271"/>
                              </a:cxn>
                              <a:cxn ang="0">
                                <a:pos x="connsiteX272" y="connsiteY272"/>
                              </a:cxn>
                              <a:cxn ang="0">
                                <a:pos x="connsiteX273" y="connsiteY273"/>
                              </a:cxn>
                              <a:cxn ang="0">
                                <a:pos x="connsiteX274" y="connsiteY274"/>
                              </a:cxn>
                              <a:cxn ang="0">
                                <a:pos x="connsiteX275" y="connsiteY275"/>
                              </a:cxn>
                              <a:cxn ang="0">
                                <a:pos x="connsiteX276" y="connsiteY276"/>
                              </a:cxn>
                              <a:cxn ang="0">
                                <a:pos x="connsiteX277" y="connsiteY277"/>
                              </a:cxn>
                              <a:cxn ang="0">
                                <a:pos x="connsiteX278" y="connsiteY278"/>
                              </a:cxn>
                              <a:cxn ang="0">
                                <a:pos x="connsiteX279" y="connsiteY279"/>
                              </a:cxn>
                              <a:cxn ang="0">
                                <a:pos x="connsiteX280" y="connsiteY280"/>
                              </a:cxn>
                              <a:cxn ang="0">
                                <a:pos x="connsiteX281" y="connsiteY281"/>
                              </a:cxn>
                              <a:cxn ang="0">
                                <a:pos x="connsiteX282" y="connsiteY282"/>
                              </a:cxn>
                              <a:cxn ang="0">
                                <a:pos x="connsiteX283" y="connsiteY283"/>
                              </a:cxn>
                              <a:cxn ang="0">
                                <a:pos x="connsiteX284" y="connsiteY284"/>
                              </a:cxn>
                              <a:cxn ang="0">
                                <a:pos x="connsiteX285" y="connsiteY285"/>
                              </a:cxn>
                              <a:cxn ang="0">
                                <a:pos x="connsiteX286" y="connsiteY286"/>
                              </a:cxn>
                              <a:cxn ang="0">
                                <a:pos x="connsiteX287" y="connsiteY287"/>
                              </a:cxn>
                              <a:cxn ang="0">
                                <a:pos x="connsiteX288" y="connsiteY288"/>
                              </a:cxn>
                              <a:cxn ang="0">
                                <a:pos x="connsiteX289" y="connsiteY289"/>
                              </a:cxn>
                              <a:cxn ang="0">
                                <a:pos x="connsiteX290" y="connsiteY290"/>
                              </a:cxn>
                              <a:cxn ang="0">
                                <a:pos x="connsiteX291" y="connsiteY291"/>
                              </a:cxn>
                              <a:cxn ang="0">
                                <a:pos x="connsiteX292" y="connsiteY292"/>
                              </a:cxn>
                              <a:cxn ang="0">
                                <a:pos x="connsiteX293" y="connsiteY293"/>
                              </a:cxn>
                              <a:cxn ang="0">
                                <a:pos x="connsiteX294" y="connsiteY294"/>
                              </a:cxn>
                              <a:cxn ang="0">
                                <a:pos x="connsiteX295" y="connsiteY295"/>
                              </a:cxn>
                              <a:cxn ang="0">
                                <a:pos x="connsiteX296" y="connsiteY296"/>
                              </a:cxn>
                              <a:cxn ang="0">
                                <a:pos x="connsiteX297" y="connsiteY297"/>
                              </a:cxn>
                              <a:cxn ang="0">
                                <a:pos x="connsiteX298" y="connsiteY298"/>
                              </a:cxn>
                              <a:cxn ang="0">
                                <a:pos x="connsiteX299" y="connsiteY299"/>
                              </a:cxn>
                              <a:cxn ang="0">
                                <a:pos x="connsiteX300" y="connsiteY300"/>
                              </a:cxn>
                              <a:cxn ang="0">
                                <a:pos x="connsiteX301" y="connsiteY301"/>
                              </a:cxn>
                              <a:cxn ang="0">
                                <a:pos x="connsiteX302" y="connsiteY302"/>
                              </a:cxn>
                              <a:cxn ang="0">
                                <a:pos x="connsiteX303" y="connsiteY303"/>
                              </a:cxn>
                              <a:cxn ang="0">
                                <a:pos x="connsiteX304" y="connsiteY304"/>
                              </a:cxn>
                              <a:cxn ang="0">
                                <a:pos x="connsiteX305" y="connsiteY305"/>
                              </a:cxn>
                              <a:cxn ang="0">
                                <a:pos x="connsiteX306" y="connsiteY306"/>
                              </a:cxn>
                              <a:cxn ang="0">
                                <a:pos x="connsiteX307" y="connsiteY307"/>
                              </a:cxn>
                              <a:cxn ang="0">
                                <a:pos x="connsiteX308" y="connsiteY308"/>
                              </a:cxn>
                              <a:cxn ang="0">
                                <a:pos x="connsiteX309" y="connsiteY309"/>
                              </a:cxn>
                              <a:cxn ang="0">
                                <a:pos x="connsiteX310" y="connsiteY310"/>
                              </a:cxn>
                              <a:cxn ang="0">
                                <a:pos x="connsiteX311" y="connsiteY311"/>
                              </a:cxn>
                              <a:cxn ang="0">
                                <a:pos x="connsiteX312" y="connsiteY312"/>
                              </a:cxn>
                              <a:cxn ang="0">
                                <a:pos x="connsiteX313" y="connsiteY313"/>
                              </a:cxn>
                              <a:cxn ang="0">
                                <a:pos x="connsiteX314" y="connsiteY314"/>
                              </a:cxn>
                              <a:cxn ang="0">
                                <a:pos x="connsiteX315" y="connsiteY315"/>
                              </a:cxn>
                              <a:cxn ang="0">
                                <a:pos x="connsiteX316" y="connsiteY316"/>
                              </a:cxn>
                              <a:cxn ang="0">
                                <a:pos x="connsiteX317" y="connsiteY317"/>
                              </a:cxn>
                              <a:cxn ang="0">
                                <a:pos x="connsiteX318" y="connsiteY318"/>
                              </a:cxn>
                              <a:cxn ang="0">
                                <a:pos x="connsiteX319" y="connsiteY319"/>
                              </a:cxn>
                              <a:cxn ang="0">
                                <a:pos x="connsiteX320" y="connsiteY320"/>
                              </a:cxn>
                              <a:cxn ang="0">
                                <a:pos x="connsiteX321" y="connsiteY321"/>
                              </a:cxn>
                              <a:cxn ang="0">
                                <a:pos x="connsiteX322" y="connsiteY322"/>
                              </a:cxn>
                              <a:cxn ang="0">
                                <a:pos x="connsiteX323" y="connsiteY323"/>
                              </a:cxn>
                              <a:cxn ang="0">
                                <a:pos x="connsiteX324" y="connsiteY324"/>
                              </a:cxn>
                              <a:cxn ang="0">
                                <a:pos x="connsiteX325" y="connsiteY325"/>
                              </a:cxn>
                              <a:cxn ang="0">
                                <a:pos x="connsiteX326" y="connsiteY326"/>
                              </a:cxn>
                              <a:cxn ang="0">
                                <a:pos x="connsiteX327" y="connsiteY327"/>
                              </a:cxn>
                              <a:cxn ang="0">
                                <a:pos x="connsiteX328" y="connsiteY328"/>
                              </a:cxn>
                              <a:cxn ang="0">
                                <a:pos x="connsiteX329" y="connsiteY329"/>
                              </a:cxn>
                              <a:cxn ang="0">
                                <a:pos x="connsiteX330" y="connsiteY330"/>
                              </a:cxn>
                              <a:cxn ang="0">
                                <a:pos x="connsiteX331" y="connsiteY331"/>
                              </a:cxn>
                              <a:cxn ang="0">
                                <a:pos x="connsiteX332" y="connsiteY332"/>
                              </a:cxn>
                              <a:cxn ang="0">
                                <a:pos x="connsiteX333" y="connsiteY333"/>
                              </a:cxn>
                              <a:cxn ang="0">
                                <a:pos x="connsiteX334" y="connsiteY334"/>
                              </a:cxn>
                              <a:cxn ang="0">
                                <a:pos x="connsiteX335" y="connsiteY335"/>
                              </a:cxn>
                              <a:cxn ang="0">
                                <a:pos x="connsiteX336" y="connsiteY336"/>
                              </a:cxn>
                              <a:cxn ang="0">
                                <a:pos x="connsiteX337" y="connsiteY337"/>
                              </a:cxn>
                              <a:cxn ang="0">
                                <a:pos x="connsiteX338" y="connsiteY338"/>
                              </a:cxn>
                              <a:cxn ang="0">
                                <a:pos x="connsiteX339" y="connsiteY339"/>
                              </a:cxn>
                              <a:cxn ang="0">
                                <a:pos x="connsiteX340" y="connsiteY340"/>
                              </a:cxn>
                              <a:cxn ang="0">
                                <a:pos x="connsiteX341" y="connsiteY341"/>
                              </a:cxn>
                              <a:cxn ang="0">
                                <a:pos x="connsiteX342" y="connsiteY342"/>
                              </a:cxn>
                              <a:cxn ang="0">
                                <a:pos x="connsiteX343" y="connsiteY343"/>
                              </a:cxn>
                              <a:cxn ang="0">
                                <a:pos x="connsiteX344" y="connsiteY344"/>
                              </a:cxn>
                              <a:cxn ang="0">
                                <a:pos x="connsiteX345" y="connsiteY345"/>
                              </a:cxn>
                              <a:cxn ang="0">
                                <a:pos x="connsiteX346" y="connsiteY346"/>
                              </a:cxn>
                              <a:cxn ang="0">
                                <a:pos x="connsiteX347" y="connsiteY347"/>
                              </a:cxn>
                              <a:cxn ang="0">
                                <a:pos x="connsiteX348" y="connsiteY348"/>
                              </a:cxn>
                              <a:cxn ang="0">
                                <a:pos x="connsiteX349" y="connsiteY349"/>
                              </a:cxn>
                              <a:cxn ang="0">
                                <a:pos x="connsiteX350" y="connsiteY350"/>
                              </a:cxn>
                              <a:cxn ang="0">
                                <a:pos x="connsiteX351" y="connsiteY351"/>
                              </a:cxn>
                              <a:cxn ang="0">
                                <a:pos x="connsiteX352" y="connsiteY352"/>
                              </a:cxn>
                              <a:cxn ang="0">
                                <a:pos x="connsiteX353" y="connsiteY353"/>
                              </a:cxn>
                              <a:cxn ang="0">
                                <a:pos x="connsiteX354" y="connsiteY354"/>
                              </a:cxn>
                              <a:cxn ang="0">
                                <a:pos x="connsiteX355" y="connsiteY355"/>
                              </a:cxn>
                              <a:cxn ang="0">
                                <a:pos x="connsiteX356" y="connsiteY356"/>
                              </a:cxn>
                              <a:cxn ang="0">
                                <a:pos x="connsiteX357" y="connsiteY357"/>
                              </a:cxn>
                              <a:cxn ang="0">
                                <a:pos x="connsiteX358" y="connsiteY358"/>
                              </a:cxn>
                              <a:cxn ang="0">
                                <a:pos x="connsiteX359" y="connsiteY359"/>
                              </a:cxn>
                              <a:cxn ang="0">
                                <a:pos x="connsiteX360" y="connsiteY360"/>
                              </a:cxn>
                              <a:cxn ang="0">
                                <a:pos x="connsiteX361" y="connsiteY361"/>
                              </a:cxn>
                              <a:cxn ang="0">
                                <a:pos x="connsiteX362" y="connsiteY362"/>
                              </a:cxn>
                              <a:cxn ang="0">
                                <a:pos x="connsiteX363" y="connsiteY363"/>
                              </a:cxn>
                              <a:cxn ang="0">
                                <a:pos x="connsiteX364" y="connsiteY364"/>
                              </a:cxn>
                              <a:cxn ang="0">
                                <a:pos x="connsiteX365" y="connsiteY365"/>
                              </a:cxn>
                              <a:cxn ang="0">
                                <a:pos x="connsiteX366" y="connsiteY366"/>
                              </a:cxn>
                              <a:cxn ang="0">
                                <a:pos x="connsiteX367" y="connsiteY367"/>
                              </a:cxn>
                              <a:cxn ang="0">
                                <a:pos x="connsiteX368" y="connsiteY368"/>
                              </a:cxn>
                              <a:cxn ang="0">
                                <a:pos x="connsiteX369" y="connsiteY369"/>
                              </a:cxn>
                              <a:cxn ang="0">
                                <a:pos x="connsiteX370" y="connsiteY370"/>
                              </a:cxn>
                              <a:cxn ang="0">
                                <a:pos x="connsiteX371" y="connsiteY371"/>
                              </a:cxn>
                              <a:cxn ang="0">
                                <a:pos x="connsiteX372" y="connsiteY372"/>
                              </a:cxn>
                              <a:cxn ang="0">
                                <a:pos x="connsiteX373" y="connsiteY373"/>
                              </a:cxn>
                              <a:cxn ang="0">
                                <a:pos x="connsiteX374" y="connsiteY374"/>
                              </a:cxn>
                              <a:cxn ang="0">
                                <a:pos x="connsiteX375" y="connsiteY375"/>
                              </a:cxn>
                              <a:cxn ang="0">
                                <a:pos x="connsiteX376" y="connsiteY376"/>
                              </a:cxn>
                              <a:cxn ang="0">
                                <a:pos x="connsiteX377" y="connsiteY377"/>
                              </a:cxn>
                              <a:cxn ang="0">
                                <a:pos x="connsiteX378" y="connsiteY378"/>
                              </a:cxn>
                              <a:cxn ang="0">
                                <a:pos x="connsiteX379" y="connsiteY379"/>
                              </a:cxn>
                              <a:cxn ang="0">
                                <a:pos x="connsiteX380" y="connsiteY380"/>
                              </a:cxn>
                              <a:cxn ang="0">
                                <a:pos x="connsiteX381" y="connsiteY381"/>
                              </a:cxn>
                              <a:cxn ang="0">
                                <a:pos x="connsiteX382" y="connsiteY382"/>
                              </a:cxn>
                              <a:cxn ang="0">
                                <a:pos x="connsiteX383" y="connsiteY383"/>
                              </a:cxn>
                              <a:cxn ang="0">
                                <a:pos x="connsiteX384" y="connsiteY384"/>
                              </a:cxn>
                              <a:cxn ang="0">
                                <a:pos x="connsiteX385" y="connsiteY385"/>
                              </a:cxn>
                              <a:cxn ang="0">
                                <a:pos x="connsiteX386" y="connsiteY386"/>
                              </a:cxn>
                              <a:cxn ang="0">
                                <a:pos x="connsiteX387" y="connsiteY387"/>
                              </a:cxn>
                              <a:cxn ang="0">
                                <a:pos x="connsiteX388" y="connsiteY388"/>
                              </a:cxn>
                              <a:cxn ang="0">
                                <a:pos x="connsiteX389" y="connsiteY389"/>
                              </a:cxn>
                              <a:cxn ang="0">
                                <a:pos x="connsiteX390" y="connsiteY390"/>
                              </a:cxn>
                              <a:cxn ang="0">
                                <a:pos x="connsiteX391" y="connsiteY391"/>
                              </a:cxn>
                              <a:cxn ang="0">
                                <a:pos x="connsiteX392" y="connsiteY392"/>
                              </a:cxn>
                              <a:cxn ang="0">
                                <a:pos x="connsiteX393" y="connsiteY393"/>
                              </a:cxn>
                              <a:cxn ang="0">
                                <a:pos x="connsiteX394" y="connsiteY394"/>
                              </a:cxn>
                              <a:cxn ang="0">
                                <a:pos x="connsiteX395" y="connsiteY395"/>
                              </a:cxn>
                              <a:cxn ang="0">
                                <a:pos x="connsiteX396" y="connsiteY396"/>
                              </a:cxn>
                              <a:cxn ang="0">
                                <a:pos x="connsiteX397" y="connsiteY397"/>
                              </a:cxn>
                              <a:cxn ang="0">
                                <a:pos x="connsiteX398" y="connsiteY398"/>
                              </a:cxn>
                              <a:cxn ang="0">
                                <a:pos x="connsiteX399" y="connsiteY399"/>
                              </a:cxn>
                              <a:cxn ang="0">
                                <a:pos x="connsiteX400" y="connsiteY400"/>
                              </a:cxn>
                              <a:cxn ang="0">
                                <a:pos x="connsiteX401" y="connsiteY401"/>
                              </a:cxn>
                              <a:cxn ang="0">
                                <a:pos x="connsiteX402" y="connsiteY402"/>
                              </a:cxn>
                              <a:cxn ang="0">
                                <a:pos x="connsiteX403" y="connsiteY403"/>
                              </a:cxn>
                              <a:cxn ang="0">
                                <a:pos x="connsiteX404" y="connsiteY404"/>
                              </a:cxn>
                              <a:cxn ang="0">
                                <a:pos x="connsiteX405" y="connsiteY405"/>
                              </a:cxn>
                              <a:cxn ang="0">
                                <a:pos x="connsiteX406" y="connsiteY406"/>
                              </a:cxn>
                              <a:cxn ang="0">
                                <a:pos x="connsiteX407" y="connsiteY407"/>
                              </a:cxn>
                              <a:cxn ang="0">
                                <a:pos x="connsiteX408" y="connsiteY408"/>
                              </a:cxn>
                              <a:cxn ang="0">
                                <a:pos x="connsiteX409" y="connsiteY409"/>
                              </a:cxn>
                              <a:cxn ang="0">
                                <a:pos x="connsiteX410" y="connsiteY410"/>
                              </a:cxn>
                              <a:cxn ang="0">
                                <a:pos x="connsiteX411" y="connsiteY411"/>
                              </a:cxn>
                              <a:cxn ang="0">
                                <a:pos x="connsiteX412" y="connsiteY412"/>
                              </a:cxn>
                              <a:cxn ang="0">
                                <a:pos x="connsiteX413" y="connsiteY413"/>
                              </a:cxn>
                              <a:cxn ang="0">
                                <a:pos x="connsiteX414" y="connsiteY414"/>
                              </a:cxn>
                              <a:cxn ang="0">
                                <a:pos x="connsiteX415" y="connsiteY415"/>
                              </a:cxn>
                              <a:cxn ang="0">
                                <a:pos x="connsiteX416" y="connsiteY416"/>
                              </a:cxn>
                              <a:cxn ang="0">
                                <a:pos x="connsiteX417" y="connsiteY417"/>
                              </a:cxn>
                              <a:cxn ang="0">
                                <a:pos x="connsiteX418" y="connsiteY418"/>
                              </a:cxn>
                              <a:cxn ang="0">
                                <a:pos x="connsiteX419" y="connsiteY419"/>
                              </a:cxn>
                              <a:cxn ang="0">
                                <a:pos x="connsiteX420" y="connsiteY420"/>
                              </a:cxn>
                              <a:cxn ang="0">
                                <a:pos x="connsiteX421" y="connsiteY421"/>
                              </a:cxn>
                              <a:cxn ang="0">
                                <a:pos x="connsiteX422" y="connsiteY422"/>
                              </a:cxn>
                              <a:cxn ang="0">
                                <a:pos x="connsiteX423" y="connsiteY423"/>
                              </a:cxn>
                              <a:cxn ang="0">
                                <a:pos x="connsiteX424" y="connsiteY424"/>
                              </a:cxn>
                              <a:cxn ang="0">
                                <a:pos x="connsiteX425" y="connsiteY425"/>
                              </a:cxn>
                              <a:cxn ang="0">
                                <a:pos x="connsiteX426" y="connsiteY426"/>
                              </a:cxn>
                              <a:cxn ang="0">
                                <a:pos x="connsiteX427" y="connsiteY427"/>
                              </a:cxn>
                              <a:cxn ang="0">
                                <a:pos x="connsiteX428" y="connsiteY428"/>
                              </a:cxn>
                              <a:cxn ang="0">
                                <a:pos x="connsiteX429" y="connsiteY429"/>
                              </a:cxn>
                              <a:cxn ang="0">
                                <a:pos x="connsiteX430" y="connsiteY430"/>
                              </a:cxn>
                              <a:cxn ang="0">
                                <a:pos x="connsiteX431" y="connsiteY431"/>
                              </a:cxn>
                              <a:cxn ang="0">
                                <a:pos x="connsiteX432" y="connsiteY432"/>
                              </a:cxn>
                              <a:cxn ang="0">
                                <a:pos x="connsiteX433" y="connsiteY433"/>
                              </a:cxn>
                              <a:cxn ang="0">
                                <a:pos x="connsiteX434" y="connsiteY434"/>
                              </a:cxn>
                              <a:cxn ang="0">
                                <a:pos x="connsiteX435" y="connsiteY435"/>
                              </a:cxn>
                              <a:cxn ang="0">
                                <a:pos x="connsiteX436" y="connsiteY436"/>
                              </a:cxn>
                              <a:cxn ang="0">
                                <a:pos x="connsiteX437" y="connsiteY437"/>
                              </a:cxn>
                              <a:cxn ang="0">
                                <a:pos x="connsiteX438" y="connsiteY438"/>
                              </a:cxn>
                              <a:cxn ang="0">
                                <a:pos x="connsiteX439" y="connsiteY439"/>
                              </a:cxn>
                              <a:cxn ang="0">
                                <a:pos x="connsiteX440" y="connsiteY440"/>
                              </a:cxn>
                              <a:cxn ang="0">
                                <a:pos x="connsiteX441" y="connsiteY441"/>
                              </a:cxn>
                              <a:cxn ang="0">
                                <a:pos x="connsiteX442" y="connsiteY442"/>
                              </a:cxn>
                              <a:cxn ang="0">
                                <a:pos x="connsiteX443" y="connsiteY443"/>
                              </a:cxn>
                              <a:cxn ang="0">
                                <a:pos x="connsiteX444" y="connsiteY444"/>
                              </a:cxn>
                              <a:cxn ang="0">
                                <a:pos x="connsiteX445" y="connsiteY445"/>
                              </a:cxn>
                              <a:cxn ang="0">
                                <a:pos x="connsiteX446" y="connsiteY446"/>
                              </a:cxn>
                              <a:cxn ang="0">
                                <a:pos x="connsiteX447" y="connsiteY447"/>
                              </a:cxn>
                              <a:cxn ang="0">
                                <a:pos x="connsiteX448" y="connsiteY448"/>
                              </a:cxn>
                              <a:cxn ang="0">
                                <a:pos x="connsiteX449" y="connsiteY449"/>
                              </a:cxn>
                              <a:cxn ang="0">
                                <a:pos x="connsiteX450" y="connsiteY450"/>
                              </a:cxn>
                              <a:cxn ang="0">
                                <a:pos x="connsiteX451" y="connsiteY451"/>
                              </a:cxn>
                              <a:cxn ang="0">
                                <a:pos x="connsiteX452" y="connsiteY452"/>
                              </a:cxn>
                              <a:cxn ang="0">
                                <a:pos x="connsiteX453" y="connsiteY453"/>
                              </a:cxn>
                              <a:cxn ang="0">
                                <a:pos x="connsiteX454" y="connsiteY454"/>
                              </a:cxn>
                              <a:cxn ang="0">
                                <a:pos x="connsiteX455" y="connsiteY455"/>
                              </a:cxn>
                              <a:cxn ang="0">
                                <a:pos x="connsiteX456" y="connsiteY456"/>
                              </a:cxn>
                              <a:cxn ang="0">
                                <a:pos x="connsiteX457" y="connsiteY457"/>
                              </a:cxn>
                              <a:cxn ang="0">
                                <a:pos x="connsiteX458" y="connsiteY458"/>
                              </a:cxn>
                              <a:cxn ang="0">
                                <a:pos x="connsiteX459" y="connsiteY459"/>
                              </a:cxn>
                              <a:cxn ang="0">
                                <a:pos x="connsiteX460" y="connsiteY460"/>
                              </a:cxn>
                              <a:cxn ang="0">
                                <a:pos x="connsiteX461" y="connsiteY461"/>
                              </a:cxn>
                              <a:cxn ang="0">
                                <a:pos x="connsiteX462" y="connsiteY462"/>
                              </a:cxn>
                              <a:cxn ang="0">
                                <a:pos x="connsiteX463" y="connsiteY463"/>
                              </a:cxn>
                              <a:cxn ang="0">
                                <a:pos x="connsiteX464" y="connsiteY464"/>
                              </a:cxn>
                              <a:cxn ang="0">
                                <a:pos x="connsiteX465" y="connsiteY465"/>
                              </a:cxn>
                              <a:cxn ang="0">
                                <a:pos x="connsiteX466" y="connsiteY466"/>
                              </a:cxn>
                              <a:cxn ang="0">
                                <a:pos x="connsiteX467" y="connsiteY467"/>
                              </a:cxn>
                              <a:cxn ang="0">
                                <a:pos x="connsiteX468" y="connsiteY468"/>
                              </a:cxn>
                              <a:cxn ang="0">
                                <a:pos x="connsiteX469" y="connsiteY469"/>
                              </a:cxn>
                              <a:cxn ang="0">
                                <a:pos x="connsiteX470" y="connsiteY470"/>
                              </a:cxn>
                              <a:cxn ang="0">
                                <a:pos x="connsiteX471" y="connsiteY471"/>
                              </a:cxn>
                              <a:cxn ang="0">
                                <a:pos x="connsiteX472" y="connsiteY472"/>
                              </a:cxn>
                              <a:cxn ang="0">
                                <a:pos x="connsiteX473" y="connsiteY473"/>
                              </a:cxn>
                              <a:cxn ang="0">
                                <a:pos x="connsiteX474" y="connsiteY474"/>
                              </a:cxn>
                              <a:cxn ang="0">
                                <a:pos x="connsiteX475" y="connsiteY475"/>
                              </a:cxn>
                              <a:cxn ang="0">
                                <a:pos x="connsiteX476" y="connsiteY476"/>
                              </a:cxn>
                              <a:cxn ang="0">
                                <a:pos x="connsiteX477" y="connsiteY477"/>
                              </a:cxn>
                              <a:cxn ang="0">
                                <a:pos x="connsiteX478" y="connsiteY478"/>
                              </a:cxn>
                              <a:cxn ang="0">
                                <a:pos x="connsiteX479" y="connsiteY479"/>
                              </a:cxn>
                              <a:cxn ang="0">
                                <a:pos x="connsiteX480" y="connsiteY480"/>
                              </a:cxn>
                              <a:cxn ang="0">
                                <a:pos x="connsiteX481" y="connsiteY481"/>
                              </a:cxn>
                              <a:cxn ang="0">
                                <a:pos x="connsiteX482" y="connsiteY482"/>
                              </a:cxn>
                              <a:cxn ang="0">
                                <a:pos x="connsiteX483" y="connsiteY483"/>
                              </a:cxn>
                              <a:cxn ang="0">
                                <a:pos x="connsiteX484" y="connsiteY484"/>
                              </a:cxn>
                              <a:cxn ang="0">
                                <a:pos x="connsiteX485" y="connsiteY485"/>
                              </a:cxn>
                              <a:cxn ang="0">
                                <a:pos x="connsiteX486" y="connsiteY486"/>
                              </a:cxn>
                              <a:cxn ang="0">
                                <a:pos x="connsiteX487" y="connsiteY487"/>
                              </a:cxn>
                              <a:cxn ang="0">
                                <a:pos x="connsiteX488" y="connsiteY488"/>
                              </a:cxn>
                              <a:cxn ang="0">
                                <a:pos x="connsiteX489" y="connsiteY489"/>
                              </a:cxn>
                              <a:cxn ang="0">
                                <a:pos x="connsiteX490" y="connsiteY490"/>
                              </a:cxn>
                              <a:cxn ang="0">
                                <a:pos x="connsiteX491" y="connsiteY491"/>
                              </a:cxn>
                              <a:cxn ang="0">
                                <a:pos x="connsiteX492" y="connsiteY492"/>
                              </a:cxn>
                              <a:cxn ang="0">
                                <a:pos x="connsiteX493" y="connsiteY493"/>
                              </a:cxn>
                              <a:cxn ang="0">
                                <a:pos x="connsiteX494" y="connsiteY494"/>
                              </a:cxn>
                              <a:cxn ang="0">
                                <a:pos x="connsiteX495" y="connsiteY495"/>
                              </a:cxn>
                              <a:cxn ang="0">
                                <a:pos x="connsiteX496" y="connsiteY496"/>
                              </a:cxn>
                              <a:cxn ang="0">
                                <a:pos x="connsiteX497" y="connsiteY497"/>
                              </a:cxn>
                              <a:cxn ang="0">
                                <a:pos x="connsiteX498" y="connsiteY498"/>
                              </a:cxn>
                              <a:cxn ang="0">
                                <a:pos x="connsiteX499" y="connsiteY499"/>
                              </a:cxn>
                              <a:cxn ang="0">
                                <a:pos x="connsiteX500" y="connsiteY500"/>
                              </a:cxn>
                              <a:cxn ang="0">
                                <a:pos x="connsiteX501" y="connsiteY501"/>
                              </a:cxn>
                              <a:cxn ang="0">
                                <a:pos x="connsiteX502" y="connsiteY502"/>
                              </a:cxn>
                              <a:cxn ang="0">
                                <a:pos x="connsiteX503" y="connsiteY503"/>
                              </a:cxn>
                              <a:cxn ang="0">
                                <a:pos x="connsiteX504" y="connsiteY504"/>
                              </a:cxn>
                              <a:cxn ang="0">
                                <a:pos x="connsiteX505" y="connsiteY505"/>
                              </a:cxn>
                              <a:cxn ang="0">
                                <a:pos x="connsiteX506" y="connsiteY506"/>
                              </a:cxn>
                              <a:cxn ang="0">
                                <a:pos x="connsiteX507" y="connsiteY507"/>
                              </a:cxn>
                              <a:cxn ang="0">
                                <a:pos x="connsiteX508" y="connsiteY508"/>
                              </a:cxn>
                              <a:cxn ang="0">
                                <a:pos x="connsiteX509" y="connsiteY509"/>
                              </a:cxn>
                              <a:cxn ang="0">
                                <a:pos x="connsiteX510" y="connsiteY510"/>
                              </a:cxn>
                              <a:cxn ang="0">
                                <a:pos x="connsiteX511" y="connsiteY511"/>
                              </a:cxn>
                              <a:cxn ang="0">
                                <a:pos x="connsiteX512" y="connsiteY512"/>
                              </a:cxn>
                              <a:cxn ang="0">
                                <a:pos x="connsiteX513" y="connsiteY513"/>
                              </a:cxn>
                              <a:cxn ang="0">
                                <a:pos x="connsiteX514" y="connsiteY514"/>
                              </a:cxn>
                              <a:cxn ang="0">
                                <a:pos x="connsiteX515" y="connsiteY515"/>
                              </a:cxn>
                              <a:cxn ang="0">
                                <a:pos x="connsiteX516" y="connsiteY516"/>
                              </a:cxn>
                              <a:cxn ang="0">
                                <a:pos x="connsiteX517" y="connsiteY517"/>
                              </a:cxn>
                              <a:cxn ang="0">
                                <a:pos x="connsiteX518" y="connsiteY518"/>
                              </a:cxn>
                              <a:cxn ang="0">
                                <a:pos x="connsiteX519" y="connsiteY519"/>
                              </a:cxn>
                              <a:cxn ang="0">
                                <a:pos x="connsiteX520" y="connsiteY520"/>
                              </a:cxn>
                              <a:cxn ang="0">
                                <a:pos x="connsiteX521" y="connsiteY521"/>
                              </a:cxn>
                              <a:cxn ang="0">
                                <a:pos x="connsiteX522" y="connsiteY522"/>
                              </a:cxn>
                              <a:cxn ang="0">
                                <a:pos x="connsiteX523" y="connsiteY523"/>
                              </a:cxn>
                              <a:cxn ang="0">
                                <a:pos x="connsiteX524" y="connsiteY524"/>
                              </a:cxn>
                              <a:cxn ang="0">
                                <a:pos x="connsiteX525" y="connsiteY525"/>
                              </a:cxn>
                              <a:cxn ang="0">
                                <a:pos x="connsiteX526" y="connsiteY526"/>
                              </a:cxn>
                              <a:cxn ang="0">
                                <a:pos x="connsiteX527" y="connsiteY527"/>
                              </a:cxn>
                              <a:cxn ang="0">
                                <a:pos x="connsiteX528" y="connsiteY528"/>
                              </a:cxn>
                              <a:cxn ang="0">
                                <a:pos x="connsiteX529" y="connsiteY529"/>
                              </a:cxn>
                              <a:cxn ang="0">
                                <a:pos x="connsiteX530" y="connsiteY530"/>
                              </a:cxn>
                              <a:cxn ang="0">
                                <a:pos x="connsiteX531" y="connsiteY531"/>
                              </a:cxn>
                              <a:cxn ang="0">
                                <a:pos x="connsiteX532" y="connsiteY532"/>
                              </a:cxn>
                              <a:cxn ang="0">
                                <a:pos x="connsiteX533" y="connsiteY533"/>
                              </a:cxn>
                              <a:cxn ang="0">
                                <a:pos x="connsiteX534" y="connsiteY534"/>
                              </a:cxn>
                              <a:cxn ang="0">
                                <a:pos x="connsiteX535" y="connsiteY535"/>
                              </a:cxn>
                              <a:cxn ang="0">
                                <a:pos x="connsiteX536" y="connsiteY536"/>
                              </a:cxn>
                              <a:cxn ang="0">
                                <a:pos x="connsiteX537" y="connsiteY537"/>
                              </a:cxn>
                              <a:cxn ang="0">
                                <a:pos x="connsiteX538" y="connsiteY538"/>
                              </a:cxn>
                              <a:cxn ang="0">
                                <a:pos x="connsiteX539" y="connsiteY539"/>
                              </a:cxn>
                              <a:cxn ang="0">
                                <a:pos x="connsiteX540" y="connsiteY540"/>
                              </a:cxn>
                              <a:cxn ang="0">
                                <a:pos x="connsiteX541" y="connsiteY541"/>
                              </a:cxn>
                              <a:cxn ang="0">
                                <a:pos x="connsiteX542" y="connsiteY542"/>
                              </a:cxn>
                              <a:cxn ang="0">
                                <a:pos x="connsiteX543" y="connsiteY543"/>
                              </a:cxn>
                              <a:cxn ang="0">
                                <a:pos x="connsiteX544" y="connsiteY544"/>
                              </a:cxn>
                              <a:cxn ang="0">
                                <a:pos x="connsiteX545" y="connsiteY545"/>
                              </a:cxn>
                              <a:cxn ang="0">
                                <a:pos x="connsiteX546" y="connsiteY546"/>
                              </a:cxn>
                              <a:cxn ang="0">
                                <a:pos x="connsiteX547" y="connsiteY547"/>
                              </a:cxn>
                              <a:cxn ang="0">
                                <a:pos x="connsiteX548" y="connsiteY548"/>
                              </a:cxn>
                              <a:cxn ang="0">
                                <a:pos x="connsiteX549" y="connsiteY549"/>
                              </a:cxn>
                              <a:cxn ang="0">
                                <a:pos x="connsiteX550" y="connsiteY550"/>
                              </a:cxn>
                              <a:cxn ang="0">
                                <a:pos x="connsiteX551" y="connsiteY551"/>
                              </a:cxn>
                              <a:cxn ang="0">
                                <a:pos x="connsiteX552" y="connsiteY552"/>
                              </a:cxn>
                              <a:cxn ang="0">
                                <a:pos x="connsiteX553" y="connsiteY553"/>
                              </a:cxn>
                              <a:cxn ang="0">
                                <a:pos x="connsiteX554" y="connsiteY554"/>
                              </a:cxn>
                              <a:cxn ang="0">
                                <a:pos x="connsiteX555" y="connsiteY555"/>
                              </a:cxn>
                              <a:cxn ang="0">
                                <a:pos x="connsiteX556" y="connsiteY556"/>
                              </a:cxn>
                              <a:cxn ang="0">
                                <a:pos x="connsiteX557" y="connsiteY557"/>
                              </a:cxn>
                              <a:cxn ang="0">
                                <a:pos x="connsiteX558" y="connsiteY558"/>
                              </a:cxn>
                              <a:cxn ang="0">
                                <a:pos x="connsiteX559" y="connsiteY559"/>
                              </a:cxn>
                              <a:cxn ang="0">
                                <a:pos x="connsiteX560" y="connsiteY560"/>
                              </a:cxn>
                              <a:cxn ang="0">
                                <a:pos x="connsiteX561" y="connsiteY561"/>
                              </a:cxn>
                              <a:cxn ang="0">
                                <a:pos x="connsiteX562" y="connsiteY562"/>
                              </a:cxn>
                              <a:cxn ang="0">
                                <a:pos x="connsiteX563" y="connsiteY563"/>
                              </a:cxn>
                              <a:cxn ang="0">
                                <a:pos x="connsiteX564" y="connsiteY564"/>
                              </a:cxn>
                              <a:cxn ang="0">
                                <a:pos x="connsiteX565" y="connsiteY565"/>
                              </a:cxn>
                              <a:cxn ang="0">
                                <a:pos x="connsiteX566" y="connsiteY566"/>
                              </a:cxn>
                              <a:cxn ang="0">
                                <a:pos x="connsiteX567" y="connsiteY567"/>
                              </a:cxn>
                              <a:cxn ang="0">
                                <a:pos x="connsiteX568" y="connsiteY568"/>
                              </a:cxn>
                              <a:cxn ang="0">
                                <a:pos x="connsiteX569" y="connsiteY569"/>
                              </a:cxn>
                              <a:cxn ang="0">
                                <a:pos x="connsiteX570" y="connsiteY570"/>
                              </a:cxn>
                              <a:cxn ang="0">
                                <a:pos x="connsiteX571" y="connsiteY571"/>
                              </a:cxn>
                              <a:cxn ang="0">
                                <a:pos x="connsiteX572" y="connsiteY572"/>
                              </a:cxn>
                              <a:cxn ang="0">
                                <a:pos x="connsiteX573" y="connsiteY573"/>
                              </a:cxn>
                              <a:cxn ang="0">
                                <a:pos x="connsiteX574" y="connsiteY574"/>
                              </a:cxn>
                              <a:cxn ang="0">
                                <a:pos x="connsiteX575" y="connsiteY575"/>
                              </a:cxn>
                              <a:cxn ang="0">
                                <a:pos x="connsiteX576" y="connsiteY576"/>
                              </a:cxn>
                              <a:cxn ang="0">
                                <a:pos x="connsiteX577" y="connsiteY577"/>
                              </a:cxn>
                              <a:cxn ang="0">
                                <a:pos x="connsiteX578" y="connsiteY578"/>
                              </a:cxn>
                              <a:cxn ang="0">
                                <a:pos x="connsiteX579" y="connsiteY579"/>
                              </a:cxn>
                              <a:cxn ang="0">
                                <a:pos x="connsiteX580" y="connsiteY580"/>
                              </a:cxn>
                              <a:cxn ang="0">
                                <a:pos x="connsiteX581" y="connsiteY581"/>
                              </a:cxn>
                              <a:cxn ang="0">
                                <a:pos x="connsiteX582" y="connsiteY582"/>
                              </a:cxn>
                              <a:cxn ang="0">
                                <a:pos x="connsiteX583" y="connsiteY583"/>
                              </a:cxn>
                              <a:cxn ang="0">
                                <a:pos x="connsiteX584" y="connsiteY584"/>
                              </a:cxn>
                              <a:cxn ang="0">
                                <a:pos x="connsiteX585" y="connsiteY585"/>
                              </a:cxn>
                              <a:cxn ang="0">
                                <a:pos x="connsiteX586" y="connsiteY586"/>
                              </a:cxn>
                              <a:cxn ang="0">
                                <a:pos x="connsiteX587" y="connsiteY587"/>
                              </a:cxn>
                              <a:cxn ang="0">
                                <a:pos x="connsiteX588" y="connsiteY588"/>
                              </a:cxn>
                              <a:cxn ang="0">
                                <a:pos x="connsiteX589" y="connsiteY589"/>
                              </a:cxn>
                              <a:cxn ang="0">
                                <a:pos x="connsiteX590" y="connsiteY590"/>
                              </a:cxn>
                              <a:cxn ang="0">
                                <a:pos x="connsiteX591" y="connsiteY591"/>
                              </a:cxn>
                              <a:cxn ang="0">
                                <a:pos x="connsiteX592" y="connsiteY592"/>
                              </a:cxn>
                              <a:cxn ang="0">
                                <a:pos x="connsiteX593" y="connsiteY593"/>
                              </a:cxn>
                              <a:cxn ang="0">
                                <a:pos x="connsiteX594" y="connsiteY594"/>
                              </a:cxn>
                              <a:cxn ang="0">
                                <a:pos x="connsiteX595" y="connsiteY595"/>
                              </a:cxn>
                              <a:cxn ang="0">
                                <a:pos x="connsiteX596" y="connsiteY596"/>
                              </a:cxn>
                              <a:cxn ang="0">
                                <a:pos x="connsiteX597" y="connsiteY597"/>
                              </a:cxn>
                              <a:cxn ang="0">
                                <a:pos x="connsiteX598" y="connsiteY598"/>
                              </a:cxn>
                              <a:cxn ang="0">
                                <a:pos x="connsiteX599" y="connsiteY599"/>
                              </a:cxn>
                              <a:cxn ang="0">
                                <a:pos x="connsiteX600" y="connsiteY600"/>
                              </a:cxn>
                              <a:cxn ang="0">
                                <a:pos x="connsiteX601" y="connsiteY601"/>
                              </a:cxn>
                              <a:cxn ang="0">
                                <a:pos x="connsiteX602" y="connsiteY602"/>
                              </a:cxn>
                              <a:cxn ang="0">
                                <a:pos x="connsiteX603" y="connsiteY603"/>
                              </a:cxn>
                              <a:cxn ang="0">
                                <a:pos x="connsiteX604" y="connsiteY604"/>
                              </a:cxn>
                              <a:cxn ang="0">
                                <a:pos x="connsiteX605" y="connsiteY605"/>
                              </a:cxn>
                              <a:cxn ang="0">
                                <a:pos x="connsiteX606" y="connsiteY606"/>
                              </a:cxn>
                              <a:cxn ang="0">
                                <a:pos x="connsiteX607" y="connsiteY607"/>
                              </a:cxn>
                              <a:cxn ang="0">
                                <a:pos x="connsiteX608" y="connsiteY608"/>
                              </a:cxn>
                              <a:cxn ang="0">
                                <a:pos x="connsiteX609" y="connsiteY609"/>
                              </a:cxn>
                              <a:cxn ang="0">
                                <a:pos x="connsiteX610" y="connsiteY610"/>
                              </a:cxn>
                              <a:cxn ang="0">
                                <a:pos x="connsiteX611" y="connsiteY611"/>
                              </a:cxn>
                              <a:cxn ang="0">
                                <a:pos x="connsiteX612" y="connsiteY612"/>
                              </a:cxn>
                              <a:cxn ang="0">
                                <a:pos x="connsiteX613" y="connsiteY613"/>
                              </a:cxn>
                              <a:cxn ang="0">
                                <a:pos x="connsiteX614" y="connsiteY614"/>
                              </a:cxn>
                              <a:cxn ang="0">
                                <a:pos x="connsiteX615" y="connsiteY615"/>
                              </a:cxn>
                              <a:cxn ang="0">
                                <a:pos x="connsiteX616" y="connsiteY616"/>
                              </a:cxn>
                              <a:cxn ang="0">
                                <a:pos x="connsiteX617" y="connsiteY617"/>
                              </a:cxn>
                              <a:cxn ang="0">
                                <a:pos x="connsiteX618" y="connsiteY618"/>
                              </a:cxn>
                              <a:cxn ang="0">
                                <a:pos x="connsiteX619" y="connsiteY619"/>
                              </a:cxn>
                              <a:cxn ang="0">
                                <a:pos x="connsiteX620" y="connsiteY620"/>
                              </a:cxn>
                              <a:cxn ang="0">
                                <a:pos x="connsiteX621" y="connsiteY621"/>
                              </a:cxn>
                              <a:cxn ang="0">
                                <a:pos x="connsiteX622" y="connsiteY622"/>
                              </a:cxn>
                              <a:cxn ang="0">
                                <a:pos x="connsiteX623" y="connsiteY623"/>
                              </a:cxn>
                              <a:cxn ang="0">
                                <a:pos x="connsiteX624" y="connsiteY624"/>
                              </a:cxn>
                              <a:cxn ang="0">
                                <a:pos x="connsiteX625" y="connsiteY625"/>
                              </a:cxn>
                              <a:cxn ang="0">
                                <a:pos x="connsiteX626" y="connsiteY626"/>
                              </a:cxn>
                              <a:cxn ang="0">
                                <a:pos x="connsiteX627" y="connsiteY627"/>
                              </a:cxn>
                              <a:cxn ang="0">
                                <a:pos x="connsiteX628" y="connsiteY628"/>
                              </a:cxn>
                              <a:cxn ang="0">
                                <a:pos x="connsiteX629" y="connsiteY629"/>
                              </a:cxn>
                              <a:cxn ang="0">
                                <a:pos x="connsiteX630" y="connsiteY630"/>
                              </a:cxn>
                              <a:cxn ang="0">
                                <a:pos x="connsiteX631" y="connsiteY631"/>
                              </a:cxn>
                              <a:cxn ang="0">
                                <a:pos x="connsiteX632" y="connsiteY632"/>
                              </a:cxn>
                              <a:cxn ang="0">
                                <a:pos x="connsiteX633" y="connsiteY633"/>
                              </a:cxn>
                              <a:cxn ang="0">
                                <a:pos x="connsiteX634" y="connsiteY634"/>
                              </a:cxn>
                              <a:cxn ang="0">
                                <a:pos x="connsiteX635" y="connsiteY635"/>
                              </a:cxn>
                              <a:cxn ang="0">
                                <a:pos x="connsiteX636" y="connsiteY636"/>
                              </a:cxn>
                              <a:cxn ang="0">
                                <a:pos x="connsiteX637" y="connsiteY637"/>
                              </a:cxn>
                              <a:cxn ang="0">
                                <a:pos x="connsiteX638" y="connsiteY638"/>
                              </a:cxn>
                              <a:cxn ang="0">
                                <a:pos x="connsiteX639" y="connsiteY639"/>
                              </a:cxn>
                              <a:cxn ang="0">
                                <a:pos x="connsiteX640" y="connsiteY640"/>
                              </a:cxn>
                              <a:cxn ang="0">
                                <a:pos x="connsiteX641" y="connsiteY641"/>
                              </a:cxn>
                              <a:cxn ang="0">
                                <a:pos x="connsiteX642" y="connsiteY642"/>
                              </a:cxn>
                              <a:cxn ang="0">
                                <a:pos x="connsiteX643" y="connsiteY643"/>
                              </a:cxn>
                              <a:cxn ang="0">
                                <a:pos x="connsiteX644" y="connsiteY644"/>
                              </a:cxn>
                              <a:cxn ang="0">
                                <a:pos x="connsiteX645" y="connsiteY645"/>
                              </a:cxn>
                              <a:cxn ang="0">
                                <a:pos x="connsiteX646" y="connsiteY646"/>
                              </a:cxn>
                              <a:cxn ang="0">
                                <a:pos x="connsiteX647" y="connsiteY647"/>
                              </a:cxn>
                              <a:cxn ang="0">
                                <a:pos x="connsiteX648" y="connsiteY648"/>
                              </a:cxn>
                              <a:cxn ang="0">
                                <a:pos x="connsiteX649" y="connsiteY649"/>
                              </a:cxn>
                              <a:cxn ang="0">
                                <a:pos x="connsiteX650" y="connsiteY650"/>
                              </a:cxn>
                              <a:cxn ang="0">
                                <a:pos x="connsiteX651" y="connsiteY651"/>
                              </a:cxn>
                              <a:cxn ang="0">
                                <a:pos x="connsiteX652" y="connsiteY652"/>
                              </a:cxn>
                              <a:cxn ang="0">
                                <a:pos x="connsiteX653" y="connsiteY653"/>
                              </a:cxn>
                              <a:cxn ang="0">
                                <a:pos x="connsiteX654" y="connsiteY654"/>
                              </a:cxn>
                              <a:cxn ang="0">
                                <a:pos x="connsiteX655" y="connsiteY655"/>
                              </a:cxn>
                              <a:cxn ang="0">
                                <a:pos x="connsiteX656" y="connsiteY656"/>
                              </a:cxn>
                              <a:cxn ang="0">
                                <a:pos x="connsiteX657" y="connsiteY657"/>
                              </a:cxn>
                              <a:cxn ang="0">
                                <a:pos x="connsiteX658" y="connsiteY658"/>
                              </a:cxn>
                              <a:cxn ang="0">
                                <a:pos x="connsiteX659" y="connsiteY659"/>
                              </a:cxn>
                              <a:cxn ang="0">
                                <a:pos x="connsiteX660" y="connsiteY660"/>
                              </a:cxn>
                              <a:cxn ang="0">
                                <a:pos x="connsiteX661" y="connsiteY661"/>
                              </a:cxn>
                              <a:cxn ang="0">
                                <a:pos x="connsiteX662" y="connsiteY662"/>
                              </a:cxn>
                              <a:cxn ang="0">
                                <a:pos x="connsiteX663" y="connsiteY663"/>
                              </a:cxn>
                              <a:cxn ang="0">
                                <a:pos x="connsiteX664" y="connsiteY664"/>
                              </a:cxn>
                              <a:cxn ang="0">
                                <a:pos x="connsiteX665" y="connsiteY665"/>
                              </a:cxn>
                              <a:cxn ang="0">
                                <a:pos x="connsiteX666" y="connsiteY666"/>
                              </a:cxn>
                              <a:cxn ang="0">
                                <a:pos x="connsiteX667" y="connsiteY667"/>
                              </a:cxn>
                              <a:cxn ang="0">
                                <a:pos x="connsiteX668" y="connsiteY668"/>
                              </a:cxn>
                              <a:cxn ang="0">
                                <a:pos x="connsiteX669" y="connsiteY669"/>
                              </a:cxn>
                              <a:cxn ang="0">
                                <a:pos x="connsiteX670" y="connsiteY670"/>
                              </a:cxn>
                              <a:cxn ang="0">
                                <a:pos x="connsiteX671" y="connsiteY671"/>
                              </a:cxn>
                              <a:cxn ang="0">
                                <a:pos x="connsiteX672" y="connsiteY672"/>
                              </a:cxn>
                              <a:cxn ang="0">
                                <a:pos x="connsiteX673" y="connsiteY673"/>
                              </a:cxn>
                              <a:cxn ang="0">
                                <a:pos x="connsiteX674" y="connsiteY674"/>
                              </a:cxn>
                              <a:cxn ang="0">
                                <a:pos x="connsiteX675" y="connsiteY675"/>
                              </a:cxn>
                              <a:cxn ang="0">
                                <a:pos x="connsiteX676" y="connsiteY676"/>
                              </a:cxn>
                              <a:cxn ang="0">
                                <a:pos x="connsiteX677" y="connsiteY677"/>
                              </a:cxn>
                              <a:cxn ang="0">
                                <a:pos x="connsiteX678" y="connsiteY678"/>
                              </a:cxn>
                            </a:cxnLst>
                            <a:rect l="l" t="t" r="r" b="b"/>
                            <a:pathLst>
                              <a:path w="7315200" h="9597624">
                                <a:moveTo>
                                  <a:pt x="5493523" y="3119379"/>
                                </a:moveTo>
                                <a:cubicBezTo>
                                  <a:pt x="5493523" y="3118476"/>
                                  <a:pt x="5493523" y="3118476"/>
                                  <a:pt x="5493523" y="3118476"/>
                                </a:cubicBezTo>
                                <a:cubicBezTo>
                                  <a:pt x="5491318" y="3114867"/>
                                  <a:pt x="5492420" y="3109453"/>
                                  <a:pt x="5497380" y="3106746"/>
                                </a:cubicBezTo>
                                <a:cubicBezTo>
                                  <a:pt x="5501238" y="3104941"/>
                                  <a:pt x="5507852" y="3106746"/>
                                  <a:pt x="5510056" y="3111258"/>
                                </a:cubicBezTo>
                                <a:lnTo>
                                  <a:pt x="7315200" y="6500239"/>
                                </a:lnTo>
                                <a:lnTo>
                                  <a:pt x="7315200" y="6539804"/>
                                </a:lnTo>
                                <a:close/>
                                <a:moveTo>
                                  <a:pt x="5493523" y="5970818"/>
                                </a:moveTo>
                                <a:cubicBezTo>
                                  <a:pt x="5493523" y="5969013"/>
                                  <a:pt x="5493523" y="5969013"/>
                                  <a:pt x="5493523" y="5969013"/>
                                </a:cubicBezTo>
                                <a:cubicBezTo>
                                  <a:pt x="5491318" y="5965404"/>
                                  <a:pt x="5492420" y="5960892"/>
                                  <a:pt x="5497380" y="5958185"/>
                                </a:cubicBezTo>
                                <a:cubicBezTo>
                                  <a:pt x="5501238" y="5956380"/>
                                  <a:pt x="5507852" y="5958185"/>
                                  <a:pt x="5510056" y="5961794"/>
                                </a:cubicBezTo>
                                <a:lnTo>
                                  <a:pt x="7315200" y="9350776"/>
                                </a:lnTo>
                                <a:lnTo>
                                  <a:pt x="7315200" y="9390841"/>
                                </a:lnTo>
                                <a:close/>
                                <a:moveTo>
                                  <a:pt x="5483602" y="5733499"/>
                                </a:moveTo>
                                <a:cubicBezTo>
                                  <a:pt x="5483602" y="5732596"/>
                                  <a:pt x="5483602" y="5732596"/>
                                  <a:pt x="5483602" y="5732596"/>
                                </a:cubicBezTo>
                                <a:cubicBezTo>
                                  <a:pt x="5480847" y="5728084"/>
                                  <a:pt x="5482500" y="5723573"/>
                                  <a:pt x="5487460" y="5720866"/>
                                </a:cubicBezTo>
                                <a:cubicBezTo>
                                  <a:pt x="5492420" y="5718159"/>
                                  <a:pt x="5497380" y="5720866"/>
                                  <a:pt x="5500136" y="5724475"/>
                                </a:cubicBezTo>
                                <a:lnTo>
                                  <a:pt x="7315200" y="9132483"/>
                                </a:lnTo>
                                <a:lnTo>
                                  <a:pt x="7315200" y="9172551"/>
                                </a:lnTo>
                                <a:close/>
                                <a:moveTo>
                                  <a:pt x="5250754" y="7611707"/>
                                </a:moveTo>
                                <a:cubicBezTo>
                                  <a:pt x="5249204" y="7585694"/>
                                  <a:pt x="5263154" y="7560315"/>
                                  <a:pt x="5287954" y="7548134"/>
                                </a:cubicBezTo>
                                <a:cubicBezTo>
                                  <a:pt x="5321022" y="7531891"/>
                                  <a:pt x="5360151" y="7545427"/>
                                  <a:pt x="5376685" y="7578814"/>
                                </a:cubicBezTo>
                                <a:lnTo>
                                  <a:pt x="5486358" y="7780039"/>
                                </a:lnTo>
                                <a:cubicBezTo>
                                  <a:pt x="5501238" y="7811621"/>
                                  <a:pt x="5490216" y="7848618"/>
                                  <a:pt x="5460455" y="7866665"/>
                                </a:cubicBezTo>
                                <a:cubicBezTo>
                                  <a:pt x="5429041" y="7885614"/>
                                  <a:pt x="5388258" y="7873884"/>
                                  <a:pt x="5369520" y="7842301"/>
                                </a:cubicBezTo>
                                <a:lnTo>
                                  <a:pt x="5259847" y="7641076"/>
                                </a:lnTo>
                                <a:cubicBezTo>
                                  <a:pt x="5258745" y="7639271"/>
                                  <a:pt x="5258745" y="7638369"/>
                                  <a:pt x="5257643" y="7637467"/>
                                </a:cubicBezTo>
                                <a:cubicBezTo>
                                  <a:pt x="5253509" y="7629120"/>
                                  <a:pt x="5251270" y="7620379"/>
                                  <a:pt x="5250754" y="7611707"/>
                                </a:cubicBezTo>
                                <a:close/>
                                <a:moveTo>
                                  <a:pt x="4930896" y="4040457"/>
                                </a:moveTo>
                                <a:cubicBezTo>
                                  <a:pt x="4932481" y="4035042"/>
                                  <a:pt x="4936063" y="4030305"/>
                                  <a:pt x="4941299" y="4028050"/>
                                </a:cubicBezTo>
                                <a:cubicBezTo>
                                  <a:pt x="4951219" y="4022636"/>
                                  <a:pt x="4965548" y="4026245"/>
                                  <a:pt x="4970508" y="4037073"/>
                                </a:cubicBezTo>
                                <a:lnTo>
                                  <a:pt x="7315200" y="8439693"/>
                                </a:lnTo>
                                <a:lnTo>
                                  <a:pt x="7315200" y="8529721"/>
                                </a:lnTo>
                                <a:lnTo>
                                  <a:pt x="4932481" y="4056925"/>
                                </a:lnTo>
                                <a:cubicBezTo>
                                  <a:pt x="4929725" y="4051962"/>
                                  <a:pt x="4929312" y="4045871"/>
                                  <a:pt x="4930896" y="4040457"/>
                                </a:cubicBezTo>
                                <a:close/>
                                <a:moveTo>
                                  <a:pt x="4636460" y="6487754"/>
                                </a:moveTo>
                                <a:cubicBezTo>
                                  <a:pt x="4634290" y="6461868"/>
                                  <a:pt x="4647000" y="6435982"/>
                                  <a:pt x="4671800" y="6423800"/>
                                </a:cubicBezTo>
                                <a:cubicBezTo>
                                  <a:pt x="4704868" y="6406655"/>
                                  <a:pt x="4743997" y="6418386"/>
                                  <a:pt x="4762184" y="6450871"/>
                                </a:cubicBezTo>
                                <a:lnTo>
                                  <a:pt x="5261500" y="7389319"/>
                                </a:lnTo>
                                <a:cubicBezTo>
                                  <a:pt x="5279136" y="7422706"/>
                                  <a:pt x="5266461" y="7463312"/>
                                  <a:pt x="5233393" y="7479555"/>
                                </a:cubicBezTo>
                                <a:cubicBezTo>
                                  <a:pt x="5200326" y="7496699"/>
                                  <a:pt x="5161196" y="7484969"/>
                                  <a:pt x="5143009" y="7451582"/>
                                </a:cubicBezTo>
                                <a:lnTo>
                                  <a:pt x="4643693" y="6513133"/>
                                </a:lnTo>
                                <a:cubicBezTo>
                                  <a:pt x="4639560" y="6505012"/>
                                  <a:pt x="4637183" y="6496383"/>
                                  <a:pt x="4636460" y="6487754"/>
                                </a:cubicBezTo>
                                <a:close/>
                                <a:moveTo>
                                  <a:pt x="4361588" y="6771319"/>
                                </a:moveTo>
                                <a:cubicBezTo>
                                  <a:pt x="4363861" y="6765567"/>
                                  <a:pt x="4368408" y="6760829"/>
                                  <a:pt x="4374746" y="6758573"/>
                                </a:cubicBezTo>
                                <a:cubicBezTo>
                                  <a:pt x="4387422" y="6753159"/>
                                  <a:pt x="4401200" y="6758573"/>
                                  <a:pt x="4406160" y="6771206"/>
                                </a:cubicBezTo>
                                <a:lnTo>
                                  <a:pt x="5911422" y="9597624"/>
                                </a:lnTo>
                                <a:lnTo>
                                  <a:pt x="5856675" y="9597624"/>
                                </a:lnTo>
                                <a:lnTo>
                                  <a:pt x="4363172" y="6793765"/>
                                </a:lnTo>
                                <a:cubicBezTo>
                                  <a:pt x="4363172" y="6791961"/>
                                  <a:pt x="4362070" y="6791058"/>
                                  <a:pt x="4362070" y="6790156"/>
                                </a:cubicBezTo>
                                <a:cubicBezTo>
                                  <a:pt x="4359314" y="6783839"/>
                                  <a:pt x="4359314" y="6777072"/>
                                  <a:pt x="4361588" y="6771319"/>
                                </a:cubicBezTo>
                                <a:close/>
                                <a:moveTo>
                                  <a:pt x="4322331" y="0"/>
                                </a:moveTo>
                                <a:lnTo>
                                  <a:pt x="4426429" y="0"/>
                                </a:lnTo>
                                <a:lnTo>
                                  <a:pt x="7315200" y="5421748"/>
                                </a:lnTo>
                                <a:lnTo>
                                  <a:pt x="7315200" y="5620941"/>
                                </a:lnTo>
                                <a:close/>
                                <a:moveTo>
                                  <a:pt x="4135589" y="0"/>
                                </a:moveTo>
                                <a:lnTo>
                                  <a:pt x="4156929" y="0"/>
                                </a:lnTo>
                                <a:lnTo>
                                  <a:pt x="7315200" y="5929347"/>
                                </a:lnTo>
                                <a:lnTo>
                                  <a:pt x="7315200" y="5969410"/>
                                </a:lnTo>
                                <a:close/>
                                <a:moveTo>
                                  <a:pt x="3927581" y="0"/>
                                </a:moveTo>
                                <a:lnTo>
                                  <a:pt x="4032044" y="0"/>
                                </a:lnTo>
                                <a:lnTo>
                                  <a:pt x="7315200" y="6163184"/>
                                </a:lnTo>
                                <a:lnTo>
                                  <a:pt x="7315200" y="6362957"/>
                                </a:lnTo>
                                <a:lnTo>
                                  <a:pt x="5667677" y="3268267"/>
                                </a:lnTo>
                                <a:lnTo>
                                  <a:pt x="5666575" y="3269170"/>
                                </a:lnTo>
                                <a:cubicBezTo>
                                  <a:pt x="5646183" y="3279095"/>
                                  <a:pt x="5620832" y="3271877"/>
                                  <a:pt x="5609258" y="3252025"/>
                                </a:cubicBezTo>
                                <a:lnTo>
                                  <a:pt x="5521630" y="3085089"/>
                                </a:lnTo>
                                <a:cubicBezTo>
                                  <a:pt x="5511710" y="3065237"/>
                                  <a:pt x="5486358" y="3058019"/>
                                  <a:pt x="5465967" y="3067945"/>
                                </a:cubicBezTo>
                                <a:cubicBezTo>
                                  <a:pt x="5444473" y="3077870"/>
                                  <a:pt x="5436757" y="3104941"/>
                                  <a:pt x="5446677" y="3124793"/>
                                </a:cubicBezTo>
                                <a:lnTo>
                                  <a:pt x="5605400" y="3422570"/>
                                </a:lnTo>
                                <a:cubicBezTo>
                                  <a:pt x="5612014" y="3437007"/>
                                  <a:pt x="5612014" y="3453250"/>
                                  <a:pt x="5603196" y="3465883"/>
                                </a:cubicBezTo>
                                <a:lnTo>
                                  <a:pt x="7315200" y="6680572"/>
                                </a:lnTo>
                                <a:lnTo>
                                  <a:pt x="7315200" y="6717836"/>
                                </a:lnTo>
                                <a:lnTo>
                                  <a:pt x="5591622" y="3478516"/>
                                </a:lnTo>
                                <a:cubicBezTo>
                                  <a:pt x="5590520" y="3478516"/>
                                  <a:pt x="5590520" y="3480321"/>
                                  <a:pt x="5588867" y="3480321"/>
                                </a:cubicBezTo>
                                <a:cubicBezTo>
                                  <a:pt x="5568475" y="3490246"/>
                                  <a:pt x="5543124" y="3482125"/>
                                  <a:pt x="5532101" y="3462273"/>
                                </a:cubicBezTo>
                                <a:lnTo>
                                  <a:pt x="4566536" y="1649443"/>
                                </a:lnTo>
                                <a:cubicBezTo>
                                  <a:pt x="4564883" y="1648541"/>
                                  <a:pt x="4564883" y="1647639"/>
                                  <a:pt x="4563781" y="1645834"/>
                                </a:cubicBezTo>
                                <a:cubicBezTo>
                                  <a:pt x="4553860" y="1625982"/>
                                  <a:pt x="4563781" y="1600716"/>
                                  <a:pt x="4584172" y="1589888"/>
                                </a:cubicBezTo>
                                <a:cubicBezTo>
                                  <a:pt x="4604564" y="1579962"/>
                                  <a:pt x="4629915" y="1588986"/>
                                  <a:pt x="4639835" y="1610642"/>
                                </a:cubicBezTo>
                                <a:lnTo>
                                  <a:pt x="5291812" y="2834235"/>
                                </a:lnTo>
                                <a:cubicBezTo>
                                  <a:pt x="5301732" y="2854989"/>
                                  <a:pt x="5327084" y="2862208"/>
                                  <a:pt x="5347475" y="2852282"/>
                                </a:cubicBezTo>
                                <a:cubicBezTo>
                                  <a:pt x="5369520" y="2842356"/>
                                  <a:pt x="5376685" y="2815285"/>
                                  <a:pt x="5366765" y="2795433"/>
                                </a:cubicBezTo>
                                <a:lnTo>
                                  <a:pt x="5161196" y="2408323"/>
                                </a:lnTo>
                                <a:cubicBezTo>
                                  <a:pt x="5150725" y="2387569"/>
                                  <a:pt x="5158441" y="2362303"/>
                                  <a:pt x="5178832" y="2351475"/>
                                </a:cubicBezTo>
                                <a:cubicBezTo>
                                  <a:pt x="5178832" y="2351475"/>
                                  <a:pt x="5179934" y="2351475"/>
                                  <a:pt x="5179934" y="2351475"/>
                                </a:cubicBezTo>
                                <a:close/>
                                <a:moveTo>
                                  <a:pt x="3700173" y="5940138"/>
                                </a:moveTo>
                                <a:cubicBezTo>
                                  <a:pt x="3696315" y="5968111"/>
                                  <a:pt x="3701275" y="5996084"/>
                                  <a:pt x="3713951" y="6021350"/>
                                </a:cubicBezTo>
                                <a:lnTo>
                                  <a:pt x="4096430" y="6738722"/>
                                </a:lnTo>
                                <a:cubicBezTo>
                                  <a:pt x="4097532" y="6737819"/>
                                  <a:pt x="4100287" y="6737819"/>
                                  <a:pt x="4101390" y="6736917"/>
                                </a:cubicBezTo>
                                <a:cubicBezTo>
                                  <a:pt x="4111861" y="6731503"/>
                                  <a:pt x="4115719" y="6719772"/>
                                  <a:pt x="4110208" y="6709846"/>
                                </a:cubicBezTo>
                                <a:close/>
                                <a:moveTo>
                                  <a:pt x="3320450" y="4723765"/>
                                </a:moveTo>
                                <a:cubicBezTo>
                                  <a:pt x="3320450" y="4735496"/>
                                  <a:pt x="3322655" y="4745421"/>
                                  <a:pt x="3325411" y="4755347"/>
                                </a:cubicBezTo>
                                <a:lnTo>
                                  <a:pt x="3485236" y="5057635"/>
                                </a:lnTo>
                                <a:cubicBezTo>
                                  <a:pt x="3484134" y="5039588"/>
                                  <a:pt x="3479173" y="5022444"/>
                                  <a:pt x="3470356" y="5007103"/>
                                </a:cubicBezTo>
                                <a:close/>
                                <a:moveTo>
                                  <a:pt x="3110611" y="6430004"/>
                                </a:moveTo>
                                <a:cubicBezTo>
                                  <a:pt x="3112816" y="6422898"/>
                                  <a:pt x="3117638" y="6416581"/>
                                  <a:pt x="3124802" y="6412069"/>
                                </a:cubicBezTo>
                                <a:cubicBezTo>
                                  <a:pt x="3139683" y="6402143"/>
                                  <a:pt x="3160074" y="6406655"/>
                                  <a:pt x="3168892" y="6421995"/>
                                </a:cubicBezTo>
                                <a:lnTo>
                                  <a:pt x="3663248" y="7348713"/>
                                </a:lnTo>
                                <a:cubicBezTo>
                                  <a:pt x="3670964" y="7364053"/>
                                  <a:pt x="3691355" y="7370370"/>
                                  <a:pt x="3707889" y="7363151"/>
                                </a:cubicBezTo>
                                <a:cubicBezTo>
                                  <a:pt x="3722769" y="7355932"/>
                                  <a:pt x="3729383" y="7335178"/>
                                  <a:pt x="3720565" y="7319838"/>
                                </a:cubicBezTo>
                                <a:lnTo>
                                  <a:pt x="3564046" y="7026573"/>
                                </a:lnTo>
                                <a:cubicBezTo>
                                  <a:pt x="3564046" y="7025670"/>
                                  <a:pt x="3562944" y="7024768"/>
                                  <a:pt x="3562944" y="7022963"/>
                                </a:cubicBezTo>
                                <a:cubicBezTo>
                                  <a:pt x="3556330" y="7006721"/>
                                  <a:pt x="3562944" y="6986869"/>
                                  <a:pt x="3579478" y="6979650"/>
                                </a:cubicBezTo>
                                <a:cubicBezTo>
                                  <a:pt x="3596011" y="6973334"/>
                                  <a:pt x="3614749" y="6979650"/>
                                  <a:pt x="3622465" y="6996795"/>
                                </a:cubicBezTo>
                                <a:lnTo>
                                  <a:pt x="3961956" y="7634760"/>
                                </a:lnTo>
                                <a:cubicBezTo>
                                  <a:pt x="3961956" y="7635662"/>
                                  <a:pt x="3963058" y="7637467"/>
                                  <a:pt x="3963058" y="7638369"/>
                                </a:cubicBezTo>
                                <a:cubicBezTo>
                                  <a:pt x="3969120" y="7654611"/>
                                  <a:pt x="3963058" y="7675366"/>
                                  <a:pt x="3946525" y="7681682"/>
                                </a:cubicBezTo>
                                <a:cubicBezTo>
                                  <a:pt x="3929991" y="7687999"/>
                                  <a:pt x="3910702" y="7681682"/>
                                  <a:pt x="3903537" y="7664537"/>
                                </a:cubicBezTo>
                                <a:lnTo>
                                  <a:pt x="3835749" y="7539110"/>
                                </a:lnTo>
                                <a:cubicBezTo>
                                  <a:pt x="3835749" y="7538208"/>
                                  <a:pt x="3835749" y="7536403"/>
                                  <a:pt x="3834647" y="7535501"/>
                                </a:cubicBezTo>
                                <a:cubicBezTo>
                                  <a:pt x="3824727" y="7520161"/>
                                  <a:pt x="3805437" y="7516551"/>
                                  <a:pt x="3790006" y="7525575"/>
                                </a:cubicBezTo>
                                <a:cubicBezTo>
                                  <a:pt x="3775126" y="7535501"/>
                                  <a:pt x="3771268" y="7554450"/>
                                  <a:pt x="3780086" y="7569790"/>
                                </a:cubicBezTo>
                                <a:lnTo>
                                  <a:pt x="3900781" y="7795379"/>
                                </a:lnTo>
                                <a:cubicBezTo>
                                  <a:pt x="3900781" y="7797183"/>
                                  <a:pt x="3901884" y="7798086"/>
                                  <a:pt x="3901884" y="7798988"/>
                                </a:cubicBezTo>
                                <a:cubicBezTo>
                                  <a:pt x="3908497" y="7816133"/>
                                  <a:pt x="3901884" y="7835985"/>
                                  <a:pt x="3885350" y="7842301"/>
                                </a:cubicBezTo>
                                <a:cubicBezTo>
                                  <a:pt x="3868816" y="7848618"/>
                                  <a:pt x="3850078" y="7842301"/>
                                  <a:pt x="3842363" y="7826059"/>
                                </a:cubicBezTo>
                                <a:lnTo>
                                  <a:pt x="3112127" y="6452675"/>
                                </a:lnTo>
                                <a:cubicBezTo>
                                  <a:pt x="3108820" y="6445005"/>
                                  <a:pt x="3108407" y="6437110"/>
                                  <a:pt x="3110611" y="6430004"/>
                                </a:cubicBezTo>
                                <a:close/>
                                <a:moveTo>
                                  <a:pt x="2964701" y="0"/>
                                </a:moveTo>
                                <a:lnTo>
                                  <a:pt x="3020131" y="0"/>
                                </a:lnTo>
                                <a:lnTo>
                                  <a:pt x="3080161" y="112734"/>
                                </a:lnTo>
                                <a:cubicBezTo>
                                  <a:pt x="3093939" y="107320"/>
                                  <a:pt x="3109371" y="114538"/>
                                  <a:pt x="3117087" y="127171"/>
                                </a:cubicBezTo>
                                <a:lnTo>
                                  <a:pt x="3963058" y="1714413"/>
                                </a:lnTo>
                                <a:cubicBezTo>
                                  <a:pt x="3970774" y="1729753"/>
                                  <a:pt x="3988410" y="1735167"/>
                                  <a:pt x="4003841" y="1727046"/>
                                </a:cubicBezTo>
                                <a:cubicBezTo>
                                  <a:pt x="4018721" y="1719827"/>
                                  <a:pt x="4024233" y="1701780"/>
                                  <a:pt x="4016517" y="1686440"/>
                                </a:cubicBezTo>
                                <a:lnTo>
                                  <a:pt x="3868816" y="1410319"/>
                                </a:lnTo>
                                <a:cubicBezTo>
                                  <a:pt x="3862754" y="1400393"/>
                                  <a:pt x="3863856" y="1385956"/>
                                  <a:pt x="3871572" y="1376932"/>
                                </a:cubicBezTo>
                                <a:lnTo>
                                  <a:pt x="3137942" y="0"/>
                                </a:lnTo>
                                <a:lnTo>
                                  <a:pt x="3240863" y="0"/>
                                </a:lnTo>
                                <a:lnTo>
                                  <a:pt x="4252397" y="1899396"/>
                                </a:lnTo>
                                <a:cubicBezTo>
                                  <a:pt x="4255153" y="1892177"/>
                                  <a:pt x="4254050" y="1884055"/>
                                  <a:pt x="4250192" y="1876837"/>
                                </a:cubicBezTo>
                                <a:lnTo>
                                  <a:pt x="3855038" y="1135101"/>
                                </a:lnTo>
                                <a:cubicBezTo>
                                  <a:pt x="3847323" y="1119761"/>
                                  <a:pt x="3852283" y="1101714"/>
                                  <a:pt x="3867714" y="1094495"/>
                                </a:cubicBezTo>
                                <a:cubicBezTo>
                                  <a:pt x="3883146" y="1086374"/>
                                  <a:pt x="3900781" y="1091788"/>
                                  <a:pt x="3908497" y="1107128"/>
                                </a:cubicBezTo>
                                <a:lnTo>
                                  <a:pt x="4621097" y="2445320"/>
                                </a:lnTo>
                                <a:cubicBezTo>
                                  <a:pt x="4628813" y="2460660"/>
                                  <a:pt x="4623853" y="2477805"/>
                                  <a:pt x="4608421" y="2485926"/>
                                </a:cubicBezTo>
                                <a:cubicBezTo>
                                  <a:pt x="4592990" y="2493145"/>
                                  <a:pt x="4575354" y="2487731"/>
                                  <a:pt x="4567638" y="2473293"/>
                                </a:cubicBezTo>
                                <a:lnTo>
                                  <a:pt x="4413876" y="2185442"/>
                                </a:lnTo>
                                <a:cubicBezTo>
                                  <a:pt x="4410018" y="2177321"/>
                                  <a:pt x="4403955" y="2172809"/>
                                  <a:pt x="4396240" y="2170102"/>
                                </a:cubicBezTo>
                                <a:lnTo>
                                  <a:pt x="4579212" y="2512094"/>
                                </a:lnTo>
                                <a:cubicBezTo>
                                  <a:pt x="4589132" y="2518411"/>
                                  <a:pt x="4597950" y="2527434"/>
                                  <a:pt x="4603461" y="2537360"/>
                                </a:cubicBezTo>
                                <a:lnTo>
                                  <a:pt x="5675393" y="4548708"/>
                                </a:lnTo>
                                <a:cubicBezTo>
                                  <a:pt x="5690824" y="4578486"/>
                                  <a:pt x="5726096" y="4592021"/>
                                  <a:pt x="5758061" y="4582095"/>
                                </a:cubicBezTo>
                                <a:lnTo>
                                  <a:pt x="5478642" y="4057827"/>
                                </a:lnTo>
                                <a:cubicBezTo>
                                  <a:pt x="5473682" y="4047901"/>
                                  <a:pt x="5476989" y="4034366"/>
                                  <a:pt x="5487460" y="4028952"/>
                                </a:cubicBezTo>
                                <a:cubicBezTo>
                                  <a:pt x="5497380" y="4023538"/>
                                  <a:pt x="5511710" y="4028050"/>
                                  <a:pt x="5516670" y="4037976"/>
                                </a:cubicBezTo>
                                <a:lnTo>
                                  <a:pt x="5793333" y="4556829"/>
                                </a:lnTo>
                                <a:cubicBezTo>
                                  <a:pt x="5808764" y="4535173"/>
                                  <a:pt x="5811520" y="4506298"/>
                                  <a:pt x="5798844" y="4482836"/>
                                </a:cubicBezTo>
                                <a:lnTo>
                                  <a:pt x="5459353" y="3846676"/>
                                </a:lnTo>
                                <a:cubicBezTo>
                                  <a:pt x="5450535" y="3829532"/>
                                  <a:pt x="5449433" y="3809680"/>
                                  <a:pt x="5455495" y="3790730"/>
                                </a:cubicBezTo>
                                <a:lnTo>
                                  <a:pt x="3436531" y="0"/>
                                </a:lnTo>
                                <a:lnTo>
                                  <a:pt x="3457496" y="0"/>
                                </a:lnTo>
                                <a:lnTo>
                                  <a:pt x="5465967" y="3771781"/>
                                </a:lnTo>
                                <a:cubicBezTo>
                                  <a:pt x="5479745" y="3752832"/>
                                  <a:pt x="5502892" y="3742003"/>
                                  <a:pt x="5526590" y="3744710"/>
                                </a:cubicBezTo>
                                <a:lnTo>
                                  <a:pt x="3532600" y="0"/>
                                </a:lnTo>
                                <a:lnTo>
                                  <a:pt x="3636598" y="0"/>
                                </a:lnTo>
                                <a:lnTo>
                                  <a:pt x="7315200" y="6906733"/>
                                </a:lnTo>
                                <a:lnTo>
                                  <a:pt x="7315200" y="7105168"/>
                                </a:lnTo>
                                <a:lnTo>
                                  <a:pt x="6318001" y="5233595"/>
                                </a:lnTo>
                                <a:cubicBezTo>
                                  <a:pt x="6311938" y="5245325"/>
                                  <a:pt x="6301467" y="5255251"/>
                                  <a:pt x="6290445" y="5261567"/>
                                </a:cubicBezTo>
                                <a:cubicBezTo>
                                  <a:pt x="6255724" y="5279614"/>
                                  <a:pt x="6213839" y="5266981"/>
                                  <a:pt x="6196203" y="5232693"/>
                                </a:cubicBezTo>
                                <a:lnTo>
                                  <a:pt x="6051258" y="4960182"/>
                                </a:lnTo>
                                <a:cubicBezTo>
                                  <a:pt x="6038582" y="4936720"/>
                                  <a:pt x="6014332" y="4921380"/>
                                  <a:pt x="5987879" y="4923185"/>
                                </a:cubicBezTo>
                                <a:lnTo>
                                  <a:pt x="7315200" y="7414550"/>
                                </a:lnTo>
                                <a:lnTo>
                                  <a:pt x="7315200" y="7505346"/>
                                </a:lnTo>
                                <a:lnTo>
                                  <a:pt x="5948749" y="4935817"/>
                                </a:lnTo>
                                <a:cubicBezTo>
                                  <a:pt x="5921744" y="4955670"/>
                                  <a:pt x="5912926" y="4992667"/>
                                  <a:pt x="5929460" y="5023346"/>
                                </a:cubicBezTo>
                                <a:lnTo>
                                  <a:pt x="6191243" y="5514227"/>
                                </a:lnTo>
                                <a:cubicBezTo>
                                  <a:pt x="6196203" y="5525055"/>
                                  <a:pt x="6198958" y="5536785"/>
                                  <a:pt x="6198958" y="5548517"/>
                                </a:cubicBezTo>
                                <a:lnTo>
                                  <a:pt x="7061464" y="7167340"/>
                                </a:lnTo>
                                <a:cubicBezTo>
                                  <a:pt x="7073037" y="7190801"/>
                                  <a:pt x="7065322" y="7218774"/>
                                  <a:pt x="7042174" y="7229602"/>
                                </a:cubicBezTo>
                                <a:cubicBezTo>
                                  <a:pt x="7041072" y="7231407"/>
                                  <a:pt x="7038317" y="7232310"/>
                                  <a:pt x="7037214" y="7232310"/>
                                </a:cubicBezTo>
                                <a:lnTo>
                                  <a:pt x="7315200" y="7754707"/>
                                </a:lnTo>
                                <a:lnTo>
                                  <a:pt x="7315200" y="7847351"/>
                                </a:lnTo>
                                <a:lnTo>
                                  <a:pt x="6127864" y="5617095"/>
                                </a:lnTo>
                                <a:cubicBezTo>
                                  <a:pt x="6102512" y="5617095"/>
                                  <a:pt x="6078263" y="5602658"/>
                                  <a:pt x="6066689" y="5580098"/>
                                </a:cubicBezTo>
                                <a:lnTo>
                                  <a:pt x="4478908" y="2601427"/>
                                </a:lnTo>
                                <a:cubicBezTo>
                                  <a:pt x="4467334" y="2577966"/>
                                  <a:pt x="4468437" y="2549993"/>
                                  <a:pt x="4483868" y="2528337"/>
                                </a:cubicBezTo>
                                <a:lnTo>
                                  <a:pt x="4406160" y="2383057"/>
                                </a:lnTo>
                                <a:cubicBezTo>
                                  <a:pt x="4393484" y="2383960"/>
                                  <a:pt x="4382462" y="2377643"/>
                                  <a:pt x="4376950" y="2367717"/>
                                </a:cubicBezTo>
                                <a:lnTo>
                                  <a:pt x="4124537" y="1892177"/>
                                </a:lnTo>
                                <a:cubicBezTo>
                                  <a:pt x="4116821" y="1876837"/>
                                  <a:pt x="4099185" y="1871423"/>
                                  <a:pt x="4083754" y="1879544"/>
                                </a:cubicBezTo>
                                <a:cubicBezTo>
                                  <a:pt x="4068322" y="1886763"/>
                                  <a:pt x="4063362" y="1904810"/>
                                  <a:pt x="4071078" y="1920150"/>
                                </a:cubicBezTo>
                                <a:lnTo>
                                  <a:pt x="4499299" y="2724147"/>
                                </a:lnTo>
                                <a:cubicBezTo>
                                  <a:pt x="4506464" y="2736780"/>
                                  <a:pt x="4503157" y="2753023"/>
                                  <a:pt x="4489930" y="2762046"/>
                                </a:cubicBezTo>
                                <a:lnTo>
                                  <a:pt x="5402036" y="4473813"/>
                                </a:lnTo>
                                <a:cubicBezTo>
                                  <a:pt x="5407548" y="4482836"/>
                                  <a:pt x="5405894" y="4492762"/>
                                  <a:pt x="5399832" y="4500883"/>
                                </a:cubicBezTo>
                                <a:lnTo>
                                  <a:pt x="7315200" y="8097082"/>
                                </a:lnTo>
                                <a:lnTo>
                                  <a:pt x="7315200" y="8188955"/>
                                </a:lnTo>
                                <a:lnTo>
                                  <a:pt x="5115453" y="4056925"/>
                                </a:lnTo>
                                <a:cubicBezTo>
                                  <a:pt x="5111595" y="4051511"/>
                                  <a:pt x="5111595" y="4044292"/>
                                  <a:pt x="5115453" y="4037976"/>
                                </a:cubicBezTo>
                                <a:close/>
                                <a:moveTo>
                                  <a:pt x="2750040" y="6826250"/>
                                </a:moveTo>
                                <a:lnTo>
                                  <a:pt x="2910967" y="7128539"/>
                                </a:lnTo>
                                <a:cubicBezTo>
                                  <a:pt x="2914825" y="7135758"/>
                                  <a:pt x="2921438" y="7141172"/>
                                  <a:pt x="2930256" y="7143879"/>
                                </a:cubicBezTo>
                                <a:lnTo>
                                  <a:pt x="2779249" y="6860540"/>
                                </a:lnTo>
                                <a:cubicBezTo>
                                  <a:pt x="2771533" y="6847907"/>
                                  <a:pt x="2762715" y="6837078"/>
                                  <a:pt x="2750040" y="6826250"/>
                                </a:cubicBezTo>
                                <a:close/>
                                <a:moveTo>
                                  <a:pt x="2711212" y="0"/>
                                </a:moveTo>
                                <a:lnTo>
                                  <a:pt x="2764629" y="0"/>
                                </a:lnTo>
                                <a:lnTo>
                                  <a:pt x="4870204" y="3954057"/>
                                </a:lnTo>
                                <a:cubicBezTo>
                                  <a:pt x="4875164" y="3965787"/>
                                  <a:pt x="4871306" y="3979323"/>
                                  <a:pt x="4859733" y="3985639"/>
                                </a:cubicBezTo>
                                <a:cubicBezTo>
                                  <a:pt x="4848159" y="3991053"/>
                                  <a:pt x="4834381" y="3987444"/>
                                  <a:pt x="4828319" y="3975713"/>
                                </a:cubicBezTo>
                                <a:close/>
                                <a:moveTo>
                                  <a:pt x="2618873" y="6837078"/>
                                </a:moveTo>
                                <a:lnTo>
                                  <a:pt x="2675087" y="6940849"/>
                                </a:lnTo>
                                <a:cubicBezTo>
                                  <a:pt x="2682252" y="6956189"/>
                                  <a:pt x="2700439" y="6962506"/>
                                  <a:pt x="2715319" y="6953482"/>
                                </a:cubicBezTo>
                                <a:cubicBezTo>
                                  <a:pt x="2730750" y="6946263"/>
                                  <a:pt x="2735710" y="6928216"/>
                                  <a:pt x="2727995" y="6912876"/>
                                </a:cubicBezTo>
                                <a:lnTo>
                                  <a:pt x="2672332" y="6809105"/>
                                </a:lnTo>
                                <a:cubicBezTo>
                                  <a:pt x="2651940" y="6812715"/>
                                  <a:pt x="2633202" y="6822641"/>
                                  <a:pt x="2618873" y="6837078"/>
                                </a:cubicBezTo>
                                <a:close/>
                                <a:moveTo>
                                  <a:pt x="2146562" y="1609852"/>
                                </a:moveTo>
                                <a:cubicBezTo>
                                  <a:pt x="2149317" y="1601167"/>
                                  <a:pt x="2155380" y="1593497"/>
                                  <a:pt x="2164197" y="1588986"/>
                                </a:cubicBezTo>
                                <a:cubicBezTo>
                                  <a:pt x="2181833" y="1579962"/>
                                  <a:pt x="2203878" y="1586279"/>
                                  <a:pt x="2212696" y="1604326"/>
                                </a:cubicBezTo>
                                <a:lnTo>
                                  <a:pt x="2480541" y="2107839"/>
                                </a:lnTo>
                                <a:cubicBezTo>
                                  <a:pt x="2489359" y="2125886"/>
                                  <a:pt x="2483297" y="2146641"/>
                                  <a:pt x="2465110" y="2155664"/>
                                </a:cubicBezTo>
                                <a:cubicBezTo>
                                  <a:pt x="2447474" y="2164688"/>
                                  <a:pt x="2425980" y="2158371"/>
                                  <a:pt x="2417162" y="2140324"/>
                                </a:cubicBezTo>
                                <a:lnTo>
                                  <a:pt x="2148766" y="1636810"/>
                                </a:lnTo>
                                <a:cubicBezTo>
                                  <a:pt x="2144357" y="1628238"/>
                                  <a:pt x="2143806" y="1618538"/>
                                  <a:pt x="2146562" y="1609852"/>
                                </a:cubicBezTo>
                                <a:close/>
                                <a:moveTo>
                                  <a:pt x="2049009" y="0"/>
                                </a:moveTo>
                                <a:lnTo>
                                  <a:pt x="2103327" y="0"/>
                                </a:lnTo>
                                <a:lnTo>
                                  <a:pt x="3884248" y="3343163"/>
                                </a:lnTo>
                                <a:cubicBezTo>
                                  <a:pt x="3890861" y="3353991"/>
                                  <a:pt x="3885350" y="3369331"/>
                                  <a:pt x="3874328" y="3375647"/>
                                </a:cubicBezTo>
                                <a:cubicBezTo>
                                  <a:pt x="3862754" y="3381964"/>
                                  <a:pt x="3847323" y="3377452"/>
                                  <a:pt x="3841260" y="3365721"/>
                                </a:cubicBezTo>
                                <a:close/>
                                <a:moveTo>
                                  <a:pt x="2024764" y="1400619"/>
                                </a:moveTo>
                                <a:cubicBezTo>
                                  <a:pt x="2027519" y="1391821"/>
                                  <a:pt x="2033582" y="1384151"/>
                                  <a:pt x="2042400" y="1379639"/>
                                </a:cubicBezTo>
                                <a:cubicBezTo>
                                  <a:pt x="2060035" y="1370616"/>
                                  <a:pt x="2081529" y="1376932"/>
                                  <a:pt x="2090347" y="1394979"/>
                                </a:cubicBezTo>
                                <a:lnTo>
                                  <a:pt x="2148766" y="1504164"/>
                                </a:lnTo>
                                <a:cubicBezTo>
                                  <a:pt x="2158135" y="1522211"/>
                                  <a:pt x="2151522" y="1542966"/>
                                  <a:pt x="2133886" y="1551989"/>
                                </a:cubicBezTo>
                                <a:cubicBezTo>
                                  <a:pt x="2115699" y="1561013"/>
                                  <a:pt x="2094205" y="1554696"/>
                                  <a:pt x="2085387" y="1536649"/>
                                </a:cubicBezTo>
                                <a:lnTo>
                                  <a:pt x="2026968" y="1428366"/>
                                </a:lnTo>
                                <a:cubicBezTo>
                                  <a:pt x="2022559" y="1419342"/>
                                  <a:pt x="2022008" y="1409417"/>
                                  <a:pt x="2024764" y="1400619"/>
                                </a:cubicBezTo>
                                <a:close/>
                                <a:moveTo>
                                  <a:pt x="1917966" y="0"/>
                                </a:moveTo>
                                <a:lnTo>
                                  <a:pt x="1938826" y="0"/>
                                </a:lnTo>
                                <a:lnTo>
                                  <a:pt x="3791659" y="3478516"/>
                                </a:lnTo>
                                <a:cubicBezTo>
                                  <a:pt x="3791659" y="3480321"/>
                                  <a:pt x="3791659" y="3480321"/>
                                  <a:pt x="3791659" y="3480321"/>
                                </a:cubicBezTo>
                                <a:cubicBezTo>
                                  <a:pt x="3793864" y="3483930"/>
                                  <a:pt x="3792762" y="3488442"/>
                                  <a:pt x="3787802" y="3491149"/>
                                </a:cubicBezTo>
                                <a:cubicBezTo>
                                  <a:pt x="3782841" y="3492953"/>
                                  <a:pt x="3777330" y="3491149"/>
                                  <a:pt x="3775126" y="3486637"/>
                                </a:cubicBezTo>
                                <a:close/>
                                <a:moveTo>
                                  <a:pt x="1450635" y="0"/>
                                </a:moveTo>
                                <a:lnTo>
                                  <a:pt x="1506344" y="0"/>
                                </a:lnTo>
                                <a:lnTo>
                                  <a:pt x="3399261" y="3554314"/>
                                </a:lnTo>
                                <a:cubicBezTo>
                                  <a:pt x="3405323" y="3566044"/>
                                  <a:pt x="3400363" y="3580482"/>
                                  <a:pt x="3388790" y="3586798"/>
                                </a:cubicBezTo>
                                <a:cubicBezTo>
                                  <a:pt x="3377216" y="3591310"/>
                                  <a:pt x="3363438" y="3587701"/>
                                  <a:pt x="3355722" y="3577775"/>
                                </a:cubicBezTo>
                                <a:close/>
                                <a:moveTo>
                                  <a:pt x="1442228" y="5609426"/>
                                </a:moveTo>
                                <a:cubicBezTo>
                                  <a:pt x="1443055" y="5607170"/>
                                  <a:pt x="1444708" y="5605365"/>
                                  <a:pt x="1446637" y="5604463"/>
                                </a:cubicBezTo>
                                <a:cubicBezTo>
                                  <a:pt x="1451597" y="5601756"/>
                                  <a:pt x="1456557" y="5604463"/>
                                  <a:pt x="1459313" y="5608072"/>
                                </a:cubicBezTo>
                                <a:lnTo>
                                  <a:pt x="3584351" y="9597624"/>
                                </a:lnTo>
                                <a:lnTo>
                                  <a:pt x="3563011" y="9597624"/>
                                </a:lnTo>
                                <a:lnTo>
                                  <a:pt x="1442779" y="5617095"/>
                                </a:lnTo>
                                <a:cubicBezTo>
                                  <a:pt x="1441402" y="5614388"/>
                                  <a:pt x="1441402" y="5611681"/>
                                  <a:pt x="1442228" y="5609426"/>
                                </a:cubicBezTo>
                                <a:close/>
                                <a:moveTo>
                                  <a:pt x="1296732" y="2442613"/>
                                </a:moveTo>
                                <a:lnTo>
                                  <a:pt x="1690233" y="3184348"/>
                                </a:lnTo>
                                <a:cubicBezTo>
                                  <a:pt x="1690233" y="3183446"/>
                                  <a:pt x="1690233" y="3180739"/>
                                  <a:pt x="1690233" y="3178934"/>
                                </a:cubicBezTo>
                                <a:cubicBezTo>
                                  <a:pt x="1691886" y="3128402"/>
                                  <a:pt x="1734874" y="3087796"/>
                                  <a:pt x="1786679" y="3089601"/>
                                </a:cubicBezTo>
                                <a:lnTo>
                                  <a:pt x="1550799" y="2645643"/>
                                </a:lnTo>
                                <a:cubicBezTo>
                                  <a:pt x="1550799" y="2643838"/>
                                  <a:pt x="1549146" y="2642033"/>
                                  <a:pt x="1548044" y="2640229"/>
                                </a:cubicBezTo>
                                <a:cubicBezTo>
                                  <a:pt x="1538123" y="2627596"/>
                                  <a:pt x="1518834" y="2622181"/>
                                  <a:pt x="1506158" y="2633010"/>
                                </a:cubicBezTo>
                                <a:cubicBezTo>
                                  <a:pt x="1493483" y="2642936"/>
                                  <a:pt x="1489625" y="2660983"/>
                                  <a:pt x="1498443" y="2674518"/>
                                </a:cubicBezTo>
                                <a:lnTo>
                                  <a:pt x="1646143" y="2950638"/>
                                </a:lnTo>
                                <a:cubicBezTo>
                                  <a:pt x="1653308" y="2965978"/>
                                  <a:pt x="1648348" y="2984026"/>
                                  <a:pt x="1633467" y="2991244"/>
                                </a:cubicBezTo>
                                <a:cubicBezTo>
                                  <a:pt x="1618036" y="2999366"/>
                                  <a:pt x="1600400" y="2993951"/>
                                  <a:pt x="1592684" y="2978611"/>
                                </a:cubicBezTo>
                                <a:lnTo>
                                  <a:pt x="1315470" y="2457953"/>
                                </a:lnTo>
                                <a:cubicBezTo>
                                  <a:pt x="1311613" y="2449832"/>
                                  <a:pt x="1305550" y="2445320"/>
                                  <a:pt x="1296732" y="2442613"/>
                                </a:cubicBezTo>
                                <a:close/>
                                <a:moveTo>
                                  <a:pt x="403364" y="4291537"/>
                                </a:moveTo>
                                <a:cubicBezTo>
                                  <a:pt x="401160" y="4286123"/>
                                  <a:pt x="403364" y="4281611"/>
                                  <a:pt x="407222" y="4278904"/>
                                </a:cubicBezTo>
                                <a:cubicBezTo>
                                  <a:pt x="412182" y="4276197"/>
                                  <a:pt x="417693" y="4278904"/>
                                  <a:pt x="419898" y="4282514"/>
                                </a:cubicBezTo>
                                <a:lnTo>
                                  <a:pt x="3250662" y="9597624"/>
                                </a:lnTo>
                                <a:lnTo>
                                  <a:pt x="3229323" y="9597624"/>
                                </a:lnTo>
                                <a:close/>
                                <a:moveTo>
                                  <a:pt x="0" y="704719"/>
                                </a:moveTo>
                                <a:lnTo>
                                  <a:pt x="0" y="603475"/>
                                </a:lnTo>
                                <a:lnTo>
                                  <a:pt x="1305550" y="3055312"/>
                                </a:lnTo>
                                <a:cubicBezTo>
                                  <a:pt x="1310510" y="3065237"/>
                                  <a:pt x="1306652" y="3077870"/>
                                  <a:pt x="1296732" y="3084187"/>
                                </a:cubicBezTo>
                                <a:cubicBezTo>
                                  <a:pt x="1285159" y="3090503"/>
                                  <a:pt x="1271380" y="3087796"/>
                                  <a:pt x="1263665" y="3076968"/>
                                </a:cubicBezTo>
                                <a:close/>
                                <a:moveTo>
                                  <a:pt x="0" y="888976"/>
                                </a:moveTo>
                                <a:lnTo>
                                  <a:pt x="0" y="785771"/>
                                </a:lnTo>
                                <a:lnTo>
                                  <a:pt x="1517732" y="3635525"/>
                                </a:lnTo>
                                <a:cubicBezTo>
                                  <a:pt x="1518834" y="3634623"/>
                                  <a:pt x="1518834" y="3633721"/>
                                  <a:pt x="1518834" y="3631916"/>
                                </a:cubicBezTo>
                                <a:cubicBezTo>
                                  <a:pt x="1530408" y="3582287"/>
                                  <a:pt x="1580009" y="3549802"/>
                                  <a:pt x="1630712" y="3560630"/>
                                </a:cubicBezTo>
                                <a:lnTo>
                                  <a:pt x="0" y="499389"/>
                                </a:lnTo>
                                <a:lnTo>
                                  <a:pt x="0" y="396240"/>
                                </a:lnTo>
                                <a:lnTo>
                                  <a:pt x="1927766" y="4015417"/>
                                </a:lnTo>
                                <a:cubicBezTo>
                                  <a:pt x="1929420" y="4016319"/>
                                  <a:pt x="1931624" y="4016319"/>
                                  <a:pt x="1933278" y="4017221"/>
                                </a:cubicBezTo>
                                <a:cubicBezTo>
                                  <a:pt x="1979021" y="4038878"/>
                                  <a:pt x="2034684" y="4019928"/>
                                  <a:pt x="2057280" y="3973006"/>
                                </a:cubicBezTo>
                                <a:lnTo>
                                  <a:pt x="1260909" y="2477805"/>
                                </a:lnTo>
                                <a:cubicBezTo>
                                  <a:pt x="1260909" y="2480512"/>
                                  <a:pt x="1262563" y="2483219"/>
                                  <a:pt x="1263665" y="2485926"/>
                                </a:cubicBezTo>
                                <a:lnTo>
                                  <a:pt x="1658819" y="3227661"/>
                                </a:lnTo>
                                <a:cubicBezTo>
                                  <a:pt x="1666535" y="3243001"/>
                                  <a:pt x="1661023" y="3260146"/>
                                  <a:pt x="1646143" y="3268267"/>
                                </a:cubicBezTo>
                                <a:cubicBezTo>
                                  <a:pt x="1630712" y="3275486"/>
                                  <a:pt x="1613076" y="3270974"/>
                                  <a:pt x="1605360" y="3255634"/>
                                </a:cubicBezTo>
                                <a:lnTo>
                                  <a:pt x="892760" y="1917443"/>
                                </a:lnTo>
                                <a:cubicBezTo>
                                  <a:pt x="885045" y="1902103"/>
                                  <a:pt x="890004" y="1884055"/>
                                  <a:pt x="905436" y="1876837"/>
                                </a:cubicBezTo>
                                <a:cubicBezTo>
                                  <a:pt x="920316" y="1869618"/>
                                  <a:pt x="938503" y="1874130"/>
                                  <a:pt x="946219" y="1889470"/>
                                </a:cubicBezTo>
                                <a:lnTo>
                                  <a:pt x="1099431" y="2177321"/>
                                </a:lnTo>
                                <a:cubicBezTo>
                                  <a:pt x="1101084" y="2180028"/>
                                  <a:pt x="1103288" y="2182735"/>
                                  <a:pt x="1104942" y="2183637"/>
                                </a:cubicBezTo>
                                <a:lnTo>
                                  <a:pt x="0" y="109716"/>
                                </a:lnTo>
                                <a:lnTo>
                                  <a:pt x="0" y="6036"/>
                                </a:lnTo>
                                <a:lnTo>
                                  <a:pt x="1152890" y="2171004"/>
                                </a:lnTo>
                                <a:cubicBezTo>
                                  <a:pt x="1156747" y="2163785"/>
                                  <a:pt x="1155645" y="2154762"/>
                                  <a:pt x="1151787" y="2146641"/>
                                </a:cubicBezTo>
                                <a:lnTo>
                                  <a:pt x="1083448" y="2018506"/>
                                </a:lnTo>
                                <a:cubicBezTo>
                                  <a:pt x="1075733" y="2004069"/>
                                  <a:pt x="1080692" y="1986022"/>
                                  <a:pt x="1096124" y="1977900"/>
                                </a:cubicBezTo>
                                <a:cubicBezTo>
                                  <a:pt x="1111004" y="1970682"/>
                                  <a:pt x="1129191" y="1976096"/>
                                  <a:pt x="1136356" y="1991436"/>
                                </a:cubicBezTo>
                                <a:lnTo>
                                  <a:pt x="1389320" y="2466976"/>
                                </a:lnTo>
                                <a:cubicBezTo>
                                  <a:pt x="1397036" y="2481414"/>
                                  <a:pt x="1414672" y="2486828"/>
                                  <a:pt x="1430103" y="2479609"/>
                                </a:cubicBezTo>
                                <a:cubicBezTo>
                                  <a:pt x="1444984" y="2471488"/>
                                  <a:pt x="1450495" y="2454343"/>
                                  <a:pt x="1442779" y="2439003"/>
                                </a:cubicBezTo>
                                <a:lnTo>
                                  <a:pt x="1014558" y="1635006"/>
                                </a:lnTo>
                                <a:cubicBezTo>
                                  <a:pt x="1011802" y="1629592"/>
                                  <a:pt x="1010700" y="1624177"/>
                                  <a:pt x="1010700" y="1619666"/>
                                </a:cubicBezTo>
                                <a:lnTo>
                                  <a:pt x="148101" y="0"/>
                                </a:lnTo>
                                <a:lnTo>
                                  <a:pt x="203230" y="0"/>
                                </a:lnTo>
                                <a:lnTo>
                                  <a:pt x="1052585" y="1594400"/>
                                </a:lnTo>
                                <a:cubicBezTo>
                                  <a:pt x="1059199" y="1596204"/>
                                  <a:pt x="1064159" y="1601619"/>
                                  <a:pt x="1068017" y="1607935"/>
                                </a:cubicBezTo>
                                <a:lnTo>
                                  <a:pt x="1386565" y="2206196"/>
                                </a:lnTo>
                                <a:cubicBezTo>
                                  <a:pt x="1357356" y="2149348"/>
                                  <a:pt x="1373889" y="2079866"/>
                                  <a:pt x="1426246" y="2041968"/>
                                </a:cubicBezTo>
                                <a:lnTo>
                                  <a:pt x="338908" y="0"/>
                                </a:lnTo>
                                <a:lnTo>
                                  <a:pt x="360551" y="0"/>
                                </a:lnTo>
                                <a:lnTo>
                                  <a:pt x="1442779" y="2032042"/>
                                </a:lnTo>
                                <a:cubicBezTo>
                                  <a:pt x="1480807" y="2011287"/>
                                  <a:pt x="1527652" y="2011287"/>
                                  <a:pt x="1565679" y="2032944"/>
                                </a:cubicBezTo>
                                <a:lnTo>
                                  <a:pt x="536736" y="101003"/>
                                </a:lnTo>
                                <a:cubicBezTo>
                                  <a:pt x="535633" y="100101"/>
                                  <a:pt x="534531" y="97394"/>
                                  <a:pt x="532878" y="94687"/>
                                </a:cubicBezTo>
                                <a:cubicBezTo>
                                  <a:pt x="524749" y="78219"/>
                                  <a:pt x="520374" y="60792"/>
                                  <a:pt x="519418" y="43408"/>
                                </a:cubicBezTo>
                                <a:lnTo>
                                  <a:pt x="525418" y="0"/>
                                </a:lnTo>
                                <a:lnTo>
                                  <a:pt x="787286" y="0"/>
                                </a:lnTo>
                                <a:lnTo>
                                  <a:pt x="1668739" y="1653955"/>
                                </a:lnTo>
                                <a:cubicBezTo>
                                  <a:pt x="1672597" y="1657565"/>
                                  <a:pt x="1676455" y="1661174"/>
                                  <a:pt x="1679211" y="1666588"/>
                                </a:cubicBezTo>
                                <a:lnTo>
                                  <a:pt x="2860264" y="3885478"/>
                                </a:lnTo>
                                <a:cubicBezTo>
                                  <a:pt x="2867980" y="3893599"/>
                                  <a:pt x="2875695" y="3900818"/>
                                  <a:pt x="2884513" y="3907134"/>
                                </a:cubicBezTo>
                                <a:lnTo>
                                  <a:pt x="2607850" y="3386476"/>
                                </a:lnTo>
                                <a:cubicBezTo>
                                  <a:pt x="2575885" y="3327823"/>
                                  <a:pt x="2593521" y="3253830"/>
                                  <a:pt x="2649736" y="3217735"/>
                                </a:cubicBezTo>
                                <a:lnTo>
                                  <a:pt x="935935" y="0"/>
                                </a:lnTo>
                                <a:lnTo>
                                  <a:pt x="957004" y="0"/>
                                </a:lnTo>
                                <a:lnTo>
                                  <a:pt x="2666269" y="3209614"/>
                                </a:lnTo>
                                <a:cubicBezTo>
                                  <a:pt x="2709257" y="3187958"/>
                                  <a:pt x="2762715" y="3193372"/>
                                  <a:pt x="2801845" y="3222247"/>
                                </a:cubicBezTo>
                                <a:lnTo>
                                  <a:pt x="1085289" y="0"/>
                                </a:lnTo>
                                <a:lnTo>
                                  <a:pt x="1106187" y="0"/>
                                </a:lnTo>
                                <a:lnTo>
                                  <a:pt x="2413304" y="2454343"/>
                                </a:lnTo>
                                <a:cubicBezTo>
                                  <a:pt x="2409447" y="2401105"/>
                                  <a:pt x="2437554" y="2351475"/>
                                  <a:pt x="2484399" y="2326209"/>
                                </a:cubicBezTo>
                                <a:cubicBezTo>
                                  <a:pt x="2548880" y="2291920"/>
                                  <a:pt x="2631549" y="2315381"/>
                                  <a:pt x="2666269" y="2381253"/>
                                </a:cubicBezTo>
                                <a:lnTo>
                                  <a:pt x="3413039" y="3785316"/>
                                </a:lnTo>
                                <a:cubicBezTo>
                                  <a:pt x="3408079" y="3769976"/>
                                  <a:pt x="3405323" y="3753734"/>
                                  <a:pt x="3406425" y="3737492"/>
                                </a:cubicBezTo>
                                <a:cubicBezTo>
                                  <a:pt x="3411937" y="3665303"/>
                                  <a:pt x="3472560" y="3610260"/>
                                  <a:pt x="3545308" y="3615674"/>
                                </a:cubicBezTo>
                                <a:lnTo>
                                  <a:pt x="2231434" y="1148637"/>
                                </a:lnTo>
                                <a:cubicBezTo>
                                  <a:pt x="2216554" y="1118859"/>
                                  <a:pt x="2226474" y="1081862"/>
                                  <a:pt x="2256786" y="1066522"/>
                                </a:cubicBezTo>
                                <a:cubicBezTo>
                                  <a:pt x="2287649" y="1051182"/>
                                  <a:pt x="2324023" y="1062913"/>
                                  <a:pt x="2339454" y="1091788"/>
                                </a:cubicBezTo>
                                <a:lnTo>
                                  <a:pt x="4054544" y="4306877"/>
                                </a:lnTo>
                                <a:cubicBezTo>
                                  <a:pt x="4071078" y="4337557"/>
                                  <a:pt x="4108003" y="4347483"/>
                                  <a:pt x="4137213" y="4332143"/>
                                </a:cubicBezTo>
                                <a:cubicBezTo>
                                  <a:pt x="4167524" y="4315901"/>
                                  <a:pt x="4177444" y="4278904"/>
                                  <a:pt x="4162564" y="4250029"/>
                                </a:cubicBezTo>
                                <a:lnTo>
                                  <a:pt x="3862754" y="3688764"/>
                                </a:lnTo>
                                <a:cubicBezTo>
                                  <a:pt x="3847323" y="3658987"/>
                                  <a:pt x="3858896" y="3621990"/>
                                  <a:pt x="3888106" y="3606650"/>
                                </a:cubicBezTo>
                                <a:cubicBezTo>
                                  <a:pt x="3918417" y="3591310"/>
                                  <a:pt x="3955342" y="3603041"/>
                                  <a:pt x="3970774" y="3631916"/>
                                </a:cubicBezTo>
                                <a:lnTo>
                                  <a:pt x="4532367" y="4686768"/>
                                </a:lnTo>
                                <a:cubicBezTo>
                                  <a:pt x="4538429" y="4700304"/>
                                  <a:pt x="4550003" y="4710230"/>
                                  <a:pt x="4562678" y="4714741"/>
                                </a:cubicBezTo>
                                <a:lnTo>
                                  <a:pt x="4508117" y="4612775"/>
                                </a:lnTo>
                                <a:cubicBezTo>
                                  <a:pt x="4499299" y="4597435"/>
                                  <a:pt x="4505362" y="4576681"/>
                                  <a:pt x="4521895" y="4567658"/>
                                </a:cubicBezTo>
                                <a:cubicBezTo>
                                  <a:pt x="4537327" y="4559536"/>
                                  <a:pt x="4557718" y="4565853"/>
                                  <a:pt x="4566536" y="4582095"/>
                                </a:cubicBezTo>
                                <a:lnTo>
                                  <a:pt x="4629915" y="4701206"/>
                                </a:lnTo>
                                <a:cubicBezTo>
                                  <a:pt x="4647551" y="4682257"/>
                                  <a:pt x="4650307" y="4654284"/>
                                  <a:pt x="4638733" y="4631725"/>
                                </a:cubicBezTo>
                                <a:lnTo>
                                  <a:pt x="3838505" y="3127500"/>
                                </a:lnTo>
                                <a:cubicBezTo>
                                  <a:pt x="3823073" y="3096820"/>
                                  <a:pt x="3834647" y="3059823"/>
                                  <a:pt x="3863856" y="3044483"/>
                                </a:cubicBezTo>
                                <a:cubicBezTo>
                                  <a:pt x="3863856" y="3044483"/>
                                  <a:pt x="3864959" y="3043581"/>
                                  <a:pt x="3866612" y="3043581"/>
                                </a:cubicBezTo>
                                <a:lnTo>
                                  <a:pt x="3821971" y="2961467"/>
                                </a:lnTo>
                                <a:cubicBezTo>
                                  <a:pt x="3792762" y="2977709"/>
                                  <a:pt x="3755836" y="2965978"/>
                                  <a:pt x="3740956" y="2937103"/>
                                </a:cubicBezTo>
                                <a:lnTo>
                                  <a:pt x="3635141" y="2740390"/>
                                </a:lnTo>
                                <a:cubicBezTo>
                                  <a:pt x="3627425" y="2726855"/>
                                  <a:pt x="3626323" y="2711515"/>
                                  <a:pt x="3630181" y="2696174"/>
                                </a:cubicBezTo>
                                <a:lnTo>
                                  <a:pt x="2193893" y="0"/>
                                </a:lnTo>
                                <a:lnTo>
                                  <a:pt x="2214600" y="0"/>
                                </a:lnTo>
                                <a:lnTo>
                                  <a:pt x="3638999" y="2674518"/>
                                </a:lnTo>
                                <a:cubicBezTo>
                                  <a:pt x="3643959" y="2668201"/>
                                  <a:pt x="3650572" y="2661885"/>
                                  <a:pt x="3658288" y="2658276"/>
                                </a:cubicBezTo>
                                <a:lnTo>
                                  <a:pt x="2910967" y="1254212"/>
                                </a:lnTo>
                                <a:cubicBezTo>
                                  <a:pt x="2903803" y="1238872"/>
                                  <a:pt x="2908763" y="1220825"/>
                                  <a:pt x="2923643" y="1213606"/>
                                </a:cubicBezTo>
                                <a:cubicBezTo>
                                  <a:pt x="2939074" y="1206387"/>
                                  <a:pt x="2956710" y="1210899"/>
                                  <a:pt x="2964426" y="1226239"/>
                                </a:cubicBezTo>
                                <a:lnTo>
                                  <a:pt x="3810397" y="2814383"/>
                                </a:lnTo>
                                <a:cubicBezTo>
                                  <a:pt x="3818113" y="2829723"/>
                                  <a:pt x="3835749" y="2834235"/>
                                  <a:pt x="3851180" y="2827016"/>
                                </a:cubicBezTo>
                                <a:cubicBezTo>
                                  <a:pt x="3866612" y="2818895"/>
                                  <a:pt x="3871572" y="2801750"/>
                                  <a:pt x="3863856" y="2786410"/>
                                </a:cubicBezTo>
                                <a:lnTo>
                                  <a:pt x="3715053" y="2511192"/>
                                </a:lnTo>
                                <a:cubicBezTo>
                                  <a:pt x="3707889" y="2495852"/>
                                  <a:pt x="3712849" y="2477805"/>
                                  <a:pt x="3728280" y="2470586"/>
                                </a:cubicBezTo>
                                <a:cubicBezTo>
                                  <a:pt x="3729383" y="2468781"/>
                                  <a:pt x="3729383" y="2468781"/>
                                  <a:pt x="3730485" y="2468781"/>
                                </a:cubicBezTo>
                                <a:lnTo>
                                  <a:pt x="2415514" y="0"/>
                                </a:lnTo>
                                <a:lnTo>
                                  <a:pt x="2437022" y="0"/>
                                </a:lnTo>
                                <a:lnTo>
                                  <a:pt x="3750876" y="2466976"/>
                                </a:lnTo>
                                <a:cubicBezTo>
                                  <a:pt x="3758592" y="2468781"/>
                                  <a:pt x="3764654" y="2474195"/>
                                  <a:pt x="3768512" y="2481414"/>
                                </a:cubicBezTo>
                                <a:lnTo>
                                  <a:pt x="4045726" y="3002975"/>
                                </a:lnTo>
                                <a:cubicBezTo>
                                  <a:pt x="4053442" y="3018315"/>
                                  <a:pt x="4071078" y="3023729"/>
                                  <a:pt x="4086509" y="3015608"/>
                                </a:cubicBezTo>
                                <a:cubicBezTo>
                                  <a:pt x="4101390" y="3008389"/>
                                  <a:pt x="4106350" y="2990342"/>
                                  <a:pt x="4099185" y="2975002"/>
                                </a:cubicBezTo>
                                <a:lnTo>
                                  <a:pt x="3704031" y="2234169"/>
                                </a:lnTo>
                                <a:cubicBezTo>
                                  <a:pt x="3696315" y="2219731"/>
                                  <a:pt x="3701275" y="2201684"/>
                                  <a:pt x="3716707" y="2193563"/>
                                </a:cubicBezTo>
                                <a:cubicBezTo>
                                  <a:pt x="3731587" y="2186344"/>
                                  <a:pt x="3749774" y="2191758"/>
                                  <a:pt x="3757490" y="2206196"/>
                                </a:cubicBezTo>
                                <a:lnTo>
                                  <a:pt x="4470090" y="3544388"/>
                                </a:lnTo>
                                <a:cubicBezTo>
                                  <a:pt x="4475050" y="3553411"/>
                                  <a:pt x="4475050" y="3563337"/>
                                  <a:pt x="4470090" y="3572361"/>
                                </a:cubicBezTo>
                                <a:lnTo>
                                  <a:pt x="5131987" y="4816707"/>
                                </a:lnTo>
                                <a:cubicBezTo>
                                  <a:pt x="5138049" y="4826632"/>
                                  <a:pt x="5151827" y="4832046"/>
                                  <a:pt x="5162299" y="4825730"/>
                                </a:cubicBezTo>
                                <a:cubicBezTo>
                                  <a:pt x="5172219" y="4819414"/>
                                  <a:pt x="5177179" y="4806781"/>
                                  <a:pt x="5171117" y="4795051"/>
                                </a:cubicBezTo>
                                <a:lnTo>
                                  <a:pt x="4929725" y="4341167"/>
                                </a:lnTo>
                                <a:cubicBezTo>
                                  <a:pt x="4923112" y="4329436"/>
                                  <a:pt x="4926970" y="4316803"/>
                                  <a:pt x="4938543" y="4310487"/>
                                </a:cubicBezTo>
                                <a:cubicBezTo>
                                  <a:pt x="4950117" y="4304170"/>
                                  <a:pt x="4962793" y="4307780"/>
                                  <a:pt x="4968855" y="4319510"/>
                                </a:cubicBezTo>
                                <a:lnTo>
                                  <a:pt x="6946830" y="8031796"/>
                                </a:lnTo>
                                <a:cubicBezTo>
                                  <a:pt x="6953444" y="8042624"/>
                                  <a:pt x="6949586" y="8055257"/>
                                  <a:pt x="6938012" y="8061573"/>
                                </a:cubicBezTo>
                                <a:cubicBezTo>
                                  <a:pt x="6926439" y="8067890"/>
                                  <a:pt x="6913763" y="8064280"/>
                                  <a:pt x="6907701" y="8052550"/>
                                </a:cubicBezTo>
                                <a:lnTo>
                                  <a:pt x="5525488" y="5457378"/>
                                </a:lnTo>
                                <a:cubicBezTo>
                                  <a:pt x="5519425" y="5446551"/>
                                  <a:pt x="5505096" y="5442039"/>
                                  <a:pt x="5495176" y="5448355"/>
                                </a:cubicBezTo>
                                <a:cubicBezTo>
                                  <a:pt x="5484705" y="5454671"/>
                                  <a:pt x="5479745" y="5467304"/>
                                  <a:pt x="5486358" y="5478132"/>
                                </a:cubicBezTo>
                                <a:lnTo>
                                  <a:pt x="6042440" y="6523961"/>
                                </a:lnTo>
                                <a:cubicBezTo>
                                  <a:pt x="6049053" y="6534790"/>
                                  <a:pt x="6045195" y="6547423"/>
                                  <a:pt x="6033622" y="6553739"/>
                                </a:cubicBezTo>
                                <a:cubicBezTo>
                                  <a:pt x="6022048" y="6560055"/>
                                  <a:pt x="6009372" y="6556446"/>
                                  <a:pt x="6003310" y="6544715"/>
                                </a:cubicBezTo>
                                <a:lnTo>
                                  <a:pt x="4422694" y="3578677"/>
                                </a:lnTo>
                                <a:cubicBezTo>
                                  <a:pt x="4420489" y="3577775"/>
                                  <a:pt x="4417733" y="3574165"/>
                                  <a:pt x="4416631" y="3571458"/>
                                </a:cubicBezTo>
                                <a:lnTo>
                                  <a:pt x="4263971" y="3284510"/>
                                </a:lnTo>
                                <a:cubicBezTo>
                                  <a:pt x="4256255" y="3269170"/>
                                  <a:pt x="4238619" y="3264658"/>
                                  <a:pt x="4223188" y="3271877"/>
                                </a:cubicBezTo>
                                <a:cubicBezTo>
                                  <a:pt x="4208307" y="3279095"/>
                                  <a:pt x="4203347" y="3297143"/>
                                  <a:pt x="4210512" y="3312483"/>
                                </a:cubicBezTo>
                                <a:lnTo>
                                  <a:pt x="4279402" y="3440617"/>
                                </a:lnTo>
                                <a:cubicBezTo>
                                  <a:pt x="4287118" y="3455957"/>
                                  <a:pt x="4281606" y="3473102"/>
                                  <a:pt x="4266726" y="3481223"/>
                                </a:cubicBezTo>
                                <a:cubicBezTo>
                                  <a:pt x="4251295" y="3488442"/>
                                  <a:pt x="4233659" y="3483930"/>
                                  <a:pt x="4225943" y="3468590"/>
                                </a:cubicBezTo>
                                <a:lnTo>
                                  <a:pt x="3972978" y="2993049"/>
                                </a:lnTo>
                                <a:cubicBezTo>
                                  <a:pt x="3965814" y="2977709"/>
                                  <a:pt x="3947627" y="2972295"/>
                                  <a:pt x="3932746" y="2980416"/>
                                </a:cubicBezTo>
                                <a:cubicBezTo>
                                  <a:pt x="3917315" y="2987635"/>
                                  <a:pt x="3912355" y="3005682"/>
                                  <a:pt x="3920071" y="3021022"/>
                                </a:cubicBezTo>
                                <a:lnTo>
                                  <a:pt x="4347741" y="3825020"/>
                                </a:lnTo>
                                <a:cubicBezTo>
                                  <a:pt x="4350497" y="3828629"/>
                                  <a:pt x="4351599" y="3832239"/>
                                  <a:pt x="4351599" y="3835848"/>
                                </a:cubicBezTo>
                                <a:lnTo>
                                  <a:pt x="5388258" y="5783128"/>
                                </a:lnTo>
                                <a:cubicBezTo>
                                  <a:pt x="5403690" y="5813808"/>
                                  <a:pt x="5392116" y="5849902"/>
                                  <a:pt x="5362907" y="5865242"/>
                                </a:cubicBezTo>
                                <a:cubicBezTo>
                                  <a:pt x="5332595" y="5880582"/>
                                  <a:pt x="5295670" y="5868852"/>
                                  <a:pt x="5280239" y="5839976"/>
                                </a:cubicBezTo>
                                <a:lnTo>
                                  <a:pt x="4968855" y="5257055"/>
                                </a:lnTo>
                                <a:cubicBezTo>
                                  <a:pt x="4957833" y="5233595"/>
                                  <a:pt x="4932481" y="5220961"/>
                                  <a:pt x="4907129" y="5224572"/>
                                </a:cubicBezTo>
                                <a:lnTo>
                                  <a:pt x="6005515" y="7288256"/>
                                </a:lnTo>
                                <a:cubicBezTo>
                                  <a:pt x="6015986" y="7281037"/>
                                  <a:pt x="6019844" y="7266599"/>
                                  <a:pt x="6013230" y="7254868"/>
                                </a:cubicBezTo>
                                <a:lnTo>
                                  <a:pt x="5676495" y="6624123"/>
                                </a:lnTo>
                                <a:cubicBezTo>
                                  <a:pt x="5669330" y="6611490"/>
                                  <a:pt x="5674291" y="6596150"/>
                                  <a:pt x="5686966" y="6589833"/>
                                </a:cubicBezTo>
                                <a:cubicBezTo>
                                  <a:pt x="5699642" y="6581712"/>
                                  <a:pt x="5714522" y="6587126"/>
                                  <a:pt x="5721136" y="6599759"/>
                                </a:cubicBezTo>
                                <a:lnTo>
                                  <a:pt x="6328472" y="7738530"/>
                                </a:lnTo>
                                <a:cubicBezTo>
                                  <a:pt x="6336188" y="7751163"/>
                                  <a:pt x="6330677" y="7766503"/>
                                  <a:pt x="6318001" y="7772820"/>
                                </a:cubicBezTo>
                                <a:cubicBezTo>
                                  <a:pt x="6305325" y="7780039"/>
                                  <a:pt x="6290445" y="7775527"/>
                                  <a:pt x="6283831" y="7762894"/>
                                </a:cubicBezTo>
                                <a:lnTo>
                                  <a:pt x="6153215" y="7517454"/>
                                </a:lnTo>
                                <a:cubicBezTo>
                                  <a:pt x="6146602" y="7506625"/>
                                  <a:pt x="6132824" y="7501211"/>
                                  <a:pt x="6121250" y="7506625"/>
                                </a:cubicBezTo>
                                <a:lnTo>
                                  <a:pt x="7234997" y="9597624"/>
                                </a:lnTo>
                                <a:lnTo>
                                  <a:pt x="7161348" y="9597624"/>
                                </a:lnTo>
                                <a:lnTo>
                                  <a:pt x="6149358" y="7691608"/>
                                </a:lnTo>
                                <a:cubicBezTo>
                                  <a:pt x="6138886" y="7691608"/>
                                  <a:pt x="6130068" y="7686194"/>
                                  <a:pt x="6126210" y="7677170"/>
                                </a:cubicBezTo>
                                <a:lnTo>
                                  <a:pt x="5910171" y="7272915"/>
                                </a:lnTo>
                                <a:cubicBezTo>
                                  <a:pt x="5904108" y="7260283"/>
                                  <a:pt x="5888677" y="7256673"/>
                                  <a:pt x="5876001" y="7262990"/>
                                </a:cubicBezTo>
                                <a:cubicBezTo>
                                  <a:pt x="5863325" y="7269306"/>
                                  <a:pt x="5859467" y="7284646"/>
                                  <a:pt x="5866081" y="7297279"/>
                                </a:cubicBezTo>
                                <a:lnTo>
                                  <a:pt x="6230372" y="7980361"/>
                                </a:lnTo>
                                <a:cubicBezTo>
                                  <a:pt x="6238088" y="7992994"/>
                                  <a:pt x="6233128" y="8008334"/>
                                  <a:pt x="6220452" y="8014651"/>
                                </a:cubicBezTo>
                                <a:cubicBezTo>
                                  <a:pt x="6207776" y="8022772"/>
                                  <a:pt x="6192345" y="8017358"/>
                                  <a:pt x="6186283" y="8004725"/>
                                </a:cubicBezTo>
                                <a:lnTo>
                                  <a:pt x="5009638" y="5795761"/>
                                </a:lnTo>
                                <a:cubicBezTo>
                                  <a:pt x="5001922" y="5783128"/>
                                  <a:pt x="5007433" y="5767788"/>
                                  <a:pt x="5020109" y="5761472"/>
                                </a:cubicBezTo>
                                <a:cubicBezTo>
                                  <a:pt x="5032785" y="5753350"/>
                                  <a:pt x="5047665" y="5758764"/>
                                  <a:pt x="5054279" y="5771397"/>
                                </a:cubicBezTo>
                                <a:lnTo>
                                  <a:pt x="5773492" y="7122222"/>
                                </a:lnTo>
                                <a:cubicBezTo>
                                  <a:pt x="5779555" y="7134855"/>
                                  <a:pt x="5794986" y="7138465"/>
                                  <a:pt x="5807662" y="7132148"/>
                                </a:cubicBezTo>
                                <a:cubicBezTo>
                                  <a:pt x="5820338" y="7125832"/>
                                  <a:pt x="5824196" y="7110492"/>
                                  <a:pt x="5817582" y="7097859"/>
                                </a:cubicBezTo>
                                <a:lnTo>
                                  <a:pt x="5691926" y="6862344"/>
                                </a:lnTo>
                                <a:cubicBezTo>
                                  <a:pt x="5686966" y="6853321"/>
                                  <a:pt x="5688069" y="6843395"/>
                                  <a:pt x="5693029" y="6835274"/>
                                </a:cubicBezTo>
                                <a:lnTo>
                                  <a:pt x="4861386" y="5274200"/>
                                </a:lnTo>
                                <a:cubicBezTo>
                                  <a:pt x="4857528" y="5288638"/>
                                  <a:pt x="4859733" y="5302173"/>
                                  <a:pt x="4866346" y="5314806"/>
                                </a:cubicBezTo>
                                <a:lnTo>
                                  <a:pt x="5004678" y="5574684"/>
                                </a:lnTo>
                                <a:cubicBezTo>
                                  <a:pt x="5020109" y="5605365"/>
                                  <a:pt x="5008536" y="5642361"/>
                                  <a:pt x="4979326" y="5657701"/>
                                </a:cubicBezTo>
                                <a:cubicBezTo>
                                  <a:pt x="4949015" y="5673041"/>
                                  <a:pt x="4912089" y="5661310"/>
                                  <a:pt x="4896658" y="5632435"/>
                                </a:cubicBezTo>
                                <a:lnTo>
                                  <a:pt x="4383564" y="4667819"/>
                                </a:lnTo>
                                <a:cubicBezTo>
                                  <a:pt x="4367030" y="4638041"/>
                                  <a:pt x="4330105" y="4627213"/>
                                  <a:pt x="4300896" y="4642553"/>
                                </a:cubicBezTo>
                                <a:cubicBezTo>
                                  <a:pt x="4270584" y="4659698"/>
                                  <a:pt x="4260113" y="4695792"/>
                                  <a:pt x="4275544" y="4725570"/>
                                </a:cubicBezTo>
                                <a:lnTo>
                                  <a:pt x="5141907" y="6353416"/>
                                </a:lnTo>
                                <a:cubicBezTo>
                                  <a:pt x="5155685" y="6378682"/>
                                  <a:pt x="5147969" y="6412069"/>
                                  <a:pt x="5125373" y="6430116"/>
                                </a:cubicBezTo>
                                <a:lnTo>
                                  <a:pt x="5621934" y="7362249"/>
                                </a:lnTo>
                                <a:cubicBezTo>
                                  <a:pt x="5628547" y="7372174"/>
                                  <a:pt x="5640121" y="7375784"/>
                                  <a:pt x="5650041" y="7370370"/>
                                </a:cubicBezTo>
                                <a:cubicBezTo>
                                  <a:pt x="5659961" y="7364053"/>
                                  <a:pt x="5663819" y="7353225"/>
                                  <a:pt x="5658859" y="7342397"/>
                                </a:cubicBezTo>
                                <a:lnTo>
                                  <a:pt x="5155685" y="6397632"/>
                                </a:lnTo>
                                <a:cubicBezTo>
                                  <a:pt x="5150725" y="6387706"/>
                                  <a:pt x="5154583" y="6375073"/>
                                  <a:pt x="5164503" y="6369659"/>
                                </a:cubicBezTo>
                                <a:cubicBezTo>
                                  <a:pt x="5174974" y="6365147"/>
                                  <a:pt x="5187650" y="6368756"/>
                                  <a:pt x="5192610" y="6378682"/>
                                </a:cubicBezTo>
                                <a:lnTo>
                                  <a:pt x="6906765" y="9597624"/>
                                </a:lnTo>
                                <a:lnTo>
                                  <a:pt x="6860288" y="9597624"/>
                                </a:lnTo>
                                <a:lnTo>
                                  <a:pt x="5979061" y="7942462"/>
                                </a:lnTo>
                                <a:cubicBezTo>
                                  <a:pt x="5972447" y="7932537"/>
                                  <a:pt x="5961425" y="7928927"/>
                                  <a:pt x="5950954" y="7933439"/>
                                </a:cubicBezTo>
                                <a:cubicBezTo>
                                  <a:pt x="5941033" y="7939755"/>
                                  <a:pt x="5937175" y="7951486"/>
                                  <a:pt x="5942136" y="7961412"/>
                                </a:cubicBezTo>
                                <a:lnTo>
                                  <a:pt x="6160931" y="8372886"/>
                                </a:lnTo>
                                <a:cubicBezTo>
                                  <a:pt x="6165891" y="8381007"/>
                                  <a:pt x="6162033" y="8394542"/>
                                  <a:pt x="6151562" y="8399054"/>
                                </a:cubicBezTo>
                                <a:cubicBezTo>
                                  <a:pt x="6141642" y="8404468"/>
                                  <a:pt x="6128966" y="8400859"/>
                                  <a:pt x="6124006" y="8390030"/>
                                </a:cubicBezTo>
                                <a:lnTo>
                                  <a:pt x="5313306" y="6866856"/>
                                </a:lnTo>
                                <a:cubicBezTo>
                                  <a:pt x="5304488" y="6910169"/>
                                  <a:pt x="5272523" y="6946263"/>
                                  <a:pt x="5230638" y="6960701"/>
                                </a:cubicBezTo>
                                <a:lnTo>
                                  <a:pt x="6635593" y="9597624"/>
                                </a:lnTo>
                                <a:lnTo>
                                  <a:pt x="6614581" y="9597624"/>
                                </a:lnTo>
                                <a:lnTo>
                                  <a:pt x="5213002" y="6966115"/>
                                </a:lnTo>
                                <a:cubicBezTo>
                                  <a:pt x="5155685" y="6978748"/>
                                  <a:pt x="5098920" y="6950775"/>
                                  <a:pt x="5070812" y="6900243"/>
                                </a:cubicBezTo>
                                <a:lnTo>
                                  <a:pt x="4324043" y="5498887"/>
                                </a:lnTo>
                                <a:cubicBezTo>
                                  <a:pt x="4322389" y="5496179"/>
                                  <a:pt x="4321287" y="5493472"/>
                                  <a:pt x="4320185" y="5491669"/>
                                </a:cubicBezTo>
                                <a:cubicBezTo>
                                  <a:pt x="4284362" y="5429405"/>
                                  <a:pt x="4204449" y="5407749"/>
                                  <a:pt x="4142173" y="5442940"/>
                                </a:cubicBezTo>
                                <a:cubicBezTo>
                                  <a:pt x="4079896" y="5478132"/>
                                  <a:pt x="4058402" y="5558442"/>
                                  <a:pt x="4093674" y="5620704"/>
                                </a:cubicBezTo>
                                <a:lnTo>
                                  <a:pt x="4470090" y="6325443"/>
                                </a:lnTo>
                                <a:cubicBezTo>
                                  <a:pt x="4500402" y="6384096"/>
                                  <a:pt x="4482766" y="6455382"/>
                                  <a:pt x="4429307" y="6493281"/>
                                </a:cubicBezTo>
                                <a:lnTo>
                                  <a:pt x="6070547" y="9573919"/>
                                </a:lnTo>
                                <a:cubicBezTo>
                                  <a:pt x="6073027" y="9579334"/>
                                  <a:pt x="6073302" y="9585876"/>
                                  <a:pt x="6071511" y="9591741"/>
                                </a:cubicBezTo>
                                <a:lnTo>
                                  <a:pt x="6066622" y="9597624"/>
                                </a:lnTo>
                                <a:lnTo>
                                  <a:pt x="6032213" y="9597624"/>
                                </a:lnTo>
                                <a:lnTo>
                                  <a:pt x="6028662" y="9594673"/>
                                </a:lnTo>
                                <a:lnTo>
                                  <a:pt x="4385768" y="6513133"/>
                                </a:lnTo>
                                <a:cubicBezTo>
                                  <a:pt x="4327349" y="6528473"/>
                                  <a:pt x="4265624" y="6502305"/>
                                  <a:pt x="4237517" y="6449066"/>
                                </a:cubicBezTo>
                                <a:lnTo>
                                  <a:pt x="3945422" y="5899532"/>
                                </a:lnTo>
                                <a:cubicBezTo>
                                  <a:pt x="3937707" y="5884192"/>
                                  <a:pt x="3926133" y="5870656"/>
                                  <a:pt x="3912355" y="5858926"/>
                                </a:cubicBezTo>
                                <a:lnTo>
                                  <a:pt x="3914559" y="5862535"/>
                                </a:lnTo>
                                <a:cubicBezTo>
                                  <a:pt x="3916213" y="5864340"/>
                                  <a:pt x="3916213" y="5865242"/>
                                  <a:pt x="3917315" y="5867047"/>
                                </a:cubicBezTo>
                                <a:cubicBezTo>
                                  <a:pt x="3928889" y="5890508"/>
                                  <a:pt x="3918417" y="5920286"/>
                                  <a:pt x="3894168" y="5931114"/>
                                </a:cubicBezTo>
                                <a:cubicBezTo>
                                  <a:pt x="3870470" y="5942845"/>
                                  <a:pt x="3841260" y="5932919"/>
                                  <a:pt x="3829687" y="5908555"/>
                                </a:cubicBezTo>
                                <a:lnTo>
                                  <a:pt x="3818113" y="5886899"/>
                                </a:lnTo>
                                <a:cubicBezTo>
                                  <a:pt x="3797722" y="5908555"/>
                                  <a:pt x="3770166" y="5922091"/>
                                  <a:pt x="3740956" y="5926602"/>
                                </a:cubicBezTo>
                                <a:lnTo>
                                  <a:pt x="5641223" y="9494512"/>
                                </a:lnTo>
                                <a:cubicBezTo>
                                  <a:pt x="5646183" y="9503536"/>
                                  <a:pt x="5642325" y="9516169"/>
                                  <a:pt x="5632405" y="9521583"/>
                                </a:cubicBezTo>
                                <a:cubicBezTo>
                                  <a:pt x="5621934" y="9526997"/>
                                  <a:pt x="5609258" y="9522485"/>
                                  <a:pt x="5604298" y="9512559"/>
                                </a:cubicBezTo>
                                <a:lnTo>
                                  <a:pt x="4429307" y="7310814"/>
                                </a:lnTo>
                                <a:cubicBezTo>
                                  <a:pt x="4428205" y="7309912"/>
                                  <a:pt x="4426551" y="7307205"/>
                                  <a:pt x="4425449" y="7306303"/>
                                </a:cubicBezTo>
                                <a:cubicBezTo>
                                  <a:pt x="4417733" y="7298181"/>
                                  <a:pt x="4405058" y="7298181"/>
                                  <a:pt x="4397342" y="7306303"/>
                                </a:cubicBezTo>
                                <a:lnTo>
                                  <a:pt x="4591888" y="7670854"/>
                                </a:lnTo>
                                <a:cubicBezTo>
                                  <a:pt x="4601808" y="7690706"/>
                                  <a:pt x="4607319" y="7710557"/>
                                  <a:pt x="4607319" y="7731312"/>
                                </a:cubicBezTo>
                                <a:lnTo>
                                  <a:pt x="4613382" y="7742140"/>
                                </a:lnTo>
                                <a:cubicBezTo>
                                  <a:pt x="4613382" y="7743945"/>
                                  <a:pt x="4614484" y="7744847"/>
                                  <a:pt x="4614484" y="7745749"/>
                                </a:cubicBezTo>
                                <a:cubicBezTo>
                                  <a:pt x="4618342" y="7756577"/>
                                  <a:pt x="4612279" y="7766503"/>
                                  <a:pt x="4601808" y="7770113"/>
                                </a:cubicBezTo>
                                <a:cubicBezTo>
                                  <a:pt x="4592990" y="7804402"/>
                                  <a:pt x="4568741" y="7832375"/>
                                  <a:pt x="4538429" y="7848618"/>
                                </a:cubicBezTo>
                                <a:cubicBezTo>
                                  <a:pt x="4475050" y="7882005"/>
                                  <a:pt x="4396240" y="7857641"/>
                                  <a:pt x="4362070" y="7794476"/>
                                </a:cubicBezTo>
                                <a:lnTo>
                                  <a:pt x="2451332" y="4204009"/>
                                </a:lnTo>
                                <a:cubicBezTo>
                                  <a:pt x="2454087" y="4209423"/>
                                  <a:pt x="2455190" y="4216642"/>
                                  <a:pt x="2454087" y="4222958"/>
                                </a:cubicBezTo>
                                <a:lnTo>
                                  <a:pt x="2573130" y="4445840"/>
                                </a:lnTo>
                                <a:cubicBezTo>
                                  <a:pt x="2575885" y="4450352"/>
                                  <a:pt x="2576987" y="4456668"/>
                                  <a:pt x="2575885" y="4461180"/>
                                </a:cubicBezTo>
                                <a:lnTo>
                                  <a:pt x="4009903" y="7153805"/>
                                </a:lnTo>
                                <a:cubicBezTo>
                                  <a:pt x="4018721" y="7169145"/>
                                  <a:pt x="4022579" y="7187192"/>
                                  <a:pt x="4021477" y="7204337"/>
                                </a:cubicBezTo>
                                <a:cubicBezTo>
                                  <a:pt x="4017619" y="7256673"/>
                                  <a:pt x="3972978" y="7295474"/>
                                  <a:pt x="3921173" y="7291865"/>
                                </a:cubicBezTo>
                                <a:lnTo>
                                  <a:pt x="5148788" y="9597624"/>
                                </a:lnTo>
                                <a:lnTo>
                                  <a:pt x="5093208" y="9597624"/>
                                </a:lnTo>
                                <a:lnTo>
                                  <a:pt x="3088979" y="5833660"/>
                                </a:lnTo>
                                <a:cubicBezTo>
                                  <a:pt x="3087877" y="5830953"/>
                                  <a:pt x="3086224" y="5827343"/>
                                  <a:pt x="3086224" y="5823734"/>
                                </a:cubicBezTo>
                                <a:lnTo>
                                  <a:pt x="2396771" y="4528856"/>
                                </a:lnTo>
                                <a:cubicBezTo>
                                  <a:pt x="2372521" y="4482836"/>
                                  <a:pt x="2315205" y="4465692"/>
                                  <a:pt x="2269462" y="4489153"/>
                                </a:cubicBezTo>
                                <a:cubicBezTo>
                                  <a:pt x="2223719" y="4513516"/>
                                  <a:pt x="2206083" y="4570365"/>
                                  <a:pt x="2230332" y="4616385"/>
                                </a:cubicBezTo>
                                <a:lnTo>
                                  <a:pt x="2687763" y="5474523"/>
                                </a:lnTo>
                                <a:cubicBezTo>
                                  <a:pt x="2698785" y="5495278"/>
                                  <a:pt x="2701541" y="5518738"/>
                                  <a:pt x="2696581" y="5540396"/>
                                </a:cubicBezTo>
                                <a:cubicBezTo>
                                  <a:pt x="2685007" y="5591830"/>
                                  <a:pt x="2634304" y="5621607"/>
                                  <a:pt x="2583601" y="5610779"/>
                                </a:cubicBezTo>
                                <a:lnTo>
                                  <a:pt x="4472294" y="9158836"/>
                                </a:lnTo>
                                <a:cubicBezTo>
                                  <a:pt x="4472294" y="9159739"/>
                                  <a:pt x="4473948" y="9159739"/>
                                  <a:pt x="4473948" y="9161543"/>
                                </a:cubicBezTo>
                                <a:cubicBezTo>
                                  <a:pt x="4480010" y="9172372"/>
                                  <a:pt x="4475050" y="9187712"/>
                                  <a:pt x="4462374" y="9193126"/>
                                </a:cubicBezTo>
                                <a:cubicBezTo>
                                  <a:pt x="4450801" y="9199442"/>
                                  <a:pt x="4435369" y="9194028"/>
                                  <a:pt x="4430409" y="9181395"/>
                                </a:cubicBezTo>
                                <a:lnTo>
                                  <a:pt x="2940177" y="6384096"/>
                                </a:lnTo>
                                <a:cubicBezTo>
                                  <a:pt x="2940177" y="6383194"/>
                                  <a:pt x="2939074" y="6383194"/>
                                  <a:pt x="2939074" y="6381389"/>
                                </a:cubicBezTo>
                                <a:cubicBezTo>
                                  <a:pt x="2933012" y="6369659"/>
                                  <a:pt x="2917581" y="6367854"/>
                                  <a:pt x="2906007" y="6374170"/>
                                </a:cubicBezTo>
                                <a:cubicBezTo>
                                  <a:pt x="2894433" y="6380487"/>
                                  <a:pt x="2892229" y="6395827"/>
                                  <a:pt x="2898291" y="6406655"/>
                                </a:cubicBezTo>
                                <a:lnTo>
                                  <a:pt x="3497912" y="7534598"/>
                                </a:lnTo>
                                <a:cubicBezTo>
                                  <a:pt x="3503423" y="7545427"/>
                                  <a:pt x="3499565" y="7558059"/>
                                  <a:pt x="3489094" y="7564376"/>
                                </a:cubicBezTo>
                                <a:cubicBezTo>
                                  <a:pt x="3477520" y="7572497"/>
                                  <a:pt x="3462640" y="7568888"/>
                                  <a:pt x="3456026" y="7557157"/>
                                </a:cubicBezTo>
                                <a:lnTo>
                                  <a:pt x="1075733" y="3086894"/>
                                </a:lnTo>
                                <a:cubicBezTo>
                                  <a:pt x="1075733" y="3085089"/>
                                  <a:pt x="1074079" y="3085089"/>
                                  <a:pt x="1074079" y="3084187"/>
                                </a:cubicBezTo>
                                <a:cubicBezTo>
                                  <a:pt x="1068017" y="3072456"/>
                                  <a:pt x="1072977" y="3058019"/>
                                  <a:pt x="1085653" y="3052604"/>
                                </a:cubicBezTo>
                                <a:cubicBezTo>
                                  <a:pt x="1097226" y="3046288"/>
                                  <a:pt x="1112657" y="3050800"/>
                                  <a:pt x="1117618" y="3064335"/>
                                </a:cubicBezTo>
                                <a:lnTo>
                                  <a:pt x="2516364" y="5690186"/>
                                </a:lnTo>
                                <a:cubicBezTo>
                                  <a:pt x="2516364" y="5691990"/>
                                  <a:pt x="2517466" y="5691990"/>
                                  <a:pt x="2517466" y="5692893"/>
                                </a:cubicBezTo>
                                <a:cubicBezTo>
                                  <a:pt x="2523529" y="5704623"/>
                                  <a:pt x="2538960" y="5706428"/>
                                  <a:pt x="2550534" y="5700111"/>
                                </a:cubicBezTo>
                                <a:cubicBezTo>
                                  <a:pt x="2562107" y="5693795"/>
                                  <a:pt x="2564312" y="5679357"/>
                                  <a:pt x="2558249" y="5667627"/>
                                </a:cubicBezTo>
                                <a:lnTo>
                                  <a:pt x="2297569" y="5177649"/>
                                </a:lnTo>
                                <a:cubicBezTo>
                                  <a:pt x="2292609" y="5169528"/>
                                  <a:pt x="2294813" y="5157796"/>
                                  <a:pt x="2301427" y="5149675"/>
                                </a:cubicBezTo>
                                <a:lnTo>
                                  <a:pt x="1943198" y="4478325"/>
                                </a:lnTo>
                                <a:cubicBezTo>
                                  <a:pt x="1942095" y="4479227"/>
                                  <a:pt x="1940442" y="4479227"/>
                                  <a:pt x="1939340" y="4480129"/>
                                </a:cubicBezTo>
                                <a:cubicBezTo>
                                  <a:pt x="1927766" y="4486446"/>
                                  <a:pt x="1913988" y="4481934"/>
                                  <a:pt x="1907375" y="4470203"/>
                                </a:cubicBezTo>
                                <a:close/>
                                <a:moveTo>
                                  <a:pt x="0" y="1503027"/>
                                </a:moveTo>
                                <a:lnTo>
                                  <a:pt x="0" y="1462960"/>
                                </a:lnTo>
                                <a:lnTo>
                                  <a:pt x="1917846" y="5063953"/>
                                </a:lnTo>
                                <a:cubicBezTo>
                                  <a:pt x="1917846" y="5064855"/>
                                  <a:pt x="1917846" y="5064855"/>
                                  <a:pt x="1917846" y="5064855"/>
                                </a:cubicBezTo>
                                <a:cubicBezTo>
                                  <a:pt x="1920602" y="5069366"/>
                                  <a:pt x="1918948" y="5073878"/>
                                  <a:pt x="1913988" y="5076585"/>
                                </a:cubicBezTo>
                                <a:cubicBezTo>
                                  <a:pt x="1909028" y="5079292"/>
                                  <a:pt x="1904068" y="5077487"/>
                                  <a:pt x="1901312" y="5072976"/>
                                </a:cubicBezTo>
                                <a:close/>
                                <a:moveTo>
                                  <a:pt x="0" y="1951136"/>
                                </a:moveTo>
                                <a:lnTo>
                                  <a:pt x="0" y="1691154"/>
                                </a:lnTo>
                                <a:lnTo>
                                  <a:pt x="1361213" y="4247322"/>
                                </a:lnTo>
                                <a:cubicBezTo>
                                  <a:pt x="1366724" y="4257248"/>
                                  <a:pt x="1362867" y="4269881"/>
                                  <a:pt x="1352395" y="4275295"/>
                                </a:cubicBezTo>
                                <a:cubicBezTo>
                                  <a:pt x="1342475" y="4279807"/>
                                  <a:pt x="1329800" y="4276197"/>
                                  <a:pt x="1324288" y="4266271"/>
                                </a:cubicBezTo>
                                <a:lnTo>
                                  <a:pt x="152053" y="2064526"/>
                                </a:lnTo>
                                <a:cubicBezTo>
                                  <a:pt x="147093" y="2054600"/>
                                  <a:pt x="135519" y="2050991"/>
                                  <a:pt x="123945" y="2055503"/>
                                </a:cubicBezTo>
                                <a:cubicBezTo>
                                  <a:pt x="114025" y="2060917"/>
                                  <a:pt x="110167" y="2073550"/>
                                  <a:pt x="115127" y="2083476"/>
                                </a:cubicBezTo>
                                <a:lnTo>
                                  <a:pt x="335025" y="2494949"/>
                                </a:lnTo>
                                <a:cubicBezTo>
                                  <a:pt x="339985" y="2504875"/>
                                  <a:pt x="336127" y="2517508"/>
                                  <a:pt x="326207" y="2522020"/>
                                </a:cubicBezTo>
                                <a:cubicBezTo>
                                  <a:pt x="317389" y="2527434"/>
                                  <a:pt x="304713" y="2523825"/>
                                  <a:pt x="299202" y="2513899"/>
                                </a:cubicBezTo>
                                <a:close/>
                                <a:moveTo>
                                  <a:pt x="0" y="2855562"/>
                                </a:moveTo>
                                <a:lnTo>
                                  <a:pt x="0" y="2751261"/>
                                </a:lnTo>
                                <a:lnTo>
                                  <a:pt x="558780" y="3800656"/>
                                </a:lnTo>
                                <a:cubicBezTo>
                                  <a:pt x="564843" y="3812387"/>
                                  <a:pt x="559883" y="3825922"/>
                                  <a:pt x="548309" y="3832239"/>
                                </a:cubicBezTo>
                                <a:cubicBezTo>
                                  <a:pt x="536736" y="3838555"/>
                                  <a:pt x="522958" y="3834946"/>
                                  <a:pt x="515242" y="3823215"/>
                                </a:cubicBezTo>
                                <a:close/>
                                <a:moveTo>
                                  <a:pt x="0" y="3326152"/>
                                </a:moveTo>
                                <a:lnTo>
                                  <a:pt x="0" y="3138326"/>
                                </a:lnTo>
                                <a:lnTo>
                                  <a:pt x="428716" y="3943228"/>
                                </a:lnTo>
                                <a:cubicBezTo>
                                  <a:pt x="441943" y="3944131"/>
                                  <a:pt x="452965" y="3951350"/>
                                  <a:pt x="459579" y="3963080"/>
                                </a:cubicBezTo>
                                <a:lnTo>
                                  <a:pt x="662942" y="4344776"/>
                                </a:lnTo>
                                <a:cubicBezTo>
                                  <a:pt x="672863" y="4363726"/>
                                  <a:pt x="697112" y="4371847"/>
                                  <a:pt x="715850" y="4361018"/>
                                </a:cubicBezTo>
                                <a:cubicBezTo>
                                  <a:pt x="735139" y="4351093"/>
                                  <a:pt x="742855" y="4326729"/>
                                  <a:pt x="732384" y="4307780"/>
                                </a:cubicBezTo>
                                <a:lnTo>
                                  <a:pt x="642551" y="4138137"/>
                                </a:lnTo>
                                <a:cubicBezTo>
                                  <a:pt x="632079" y="4119187"/>
                                  <a:pt x="639795" y="4094824"/>
                                  <a:pt x="659085" y="4084898"/>
                                </a:cubicBezTo>
                                <a:cubicBezTo>
                                  <a:pt x="677823" y="4074972"/>
                                  <a:pt x="702072" y="4082191"/>
                                  <a:pt x="711992" y="4101140"/>
                                </a:cubicBezTo>
                                <a:lnTo>
                                  <a:pt x="1047625" y="4731886"/>
                                </a:lnTo>
                                <a:cubicBezTo>
                                  <a:pt x="1052585" y="4740910"/>
                                  <a:pt x="1061403" y="4748128"/>
                                  <a:pt x="1071874" y="4750836"/>
                                </a:cubicBezTo>
                                <a:cubicBezTo>
                                  <a:pt x="1093368" y="4757152"/>
                                  <a:pt x="1114862" y="4745421"/>
                                  <a:pt x="1121475" y="4723765"/>
                                </a:cubicBezTo>
                                <a:lnTo>
                                  <a:pt x="0" y="2617309"/>
                                </a:lnTo>
                                <a:lnTo>
                                  <a:pt x="0" y="2430108"/>
                                </a:lnTo>
                                <a:lnTo>
                                  <a:pt x="492646" y="3355796"/>
                                </a:lnTo>
                                <a:cubicBezTo>
                                  <a:pt x="503668" y="3322408"/>
                                  <a:pt x="532878" y="3298947"/>
                                  <a:pt x="567598" y="3292631"/>
                                </a:cubicBezTo>
                                <a:lnTo>
                                  <a:pt x="0" y="2227149"/>
                                </a:lnTo>
                                <a:lnTo>
                                  <a:pt x="0" y="2188753"/>
                                </a:lnTo>
                                <a:lnTo>
                                  <a:pt x="1045" y="2189051"/>
                                </a:lnTo>
                                <a:lnTo>
                                  <a:pt x="586336" y="3289924"/>
                                </a:lnTo>
                                <a:cubicBezTo>
                                  <a:pt x="623262" y="3289924"/>
                                  <a:pt x="657431" y="3309776"/>
                                  <a:pt x="675618" y="3343163"/>
                                </a:cubicBezTo>
                                <a:lnTo>
                                  <a:pt x="2229230" y="6264986"/>
                                </a:lnTo>
                                <a:cubicBezTo>
                                  <a:pt x="2236394" y="6280326"/>
                                  <a:pt x="2247968" y="6292959"/>
                                  <a:pt x="2262297" y="6301982"/>
                                </a:cubicBezTo>
                                <a:lnTo>
                                  <a:pt x="1772901" y="5382484"/>
                                </a:lnTo>
                                <a:cubicBezTo>
                                  <a:pt x="1765185" y="5367143"/>
                                  <a:pt x="1770697" y="5349096"/>
                                  <a:pt x="1785577" y="5341877"/>
                                </a:cubicBezTo>
                                <a:cubicBezTo>
                                  <a:pt x="1801009" y="5333756"/>
                                  <a:pt x="1818644" y="5339170"/>
                                  <a:pt x="1826360" y="5354510"/>
                                </a:cubicBezTo>
                                <a:lnTo>
                                  <a:pt x="2339454" y="6316420"/>
                                </a:lnTo>
                                <a:cubicBezTo>
                                  <a:pt x="2362601" y="6311908"/>
                                  <a:pt x="2381339" y="6300177"/>
                                  <a:pt x="2396771" y="6283935"/>
                                </a:cubicBezTo>
                                <a:lnTo>
                                  <a:pt x="1399241" y="4410648"/>
                                </a:lnTo>
                                <a:cubicBezTo>
                                  <a:pt x="1393178" y="4398917"/>
                                  <a:pt x="1398139" y="4384480"/>
                                  <a:pt x="1409712" y="4378163"/>
                                </a:cubicBezTo>
                                <a:cubicBezTo>
                                  <a:pt x="1421286" y="4371847"/>
                                  <a:pt x="1436166" y="4376358"/>
                                  <a:pt x="1442779" y="4388089"/>
                                </a:cubicBezTo>
                                <a:lnTo>
                                  <a:pt x="2422122" y="6225282"/>
                                </a:lnTo>
                                <a:cubicBezTo>
                                  <a:pt x="2423225" y="6206333"/>
                                  <a:pt x="2419367" y="6187383"/>
                                  <a:pt x="2410549" y="6169336"/>
                                </a:cubicBezTo>
                                <a:lnTo>
                                  <a:pt x="1918948" y="5246227"/>
                                </a:lnTo>
                                <a:cubicBezTo>
                                  <a:pt x="1911233" y="5232693"/>
                                  <a:pt x="1907375" y="5217353"/>
                                  <a:pt x="1907375" y="5202012"/>
                                </a:cubicBezTo>
                                <a:cubicBezTo>
                                  <a:pt x="1906273" y="5146066"/>
                                  <a:pt x="1950913" y="5099143"/>
                                  <a:pt x="2006577" y="5098241"/>
                                </a:cubicBezTo>
                                <a:lnTo>
                                  <a:pt x="546105" y="2355987"/>
                                </a:lnTo>
                                <a:cubicBezTo>
                                  <a:pt x="543349" y="2351475"/>
                                  <a:pt x="546105" y="2346061"/>
                                  <a:pt x="549411" y="2343354"/>
                                </a:cubicBezTo>
                                <a:cubicBezTo>
                                  <a:pt x="554922" y="2340647"/>
                                  <a:pt x="559883" y="2343354"/>
                                  <a:pt x="562087" y="2346963"/>
                                </a:cubicBezTo>
                                <a:lnTo>
                                  <a:pt x="2028070" y="5099143"/>
                                </a:lnTo>
                                <a:cubicBezTo>
                                  <a:pt x="2057280" y="5105460"/>
                                  <a:pt x="2084285" y="5124410"/>
                                  <a:pt x="2098063" y="5151480"/>
                                </a:cubicBezTo>
                                <a:lnTo>
                                  <a:pt x="3167790" y="7162828"/>
                                </a:lnTo>
                                <a:cubicBezTo>
                                  <a:pt x="3181568" y="7188997"/>
                                  <a:pt x="3183221" y="7221481"/>
                                  <a:pt x="3171648" y="7248552"/>
                                </a:cubicBezTo>
                                <a:lnTo>
                                  <a:pt x="4423560" y="9597624"/>
                                </a:lnTo>
                                <a:lnTo>
                                  <a:pt x="4403124" y="9597624"/>
                                </a:lnTo>
                                <a:lnTo>
                                  <a:pt x="3162830" y="7266599"/>
                                </a:lnTo>
                                <a:cubicBezTo>
                                  <a:pt x="3155114" y="7276525"/>
                                  <a:pt x="3146296" y="7285548"/>
                                  <a:pt x="3134722" y="7293670"/>
                                </a:cubicBezTo>
                                <a:lnTo>
                                  <a:pt x="3334228" y="7669049"/>
                                </a:lnTo>
                                <a:cubicBezTo>
                                  <a:pt x="3341944" y="7684389"/>
                                  <a:pt x="3336984" y="7701534"/>
                                  <a:pt x="3321553" y="7709655"/>
                                </a:cubicBezTo>
                                <a:cubicBezTo>
                                  <a:pt x="3306121" y="7716874"/>
                                  <a:pt x="3288485" y="7711460"/>
                                  <a:pt x="3280770" y="7697022"/>
                                </a:cubicBezTo>
                                <a:lnTo>
                                  <a:pt x="3127007" y="7409171"/>
                                </a:lnTo>
                                <a:cubicBezTo>
                                  <a:pt x="3119291" y="7393831"/>
                                  <a:pt x="3101655" y="7388417"/>
                                  <a:pt x="3086224" y="7395636"/>
                                </a:cubicBezTo>
                                <a:cubicBezTo>
                                  <a:pt x="3071344" y="7403757"/>
                                  <a:pt x="3066383" y="7421804"/>
                                  <a:pt x="3073548" y="7436242"/>
                                </a:cubicBezTo>
                                <a:lnTo>
                                  <a:pt x="3142438" y="7564376"/>
                                </a:lnTo>
                                <a:cubicBezTo>
                                  <a:pt x="3145194" y="7570692"/>
                                  <a:pt x="3146296" y="7577009"/>
                                  <a:pt x="3145194" y="7583325"/>
                                </a:cubicBezTo>
                                <a:lnTo>
                                  <a:pt x="4217953" y="9597624"/>
                                </a:lnTo>
                                <a:lnTo>
                                  <a:pt x="4162354" y="9597624"/>
                                </a:lnTo>
                                <a:lnTo>
                                  <a:pt x="3101655" y="7606787"/>
                                </a:lnTo>
                                <a:cubicBezTo>
                                  <a:pt x="3096695" y="7604080"/>
                                  <a:pt x="3091735" y="7598665"/>
                                  <a:pt x="3088979" y="7594154"/>
                                </a:cubicBezTo>
                                <a:lnTo>
                                  <a:pt x="2836015" y="7118613"/>
                                </a:lnTo>
                                <a:cubicBezTo>
                                  <a:pt x="2828850" y="7103273"/>
                                  <a:pt x="2810663" y="7097859"/>
                                  <a:pt x="2795783" y="7105980"/>
                                </a:cubicBezTo>
                                <a:cubicBezTo>
                                  <a:pt x="2780351" y="7113199"/>
                                  <a:pt x="2775391" y="7131246"/>
                                  <a:pt x="2783107" y="7146586"/>
                                </a:cubicBezTo>
                                <a:lnTo>
                                  <a:pt x="3210777" y="7950584"/>
                                </a:lnTo>
                                <a:cubicBezTo>
                                  <a:pt x="3214635" y="7956900"/>
                                  <a:pt x="3216288" y="7963217"/>
                                  <a:pt x="3214635" y="7969533"/>
                                </a:cubicBezTo>
                                <a:lnTo>
                                  <a:pt x="4081780" y="9597624"/>
                                </a:lnTo>
                                <a:lnTo>
                                  <a:pt x="4060610" y="9597624"/>
                                </a:lnTo>
                                <a:lnTo>
                                  <a:pt x="3203613" y="7988483"/>
                                </a:lnTo>
                                <a:cubicBezTo>
                                  <a:pt x="3201959" y="7989385"/>
                                  <a:pt x="3199755" y="7989385"/>
                                  <a:pt x="3198101" y="7991190"/>
                                </a:cubicBezTo>
                                <a:cubicBezTo>
                                  <a:pt x="3184323" y="7998408"/>
                                  <a:pt x="3166688" y="7992092"/>
                                  <a:pt x="3158972" y="7978557"/>
                                </a:cubicBezTo>
                                <a:lnTo>
                                  <a:pt x="2588561" y="6907462"/>
                                </a:lnTo>
                                <a:cubicBezTo>
                                  <a:pt x="2588561" y="6924607"/>
                                  <a:pt x="2592419" y="6940849"/>
                                  <a:pt x="2600135" y="6956189"/>
                                </a:cubicBezTo>
                                <a:lnTo>
                                  <a:pt x="2979857" y="7669049"/>
                                </a:lnTo>
                                <a:cubicBezTo>
                                  <a:pt x="2997493" y="7701534"/>
                                  <a:pt x="2995289" y="7742140"/>
                                  <a:pt x="2974897" y="7772820"/>
                                </a:cubicBezTo>
                                <a:lnTo>
                                  <a:pt x="3947610" y="9597624"/>
                                </a:lnTo>
                                <a:lnTo>
                                  <a:pt x="3926446" y="9597624"/>
                                </a:lnTo>
                                <a:lnTo>
                                  <a:pt x="2962221" y="7786355"/>
                                </a:lnTo>
                                <a:cubicBezTo>
                                  <a:pt x="2936319" y="7811621"/>
                                  <a:pt x="2901047" y="7822449"/>
                                  <a:pt x="2866877" y="7813426"/>
                                </a:cubicBezTo>
                                <a:lnTo>
                                  <a:pt x="3816603" y="9597624"/>
                                </a:lnTo>
                                <a:lnTo>
                                  <a:pt x="3715915" y="9597624"/>
                                </a:lnTo>
                                <a:lnTo>
                                  <a:pt x="1238313" y="4949354"/>
                                </a:lnTo>
                                <a:cubicBezTo>
                                  <a:pt x="1227842" y="4945743"/>
                                  <a:pt x="1216819" y="4947549"/>
                                  <a:pt x="1207451" y="4952061"/>
                                </a:cubicBezTo>
                                <a:cubicBezTo>
                                  <a:pt x="1188712" y="4961986"/>
                                  <a:pt x="1180997" y="4986349"/>
                                  <a:pt x="1190917" y="5005300"/>
                                </a:cubicBezTo>
                                <a:lnTo>
                                  <a:pt x="1386565" y="5371654"/>
                                </a:lnTo>
                                <a:cubicBezTo>
                                  <a:pt x="1397036" y="5390605"/>
                                  <a:pt x="1389320" y="5414967"/>
                                  <a:pt x="1370031" y="5424893"/>
                                </a:cubicBezTo>
                                <a:cubicBezTo>
                                  <a:pt x="1351293" y="5435723"/>
                                  <a:pt x="1327044" y="5427600"/>
                                  <a:pt x="1317124" y="5408651"/>
                                </a:cubicBezTo>
                                <a:lnTo>
                                  <a:pt x="948423" y="4717448"/>
                                </a:lnTo>
                                <a:cubicBezTo>
                                  <a:pt x="938503" y="4698499"/>
                                  <a:pt x="914254" y="4691280"/>
                                  <a:pt x="894964" y="4701206"/>
                                </a:cubicBezTo>
                                <a:cubicBezTo>
                                  <a:pt x="876227" y="4711132"/>
                                  <a:pt x="868511" y="4735496"/>
                                  <a:pt x="878431" y="4754445"/>
                                </a:cubicBezTo>
                                <a:lnTo>
                                  <a:pt x="1403099" y="5738913"/>
                                </a:lnTo>
                                <a:cubicBezTo>
                                  <a:pt x="1409712" y="5749741"/>
                                  <a:pt x="1409712" y="5764179"/>
                                  <a:pt x="1403099" y="5775007"/>
                                </a:cubicBezTo>
                                <a:lnTo>
                                  <a:pt x="3439038" y="9597624"/>
                                </a:lnTo>
                                <a:lnTo>
                                  <a:pt x="3339461" y="9597624"/>
                                </a:lnTo>
                                <a:close/>
                                <a:moveTo>
                                  <a:pt x="0" y="3698612"/>
                                </a:moveTo>
                                <a:lnTo>
                                  <a:pt x="0" y="3658545"/>
                                </a:lnTo>
                                <a:lnTo>
                                  <a:pt x="3163083" y="9597624"/>
                                </a:lnTo>
                                <a:lnTo>
                                  <a:pt x="3141743" y="9597624"/>
                                </a:lnTo>
                                <a:close/>
                                <a:moveTo>
                                  <a:pt x="0" y="4033634"/>
                                </a:moveTo>
                                <a:lnTo>
                                  <a:pt x="0" y="3846531"/>
                                </a:lnTo>
                                <a:lnTo>
                                  <a:pt x="3062732" y="9597624"/>
                                </a:lnTo>
                                <a:lnTo>
                                  <a:pt x="2962153" y="9597624"/>
                                </a:lnTo>
                                <a:close/>
                                <a:moveTo>
                                  <a:pt x="0" y="4319136"/>
                                </a:moveTo>
                                <a:lnTo>
                                  <a:pt x="0" y="4279068"/>
                                </a:lnTo>
                                <a:lnTo>
                                  <a:pt x="2832599" y="9597624"/>
                                </a:lnTo>
                                <a:lnTo>
                                  <a:pt x="2811260" y="9597624"/>
                                </a:lnTo>
                                <a:close/>
                                <a:moveTo>
                                  <a:pt x="0" y="4741813"/>
                                </a:moveTo>
                                <a:lnTo>
                                  <a:pt x="0" y="4554387"/>
                                </a:lnTo>
                                <a:lnTo>
                                  <a:pt x="2685765" y="9597624"/>
                                </a:lnTo>
                                <a:lnTo>
                                  <a:pt x="2585951" y="95976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ey center shadow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377253" y="360788"/>
                            <a:ext cx="8852829" cy="6555558"/>
                          </a:xfrm>
                          <a:custGeom>
                            <a:avLst/>
                            <a:gdLst>
                              <a:gd name="T0" fmla="*/ 13961 w 13962"/>
                              <a:gd name="T1" fmla="*/ 10321 h 10322"/>
                              <a:gd name="T2" fmla="*/ 0 w 13962"/>
                              <a:gd name="T3" fmla="*/ 10321 h 10322"/>
                              <a:gd name="T4" fmla="*/ 0 w 13962"/>
                              <a:gd name="T5" fmla="*/ 0 h 10322"/>
                              <a:gd name="T6" fmla="*/ 13961 w 13962"/>
                              <a:gd name="T7" fmla="*/ 0 h 10322"/>
                              <a:gd name="T8" fmla="*/ 13961 w 13962"/>
                              <a:gd name="T9" fmla="*/ 10321 h 103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962" h="10322">
                                <a:moveTo>
                                  <a:pt x="13961" y="10321"/>
                                </a:moveTo>
                                <a:lnTo>
                                  <a:pt x="0" y="10321"/>
                                </a:lnTo>
                                <a:lnTo>
                                  <a:pt x="0" y="0"/>
                                </a:lnTo>
                                <a:lnTo>
                                  <a:pt x="13961" y="0"/>
                                </a:lnTo>
                                <a:lnTo>
                                  <a:pt x="13961" y="103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alpha val="2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5" name="White center box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504074" y="487820"/>
                            <a:ext cx="8606177" cy="6319299"/>
                          </a:xfrm>
                          <a:custGeom>
                            <a:avLst/>
                            <a:gdLst>
                              <a:gd name="T0" fmla="*/ 13572 w 13573"/>
                              <a:gd name="T1" fmla="*/ 9949 h 9950"/>
                              <a:gd name="T2" fmla="*/ 0 w 13573"/>
                              <a:gd name="T3" fmla="*/ 9949 h 9950"/>
                              <a:gd name="T4" fmla="*/ 0 w 13573"/>
                              <a:gd name="T5" fmla="*/ 0 h 9950"/>
                              <a:gd name="T6" fmla="*/ 13572 w 13573"/>
                              <a:gd name="T7" fmla="*/ 0 h 9950"/>
                              <a:gd name="T8" fmla="*/ 13572 w 13573"/>
                              <a:gd name="T9" fmla="*/ 9949 h 99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573" h="9950">
                                <a:moveTo>
                                  <a:pt x="13572" y="9949"/>
                                </a:moveTo>
                                <a:lnTo>
                                  <a:pt x="0" y="9949"/>
                                </a:lnTo>
                                <a:lnTo>
                                  <a:pt x="0" y="0"/>
                                </a:lnTo>
                                <a:lnTo>
                                  <a:pt x="13572" y="0"/>
                                </a:lnTo>
                                <a:lnTo>
                                  <a:pt x="13572" y="99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16" name="Award">
                          <a:extLst/>
                        </wpg:cNvPr>
                        <wpg:cNvGrpSpPr/>
                        <wpg:grpSpPr>
                          <a:xfrm>
                            <a:off x="4093114" y="1669212"/>
                            <a:ext cx="1441957" cy="1390994"/>
                            <a:chOff x="4093114" y="1669212"/>
                            <a:chExt cx="1443990" cy="1390651"/>
                          </a:xfrm>
                        </wpg:grpSpPr>
                        <wps:wsp>
                          <wps:cNvPr id="317" name="Shape">
                            <a:extLst/>
                          </wps:cNvPr>
                          <wps:cNvSpPr/>
                          <wps:spPr>
                            <a:xfrm>
                              <a:off x="4093114" y="1669212"/>
                              <a:ext cx="1443990" cy="139065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600" h="21600" extrusionOk="0">
                                  <a:moveTo>
                                    <a:pt x="15806" y="16471"/>
                                  </a:moveTo>
                                  <a:lnTo>
                                    <a:pt x="16034" y="16471"/>
                                  </a:lnTo>
                                  <a:cubicBezTo>
                                    <a:pt x="16357" y="16235"/>
                                    <a:pt x="16737" y="15978"/>
                                    <a:pt x="17060" y="15662"/>
                                  </a:cubicBezTo>
                                  <a:lnTo>
                                    <a:pt x="17060" y="15584"/>
                                  </a:lnTo>
                                  <a:cubicBezTo>
                                    <a:pt x="16984" y="15505"/>
                                    <a:pt x="16908" y="15505"/>
                                    <a:pt x="16908" y="15505"/>
                                  </a:cubicBezTo>
                                  <a:cubicBezTo>
                                    <a:pt x="16585" y="15741"/>
                                    <a:pt x="16281" y="15998"/>
                                    <a:pt x="15882" y="16235"/>
                                  </a:cubicBezTo>
                                  <a:cubicBezTo>
                                    <a:pt x="15882" y="16313"/>
                                    <a:pt x="15882" y="16392"/>
                                    <a:pt x="15806" y="16471"/>
                                  </a:cubicBezTo>
                                  <a:close/>
                                  <a:moveTo>
                                    <a:pt x="15331" y="1401"/>
                                  </a:moveTo>
                                  <a:cubicBezTo>
                                    <a:pt x="14704" y="1164"/>
                                    <a:pt x="14476" y="2130"/>
                                    <a:pt x="14305" y="2387"/>
                                  </a:cubicBezTo>
                                  <a:cubicBezTo>
                                    <a:pt x="14533" y="2229"/>
                                    <a:pt x="15559" y="2229"/>
                                    <a:pt x="15407" y="1499"/>
                                  </a:cubicBezTo>
                                  <a:cubicBezTo>
                                    <a:pt x="16034" y="1164"/>
                                    <a:pt x="15483" y="355"/>
                                    <a:pt x="15407" y="39"/>
                                  </a:cubicBezTo>
                                  <a:cubicBezTo>
                                    <a:pt x="15331" y="335"/>
                                    <a:pt x="14780" y="986"/>
                                    <a:pt x="15331" y="1401"/>
                                  </a:cubicBezTo>
                                  <a:close/>
                                  <a:moveTo>
                                    <a:pt x="15483" y="1479"/>
                                  </a:moveTo>
                                  <a:lnTo>
                                    <a:pt x="15483" y="1558"/>
                                  </a:lnTo>
                                  <a:cubicBezTo>
                                    <a:pt x="15711" y="1716"/>
                                    <a:pt x="15882" y="1795"/>
                                    <a:pt x="16110" y="1973"/>
                                  </a:cubicBezTo>
                                  <a:lnTo>
                                    <a:pt x="16186" y="1973"/>
                                  </a:lnTo>
                                  <a:cubicBezTo>
                                    <a:pt x="16186" y="1894"/>
                                    <a:pt x="16186" y="1894"/>
                                    <a:pt x="16186" y="1894"/>
                                  </a:cubicBezTo>
                                  <a:cubicBezTo>
                                    <a:pt x="15958" y="1736"/>
                                    <a:pt x="15787" y="1558"/>
                                    <a:pt x="15559" y="1479"/>
                                  </a:cubicBezTo>
                                  <a:cubicBezTo>
                                    <a:pt x="15483" y="1479"/>
                                    <a:pt x="15483" y="1479"/>
                                    <a:pt x="15483" y="1479"/>
                                  </a:cubicBezTo>
                                  <a:close/>
                                  <a:moveTo>
                                    <a:pt x="16661" y="2288"/>
                                  </a:moveTo>
                                  <a:cubicBezTo>
                                    <a:pt x="16661" y="2367"/>
                                    <a:pt x="16661" y="2367"/>
                                    <a:pt x="16661" y="2367"/>
                                  </a:cubicBezTo>
                                  <a:cubicBezTo>
                                    <a:pt x="16813" y="2525"/>
                                    <a:pt x="16984" y="2702"/>
                                    <a:pt x="17136" y="2860"/>
                                  </a:cubicBezTo>
                                  <a:cubicBezTo>
                                    <a:pt x="17212" y="2860"/>
                                    <a:pt x="17212" y="2860"/>
                                    <a:pt x="17288" y="2860"/>
                                  </a:cubicBezTo>
                                  <a:cubicBezTo>
                                    <a:pt x="17288" y="2781"/>
                                    <a:pt x="17288" y="2702"/>
                                    <a:pt x="17288" y="2702"/>
                                  </a:cubicBezTo>
                                  <a:cubicBezTo>
                                    <a:pt x="17136" y="2545"/>
                                    <a:pt x="16965" y="2367"/>
                                    <a:pt x="16737" y="2288"/>
                                  </a:cubicBezTo>
                                  <a:cubicBezTo>
                                    <a:pt x="16737" y="2288"/>
                                    <a:pt x="16737" y="2288"/>
                                    <a:pt x="16661" y="2288"/>
                                  </a:cubicBezTo>
                                  <a:close/>
                                  <a:moveTo>
                                    <a:pt x="15331" y="2860"/>
                                  </a:moveTo>
                                  <a:cubicBezTo>
                                    <a:pt x="15654" y="2781"/>
                                    <a:pt x="16585" y="3018"/>
                                    <a:pt x="16585" y="2209"/>
                                  </a:cubicBezTo>
                                  <a:cubicBezTo>
                                    <a:pt x="17288" y="2052"/>
                                    <a:pt x="16813" y="1144"/>
                                    <a:pt x="16813" y="828"/>
                                  </a:cubicBezTo>
                                  <a:cubicBezTo>
                                    <a:pt x="16737" y="1065"/>
                                    <a:pt x="16034" y="1716"/>
                                    <a:pt x="16490" y="2130"/>
                                  </a:cubicBezTo>
                                  <a:cubicBezTo>
                                    <a:pt x="15958" y="1795"/>
                                    <a:pt x="15559" y="2702"/>
                                    <a:pt x="15331" y="2860"/>
                                  </a:cubicBezTo>
                                  <a:close/>
                                  <a:moveTo>
                                    <a:pt x="4654" y="15584"/>
                                  </a:moveTo>
                                  <a:lnTo>
                                    <a:pt x="4578" y="15662"/>
                                  </a:lnTo>
                                  <a:cubicBezTo>
                                    <a:pt x="4977" y="15998"/>
                                    <a:pt x="5281" y="16235"/>
                                    <a:pt x="5680" y="16471"/>
                                  </a:cubicBezTo>
                                  <a:cubicBezTo>
                                    <a:pt x="5756" y="16471"/>
                                    <a:pt x="5832" y="16471"/>
                                    <a:pt x="5832" y="16471"/>
                                  </a:cubicBezTo>
                                  <a:cubicBezTo>
                                    <a:pt x="5832" y="16392"/>
                                    <a:pt x="5756" y="16313"/>
                                    <a:pt x="5756" y="16235"/>
                                  </a:cubicBezTo>
                                  <a:cubicBezTo>
                                    <a:pt x="5433" y="15998"/>
                                    <a:pt x="5129" y="15741"/>
                                    <a:pt x="4806" y="15505"/>
                                  </a:cubicBezTo>
                                  <a:cubicBezTo>
                                    <a:pt x="4730" y="15505"/>
                                    <a:pt x="4654" y="15505"/>
                                    <a:pt x="4654" y="15584"/>
                                  </a:cubicBezTo>
                                  <a:close/>
                                  <a:moveTo>
                                    <a:pt x="14533" y="1144"/>
                                  </a:moveTo>
                                  <a:cubicBezTo>
                                    <a:pt x="14685" y="1144"/>
                                    <a:pt x="14856" y="1223"/>
                                    <a:pt x="14932" y="1302"/>
                                  </a:cubicBezTo>
                                  <a:cubicBezTo>
                                    <a:pt x="15008" y="1302"/>
                                    <a:pt x="15008" y="1302"/>
                                    <a:pt x="15008" y="1302"/>
                                  </a:cubicBezTo>
                                  <a:cubicBezTo>
                                    <a:pt x="15008" y="1223"/>
                                    <a:pt x="15008" y="1223"/>
                                    <a:pt x="15008" y="1223"/>
                                  </a:cubicBezTo>
                                  <a:cubicBezTo>
                                    <a:pt x="14856" y="1144"/>
                                    <a:pt x="14685" y="1065"/>
                                    <a:pt x="14533" y="986"/>
                                  </a:cubicBezTo>
                                  <a:cubicBezTo>
                                    <a:pt x="14381" y="414"/>
                                    <a:pt x="13583" y="651"/>
                                    <a:pt x="13355" y="572"/>
                                  </a:cubicBezTo>
                                  <a:cubicBezTo>
                                    <a:pt x="13602" y="730"/>
                                    <a:pt x="14153" y="1479"/>
                                    <a:pt x="14533" y="1144"/>
                                  </a:cubicBezTo>
                                  <a:close/>
                                  <a:moveTo>
                                    <a:pt x="6212" y="1558"/>
                                  </a:moveTo>
                                  <a:lnTo>
                                    <a:pt x="6212" y="1479"/>
                                  </a:lnTo>
                                  <a:cubicBezTo>
                                    <a:pt x="6136" y="1479"/>
                                    <a:pt x="6136" y="1479"/>
                                    <a:pt x="6136" y="1479"/>
                                  </a:cubicBezTo>
                                  <a:cubicBezTo>
                                    <a:pt x="5908" y="1558"/>
                                    <a:pt x="5661" y="1716"/>
                                    <a:pt x="5433" y="1894"/>
                                  </a:cubicBezTo>
                                  <a:cubicBezTo>
                                    <a:pt x="5433" y="1894"/>
                                    <a:pt x="5433" y="1894"/>
                                    <a:pt x="5433" y="1973"/>
                                  </a:cubicBezTo>
                                  <a:lnTo>
                                    <a:pt x="5509" y="1973"/>
                                  </a:lnTo>
                                  <a:cubicBezTo>
                                    <a:pt x="5737" y="1795"/>
                                    <a:pt x="5984" y="1716"/>
                                    <a:pt x="6212" y="1558"/>
                                  </a:cubicBezTo>
                                  <a:close/>
                                  <a:moveTo>
                                    <a:pt x="5110" y="2209"/>
                                  </a:moveTo>
                                  <a:cubicBezTo>
                                    <a:pt x="5034" y="3018"/>
                                    <a:pt x="6060" y="2781"/>
                                    <a:pt x="6364" y="2860"/>
                                  </a:cubicBezTo>
                                  <a:cubicBezTo>
                                    <a:pt x="6041" y="2702"/>
                                    <a:pt x="5737" y="1795"/>
                                    <a:pt x="5186" y="2130"/>
                                  </a:cubicBezTo>
                                  <a:cubicBezTo>
                                    <a:pt x="5661" y="1716"/>
                                    <a:pt x="4863" y="1065"/>
                                    <a:pt x="4787" y="828"/>
                                  </a:cubicBezTo>
                                  <a:cubicBezTo>
                                    <a:pt x="4806" y="1144"/>
                                    <a:pt x="4407" y="2052"/>
                                    <a:pt x="5110" y="2209"/>
                                  </a:cubicBezTo>
                                  <a:close/>
                                  <a:moveTo>
                                    <a:pt x="7086" y="1144"/>
                                  </a:moveTo>
                                  <a:cubicBezTo>
                                    <a:pt x="7485" y="1479"/>
                                    <a:pt x="8036" y="730"/>
                                    <a:pt x="8340" y="572"/>
                                  </a:cubicBezTo>
                                  <a:cubicBezTo>
                                    <a:pt x="8017" y="651"/>
                                    <a:pt x="7238" y="414"/>
                                    <a:pt x="7086" y="986"/>
                                  </a:cubicBezTo>
                                  <a:cubicBezTo>
                                    <a:pt x="6934" y="1065"/>
                                    <a:pt x="6763" y="1144"/>
                                    <a:pt x="6611" y="1223"/>
                                  </a:cubicBezTo>
                                  <a:cubicBezTo>
                                    <a:pt x="6611" y="1223"/>
                                    <a:pt x="6611" y="1223"/>
                                    <a:pt x="6611" y="1302"/>
                                  </a:cubicBezTo>
                                  <a:lnTo>
                                    <a:pt x="6687" y="1302"/>
                                  </a:lnTo>
                                  <a:cubicBezTo>
                                    <a:pt x="6839" y="1223"/>
                                    <a:pt x="6915" y="1144"/>
                                    <a:pt x="7086" y="1144"/>
                                  </a:cubicBezTo>
                                  <a:close/>
                                  <a:moveTo>
                                    <a:pt x="6288" y="1479"/>
                                  </a:moveTo>
                                  <a:cubicBezTo>
                                    <a:pt x="6136" y="2209"/>
                                    <a:pt x="7067" y="2209"/>
                                    <a:pt x="7390" y="2367"/>
                                  </a:cubicBezTo>
                                  <a:cubicBezTo>
                                    <a:pt x="7162" y="2130"/>
                                    <a:pt x="6991" y="1144"/>
                                    <a:pt x="6364" y="1381"/>
                                  </a:cubicBezTo>
                                  <a:cubicBezTo>
                                    <a:pt x="6915" y="967"/>
                                    <a:pt x="6288" y="316"/>
                                    <a:pt x="6212" y="0"/>
                                  </a:cubicBezTo>
                                  <a:cubicBezTo>
                                    <a:pt x="6212" y="335"/>
                                    <a:pt x="5661" y="1144"/>
                                    <a:pt x="6288" y="1479"/>
                                  </a:cubicBezTo>
                                  <a:close/>
                                  <a:moveTo>
                                    <a:pt x="19795" y="11007"/>
                                  </a:moveTo>
                                  <a:cubicBezTo>
                                    <a:pt x="19871" y="10672"/>
                                    <a:pt x="19947" y="10356"/>
                                    <a:pt x="19947" y="10021"/>
                                  </a:cubicBezTo>
                                  <a:cubicBezTo>
                                    <a:pt x="19947" y="10021"/>
                                    <a:pt x="19871" y="10021"/>
                                    <a:pt x="19871" y="9942"/>
                                  </a:cubicBezTo>
                                  <a:cubicBezTo>
                                    <a:pt x="19795" y="10021"/>
                                    <a:pt x="19719" y="10021"/>
                                    <a:pt x="19719" y="10021"/>
                                  </a:cubicBezTo>
                                  <a:cubicBezTo>
                                    <a:pt x="19719" y="10356"/>
                                    <a:pt x="19643" y="10593"/>
                                    <a:pt x="19567" y="10830"/>
                                  </a:cubicBezTo>
                                  <a:cubicBezTo>
                                    <a:pt x="19643" y="10908"/>
                                    <a:pt x="19643" y="10987"/>
                                    <a:pt x="19643" y="11066"/>
                                  </a:cubicBezTo>
                                  <a:cubicBezTo>
                                    <a:pt x="19719" y="11007"/>
                                    <a:pt x="19795" y="11007"/>
                                    <a:pt x="19795" y="11007"/>
                                  </a:cubicBezTo>
                                  <a:close/>
                                  <a:moveTo>
                                    <a:pt x="5034" y="2367"/>
                                  </a:moveTo>
                                  <a:cubicBezTo>
                                    <a:pt x="4958" y="2367"/>
                                    <a:pt x="4958" y="2367"/>
                                    <a:pt x="4958" y="2288"/>
                                  </a:cubicBezTo>
                                  <a:lnTo>
                                    <a:pt x="4882" y="2288"/>
                                  </a:lnTo>
                                  <a:cubicBezTo>
                                    <a:pt x="4730" y="2367"/>
                                    <a:pt x="4559" y="2525"/>
                                    <a:pt x="4407" y="2702"/>
                                  </a:cubicBezTo>
                                  <a:cubicBezTo>
                                    <a:pt x="4407" y="2702"/>
                                    <a:pt x="4407" y="2781"/>
                                    <a:pt x="4407" y="2860"/>
                                  </a:cubicBezTo>
                                  <a:cubicBezTo>
                                    <a:pt x="4407" y="2860"/>
                                    <a:pt x="4483" y="2860"/>
                                    <a:pt x="4559" y="2860"/>
                                  </a:cubicBezTo>
                                  <a:cubicBezTo>
                                    <a:pt x="4730" y="2702"/>
                                    <a:pt x="4806" y="2525"/>
                                    <a:pt x="5034" y="2367"/>
                                  </a:cubicBezTo>
                                  <a:close/>
                                  <a:moveTo>
                                    <a:pt x="19795" y="7595"/>
                                  </a:moveTo>
                                  <a:cubicBezTo>
                                    <a:pt x="19472" y="6865"/>
                                    <a:pt x="18541" y="7358"/>
                                    <a:pt x="18142" y="7358"/>
                                  </a:cubicBezTo>
                                  <a:cubicBezTo>
                                    <a:pt x="18541" y="7437"/>
                                    <a:pt x="19244" y="8423"/>
                                    <a:pt x="19795" y="7772"/>
                                  </a:cubicBezTo>
                                  <a:cubicBezTo>
                                    <a:pt x="20574" y="8186"/>
                                    <a:pt x="20897" y="7042"/>
                                    <a:pt x="21125" y="6786"/>
                                  </a:cubicBezTo>
                                  <a:cubicBezTo>
                                    <a:pt x="20821" y="6944"/>
                                    <a:pt x="19719" y="6865"/>
                                    <a:pt x="19795" y="7595"/>
                                  </a:cubicBezTo>
                                  <a:close/>
                                  <a:moveTo>
                                    <a:pt x="16034" y="3748"/>
                                  </a:moveTo>
                                  <a:cubicBezTo>
                                    <a:pt x="16433" y="3669"/>
                                    <a:pt x="17535" y="4083"/>
                                    <a:pt x="17611" y="3176"/>
                                  </a:cubicBezTo>
                                  <a:cubicBezTo>
                                    <a:pt x="18465" y="3097"/>
                                    <a:pt x="18161" y="1953"/>
                                    <a:pt x="18237" y="1539"/>
                                  </a:cubicBezTo>
                                  <a:cubicBezTo>
                                    <a:pt x="18009" y="1874"/>
                                    <a:pt x="17060" y="2426"/>
                                    <a:pt x="17611" y="3097"/>
                                  </a:cubicBezTo>
                                  <a:cubicBezTo>
                                    <a:pt x="16984" y="2624"/>
                                    <a:pt x="16338" y="3590"/>
                                    <a:pt x="16034" y="3748"/>
                                  </a:cubicBezTo>
                                  <a:close/>
                                  <a:moveTo>
                                    <a:pt x="19871" y="9705"/>
                                  </a:moveTo>
                                  <a:cubicBezTo>
                                    <a:pt x="19871" y="8818"/>
                                    <a:pt x="18693" y="9054"/>
                                    <a:pt x="18294" y="8896"/>
                                  </a:cubicBezTo>
                                  <a:cubicBezTo>
                                    <a:pt x="18617" y="9133"/>
                                    <a:pt x="19073" y="10356"/>
                                    <a:pt x="19871" y="9784"/>
                                  </a:cubicBezTo>
                                  <a:cubicBezTo>
                                    <a:pt x="20498" y="10514"/>
                                    <a:pt x="21201" y="9370"/>
                                    <a:pt x="21524" y="9212"/>
                                  </a:cubicBezTo>
                                  <a:cubicBezTo>
                                    <a:pt x="21144" y="9311"/>
                                    <a:pt x="20042" y="8818"/>
                                    <a:pt x="19871" y="9705"/>
                                  </a:cubicBezTo>
                                  <a:close/>
                                  <a:moveTo>
                                    <a:pt x="19339" y="11915"/>
                                  </a:moveTo>
                                  <a:cubicBezTo>
                                    <a:pt x="19187" y="12250"/>
                                    <a:pt x="19016" y="12644"/>
                                    <a:pt x="18864" y="12980"/>
                                  </a:cubicBezTo>
                                  <a:cubicBezTo>
                                    <a:pt x="18864" y="13059"/>
                                    <a:pt x="18864" y="13138"/>
                                    <a:pt x="18864" y="13138"/>
                                  </a:cubicBezTo>
                                  <a:lnTo>
                                    <a:pt x="19092" y="13138"/>
                                  </a:lnTo>
                                  <a:cubicBezTo>
                                    <a:pt x="19244" y="12723"/>
                                    <a:pt x="19415" y="12329"/>
                                    <a:pt x="19567" y="11915"/>
                                  </a:cubicBezTo>
                                  <a:cubicBezTo>
                                    <a:pt x="19491" y="11915"/>
                                    <a:pt x="19491" y="11915"/>
                                    <a:pt x="19491" y="11836"/>
                                  </a:cubicBezTo>
                                  <a:cubicBezTo>
                                    <a:pt x="19415" y="11836"/>
                                    <a:pt x="19339" y="11836"/>
                                    <a:pt x="19339" y="11915"/>
                                  </a:cubicBezTo>
                                  <a:close/>
                                  <a:moveTo>
                                    <a:pt x="21600" y="11342"/>
                                  </a:moveTo>
                                  <a:cubicBezTo>
                                    <a:pt x="21125" y="11342"/>
                                    <a:pt x="19947" y="10534"/>
                                    <a:pt x="19567" y="11500"/>
                                  </a:cubicBezTo>
                                  <a:cubicBezTo>
                                    <a:pt x="19719" y="10435"/>
                                    <a:pt x="18313" y="10435"/>
                                    <a:pt x="17915" y="10119"/>
                                  </a:cubicBezTo>
                                  <a:cubicBezTo>
                                    <a:pt x="18237" y="10534"/>
                                    <a:pt x="18465" y="12072"/>
                                    <a:pt x="19491" y="11678"/>
                                  </a:cubicBezTo>
                                  <a:cubicBezTo>
                                    <a:pt x="20118" y="12644"/>
                                    <a:pt x="21144" y="11500"/>
                                    <a:pt x="21600" y="11342"/>
                                  </a:cubicBezTo>
                                  <a:close/>
                                  <a:moveTo>
                                    <a:pt x="19871" y="9311"/>
                                  </a:moveTo>
                                  <a:cubicBezTo>
                                    <a:pt x="19947" y="9311"/>
                                    <a:pt x="19947" y="9232"/>
                                    <a:pt x="20023" y="9232"/>
                                  </a:cubicBezTo>
                                  <a:lnTo>
                                    <a:pt x="20023" y="8995"/>
                                  </a:lnTo>
                                  <a:cubicBezTo>
                                    <a:pt x="20023" y="8660"/>
                                    <a:pt x="19947" y="8344"/>
                                    <a:pt x="19947" y="8009"/>
                                  </a:cubicBezTo>
                                  <a:cubicBezTo>
                                    <a:pt x="19871" y="8009"/>
                                    <a:pt x="19871" y="8009"/>
                                    <a:pt x="19795" y="7930"/>
                                  </a:cubicBezTo>
                                  <a:cubicBezTo>
                                    <a:pt x="19795" y="8009"/>
                                    <a:pt x="19719" y="8009"/>
                                    <a:pt x="19719" y="8088"/>
                                  </a:cubicBezTo>
                                  <a:cubicBezTo>
                                    <a:pt x="19719" y="8324"/>
                                    <a:pt x="19795" y="8660"/>
                                    <a:pt x="19795" y="8975"/>
                                  </a:cubicBezTo>
                                  <a:cubicBezTo>
                                    <a:pt x="19795" y="9054"/>
                                    <a:pt x="19795" y="9054"/>
                                    <a:pt x="19795" y="9133"/>
                                  </a:cubicBezTo>
                                  <a:cubicBezTo>
                                    <a:pt x="19795" y="9212"/>
                                    <a:pt x="19871" y="9212"/>
                                    <a:pt x="19871" y="9311"/>
                                  </a:cubicBezTo>
                                  <a:close/>
                                  <a:moveTo>
                                    <a:pt x="16889" y="4734"/>
                                  </a:moveTo>
                                  <a:cubicBezTo>
                                    <a:pt x="17288" y="4734"/>
                                    <a:pt x="18294" y="5306"/>
                                    <a:pt x="18617" y="4498"/>
                                  </a:cubicBezTo>
                                  <a:cubicBezTo>
                                    <a:pt x="19472" y="4576"/>
                                    <a:pt x="19320" y="3353"/>
                                    <a:pt x="19472" y="3038"/>
                                  </a:cubicBezTo>
                                  <a:cubicBezTo>
                                    <a:pt x="19244" y="3275"/>
                                    <a:pt x="18142" y="3689"/>
                                    <a:pt x="18522" y="4419"/>
                                  </a:cubicBezTo>
                                  <a:cubicBezTo>
                                    <a:pt x="18066" y="3748"/>
                                    <a:pt x="17288" y="4576"/>
                                    <a:pt x="16889" y="4734"/>
                                  </a:cubicBezTo>
                                  <a:close/>
                                  <a:moveTo>
                                    <a:pt x="17763" y="3353"/>
                                  </a:moveTo>
                                  <a:cubicBezTo>
                                    <a:pt x="17763" y="3353"/>
                                    <a:pt x="17763" y="3432"/>
                                    <a:pt x="17687" y="3432"/>
                                  </a:cubicBezTo>
                                  <a:cubicBezTo>
                                    <a:pt x="17839" y="3590"/>
                                    <a:pt x="18009" y="3768"/>
                                    <a:pt x="18085" y="3925"/>
                                  </a:cubicBezTo>
                                  <a:cubicBezTo>
                                    <a:pt x="18161" y="3925"/>
                                    <a:pt x="18161" y="3925"/>
                                    <a:pt x="18161" y="3925"/>
                                  </a:cubicBezTo>
                                  <a:cubicBezTo>
                                    <a:pt x="18237" y="4004"/>
                                    <a:pt x="18237" y="4004"/>
                                    <a:pt x="18313" y="4004"/>
                                  </a:cubicBezTo>
                                  <a:cubicBezTo>
                                    <a:pt x="18313" y="3925"/>
                                    <a:pt x="18313" y="3925"/>
                                    <a:pt x="18313" y="3847"/>
                                  </a:cubicBezTo>
                                  <a:cubicBezTo>
                                    <a:pt x="18161" y="3610"/>
                                    <a:pt x="17990" y="3432"/>
                                    <a:pt x="17839" y="3275"/>
                                  </a:cubicBezTo>
                                  <a:lnTo>
                                    <a:pt x="17763" y="3353"/>
                                  </a:lnTo>
                                  <a:close/>
                                  <a:moveTo>
                                    <a:pt x="19795" y="7101"/>
                                  </a:moveTo>
                                  <a:cubicBezTo>
                                    <a:pt x="19719" y="6766"/>
                                    <a:pt x="19643" y="6372"/>
                                    <a:pt x="19472" y="6036"/>
                                  </a:cubicBezTo>
                                  <a:cubicBezTo>
                                    <a:pt x="19472" y="6036"/>
                                    <a:pt x="19396" y="6036"/>
                                    <a:pt x="19320" y="6036"/>
                                  </a:cubicBezTo>
                                  <a:cubicBezTo>
                                    <a:pt x="19320" y="6115"/>
                                    <a:pt x="19320" y="6115"/>
                                    <a:pt x="19244" y="6194"/>
                                  </a:cubicBezTo>
                                  <a:cubicBezTo>
                                    <a:pt x="19396" y="6431"/>
                                    <a:pt x="19472" y="6766"/>
                                    <a:pt x="19567" y="7082"/>
                                  </a:cubicBezTo>
                                  <a:cubicBezTo>
                                    <a:pt x="19643" y="7161"/>
                                    <a:pt x="19643" y="7161"/>
                                    <a:pt x="19719" y="7161"/>
                                  </a:cubicBezTo>
                                  <a:lnTo>
                                    <a:pt x="19795" y="7101"/>
                                  </a:lnTo>
                                  <a:close/>
                                  <a:moveTo>
                                    <a:pt x="19092" y="5385"/>
                                  </a:moveTo>
                                  <a:cubicBezTo>
                                    <a:pt x="19092" y="5385"/>
                                    <a:pt x="19168" y="5306"/>
                                    <a:pt x="19168" y="5227"/>
                                  </a:cubicBezTo>
                                  <a:cubicBezTo>
                                    <a:pt x="19092" y="5070"/>
                                    <a:pt x="18940" y="4813"/>
                                    <a:pt x="18845" y="4655"/>
                                  </a:cubicBezTo>
                                  <a:cubicBezTo>
                                    <a:pt x="18769" y="4655"/>
                                    <a:pt x="18769" y="4655"/>
                                    <a:pt x="18693" y="4655"/>
                                  </a:cubicBezTo>
                                  <a:cubicBezTo>
                                    <a:pt x="18693" y="4734"/>
                                    <a:pt x="18693" y="4734"/>
                                    <a:pt x="18617" y="4813"/>
                                  </a:cubicBezTo>
                                  <a:cubicBezTo>
                                    <a:pt x="18769" y="4971"/>
                                    <a:pt x="18845" y="5148"/>
                                    <a:pt x="18940" y="5306"/>
                                  </a:cubicBezTo>
                                  <a:cubicBezTo>
                                    <a:pt x="19016" y="5385"/>
                                    <a:pt x="19092" y="5385"/>
                                    <a:pt x="19092" y="5385"/>
                                  </a:cubicBezTo>
                                  <a:close/>
                                  <a:moveTo>
                                    <a:pt x="19244" y="5799"/>
                                  </a:moveTo>
                                  <a:cubicBezTo>
                                    <a:pt x="18845" y="5070"/>
                                    <a:pt x="17991" y="5799"/>
                                    <a:pt x="17592" y="5799"/>
                                  </a:cubicBezTo>
                                  <a:cubicBezTo>
                                    <a:pt x="17990" y="5878"/>
                                    <a:pt x="18845" y="6687"/>
                                    <a:pt x="19320" y="5878"/>
                                  </a:cubicBezTo>
                                  <a:cubicBezTo>
                                    <a:pt x="20099" y="6115"/>
                                    <a:pt x="20175" y="4892"/>
                                    <a:pt x="20422" y="4576"/>
                                  </a:cubicBezTo>
                                  <a:cubicBezTo>
                                    <a:pt x="20118" y="4813"/>
                                    <a:pt x="19016" y="4971"/>
                                    <a:pt x="19244" y="5799"/>
                                  </a:cubicBezTo>
                                  <a:close/>
                                  <a:moveTo>
                                    <a:pt x="1824" y="9784"/>
                                  </a:moveTo>
                                  <a:cubicBezTo>
                                    <a:pt x="2603" y="10356"/>
                                    <a:pt x="3002" y="9133"/>
                                    <a:pt x="3325" y="8896"/>
                                  </a:cubicBezTo>
                                  <a:cubicBezTo>
                                    <a:pt x="3002" y="9054"/>
                                    <a:pt x="1824" y="8818"/>
                                    <a:pt x="1748" y="9705"/>
                                  </a:cubicBezTo>
                                  <a:cubicBezTo>
                                    <a:pt x="1596" y="8818"/>
                                    <a:pt x="494" y="9291"/>
                                    <a:pt x="95" y="9212"/>
                                  </a:cubicBezTo>
                                  <a:cubicBezTo>
                                    <a:pt x="475" y="9390"/>
                                    <a:pt x="1121" y="10534"/>
                                    <a:pt x="1824" y="9784"/>
                                  </a:cubicBezTo>
                                  <a:close/>
                                  <a:moveTo>
                                    <a:pt x="8093" y="17379"/>
                                  </a:moveTo>
                                  <a:cubicBezTo>
                                    <a:pt x="8093" y="17300"/>
                                    <a:pt x="8017" y="17300"/>
                                    <a:pt x="7941" y="17221"/>
                                  </a:cubicBezTo>
                                  <a:cubicBezTo>
                                    <a:pt x="7466" y="17063"/>
                                    <a:pt x="7086" y="16885"/>
                                    <a:pt x="6611" y="16728"/>
                                  </a:cubicBezTo>
                                  <a:cubicBezTo>
                                    <a:pt x="6611" y="16728"/>
                                    <a:pt x="6535" y="16807"/>
                                    <a:pt x="6459" y="16807"/>
                                  </a:cubicBezTo>
                                  <a:cubicBezTo>
                                    <a:pt x="6459" y="16807"/>
                                    <a:pt x="6459" y="16885"/>
                                    <a:pt x="6535" y="16964"/>
                                  </a:cubicBezTo>
                                  <a:cubicBezTo>
                                    <a:pt x="6934" y="17122"/>
                                    <a:pt x="7485" y="17300"/>
                                    <a:pt x="7941" y="17458"/>
                                  </a:cubicBezTo>
                                  <a:cubicBezTo>
                                    <a:pt x="8017" y="17458"/>
                                    <a:pt x="8093" y="17379"/>
                                    <a:pt x="8093" y="17379"/>
                                  </a:cubicBezTo>
                                  <a:close/>
                                  <a:moveTo>
                                    <a:pt x="8568" y="17458"/>
                                  </a:moveTo>
                                  <a:cubicBezTo>
                                    <a:pt x="9518" y="16649"/>
                                    <a:pt x="8245" y="15662"/>
                                    <a:pt x="8093" y="15169"/>
                                  </a:cubicBezTo>
                                  <a:cubicBezTo>
                                    <a:pt x="8093" y="15662"/>
                                    <a:pt x="7466" y="17122"/>
                                    <a:pt x="8492" y="17458"/>
                                  </a:cubicBezTo>
                                  <a:cubicBezTo>
                                    <a:pt x="7390" y="17379"/>
                                    <a:pt x="7466" y="18917"/>
                                    <a:pt x="7238" y="19410"/>
                                  </a:cubicBezTo>
                                  <a:cubicBezTo>
                                    <a:pt x="7637" y="18996"/>
                                    <a:pt x="9195" y="18602"/>
                                    <a:pt x="8568" y="17458"/>
                                  </a:cubicBezTo>
                                  <a:close/>
                                  <a:moveTo>
                                    <a:pt x="12500" y="18108"/>
                                  </a:moveTo>
                                  <a:lnTo>
                                    <a:pt x="12025" y="17221"/>
                                  </a:lnTo>
                                  <a:cubicBezTo>
                                    <a:pt x="11550" y="17300"/>
                                    <a:pt x="11170" y="17458"/>
                                    <a:pt x="10847" y="17714"/>
                                  </a:cubicBezTo>
                                  <a:cubicBezTo>
                                    <a:pt x="10449" y="17477"/>
                                    <a:pt x="10069" y="17300"/>
                                    <a:pt x="9594" y="17221"/>
                                  </a:cubicBezTo>
                                  <a:lnTo>
                                    <a:pt x="9195" y="18108"/>
                                  </a:lnTo>
                                  <a:cubicBezTo>
                                    <a:pt x="9518" y="18187"/>
                                    <a:pt x="9746" y="18266"/>
                                    <a:pt x="9974" y="18345"/>
                                  </a:cubicBezTo>
                                  <a:cubicBezTo>
                                    <a:pt x="9195" y="19154"/>
                                    <a:pt x="8796" y="20298"/>
                                    <a:pt x="8245" y="21284"/>
                                  </a:cubicBezTo>
                                  <a:lnTo>
                                    <a:pt x="9746" y="19726"/>
                                  </a:lnTo>
                                  <a:lnTo>
                                    <a:pt x="9670" y="21600"/>
                                  </a:lnTo>
                                  <a:cubicBezTo>
                                    <a:pt x="10069" y="20456"/>
                                    <a:pt x="10221" y="19489"/>
                                    <a:pt x="10847" y="18917"/>
                                  </a:cubicBezTo>
                                  <a:cubicBezTo>
                                    <a:pt x="11398" y="19489"/>
                                    <a:pt x="11626" y="20476"/>
                                    <a:pt x="11949" y="21600"/>
                                  </a:cubicBezTo>
                                  <a:lnTo>
                                    <a:pt x="11949" y="19746"/>
                                  </a:lnTo>
                                  <a:lnTo>
                                    <a:pt x="13355" y="21304"/>
                                  </a:lnTo>
                                  <a:cubicBezTo>
                                    <a:pt x="12880" y="20318"/>
                                    <a:pt x="12405" y="19193"/>
                                    <a:pt x="11626" y="18365"/>
                                  </a:cubicBezTo>
                                  <a:cubicBezTo>
                                    <a:pt x="11873" y="18266"/>
                                    <a:pt x="12177" y="18187"/>
                                    <a:pt x="12500" y="18108"/>
                                  </a:cubicBezTo>
                                  <a:close/>
                                  <a:moveTo>
                                    <a:pt x="13127" y="17458"/>
                                  </a:moveTo>
                                  <a:cubicBezTo>
                                    <a:pt x="14229" y="17122"/>
                                    <a:pt x="13526" y="15662"/>
                                    <a:pt x="13602" y="15169"/>
                                  </a:cubicBezTo>
                                  <a:cubicBezTo>
                                    <a:pt x="13374" y="15662"/>
                                    <a:pt x="12101" y="16629"/>
                                    <a:pt x="13051" y="17458"/>
                                  </a:cubicBezTo>
                                  <a:cubicBezTo>
                                    <a:pt x="12500" y="18602"/>
                                    <a:pt x="14077" y="19016"/>
                                    <a:pt x="14381" y="19410"/>
                                  </a:cubicBezTo>
                                  <a:cubicBezTo>
                                    <a:pt x="14153" y="18917"/>
                                    <a:pt x="14229" y="17379"/>
                                    <a:pt x="13127" y="17458"/>
                                  </a:cubicBezTo>
                                  <a:close/>
                                  <a:moveTo>
                                    <a:pt x="5281" y="13138"/>
                                  </a:moveTo>
                                  <a:cubicBezTo>
                                    <a:pt x="5053" y="13631"/>
                                    <a:pt x="3704" y="14439"/>
                                    <a:pt x="4426" y="15347"/>
                                  </a:cubicBezTo>
                                  <a:cubicBezTo>
                                    <a:pt x="3572" y="14617"/>
                                    <a:pt x="2774" y="15998"/>
                                    <a:pt x="2394" y="16333"/>
                                  </a:cubicBezTo>
                                  <a:cubicBezTo>
                                    <a:pt x="2869" y="16175"/>
                                    <a:pt x="4426" y="16668"/>
                                    <a:pt x="4521" y="15445"/>
                                  </a:cubicBezTo>
                                  <a:cubicBezTo>
                                    <a:pt x="5737" y="15248"/>
                                    <a:pt x="5186" y="13710"/>
                                    <a:pt x="5281" y="13138"/>
                                  </a:cubicBezTo>
                                  <a:close/>
                                  <a:moveTo>
                                    <a:pt x="6459" y="14361"/>
                                  </a:moveTo>
                                  <a:cubicBezTo>
                                    <a:pt x="6383" y="14854"/>
                                    <a:pt x="5357" y="15998"/>
                                    <a:pt x="6231" y="16649"/>
                                  </a:cubicBezTo>
                                  <a:cubicBezTo>
                                    <a:pt x="5205" y="16235"/>
                                    <a:pt x="4901" y="17793"/>
                                    <a:pt x="4502" y="18207"/>
                                  </a:cubicBezTo>
                                  <a:cubicBezTo>
                                    <a:pt x="4977" y="17872"/>
                                    <a:pt x="6535" y="17970"/>
                                    <a:pt x="6307" y="16747"/>
                                  </a:cubicBezTo>
                                  <a:cubicBezTo>
                                    <a:pt x="7466" y="16235"/>
                                    <a:pt x="6535" y="14854"/>
                                    <a:pt x="6459" y="14361"/>
                                  </a:cubicBezTo>
                                  <a:close/>
                                  <a:moveTo>
                                    <a:pt x="13678" y="17221"/>
                                  </a:moveTo>
                                  <a:cubicBezTo>
                                    <a:pt x="13602" y="17300"/>
                                    <a:pt x="13602" y="17300"/>
                                    <a:pt x="13526" y="17379"/>
                                  </a:cubicBezTo>
                                  <a:cubicBezTo>
                                    <a:pt x="13602" y="17379"/>
                                    <a:pt x="13678" y="17458"/>
                                    <a:pt x="13678" y="17458"/>
                                  </a:cubicBezTo>
                                  <a:cubicBezTo>
                                    <a:pt x="14229" y="17300"/>
                                    <a:pt x="14704" y="17122"/>
                                    <a:pt x="15179" y="16964"/>
                                  </a:cubicBezTo>
                                  <a:cubicBezTo>
                                    <a:pt x="15179" y="16885"/>
                                    <a:pt x="15179" y="16807"/>
                                    <a:pt x="15179" y="16807"/>
                                  </a:cubicBezTo>
                                  <a:cubicBezTo>
                                    <a:pt x="15103" y="16807"/>
                                    <a:pt x="15103" y="16728"/>
                                    <a:pt x="15027" y="16728"/>
                                  </a:cubicBezTo>
                                  <a:cubicBezTo>
                                    <a:pt x="14628" y="16885"/>
                                    <a:pt x="14153" y="17043"/>
                                    <a:pt x="13678" y="17221"/>
                                  </a:cubicBezTo>
                                  <a:close/>
                                  <a:moveTo>
                                    <a:pt x="18541" y="13788"/>
                                  </a:moveTo>
                                  <a:cubicBezTo>
                                    <a:pt x="18465" y="13788"/>
                                    <a:pt x="18389" y="13788"/>
                                    <a:pt x="18389" y="13788"/>
                                  </a:cubicBezTo>
                                  <a:cubicBezTo>
                                    <a:pt x="18161" y="14203"/>
                                    <a:pt x="17839" y="14518"/>
                                    <a:pt x="17611" y="14854"/>
                                  </a:cubicBezTo>
                                  <a:cubicBezTo>
                                    <a:pt x="17611" y="14854"/>
                                    <a:pt x="17611" y="14933"/>
                                    <a:pt x="17535" y="15012"/>
                                  </a:cubicBezTo>
                                  <a:lnTo>
                                    <a:pt x="17763" y="15012"/>
                                  </a:lnTo>
                                  <a:cubicBezTo>
                                    <a:pt x="18085" y="14676"/>
                                    <a:pt x="18313" y="14282"/>
                                    <a:pt x="18617" y="13946"/>
                                  </a:cubicBezTo>
                                  <a:cubicBezTo>
                                    <a:pt x="18541" y="13867"/>
                                    <a:pt x="18541" y="13867"/>
                                    <a:pt x="18541" y="13788"/>
                                  </a:cubicBezTo>
                                  <a:close/>
                                  <a:moveTo>
                                    <a:pt x="18693" y="13532"/>
                                  </a:moveTo>
                                  <a:cubicBezTo>
                                    <a:pt x="19092" y="12546"/>
                                    <a:pt x="17744" y="12151"/>
                                    <a:pt x="17364" y="11816"/>
                                  </a:cubicBezTo>
                                  <a:cubicBezTo>
                                    <a:pt x="17592" y="12230"/>
                                    <a:pt x="17440" y="13769"/>
                                    <a:pt x="18617" y="13611"/>
                                  </a:cubicBezTo>
                                  <a:cubicBezTo>
                                    <a:pt x="19016" y="14755"/>
                                    <a:pt x="20270" y="13946"/>
                                    <a:pt x="20745" y="13848"/>
                                  </a:cubicBezTo>
                                  <a:cubicBezTo>
                                    <a:pt x="20270" y="13788"/>
                                    <a:pt x="19339" y="12723"/>
                                    <a:pt x="18693" y="13532"/>
                                  </a:cubicBezTo>
                                  <a:close/>
                                  <a:moveTo>
                                    <a:pt x="3154" y="13788"/>
                                  </a:moveTo>
                                  <a:cubicBezTo>
                                    <a:pt x="3078" y="13867"/>
                                    <a:pt x="3078" y="13867"/>
                                    <a:pt x="3078" y="13946"/>
                                  </a:cubicBezTo>
                                  <a:cubicBezTo>
                                    <a:pt x="3306" y="14282"/>
                                    <a:pt x="3628" y="14676"/>
                                    <a:pt x="3856" y="15012"/>
                                  </a:cubicBezTo>
                                  <a:lnTo>
                                    <a:pt x="4084" y="15012"/>
                                  </a:lnTo>
                                  <a:cubicBezTo>
                                    <a:pt x="4084" y="14933"/>
                                    <a:pt x="4084" y="14854"/>
                                    <a:pt x="4084" y="14854"/>
                                  </a:cubicBezTo>
                                  <a:cubicBezTo>
                                    <a:pt x="3761" y="14518"/>
                                    <a:pt x="3533" y="14203"/>
                                    <a:pt x="3306" y="13788"/>
                                  </a:cubicBezTo>
                                  <a:cubicBezTo>
                                    <a:pt x="3230" y="13788"/>
                                    <a:pt x="3154" y="13788"/>
                                    <a:pt x="3154" y="13788"/>
                                  </a:cubicBezTo>
                                  <a:close/>
                                  <a:moveTo>
                                    <a:pt x="15483" y="16649"/>
                                  </a:moveTo>
                                  <a:cubicBezTo>
                                    <a:pt x="16262" y="15998"/>
                                    <a:pt x="15331" y="14854"/>
                                    <a:pt x="15160" y="14361"/>
                                  </a:cubicBezTo>
                                  <a:cubicBezTo>
                                    <a:pt x="15160" y="14854"/>
                                    <a:pt x="14210" y="16235"/>
                                    <a:pt x="15312" y="16728"/>
                                  </a:cubicBezTo>
                                  <a:cubicBezTo>
                                    <a:pt x="15084" y="17951"/>
                                    <a:pt x="16718" y="17872"/>
                                    <a:pt x="17117" y="18187"/>
                                  </a:cubicBezTo>
                                  <a:cubicBezTo>
                                    <a:pt x="16813" y="17773"/>
                                    <a:pt x="16433" y="16235"/>
                                    <a:pt x="15483" y="16649"/>
                                  </a:cubicBezTo>
                                  <a:close/>
                                  <a:moveTo>
                                    <a:pt x="17212" y="15327"/>
                                  </a:moveTo>
                                  <a:cubicBezTo>
                                    <a:pt x="17915" y="14439"/>
                                    <a:pt x="16661" y="13611"/>
                                    <a:pt x="16357" y="13118"/>
                                  </a:cubicBezTo>
                                  <a:cubicBezTo>
                                    <a:pt x="16509" y="13690"/>
                                    <a:pt x="15958" y="15228"/>
                                    <a:pt x="17136" y="15406"/>
                                  </a:cubicBezTo>
                                  <a:cubicBezTo>
                                    <a:pt x="17288" y="16629"/>
                                    <a:pt x="18788" y="16136"/>
                                    <a:pt x="19339" y="16294"/>
                                  </a:cubicBezTo>
                                  <a:cubicBezTo>
                                    <a:pt x="18864" y="15978"/>
                                    <a:pt x="18161" y="14597"/>
                                    <a:pt x="17212" y="15327"/>
                                  </a:cubicBezTo>
                                  <a:close/>
                                  <a:moveTo>
                                    <a:pt x="2204" y="11836"/>
                                  </a:moveTo>
                                  <a:cubicBezTo>
                                    <a:pt x="2128" y="11915"/>
                                    <a:pt x="2128" y="11915"/>
                                    <a:pt x="2128" y="11915"/>
                                  </a:cubicBezTo>
                                  <a:cubicBezTo>
                                    <a:pt x="2204" y="12329"/>
                                    <a:pt x="2356" y="12723"/>
                                    <a:pt x="2603" y="13138"/>
                                  </a:cubicBezTo>
                                  <a:cubicBezTo>
                                    <a:pt x="2679" y="13138"/>
                                    <a:pt x="2679" y="13138"/>
                                    <a:pt x="2755" y="13138"/>
                                  </a:cubicBezTo>
                                  <a:cubicBezTo>
                                    <a:pt x="2755" y="13138"/>
                                    <a:pt x="2755" y="13059"/>
                                    <a:pt x="2755" y="12980"/>
                                  </a:cubicBezTo>
                                  <a:cubicBezTo>
                                    <a:pt x="2603" y="12644"/>
                                    <a:pt x="2432" y="12250"/>
                                    <a:pt x="2356" y="11915"/>
                                  </a:cubicBezTo>
                                  <a:cubicBezTo>
                                    <a:pt x="2299" y="11836"/>
                                    <a:pt x="2204" y="11836"/>
                                    <a:pt x="2204" y="11836"/>
                                  </a:cubicBezTo>
                                  <a:close/>
                                  <a:moveTo>
                                    <a:pt x="1824" y="7101"/>
                                  </a:moveTo>
                                  <a:cubicBezTo>
                                    <a:pt x="1900" y="7101"/>
                                    <a:pt x="1900" y="7180"/>
                                    <a:pt x="1976" y="7180"/>
                                  </a:cubicBezTo>
                                  <a:cubicBezTo>
                                    <a:pt x="1976" y="7180"/>
                                    <a:pt x="2052" y="7180"/>
                                    <a:pt x="2052" y="7101"/>
                                  </a:cubicBezTo>
                                  <a:lnTo>
                                    <a:pt x="2128" y="7101"/>
                                  </a:lnTo>
                                  <a:cubicBezTo>
                                    <a:pt x="2204" y="6766"/>
                                    <a:pt x="2280" y="6450"/>
                                    <a:pt x="2356" y="6214"/>
                                  </a:cubicBezTo>
                                  <a:cubicBezTo>
                                    <a:pt x="2356" y="6135"/>
                                    <a:pt x="2280" y="6135"/>
                                    <a:pt x="2280" y="6056"/>
                                  </a:cubicBezTo>
                                  <a:cubicBezTo>
                                    <a:pt x="2204" y="6056"/>
                                    <a:pt x="2204" y="6056"/>
                                    <a:pt x="2128" y="6056"/>
                                  </a:cubicBezTo>
                                  <a:cubicBezTo>
                                    <a:pt x="2052" y="6372"/>
                                    <a:pt x="1900" y="6766"/>
                                    <a:pt x="1824" y="7101"/>
                                  </a:cubicBezTo>
                                  <a:close/>
                                  <a:moveTo>
                                    <a:pt x="2375" y="5878"/>
                                  </a:moveTo>
                                  <a:cubicBezTo>
                                    <a:pt x="2774" y="6687"/>
                                    <a:pt x="3628" y="5878"/>
                                    <a:pt x="4027" y="5799"/>
                                  </a:cubicBezTo>
                                  <a:cubicBezTo>
                                    <a:pt x="3704" y="5799"/>
                                    <a:pt x="2774" y="5070"/>
                                    <a:pt x="2375" y="5799"/>
                                  </a:cubicBezTo>
                                  <a:cubicBezTo>
                                    <a:pt x="2603" y="4991"/>
                                    <a:pt x="1520" y="4813"/>
                                    <a:pt x="1197" y="4576"/>
                                  </a:cubicBezTo>
                                  <a:cubicBezTo>
                                    <a:pt x="1425" y="4892"/>
                                    <a:pt x="1501" y="6115"/>
                                    <a:pt x="2375" y="5878"/>
                                  </a:cubicBezTo>
                                  <a:close/>
                                  <a:moveTo>
                                    <a:pt x="2831" y="4655"/>
                                  </a:moveTo>
                                  <a:cubicBezTo>
                                    <a:pt x="2679" y="4813"/>
                                    <a:pt x="2603" y="5070"/>
                                    <a:pt x="2508" y="5227"/>
                                  </a:cubicBezTo>
                                  <a:cubicBezTo>
                                    <a:pt x="2508" y="5306"/>
                                    <a:pt x="2508" y="5385"/>
                                    <a:pt x="2508" y="5385"/>
                                  </a:cubicBezTo>
                                  <a:cubicBezTo>
                                    <a:pt x="2584" y="5385"/>
                                    <a:pt x="2660" y="5385"/>
                                    <a:pt x="2660" y="5306"/>
                                  </a:cubicBezTo>
                                  <a:cubicBezTo>
                                    <a:pt x="2660" y="5306"/>
                                    <a:pt x="2660" y="5306"/>
                                    <a:pt x="2736" y="5306"/>
                                  </a:cubicBezTo>
                                  <a:cubicBezTo>
                                    <a:pt x="2812" y="5148"/>
                                    <a:pt x="2888" y="4971"/>
                                    <a:pt x="2964" y="4813"/>
                                  </a:cubicBezTo>
                                  <a:cubicBezTo>
                                    <a:pt x="2964" y="4734"/>
                                    <a:pt x="2964" y="4734"/>
                                    <a:pt x="2888" y="4655"/>
                                  </a:cubicBezTo>
                                  <a:lnTo>
                                    <a:pt x="2831" y="4655"/>
                                  </a:lnTo>
                                  <a:close/>
                                  <a:moveTo>
                                    <a:pt x="3078" y="4498"/>
                                  </a:moveTo>
                                  <a:cubicBezTo>
                                    <a:pt x="3306" y="5306"/>
                                    <a:pt x="4331" y="4734"/>
                                    <a:pt x="4730" y="4734"/>
                                  </a:cubicBezTo>
                                  <a:cubicBezTo>
                                    <a:pt x="4331" y="4576"/>
                                    <a:pt x="3629" y="3748"/>
                                    <a:pt x="3078" y="4399"/>
                                  </a:cubicBezTo>
                                  <a:cubicBezTo>
                                    <a:pt x="3477" y="3669"/>
                                    <a:pt x="2451" y="3255"/>
                                    <a:pt x="2223" y="3018"/>
                                  </a:cubicBezTo>
                                  <a:cubicBezTo>
                                    <a:pt x="2299" y="3353"/>
                                    <a:pt x="2204" y="4576"/>
                                    <a:pt x="3078" y="4498"/>
                                  </a:cubicBezTo>
                                  <a:close/>
                                  <a:moveTo>
                                    <a:pt x="3078" y="13631"/>
                                  </a:moveTo>
                                  <a:cubicBezTo>
                                    <a:pt x="4179" y="13788"/>
                                    <a:pt x="4027" y="12250"/>
                                    <a:pt x="4255" y="11836"/>
                                  </a:cubicBezTo>
                                  <a:cubicBezTo>
                                    <a:pt x="3932" y="12171"/>
                                    <a:pt x="2603" y="12565"/>
                                    <a:pt x="3002" y="13552"/>
                                  </a:cubicBezTo>
                                  <a:cubicBezTo>
                                    <a:pt x="2375" y="12743"/>
                                    <a:pt x="1349" y="13788"/>
                                    <a:pt x="874" y="13887"/>
                                  </a:cubicBezTo>
                                  <a:cubicBezTo>
                                    <a:pt x="1425" y="13946"/>
                                    <a:pt x="2679" y="14755"/>
                                    <a:pt x="3078" y="13631"/>
                                  </a:cubicBezTo>
                                  <a:close/>
                                  <a:moveTo>
                                    <a:pt x="3477" y="3925"/>
                                  </a:moveTo>
                                  <a:cubicBezTo>
                                    <a:pt x="3553" y="3925"/>
                                    <a:pt x="3553" y="3925"/>
                                    <a:pt x="3553" y="3925"/>
                                  </a:cubicBezTo>
                                  <a:cubicBezTo>
                                    <a:pt x="3704" y="3768"/>
                                    <a:pt x="3780" y="3590"/>
                                    <a:pt x="3951" y="3432"/>
                                  </a:cubicBezTo>
                                  <a:lnTo>
                                    <a:pt x="3951" y="3353"/>
                                  </a:lnTo>
                                  <a:cubicBezTo>
                                    <a:pt x="3875" y="3353"/>
                                    <a:pt x="3875" y="3275"/>
                                    <a:pt x="3799" y="3275"/>
                                  </a:cubicBezTo>
                                  <a:cubicBezTo>
                                    <a:pt x="3647" y="3432"/>
                                    <a:pt x="3477" y="3610"/>
                                    <a:pt x="3401" y="3847"/>
                                  </a:cubicBezTo>
                                  <a:lnTo>
                                    <a:pt x="3325" y="3847"/>
                                  </a:lnTo>
                                  <a:cubicBezTo>
                                    <a:pt x="3401" y="3925"/>
                                    <a:pt x="3401" y="3925"/>
                                    <a:pt x="3401" y="4004"/>
                                  </a:cubicBezTo>
                                  <a:cubicBezTo>
                                    <a:pt x="3382" y="4004"/>
                                    <a:pt x="3477" y="4004"/>
                                    <a:pt x="3477" y="3925"/>
                                  </a:cubicBezTo>
                                  <a:close/>
                                  <a:moveTo>
                                    <a:pt x="2128" y="11658"/>
                                  </a:moveTo>
                                  <a:cubicBezTo>
                                    <a:pt x="3154" y="12072"/>
                                    <a:pt x="3382" y="10514"/>
                                    <a:pt x="3704" y="10100"/>
                                  </a:cubicBezTo>
                                  <a:cubicBezTo>
                                    <a:pt x="3306" y="10435"/>
                                    <a:pt x="1900" y="10435"/>
                                    <a:pt x="2128" y="11481"/>
                                  </a:cubicBezTo>
                                  <a:cubicBezTo>
                                    <a:pt x="1653" y="10494"/>
                                    <a:pt x="475" y="11323"/>
                                    <a:pt x="0" y="11323"/>
                                  </a:cubicBezTo>
                                  <a:cubicBezTo>
                                    <a:pt x="475" y="11500"/>
                                    <a:pt x="1501" y="12644"/>
                                    <a:pt x="2128" y="11658"/>
                                  </a:cubicBezTo>
                                  <a:close/>
                                  <a:moveTo>
                                    <a:pt x="4008" y="3176"/>
                                  </a:moveTo>
                                  <a:cubicBezTo>
                                    <a:pt x="4084" y="4064"/>
                                    <a:pt x="5186" y="3669"/>
                                    <a:pt x="5585" y="3748"/>
                                  </a:cubicBezTo>
                                  <a:cubicBezTo>
                                    <a:pt x="5262" y="3590"/>
                                    <a:pt x="4730" y="2604"/>
                                    <a:pt x="4084" y="3097"/>
                                  </a:cubicBezTo>
                                  <a:cubicBezTo>
                                    <a:pt x="4635" y="2446"/>
                                    <a:pt x="3609" y="1874"/>
                                    <a:pt x="3458" y="1539"/>
                                  </a:cubicBezTo>
                                  <a:cubicBezTo>
                                    <a:pt x="3553" y="1953"/>
                                    <a:pt x="3154" y="3097"/>
                                    <a:pt x="4008" y="3176"/>
                                  </a:cubicBezTo>
                                  <a:close/>
                                  <a:moveTo>
                                    <a:pt x="1824" y="9962"/>
                                  </a:moveTo>
                                  <a:cubicBezTo>
                                    <a:pt x="1748" y="10041"/>
                                    <a:pt x="1748" y="10041"/>
                                    <a:pt x="1672" y="10041"/>
                                  </a:cubicBezTo>
                                  <a:cubicBezTo>
                                    <a:pt x="1748" y="10376"/>
                                    <a:pt x="1748" y="10692"/>
                                    <a:pt x="1824" y="11027"/>
                                  </a:cubicBezTo>
                                  <a:cubicBezTo>
                                    <a:pt x="1900" y="11027"/>
                                    <a:pt x="1900" y="11027"/>
                                    <a:pt x="1976" y="11106"/>
                                  </a:cubicBezTo>
                                  <a:cubicBezTo>
                                    <a:pt x="1976" y="11027"/>
                                    <a:pt x="2052" y="10948"/>
                                    <a:pt x="2052" y="10869"/>
                                  </a:cubicBezTo>
                                  <a:cubicBezTo>
                                    <a:pt x="1976" y="10632"/>
                                    <a:pt x="1976" y="10376"/>
                                    <a:pt x="1976" y="10060"/>
                                  </a:cubicBezTo>
                                  <a:cubicBezTo>
                                    <a:pt x="1900" y="10041"/>
                                    <a:pt x="1824" y="10041"/>
                                    <a:pt x="1824" y="9962"/>
                                  </a:cubicBezTo>
                                  <a:close/>
                                  <a:moveTo>
                                    <a:pt x="1653" y="7989"/>
                                  </a:moveTo>
                                  <a:lnTo>
                                    <a:pt x="1653" y="9212"/>
                                  </a:lnTo>
                                  <a:lnTo>
                                    <a:pt x="1729" y="9291"/>
                                  </a:lnTo>
                                  <a:cubicBezTo>
                                    <a:pt x="1729" y="9212"/>
                                    <a:pt x="1805" y="9212"/>
                                    <a:pt x="1881" y="9133"/>
                                  </a:cubicBezTo>
                                  <a:cubicBezTo>
                                    <a:pt x="1881" y="9054"/>
                                    <a:pt x="1881" y="9054"/>
                                    <a:pt x="1881" y="8975"/>
                                  </a:cubicBezTo>
                                  <a:cubicBezTo>
                                    <a:pt x="1881" y="8640"/>
                                    <a:pt x="1881" y="8324"/>
                                    <a:pt x="1957" y="8088"/>
                                  </a:cubicBezTo>
                                  <a:cubicBezTo>
                                    <a:pt x="1881" y="8009"/>
                                    <a:pt x="1881" y="8009"/>
                                    <a:pt x="1805" y="7930"/>
                                  </a:cubicBezTo>
                                  <a:cubicBezTo>
                                    <a:pt x="1824" y="7989"/>
                                    <a:pt x="1748" y="7989"/>
                                    <a:pt x="1653" y="7989"/>
                                  </a:cubicBezTo>
                                  <a:close/>
                                  <a:moveTo>
                                    <a:pt x="1824" y="7752"/>
                                  </a:moveTo>
                                  <a:cubicBezTo>
                                    <a:pt x="2451" y="8403"/>
                                    <a:pt x="3154" y="7417"/>
                                    <a:pt x="3477" y="7338"/>
                                  </a:cubicBezTo>
                                  <a:cubicBezTo>
                                    <a:pt x="3154" y="7338"/>
                                    <a:pt x="2147" y="6845"/>
                                    <a:pt x="1900" y="7575"/>
                                  </a:cubicBezTo>
                                  <a:cubicBezTo>
                                    <a:pt x="1900" y="6845"/>
                                    <a:pt x="798" y="6924"/>
                                    <a:pt x="494" y="6766"/>
                                  </a:cubicBezTo>
                                  <a:cubicBezTo>
                                    <a:pt x="798" y="7022"/>
                                    <a:pt x="1121" y="8167"/>
                                    <a:pt x="1824" y="7752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  <wps:wsp>
                          <wps:cNvPr id="318" name="Shape">
                            <a:extLst/>
                          </wps:cNvPr>
                          <wps:cNvSpPr/>
                          <wps:spPr>
                            <a:xfrm>
                              <a:off x="4563014" y="1986712"/>
                              <a:ext cx="516471" cy="518324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wd2" y="hd2"/>
                                </a:cxn>
                                <a:cxn ang="5400000">
                                  <a:pos x="wd2" y="hd2"/>
                                </a:cxn>
                                <a:cxn ang="10800000">
                                  <a:pos x="wd2" y="hd2"/>
                                </a:cxn>
                                <a:cxn ang="16200000">
                                  <a:pos x="wd2" y="hd2"/>
                                </a:cxn>
                              </a:cxnLst>
                              <a:rect l="0" t="0" r="r" b="b"/>
                              <a:pathLst>
                                <a:path w="21218" h="21554" extrusionOk="0">
                                  <a:moveTo>
                                    <a:pt x="6477" y="8826"/>
                                  </a:moveTo>
                                  <a:cubicBezTo>
                                    <a:pt x="4599" y="8245"/>
                                    <a:pt x="2356" y="6450"/>
                                    <a:pt x="1364" y="4549"/>
                                  </a:cubicBezTo>
                                  <a:cubicBezTo>
                                    <a:pt x="947" y="3756"/>
                                    <a:pt x="634" y="2700"/>
                                    <a:pt x="1208" y="1802"/>
                                  </a:cubicBezTo>
                                  <a:cubicBezTo>
                                    <a:pt x="1573" y="1221"/>
                                    <a:pt x="2042" y="957"/>
                                    <a:pt x="2564" y="905"/>
                                  </a:cubicBezTo>
                                  <a:cubicBezTo>
                                    <a:pt x="3295" y="852"/>
                                    <a:pt x="4025" y="1221"/>
                                    <a:pt x="4599" y="1644"/>
                                  </a:cubicBezTo>
                                  <a:cubicBezTo>
                                    <a:pt x="4547" y="1169"/>
                                    <a:pt x="4547" y="799"/>
                                    <a:pt x="4547" y="535"/>
                                  </a:cubicBezTo>
                                  <a:cubicBezTo>
                                    <a:pt x="3973" y="218"/>
                                    <a:pt x="3243" y="-46"/>
                                    <a:pt x="2512" y="7"/>
                                  </a:cubicBezTo>
                                  <a:cubicBezTo>
                                    <a:pt x="1677" y="60"/>
                                    <a:pt x="999" y="482"/>
                                    <a:pt x="477" y="1274"/>
                                  </a:cubicBezTo>
                                  <a:cubicBezTo>
                                    <a:pt x="-201" y="2225"/>
                                    <a:pt x="-149" y="3545"/>
                                    <a:pt x="582" y="4971"/>
                                  </a:cubicBezTo>
                                  <a:cubicBezTo>
                                    <a:pt x="1886" y="7506"/>
                                    <a:pt x="4964" y="9724"/>
                                    <a:pt x="7312" y="9935"/>
                                  </a:cubicBezTo>
                                  <a:cubicBezTo>
                                    <a:pt x="6999" y="9619"/>
                                    <a:pt x="6686" y="9249"/>
                                    <a:pt x="6477" y="8826"/>
                                  </a:cubicBezTo>
                                  <a:close/>
                                  <a:moveTo>
                                    <a:pt x="9451" y="11044"/>
                                  </a:moveTo>
                                  <a:cubicBezTo>
                                    <a:pt x="9660" y="12048"/>
                                    <a:pt x="10025" y="14266"/>
                                    <a:pt x="9295" y="16590"/>
                                  </a:cubicBezTo>
                                  <a:lnTo>
                                    <a:pt x="11903" y="16590"/>
                                  </a:lnTo>
                                  <a:cubicBezTo>
                                    <a:pt x="11173" y="14213"/>
                                    <a:pt x="11486" y="12048"/>
                                    <a:pt x="11747" y="11044"/>
                                  </a:cubicBezTo>
                                  <a:cubicBezTo>
                                    <a:pt x="16338" y="9671"/>
                                    <a:pt x="16286" y="165"/>
                                    <a:pt x="16286" y="165"/>
                                  </a:cubicBezTo>
                                  <a:lnTo>
                                    <a:pt x="4912" y="165"/>
                                  </a:lnTo>
                                  <a:cubicBezTo>
                                    <a:pt x="4912" y="165"/>
                                    <a:pt x="4860" y="9671"/>
                                    <a:pt x="9451" y="11044"/>
                                  </a:cubicBezTo>
                                  <a:close/>
                                  <a:moveTo>
                                    <a:pt x="7103" y="6872"/>
                                  </a:moveTo>
                                  <a:cubicBezTo>
                                    <a:pt x="6790" y="6080"/>
                                    <a:pt x="6634" y="5288"/>
                                    <a:pt x="6582" y="4654"/>
                                  </a:cubicBezTo>
                                  <a:cubicBezTo>
                                    <a:pt x="6582" y="4496"/>
                                    <a:pt x="6529" y="4337"/>
                                    <a:pt x="6529" y="4232"/>
                                  </a:cubicBezTo>
                                  <a:cubicBezTo>
                                    <a:pt x="6529" y="4126"/>
                                    <a:pt x="6529" y="4021"/>
                                    <a:pt x="6529" y="3915"/>
                                  </a:cubicBezTo>
                                  <a:cubicBezTo>
                                    <a:pt x="6529" y="3756"/>
                                    <a:pt x="6529" y="3651"/>
                                    <a:pt x="6529" y="3651"/>
                                  </a:cubicBezTo>
                                  <a:cubicBezTo>
                                    <a:pt x="6529" y="3651"/>
                                    <a:pt x="6582" y="3756"/>
                                    <a:pt x="6634" y="3915"/>
                                  </a:cubicBezTo>
                                  <a:cubicBezTo>
                                    <a:pt x="6686" y="4073"/>
                                    <a:pt x="6790" y="4337"/>
                                    <a:pt x="6895" y="4601"/>
                                  </a:cubicBezTo>
                                  <a:cubicBezTo>
                                    <a:pt x="6999" y="4865"/>
                                    <a:pt x="7103" y="5235"/>
                                    <a:pt x="7260" y="5605"/>
                                  </a:cubicBezTo>
                                  <a:cubicBezTo>
                                    <a:pt x="7312" y="5763"/>
                                    <a:pt x="7416" y="5975"/>
                                    <a:pt x="7469" y="6133"/>
                                  </a:cubicBezTo>
                                  <a:cubicBezTo>
                                    <a:pt x="7521" y="6291"/>
                                    <a:pt x="7625" y="6503"/>
                                    <a:pt x="7677" y="6714"/>
                                  </a:cubicBezTo>
                                  <a:cubicBezTo>
                                    <a:pt x="7729" y="6925"/>
                                    <a:pt x="7834" y="7084"/>
                                    <a:pt x="7886" y="7242"/>
                                  </a:cubicBezTo>
                                  <a:cubicBezTo>
                                    <a:pt x="7938" y="7348"/>
                                    <a:pt x="7990" y="7400"/>
                                    <a:pt x="7990" y="7506"/>
                                  </a:cubicBezTo>
                                  <a:cubicBezTo>
                                    <a:pt x="8043" y="7612"/>
                                    <a:pt x="8095" y="7665"/>
                                    <a:pt x="8095" y="7770"/>
                                  </a:cubicBezTo>
                                  <a:cubicBezTo>
                                    <a:pt x="8147" y="7929"/>
                                    <a:pt x="8251" y="8087"/>
                                    <a:pt x="8356" y="8245"/>
                                  </a:cubicBezTo>
                                  <a:cubicBezTo>
                                    <a:pt x="8460" y="8404"/>
                                    <a:pt x="8512" y="8510"/>
                                    <a:pt x="8616" y="8668"/>
                                  </a:cubicBezTo>
                                  <a:cubicBezTo>
                                    <a:pt x="8721" y="8774"/>
                                    <a:pt x="8773" y="8932"/>
                                    <a:pt x="8825" y="8985"/>
                                  </a:cubicBezTo>
                                  <a:cubicBezTo>
                                    <a:pt x="8877" y="9090"/>
                                    <a:pt x="8982" y="9196"/>
                                    <a:pt x="9034" y="9249"/>
                                  </a:cubicBezTo>
                                  <a:cubicBezTo>
                                    <a:pt x="9138" y="9407"/>
                                    <a:pt x="9190" y="9460"/>
                                    <a:pt x="9190" y="9460"/>
                                  </a:cubicBezTo>
                                  <a:cubicBezTo>
                                    <a:pt x="9190" y="9460"/>
                                    <a:pt x="9086" y="9407"/>
                                    <a:pt x="8930" y="9302"/>
                                  </a:cubicBezTo>
                                  <a:cubicBezTo>
                                    <a:pt x="8825" y="9249"/>
                                    <a:pt x="8773" y="9196"/>
                                    <a:pt x="8669" y="9090"/>
                                  </a:cubicBezTo>
                                  <a:cubicBezTo>
                                    <a:pt x="8564" y="9038"/>
                                    <a:pt x="8460" y="8932"/>
                                    <a:pt x="8356" y="8826"/>
                                  </a:cubicBezTo>
                                  <a:cubicBezTo>
                                    <a:pt x="8251" y="8721"/>
                                    <a:pt x="8147" y="8562"/>
                                    <a:pt x="7990" y="8457"/>
                                  </a:cubicBezTo>
                                  <a:cubicBezTo>
                                    <a:pt x="7886" y="8298"/>
                                    <a:pt x="7782" y="8140"/>
                                    <a:pt x="7677" y="7981"/>
                                  </a:cubicBezTo>
                                  <a:cubicBezTo>
                                    <a:pt x="7573" y="7823"/>
                                    <a:pt x="7469" y="7612"/>
                                    <a:pt x="7364" y="7453"/>
                                  </a:cubicBezTo>
                                  <a:cubicBezTo>
                                    <a:pt x="7312" y="7295"/>
                                    <a:pt x="7208" y="7084"/>
                                    <a:pt x="7103" y="6872"/>
                                  </a:cubicBezTo>
                                  <a:close/>
                                  <a:moveTo>
                                    <a:pt x="5486" y="21554"/>
                                  </a:moveTo>
                                  <a:lnTo>
                                    <a:pt x="15712" y="21554"/>
                                  </a:lnTo>
                                  <a:lnTo>
                                    <a:pt x="15712" y="16959"/>
                                  </a:lnTo>
                                  <a:lnTo>
                                    <a:pt x="5486" y="16959"/>
                                  </a:lnTo>
                                  <a:lnTo>
                                    <a:pt x="5486" y="21554"/>
                                  </a:lnTo>
                                  <a:close/>
                                  <a:moveTo>
                                    <a:pt x="7469" y="18174"/>
                                  </a:moveTo>
                                  <a:lnTo>
                                    <a:pt x="13729" y="18174"/>
                                  </a:lnTo>
                                  <a:lnTo>
                                    <a:pt x="13729" y="20392"/>
                                  </a:lnTo>
                                  <a:lnTo>
                                    <a:pt x="7469" y="20392"/>
                                  </a:lnTo>
                                  <a:lnTo>
                                    <a:pt x="7469" y="18174"/>
                                  </a:lnTo>
                                  <a:close/>
                                  <a:moveTo>
                                    <a:pt x="20721" y="1274"/>
                                  </a:moveTo>
                                  <a:cubicBezTo>
                                    <a:pt x="20199" y="482"/>
                                    <a:pt x="19469" y="60"/>
                                    <a:pt x="18686" y="7"/>
                                  </a:cubicBezTo>
                                  <a:cubicBezTo>
                                    <a:pt x="17955" y="-46"/>
                                    <a:pt x="17277" y="218"/>
                                    <a:pt x="16651" y="535"/>
                                  </a:cubicBezTo>
                                  <a:cubicBezTo>
                                    <a:pt x="16651" y="799"/>
                                    <a:pt x="16651" y="1169"/>
                                    <a:pt x="16599" y="1644"/>
                                  </a:cubicBezTo>
                                  <a:cubicBezTo>
                                    <a:pt x="17173" y="1221"/>
                                    <a:pt x="17955" y="852"/>
                                    <a:pt x="18634" y="905"/>
                                  </a:cubicBezTo>
                                  <a:cubicBezTo>
                                    <a:pt x="19156" y="957"/>
                                    <a:pt x="19625" y="1221"/>
                                    <a:pt x="19990" y="1802"/>
                                  </a:cubicBezTo>
                                  <a:cubicBezTo>
                                    <a:pt x="20564" y="2647"/>
                                    <a:pt x="20251" y="3756"/>
                                    <a:pt x="19834" y="4549"/>
                                  </a:cubicBezTo>
                                  <a:cubicBezTo>
                                    <a:pt x="18842" y="6450"/>
                                    <a:pt x="16599" y="8245"/>
                                    <a:pt x="14721" y="8826"/>
                                  </a:cubicBezTo>
                                  <a:cubicBezTo>
                                    <a:pt x="14460" y="9249"/>
                                    <a:pt x="14199" y="9619"/>
                                    <a:pt x="13886" y="9935"/>
                                  </a:cubicBezTo>
                                  <a:cubicBezTo>
                                    <a:pt x="16234" y="9777"/>
                                    <a:pt x="19312" y="7506"/>
                                    <a:pt x="20616" y="4971"/>
                                  </a:cubicBezTo>
                                  <a:cubicBezTo>
                                    <a:pt x="21399" y="3598"/>
                                    <a:pt x="21399" y="2278"/>
                                    <a:pt x="20721" y="127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5"/>
                            </a:solidFill>
                            <a:ln w="12700">
                              <a:miter lim="400000"/>
                            </a:ln>
                          </wps:spPr>
                          <wps:bodyPr lIns="38100" tIns="38100" rIns="38100" bIns="38100" anchor="ctr"/>
                        </wps:wsp>
                      </wpg:grpSp>
                      <wps:wsp>
                        <wps:cNvPr id="319" name="White circle - upper left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1765300" y="1"/>
                            <a:ext cx="1733550" cy="1123950"/>
                          </a:xfrm>
                          <a:custGeom>
                            <a:avLst/>
                            <a:gdLst>
                              <a:gd name="T0" fmla="*/ 1086 w 1092"/>
                              <a:gd name="T1" fmla="*/ 74 h 708"/>
                              <a:gd name="T2" fmla="*/ 1072 w 1092"/>
                              <a:gd name="T3" fmla="*/ 16 h 708"/>
                              <a:gd name="T4" fmla="*/ 24 w 1092"/>
                              <a:gd name="T5" fmla="*/ 0 h 708"/>
                              <a:gd name="T6" fmla="*/ 12 w 1092"/>
                              <a:gd name="T7" fmla="*/ 44 h 708"/>
                              <a:gd name="T8" fmla="*/ 4 w 1092"/>
                              <a:gd name="T9" fmla="*/ 102 h 708"/>
                              <a:gd name="T10" fmla="*/ 0 w 1092"/>
                              <a:gd name="T11" fmla="*/ 162 h 708"/>
                              <a:gd name="T12" fmla="*/ 4 w 1092"/>
                              <a:gd name="T13" fmla="*/ 220 h 708"/>
                              <a:gd name="T14" fmla="*/ 12 w 1092"/>
                              <a:gd name="T15" fmla="*/ 278 h 708"/>
                              <a:gd name="T16" fmla="*/ 28 w 1092"/>
                              <a:gd name="T17" fmla="*/ 334 h 708"/>
                              <a:gd name="T18" fmla="*/ 48 w 1092"/>
                              <a:gd name="T19" fmla="*/ 388 h 708"/>
                              <a:gd name="T20" fmla="*/ 74 w 1092"/>
                              <a:gd name="T21" fmla="*/ 438 h 708"/>
                              <a:gd name="T22" fmla="*/ 106 w 1092"/>
                              <a:gd name="T23" fmla="*/ 484 h 708"/>
                              <a:gd name="T24" fmla="*/ 140 w 1092"/>
                              <a:gd name="T25" fmla="*/ 528 h 708"/>
                              <a:gd name="T26" fmla="*/ 180 w 1092"/>
                              <a:gd name="T27" fmla="*/ 568 h 708"/>
                              <a:gd name="T28" fmla="*/ 224 w 1092"/>
                              <a:gd name="T29" fmla="*/ 602 h 708"/>
                              <a:gd name="T30" fmla="*/ 270 w 1092"/>
                              <a:gd name="T31" fmla="*/ 634 h 708"/>
                              <a:gd name="T32" fmla="*/ 320 w 1092"/>
                              <a:gd name="T33" fmla="*/ 660 h 708"/>
                              <a:gd name="T34" fmla="*/ 374 w 1092"/>
                              <a:gd name="T35" fmla="*/ 680 h 708"/>
                              <a:gd name="T36" fmla="*/ 428 w 1092"/>
                              <a:gd name="T37" fmla="*/ 696 h 708"/>
                              <a:gd name="T38" fmla="*/ 486 w 1092"/>
                              <a:gd name="T39" fmla="*/ 706 h 708"/>
                              <a:gd name="T40" fmla="*/ 546 w 1092"/>
                              <a:gd name="T41" fmla="*/ 708 h 708"/>
                              <a:gd name="T42" fmla="*/ 606 w 1092"/>
                              <a:gd name="T43" fmla="*/ 706 h 708"/>
                              <a:gd name="T44" fmla="*/ 664 w 1092"/>
                              <a:gd name="T45" fmla="*/ 696 h 708"/>
                              <a:gd name="T46" fmla="*/ 718 w 1092"/>
                              <a:gd name="T47" fmla="*/ 680 h 708"/>
                              <a:gd name="T48" fmla="*/ 772 w 1092"/>
                              <a:gd name="T49" fmla="*/ 660 h 708"/>
                              <a:gd name="T50" fmla="*/ 822 w 1092"/>
                              <a:gd name="T51" fmla="*/ 634 h 708"/>
                              <a:gd name="T52" fmla="*/ 868 w 1092"/>
                              <a:gd name="T53" fmla="*/ 602 h 708"/>
                              <a:gd name="T54" fmla="*/ 912 w 1092"/>
                              <a:gd name="T55" fmla="*/ 568 h 708"/>
                              <a:gd name="T56" fmla="*/ 952 w 1092"/>
                              <a:gd name="T57" fmla="*/ 528 h 708"/>
                              <a:gd name="T58" fmla="*/ 986 w 1092"/>
                              <a:gd name="T59" fmla="*/ 484 h 708"/>
                              <a:gd name="T60" fmla="*/ 1018 w 1092"/>
                              <a:gd name="T61" fmla="*/ 438 h 708"/>
                              <a:gd name="T62" fmla="*/ 1044 w 1092"/>
                              <a:gd name="T63" fmla="*/ 388 h 708"/>
                              <a:gd name="T64" fmla="*/ 1064 w 1092"/>
                              <a:gd name="T65" fmla="*/ 334 h 708"/>
                              <a:gd name="T66" fmla="*/ 1080 w 1092"/>
                              <a:gd name="T67" fmla="*/ 278 h 708"/>
                              <a:gd name="T68" fmla="*/ 1090 w 1092"/>
                              <a:gd name="T69" fmla="*/ 220 h 708"/>
                              <a:gd name="T70" fmla="*/ 1092 w 1092"/>
                              <a:gd name="T71" fmla="*/ 162 h 708"/>
                              <a:gd name="T72" fmla="*/ 1090 w 1092"/>
                              <a:gd name="T73" fmla="*/ 102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</a:cxnLst>
                            <a:rect l="0" t="0" r="r" b="b"/>
                            <a:pathLst>
                              <a:path w="1092" h="708">
                                <a:moveTo>
                                  <a:pt x="1090" y="102"/>
                                </a:moveTo>
                                <a:lnTo>
                                  <a:pt x="1086" y="74"/>
                                </a:lnTo>
                                <a:lnTo>
                                  <a:pt x="1080" y="44"/>
                                </a:lnTo>
                                <a:lnTo>
                                  <a:pt x="1072" y="16"/>
                                </a:lnTo>
                                <a:lnTo>
                                  <a:pt x="1068" y="0"/>
                                </a:lnTo>
                                <a:lnTo>
                                  <a:pt x="24" y="0"/>
                                </a:lnTo>
                                <a:lnTo>
                                  <a:pt x="20" y="16"/>
                                </a:lnTo>
                                <a:lnTo>
                                  <a:pt x="12" y="44"/>
                                </a:lnTo>
                                <a:lnTo>
                                  <a:pt x="6" y="74"/>
                                </a:lnTo>
                                <a:lnTo>
                                  <a:pt x="4" y="102"/>
                                </a:lnTo>
                                <a:lnTo>
                                  <a:pt x="0" y="132"/>
                                </a:lnTo>
                                <a:lnTo>
                                  <a:pt x="0" y="162"/>
                                </a:lnTo>
                                <a:lnTo>
                                  <a:pt x="0" y="192"/>
                                </a:lnTo>
                                <a:lnTo>
                                  <a:pt x="4" y="220"/>
                                </a:lnTo>
                                <a:lnTo>
                                  <a:pt x="6" y="250"/>
                                </a:lnTo>
                                <a:lnTo>
                                  <a:pt x="12" y="278"/>
                                </a:lnTo>
                                <a:lnTo>
                                  <a:pt x="20" y="306"/>
                                </a:lnTo>
                                <a:lnTo>
                                  <a:pt x="28" y="334"/>
                                </a:lnTo>
                                <a:lnTo>
                                  <a:pt x="38" y="362"/>
                                </a:lnTo>
                                <a:lnTo>
                                  <a:pt x="48" y="388"/>
                                </a:lnTo>
                                <a:lnTo>
                                  <a:pt x="60" y="412"/>
                                </a:lnTo>
                                <a:lnTo>
                                  <a:pt x="74" y="438"/>
                                </a:lnTo>
                                <a:lnTo>
                                  <a:pt x="90" y="462"/>
                                </a:lnTo>
                                <a:lnTo>
                                  <a:pt x="106" y="484"/>
                                </a:lnTo>
                                <a:lnTo>
                                  <a:pt x="122" y="506"/>
                                </a:lnTo>
                                <a:lnTo>
                                  <a:pt x="140" y="528"/>
                                </a:lnTo>
                                <a:lnTo>
                                  <a:pt x="160" y="548"/>
                                </a:lnTo>
                                <a:lnTo>
                                  <a:pt x="180" y="568"/>
                                </a:lnTo>
                                <a:lnTo>
                                  <a:pt x="202" y="586"/>
                                </a:lnTo>
                                <a:lnTo>
                                  <a:pt x="224" y="602"/>
                                </a:lnTo>
                                <a:lnTo>
                                  <a:pt x="246" y="618"/>
                                </a:lnTo>
                                <a:lnTo>
                                  <a:pt x="270" y="634"/>
                                </a:lnTo>
                                <a:lnTo>
                                  <a:pt x="294" y="648"/>
                                </a:lnTo>
                                <a:lnTo>
                                  <a:pt x="320" y="660"/>
                                </a:lnTo>
                                <a:lnTo>
                                  <a:pt x="346" y="670"/>
                                </a:lnTo>
                                <a:lnTo>
                                  <a:pt x="374" y="680"/>
                                </a:lnTo>
                                <a:lnTo>
                                  <a:pt x="400" y="688"/>
                                </a:lnTo>
                                <a:lnTo>
                                  <a:pt x="428" y="696"/>
                                </a:lnTo>
                                <a:lnTo>
                                  <a:pt x="458" y="702"/>
                                </a:lnTo>
                                <a:lnTo>
                                  <a:pt x="486" y="706"/>
                                </a:lnTo>
                                <a:lnTo>
                                  <a:pt x="516" y="708"/>
                                </a:lnTo>
                                <a:lnTo>
                                  <a:pt x="546" y="708"/>
                                </a:lnTo>
                                <a:lnTo>
                                  <a:pt x="576" y="708"/>
                                </a:lnTo>
                                <a:lnTo>
                                  <a:pt x="606" y="706"/>
                                </a:lnTo>
                                <a:lnTo>
                                  <a:pt x="634" y="702"/>
                                </a:lnTo>
                                <a:lnTo>
                                  <a:pt x="664" y="696"/>
                                </a:lnTo>
                                <a:lnTo>
                                  <a:pt x="692" y="688"/>
                                </a:lnTo>
                                <a:lnTo>
                                  <a:pt x="718" y="680"/>
                                </a:lnTo>
                                <a:lnTo>
                                  <a:pt x="746" y="670"/>
                                </a:lnTo>
                                <a:lnTo>
                                  <a:pt x="772" y="660"/>
                                </a:lnTo>
                                <a:lnTo>
                                  <a:pt x="798" y="648"/>
                                </a:lnTo>
                                <a:lnTo>
                                  <a:pt x="822" y="634"/>
                                </a:lnTo>
                                <a:lnTo>
                                  <a:pt x="846" y="618"/>
                                </a:lnTo>
                                <a:lnTo>
                                  <a:pt x="868" y="602"/>
                                </a:lnTo>
                                <a:lnTo>
                                  <a:pt x="890" y="586"/>
                                </a:lnTo>
                                <a:lnTo>
                                  <a:pt x="912" y="568"/>
                                </a:lnTo>
                                <a:lnTo>
                                  <a:pt x="932" y="548"/>
                                </a:lnTo>
                                <a:lnTo>
                                  <a:pt x="952" y="528"/>
                                </a:lnTo>
                                <a:lnTo>
                                  <a:pt x="970" y="506"/>
                                </a:lnTo>
                                <a:lnTo>
                                  <a:pt x="986" y="484"/>
                                </a:lnTo>
                                <a:lnTo>
                                  <a:pt x="1002" y="462"/>
                                </a:lnTo>
                                <a:lnTo>
                                  <a:pt x="1018" y="438"/>
                                </a:lnTo>
                                <a:lnTo>
                                  <a:pt x="1032" y="412"/>
                                </a:lnTo>
                                <a:lnTo>
                                  <a:pt x="1044" y="388"/>
                                </a:lnTo>
                                <a:lnTo>
                                  <a:pt x="1054" y="362"/>
                                </a:lnTo>
                                <a:lnTo>
                                  <a:pt x="1064" y="334"/>
                                </a:lnTo>
                                <a:lnTo>
                                  <a:pt x="1072" y="306"/>
                                </a:lnTo>
                                <a:lnTo>
                                  <a:pt x="1080" y="278"/>
                                </a:lnTo>
                                <a:lnTo>
                                  <a:pt x="1086" y="250"/>
                                </a:lnTo>
                                <a:lnTo>
                                  <a:pt x="1090" y="220"/>
                                </a:lnTo>
                                <a:lnTo>
                                  <a:pt x="1092" y="192"/>
                                </a:lnTo>
                                <a:lnTo>
                                  <a:pt x="1092" y="162"/>
                                </a:lnTo>
                                <a:lnTo>
                                  <a:pt x="1092" y="132"/>
                                </a:lnTo>
                                <a:lnTo>
                                  <a:pt x="1090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6" name="White circle - right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8491764" y="1225551"/>
                            <a:ext cx="1123950" cy="1712913"/>
                          </a:xfrm>
                          <a:custGeom>
                            <a:avLst/>
                            <a:gdLst>
                              <a:gd name="T0" fmla="*/ 538 w 708"/>
                              <a:gd name="T1" fmla="*/ 0 h 1079"/>
                              <a:gd name="T2" fmla="*/ 484 w 708"/>
                              <a:gd name="T3" fmla="*/ 4 h 1079"/>
                              <a:gd name="T4" fmla="*/ 430 w 708"/>
                              <a:gd name="T5" fmla="*/ 12 h 1079"/>
                              <a:gd name="T6" fmla="*/ 378 w 708"/>
                              <a:gd name="T7" fmla="*/ 24 h 1079"/>
                              <a:gd name="T8" fmla="*/ 328 w 708"/>
                              <a:gd name="T9" fmla="*/ 44 h 1079"/>
                              <a:gd name="T10" fmla="*/ 282 w 708"/>
                              <a:gd name="T11" fmla="*/ 66 h 1079"/>
                              <a:gd name="T12" fmla="*/ 236 w 708"/>
                              <a:gd name="T13" fmla="*/ 92 h 1079"/>
                              <a:gd name="T14" fmla="*/ 196 w 708"/>
                              <a:gd name="T15" fmla="*/ 124 h 1079"/>
                              <a:gd name="T16" fmla="*/ 158 w 708"/>
                              <a:gd name="T17" fmla="*/ 158 h 1079"/>
                              <a:gd name="T18" fmla="*/ 122 w 708"/>
                              <a:gd name="T19" fmla="*/ 198 h 1079"/>
                              <a:gd name="T20" fmla="*/ 92 w 708"/>
                              <a:gd name="T21" fmla="*/ 238 h 1079"/>
                              <a:gd name="T22" fmla="*/ 64 w 708"/>
                              <a:gd name="T23" fmla="*/ 284 h 1079"/>
                              <a:gd name="T24" fmla="*/ 42 w 708"/>
                              <a:gd name="T25" fmla="*/ 330 h 1079"/>
                              <a:gd name="T26" fmla="*/ 24 w 708"/>
                              <a:gd name="T27" fmla="*/ 380 h 1079"/>
                              <a:gd name="T28" fmla="*/ 10 w 708"/>
                              <a:gd name="T29" fmla="*/ 431 h 1079"/>
                              <a:gd name="T30" fmla="*/ 2 w 708"/>
                              <a:gd name="T31" fmla="*/ 485 h 1079"/>
                              <a:gd name="T32" fmla="*/ 0 w 708"/>
                              <a:gd name="T33" fmla="*/ 539 h 1079"/>
                              <a:gd name="T34" fmla="*/ 0 w 708"/>
                              <a:gd name="T35" fmla="*/ 567 h 1079"/>
                              <a:gd name="T36" fmla="*/ 6 w 708"/>
                              <a:gd name="T37" fmla="*/ 621 h 1079"/>
                              <a:gd name="T38" fmla="*/ 16 w 708"/>
                              <a:gd name="T39" fmla="*/ 675 h 1079"/>
                              <a:gd name="T40" fmla="*/ 32 w 708"/>
                              <a:gd name="T41" fmla="*/ 725 h 1079"/>
                              <a:gd name="T42" fmla="*/ 52 w 708"/>
                              <a:gd name="T43" fmla="*/ 773 h 1079"/>
                              <a:gd name="T44" fmla="*/ 78 w 708"/>
                              <a:gd name="T45" fmla="*/ 819 h 1079"/>
                              <a:gd name="T46" fmla="*/ 106 w 708"/>
                              <a:gd name="T47" fmla="*/ 861 h 1079"/>
                              <a:gd name="T48" fmla="*/ 140 w 708"/>
                              <a:gd name="T49" fmla="*/ 901 h 1079"/>
                              <a:gd name="T50" fmla="*/ 176 w 708"/>
                              <a:gd name="T51" fmla="*/ 939 h 1079"/>
                              <a:gd name="T52" fmla="*/ 216 w 708"/>
                              <a:gd name="T53" fmla="*/ 971 h 1079"/>
                              <a:gd name="T54" fmla="*/ 258 w 708"/>
                              <a:gd name="T55" fmla="*/ 1001 h 1079"/>
                              <a:gd name="T56" fmla="*/ 304 w 708"/>
                              <a:gd name="T57" fmla="*/ 1025 h 1079"/>
                              <a:gd name="T58" fmla="*/ 354 w 708"/>
                              <a:gd name="T59" fmla="*/ 1045 h 1079"/>
                              <a:gd name="T60" fmla="*/ 404 w 708"/>
                              <a:gd name="T61" fmla="*/ 1061 h 1079"/>
                              <a:gd name="T62" fmla="*/ 456 w 708"/>
                              <a:gd name="T63" fmla="*/ 1073 h 1079"/>
                              <a:gd name="T64" fmla="*/ 510 w 708"/>
                              <a:gd name="T65" fmla="*/ 1079 h 1079"/>
                              <a:gd name="T66" fmla="*/ 538 w 708"/>
                              <a:gd name="T67" fmla="*/ 1079 h 1079"/>
                              <a:gd name="T68" fmla="*/ 626 w 708"/>
                              <a:gd name="T69" fmla="*/ 1071 h 1079"/>
                              <a:gd name="T70" fmla="*/ 708 w 708"/>
                              <a:gd name="T71" fmla="*/ 1051 h 1079"/>
                              <a:gd name="T72" fmla="*/ 708 w 708"/>
                              <a:gd name="T73" fmla="*/ 28 h 1079"/>
                              <a:gd name="T74" fmla="*/ 626 w 708"/>
                              <a:gd name="T75" fmla="*/ 8 h 1079"/>
                              <a:gd name="T76" fmla="*/ 538 w 708"/>
                              <a:gd name="T77" fmla="*/ 0 h 10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708" h="1079">
                                <a:moveTo>
                                  <a:pt x="538" y="0"/>
                                </a:moveTo>
                                <a:lnTo>
                                  <a:pt x="538" y="0"/>
                                </a:lnTo>
                                <a:lnTo>
                                  <a:pt x="510" y="2"/>
                                </a:lnTo>
                                <a:lnTo>
                                  <a:pt x="484" y="4"/>
                                </a:lnTo>
                                <a:lnTo>
                                  <a:pt x="456" y="6"/>
                                </a:lnTo>
                                <a:lnTo>
                                  <a:pt x="430" y="12"/>
                                </a:lnTo>
                                <a:lnTo>
                                  <a:pt x="404" y="18"/>
                                </a:lnTo>
                                <a:lnTo>
                                  <a:pt x="378" y="24"/>
                                </a:lnTo>
                                <a:lnTo>
                                  <a:pt x="354" y="34"/>
                                </a:lnTo>
                                <a:lnTo>
                                  <a:pt x="328" y="44"/>
                                </a:lnTo>
                                <a:lnTo>
                                  <a:pt x="304" y="54"/>
                                </a:lnTo>
                                <a:lnTo>
                                  <a:pt x="282" y="66"/>
                                </a:lnTo>
                                <a:lnTo>
                                  <a:pt x="258" y="78"/>
                                </a:lnTo>
                                <a:lnTo>
                                  <a:pt x="236" y="92"/>
                                </a:lnTo>
                                <a:lnTo>
                                  <a:pt x="216" y="108"/>
                                </a:lnTo>
                                <a:lnTo>
                                  <a:pt x="196" y="124"/>
                                </a:lnTo>
                                <a:lnTo>
                                  <a:pt x="176" y="140"/>
                                </a:lnTo>
                                <a:lnTo>
                                  <a:pt x="158" y="158"/>
                                </a:lnTo>
                                <a:lnTo>
                                  <a:pt x="140" y="178"/>
                                </a:lnTo>
                                <a:lnTo>
                                  <a:pt x="122" y="198"/>
                                </a:lnTo>
                                <a:lnTo>
                                  <a:pt x="106" y="218"/>
                                </a:lnTo>
                                <a:lnTo>
                                  <a:pt x="92" y="238"/>
                                </a:lnTo>
                                <a:lnTo>
                                  <a:pt x="78" y="260"/>
                                </a:lnTo>
                                <a:lnTo>
                                  <a:pt x="64" y="284"/>
                                </a:lnTo>
                                <a:lnTo>
                                  <a:pt x="52" y="306"/>
                                </a:lnTo>
                                <a:lnTo>
                                  <a:pt x="42" y="330"/>
                                </a:lnTo>
                                <a:lnTo>
                                  <a:pt x="32" y="354"/>
                                </a:lnTo>
                                <a:lnTo>
                                  <a:pt x="24" y="380"/>
                                </a:lnTo>
                                <a:lnTo>
                                  <a:pt x="16" y="405"/>
                                </a:lnTo>
                                <a:lnTo>
                                  <a:pt x="10" y="431"/>
                                </a:lnTo>
                                <a:lnTo>
                                  <a:pt x="6" y="457"/>
                                </a:lnTo>
                                <a:lnTo>
                                  <a:pt x="2" y="485"/>
                                </a:lnTo>
                                <a:lnTo>
                                  <a:pt x="0" y="511"/>
                                </a:lnTo>
                                <a:lnTo>
                                  <a:pt x="0" y="539"/>
                                </a:lnTo>
                                <a:lnTo>
                                  <a:pt x="0" y="539"/>
                                </a:lnTo>
                                <a:lnTo>
                                  <a:pt x="0" y="567"/>
                                </a:lnTo>
                                <a:lnTo>
                                  <a:pt x="2" y="595"/>
                                </a:lnTo>
                                <a:lnTo>
                                  <a:pt x="6" y="621"/>
                                </a:lnTo>
                                <a:lnTo>
                                  <a:pt x="10" y="647"/>
                                </a:lnTo>
                                <a:lnTo>
                                  <a:pt x="16" y="675"/>
                                </a:lnTo>
                                <a:lnTo>
                                  <a:pt x="24" y="699"/>
                                </a:lnTo>
                                <a:lnTo>
                                  <a:pt x="32" y="725"/>
                                </a:lnTo>
                                <a:lnTo>
                                  <a:pt x="42" y="749"/>
                                </a:lnTo>
                                <a:lnTo>
                                  <a:pt x="52" y="773"/>
                                </a:lnTo>
                                <a:lnTo>
                                  <a:pt x="64" y="797"/>
                                </a:lnTo>
                                <a:lnTo>
                                  <a:pt x="78" y="819"/>
                                </a:lnTo>
                                <a:lnTo>
                                  <a:pt x="92" y="841"/>
                                </a:lnTo>
                                <a:lnTo>
                                  <a:pt x="106" y="861"/>
                                </a:lnTo>
                                <a:lnTo>
                                  <a:pt x="122" y="883"/>
                                </a:lnTo>
                                <a:lnTo>
                                  <a:pt x="140" y="901"/>
                                </a:lnTo>
                                <a:lnTo>
                                  <a:pt x="158" y="921"/>
                                </a:lnTo>
                                <a:lnTo>
                                  <a:pt x="176" y="939"/>
                                </a:lnTo>
                                <a:lnTo>
                                  <a:pt x="196" y="955"/>
                                </a:lnTo>
                                <a:lnTo>
                                  <a:pt x="216" y="971"/>
                                </a:lnTo>
                                <a:lnTo>
                                  <a:pt x="236" y="987"/>
                                </a:lnTo>
                                <a:lnTo>
                                  <a:pt x="258" y="1001"/>
                                </a:lnTo>
                                <a:lnTo>
                                  <a:pt x="282" y="1013"/>
                                </a:lnTo>
                                <a:lnTo>
                                  <a:pt x="304" y="1025"/>
                                </a:lnTo>
                                <a:lnTo>
                                  <a:pt x="328" y="1037"/>
                                </a:lnTo>
                                <a:lnTo>
                                  <a:pt x="354" y="1045"/>
                                </a:lnTo>
                                <a:lnTo>
                                  <a:pt x="378" y="1055"/>
                                </a:lnTo>
                                <a:lnTo>
                                  <a:pt x="404" y="1061"/>
                                </a:lnTo>
                                <a:lnTo>
                                  <a:pt x="430" y="1067"/>
                                </a:lnTo>
                                <a:lnTo>
                                  <a:pt x="456" y="1073"/>
                                </a:lnTo>
                                <a:lnTo>
                                  <a:pt x="484" y="1075"/>
                                </a:lnTo>
                                <a:lnTo>
                                  <a:pt x="510" y="1079"/>
                                </a:lnTo>
                                <a:lnTo>
                                  <a:pt x="538" y="1079"/>
                                </a:lnTo>
                                <a:lnTo>
                                  <a:pt x="538" y="1079"/>
                                </a:lnTo>
                                <a:lnTo>
                                  <a:pt x="582" y="1077"/>
                                </a:lnTo>
                                <a:lnTo>
                                  <a:pt x="626" y="1071"/>
                                </a:lnTo>
                                <a:lnTo>
                                  <a:pt x="668" y="1063"/>
                                </a:lnTo>
                                <a:lnTo>
                                  <a:pt x="708" y="1051"/>
                                </a:lnTo>
                                <a:lnTo>
                                  <a:pt x="708" y="28"/>
                                </a:lnTo>
                                <a:lnTo>
                                  <a:pt x="708" y="28"/>
                                </a:lnTo>
                                <a:lnTo>
                                  <a:pt x="668" y="16"/>
                                </a:lnTo>
                                <a:lnTo>
                                  <a:pt x="626" y="8"/>
                                </a:lnTo>
                                <a:lnTo>
                                  <a:pt x="582" y="2"/>
                                </a:lnTo>
                                <a:lnTo>
                                  <a:pt x="538" y="0"/>
                                </a:lnTo>
                                <a:lnTo>
                                  <a:pt x="5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7" name="White circle - left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0" y="4094164"/>
                            <a:ext cx="1066800" cy="1712913"/>
                          </a:xfrm>
                          <a:custGeom>
                            <a:avLst/>
                            <a:gdLst>
                              <a:gd name="T0" fmla="*/ 132 w 672"/>
                              <a:gd name="T1" fmla="*/ 0 h 1079"/>
                              <a:gd name="T2" fmla="*/ 66 w 672"/>
                              <a:gd name="T3" fmla="*/ 4 h 1079"/>
                              <a:gd name="T4" fmla="*/ 0 w 672"/>
                              <a:gd name="T5" fmla="*/ 16 h 1079"/>
                              <a:gd name="T6" fmla="*/ 0 w 672"/>
                              <a:gd name="T7" fmla="*/ 1061 h 1079"/>
                              <a:gd name="T8" fmla="*/ 66 w 672"/>
                              <a:gd name="T9" fmla="*/ 1075 h 1079"/>
                              <a:gd name="T10" fmla="*/ 132 w 672"/>
                              <a:gd name="T11" fmla="*/ 1079 h 1079"/>
                              <a:gd name="T12" fmla="*/ 160 w 672"/>
                              <a:gd name="T13" fmla="*/ 1077 h 1079"/>
                              <a:gd name="T14" fmla="*/ 216 w 672"/>
                              <a:gd name="T15" fmla="*/ 1073 h 1079"/>
                              <a:gd name="T16" fmla="*/ 268 w 672"/>
                              <a:gd name="T17" fmla="*/ 1061 h 1079"/>
                              <a:gd name="T18" fmla="*/ 318 w 672"/>
                              <a:gd name="T19" fmla="*/ 1045 h 1079"/>
                              <a:gd name="T20" fmla="*/ 366 w 672"/>
                              <a:gd name="T21" fmla="*/ 1025 h 1079"/>
                              <a:gd name="T22" fmla="*/ 412 w 672"/>
                              <a:gd name="T23" fmla="*/ 1001 h 1079"/>
                              <a:gd name="T24" fmla="*/ 456 w 672"/>
                              <a:gd name="T25" fmla="*/ 971 h 1079"/>
                              <a:gd name="T26" fmla="*/ 496 w 672"/>
                              <a:gd name="T27" fmla="*/ 939 h 1079"/>
                              <a:gd name="T28" fmla="*/ 532 w 672"/>
                              <a:gd name="T29" fmla="*/ 901 h 1079"/>
                              <a:gd name="T30" fmla="*/ 566 w 672"/>
                              <a:gd name="T31" fmla="*/ 862 h 1079"/>
                              <a:gd name="T32" fmla="*/ 594 w 672"/>
                              <a:gd name="T33" fmla="*/ 820 h 1079"/>
                              <a:gd name="T34" fmla="*/ 620 w 672"/>
                              <a:gd name="T35" fmla="*/ 774 h 1079"/>
                              <a:gd name="T36" fmla="*/ 640 w 672"/>
                              <a:gd name="T37" fmla="*/ 726 h 1079"/>
                              <a:gd name="T38" fmla="*/ 656 w 672"/>
                              <a:gd name="T39" fmla="*/ 674 h 1079"/>
                              <a:gd name="T40" fmla="*/ 666 w 672"/>
                              <a:gd name="T41" fmla="*/ 622 h 1079"/>
                              <a:gd name="T42" fmla="*/ 672 w 672"/>
                              <a:gd name="T43" fmla="*/ 568 h 1079"/>
                              <a:gd name="T44" fmla="*/ 672 w 672"/>
                              <a:gd name="T45" fmla="*/ 540 h 1079"/>
                              <a:gd name="T46" fmla="*/ 670 w 672"/>
                              <a:gd name="T47" fmla="*/ 484 h 1079"/>
                              <a:gd name="T48" fmla="*/ 662 w 672"/>
                              <a:gd name="T49" fmla="*/ 430 h 1079"/>
                              <a:gd name="T50" fmla="*/ 648 w 672"/>
                              <a:gd name="T51" fmla="*/ 378 h 1079"/>
                              <a:gd name="T52" fmla="*/ 630 w 672"/>
                              <a:gd name="T53" fmla="*/ 330 h 1079"/>
                              <a:gd name="T54" fmla="*/ 608 w 672"/>
                              <a:gd name="T55" fmla="*/ 282 h 1079"/>
                              <a:gd name="T56" fmla="*/ 580 w 672"/>
                              <a:gd name="T57" fmla="*/ 238 h 1079"/>
                              <a:gd name="T58" fmla="*/ 550 w 672"/>
                              <a:gd name="T59" fmla="*/ 196 h 1079"/>
                              <a:gd name="T60" fmla="*/ 514 w 672"/>
                              <a:gd name="T61" fmla="*/ 158 h 1079"/>
                              <a:gd name="T62" fmla="*/ 476 w 672"/>
                              <a:gd name="T63" fmla="*/ 122 h 1079"/>
                              <a:gd name="T64" fmla="*/ 434 w 672"/>
                              <a:gd name="T65" fmla="*/ 92 h 1079"/>
                              <a:gd name="T66" fmla="*/ 390 w 672"/>
                              <a:gd name="T67" fmla="*/ 64 h 1079"/>
                              <a:gd name="T68" fmla="*/ 342 w 672"/>
                              <a:gd name="T69" fmla="*/ 42 h 1079"/>
                              <a:gd name="T70" fmla="*/ 294 w 672"/>
                              <a:gd name="T71" fmla="*/ 24 h 1079"/>
                              <a:gd name="T72" fmla="*/ 242 w 672"/>
                              <a:gd name="T73" fmla="*/ 10 h 1079"/>
                              <a:gd name="T74" fmla="*/ 188 w 672"/>
                              <a:gd name="T75" fmla="*/ 2 h 1079"/>
                              <a:gd name="T76" fmla="*/ 132 w 672"/>
                              <a:gd name="T77" fmla="*/ 0 h 10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672" h="1079">
                                <a:moveTo>
                                  <a:pt x="132" y="0"/>
                                </a:moveTo>
                                <a:lnTo>
                                  <a:pt x="132" y="0"/>
                                </a:lnTo>
                                <a:lnTo>
                                  <a:pt x="98" y="0"/>
                                </a:lnTo>
                                <a:lnTo>
                                  <a:pt x="66" y="4"/>
                                </a:lnTo>
                                <a:lnTo>
                                  <a:pt x="32" y="8"/>
                                </a:lnTo>
                                <a:lnTo>
                                  <a:pt x="0" y="16"/>
                                </a:lnTo>
                                <a:lnTo>
                                  <a:pt x="0" y="1061"/>
                                </a:lnTo>
                                <a:lnTo>
                                  <a:pt x="0" y="1061"/>
                                </a:lnTo>
                                <a:lnTo>
                                  <a:pt x="32" y="1069"/>
                                </a:lnTo>
                                <a:lnTo>
                                  <a:pt x="66" y="1075"/>
                                </a:lnTo>
                                <a:lnTo>
                                  <a:pt x="98" y="1077"/>
                                </a:lnTo>
                                <a:lnTo>
                                  <a:pt x="132" y="1079"/>
                                </a:lnTo>
                                <a:lnTo>
                                  <a:pt x="132" y="1079"/>
                                </a:lnTo>
                                <a:lnTo>
                                  <a:pt x="160" y="1077"/>
                                </a:lnTo>
                                <a:lnTo>
                                  <a:pt x="188" y="1075"/>
                                </a:lnTo>
                                <a:lnTo>
                                  <a:pt x="216" y="1073"/>
                                </a:lnTo>
                                <a:lnTo>
                                  <a:pt x="242" y="1067"/>
                                </a:lnTo>
                                <a:lnTo>
                                  <a:pt x="268" y="1061"/>
                                </a:lnTo>
                                <a:lnTo>
                                  <a:pt x="294" y="1055"/>
                                </a:lnTo>
                                <a:lnTo>
                                  <a:pt x="318" y="1045"/>
                                </a:lnTo>
                                <a:lnTo>
                                  <a:pt x="342" y="1035"/>
                                </a:lnTo>
                                <a:lnTo>
                                  <a:pt x="366" y="1025"/>
                                </a:lnTo>
                                <a:lnTo>
                                  <a:pt x="390" y="1013"/>
                                </a:lnTo>
                                <a:lnTo>
                                  <a:pt x="412" y="1001"/>
                                </a:lnTo>
                                <a:lnTo>
                                  <a:pt x="434" y="987"/>
                                </a:lnTo>
                                <a:lnTo>
                                  <a:pt x="456" y="971"/>
                                </a:lnTo>
                                <a:lnTo>
                                  <a:pt x="476" y="955"/>
                                </a:lnTo>
                                <a:lnTo>
                                  <a:pt x="496" y="939"/>
                                </a:lnTo>
                                <a:lnTo>
                                  <a:pt x="514" y="921"/>
                                </a:lnTo>
                                <a:lnTo>
                                  <a:pt x="532" y="901"/>
                                </a:lnTo>
                                <a:lnTo>
                                  <a:pt x="550" y="881"/>
                                </a:lnTo>
                                <a:lnTo>
                                  <a:pt x="566" y="862"/>
                                </a:lnTo>
                                <a:lnTo>
                                  <a:pt x="580" y="842"/>
                                </a:lnTo>
                                <a:lnTo>
                                  <a:pt x="594" y="820"/>
                                </a:lnTo>
                                <a:lnTo>
                                  <a:pt x="608" y="796"/>
                                </a:lnTo>
                                <a:lnTo>
                                  <a:pt x="620" y="774"/>
                                </a:lnTo>
                                <a:lnTo>
                                  <a:pt x="630" y="750"/>
                                </a:lnTo>
                                <a:lnTo>
                                  <a:pt x="640" y="726"/>
                                </a:lnTo>
                                <a:lnTo>
                                  <a:pt x="648" y="700"/>
                                </a:lnTo>
                                <a:lnTo>
                                  <a:pt x="656" y="674"/>
                                </a:lnTo>
                                <a:lnTo>
                                  <a:pt x="662" y="648"/>
                                </a:lnTo>
                                <a:lnTo>
                                  <a:pt x="666" y="622"/>
                                </a:lnTo>
                                <a:lnTo>
                                  <a:pt x="670" y="594"/>
                                </a:lnTo>
                                <a:lnTo>
                                  <a:pt x="672" y="568"/>
                                </a:lnTo>
                                <a:lnTo>
                                  <a:pt x="672" y="540"/>
                                </a:lnTo>
                                <a:lnTo>
                                  <a:pt x="672" y="540"/>
                                </a:lnTo>
                                <a:lnTo>
                                  <a:pt x="672" y="512"/>
                                </a:lnTo>
                                <a:lnTo>
                                  <a:pt x="670" y="484"/>
                                </a:lnTo>
                                <a:lnTo>
                                  <a:pt x="666" y="458"/>
                                </a:lnTo>
                                <a:lnTo>
                                  <a:pt x="662" y="430"/>
                                </a:lnTo>
                                <a:lnTo>
                                  <a:pt x="656" y="404"/>
                                </a:lnTo>
                                <a:lnTo>
                                  <a:pt x="648" y="378"/>
                                </a:lnTo>
                                <a:lnTo>
                                  <a:pt x="640" y="354"/>
                                </a:lnTo>
                                <a:lnTo>
                                  <a:pt x="630" y="330"/>
                                </a:lnTo>
                                <a:lnTo>
                                  <a:pt x="620" y="306"/>
                                </a:lnTo>
                                <a:lnTo>
                                  <a:pt x="608" y="282"/>
                                </a:lnTo>
                                <a:lnTo>
                                  <a:pt x="594" y="260"/>
                                </a:lnTo>
                                <a:lnTo>
                                  <a:pt x="580" y="238"/>
                                </a:lnTo>
                                <a:lnTo>
                                  <a:pt x="566" y="216"/>
                                </a:lnTo>
                                <a:lnTo>
                                  <a:pt x="550" y="196"/>
                                </a:lnTo>
                                <a:lnTo>
                                  <a:pt x="532" y="176"/>
                                </a:lnTo>
                                <a:lnTo>
                                  <a:pt x="514" y="158"/>
                                </a:lnTo>
                                <a:lnTo>
                                  <a:pt x="496" y="140"/>
                                </a:lnTo>
                                <a:lnTo>
                                  <a:pt x="476" y="122"/>
                                </a:lnTo>
                                <a:lnTo>
                                  <a:pt x="456" y="106"/>
                                </a:lnTo>
                                <a:lnTo>
                                  <a:pt x="434" y="92"/>
                                </a:lnTo>
                                <a:lnTo>
                                  <a:pt x="412" y="78"/>
                                </a:lnTo>
                                <a:lnTo>
                                  <a:pt x="390" y="64"/>
                                </a:lnTo>
                                <a:lnTo>
                                  <a:pt x="366" y="52"/>
                                </a:lnTo>
                                <a:lnTo>
                                  <a:pt x="342" y="42"/>
                                </a:lnTo>
                                <a:lnTo>
                                  <a:pt x="318" y="32"/>
                                </a:lnTo>
                                <a:lnTo>
                                  <a:pt x="294" y="24"/>
                                </a:lnTo>
                                <a:lnTo>
                                  <a:pt x="268" y="16"/>
                                </a:lnTo>
                                <a:lnTo>
                                  <a:pt x="242" y="10"/>
                                </a:lnTo>
                                <a:lnTo>
                                  <a:pt x="216" y="6"/>
                                </a:lnTo>
                                <a:lnTo>
                                  <a:pt x="188" y="2"/>
                                </a:lnTo>
                                <a:lnTo>
                                  <a:pt x="160" y="0"/>
                                </a:lnTo>
                                <a:lnTo>
                                  <a:pt x="132" y="0"/>
                                </a:lnTo>
                                <a:lnTo>
                                  <a:pt x="1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8" name="White circle - lower right">
                          <a:extLst/>
                        </wps:cNvPr>
                        <wps:cNvSpPr>
                          <a:spLocks/>
                        </wps:cNvSpPr>
                        <wps:spPr bwMode="auto">
                          <a:xfrm>
                            <a:off x="6381750" y="6088290"/>
                            <a:ext cx="1714500" cy="1238250"/>
                          </a:xfrm>
                          <a:custGeom>
                            <a:avLst/>
                            <a:gdLst>
                              <a:gd name="T0" fmla="*/ 1080 w 1080"/>
                              <a:gd name="T1" fmla="*/ 538 h 780"/>
                              <a:gd name="T2" fmla="*/ 1078 w 1080"/>
                              <a:gd name="T3" fmla="*/ 484 h 780"/>
                              <a:gd name="T4" fmla="*/ 1070 w 1080"/>
                              <a:gd name="T5" fmla="*/ 430 h 780"/>
                              <a:gd name="T6" fmla="*/ 1056 w 1080"/>
                              <a:gd name="T7" fmla="*/ 378 h 780"/>
                              <a:gd name="T8" fmla="*/ 1038 w 1080"/>
                              <a:gd name="T9" fmla="*/ 328 h 780"/>
                              <a:gd name="T10" fmla="*/ 1014 w 1080"/>
                              <a:gd name="T11" fmla="*/ 282 h 780"/>
                              <a:gd name="T12" fmla="*/ 988 w 1080"/>
                              <a:gd name="T13" fmla="*/ 238 h 780"/>
                              <a:gd name="T14" fmla="*/ 956 w 1080"/>
                              <a:gd name="T15" fmla="*/ 196 h 780"/>
                              <a:gd name="T16" fmla="*/ 922 w 1080"/>
                              <a:gd name="T17" fmla="*/ 158 h 780"/>
                              <a:gd name="T18" fmla="*/ 884 w 1080"/>
                              <a:gd name="T19" fmla="*/ 122 h 780"/>
                              <a:gd name="T20" fmla="*/ 842 w 1080"/>
                              <a:gd name="T21" fmla="*/ 92 h 780"/>
                              <a:gd name="T22" fmla="*/ 798 w 1080"/>
                              <a:gd name="T23" fmla="*/ 64 h 780"/>
                              <a:gd name="T24" fmla="*/ 750 w 1080"/>
                              <a:gd name="T25" fmla="*/ 42 h 780"/>
                              <a:gd name="T26" fmla="*/ 700 w 1080"/>
                              <a:gd name="T27" fmla="*/ 24 h 780"/>
                              <a:gd name="T28" fmla="*/ 650 w 1080"/>
                              <a:gd name="T29" fmla="*/ 10 h 780"/>
                              <a:gd name="T30" fmla="*/ 596 w 1080"/>
                              <a:gd name="T31" fmla="*/ 2 h 780"/>
                              <a:gd name="T32" fmla="*/ 540 w 1080"/>
                              <a:gd name="T33" fmla="*/ 0 h 780"/>
                              <a:gd name="T34" fmla="*/ 512 w 1080"/>
                              <a:gd name="T35" fmla="*/ 0 h 780"/>
                              <a:gd name="T36" fmla="*/ 458 w 1080"/>
                              <a:gd name="T37" fmla="*/ 6 h 780"/>
                              <a:gd name="T38" fmla="*/ 406 w 1080"/>
                              <a:gd name="T39" fmla="*/ 16 h 780"/>
                              <a:gd name="T40" fmla="*/ 354 w 1080"/>
                              <a:gd name="T41" fmla="*/ 32 h 780"/>
                              <a:gd name="T42" fmla="*/ 306 w 1080"/>
                              <a:gd name="T43" fmla="*/ 52 h 780"/>
                              <a:gd name="T44" fmla="*/ 260 w 1080"/>
                              <a:gd name="T45" fmla="*/ 78 h 780"/>
                              <a:gd name="T46" fmla="*/ 218 w 1080"/>
                              <a:gd name="T47" fmla="*/ 106 h 780"/>
                              <a:gd name="T48" fmla="*/ 178 w 1080"/>
                              <a:gd name="T49" fmla="*/ 140 h 780"/>
                              <a:gd name="T50" fmla="*/ 142 w 1080"/>
                              <a:gd name="T51" fmla="*/ 176 h 780"/>
                              <a:gd name="T52" fmla="*/ 108 w 1080"/>
                              <a:gd name="T53" fmla="*/ 216 h 780"/>
                              <a:gd name="T54" fmla="*/ 80 w 1080"/>
                              <a:gd name="T55" fmla="*/ 260 h 780"/>
                              <a:gd name="T56" fmla="*/ 54 w 1080"/>
                              <a:gd name="T57" fmla="*/ 306 h 780"/>
                              <a:gd name="T58" fmla="*/ 34 w 1080"/>
                              <a:gd name="T59" fmla="*/ 354 h 780"/>
                              <a:gd name="T60" fmla="*/ 18 w 1080"/>
                              <a:gd name="T61" fmla="*/ 404 h 780"/>
                              <a:gd name="T62" fmla="*/ 8 w 1080"/>
                              <a:gd name="T63" fmla="*/ 456 h 780"/>
                              <a:gd name="T64" fmla="*/ 2 w 1080"/>
                              <a:gd name="T65" fmla="*/ 512 h 780"/>
                              <a:gd name="T66" fmla="*/ 0 w 1080"/>
                              <a:gd name="T67" fmla="*/ 538 h 780"/>
                              <a:gd name="T68" fmla="*/ 4 w 1080"/>
                              <a:gd name="T69" fmla="*/ 602 h 780"/>
                              <a:gd name="T70" fmla="*/ 16 w 1080"/>
                              <a:gd name="T71" fmla="*/ 664 h 780"/>
                              <a:gd name="T72" fmla="*/ 34 w 1080"/>
                              <a:gd name="T73" fmla="*/ 724 h 780"/>
                              <a:gd name="T74" fmla="*/ 58 w 1080"/>
                              <a:gd name="T75" fmla="*/ 780 h 780"/>
                              <a:gd name="T76" fmla="*/ 1024 w 1080"/>
                              <a:gd name="T77" fmla="*/ 780 h 780"/>
                              <a:gd name="T78" fmla="*/ 1048 w 1080"/>
                              <a:gd name="T79" fmla="*/ 724 h 780"/>
                              <a:gd name="T80" fmla="*/ 1066 w 1080"/>
                              <a:gd name="T81" fmla="*/ 664 h 780"/>
                              <a:gd name="T82" fmla="*/ 1076 w 1080"/>
                              <a:gd name="T83" fmla="*/ 602 h 780"/>
                              <a:gd name="T84" fmla="*/ 1080 w 1080"/>
                              <a:gd name="T85" fmla="*/ 538 h 78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080" h="780">
                                <a:moveTo>
                                  <a:pt x="1080" y="538"/>
                                </a:moveTo>
                                <a:lnTo>
                                  <a:pt x="1080" y="538"/>
                                </a:lnTo>
                                <a:lnTo>
                                  <a:pt x="1080" y="512"/>
                                </a:lnTo>
                                <a:lnTo>
                                  <a:pt x="1078" y="484"/>
                                </a:lnTo>
                                <a:lnTo>
                                  <a:pt x="1074" y="456"/>
                                </a:lnTo>
                                <a:lnTo>
                                  <a:pt x="1070" y="430"/>
                                </a:lnTo>
                                <a:lnTo>
                                  <a:pt x="1064" y="404"/>
                                </a:lnTo>
                                <a:lnTo>
                                  <a:pt x="1056" y="378"/>
                                </a:lnTo>
                                <a:lnTo>
                                  <a:pt x="1048" y="354"/>
                                </a:lnTo>
                                <a:lnTo>
                                  <a:pt x="1038" y="328"/>
                                </a:lnTo>
                                <a:lnTo>
                                  <a:pt x="1026" y="306"/>
                                </a:lnTo>
                                <a:lnTo>
                                  <a:pt x="1014" y="282"/>
                                </a:lnTo>
                                <a:lnTo>
                                  <a:pt x="1002" y="260"/>
                                </a:lnTo>
                                <a:lnTo>
                                  <a:pt x="988" y="238"/>
                                </a:lnTo>
                                <a:lnTo>
                                  <a:pt x="972" y="216"/>
                                </a:lnTo>
                                <a:lnTo>
                                  <a:pt x="956" y="196"/>
                                </a:lnTo>
                                <a:lnTo>
                                  <a:pt x="940" y="176"/>
                                </a:lnTo>
                                <a:lnTo>
                                  <a:pt x="922" y="158"/>
                                </a:lnTo>
                                <a:lnTo>
                                  <a:pt x="904" y="140"/>
                                </a:lnTo>
                                <a:lnTo>
                                  <a:pt x="884" y="122"/>
                                </a:lnTo>
                                <a:lnTo>
                                  <a:pt x="864" y="106"/>
                                </a:lnTo>
                                <a:lnTo>
                                  <a:pt x="842" y="92"/>
                                </a:lnTo>
                                <a:lnTo>
                                  <a:pt x="820" y="78"/>
                                </a:lnTo>
                                <a:lnTo>
                                  <a:pt x="798" y="64"/>
                                </a:lnTo>
                                <a:lnTo>
                                  <a:pt x="774" y="52"/>
                                </a:lnTo>
                                <a:lnTo>
                                  <a:pt x="750" y="42"/>
                                </a:lnTo>
                                <a:lnTo>
                                  <a:pt x="726" y="32"/>
                                </a:lnTo>
                                <a:lnTo>
                                  <a:pt x="700" y="24"/>
                                </a:lnTo>
                                <a:lnTo>
                                  <a:pt x="676" y="16"/>
                                </a:lnTo>
                                <a:lnTo>
                                  <a:pt x="650" y="10"/>
                                </a:lnTo>
                                <a:lnTo>
                                  <a:pt x="622" y="6"/>
                                </a:lnTo>
                                <a:lnTo>
                                  <a:pt x="596" y="2"/>
                                </a:lnTo>
                                <a:lnTo>
                                  <a:pt x="568" y="0"/>
                                </a:lnTo>
                                <a:lnTo>
                                  <a:pt x="540" y="0"/>
                                </a:lnTo>
                                <a:lnTo>
                                  <a:pt x="540" y="0"/>
                                </a:lnTo>
                                <a:lnTo>
                                  <a:pt x="512" y="0"/>
                                </a:lnTo>
                                <a:lnTo>
                                  <a:pt x="486" y="2"/>
                                </a:lnTo>
                                <a:lnTo>
                                  <a:pt x="458" y="6"/>
                                </a:lnTo>
                                <a:lnTo>
                                  <a:pt x="432" y="10"/>
                                </a:lnTo>
                                <a:lnTo>
                                  <a:pt x="406" y="16"/>
                                </a:lnTo>
                                <a:lnTo>
                                  <a:pt x="380" y="24"/>
                                </a:lnTo>
                                <a:lnTo>
                                  <a:pt x="354" y="32"/>
                                </a:lnTo>
                                <a:lnTo>
                                  <a:pt x="330" y="42"/>
                                </a:lnTo>
                                <a:lnTo>
                                  <a:pt x="306" y="52"/>
                                </a:lnTo>
                                <a:lnTo>
                                  <a:pt x="284" y="64"/>
                                </a:lnTo>
                                <a:lnTo>
                                  <a:pt x="260" y="78"/>
                                </a:lnTo>
                                <a:lnTo>
                                  <a:pt x="238" y="92"/>
                                </a:lnTo>
                                <a:lnTo>
                                  <a:pt x="218" y="106"/>
                                </a:lnTo>
                                <a:lnTo>
                                  <a:pt x="198" y="122"/>
                                </a:lnTo>
                                <a:lnTo>
                                  <a:pt x="178" y="140"/>
                                </a:lnTo>
                                <a:lnTo>
                                  <a:pt x="158" y="158"/>
                                </a:lnTo>
                                <a:lnTo>
                                  <a:pt x="142" y="176"/>
                                </a:lnTo>
                                <a:lnTo>
                                  <a:pt x="124" y="196"/>
                                </a:lnTo>
                                <a:lnTo>
                                  <a:pt x="108" y="216"/>
                                </a:lnTo>
                                <a:lnTo>
                                  <a:pt x="94" y="238"/>
                                </a:lnTo>
                                <a:lnTo>
                                  <a:pt x="80" y="260"/>
                                </a:lnTo>
                                <a:lnTo>
                                  <a:pt x="66" y="282"/>
                                </a:lnTo>
                                <a:lnTo>
                                  <a:pt x="54" y="306"/>
                                </a:lnTo>
                                <a:lnTo>
                                  <a:pt x="44" y="328"/>
                                </a:lnTo>
                                <a:lnTo>
                                  <a:pt x="34" y="354"/>
                                </a:lnTo>
                                <a:lnTo>
                                  <a:pt x="26" y="378"/>
                                </a:lnTo>
                                <a:lnTo>
                                  <a:pt x="18" y="404"/>
                                </a:lnTo>
                                <a:lnTo>
                                  <a:pt x="12" y="430"/>
                                </a:lnTo>
                                <a:lnTo>
                                  <a:pt x="8" y="456"/>
                                </a:lnTo>
                                <a:lnTo>
                                  <a:pt x="4" y="484"/>
                                </a:lnTo>
                                <a:lnTo>
                                  <a:pt x="2" y="512"/>
                                </a:lnTo>
                                <a:lnTo>
                                  <a:pt x="0" y="538"/>
                                </a:lnTo>
                                <a:lnTo>
                                  <a:pt x="0" y="538"/>
                                </a:lnTo>
                                <a:lnTo>
                                  <a:pt x="2" y="572"/>
                                </a:lnTo>
                                <a:lnTo>
                                  <a:pt x="4" y="602"/>
                                </a:lnTo>
                                <a:lnTo>
                                  <a:pt x="10" y="634"/>
                                </a:lnTo>
                                <a:lnTo>
                                  <a:pt x="16" y="664"/>
                                </a:lnTo>
                                <a:lnTo>
                                  <a:pt x="24" y="694"/>
                                </a:lnTo>
                                <a:lnTo>
                                  <a:pt x="34" y="724"/>
                                </a:lnTo>
                                <a:lnTo>
                                  <a:pt x="44" y="752"/>
                                </a:lnTo>
                                <a:lnTo>
                                  <a:pt x="58" y="780"/>
                                </a:lnTo>
                                <a:lnTo>
                                  <a:pt x="1024" y="780"/>
                                </a:lnTo>
                                <a:lnTo>
                                  <a:pt x="1024" y="780"/>
                                </a:lnTo>
                                <a:lnTo>
                                  <a:pt x="1036" y="752"/>
                                </a:lnTo>
                                <a:lnTo>
                                  <a:pt x="1048" y="724"/>
                                </a:lnTo>
                                <a:lnTo>
                                  <a:pt x="1058" y="694"/>
                                </a:lnTo>
                                <a:lnTo>
                                  <a:pt x="1066" y="664"/>
                                </a:lnTo>
                                <a:lnTo>
                                  <a:pt x="1072" y="634"/>
                                </a:lnTo>
                                <a:lnTo>
                                  <a:pt x="1076" y="602"/>
                                </a:lnTo>
                                <a:lnTo>
                                  <a:pt x="1080" y="572"/>
                                </a:lnTo>
                                <a:lnTo>
                                  <a:pt x="1080" y="538"/>
                                </a:lnTo>
                                <a:lnTo>
                                  <a:pt x="1080" y="5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6" name="Volleyball - top" descr="volleyball">
                          <a:extLst/>
                        </wps:cNvPr>
                        <wps:cNvSpPr/>
                        <wps:spPr>
                          <a:xfrm>
                            <a:off x="1855181" y="0"/>
                            <a:ext cx="1548765" cy="1078948"/>
                          </a:xfrm>
                          <a:custGeom>
                            <a:avLst/>
                            <a:gdLst>
                              <a:gd name="connsiteX0" fmla="*/ 676653 w 1548765"/>
                              <a:gd name="connsiteY0" fmla="*/ 784275 h 1078948"/>
                              <a:gd name="connsiteX1" fmla="*/ 653780 w 1548765"/>
                              <a:gd name="connsiteY1" fmla="*/ 1043369 h 1078948"/>
                              <a:gd name="connsiteX2" fmla="*/ 774383 w 1548765"/>
                              <a:gd name="connsiteY2" fmla="*/ 1053555 h 1078948"/>
                              <a:gd name="connsiteX3" fmla="*/ 894986 w 1548765"/>
                              <a:gd name="connsiteY3" fmla="*/ 1043369 h 1078948"/>
                              <a:gd name="connsiteX4" fmla="*/ 872113 w 1548765"/>
                              <a:gd name="connsiteY4" fmla="*/ 784275 h 1078948"/>
                              <a:gd name="connsiteX5" fmla="*/ 774383 w 1548765"/>
                              <a:gd name="connsiteY5" fmla="*/ 786857 h 1078948"/>
                              <a:gd name="connsiteX6" fmla="*/ 676653 w 1548765"/>
                              <a:gd name="connsiteY6" fmla="*/ 784275 h 1078948"/>
                              <a:gd name="connsiteX7" fmla="*/ 1236503 w 1548765"/>
                              <a:gd name="connsiteY7" fmla="*/ 718282 h 1078948"/>
                              <a:gd name="connsiteX8" fmla="*/ 897495 w 1548765"/>
                              <a:gd name="connsiteY8" fmla="*/ 783056 h 1078948"/>
                              <a:gd name="connsiteX9" fmla="*/ 919077 w 1548765"/>
                              <a:gd name="connsiteY9" fmla="*/ 1039567 h 1078948"/>
                              <a:gd name="connsiteX10" fmla="*/ 1318960 w 1548765"/>
                              <a:gd name="connsiteY10" fmla="*/ 818563 h 1078948"/>
                              <a:gd name="connsiteX11" fmla="*/ 1236503 w 1548765"/>
                              <a:gd name="connsiteY11" fmla="*/ 718282 h 1078948"/>
                              <a:gd name="connsiteX12" fmla="*/ 312263 w 1548765"/>
                              <a:gd name="connsiteY12" fmla="*/ 718282 h 1078948"/>
                              <a:gd name="connsiteX13" fmla="*/ 229805 w 1548765"/>
                              <a:gd name="connsiteY13" fmla="*/ 818563 h 1078948"/>
                              <a:gd name="connsiteX14" fmla="*/ 628397 w 1548765"/>
                              <a:gd name="connsiteY14" fmla="*/ 1039567 h 1078948"/>
                              <a:gd name="connsiteX15" fmla="*/ 649980 w 1548765"/>
                              <a:gd name="connsiteY15" fmla="*/ 783056 h 1078948"/>
                              <a:gd name="connsiteX16" fmla="*/ 312263 w 1548765"/>
                              <a:gd name="connsiteY16" fmla="*/ 718282 h 1078948"/>
                              <a:gd name="connsiteX17" fmla="*/ 247516 w 1548765"/>
                              <a:gd name="connsiteY17" fmla="*/ 409693 h 1078948"/>
                              <a:gd name="connsiteX18" fmla="*/ 318644 w 1548765"/>
                              <a:gd name="connsiteY18" fmla="*/ 692889 h 1078948"/>
                              <a:gd name="connsiteX19" fmla="*/ 773092 w 1548765"/>
                              <a:gd name="connsiteY19" fmla="*/ 760173 h 1078948"/>
                              <a:gd name="connsiteX20" fmla="*/ 1227612 w 1548765"/>
                              <a:gd name="connsiteY20" fmla="*/ 692889 h 1078948"/>
                              <a:gd name="connsiteX21" fmla="*/ 1298668 w 1548765"/>
                              <a:gd name="connsiteY21" fmla="*/ 409693 h 1078948"/>
                              <a:gd name="connsiteX22" fmla="*/ 773092 w 1548765"/>
                              <a:gd name="connsiteY22" fmla="*/ 441399 h 1078948"/>
                              <a:gd name="connsiteX23" fmla="*/ 247516 w 1548765"/>
                              <a:gd name="connsiteY23" fmla="*/ 409693 h 1078948"/>
                              <a:gd name="connsiteX24" fmla="*/ 774383 w 1548765"/>
                              <a:gd name="connsiteY24" fmla="*/ 163296 h 1078948"/>
                              <a:gd name="connsiteX25" fmla="*/ 248806 w 1548765"/>
                              <a:gd name="connsiteY25" fmla="*/ 195001 h 1078948"/>
                              <a:gd name="connsiteX26" fmla="*/ 243716 w 1548765"/>
                              <a:gd name="connsiteY26" fmla="*/ 304248 h 1078948"/>
                              <a:gd name="connsiteX27" fmla="*/ 246297 w 1548765"/>
                              <a:gd name="connsiteY27" fmla="*/ 383009 h 1078948"/>
                              <a:gd name="connsiteX28" fmla="*/ 774383 w 1548765"/>
                              <a:gd name="connsiteY28" fmla="*/ 416006 h 1078948"/>
                              <a:gd name="connsiteX29" fmla="*/ 1301250 w 1548765"/>
                              <a:gd name="connsiteY29" fmla="*/ 384229 h 1078948"/>
                              <a:gd name="connsiteX30" fmla="*/ 1303759 w 1548765"/>
                              <a:gd name="connsiteY30" fmla="*/ 304248 h 1078948"/>
                              <a:gd name="connsiteX31" fmla="*/ 1298668 w 1548765"/>
                              <a:gd name="connsiteY31" fmla="*/ 195001 h 1078948"/>
                              <a:gd name="connsiteX32" fmla="*/ 774383 w 1548765"/>
                              <a:gd name="connsiteY32" fmla="*/ 163296 h 1078948"/>
                              <a:gd name="connsiteX33" fmla="*/ 64179 w 1548765"/>
                              <a:gd name="connsiteY33" fmla="*/ 0 h 1078948"/>
                              <a:gd name="connsiteX34" fmla="*/ 90995 w 1548765"/>
                              <a:gd name="connsiteY34" fmla="*/ 0 h 1078948"/>
                              <a:gd name="connsiteX35" fmla="*/ 74257 w 1548765"/>
                              <a:gd name="connsiteY35" fmla="*/ 33892 h 1078948"/>
                              <a:gd name="connsiteX36" fmla="*/ 24092 w 1548765"/>
                              <a:gd name="connsiteY36" fmla="*/ 302957 h 1078948"/>
                              <a:gd name="connsiteX37" fmla="*/ 212023 w 1548765"/>
                              <a:gd name="connsiteY37" fmla="*/ 798263 h 1078948"/>
                              <a:gd name="connsiteX38" fmla="*/ 294552 w 1548765"/>
                              <a:gd name="connsiteY38" fmla="*/ 697982 h 1078948"/>
                              <a:gd name="connsiteX39" fmla="*/ 218333 w 1548765"/>
                              <a:gd name="connsiteY39" fmla="*/ 302957 h 1078948"/>
                              <a:gd name="connsiteX40" fmla="*/ 249774 w 1548765"/>
                              <a:gd name="connsiteY40" fmla="*/ 32933 h 1078948"/>
                              <a:gd name="connsiteX41" fmla="*/ 260054 w 1548765"/>
                              <a:gd name="connsiteY41" fmla="*/ 0 h 1078948"/>
                              <a:gd name="connsiteX42" fmla="*/ 286767 w 1548765"/>
                              <a:gd name="connsiteY42" fmla="*/ 0 h 1078948"/>
                              <a:gd name="connsiteX43" fmla="*/ 268138 w 1548765"/>
                              <a:gd name="connsiteY43" fmla="*/ 69750 h 1078948"/>
                              <a:gd name="connsiteX44" fmla="*/ 251388 w 1548765"/>
                              <a:gd name="connsiteY44" fmla="*/ 169608 h 1078948"/>
                              <a:gd name="connsiteX45" fmla="*/ 774383 w 1548765"/>
                              <a:gd name="connsiteY45" fmla="*/ 137903 h 1078948"/>
                              <a:gd name="connsiteX46" fmla="*/ 1297378 w 1548765"/>
                              <a:gd name="connsiteY46" fmla="*/ 169608 h 1078948"/>
                              <a:gd name="connsiteX47" fmla="*/ 1280446 w 1548765"/>
                              <a:gd name="connsiteY47" fmla="*/ 69750 h 1078948"/>
                              <a:gd name="connsiteX48" fmla="*/ 1261540 w 1548765"/>
                              <a:gd name="connsiteY48" fmla="*/ 0 h 1078948"/>
                              <a:gd name="connsiteX49" fmla="*/ 1287276 w 1548765"/>
                              <a:gd name="connsiteY49" fmla="*/ 0 h 1078948"/>
                              <a:gd name="connsiteX50" fmla="*/ 1298193 w 1548765"/>
                              <a:gd name="connsiteY50" fmla="*/ 35192 h 1078948"/>
                              <a:gd name="connsiteX51" fmla="*/ 1329142 w 1548765"/>
                              <a:gd name="connsiteY51" fmla="*/ 304248 h 1078948"/>
                              <a:gd name="connsiteX52" fmla="*/ 1288487 w 1548765"/>
                              <a:gd name="connsiteY52" fmla="*/ 605233 h 1078948"/>
                              <a:gd name="connsiteX53" fmla="*/ 1260595 w 1548765"/>
                              <a:gd name="connsiteY53" fmla="*/ 682703 h 1078948"/>
                              <a:gd name="connsiteX54" fmla="*/ 1252994 w 1548765"/>
                              <a:gd name="connsiteY54" fmla="*/ 699202 h 1078948"/>
                              <a:gd name="connsiteX55" fmla="*/ 1335523 w 1548765"/>
                              <a:gd name="connsiteY55" fmla="*/ 797043 h 1078948"/>
                              <a:gd name="connsiteX56" fmla="*/ 1522092 w 1548765"/>
                              <a:gd name="connsiteY56" fmla="*/ 302957 h 1078948"/>
                              <a:gd name="connsiteX57" fmla="*/ 1472582 w 1548765"/>
                              <a:gd name="connsiteY57" fmla="*/ 34511 h 1078948"/>
                              <a:gd name="connsiteX58" fmla="*/ 1455609 w 1548765"/>
                              <a:gd name="connsiteY58" fmla="*/ 0 h 1078948"/>
                              <a:gd name="connsiteX59" fmla="*/ 1484793 w 1548765"/>
                              <a:gd name="connsiteY59" fmla="*/ 0 h 1078948"/>
                              <a:gd name="connsiteX60" fmla="*/ 1494334 w 1548765"/>
                              <a:gd name="connsiteY60" fmla="*/ 18811 h 1078948"/>
                              <a:gd name="connsiteX61" fmla="*/ 1548765 w 1548765"/>
                              <a:gd name="connsiteY61" fmla="*/ 304248 h 1078948"/>
                              <a:gd name="connsiteX62" fmla="*/ 774383 w 1548765"/>
                              <a:gd name="connsiteY62" fmla="*/ 1078948 h 1078948"/>
                              <a:gd name="connsiteX63" fmla="*/ 0 w 1548765"/>
                              <a:gd name="connsiteY63" fmla="*/ 304248 h 1078948"/>
                              <a:gd name="connsiteX64" fmla="*/ 54583 w 1548765"/>
                              <a:gd name="connsiteY64" fmla="*/ 18811 h 107894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</a:cxnLst>
                            <a:rect l="l" t="t" r="r" b="b"/>
                            <a:pathLst>
                              <a:path w="1548765" h="1078948">
                                <a:moveTo>
                                  <a:pt x="676653" y="784275"/>
                                </a:moveTo>
                                <a:cubicBezTo>
                                  <a:pt x="657580" y="908801"/>
                                  <a:pt x="653780" y="1015466"/>
                                  <a:pt x="653780" y="1043369"/>
                                </a:cubicBezTo>
                                <a:cubicBezTo>
                                  <a:pt x="693144" y="1049753"/>
                                  <a:pt x="733728" y="1053555"/>
                                  <a:pt x="774383" y="1053555"/>
                                </a:cubicBezTo>
                                <a:cubicBezTo>
                                  <a:pt x="815038" y="1053555"/>
                                  <a:pt x="854330" y="1049753"/>
                                  <a:pt x="894986" y="1043369"/>
                                </a:cubicBezTo>
                                <a:cubicBezTo>
                                  <a:pt x="893695" y="1015466"/>
                                  <a:pt x="891185" y="908801"/>
                                  <a:pt x="872113" y="784275"/>
                                </a:cubicBezTo>
                                <a:cubicBezTo>
                                  <a:pt x="841639" y="785566"/>
                                  <a:pt x="808656" y="786857"/>
                                  <a:pt x="774383" y="786857"/>
                                </a:cubicBezTo>
                                <a:cubicBezTo>
                                  <a:pt x="740109" y="786857"/>
                                  <a:pt x="707126" y="785566"/>
                                  <a:pt x="676653" y="784275"/>
                                </a:cubicBezTo>
                                <a:close/>
                                <a:moveTo>
                                  <a:pt x="1236503" y="718282"/>
                                </a:moveTo>
                                <a:cubicBezTo>
                                  <a:pt x="1209829" y="728396"/>
                                  <a:pt x="1095536" y="770359"/>
                                  <a:pt x="897495" y="783056"/>
                                </a:cubicBezTo>
                                <a:cubicBezTo>
                                  <a:pt x="915277" y="902417"/>
                                  <a:pt x="917859" y="1005280"/>
                                  <a:pt x="919077" y="1039567"/>
                                </a:cubicBezTo>
                                <a:cubicBezTo>
                                  <a:pt x="1075245" y="1007862"/>
                                  <a:pt x="1213630" y="929101"/>
                                  <a:pt x="1318960" y="818563"/>
                                </a:cubicBezTo>
                                <a:cubicBezTo>
                                  <a:pt x="1307559" y="799554"/>
                                  <a:pt x="1275795" y="752570"/>
                                  <a:pt x="1236503" y="718282"/>
                                </a:cubicBezTo>
                                <a:close/>
                                <a:moveTo>
                                  <a:pt x="312263" y="718282"/>
                                </a:moveTo>
                                <a:cubicBezTo>
                                  <a:pt x="272970" y="752570"/>
                                  <a:pt x="241206" y="799554"/>
                                  <a:pt x="229805" y="818563"/>
                                </a:cubicBezTo>
                                <a:cubicBezTo>
                                  <a:pt x="335136" y="930392"/>
                                  <a:pt x="473521" y="1009082"/>
                                  <a:pt x="628397" y="1039567"/>
                                </a:cubicBezTo>
                                <a:cubicBezTo>
                                  <a:pt x="628397" y="1005280"/>
                                  <a:pt x="632197" y="902417"/>
                                  <a:pt x="649980" y="783056"/>
                                </a:cubicBezTo>
                                <a:cubicBezTo>
                                  <a:pt x="454448" y="770359"/>
                                  <a:pt x="340227" y="729687"/>
                                  <a:pt x="312263" y="718282"/>
                                </a:cubicBezTo>
                                <a:close/>
                                <a:moveTo>
                                  <a:pt x="247516" y="409693"/>
                                </a:moveTo>
                                <a:cubicBezTo>
                                  <a:pt x="262788" y="576039"/>
                                  <a:pt x="308463" y="673809"/>
                                  <a:pt x="318644" y="692889"/>
                                </a:cubicBezTo>
                                <a:cubicBezTo>
                                  <a:pt x="345317" y="703003"/>
                                  <a:pt x="501413" y="760173"/>
                                  <a:pt x="773092" y="760173"/>
                                </a:cubicBezTo>
                                <a:cubicBezTo>
                                  <a:pt x="1044771" y="760173"/>
                                  <a:pt x="1200938" y="703003"/>
                                  <a:pt x="1227612" y="692889"/>
                                </a:cubicBezTo>
                                <a:cubicBezTo>
                                  <a:pt x="1237722" y="673809"/>
                                  <a:pt x="1283467" y="576039"/>
                                  <a:pt x="1298668" y="409693"/>
                                </a:cubicBezTo>
                                <a:cubicBezTo>
                                  <a:pt x="1251703" y="417297"/>
                                  <a:pt x="1072735" y="441399"/>
                                  <a:pt x="773092" y="441399"/>
                                </a:cubicBezTo>
                                <a:cubicBezTo>
                                  <a:pt x="472230" y="441399"/>
                                  <a:pt x="291971" y="417297"/>
                                  <a:pt x="247516" y="409693"/>
                                </a:cubicBezTo>
                                <a:close/>
                                <a:moveTo>
                                  <a:pt x="774383" y="163296"/>
                                </a:moveTo>
                                <a:cubicBezTo>
                                  <a:pt x="465920" y="163296"/>
                                  <a:pt x="285661" y="188689"/>
                                  <a:pt x="248806" y="195001"/>
                                </a:cubicBezTo>
                                <a:cubicBezTo>
                                  <a:pt x="246297" y="229289"/>
                                  <a:pt x="243716" y="264868"/>
                                  <a:pt x="243716" y="304248"/>
                                </a:cubicBezTo>
                                <a:cubicBezTo>
                                  <a:pt x="243716" y="330932"/>
                                  <a:pt x="245006" y="357616"/>
                                  <a:pt x="246297" y="383009"/>
                                </a:cubicBezTo>
                                <a:cubicBezTo>
                                  <a:pt x="276770" y="388102"/>
                                  <a:pt x="458248" y="416006"/>
                                  <a:pt x="774383" y="416006"/>
                                </a:cubicBezTo>
                                <a:cubicBezTo>
                                  <a:pt x="1086645" y="416006"/>
                                  <a:pt x="1268195" y="389322"/>
                                  <a:pt x="1301250" y="384229"/>
                                </a:cubicBezTo>
                                <a:cubicBezTo>
                                  <a:pt x="1302469" y="358836"/>
                                  <a:pt x="1303759" y="332223"/>
                                  <a:pt x="1303759" y="304248"/>
                                </a:cubicBezTo>
                                <a:cubicBezTo>
                                  <a:pt x="1303759" y="264868"/>
                                  <a:pt x="1301250" y="228069"/>
                                  <a:pt x="1298668" y="195001"/>
                                </a:cubicBezTo>
                                <a:cubicBezTo>
                                  <a:pt x="1260595" y="188689"/>
                                  <a:pt x="1080335" y="163296"/>
                                  <a:pt x="774383" y="163296"/>
                                </a:cubicBezTo>
                                <a:close/>
                                <a:moveTo>
                                  <a:pt x="64179" y="0"/>
                                </a:moveTo>
                                <a:lnTo>
                                  <a:pt x="90995" y="0"/>
                                </a:lnTo>
                                <a:lnTo>
                                  <a:pt x="74257" y="33892"/>
                                </a:lnTo>
                                <a:cubicBezTo>
                                  <a:pt x="41874" y="117549"/>
                                  <a:pt x="24092" y="208343"/>
                                  <a:pt x="24092" y="302957"/>
                                </a:cubicBezTo>
                                <a:cubicBezTo>
                                  <a:pt x="24092" y="493476"/>
                                  <a:pt x="95220" y="666205"/>
                                  <a:pt x="212023" y="798263"/>
                                </a:cubicBezTo>
                                <a:cubicBezTo>
                                  <a:pt x="225933" y="776672"/>
                                  <a:pt x="256407" y="733489"/>
                                  <a:pt x="294552" y="697982"/>
                                </a:cubicBezTo>
                                <a:cubicBezTo>
                                  <a:pt x="276770" y="662403"/>
                                  <a:pt x="218333" y="529055"/>
                                  <a:pt x="218333" y="302957"/>
                                </a:cubicBezTo>
                                <a:cubicBezTo>
                                  <a:pt x="218333" y="189298"/>
                                  <a:pt x="232942" y="99132"/>
                                  <a:pt x="249774" y="32933"/>
                                </a:cubicBezTo>
                                <a:lnTo>
                                  <a:pt x="260054" y="0"/>
                                </a:lnTo>
                                <a:lnTo>
                                  <a:pt x="286767" y="0"/>
                                </a:lnTo>
                                <a:lnTo>
                                  <a:pt x="268138" y="69750"/>
                                </a:lnTo>
                                <a:cubicBezTo>
                                  <a:pt x="261677" y="99136"/>
                                  <a:pt x="255815" y="132469"/>
                                  <a:pt x="251388" y="169608"/>
                                </a:cubicBezTo>
                                <a:cubicBezTo>
                                  <a:pt x="302153" y="162005"/>
                                  <a:pt x="481121" y="137903"/>
                                  <a:pt x="774383" y="137903"/>
                                </a:cubicBezTo>
                                <a:cubicBezTo>
                                  <a:pt x="1066354" y="137903"/>
                                  <a:pt x="1244103" y="160713"/>
                                  <a:pt x="1297378" y="169608"/>
                                </a:cubicBezTo>
                                <a:cubicBezTo>
                                  <a:pt x="1292950" y="132469"/>
                                  <a:pt x="1287008" y="99136"/>
                                  <a:pt x="1280446" y="69750"/>
                                </a:cubicBezTo>
                                <a:lnTo>
                                  <a:pt x="1261540" y="0"/>
                                </a:lnTo>
                                <a:lnTo>
                                  <a:pt x="1287276" y="0"/>
                                </a:lnTo>
                                <a:lnTo>
                                  <a:pt x="1298193" y="35192"/>
                                </a:lnTo>
                                <a:cubicBezTo>
                                  <a:pt x="1314855" y="101391"/>
                                  <a:pt x="1329142" y="191235"/>
                                  <a:pt x="1329142" y="304248"/>
                                </a:cubicBezTo>
                                <a:cubicBezTo>
                                  <a:pt x="1329142" y="441399"/>
                                  <a:pt x="1306269" y="543042"/>
                                  <a:pt x="1288487" y="605233"/>
                                </a:cubicBezTo>
                                <a:cubicBezTo>
                                  <a:pt x="1278377" y="640812"/>
                                  <a:pt x="1266904" y="667496"/>
                                  <a:pt x="1260595" y="682703"/>
                                </a:cubicBezTo>
                                <a:cubicBezTo>
                                  <a:pt x="1256794" y="689087"/>
                                  <a:pt x="1255504" y="695400"/>
                                  <a:pt x="1252994" y="699202"/>
                                </a:cubicBezTo>
                                <a:cubicBezTo>
                                  <a:pt x="1291068" y="732270"/>
                                  <a:pt x="1321541" y="775452"/>
                                  <a:pt x="1335523" y="797043"/>
                                </a:cubicBezTo>
                                <a:cubicBezTo>
                                  <a:pt x="1451035" y="664914"/>
                                  <a:pt x="1522092" y="492185"/>
                                  <a:pt x="1522092" y="302957"/>
                                </a:cubicBezTo>
                                <a:cubicBezTo>
                                  <a:pt x="1522092" y="208343"/>
                                  <a:pt x="1504633" y="117854"/>
                                  <a:pt x="1472582" y="34511"/>
                                </a:cubicBezTo>
                                <a:lnTo>
                                  <a:pt x="1455609" y="0"/>
                                </a:lnTo>
                                <a:lnTo>
                                  <a:pt x="1484793" y="0"/>
                                </a:lnTo>
                                <a:lnTo>
                                  <a:pt x="1494334" y="18811"/>
                                </a:lnTo>
                                <a:cubicBezTo>
                                  <a:pt x="1529406" y="107076"/>
                                  <a:pt x="1548765" y="203286"/>
                                  <a:pt x="1548765" y="304248"/>
                                </a:cubicBezTo>
                                <a:cubicBezTo>
                                  <a:pt x="1548765" y="730979"/>
                                  <a:pt x="1200938" y="1078948"/>
                                  <a:pt x="774383" y="1078948"/>
                                </a:cubicBezTo>
                                <a:cubicBezTo>
                                  <a:pt x="347827" y="1078948"/>
                                  <a:pt x="0" y="730979"/>
                                  <a:pt x="0" y="304248"/>
                                </a:cubicBezTo>
                                <a:cubicBezTo>
                                  <a:pt x="0" y="203286"/>
                                  <a:pt x="19360" y="107076"/>
                                  <a:pt x="54583" y="188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wrap="square" lIns="38100" tIns="38100" rIns="38100" bIns="38100" anchor="ctr">
                          <a:noAutofit/>
                        </wps:bodyPr>
                      </wps:wsp>
                      <wps:wsp>
                        <wps:cNvPr id="147" name="Volleyball player - right">
                          <a:extLst/>
                        </wps:cNvPr>
                        <wps:cNvSpPr/>
                        <wps:spPr>
                          <a:xfrm flipH="1">
                            <a:off x="8449018" y="1421632"/>
                            <a:ext cx="1158534" cy="1306103"/>
                          </a:xfrm>
                          <a:custGeom>
                            <a:avLst/>
                            <a:gdLst>
                              <a:gd name="connsiteX0" fmla="*/ 0 w 1158534"/>
                              <a:gd name="connsiteY0" fmla="*/ 635621 h 1306103"/>
                              <a:gd name="connsiteX1" fmla="*/ 0 w 1158534"/>
                              <a:gd name="connsiteY1" fmla="*/ 647695 h 1306103"/>
                              <a:gd name="connsiteX2" fmla="*/ 152739 w 1158534"/>
                              <a:gd name="connsiteY2" fmla="*/ 920445 h 1306103"/>
                              <a:gd name="connsiteX3" fmla="*/ 17578 w 1158534"/>
                              <a:gd name="connsiteY3" fmla="*/ 1121900 h 1306103"/>
                              <a:gd name="connsiteX4" fmla="*/ 0 w 1158534"/>
                              <a:gd name="connsiteY4" fmla="*/ 1148293 h 1306103"/>
                              <a:gd name="connsiteX5" fmla="*/ 0 w 1158534"/>
                              <a:gd name="connsiteY5" fmla="*/ 1305076 h 1306103"/>
                              <a:gd name="connsiteX6" fmla="*/ 37480 w 1158534"/>
                              <a:gd name="connsiteY6" fmla="*/ 1306103 h 1306103"/>
                              <a:gd name="connsiteX7" fmla="*/ 72398 w 1158534"/>
                              <a:gd name="connsiteY7" fmla="*/ 1280029 h 1306103"/>
                              <a:gd name="connsiteX8" fmla="*/ 288570 w 1158534"/>
                              <a:gd name="connsiteY8" fmla="*/ 958698 h 1306103"/>
                              <a:gd name="connsiteX9" fmla="*/ 290467 w 1158534"/>
                              <a:gd name="connsiteY9" fmla="*/ 895564 h 1306103"/>
                              <a:gd name="connsiteX10" fmla="*/ 267512 w 1158534"/>
                              <a:gd name="connsiteY10" fmla="*/ 842009 h 1306103"/>
                              <a:gd name="connsiteX11" fmla="*/ 472207 w 1158534"/>
                              <a:gd name="connsiteY11" fmla="*/ 897493 h 1306103"/>
                              <a:gd name="connsiteX12" fmla="*/ 344027 w 1158534"/>
                              <a:gd name="connsiteY12" fmla="*/ 1192046 h 1306103"/>
                              <a:gd name="connsiteX13" fmla="*/ 399517 w 1158534"/>
                              <a:gd name="connsiteY13" fmla="*/ 1270481 h 1306103"/>
                              <a:gd name="connsiteX14" fmla="*/ 472207 w 1158534"/>
                              <a:gd name="connsiteY14" fmla="*/ 1232228 h 1306103"/>
                              <a:gd name="connsiteX15" fmla="*/ 625237 w 1158534"/>
                              <a:gd name="connsiteY15" fmla="*/ 884088 h 1306103"/>
                              <a:gd name="connsiteX16" fmla="*/ 630992 w 1158534"/>
                              <a:gd name="connsiteY16" fmla="*/ 838184 h 1306103"/>
                              <a:gd name="connsiteX17" fmla="*/ 575502 w 1158534"/>
                              <a:gd name="connsiteY17" fmla="*/ 788454 h 1306103"/>
                              <a:gd name="connsiteX18" fmla="*/ 341288 w 1158534"/>
                              <a:gd name="connsiteY18" fmla="*/ 220349 h 1306103"/>
                              <a:gd name="connsiteX19" fmla="*/ 4586 w 1158534"/>
                              <a:gd name="connsiteY19" fmla="*/ 532132 h 1306103"/>
                              <a:gd name="connsiteX20" fmla="*/ 316392 w 1158534"/>
                              <a:gd name="connsiteY20" fmla="*/ 614377 h 1306103"/>
                              <a:gd name="connsiteX21" fmla="*/ 488571 w 1158534"/>
                              <a:gd name="connsiteY21" fmla="*/ 432666 h 1306103"/>
                              <a:gd name="connsiteX22" fmla="*/ 850128 w 1158534"/>
                              <a:gd name="connsiteY22" fmla="*/ 660297 h 1306103"/>
                              <a:gd name="connsiteX23" fmla="*/ 878831 w 1158534"/>
                              <a:gd name="connsiteY23" fmla="*/ 667943 h 1306103"/>
                              <a:gd name="connsiteX24" fmla="*/ 926657 w 1158534"/>
                              <a:gd name="connsiteY24" fmla="*/ 614377 h 1306103"/>
                              <a:gd name="connsiteX25" fmla="*/ 903728 w 1158534"/>
                              <a:gd name="connsiteY25" fmla="*/ 574218 h 1306103"/>
                              <a:gd name="connsiteX26" fmla="*/ 1036099 w 1158534"/>
                              <a:gd name="connsiteY26" fmla="*/ 165261 h 1306103"/>
                              <a:gd name="connsiteX27" fmla="*/ 913664 w 1158534"/>
                              <a:gd name="connsiteY27" fmla="*/ 287680 h 1306103"/>
                              <a:gd name="connsiteX28" fmla="*/ 1036099 w 1158534"/>
                              <a:gd name="connsiteY28" fmla="*/ 410099 h 1306103"/>
                              <a:gd name="connsiteX29" fmla="*/ 1158534 w 1158534"/>
                              <a:gd name="connsiteY29" fmla="*/ 287680 h 1306103"/>
                              <a:gd name="connsiteX30" fmla="*/ 1036099 w 1158534"/>
                              <a:gd name="connsiteY30" fmla="*/ 165261 h 1306103"/>
                              <a:gd name="connsiteX31" fmla="*/ 515439 w 1158534"/>
                              <a:gd name="connsiteY31" fmla="*/ 46 h 1306103"/>
                              <a:gd name="connsiteX32" fmla="*/ 417874 w 1158534"/>
                              <a:gd name="connsiteY32" fmla="*/ 128206 h 1306103"/>
                              <a:gd name="connsiteX33" fmla="*/ 503962 w 1158534"/>
                              <a:gd name="connsiteY33" fmla="*/ 265931 h 1306103"/>
                              <a:gd name="connsiteX34" fmla="*/ 601536 w 1158534"/>
                              <a:gd name="connsiteY34" fmla="*/ 137770 h 1306103"/>
                              <a:gd name="connsiteX35" fmla="*/ 515439 w 1158534"/>
                              <a:gd name="connsiteY35" fmla="*/ 46 h 130610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</a:cxnLst>
                            <a:rect l="l" t="t" r="r" b="b"/>
                            <a:pathLst>
                              <a:path w="1158534" h="1306103">
                                <a:moveTo>
                                  <a:pt x="0" y="635621"/>
                                </a:moveTo>
                                <a:lnTo>
                                  <a:pt x="0" y="647695"/>
                                </a:lnTo>
                                <a:lnTo>
                                  <a:pt x="152739" y="920445"/>
                                </a:lnTo>
                                <a:cubicBezTo>
                                  <a:pt x="152739" y="920445"/>
                                  <a:pt x="75769" y="1034764"/>
                                  <a:pt x="17578" y="1121900"/>
                                </a:cubicBezTo>
                                <a:lnTo>
                                  <a:pt x="0" y="1148293"/>
                                </a:lnTo>
                                <a:lnTo>
                                  <a:pt x="0" y="1305076"/>
                                </a:lnTo>
                                <a:lnTo>
                                  <a:pt x="37480" y="1306103"/>
                                </a:lnTo>
                                <a:cubicBezTo>
                                  <a:pt x="51348" y="1301559"/>
                                  <a:pt x="63782" y="1292470"/>
                                  <a:pt x="72398" y="1280029"/>
                                </a:cubicBezTo>
                                <a:cubicBezTo>
                                  <a:pt x="72398" y="1280029"/>
                                  <a:pt x="286641" y="960595"/>
                                  <a:pt x="288570" y="958698"/>
                                </a:cubicBezTo>
                                <a:cubicBezTo>
                                  <a:pt x="300047" y="937643"/>
                                  <a:pt x="300047" y="914691"/>
                                  <a:pt x="290467" y="895564"/>
                                </a:cubicBezTo>
                                <a:lnTo>
                                  <a:pt x="267512" y="842009"/>
                                </a:lnTo>
                                <a:lnTo>
                                  <a:pt x="472207" y="897493"/>
                                </a:lnTo>
                                <a:cubicBezTo>
                                  <a:pt x="472207" y="897493"/>
                                  <a:pt x="345956" y="1186323"/>
                                  <a:pt x="344027" y="1192046"/>
                                </a:cubicBezTo>
                                <a:cubicBezTo>
                                  <a:pt x="338305" y="1228402"/>
                                  <a:pt x="361259" y="1262831"/>
                                  <a:pt x="399517" y="1270481"/>
                                </a:cubicBezTo>
                                <a:cubicBezTo>
                                  <a:pt x="430123" y="1276203"/>
                                  <a:pt x="460729" y="1259005"/>
                                  <a:pt x="472207" y="1232228"/>
                                </a:cubicBezTo>
                                <a:lnTo>
                                  <a:pt x="625237" y="884088"/>
                                </a:lnTo>
                                <a:cubicBezTo>
                                  <a:pt x="632889" y="870715"/>
                                  <a:pt x="634818" y="855382"/>
                                  <a:pt x="630992" y="838184"/>
                                </a:cubicBezTo>
                                <a:cubicBezTo>
                                  <a:pt x="625237" y="811406"/>
                                  <a:pt x="602283" y="792279"/>
                                  <a:pt x="575502" y="788454"/>
                                </a:cubicBezTo>
                                <a:close/>
                                <a:moveTo>
                                  <a:pt x="341288" y="220349"/>
                                </a:moveTo>
                                <a:lnTo>
                                  <a:pt x="4586" y="532132"/>
                                </a:lnTo>
                                <a:lnTo>
                                  <a:pt x="316392" y="614377"/>
                                </a:lnTo>
                                <a:lnTo>
                                  <a:pt x="488571" y="432666"/>
                                </a:lnTo>
                                <a:lnTo>
                                  <a:pt x="850128" y="660297"/>
                                </a:lnTo>
                                <a:cubicBezTo>
                                  <a:pt x="857785" y="666037"/>
                                  <a:pt x="869292" y="667943"/>
                                  <a:pt x="878831" y="667943"/>
                                </a:cubicBezTo>
                                <a:cubicBezTo>
                                  <a:pt x="905610" y="666037"/>
                                  <a:pt x="928582" y="643077"/>
                                  <a:pt x="926657" y="614377"/>
                                </a:cubicBezTo>
                                <a:cubicBezTo>
                                  <a:pt x="926657" y="597178"/>
                                  <a:pt x="917117" y="581864"/>
                                  <a:pt x="903728" y="574218"/>
                                </a:cubicBezTo>
                                <a:close/>
                                <a:moveTo>
                                  <a:pt x="1036099" y="165261"/>
                                </a:moveTo>
                                <a:cubicBezTo>
                                  <a:pt x="968480" y="165261"/>
                                  <a:pt x="913664" y="220070"/>
                                  <a:pt x="913664" y="287680"/>
                                </a:cubicBezTo>
                                <a:cubicBezTo>
                                  <a:pt x="913664" y="355290"/>
                                  <a:pt x="968480" y="410099"/>
                                  <a:pt x="1036099" y="410099"/>
                                </a:cubicBezTo>
                                <a:cubicBezTo>
                                  <a:pt x="1103718" y="410099"/>
                                  <a:pt x="1158534" y="355290"/>
                                  <a:pt x="1158534" y="287680"/>
                                </a:cubicBezTo>
                                <a:cubicBezTo>
                                  <a:pt x="1158534" y="220070"/>
                                  <a:pt x="1103718" y="165261"/>
                                  <a:pt x="1036099" y="165261"/>
                                </a:cubicBezTo>
                                <a:close/>
                                <a:moveTo>
                                  <a:pt x="515439" y="46"/>
                                </a:moveTo>
                                <a:cubicBezTo>
                                  <a:pt x="465705" y="-1865"/>
                                  <a:pt x="421706" y="55523"/>
                                  <a:pt x="417874" y="128206"/>
                                </a:cubicBezTo>
                                <a:cubicBezTo>
                                  <a:pt x="415963" y="200889"/>
                                  <a:pt x="454228" y="262097"/>
                                  <a:pt x="503962" y="265931"/>
                                </a:cubicBezTo>
                                <a:cubicBezTo>
                                  <a:pt x="553704" y="267841"/>
                                  <a:pt x="597704" y="210454"/>
                                  <a:pt x="601536" y="137770"/>
                                </a:cubicBezTo>
                                <a:cubicBezTo>
                                  <a:pt x="605359" y="65087"/>
                                  <a:pt x="567094" y="1956"/>
                                  <a:pt x="515439" y="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wrap="square" lIns="38100" tIns="38100" rIns="38100" bIns="38100" anchor="ctr">
                          <a:noAutofit/>
                        </wps:bodyPr>
                      </wps:wsp>
                      <wps:wsp>
                        <wps:cNvPr id="148" name="Volleyball player - left">
                          <a:extLst/>
                        </wps:cNvPr>
                        <wps:cNvSpPr/>
                        <wps:spPr>
                          <a:xfrm>
                            <a:off x="25400" y="4293736"/>
                            <a:ext cx="1086471" cy="1280280"/>
                          </a:xfrm>
                          <a:custGeom>
                            <a:avLst/>
                            <a:gdLst>
                              <a:gd name="connsiteX0" fmla="*/ 0 w 1086471"/>
                              <a:gd name="connsiteY0" fmla="*/ 654759 h 1280280"/>
                              <a:gd name="connsiteX1" fmla="*/ 503439 w 1086471"/>
                              <a:gd name="connsiteY1" fmla="*/ 788455 h 1280280"/>
                              <a:gd name="connsiteX2" fmla="*/ 558929 w 1086471"/>
                              <a:gd name="connsiteY2" fmla="*/ 838185 h 1280280"/>
                              <a:gd name="connsiteX3" fmla="*/ 553174 w 1086471"/>
                              <a:gd name="connsiteY3" fmla="*/ 884089 h 1280280"/>
                              <a:gd name="connsiteX4" fmla="*/ 400144 w 1086471"/>
                              <a:gd name="connsiteY4" fmla="*/ 1232229 h 1280280"/>
                              <a:gd name="connsiteX5" fmla="*/ 327454 w 1086471"/>
                              <a:gd name="connsiteY5" fmla="*/ 1270482 h 1280280"/>
                              <a:gd name="connsiteX6" fmla="*/ 271964 w 1086471"/>
                              <a:gd name="connsiteY6" fmla="*/ 1192047 h 1280280"/>
                              <a:gd name="connsiteX7" fmla="*/ 400144 w 1086471"/>
                              <a:gd name="connsiteY7" fmla="*/ 897494 h 1280280"/>
                              <a:gd name="connsiteX8" fmla="*/ 195449 w 1086471"/>
                              <a:gd name="connsiteY8" fmla="*/ 842010 h 1280280"/>
                              <a:gd name="connsiteX9" fmla="*/ 218404 w 1086471"/>
                              <a:gd name="connsiteY9" fmla="*/ 895565 h 1280280"/>
                              <a:gd name="connsiteX10" fmla="*/ 216507 w 1086471"/>
                              <a:gd name="connsiteY10" fmla="*/ 958700 h 1280280"/>
                              <a:gd name="connsiteX11" fmla="*/ 335 w 1086471"/>
                              <a:gd name="connsiteY11" fmla="*/ 1280030 h 1280280"/>
                              <a:gd name="connsiteX12" fmla="*/ 0 w 1086471"/>
                              <a:gd name="connsiteY12" fmla="*/ 1280280 h 1280280"/>
                              <a:gd name="connsiteX13" fmla="*/ 0 w 1086471"/>
                              <a:gd name="connsiteY13" fmla="*/ 1040528 h 1280280"/>
                              <a:gd name="connsiteX14" fmla="*/ 18230 w 1086471"/>
                              <a:gd name="connsiteY14" fmla="*/ 1013346 h 1280280"/>
                              <a:gd name="connsiteX15" fmla="*/ 80676 w 1086471"/>
                              <a:gd name="connsiteY15" fmla="*/ 920446 h 1280280"/>
                              <a:gd name="connsiteX16" fmla="*/ 0 w 1086471"/>
                              <a:gd name="connsiteY16" fmla="*/ 776381 h 1280280"/>
                              <a:gd name="connsiteX17" fmla="*/ 269226 w 1086471"/>
                              <a:gd name="connsiteY17" fmla="*/ 220350 h 1280280"/>
                              <a:gd name="connsiteX18" fmla="*/ 831666 w 1086471"/>
                              <a:gd name="connsiteY18" fmla="*/ 574219 h 1280280"/>
                              <a:gd name="connsiteX19" fmla="*/ 854595 w 1086471"/>
                              <a:gd name="connsiteY19" fmla="*/ 614378 h 1280280"/>
                              <a:gd name="connsiteX20" fmla="*/ 806769 w 1086471"/>
                              <a:gd name="connsiteY20" fmla="*/ 667944 h 1280280"/>
                              <a:gd name="connsiteX21" fmla="*/ 778066 w 1086471"/>
                              <a:gd name="connsiteY21" fmla="*/ 660298 h 1280280"/>
                              <a:gd name="connsiteX22" fmla="*/ 416509 w 1086471"/>
                              <a:gd name="connsiteY22" fmla="*/ 432667 h 1280280"/>
                              <a:gd name="connsiteX23" fmla="*/ 244330 w 1086471"/>
                              <a:gd name="connsiteY23" fmla="*/ 614378 h 1280280"/>
                              <a:gd name="connsiteX24" fmla="*/ 0 w 1086471"/>
                              <a:gd name="connsiteY24" fmla="*/ 549931 h 1280280"/>
                              <a:gd name="connsiteX25" fmla="*/ 0 w 1086471"/>
                              <a:gd name="connsiteY25" fmla="*/ 469651 h 1280280"/>
                              <a:gd name="connsiteX26" fmla="*/ 964036 w 1086471"/>
                              <a:gd name="connsiteY26" fmla="*/ 165262 h 1280280"/>
                              <a:gd name="connsiteX27" fmla="*/ 1086471 w 1086471"/>
                              <a:gd name="connsiteY27" fmla="*/ 287681 h 1280280"/>
                              <a:gd name="connsiteX28" fmla="*/ 964036 w 1086471"/>
                              <a:gd name="connsiteY28" fmla="*/ 410100 h 1280280"/>
                              <a:gd name="connsiteX29" fmla="*/ 841601 w 1086471"/>
                              <a:gd name="connsiteY29" fmla="*/ 287681 h 1280280"/>
                              <a:gd name="connsiteX30" fmla="*/ 964036 w 1086471"/>
                              <a:gd name="connsiteY30" fmla="*/ 165262 h 1280280"/>
                              <a:gd name="connsiteX31" fmla="*/ 443375 w 1086471"/>
                              <a:gd name="connsiteY31" fmla="*/ 47 h 1280280"/>
                              <a:gd name="connsiteX32" fmla="*/ 529472 w 1086471"/>
                              <a:gd name="connsiteY32" fmla="*/ 137771 h 1280280"/>
                              <a:gd name="connsiteX33" fmla="*/ 431898 w 1086471"/>
                              <a:gd name="connsiteY33" fmla="*/ 265932 h 1280280"/>
                              <a:gd name="connsiteX34" fmla="*/ 345810 w 1086471"/>
                              <a:gd name="connsiteY34" fmla="*/ 128207 h 1280280"/>
                              <a:gd name="connsiteX35" fmla="*/ 443375 w 1086471"/>
                              <a:gd name="connsiteY35" fmla="*/ 47 h 128028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</a:cxnLst>
                            <a:rect l="l" t="t" r="r" b="b"/>
                            <a:pathLst>
                              <a:path w="1086471" h="1280280">
                                <a:moveTo>
                                  <a:pt x="0" y="654759"/>
                                </a:moveTo>
                                <a:lnTo>
                                  <a:pt x="503439" y="788455"/>
                                </a:lnTo>
                                <a:cubicBezTo>
                                  <a:pt x="530220" y="792281"/>
                                  <a:pt x="553174" y="811407"/>
                                  <a:pt x="558929" y="838185"/>
                                </a:cubicBezTo>
                                <a:cubicBezTo>
                                  <a:pt x="562755" y="855383"/>
                                  <a:pt x="560826" y="870716"/>
                                  <a:pt x="553174" y="884089"/>
                                </a:cubicBezTo>
                                <a:lnTo>
                                  <a:pt x="400144" y="1232229"/>
                                </a:lnTo>
                                <a:cubicBezTo>
                                  <a:pt x="388666" y="1259006"/>
                                  <a:pt x="358060" y="1276205"/>
                                  <a:pt x="327454" y="1270482"/>
                                </a:cubicBezTo>
                                <a:cubicBezTo>
                                  <a:pt x="289196" y="1262832"/>
                                  <a:pt x="266242" y="1228403"/>
                                  <a:pt x="271964" y="1192047"/>
                                </a:cubicBezTo>
                                <a:cubicBezTo>
                                  <a:pt x="273893" y="1186324"/>
                                  <a:pt x="400144" y="897494"/>
                                  <a:pt x="400144" y="897494"/>
                                </a:cubicBezTo>
                                <a:lnTo>
                                  <a:pt x="195449" y="842010"/>
                                </a:lnTo>
                                <a:lnTo>
                                  <a:pt x="218404" y="895565"/>
                                </a:lnTo>
                                <a:cubicBezTo>
                                  <a:pt x="227984" y="914692"/>
                                  <a:pt x="227984" y="937644"/>
                                  <a:pt x="216507" y="958700"/>
                                </a:cubicBezTo>
                                <a:cubicBezTo>
                                  <a:pt x="214578" y="960596"/>
                                  <a:pt x="335" y="1280030"/>
                                  <a:pt x="335" y="1280030"/>
                                </a:cubicBezTo>
                                <a:lnTo>
                                  <a:pt x="0" y="1280280"/>
                                </a:lnTo>
                                <a:lnTo>
                                  <a:pt x="0" y="1040528"/>
                                </a:lnTo>
                                <a:lnTo>
                                  <a:pt x="18230" y="1013346"/>
                                </a:lnTo>
                                <a:cubicBezTo>
                                  <a:pt x="52967" y="961601"/>
                                  <a:pt x="80676" y="920446"/>
                                  <a:pt x="80676" y="920446"/>
                                </a:cubicBezTo>
                                <a:lnTo>
                                  <a:pt x="0" y="776381"/>
                                </a:lnTo>
                                <a:close/>
                                <a:moveTo>
                                  <a:pt x="269226" y="220350"/>
                                </a:moveTo>
                                <a:lnTo>
                                  <a:pt x="831666" y="574219"/>
                                </a:lnTo>
                                <a:cubicBezTo>
                                  <a:pt x="845055" y="581865"/>
                                  <a:pt x="854595" y="597179"/>
                                  <a:pt x="854595" y="614378"/>
                                </a:cubicBezTo>
                                <a:cubicBezTo>
                                  <a:pt x="856520" y="643078"/>
                                  <a:pt x="833548" y="666038"/>
                                  <a:pt x="806769" y="667944"/>
                                </a:cubicBezTo>
                                <a:cubicBezTo>
                                  <a:pt x="797230" y="667944"/>
                                  <a:pt x="785723" y="666038"/>
                                  <a:pt x="778066" y="660298"/>
                                </a:cubicBezTo>
                                <a:lnTo>
                                  <a:pt x="416509" y="432667"/>
                                </a:lnTo>
                                <a:lnTo>
                                  <a:pt x="244330" y="614378"/>
                                </a:lnTo>
                                <a:lnTo>
                                  <a:pt x="0" y="549931"/>
                                </a:lnTo>
                                <a:lnTo>
                                  <a:pt x="0" y="469651"/>
                                </a:lnTo>
                                <a:close/>
                                <a:moveTo>
                                  <a:pt x="964036" y="165262"/>
                                </a:moveTo>
                                <a:cubicBezTo>
                                  <a:pt x="1031655" y="165262"/>
                                  <a:pt x="1086471" y="220071"/>
                                  <a:pt x="1086471" y="287681"/>
                                </a:cubicBezTo>
                                <a:cubicBezTo>
                                  <a:pt x="1086471" y="355291"/>
                                  <a:pt x="1031655" y="410100"/>
                                  <a:pt x="964036" y="410100"/>
                                </a:cubicBezTo>
                                <a:cubicBezTo>
                                  <a:pt x="896417" y="410100"/>
                                  <a:pt x="841601" y="355291"/>
                                  <a:pt x="841601" y="287681"/>
                                </a:cubicBezTo>
                                <a:cubicBezTo>
                                  <a:pt x="841601" y="220071"/>
                                  <a:pt x="896417" y="165262"/>
                                  <a:pt x="964036" y="165262"/>
                                </a:cubicBezTo>
                                <a:close/>
                                <a:moveTo>
                                  <a:pt x="443375" y="47"/>
                                </a:moveTo>
                                <a:cubicBezTo>
                                  <a:pt x="495030" y="1957"/>
                                  <a:pt x="533295" y="65088"/>
                                  <a:pt x="529472" y="137771"/>
                                </a:cubicBezTo>
                                <a:cubicBezTo>
                                  <a:pt x="525640" y="210455"/>
                                  <a:pt x="481640" y="267842"/>
                                  <a:pt x="431898" y="265932"/>
                                </a:cubicBezTo>
                                <a:cubicBezTo>
                                  <a:pt x="382164" y="262098"/>
                                  <a:pt x="343899" y="200890"/>
                                  <a:pt x="345810" y="128207"/>
                                </a:cubicBezTo>
                                <a:cubicBezTo>
                                  <a:pt x="349642" y="55524"/>
                                  <a:pt x="393641" y="-1864"/>
                                  <a:pt x="443375" y="4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Volleyball - bottom">
                          <a:extLst/>
                        </wps:cNvPr>
                        <wps:cNvSpPr/>
                        <wps:spPr>
                          <a:xfrm>
                            <a:off x="6456391" y="6193322"/>
                            <a:ext cx="1548765" cy="1125365"/>
                          </a:xfrm>
                          <a:custGeom>
                            <a:avLst/>
                            <a:gdLst>
                              <a:gd name="connsiteX0" fmla="*/ 774383 w 1548765"/>
                              <a:gd name="connsiteY0" fmla="*/ 633748 h 1125365"/>
                              <a:gd name="connsiteX1" fmla="*/ 248806 w 1548765"/>
                              <a:gd name="connsiteY1" fmla="*/ 665453 h 1125365"/>
                              <a:gd name="connsiteX2" fmla="*/ 243716 w 1548765"/>
                              <a:gd name="connsiteY2" fmla="*/ 774700 h 1125365"/>
                              <a:gd name="connsiteX3" fmla="*/ 246297 w 1548765"/>
                              <a:gd name="connsiteY3" fmla="*/ 853461 h 1125365"/>
                              <a:gd name="connsiteX4" fmla="*/ 774383 w 1548765"/>
                              <a:gd name="connsiteY4" fmla="*/ 886458 h 1125365"/>
                              <a:gd name="connsiteX5" fmla="*/ 1301250 w 1548765"/>
                              <a:gd name="connsiteY5" fmla="*/ 854681 h 1125365"/>
                              <a:gd name="connsiteX6" fmla="*/ 1303759 w 1548765"/>
                              <a:gd name="connsiteY6" fmla="*/ 774700 h 1125365"/>
                              <a:gd name="connsiteX7" fmla="*/ 1298668 w 1548765"/>
                              <a:gd name="connsiteY7" fmla="*/ 665453 h 1125365"/>
                              <a:gd name="connsiteX8" fmla="*/ 774383 w 1548765"/>
                              <a:gd name="connsiteY8" fmla="*/ 633748 h 1125365"/>
                              <a:gd name="connsiteX9" fmla="*/ 774383 w 1548765"/>
                              <a:gd name="connsiteY9" fmla="*/ 318775 h 1125365"/>
                              <a:gd name="connsiteX10" fmla="*/ 319935 w 1548765"/>
                              <a:gd name="connsiteY10" fmla="*/ 386059 h 1125365"/>
                              <a:gd name="connsiteX11" fmla="*/ 251388 w 1548765"/>
                              <a:gd name="connsiteY11" fmla="*/ 640060 h 1125365"/>
                              <a:gd name="connsiteX12" fmla="*/ 774383 w 1548765"/>
                              <a:gd name="connsiteY12" fmla="*/ 608355 h 1125365"/>
                              <a:gd name="connsiteX13" fmla="*/ 1297378 w 1548765"/>
                              <a:gd name="connsiteY13" fmla="*/ 640060 h 1125365"/>
                              <a:gd name="connsiteX14" fmla="*/ 1228830 w 1548765"/>
                              <a:gd name="connsiteY14" fmla="*/ 386059 h 1125365"/>
                              <a:gd name="connsiteX15" fmla="*/ 774383 w 1548765"/>
                              <a:gd name="connsiteY15" fmla="*/ 318775 h 1125365"/>
                              <a:gd name="connsiteX16" fmla="*/ 919078 w 1548765"/>
                              <a:gd name="connsiteY16" fmla="*/ 39381 h 1125365"/>
                              <a:gd name="connsiteX17" fmla="*/ 897495 w 1548765"/>
                              <a:gd name="connsiteY17" fmla="*/ 295893 h 1125365"/>
                              <a:gd name="connsiteX18" fmla="*/ 1235212 w 1548765"/>
                              <a:gd name="connsiteY18" fmla="*/ 360666 h 1125365"/>
                              <a:gd name="connsiteX19" fmla="*/ 1317741 w 1548765"/>
                              <a:gd name="connsiteY19" fmla="*/ 260386 h 1125365"/>
                              <a:gd name="connsiteX20" fmla="*/ 919078 w 1548765"/>
                              <a:gd name="connsiteY20" fmla="*/ 39381 h 1125365"/>
                              <a:gd name="connsiteX21" fmla="*/ 628397 w 1548765"/>
                              <a:gd name="connsiteY21" fmla="*/ 39381 h 1125365"/>
                              <a:gd name="connsiteX22" fmla="*/ 231024 w 1548765"/>
                              <a:gd name="connsiteY22" fmla="*/ 260386 h 1125365"/>
                              <a:gd name="connsiteX23" fmla="*/ 313553 w 1548765"/>
                              <a:gd name="connsiteY23" fmla="*/ 360666 h 1125365"/>
                              <a:gd name="connsiteX24" fmla="*/ 651270 w 1548765"/>
                              <a:gd name="connsiteY24" fmla="*/ 295893 h 1125365"/>
                              <a:gd name="connsiteX25" fmla="*/ 628397 w 1548765"/>
                              <a:gd name="connsiteY25" fmla="*/ 39381 h 1125365"/>
                              <a:gd name="connsiteX26" fmla="*/ 774383 w 1548765"/>
                              <a:gd name="connsiteY26" fmla="*/ 25393 h 1125365"/>
                              <a:gd name="connsiteX27" fmla="*/ 653780 w 1548765"/>
                              <a:gd name="connsiteY27" fmla="*/ 35579 h 1125365"/>
                              <a:gd name="connsiteX28" fmla="*/ 676653 w 1548765"/>
                              <a:gd name="connsiteY28" fmla="*/ 294673 h 1125365"/>
                              <a:gd name="connsiteX29" fmla="*/ 774383 w 1548765"/>
                              <a:gd name="connsiteY29" fmla="*/ 292091 h 1125365"/>
                              <a:gd name="connsiteX30" fmla="*/ 872113 w 1548765"/>
                              <a:gd name="connsiteY30" fmla="*/ 294673 h 1125365"/>
                              <a:gd name="connsiteX31" fmla="*/ 894986 w 1548765"/>
                              <a:gd name="connsiteY31" fmla="*/ 35579 h 1125365"/>
                              <a:gd name="connsiteX32" fmla="*/ 774383 w 1548765"/>
                              <a:gd name="connsiteY32" fmla="*/ 25393 h 1125365"/>
                              <a:gd name="connsiteX33" fmla="*/ 774383 w 1548765"/>
                              <a:gd name="connsiteY33" fmla="*/ 0 h 1125365"/>
                              <a:gd name="connsiteX34" fmla="*/ 1341833 w 1548765"/>
                              <a:gd name="connsiteY34" fmla="*/ 247617 h 1125365"/>
                              <a:gd name="connsiteX35" fmla="*/ 1345633 w 1548765"/>
                              <a:gd name="connsiteY35" fmla="*/ 251491 h 1125365"/>
                              <a:gd name="connsiteX36" fmla="*/ 1548765 w 1548765"/>
                              <a:gd name="connsiteY36" fmla="*/ 774700 h 1125365"/>
                              <a:gd name="connsiteX37" fmla="*/ 1487752 w 1548765"/>
                              <a:gd name="connsiteY37" fmla="*/ 1075774 h 1125365"/>
                              <a:gd name="connsiteX38" fmla="*/ 1460790 w 1548765"/>
                              <a:gd name="connsiteY38" fmla="*/ 1125365 h 1125365"/>
                              <a:gd name="connsiteX39" fmla="*/ 1431026 w 1548765"/>
                              <a:gd name="connsiteY39" fmla="*/ 1125365 h 1125365"/>
                              <a:gd name="connsiteX40" fmla="*/ 1472125 w 1548765"/>
                              <a:gd name="connsiteY40" fmla="*/ 1041864 h 1125365"/>
                              <a:gd name="connsiteX41" fmla="*/ 1522092 w 1548765"/>
                              <a:gd name="connsiteY41" fmla="*/ 773409 h 1125365"/>
                              <a:gd name="connsiteX42" fmla="*/ 1335523 w 1548765"/>
                              <a:gd name="connsiteY42" fmla="*/ 279394 h 1125365"/>
                              <a:gd name="connsiteX43" fmla="*/ 1252994 w 1548765"/>
                              <a:gd name="connsiteY43" fmla="*/ 378456 h 1125365"/>
                              <a:gd name="connsiteX44" fmla="*/ 1329142 w 1548765"/>
                              <a:gd name="connsiteY44" fmla="*/ 774700 h 1125365"/>
                              <a:gd name="connsiteX45" fmla="*/ 1288487 w 1548765"/>
                              <a:gd name="connsiteY45" fmla="*/ 1075685 h 1125365"/>
                              <a:gd name="connsiteX46" fmla="*/ 1273116 w 1548765"/>
                              <a:gd name="connsiteY46" fmla="*/ 1122060 h 1125365"/>
                              <a:gd name="connsiteX47" fmla="*/ 1271785 w 1548765"/>
                              <a:gd name="connsiteY47" fmla="*/ 1125365 h 1125365"/>
                              <a:gd name="connsiteX48" fmla="*/ 1244060 w 1548765"/>
                              <a:gd name="connsiteY48" fmla="*/ 1125365 h 1125365"/>
                              <a:gd name="connsiteX49" fmla="*/ 1261231 w 1548765"/>
                              <a:gd name="connsiteY49" fmla="*/ 1076968 h 1125365"/>
                              <a:gd name="connsiteX50" fmla="*/ 1298668 w 1548765"/>
                              <a:gd name="connsiteY50" fmla="*/ 880145 h 1125365"/>
                              <a:gd name="connsiteX51" fmla="*/ 773092 w 1548765"/>
                              <a:gd name="connsiteY51" fmla="*/ 911851 h 1125365"/>
                              <a:gd name="connsiteX52" fmla="*/ 247516 w 1548765"/>
                              <a:gd name="connsiteY52" fmla="*/ 880145 h 1125365"/>
                              <a:gd name="connsiteX53" fmla="*/ 284989 w 1548765"/>
                              <a:gd name="connsiteY53" fmla="*/ 1076968 h 1125365"/>
                              <a:gd name="connsiteX54" fmla="*/ 302164 w 1548765"/>
                              <a:gd name="connsiteY54" fmla="*/ 1125365 h 1125365"/>
                              <a:gd name="connsiteX55" fmla="*/ 275948 w 1548765"/>
                              <a:gd name="connsiteY55" fmla="*/ 1125365 h 1125365"/>
                              <a:gd name="connsiteX56" fmla="*/ 275141 w 1548765"/>
                              <a:gd name="connsiteY56" fmla="*/ 1123497 h 1125365"/>
                              <a:gd name="connsiteX57" fmla="*/ 218333 w 1548765"/>
                              <a:gd name="connsiteY57" fmla="*/ 773409 h 1125365"/>
                              <a:gd name="connsiteX58" fmla="*/ 294552 w 1548765"/>
                              <a:gd name="connsiteY58" fmla="*/ 377164 h 1125365"/>
                              <a:gd name="connsiteX59" fmla="*/ 212023 w 1548765"/>
                              <a:gd name="connsiteY59" fmla="*/ 278103 h 1125365"/>
                              <a:gd name="connsiteX60" fmla="*/ 24092 w 1548765"/>
                              <a:gd name="connsiteY60" fmla="*/ 773409 h 1125365"/>
                              <a:gd name="connsiteX61" fmla="*/ 74257 w 1548765"/>
                              <a:gd name="connsiteY61" fmla="*/ 1042985 h 1125365"/>
                              <a:gd name="connsiteX62" fmla="*/ 115045 w 1548765"/>
                              <a:gd name="connsiteY62" fmla="*/ 1125365 h 1125365"/>
                              <a:gd name="connsiteX63" fmla="*/ 87976 w 1548765"/>
                              <a:gd name="connsiteY63" fmla="*/ 1125365 h 1125365"/>
                              <a:gd name="connsiteX64" fmla="*/ 61013 w 1548765"/>
                              <a:gd name="connsiteY64" fmla="*/ 1075774 h 1125365"/>
                              <a:gd name="connsiteX65" fmla="*/ 0 w 1548765"/>
                              <a:gd name="connsiteY65" fmla="*/ 774700 h 1125365"/>
                              <a:gd name="connsiteX66" fmla="*/ 204351 w 1548765"/>
                              <a:gd name="connsiteY66" fmla="*/ 251491 h 1125365"/>
                              <a:gd name="connsiteX67" fmla="*/ 208223 w 1548765"/>
                              <a:gd name="connsiteY67" fmla="*/ 247617 h 1125365"/>
                              <a:gd name="connsiteX68" fmla="*/ 774383 w 1548765"/>
                              <a:gd name="connsiteY68" fmla="*/ 0 h 11253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</a:cxnLst>
                            <a:rect l="l" t="t" r="r" b="b"/>
                            <a:pathLst>
                              <a:path w="1548765" h="1125365">
                                <a:moveTo>
                                  <a:pt x="774383" y="633748"/>
                                </a:moveTo>
                                <a:cubicBezTo>
                                  <a:pt x="465920" y="633748"/>
                                  <a:pt x="285661" y="659141"/>
                                  <a:pt x="248806" y="665453"/>
                                </a:cubicBezTo>
                                <a:cubicBezTo>
                                  <a:pt x="246297" y="699741"/>
                                  <a:pt x="243716" y="735320"/>
                                  <a:pt x="243716" y="774700"/>
                                </a:cubicBezTo>
                                <a:cubicBezTo>
                                  <a:pt x="243716" y="801384"/>
                                  <a:pt x="245006" y="828068"/>
                                  <a:pt x="246297" y="853461"/>
                                </a:cubicBezTo>
                                <a:cubicBezTo>
                                  <a:pt x="276770" y="858554"/>
                                  <a:pt x="458248" y="886458"/>
                                  <a:pt x="774383" y="886458"/>
                                </a:cubicBezTo>
                                <a:cubicBezTo>
                                  <a:pt x="1086645" y="886458"/>
                                  <a:pt x="1268195" y="859774"/>
                                  <a:pt x="1301250" y="854681"/>
                                </a:cubicBezTo>
                                <a:cubicBezTo>
                                  <a:pt x="1302469" y="829288"/>
                                  <a:pt x="1303759" y="802675"/>
                                  <a:pt x="1303759" y="774700"/>
                                </a:cubicBezTo>
                                <a:cubicBezTo>
                                  <a:pt x="1303759" y="735320"/>
                                  <a:pt x="1301250" y="698521"/>
                                  <a:pt x="1298668" y="665453"/>
                                </a:cubicBezTo>
                                <a:cubicBezTo>
                                  <a:pt x="1260595" y="659141"/>
                                  <a:pt x="1080335" y="633748"/>
                                  <a:pt x="774383" y="633748"/>
                                </a:cubicBezTo>
                                <a:close/>
                                <a:moveTo>
                                  <a:pt x="774383" y="318775"/>
                                </a:moveTo>
                                <a:cubicBezTo>
                                  <a:pt x="502704" y="318775"/>
                                  <a:pt x="346536" y="375945"/>
                                  <a:pt x="319935" y="386059"/>
                                </a:cubicBezTo>
                                <a:cubicBezTo>
                                  <a:pt x="309753" y="403848"/>
                                  <a:pt x="269098" y="491504"/>
                                  <a:pt x="251388" y="640060"/>
                                </a:cubicBezTo>
                                <a:cubicBezTo>
                                  <a:pt x="302153" y="632457"/>
                                  <a:pt x="481121" y="608355"/>
                                  <a:pt x="774383" y="608355"/>
                                </a:cubicBezTo>
                                <a:cubicBezTo>
                                  <a:pt x="1066354" y="608355"/>
                                  <a:pt x="1244103" y="631166"/>
                                  <a:pt x="1297378" y="640060"/>
                                </a:cubicBezTo>
                                <a:cubicBezTo>
                                  <a:pt x="1279667" y="491504"/>
                                  <a:pt x="1237722" y="403848"/>
                                  <a:pt x="1228830" y="386059"/>
                                </a:cubicBezTo>
                                <a:cubicBezTo>
                                  <a:pt x="1202229" y="375945"/>
                                  <a:pt x="1046062" y="318775"/>
                                  <a:pt x="774383" y="318775"/>
                                </a:cubicBezTo>
                                <a:close/>
                                <a:moveTo>
                                  <a:pt x="919078" y="39381"/>
                                </a:moveTo>
                                <a:cubicBezTo>
                                  <a:pt x="919078" y="74960"/>
                                  <a:pt x="915277" y="177823"/>
                                  <a:pt x="897495" y="295893"/>
                                </a:cubicBezTo>
                                <a:cubicBezTo>
                                  <a:pt x="1093027" y="308589"/>
                                  <a:pt x="1207248" y="349261"/>
                                  <a:pt x="1235212" y="360666"/>
                                </a:cubicBezTo>
                                <a:cubicBezTo>
                                  <a:pt x="1274576" y="326378"/>
                                  <a:pt x="1306269" y="279394"/>
                                  <a:pt x="1317741" y="260386"/>
                                </a:cubicBezTo>
                                <a:cubicBezTo>
                                  <a:pt x="1213630" y="149847"/>
                                  <a:pt x="1075245" y="69867"/>
                                  <a:pt x="919078" y="39381"/>
                                </a:cubicBezTo>
                                <a:close/>
                                <a:moveTo>
                                  <a:pt x="628397" y="39381"/>
                                </a:moveTo>
                                <a:cubicBezTo>
                                  <a:pt x="473521" y="69867"/>
                                  <a:pt x="335136" y="148556"/>
                                  <a:pt x="231024" y="260386"/>
                                </a:cubicBezTo>
                                <a:cubicBezTo>
                                  <a:pt x="242497" y="279394"/>
                                  <a:pt x="274189" y="326378"/>
                                  <a:pt x="313553" y="360666"/>
                                </a:cubicBezTo>
                                <a:cubicBezTo>
                                  <a:pt x="342736" y="349261"/>
                                  <a:pt x="457029" y="308589"/>
                                  <a:pt x="651270" y="295893"/>
                                </a:cubicBezTo>
                                <a:cubicBezTo>
                                  <a:pt x="632197" y="177823"/>
                                  <a:pt x="629688" y="74960"/>
                                  <a:pt x="628397" y="39381"/>
                                </a:cubicBezTo>
                                <a:close/>
                                <a:moveTo>
                                  <a:pt x="774383" y="25393"/>
                                </a:moveTo>
                                <a:cubicBezTo>
                                  <a:pt x="732509" y="25393"/>
                                  <a:pt x="693144" y="27976"/>
                                  <a:pt x="653780" y="35579"/>
                                </a:cubicBezTo>
                                <a:cubicBezTo>
                                  <a:pt x="655070" y="66065"/>
                                  <a:pt x="657580" y="171438"/>
                                  <a:pt x="676653" y="294673"/>
                                </a:cubicBezTo>
                                <a:cubicBezTo>
                                  <a:pt x="707126" y="293382"/>
                                  <a:pt x="740109" y="292091"/>
                                  <a:pt x="774383" y="292091"/>
                                </a:cubicBezTo>
                                <a:cubicBezTo>
                                  <a:pt x="808656" y="292091"/>
                                  <a:pt x="841639" y="293382"/>
                                  <a:pt x="872113" y="294673"/>
                                </a:cubicBezTo>
                                <a:cubicBezTo>
                                  <a:pt x="891185" y="171438"/>
                                  <a:pt x="894986" y="66065"/>
                                  <a:pt x="894986" y="35579"/>
                                </a:cubicBezTo>
                                <a:cubicBezTo>
                                  <a:pt x="855621" y="29195"/>
                                  <a:pt x="815038" y="25393"/>
                                  <a:pt x="774383" y="25393"/>
                                </a:cubicBezTo>
                                <a:close/>
                                <a:moveTo>
                                  <a:pt x="774383" y="0"/>
                                </a:moveTo>
                                <a:cubicBezTo>
                                  <a:pt x="999097" y="0"/>
                                  <a:pt x="1200938" y="95260"/>
                                  <a:pt x="1341833" y="247617"/>
                                </a:cubicBezTo>
                                <a:cubicBezTo>
                                  <a:pt x="1343124" y="248908"/>
                                  <a:pt x="1344414" y="250200"/>
                                  <a:pt x="1345633" y="251491"/>
                                </a:cubicBezTo>
                                <a:cubicBezTo>
                                  <a:pt x="1471327" y="389861"/>
                                  <a:pt x="1548765" y="572776"/>
                                  <a:pt x="1548765" y="774700"/>
                                </a:cubicBezTo>
                                <a:cubicBezTo>
                                  <a:pt x="1548765" y="881383"/>
                                  <a:pt x="1527026" y="983143"/>
                                  <a:pt x="1487752" y="1075774"/>
                                </a:cubicBezTo>
                                <a:lnTo>
                                  <a:pt x="1460790" y="1125365"/>
                                </a:lnTo>
                                <a:lnTo>
                                  <a:pt x="1431026" y="1125365"/>
                                </a:lnTo>
                                <a:lnTo>
                                  <a:pt x="1472125" y="1041864"/>
                                </a:lnTo>
                                <a:cubicBezTo>
                                  <a:pt x="1504328" y="958512"/>
                                  <a:pt x="1522092" y="868023"/>
                                  <a:pt x="1522092" y="773409"/>
                                </a:cubicBezTo>
                                <a:cubicBezTo>
                                  <a:pt x="1522092" y="584181"/>
                                  <a:pt x="1452254" y="411452"/>
                                  <a:pt x="1335523" y="279394"/>
                                </a:cubicBezTo>
                                <a:cubicBezTo>
                                  <a:pt x="1321541" y="302277"/>
                                  <a:pt x="1291068" y="345459"/>
                                  <a:pt x="1252994" y="378456"/>
                                </a:cubicBezTo>
                                <a:cubicBezTo>
                                  <a:pt x="1271995" y="415326"/>
                                  <a:pt x="1329142" y="548674"/>
                                  <a:pt x="1329142" y="774700"/>
                                </a:cubicBezTo>
                                <a:cubicBezTo>
                                  <a:pt x="1329142" y="911851"/>
                                  <a:pt x="1306269" y="1013494"/>
                                  <a:pt x="1288487" y="1075685"/>
                                </a:cubicBezTo>
                                <a:cubicBezTo>
                                  <a:pt x="1283432" y="1093475"/>
                                  <a:pt x="1278036" y="1109041"/>
                                  <a:pt x="1273116" y="1122060"/>
                                </a:cubicBezTo>
                                <a:lnTo>
                                  <a:pt x="1271785" y="1125365"/>
                                </a:lnTo>
                                <a:lnTo>
                                  <a:pt x="1244060" y="1125365"/>
                                </a:lnTo>
                                <a:lnTo>
                                  <a:pt x="1261231" y="1076968"/>
                                </a:lnTo>
                                <a:cubicBezTo>
                                  <a:pt x="1275831" y="1029347"/>
                                  <a:pt x="1291068" y="963318"/>
                                  <a:pt x="1298668" y="880145"/>
                                </a:cubicBezTo>
                                <a:cubicBezTo>
                                  <a:pt x="1251703" y="887749"/>
                                  <a:pt x="1072735" y="911851"/>
                                  <a:pt x="773092" y="911851"/>
                                </a:cubicBezTo>
                                <a:cubicBezTo>
                                  <a:pt x="472230" y="911851"/>
                                  <a:pt x="291971" y="887749"/>
                                  <a:pt x="247516" y="880145"/>
                                </a:cubicBezTo>
                                <a:cubicBezTo>
                                  <a:pt x="255152" y="963318"/>
                                  <a:pt x="270389" y="1029347"/>
                                  <a:pt x="284989" y="1076968"/>
                                </a:cubicBezTo>
                                <a:lnTo>
                                  <a:pt x="302164" y="1125365"/>
                                </a:lnTo>
                                <a:lnTo>
                                  <a:pt x="275948" y="1125365"/>
                                </a:lnTo>
                                <a:lnTo>
                                  <a:pt x="275141" y="1123497"/>
                                </a:lnTo>
                                <a:cubicBezTo>
                                  <a:pt x="251204" y="1060384"/>
                                  <a:pt x="218333" y="942982"/>
                                  <a:pt x="218333" y="773409"/>
                                </a:cubicBezTo>
                                <a:cubicBezTo>
                                  <a:pt x="218333" y="546092"/>
                                  <a:pt x="276770" y="412743"/>
                                  <a:pt x="294552" y="377164"/>
                                </a:cubicBezTo>
                                <a:cubicBezTo>
                                  <a:pt x="256407" y="344168"/>
                                  <a:pt x="225934" y="300986"/>
                                  <a:pt x="212023" y="278103"/>
                                </a:cubicBezTo>
                                <a:cubicBezTo>
                                  <a:pt x="95221" y="410233"/>
                                  <a:pt x="24092" y="584181"/>
                                  <a:pt x="24092" y="773409"/>
                                </a:cubicBezTo>
                                <a:cubicBezTo>
                                  <a:pt x="24092" y="868668"/>
                                  <a:pt x="41874" y="959480"/>
                                  <a:pt x="74257" y="1042985"/>
                                </a:cubicBezTo>
                                <a:lnTo>
                                  <a:pt x="115045" y="1125365"/>
                                </a:lnTo>
                                <a:lnTo>
                                  <a:pt x="87976" y="1125365"/>
                                </a:lnTo>
                                <a:lnTo>
                                  <a:pt x="61013" y="1075774"/>
                                </a:lnTo>
                                <a:cubicBezTo>
                                  <a:pt x="21739" y="983143"/>
                                  <a:pt x="0" y="881383"/>
                                  <a:pt x="0" y="774700"/>
                                </a:cubicBezTo>
                                <a:cubicBezTo>
                                  <a:pt x="0" y="572776"/>
                                  <a:pt x="77438" y="389861"/>
                                  <a:pt x="204351" y="251491"/>
                                </a:cubicBezTo>
                                <a:cubicBezTo>
                                  <a:pt x="205642" y="250200"/>
                                  <a:pt x="206932" y="248908"/>
                                  <a:pt x="208223" y="247617"/>
                                </a:cubicBezTo>
                                <a:cubicBezTo>
                                  <a:pt x="349118" y="95260"/>
                                  <a:pt x="550959" y="0"/>
                                  <a:pt x="77438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rot="0" spcFirstLastPara="0" vert="horz" wrap="square" lIns="38100" tIns="38100" rIns="38100" bIns="3810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C559D6" id="Group 7" o:spid="_x0000_s1026" style="position:absolute;margin-left:0;margin-top:0;width:757.45pt;height:576.7pt;z-index:-251651072;mso-position-horizontal:left;mso-position-horizontal-relative:margin;mso-position-vertical:top;mso-position-vertical-relative:margin;mso-width-relative:margin;mso-height-relative:margin" coordsize="96157,73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">
                <v:shape id="Blue rectangle" o:spid="_x0000_s1027" style="position:absolute;left:254;width:95821;height:73186;visibility:visible;mso-wrap-style:square;v-text-anchor:top" coordsize="15831,122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xR8b8A&#10;AADcAAAADwAAAGRycy9kb3ducmV2LnhtbESPzQrCMBCE74LvEFbwIppaQaQaRQRRvPkDXpdmbavN&#10;pjZR69sbQfA4zMw3zGzRmFI8qXaFZQXDQQSCOLW64EzB6bjuT0A4j6yxtEwK3uRgMW+3Zpho++I9&#10;PQ8+EwHCLkEFufdVIqVLczLoBrYiDt7F1gZ9kHUmdY2vADeljKNoLA0WHBZyrGiVU3o7PIyCa9mL&#10;e2OWZO78kIVZbXbx+qxUt9MspyA8Nf4f/rW3WsFoGMP3TDgCcv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ivFHxvwAAANwAAAAPAAAAAAAAAAAAAAAAAJgCAABkcnMvZG93bnJl&#10;di54bWxQSwUGAAAAAAQABAD1AAAAhAMAAAAA&#10;" path="m,12239r15830,l15830,,,,,12239xe" fillcolor="#6b78e8 [3204]" stroked="f">
                  <v:path arrowok="t" o:connecttype="custom" o:connectlocs="0,7318088;9581547,7318088;9581547,0;0,0;0,7318088" o:connectangles="0,0,0,0,0"/>
                </v:shape>
                <v:shape id="White diagonal lines" o:spid="_x0000_s1028" style="position:absolute;left:11475;top:-11378;width:73152;height:95976;rotation:90;visibility:visible;mso-wrap-style:square;v-text-anchor:middle" coordsize="7315200,95976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WLO8MA&#10;AADcAAAADwAAAGRycy9kb3ducmV2LnhtbESP0YrCMBRE3xf8h3AF39ZUBVmqUVQQChWWrX7Atbk2&#10;1eamNFHr32+EhX0cZuYMs1z3thEP6nztWMFknIAgLp2uuVJwOu4/v0D4gKyxcUwKXuRhvRp8LDHV&#10;7sk/9ChCJSKEfYoKTAhtKqUvDVn0Y9cSR+/iOoshyq6SusNnhNtGTpNkLi3WHBcMtrQzVN6Ku1Vw&#10;lW2fT7ffl6LMD5nZ3fL9OcuVGg37zQJEoD78h//amVYwm8zgfSYeAb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WLO8MAAADcAAAADwAAAAAAAAAAAAAAAACYAgAAZHJzL2Rv&#10;d25yZXYueG1sUEsFBgAAAAAEAAQA9QAAAIgDAAAAAA==&#10;" path="m5493523,3119379v,-903,,-903,,-903c5491318,3114867,5492420,3109453,5497380,3106746v3858,-1805,10472,,12676,4512l7315200,6500239r,39565l5493523,3119379xm5493523,5970818v,-1805,,-1805,,-1805c5491318,5965404,5492420,5960892,5497380,5958185v3858,-1805,10472,,12676,3609l7315200,9350776r,40065l5493523,5970818xm5483602,5733499v,-903,,-903,,-903c5480847,5728084,5482500,5723573,5487460,5720866v4960,-2707,9920,,12676,3609l7315200,9132483r,40068l5483602,5733499xm5250754,7611707v-1550,-26013,12400,-51392,37200,-63573c5321022,7531891,5360151,7545427,5376685,7578814r109673,201225c5501238,7811621,5490216,7848618,5460455,7866665v-31414,18949,-72197,7219,-90935,-24364l5259847,7641076v-1102,-1805,-1102,-2707,-2204,-3609c5253509,7629120,5251270,7620379,5250754,7611707xm4930896,4040457v1585,-5415,5167,-10152,10403,-12407c4951219,4022636,4965548,4026245,4970508,4037073l7315200,8439693r,90028l4932481,4056925v-2756,-4963,-3169,-11054,-1585,-16468xm4636460,6487754v-2170,-25886,10540,-51772,35340,-63954c4704868,6406655,4743997,6418386,4762184,6450871r499316,938448c5279136,7422706,5266461,7463312,5233393,7479555v-33067,17144,-72197,5414,-90384,-27973l4643693,6513133v-4133,-8121,-6510,-16750,-7233,-25379xm4361588,6771319v2273,-5752,6820,-10490,13158,-12746c4387422,6753159,4401200,6758573,4406160,6771206l5911422,9597624r-54747,l4363172,6793765v,-1804,-1102,-2707,-1102,-3609c4359314,6783839,4359314,6777072,4361588,6771319xm4322331,r104098,l7315200,5421748r,199193l4322331,xm4135589,r21340,l7315200,5929347r,40063l4135589,xm3927581,r104463,l7315200,6163184r,199773l5667677,3268267r-1102,903c5646183,3279095,5620832,3271877,5609258,3252025r-87628,-166936c5511710,3065237,5486358,3058019,5465967,3067945v-21494,9925,-29210,36996,-19290,56848l5605400,3422570v6614,14437,6614,30680,-2204,43313l7315200,6680572r,37264l5591622,3478516v-1102,,-1102,1805,-2755,1805c5568475,3490246,5543124,3482125,5532101,3462273l4566536,1649443v-1653,-902,-1653,-1804,-2755,-3609c4553860,1625982,4563781,1600716,4584172,1589888v20392,-9926,45743,-902,55663,20754l5291812,2834235v9920,20754,35272,27973,55663,18047c5369520,2842356,5376685,2815285,5366765,2795433l5161196,2408323v-10471,-20754,-2755,-46020,17636,-56848c5178832,2351475,5179934,2351475,5179934,2351475l3927581,xm3700173,5940138v-3858,27973,1102,55946,13778,81212l4096430,6738722v1102,-903,3857,-903,4960,-1805c4111861,6731503,4115719,6719772,4110208,6709846l3700173,5940138xm3320450,4723765v,11731,2205,21656,4961,31582l3485236,5057635v-1102,-18047,-6063,-35191,-14880,-50532l3320450,4723765xm3110611,6430004v2205,-7106,7027,-13423,14191,-17935c3139683,6402143,3160074,6406655,3168892,6421995r494356,926718c3670964,7364053,3691355,7370370,3707889,7363151v14880,-7219,21494,-27973,12676,-43313l3564046,7026573v,-903,-1102,-1805,-1102,-3610c3556330,7006721,3562944,6986869,3579478,6979650v16533,-6316,35271,,42987,17145l3961956,7634760v,902,1102,2707,1102,3609c3969120,7654611,3963058,7675366,3946525,7681682v-16534,6317,-35823,,-42988,-17145l3835749,7539110v,-902,,-2707,-1102,-3609c3824727,7520161,3805437,7516551,3790006,7525575v-14880,9926,-18738,28875,-9920,44215l3900781,7795379v,1804,1103,2707,1103,3609c3908497,7816133,3901884,7835985,3885350,7842301v-16534,6317,-35272,,-42987,-16242l3112127,6452675v-3307,-7670,-3720,-15565,-1516,-22671xm2964701,r55430,l3080161,112734v13778,-5414,29210,1804,36926,14437l3963058,1714413v7716,15340,25352,20754,40783,12633c4018721,1719827,4024233,1701780,4016517,1686440l3868816,1410319v-6062,-9926,-4960,-24363,2756,-33387l3137942,r102921,l4252397,1899396v2756,-7219,1653,-15341,-2205,-22559l3855038,1135101v-7715,-15340,-2755,-33387,12676,-40606c3883146,1086374,3900781,1091788,3908497,1107128r712600,1338192c4628813,2460660,4623853,2477805,4608421,2485926v-15431,7219,-33067,1805,-40783,-12633l4413876,2185442v-3858,-8121,-9921,-12633,-17636,-15340l4579212,2512094v9920,6317,18738,15340,24249,25266l5675393,4548708v15431,29778,50703,43313,82668,33387l5478642,4057827v-4960,-9926,-1653,-23461,8818,-28875c5497380,4023538,5511710,4028050,5516670,4037976r276663,518853c5808764,4535173,5811520,4506298,5798844,4482836l5459353,3846676v-8818,-17144,-9920,-36996,-3858,-55946l3436531,r20965,l5465967,3771781v13778,-18949,36925,-29778,60623,-27071l3532600,r103998,l7315200,6906733r,198435l6318001,5233595v-6063,11730,-16534,21656,-27556,27972c6255724,5279614,6213839,5266981,6196203,5232693l6051258,4960182v-12676,-23462,-36926,-38802,-63379,-36997l7315200,7414550r,90796l5948749,4935817v-27005,19853,-35823,56850,-19289,87529l6191243,5514227v4960,10828,7715,22558,7715,34290l7061464,7167340v11573,23461,3858,51434,-19290,62262c7041072,7231407,7038317,7232310,7037214,7232310r277986,522397l7315200,7847351,6127864,5617095v-25352,,-49601,-14437,-61175,-36997l4478908,2601427v-11574,-23461,-10471,-51434,4960,-73090l4406160,2383057v-12676,903,-23698,-5414,-29210,-15340l4124537,1892177v-7716,-15340,-25352,-20754,-40783,-12633c4068322,1886763,4063362,1904810,4071078,1920150r428221,803997c4506464,2736780,4503157,2753023,4489930,2762046r912106,1711767c5407548,4482836,5405894,4492762,5399832,4500883l7315200,8097082r,91873l5115453,4056925v-3858,-5414,-3858,-12633,,-18949l2964701,xm2750040,6826250r160927,302289c2914825,7135758,2921438,7141172,2930256,7143879l2779249,6860540v-7716,-12633,-16534,-23462,-29209,-34290xm2711212,r53417,l4870204,3954057v4960,11730,1102,25266,-10471,31582c4848159,3991053,4834381,3987444,4828319,3975713l2711212,xm2618873,6837078r56214,103771c2682252,6956189,2700439,6962506,2715319,6953482v15431,-7219,20391,-25266,12676,-40606l2672332,6809105v-20392,3610,-39130,13536,-53459,27973xm2146562,1609852v2755,-8685,8818,-16355,17635,-20866c2181833,1579962,2203878,1586279,2212696,1604326r267845,503513c2489359,2125886,2483297,2146641,2465110,2155664v-17636,9024,-39130,2707,-47948,-15340l2148766,1636810v-4409,-8572,-4960,-18272,-2204,-26958xm2049009,r54318,l3884248,3343163v6613,10828,1102,26168,-9920,32484c3862754,3381964,3847323,3377452,3841260,3365721l2049009,xm2024764,1400619v2755,-8798,8818,-16468,17636,-20980c2060035,1370616,2081529,1376932,2090347,1394979r58419,109185c2158135,1522211,2151522,1542966,2133886,1551989v-18187,9024,-39681,2707,-48499,-15340l2026968,1428366v-4409,-9024,-4960,-18949,-2204,-27747xm1917966,r20860,l3791659,3478516v,1805,,1805,,1805c3793864,3483930,3792762,3488442,3787802,3491149v-4961,1804,-10472,,-12676,-4512l1917966,xm1450635,r55709,l3399261,3554314v6062,11730,1102,26168,-10471,32484c3377216,3591310,3363438,3587701,3355722,3577775l1450635,xm1442228,5609426v827,-2256,2480,-4061,4409,-4963c1451597,5601756,1456557,5604463,1459313,5608072l3584351,9597624r-21340,l1442779,5617095v-1377,-2707,-1377,-5414,-551,-7669xm1296732,2442613r393501,741735c1690233,3183446,1690233,3180739,1690233,3178934v1653,-50532,44641,-91138,96446,-89333l1550799,2645643v,-1805,-1653,-3610,-2755,-5414c1538123,2627596,1518834,2622181,1506158,2633010v-12675,9926,-16533,27973,-7715,41508l1646143,2950638v7165,15340,2205,33388,-12676,40606c1618036,2999366,1600400,2993951,1592684,2978611l1315470,2457953v-3857,-8121,-9920,-12633,-18738,-15340xm403364,4291537v-2204,-5414,,-9926,3858,-12633c412182,4276197,417693,4278904,419898,4282514l3250662,9597624r-21339,l403364,4291537xm,704719l,603475,1305550,3055312v4960,9925,1102,22558,-8818,28875c1285159,3090503,1271380,3087796,1263665,3076968l,704719xm,888976l,785771,1517732,3635525v1102,-902,1102,-1804,1102,-3609c1530408,3582287,1580009,3549802,1630712,3560630l,499389,,396240,1927766,4015417v1654,902,3858,902,5512,1804c1979021,4038878,2034684,4019928,2057280,3973006l1260909,2477805v,2707,1654,5414,2756,8121l1658819,3227661v7716,15340,2204,32485,-12676,40606c1630712,3275486,1613076,3270974,1605360,3255634l892760,1917443v-7715,-15340,-2756,-33388,12676,-40606c920316,1869618,938503,1874130,946219,1889470r153212,287851c1101084,2180028,1103288,2182735,1104942,2183637l,109716,,6036,1152890,2171004v3857,-7219,2755,-16242,-1103,-24363l1083448,2018506v-7715,-14437,-2756,-32484,12676,-40606c1111004,1970682,1129191,1976096,1136356,1991436r252964,475540c1397036,2481414,1414672,2486828,1430103,2479609v14881,-8121,20392,-25266,12676,-40606l1014558,1635006v-2756,-5414,-3858,-10829,-3858,-15340l148101,r55129,l1052585,1594400v6614,1804,11574,7219,15432,13535l1386565,2206196v-29209,-56848,-12676,-126330,39681,-164228l338908,r21643,l1442779,2032042v38028,-20755,84873,-20755,122900,902l536736,101003v-1103,-902,-2205,-3609,-3858,-6316c524749,78219,520374,60792,519418,43408l525418,,787286,r881453,1653955c1672597,1657565,1676455,1661174,1679211,1666588l2860264,3885478v7716,8121,15431,15340,24249,21656l2607850,3386476v-31965,-58653,-14329,-132646,41886,-168741l935935,r21069,l2666269,3209614v42988,-21656,96446,-16242,135576,12633l1085289,r20898,l2413304,2454343v-3857,-53238,24250,-102868,71095,-128134c2548880,2291920,2631549,2315381,2666269,2381253r746770,1404063c3408079,3769976,3405323,3753734,3406425,3737492v5512,-72189,66135,-127232,138883,-121818l2231434,1148637v-14880,-29778,-4960,-66775,25352,-82115c2287649,1051182,2324023,1062913,2339454,1091788l4054544,4306877v16534,30680,53459,40606,82669,25266c4167524,4315901,4177444,4278904,4162564,4250029l3862754,3688764v-15431,-29777,-3858,-66774,25352,-82114c3918417,3591310,3955342,3603041,3970774,3631916r561593,1054852c4538429,4700304,4550003,4710230,4562678,4714741r-54561,-101966c4499299,4597435,4505362,4576681,4521895,4567658v15432,-8122,35823,-1805,44641,14437l4629915,4701206v17636,-18949,20392,-46922,8818,-69481l3838505,3127500v-15432,-30680,-3858,-67677,25351,-83017c3863856,3044483,3864959,3043581,3866612,3043581r-44641,-82114c3792762,2977709,3755836,2965978,3740956,2937103l3635141,2740390v-7716,-13535,-8818,-28875,-4960,-44216l2193893,r20707,l3638999,2674518v4960,-6317,11573,-12633,19289,-16242l2910967,1254212v-7164,-15340,-2204,-33387,12676,-40606c2939074,1206387,2956710,1210899,2964426,1226239r845971,1588144c3818113,2829723,3835749,2834235,3851180,2827016v15432,-8121,20392,-25266,12676,-40606l3715053,2511192v-7164,-15340,-2204,-33387,13227,-40606c3729383,2468781,3729383,2468781,3730485,2468781l2415514,r21508,l3750876,2466976v7716,1805,13778,7219,17636,14438l4045726,3002975v7716,15340,25352,20754,40783,12633c4101390,3008389,4106350,2990342,4099185,2975002l3704031,2234169v-7716,-14438,-2756,-32485,12676,-40606c3731587,2186344,3749774,2191758,3757490,2206196r712600,1338192c4475050,3553411,4475050,3563337,4470090,3572361r661897,1244346c5138049,4826632,5151827,4832046,5162299,4825730v9920,-6316,14880,-18949,8818,-30679l4929725,4341167v-6613,-11731,-2755,-24364,8818,-30680c4950117,4304170,4962793,4307780,4968855,4319510l6946830,8031796v6614,10828,2756,23461,-8818,29777c6926439,8067890,6913763,8064280,6907701,8052550l5525488,5457378v-6063,-10827,-20392,-15339,-30312,-9023c5484705,5454671,5479745,5467304,5486358,5478132r556082,1045829c6049053,6534790,6045195,6547423,6033622,6553739v-11574,6316,-24250,2707,-30312,-9024l4422694,3578677v-2205,-902,-4961,-4512,-6063,-7219l4263971,3284510v-7716,-15340,-25352,-19852,-40783,-12633c4208307,3279095,4203347,3297143,4210512,3312483r68890,128134c4287118,3455957,4281606,3473102,4266726,3481223v-15431,7219,-33067,2707,-40783,-12633l3972978,2993049v-7164,-15340,-25351,-20754,-40232,-12633c3917315,2987635,3912355,3005682,3920071,3021022r427670,803998c4350497,3828629,4351599,3832239,4351599,3835848l5388258,5783128v15432,30680,3858,66774,-25351,82114c5332595,5880582,5295670,5868852,5280239,5839976l4968855,5257055v-11022,-23460,-36374,-36094,-61726,-32483l6005515,7288256v10471,-7219,14329,-21657,7715,-33388l5676495,6624123v-7165,-12633,-2204,-27973,10471,-34290c5699642,6581712,5714522,6587126,5721136,6599759r607336,1138771c6336188,7751163,6330677,7766503,6318001,7772820v-12676,7219,-27556,2707,-34170,-9926l6153215,7517454v-6613,-10829,-20391,-16243,-31965,-10829l7234997,9597624r-73649,l6149358,7691608v-10472,,-19290,-5414,-23148,-14438l5910171,7272915v-6063,-12632,-21494,-16242,-34170,-9925c5863325,7269306,5859467,7284646,5866081,7297279r364291,683082c6238088,7992994,6233128,8008334,6220452,8014651v-12676,8121,-28107,2707,-34169,-9926l5009638,5795761v-7716,-12633,-2205,-27973,10471,-34289c5032785,5753350,5047665,5758764,5054279,5771397r719213,1350825c5779555,7134855,5794986,7138465,5807662,7132148v12676,-6316,16534,-21656,9920,-34289l5691926,6862344v-4960,-9023,-3857,-18949,1103,-27070l4861386,5274200v-3858,14438,-1653,27973,4960,40606l5004678,5574684v15431,30681,3858,67677,-25352,83017c4949015,5673041,4912089,5661310,4896658,5632435l4383564,4667819v-16534,-29778,-53459,-40606,-82668,-25266c4270584,4659698,4260113,4695792,4275544,4725570r866363,1627846c5155685,6378682,5147969,6412069,5125373,6430116r496561,932133c5628547,7372174,5640121,7375784,5650041,7370370v9920,-6317,13778,-17145,8818,-27973l5155685,6397632v-4960,-9926,-1102,-22559,8818,-27973c5174974,6365147,5187650,6368756,5192610,6378682l6906765,9597624r-46477,l5979061,7942462v-6614,-9925,-17636,-13535,-28107,-9023c5941033,7939755,5937175,7951486,5942136,7961412r218795,411474c6165891,8381007,6162033,8394542,6151562,8399054v-9920,5414,-22596,1805,-27556,-9024l5313306,6866856v-8818,43313,-40783,79407,-82668,93845l6635593,9597624r-21012,l5213002,6966115v-57317,12633,-114082,-15340,-142190,-65872l4324043,5498887v-1654,-2708,-2756,-5415,-3858,-7218c4284362,5429405,4204449,5407749,4142173,5442940v-62277,35192,-83771,115502,-48499,177764l4470090,6325443v30312,58653,12676,129939,-40783,167838l6070547,9573919v2480,5415,2755,11957,964,17822l6066622,9597624r-34409,l6028662,9594673,4385768,6513133v-58419,15340,-120144,-10828,-148251,-64067l3945422,5899532v-7715,-15340,-19289,-28876,-33067,-40606l3914559,5862535v1654,1805,1654,2707,2756,4512c3928889,5890508,3918417,5920286,3894168,5931114v-23698,11731,-52908,1805,-64481,-22559l3818113,5886899v-20391,21656,-47947,35192,-77157,39703l5641223,9494512v4960,9024,1102,21657,-8818,27071c5621934,9526997,5609258,9522485,5604298,9512559l4429307,7310814v-1102,-902,-2756,-3609,-3858,-4511c4417733,7298181,4405058,7298181,4397342,7306303r194546,364551c4601808,7690706,4607319,7710557,4607319,7731312r6063,10828c4613382,7743945,4614484,7744847,4614484,7745749v3858,10828,-2205,20754,-12676,24364c4592990,7804402,4568741,7832375,4538429,7848618v-63379,33387,-142189,9023,-176359,-54142l2451332,4204009v2755,5414,3858,12633,2755,18949l2573130,4445840v2755,4512,3857,10828,2755,15340l4009903,7153805v8818,15340,12676,33387,11574,50532c4017619,7256673,3972978,7295474,3921173,7291865l5148788,9597624r-55580,l3088979,5833660v-1102,-2707,-2755,-6317,-2755,-9926l2396771,4528856v-24250,-46020,-81566,-63164,-127309,-39703c2223719,4513516,2206083,4570365,2230332,4616385r457431,858138c2698785,5495278,2701541,5518738,2696581,5540396v-11574,51434,-62277,81211,-112980,70383l4472294,9158836v,903,1654,903,1654,2707c4480010,9172372,4475050,9187712,4462374,9193126v-11573,6316,-27005,902,-31965,-11731l2940177,6384096v,-902,-1103,-902,-1103,-2707c2933012,6369659,2917581,6367854,2906007,6374170v-11574,6317,-13778,21657,-7716,32485l3497912,7534598v5511,10829,1653,23461,-8818,29778c3477520,7572497,3462640,7568888,3456026,7557157l1075733,3086894v,-1805,-1654,-1805,-1654,-2707c1068017,3072456,1072977,3058019,1085653,3052604v11573,-6316,27004,-1804,31965,11731l2516364,5690186v,1804,1102,1804,1102,2707c2523529,5704623,2538960,5706428,2550534,5700111v11573,-6316,13778,-20754,7715,-32484l2297569,5177649v-4960,-8121,-2756,-19853,3858,-27974l1943198,4478325v-1103,902,-2756,902,-3858,1804c1927766,4486446,1913988,4481934,1907375,4470203l,888976xm,1503027r,-40067l1917846,5063953v,902,,902,,902c1920602,5069366,1918948,5073878,1913988,5076585v-4960,2707,-9920,902,-12676,-3609l,1503027xm,1951136l,1691154,1361213,4247322v5511,9926,1654,22559,-8818,27973c1342475,4279807,1329800,4276197,1324288,4266271l152053,2064526v-4960,-9926,-16534,-13535,-28108,-9023c114025,2060917,110167,2073550,115127,2083476r219898,411473c339985,2504875,336127,2517508,326207,2522020v-8818,5414,-21494,1805,-27005,-8121l,1951136xm,2855562l,2751261,558780,3800656v6063,11731,1103,25266,-10471,31583c536736,3838555,522958,3834946,515242,3823215l,2855562xm,3326152l,3138326r428716,804902c441943,3944131,452965,3951350,459579,3963080r203363,381696c672863,4363726,697112,4371847,715850,4361018v19289,-9925,27005,-34289,16534,-53238l642551,4138137v-10472,-18950,-2756,-43313,16534,-53239c677823,4074972,702072,4082191,711992,4101140r335633,630746c1052585,4740910,1061403,4748128,1071874,4750836v21494,6316,42988,-5415,49601,-27071l,2617309,,2430108r492646,925688c503668,3322408,532878,3298947,567598,3292631l,2227149r,-38396l1045,2189051,586336,3289924v36926,,71095,19852,89282,53239l2229230,6264986v7164,15340,18738,27973,33067,36996l1772901,5382484v-7716,-15341,-2204,-33388,12676,-40607c1801009,5333756,1818644,5339170,1826360,5354510r513094,961910c2362601,6311908,2381339,6300177,2396771,6283935l1399241,4410648v-6063,-11731,-1102,-26168,10471,-32485c1421286,4371847,1436166,4376358,1442779,4388089r979343,1837193c2423225,6206333,2419367,6187383,2410549,6169336l1918948,5246227v-7715,-13534,-11573,-28874,-11573,-44215c1906273,5146066,1950913,5099143,2006577,5098241l546105,2355987v-2756,-4512,,-9926,3306,-12633c554922,2340647,559883,2343354,562087,2346963l2028070,5099143v29210,6317,56215,25267,69993,52337l3167790,7162828v13778,26169,15431,58653,3858,85724l4423560,9597624r-20436,l3162830,7266599v-7716,9926,-16534,18949,-28108,27071l3334228,7669049v7716,15340,2756,32485,-12675,40606c3306121,7716874,3288485,7711460,3280770,7697022l3127007,7409171v-7716,-15340,-25352,-20754,-40783,-13535c3071344,7403757,3066383,7421804,3073548,7436242r68890,128134c3145194,7570692,3146296,7577009,3145194,7583325l4217953,9597624r-55599,l3101655,7606787v-4960,-2707,-9920,-8122,-12676,-12633l2836015,7118613v-7165,-15340,-25352,-20754,-40232,-12633c2780351,7113199,2775391,7131246,2783107,7146586r427670,803998c3214635,7956900,3216288,7963217,3214635,7969533r867145,1628091l4060610,9597624,3203613,7988483v-1654,902,-3858,902,-5512,2707c3184323,7998408,3166688,7992092,3158972,7978557l2588561,6907462v,17145,3858,33387,11574,48727l2979857,7669049v17636,32485,15432,73091,-4960,103771l3947610,9597624r-21164,l2962221,7786355v-25902,25266,-61174,36094,-95344,27071l3816603,9597624r-100688,l1238313,4949354v-10471,-3611,-21494,-1805,-30862,2707c1188712,4961986,1180997,4986349,1190917,5005300r195648,366354c1397036,5390605,1389320,5414967,1370031,5424893v-18738,10830,-42987,2707,-52907,-16242l948423,4717448v-9920,-18949,-34169,-26168,-53459,-16242c876227,4711132,868511,4735496,878431,4754445r524668,984468c1409712,5749741,1409712,5764179,1403099,5775007l3439038,9597624r-99577,l,3326152xm,3698612r,-40067l3163083,9597624r-21340,l,3698612xm,4033634l,3846531,3062732,9597624r-100579,l,4033634xm,4319136r,-40068l2832599,9597624r-21339,l,4319136xm,4741813l,4554387,2685765,9597624r-99814,l,4741813xe" fillcolor="white [3212]" stroked="f" strokeweight="1pt">
                  <v:fill opacity="59110f"/>
                  <v:stroke miterlimit="4" joinstyle="miter"/>
                  <v:path arrowok="t" o:connecttype="custom" o:connectlocs="5493523,3119379;5493523,3118476;5497380,3106746;5510056,3111258;7315200,6500239;7315200,6539804;5493523,5970818;5493523,5969013;5497380,5958185;5510056,5961794;7315200,9350776;7315200,9390841;5483602,5733499;5483602,5732596;5487460,5720866;5500136,5724475;7315200,9132483;7315200,9172551;5250754,7611707;5287954,7548134;5376685,7578814;5486358,7780039;5460455,7866665;5369520,7842301;5259847,7641076;5257643,7637467;5250754,7611707;4930896,4040457;4941299,4028050;4970508,4037073;7315200,8439693;7315200,8529721;4932481,4056925;4930896,4040457;4636460,6487754;4671800,6423800;4762184,6450871;5261500,7389319;5233393,7479555;5143009,7451582;4643693,6513133;4636460,6487754;4361588,6771319;4374746,6758573;4406160,6771206;5911422,9597624;5856675,9597624;4363172,6793765;4362070,6790156;4361588,6771319;4322331,0;4426429,0;7315200,5421748;7315200,5620941;4135589,0;4156929,0;7315200,5929347;7315200,5969410;3927581,0;4032044,0;7315200,6163184;7315200,6362957;5667677,3268267;5666575,3269170;5609258,3252025;5521630,3085089;5465967,3067945;5446677,3124793;5605400,3422570;5603196,3465883;7315200,6680572;7315200,6717836;5591622,3478516;5588867,3480321;5532101,3462273;4566536,1649443;4563781,1645834;4584172,1589888;4639835,1610642;5291812,2834235;5347475,2852282;5366765,2795433;5161196,2408323;5178832,2351475;5179934,2351475;3700173,5940138;3713951,6021350;4096430,6738722;4101390,6736917;4110208,6709846;3320450,4723765;3325411,4755347;3485236,5057635;3470356,5007103;3110611,6430004;3124802,6412069;3168892,6421995;3663248,7348713;3707889,7363151;3720565,7319838;3564046,7026573;3562944,7022963;3579478,6979650;3622465,6996795;3961956,7634760;3963058,7638369;3946525,7681682;3903537,7664537;3835749,7539110;3834647,7535501;3790006,7525575;3780086,7569790;3900781,7795379;3901884,7798988;3885350,7842301;3842363,7826059;3112127,6452675;3110611,6430004;2964701,0;3020131,0;3080161,112734;3117087,127171;3963058,1714413;4003841,1727046;4016517,1686440;3868816,1410319;3871572,1376932;3137942,0;3240863,0;4252397,1899396;4250192,1876837;3855038,1135101;3867714,1094495;3908497,1107128;4621097,2445320;4608421,2485926;4567638,2473293;4413876,2185442;4396240,2170102;4579212,2512094;4603461,2537360;5675393,4548708;5758061,4582095;5478642,4057827;5487460,4028952;5516670,4037976;5793333,4556829;5798844,4482836;5459353,3846676;5455495,3790730;3436531,0;3457496,0;5465967,3771781;5526590,3744710;3532600,0;3636598,0;7315200,6906733;7315200,7105168;6318001,5233595;6290445,5261567;6196203,5232693;6051258,4960182;5987879,4923185;7315200,7414550;7315200,7505346;5948749,4935817;5929460,5023346;6191243,5514227;6198958,5548517;7061464,7167340;7042174,7229602;7037214,7232310;7315200,7754707;7315200,7847351;6127864,5617095;6066689,5580098;4478908,2601427;4483868,2528337;4406160,2383057;4376950,2367717;4124537,1892177;4083754,1879544;4071078,1920150;4499299,2724147;4489930,2762046;5402036,4473813;5399832,4500883;7315200,8097082;7315200,8188955;5115453,4056925;5115453,4037976;2750040,6826250;2910967,7128539;2930256,7143879;2779249,6860540;2750040,6826250;2711212,0;2764629,0;4870204,3954057;4859733,3985639;4828319,3975713;2618873,6837078;2675087,6940849;2715319,6953482;2727995,6912876;2672332,6809105;2618873,6837078;2146562,1609852;2164197,1588986;2212696,1604326;2480541,2107839;2465110,2155664;2417162,2140324;2148766,1636810;2146562,1609852;2049009,0;2103327,0;3884248,3343163;3874328,3375647;3841260,3365721;2024764,1400619;2042400,1379639;2090347,1394979;2148766,1504164;2133886,1551989;2085387,1536649;2026968,1428366;2024764,1400619;1917966,0;1938826,0;3791659,3478516;3791659,3480321;3787802,3491149;3775126,3486637;1450635,0;1506344,0;3399261,3554314;3388790,3586798;3355722,3577775;1442228,5609426;1446637,5604463;1459313,5608072;3584351,9597624;3563011,9597624;1442779,5617095;1442228,5609426;1296732,2442613;1690233,3184348;1690233,3178934;1786679,3089601;1550799,2645643;1548044,2640229;1506158,2633010;1498443,2674518;1646143,2950638;1633467,2991244;1592684,2978611;1315470,2457953;1296732,2442613;403364,4291537;407222,4278904;419898,4282514;3250662,9597624;3229323,9597624;0,704719;0,603475;1305550,3055312;1296732,3084187;1263665,3076968;0,888976;0,785771;1517732,3635525;1518834,3631916;1630712,3560630;0,499389;0,396240;1927766,4015417;1933278,4017221;2057280,3973006;1260909,2477805;1263665,2485926;1658819,3227661;1646143,3268267;1605360,3255634;892760,1917443;905436,1876837;946219,1889470;1099431,2177321;1104942,2183637;0,109716;0,6036;1152890,2171004;1151787,2146641;1083448,2018506;1096124,1977900;1136356,1991436;1389320,2466976;1430103,2479609;1442779,2439003;1014558,1635006;1010700,1619666;148101,0;203230,0;1052585,1594400;1068017,1607935;1386565,2206196;1426246,2041968;338908,0;360551,0;1442779,2032042;1565679,2032944;536736,101003;532878,94687;519418,43408;525418,0;787286,0;1668739,1653955;1679211,1666588;2860264,3885478;2884513,3907134;2607850,3386476;2649736,3217735;935935,0;957004,0;2666269,3209614;2801845,3222247;1085289,0;1106187,0;2413304,2454343;2484399,2326209;2666269,2381253;3413039,3785316;3406425,3737492;3545308,3615674;2231434,1148637;2256786,1066522;2339454,1091788;4054544,4306877;4137213,4332143;4162564,4250029;3862754,3688764;3888106,3606650;3970774,3631916;4532367,4686768;4562678,4714741;4508117,4612775;4521895,4567658;4566536,4582095;4629915,4701206;4638733,4631725;3838505,3127500;3863856,3044483;3866612,3043581;3821971,2961467;3740956,2937103;3635141,2740390;3630181,2696174;2193893,0;2214600,0;3638999,2674518;3658288,2658276;2910967,1254212;2923643,1213606;2964426,1226239;3810397,2814383;3851180,2827016;3863856,2786410;3715053,2511192;3728280,2470586;3730485,2468781;2415514,0;2437022,0;3750876,2466976;3768512,2481414;4045726,3002975;4086509,3015608;4099185,2975002;3704031,2234169;3716707,2193563;3757490,2206196;4470090,3544388;4470090,3572361;5131987,4816707;5162299,4825730;5171117,4795051;4929725,4341167;4938543,4310487;4968855,4319510;6946830,8031796;6938012,8061573;6907701,8052550;5525488,5457378;5495176,5448355;5486358,5478132;6042440,6523961;6033622,6553739;6003310,6544715;4422694,3578677;4416631,3571458;4263971,3284510;4223188,3271877;4210512,3312483;4279402,3440617;4266726,3481223;4225943,3468590;3972978,2993049;3932746,2980416;3920071,3021022;4347741,3825020;4351599,3835848;5388258,5783128;5362907,5865242;5280239,5839976;4968855,5257055;4907129,5224572;6005515,7288256;6013230,7254868;5676495,6624123;5686966,6589833;5721136,6599759;6328472,7738530;6318001,7772820;6283831,7762894;6153215,7517454;6121250,7506625;7234997,9597624;7161348,9597624;6149358,7691608;6126210,7677170;5910171,7272915;5876001,7262990;5866081,7297279;6230372,7980361;6220452,8014651;6186283,8004725;5009638,5795761;5020109,5761472;5054279,5771397;5773492,7122222;5807662,7132148;5817582,7097859;5691926,6862344;5693029,6835274;4861386,5274200;4866346,5314806;5004678,5574684;4979326,5657701;4896658,5632435;4383564,4667819;4300896,4642553;4275544,4725570;5141907,6353416;5125373,6430116;5621934,7362249;5650041,7370370;5658859,7342397;5155685,6397632;5164503,6369659;5192610,6378682;6906765,9597624;6860288,9597624;5979061,7942462;5950954,7933439;5942136,7961412;6160931,8372886;6151562,8399054;6124006,8390030;5313306,6866856;5230638,6960701;6635593,9597624;6614581,9597624;5213002,6966115;5070812,6900243;4324043,5498887;4320185,5491669;4142173,5442940;4093674,5620704;4470090,6325443;4429307,6493281;6070547,9573919;6071511,9591741;6066622,9597624;6032213,9597624;6028662,9594673;4385768,6513133;4237517,6449066;3945422,5899532;3912355,5858926;3914559,5862535;3917315,5867047;3894168,5931114;3829687,5908555;3818113,5886899;3740956,5926602;5641223,9494512;5632405,9521583;5604298,9512559;4429307,7310814;4425449,7306303;4397342,7306303;4591888,7670854;4607319,7731312;4613382,7742140;4614484,7745749;4601808,7770113;4538429,7848618;4362070,7794476;2451332,4204009;2454087,4222958;2573130,4445840;2575885,4461180;4009903,7153805;4021477,7204337;3921173,7291865;5148788,9597624;5093208,9597624;3088979,5833660;3086224,5823734;2396771,4528856;2269462,4489153;2230332,4616385;2687763,5474523;2696581,5540396;2583601,5610779;4472294,9158836;4473948,9161543;4462374,9193126;4430409,9181395;2940177,6384096;2939074,6381389;2906007,6374170;2898291,6406655;3497912,7534598;3489094,7564376;3456026,7557157;1075733,3086894;1074079,3084187;1085653,3052604;1117618,3064335;2516364,5690186;2517466,5692893;2550534,5700111;2558249,5667627;2297569,5177649;2301427,5149675;1943198,4478325;1939340,4480129;1907375,4470203;0,1503027;0,1462960;1917846,5063953;1917846,5064855;1913988,5076585;1901312,5072976;0,1951136;0,1691154;1361213,4247322;1352395,4275295;1324288,4266271;152053,2064526;123945,2055503;115127,2083476;335025,2494949;326207,2522020;299202,2513899;0,2855562;0,2751261;558780,3800656;548309,3832239;515242,3823215;0,3326152;0,3138326;428716,3943228;459579,3963080;662942,4344776;715850,4361018;732384,4307780;642551,4138137;659085,4084898;711992,4101140;1047625,4731886;1071874,4750836;1121475,4723765;0,2617309;0,2430108;492646,3355796;567598,3292631;0,2227149;0,2188753;1045,2189051;586336,3289924;675618,3343163;2229230,6264986;2262297,6301982;1772901,5382484;1785577,5341877;1826360,5354510;2339454,6316420;2396771,6283935;1399241,4410648;1409712,4378163;1442779,4388089;2422122,6225282;2410549,6169336;1918948,5246227;1907375,5202012;2006577,5098241;546105,2355987;549411,2343354;562087,2346963;2028070,5099143;2098063,5151480;3167790,7162828;3171648,7248552;4423560,9597624;4403124,9597624;3162830,7266599;3134722,7293670;3334228,7669049;3321553,7709655;3280770,7697022;3127007,7409171;3086224,7395636;3073548,7436242;3142438,7564376;3145194,7583325;4217953,9597624;4162354,9597624;3101655,7606787;3088979,7594154;2836015,7118613;2795783,7105980;2783107,7146586;3210777,7950584;3214635,7969533;4081780,9597624;4060610,9597624;3203613,7988483;3198101,7991190;3158972,7978557;2588561,6907462;2600135,6956189;2979857,7669049;2974897,7772820;3947610,9597624;3926446,9597624;2962221,7786355;2866877,7813426;3816603,9597624;3715915,9597624;1238313,4949354;1207451,4952061;1190917,5005300;1386565,5371654;1370031,5424893;1317124,5408651;948423,4717448;894964,4701206;878431,4754445;1403099,5738913;1403099,5775007;3439038,9597624;3339461,9597624;0,3698612;0,3658545;3163083,9597624;3141743,9597624;0,4033634;0,3846531;3062732,9597624;2962153,9597624;0,4319136;0,4279068;2832599,9597624;2811260,9597624;0,4741813;0,4554387;2685765,9597624;2585951,9597624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Grey center shadow" o:spid="_x0000_s1029" style="position:absolute;left:3772;top:3607;width:88528;height:65556;visibility:visible;mso-wrap-style:square;v-text-anchor:top" coordsize="13962,103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XWLcMA&#10;AADcAAAADwAAAGRycy9kb3ducmV2LnhtbESPT2sCMRTE74V+h/AK3mpWK2vZGkULW7z6B8+Pzetm&#10;6eZlTeK69tMbodDjMDO/YRarwbaiJx8axwom4wwEceV0w7WC46F8fQcRIrLG1jEpuFGA1fL5aYGF&#10;dlfeUb+PtUgQDgUqMDF2hZShMmQxjF1HnLxv5y3GJH0ttcdrgttWTrMslxYbTgsGO/o0VP3sL1ZB&#10;70N5yMtT9rvJz7O5qackqy+lRi/D+gNEpCH+h//aW63gbTKDx5l0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/XWLcMAAADcAAAADwAAAAAAAAAAAAAAAACYAgAAZHJzL2Rv&#10;d25yZXYueG1sUEsFBgAAAAAEAAQA9QAAAIgDAAAAAA==&#10;" path="m13961,10321l,10321,,,13961,r,10321xe" fillcolor="black [3213]" stroked="f">
                  <v:fill opacity="13107f"/>
                  <v:path arrowok="t" o:connecttype="custom" o:connectlocs="8852195,6554923;0,6554923;0,0;8852195,0;8852195,6554923" o:connectangles="0,0,0,0,0"/>
                </v:shape>
                <v:shape id="White center box" o:spid="_x0000_s1030" style="position:absolute;left:5040;top:4878;width:86062;height:63193;visibility:visible;mso-wrap-style:square;v-text-anchor:top" coordsize="13573,9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lDQ8UA&#10;AADcAAAADwAAAGRycy9kb3ducmV2LnhtbESPS2vDMBCE74X8B7GB3ho5fQY3SmiDC8kpT8h1a60t&#10;J9bKWErs/vuoUOhxmJlvmOm8t7W4UusrxwrGowQEce50xaWCw/7rYQLCB2SNtWNS8EMe5rPB3RRT&#10;7Tre0nUXShEh7FNUYEJoUil9bsiiH7mGOHqFay2GKNtS6ha7CLe1fEySV2mx4rhgsKGFofy8u1gF&#10;C11sT8vPbHPpzLFIVuu37Dn7Vup+2H+8gwjUh//wX3upFTyNX+D3TDwCcn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6UNDxQAAANwAAAAPAAAAAAAAAAAAAAAAAJgCAABkcnMv&#10;ZG93bnJldi54bWxQSwUGAAAAAAQABAD1AAAAigMAAAAA&#10;" path="m13572,9949l,9949,,,13572,r,9949xe" stroked="f">
                  <v:path arrowok="t" o:connecttype="custom" o:connectlocs="8605543,6318664;0,6318664;0,0;8605543,0;8605543,6318664" o:connectangles="0,0,0,0,0"/>
                </v:shape>
                <v:group id="Award" o:spid="_x0000_s1031" style="position:absolute;left:40931;top:16692;width:14419;height:13910" coordorigin="40931,16692" coordsize="14439,1390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fF+PxgAAANwA&#10;AAAPAAAAAAAAAAAAAAAAAKoCAABkcnMvZG93bnJldi54bWxQSwUGAAAAAAQABAD6AAAAnQMAAAAA&#10;">
                  <v:shape id="Shape" o:spid="_x0000_s1032" style="position:absolute;left:40931;top:16692;width:14440;height:13906;visibility:visible;mso-wrap-style:square;v-text-anchor:middle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BfasYA&#10;AADcAAAADwAAAGRycy9kb3ducmV2LnhtbESPQWvCQBSE7wX/w/KE3uomLVWJboIUhF5a0FbQ2yP7&#10;TILZt2l2o0l+fVco9DjMzDfMOutNLa7UusqygngWgSDOra64UPD9tX1agnAeWWNtmRQM5CBLJw9r&#10;TLS98Y6ue1+IAGGXoILS+yaR0uUlGXQz2xAH72xbgz7ItpC6xVuAm1o+R9FcGqw4LJTY0FtJ+WXf&#10;GQVy8XO8fNrTOH89ffhu7LZDzAelHqf9ZgXCU+//w3/td63gJV7A/Uw4AjL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zBfasYAAADcAAAADwAAAAAAAAAAAAAAAACYAgAAZHJz&#10;L2Rvd25yZXYueG1sUEsFBgAAAAAEAAQA9QAAAIsDAAAAAA==&#10;" path="m15806,16471r228,c16357,16235,16737,15978,17060,15662r,-78c16984,15505,16908,15505,16908,15505v-323,236,-627,493,-1026,730c15882,16313,15882,16392,15806,16471xm15331,1401v-627,-237,-855,729,-1026,986c14533,2229,15559,2229,15407,1499v627,-335,76,-1144,,-1460c15331,335,14780,986,15331,1401xm15483,1479r,79c15711,1716,15882,1795,16110,1973r76,c16186,1894,16186,1894,16186,1894v-228,-158,-399,-336,-627,-415c15483,1479,15483,1479,15483,1479xm16661,2288v,79,,79,,79c16813,2525,16984,2702,17136,2860v76,,76,,152,c17288,2781,17288,2702,17288,2702v-152,-157,-323,-335,-551,-414c16737,2288,16737,2288,16661,2288xm15331,2860v323,-79,1254,158,1254,-651c17288,2052,16813,1144,16813,828v-76,237,-779,888,-323,1302c15958,1795,15559,2702,15331,2860xm4654,15584r-76,78c4977,15998,5281,16235,5680,16471v76,,152,,152,c5832,16392,5756,16313,5756,16235v-323,-237,-627,-494,-950,-730c4730,15505,4654,15505,4654,15584xm14533,1144v152,,323,79,399,158c15008,1302,15008,1302,15008,1302v,-79,,-79,,-79c14856,1144,14685,1065,14533,986,14381,414,13583,651,13355,572v247,158,798,907,1178,572xm6212,1558r,-79c6136,1479,6136,1479,6136,1479v-228,79,-475,237,-703,415c5433,1894,5433,1894,5433,1973r76,c5737,1795,5984,1716,6212,1558xm5110,2209v-76,809,950,572,1254,651c6041,2702,5737,1795,5186,2130,5661,1716,4863,1065,4787,828v19,316,-380,1224,323,1381xm7086,1144v399,335,950,-414,1254,-572c8017,651,7238,414,7086,986v-152,79,-323,158,-475,237c6611,1223,6611,1223,6611,1302r76,c6839,1223,6915,1144,7086,1144xm6288,1479v-152,730,779,730,1102,888c7162,2130,6991,1144,6364,1381,6915,967,6288,316,6212,v,335,-551,1144,76,1479xm19795,11007v76,-335,152,-651,152,-986c19947,10021,19871,10021,19871,9942v-76,79,-152,79,-152,79c19719,10356,19643,10593,19567,10830v76,78,76,157,76,236c19719,11007,19795,11007,19795,11007xm5034,2367v-76,,-76,,-76,-79l4882,2288v-152,79,-323,237,-475,414c4407,2702,4407,2781,4407,2860v,,76,,152,c4730,2702,4806,2525,5034,2367xm19795,7595v-323,-730,-1254,-237,-1653,-237c18541,7437,19244,8423,19795,7772v779,414,1102,-730,1330,-986c20821,6944,19719,6865,19795,7595xm16034,3748v399,-79,1501,335,1577,-572c18465,3097,18161,1953,18237,1539v-228,335,-1177,887,-626,1558c16984,2624,16338,3590,16034,3748xm19871,9705v,-887,-1178,-651,-1577,-809c18617,9133,19073,10356,19871,9784v627,730,1330,-414,1653,-572c21144,9311,20042,8818,19871,9705xm19339,11915v-152,335,-323,729,-475,1065c18864,13059,18864,13138,18864,13138r228,c19244,12723,19415,12329,19567,11915v-76,,-76,,-76,-79c19415,11836,19339,11836,19339,11915xm21600,11342v-475,,-1653,-808,-2033,158c19719,10435,18313,10435,17915,10119v322,415,550,1953,1576,1559c20118,12644,21144,11500,21600,11342xm19871,9311v76,,76,-79,152,-79l20023,8995v,-335,-76,-651,-76,-986c19871,8009,19871,8009,19795,7930v,79,-76,79,-76,158c19719,8324,19795,8660,19795,8975v,79,,79,,158c19795,9212,19871,9212,19871,9311xm16889,4734v399,,1405,572,1728,-236c19472,4576,19320,3353,19472,3038v-228,237,-1330,651,-950,1381c18066,3748,17288,4576,16889,4734xm17763,3353v,,,79,-76,79c17839,3590,18009,3768,18085,3925v76,,76,,76,c18237,4004,18237,4004,18313,4004v,-79,,-79,,-157c18161,3610,17990,3432,17839,3275r-76,78xm19795,7101v-76,-335,-152,-729,-323,-1065c19472,6036,19396,6036,19320,6036v,79,,79,-76,158c19396,6431,19472,6766,19567,7082v76,79,76,79,152,79l19795,7101xm19092,5385v,,76,-79,76,-158c19092,5070,18940,4813,18845,4655v-76,,-76,,-152,c18693,4734,18693,4734,18617,4813v152,158,228,335,323,493c19016,5385,19092,5385,19092,5385xm19244,5799v-399,-729,-1253,,-1652,c17990,5878,18845,6687,19320,5878v779,237,855,-986,1102,-1302c20118,4813,19016,4971,19244,5799xm1824,9784v779,572,1178,-651,1501,-888c3002,9054,1824,8818,1748,9705,1596,8818,494,9291,95,9212v380,178,1026,1322,1729,572xm8093,17379v,-79,-76,-79,-152,-158c7466,17063,7086,16885,6611,16728v,,-76,79,-152,79c6459,16807,6459,16885,6535,16964v399,158,950,336,1406,494c8017,17458,8093,17379,8093,17379xm8568,17458v950,-809,-323,-1796,-475,-2289c8093,15662,7466,17122,8492,17458v-1102,-79,-1026,1459,-1254,1952c7637,18996,9195,18602,8568,17458xm12500,18108r-475,-887c11550,17300,11170,17458,10847,17714v-398,-237,-778,-414,-1253,-493l9195,18108v323,79,551,158,779,237c9195,19154,8796,20298,8245,21284l9746,19726r-76,1874c10069,20456,10221,19489,10847,18917v551,572,779,1559,1102,2683l11949,19746r1406,1558c12880,20318,12405,19193,11626,18365v247,-99,551,-178,874,-257xm13127,17458v1102,-336,399,-1796,475,-2289c13374,15662,12101,16629,13051,17458v-551,1144,1026,1558,1330,1952c14153,18917,14229,17379,13127,17458xm5281,13138v-228,493,-1577,1301,-855,2209c3572,14617,2774,15998,2394,16333v475,-158,2032,335,2127,-888c5737,15248,5186,13710,5281,13138xm6459,14361v-76,493,-1102,1637,-228,2288c5205,16235,4901,17793,4502,18207v475,-335,2033,-237,1805,-1460c7466,16235,6535,14854,6459,14361xm13678,17221v-76,79,-76,79,-152,158c13602,17379,13678,17458,13678,17458v551,-158,1026,-336,1501,-494c15179,16885,15179,16807,15179,16807v-76,,-76,-79,-152,-79c14628,16885,14153,17043,13678,17221xm18541,13788v-76,,-152,,-152,c18161,14203,17839,14518,17611,14854v,,,79,-76,158l17763,15012v322,-336,550,-730,854,-1066c18541,13867,18541,13867,18541,13788xm18693,13532v399,-986,-949,-1381,-1329,-1716c17592,12230,17440,13769,18617,13611v399,1144,1653,335,2128,237c20270,13788,19339,12723,18693,13532xm3154,13788v-76,79,-76,79,-76,158c3306,14282,3628,14676,3856,15012r228,c4084,14933,4084,14854,4084,14854v-323,-336,-551,-651,-778,-1066c3230,13788,3154,13788,3154,13788xm15483,16649v779,-651,-152,-1795,-323,-2288c15160,14854,14210,16235,15312,16728v-228,1223,1406,1144,1805,1459c16813,17773,16433,16235,15483,16649xm17212,15327v703,-888,-551,-1716,-855,-2209c16509,13690,15958,15228,17136,15406v152,1223,1652,730,2203,888c18864,15978,18161,14597,17212,15327xm2204,11836v-76,79,-76,79,-76,79c2204,12329,2356,12723,2603,13138v76,,76,,152,c2755,13138,2755,13059,2755,12980v-152,-336,-323,-730,-399,-1065c2299,11836,2204,11836,2204,11836xm1824,7101v76,,76,79,152,79c1976,7180,2052,7180,2052,7101r76,c2204,6766,2280,6450,2356,6214v,-79,-76,-79,-76,-158c2204,6056,2204,6056,2128,6056v-76,316,-228,710,-304,1045xm2375,5878v399,809,1253,,1652,-79c3704,5799,2774,5070,2375,5799,2603,4991,1520,4813,1197,4576v228,316,304,1539,1178,1302xm2831,4655v-152,158,-228,415,-323,572c2508,5306,2508,5385,2508,5385v76,,152,,152,-79c2660,5306,2660,5306,2736,5306v76,-158,152,-335,228,-493c2964,4734,2964,4734,2888,4655r-57,xm3078,4498v228,808,1253,236,1652,236c4331,4576,3629,3748,3078,4399,3477,3669,2451,3255,2223,3018v76,335,-19,1558,855,1480xm3078,13631v1101,157,949,-1381,1177,-1795c3932,12171,2603,12565,3002,13552v-627,-809,-1653,236,-2128,335c1425,13946,2679,14755,3078,13631xm3477,3925v76,,76,,76,c3704,3768,3780,3590,3951,3432r,-79c3875,3353,3875,3275,3799,3275v-152,157,-322,335,-398,572l3325,3847v76,78,76,78,76,157c3382,4004,3477,4004,3477,3925xm2128,11658v1026,414,1254,-1144,1576,-1558c3306,10435,1900,10435,2128,11481,1653,10494,475,11323,,11323v475,177,1501,1321,2128,335xm4008,3176v76,888,1178,493,1577,572c5262,3590,4730,2604,4084,3097,4635,2446,3609,1874,3458,1539v95,414,-304,1558,550,1637xm1824,9962v-76,79,-76,79,-152,79c1748,10376,1748,10692,1824,11027v76,,76,,152,79c1976,11027,2052,10948,2052,10869v-76,-237,-76,-493,-76,-809c1900,10041,1824,10041,1824,9962xm1653,7989r,1223l1729,9291v,-79,76,-79,152,-158c1881,9054,1881,9054,1881,8975v,-335,,-651,76,-887c1881,8009,1881,8009,1805,7930v19,59,-57,59,-152,59xm1824,7752v627,651,1330,-335,1653,-414c3154,7338,2147,6845,1900,7575,1900,6845,798,6924,494,6766v304,256,627,1401,1330,986xe" fillcolor="#00b6e1 [3206]" stroked="f" strokeweight="1pt">
                    <v:stroke miterlimit="4" joinstyle="miter"/>
                    <v:path arrowok="t" o:extrusionok="f" o:connecttype="custom" o:connectlocs="721995,695326;721995,695326;721995,695326;721995,695326" o:connectangles="0,90,180,270"/>
                  </v:shape>
                  <v:shape id="Shape" o:spid="_x0000_s1033" style="position:absolute;left:45630;top:19867;width:5164;height:5183;visibility:visible;mso-wrap-style:square;v-text-anchor:middle" coordsize="21218,215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SDM8MA&#10;AADcAAAADwAAAGRycy9kb3ducmV2LnhtbERP3WrCMBS+F3yHcITdyEy7ORldo6ggyGAXUx/g0Jw1&#10;rc1JbaKte/rlYuDlx/efrwbbiBt1vnKsIJ0lIIgLpysuFZyOu+d3ED4ga2wck4I7eVgtx6McM+16&#10;/qbbIZQihrDPUIEJoc2k9IUhi37mWuLI/bjOYoiwK6XusI/htpEvSbKQFiuODQZb2hoqzoerVbAL&#10;U+Prr81+3g/3t+vn5Zj+rmulnibD+gNEoCE8xP/uvVbwmsa18Uw8An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SDM8MAAADcAAAADwAAAAAAAAAAAAAAAACYAgAAZHJzL2Rv&#10;d25yZXYueG1sUEsFBgAAAAAEAAQA9QAAAIgDAAAAAA==&#10;" path="m6477,8826c4599,8245,2356,6450,1364,4549,947,3756,634,2700,1208,1802,1573,1221,2042,957,2564,905v731,-53,1461,316,2035,739c4547,1169,4547,799,4547,535,3973,218,3243,-46,2512,7,1677,60,999,482,477,1274v-678,951,-626,2271,105,3697c1886,7506,4964,9724,7312,9935,6999,9619,6686,9249,6477,8826xm9451,11044v209,1004,574,3222,-156,5546l11903,16590v-730,-2377,-417,-4542,-156,-5546c16338,9671,16286,165,16286,165r-11374,c4912,165,4860,9671,9451,11044xm7103,6872c6790,6080,6634,5288,6582,4654v,-158,-53,-317,-53,-422c6529,4126,6529,4021,6529,3915v,-159,,-264,,-264c6529,3651,6582,3756,6634,3915v52,158,156,422,261,686c6999,4865,7103,5235,7260,5605v52,158,156,370,209,528c7521,6291,7625,6503,7677,6714v52,211,157,370,209,528c7938,7348,7990,7400,7990,7506v53,106,105,159,105,264c8147,7929,8251,8087,8356,8245v104,159,156,265,260,423c8721,8774,8773,8932,8825,8985v52,105,157,211,209,264c9138,9407,9190,9460,9190,9460v,,-104,-53,-260,-158c8825,9249,8773,9196,8669,9090v-105,-52,-209,-158,-313,-264c8251,8721,8147,8562,7990,8457,7886,8298,7782,8140,7677,7981,7573,7823,7469,7612,7364,7453v-52,-158,-156,-369,-261,-581xm5486,21554r10226,l15712,16959r-10226,l5486,21554xm7469,18174r6260,l13729,20392r-6260,l7469,18174xm20721,1274c20199,482,19469,60,18686,7v-731,-53,-1409,211,-2035,528c16651,799,16651,1169,16599,1644v574,-423,1356,-792,2035,-739c19156,957,19625,1221,19990,1802v574,845,261,1954,-156,2747c18842,6450,16599,8245,14721,8826v-261,423,-522,793,-835,1109c16234,9777,19312,7506,20616,4971v783,-1373,783,-2693,105,-3697xe" fillcolor="#fdb813 [3208]" stroked="f" strokeweight="1pt">
                    <v:stroke miterlimit="4" joinstyle="miter"/>
                    <v:path arrowok="t" o:extrusionok="f" o:connecttype="custom" o:connectlocs="258236,259162;258236,259162;258236,259162;258236,259162" o:connectangles="0,90,180,270"/>
                  </v:shape>
                </v:group>
                <v:shape id="White circle - upper left" o:spid="_x0000_s1034" style="position:absolute;left:17653;width:17335;height:11239;visibility:visible;mso-wrap-style:square;v-text-anchor:top" coordsize="1092,7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KtZcYA&#10;AADcAAAADwAAAGRycy9kb3ducmV2LnhtbESP3WoCMRSE7wu+QziCd5q10mK3RpFFpdBe+NMHON0c&#10;N4ubk3QT3e3bNwWhl8PMfMMsVr1txI3aUDtWMJ1kIIhLp2uuFHyetuM5iBCRNTaOScEPBVgtBw8L&#10;zLXr+EC3Y6xEgnDIUYGJ0edShtKQxTBxnjh5Z9dajEm2ldQtdgluG/mYZc/SYs1pwaCnwlB5OV6t&#10;gkvld+9uv8nMh+82X9uueJp/F0qNhv36FUSkPv6H7+03rWA2fYG/M+kI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wKtZcYAAADcAAAADwAAAAAAAAAAAAAAAACYAgAAZHJz&#10;L2Rvd25yZXYueG1sUEsFBgAAAAAEAAQA9QAAAIsDAAAAAA==&#10;" path="m1090,102r-4,-28l1080,44r-8,-28l1068,,24,,20,16,12,44,6,74,4,102,,132r,30l,192r4,28l6,250r6,28l20,306r8,28l38,362r10,26l60,412r14,26l90,462r16,22l122,506r18,22l160,548r20,20l202,586r22,16l246,618r24,16l294,648r26,12l346,670r28,10l400,688r28,8l458,702r28,4l516,708r30,l576,708r30,-2l634,702r30,-6l692,688r26,-8l746,670r26,-10l798,648r24,-14l846,618r22,-16l890,586r22,-18l932,548r20,-20l970,506r16,-22l1002,462r16,-24l1032,412r12,-24l1054,362r10,-28l1072,306r8,-28l1086,250r4,-30l1092,192r,-30l1092,132r-2,-30xe" stroked="f">
                  <v:path arrowok="t" o:connecttype="custom" o:connectlocs="1724025,117475;1701800,25400;38100,0;19050,69850;6350,161925;0,257175;6350,349250;19050,441325;44450,530225;76200,615950;117475,695325;168275,768350;222250,838200;285750,901700;355600,955675;428625,1006475;508000,1047750;593725,1079500;679450,1104900;771525,1120775;866775,1123950;962025,1120775;1054100,1104900;1139825,1079500;1225550,1047750;1304925,1006475;1377950,955675;1447800,901700;1511300,838200;1565275,768350;1616075,695325;1657350,615950;1689100,530225;1714500,441325;1730375,349250;1733550,257175;1730375,161925" o:connectangles="0,0,0,0,0,0,0,0,0,0,0,0,0,0,0,0,0,0,0,0,0,0,0,0,0,0,0,0,0,0,0,0,0,0,0,0,0"/>
                </v:shape>
                <v:shape id="White circle - right" o:spid="_x0000_s1035" style="position:absolute;left:84917;top:12255;width:11240;height:17129;visibility:visible;mso-wrap-style:square;v-text-anchor:top" coordsize="708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5d98MA&#10;AADbAAAADwAAAGRycy9kb3ducmV2LnhtbESPQYvCMBSE74L/IbwFb5ruCqLVKKsgLAqKdXGvj+bZ&#10;lG1eShO1/nsjCB6HmfmGmS1aW4krNb50rOBzkIAgzp0uuVDwe1z3xyB8QNZYOSYFd/KwmHc7M0y1&#10;u/GBrlkoRISwT1GBCaFOpfS5IYt+4Gri6J1dYzFE2RRSN3iLcFvJryQZSYslxwWDNa0M5f/ZxSqo&#10;7tvstFnb5elidrmzm7/9Khkq1ftov6cgArXhHX61f7SCyQieX+IP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5d98MAAADbAAAADwAAAAAAAAAAAAAAAACYAgAAZHJzL2Rv&#10;d25yZXYueG1sUEsFBgAAAAAEAAQA9QAAAIgDAAAAAA==&#10;" path="m538,r,l510,2,484,4,456,6r-26,6l404,18r-26,6l354,34,328,44,304,54,282,66,258,78,236,92r-20,16l196,124r-20,16l158,158r-18,20l122,198r-16,20l92,238,78,260,64,284,52,306,42,330,32,354r-8,26l16,405r-6,26l6,457,2,485,,511r,28l,539r,28l2,595r4,26l10,647r6,28l24,699r8,26l42,749r10,24l64,797r14,22l92,841r14,20l122,883r18,18l158,921r18,18l196,955r20,16l236,987r22,14l282,1013r22,12l328,1037r26,8l378,1055r26,6l430,1067r26,6l484,1075r26,4l538,1079r,l582,1077r44,-6l668,1063r40,-12l708,28r,l668,16,626,8,582,2,538,r,xe" stroked="f">
                  <v:path arrowok="t" o:connecttype="custom" o:connectlocs="854075,0;768350,6350;682625,19050;600075,38100;520700,69850;447675,104775;374650,146050;311150,196850;250825,250825;193675,314325;146050,377825;101600,450850;66675,523875;38100,603250;15875,684213;3175,769938;0,855663;0,900113;9525,985838;25400,1071563;50800,1150938;82550,1227138;123825,1300163;168275,1366838;222250,1430338;279400,1490663;342900,1541463;409575,1589088;482600,1627188;561975,1658938;641350,1684338;723900,1703388;809625,1712913;854075,1712913;993775,1700213;1123950,1668463;1123950,44450;993775,12700;854075,0" o:connectangles="0,0,0,0,0,0,0,0,0,0,0,0,0,0,0,0,0,0,0,0,0,0,0,0,0,0,0,0,0,0,0,0,0,0,0,0,0,0,0"/>
                </v:shape>
                <v:shape id="White circle - left" o:spid="_x0000_s1036" style="position:absolute;top:40941;width:10668;height:17129;visibility:visible;mso-wrap-style:square;v-text-anchor:top" coordsize="672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k5m8QA&#10;AADbAAAADwAAAGRycy9kb3ducmV2LnhtbESPX2vCQBDE3wW/w7FC3/SiD7WNnmJbSgsFwf+va25N&#10;QrN7IXc18dv3hEIfh5n5DTNfdlypKzW+dGJgPEpAkWTOlpIb2O/eh0+gfECxWDkhAzfysFz0e3NM&#10;rWtlQ9dtyFWEiE/RQBFCnWrts4IY/cjVJNG7uIYxRNnk2jbYRjhXepIkj5qxlLhQYE2vBWXf2x82&#10;wKFt+WV9O/PX28FNZPqxOu5PxjwMutUMVKAu/If/2p/WwPMU7l/iD9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JJOZvEAAAA2wAAAA8AAAAAAAAAAAAAAAAAmAIAAGRycy9k&#10;b3ducmV2LnhtbFBLBQYAAAAABAAEAPUAAACJAwAAAAA=&#10;" path="m132,r,l98,,66,4,32,8,,16,,1061r,l32,1069r34,6l98,1077r34,2l132,1079r28,-2l188,1075r28,-2l242,1067r26,-6l294,1055r24,-10l342,1035r24,-10l390,1013r22,-12l434,987r22,-16l476,955r20,-16l514,921r18,-20l550,881r16,-19l580,842r14,-22l608,796r12,-22l630,750r10,-24l648,700r8,-26l662,648r4,-26l670,594r2,-26l672,540r,l672,512r-2,-28l666,458r-4,-28l656,404r-8,-26l640,354,630,330,620,306,608,282,594,260,580,238,566,216,550,196,532,176,514,158,496,140,476,122,456,106,434,92,412,78,390,64,366,52,342,42,318,32,294,24,268,16,242,10,216,6,188,2,160,,132,r,xe" stroked="f">
                  <v:path arrowok="t" o:connecttype="custom" o:connectlocs="209550,0;104775,6350;0,25400;0,1684338;104775,1706563;209550,1712913;254000,1709738;342900,1703388;425450,1684338;504825,1658938;581025,1627188;654050,1589088;723900,1541463;787400,1490663;844550,1430338;898525,1368425;942975,1301750;984250,1228725;1016000,1152525;1041400,1069975;1057275,987425;1066800,901700;1066800,857250;1063625,768350;1050925,682625;1028700,600075;1000125,523875;965200,447675;920750,377825;873125,311150;815975,250825;755650,193675;688975,146050;619125,101600;542925,66675;466725,38100;384175,15875;298450,3175;209550,0" o:connectangles="0,0,0,0,0,0,0,0,0,0,0,0,0,0,0,0,0,0,0,0,0,0,0,0,0,0,0,0,0,0,0,0,0,0,0,0,0,0,0"/>
                </v:shape>
                <v:shape id="White circle - lower right" o:spid="_x0000_s1037" style="position:absolute;left:63817;top:60882;width:17145;height:12383;visibility:visible;mso-wrap-style:square;v-text-anchor:top" coordsize="1080,7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h/X78A&#10;AADbAAAADwAAAGRycy9kb3ducmV2LnhtbERPPW/CMBDdkfgP1iF1AyeooDbFiRAIqbBBu3S72tck&#10;bXyObAPpv8cDEuPT+15Vg+3EhXxoHSvIZxkIYu1My7WCz4/d9AVEiMgGO8ek4J8CVOV4tMLCuCsf&#10;6XKKtUghHApU0MTYF1IG3ZDFMHM9ceJ+nLcYE/S1NB6vKdx2cp5lS2mx5dTQYE+bhvTf6WwVhP1C&#10;Hvwv5/g1p3P+HfWz3GqlnibD+g1EpCE+xHf3u1HwmsamL+kHyPI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EKH9fvwAAANsAAAAPAAAAAAAAAAAAAAAAAJgCAABkcnMvZG93bnJl&#10;di54bWxQSwUGAAAAAAQABAD1AAAAhAMAAAAA&#10;" path="m1080,538r,l1080,512r-2,-28l1074,456r-4,-26l1064,404r-8,-26l1048,354r-10,-26l1026,306r-12,-24l1002,260,988,238,972,216,956,196,940,176,922,158,904,140,884,122,864,106,842,92,820,78,798,64,774,52,750,42,726,32,700,24,676,16,650,10,622,6,596,2,568,,540,r,l512,,486,2,458,6r-26,4l406,16r-26,8l354,32,330,42,306,52,284,64,260,78,238,92r-20,14l198,122r-20,18l158,158r-16,18l124,196r-16,20l94,238,80,260,66,282,54,306,44,328,34,354r-8,24l18,404r-6,26l8,456,4,484,2,512,,538r,l2,572r2,30l10,634r6,30l24,694r10,30l44,752r14,28l1024,780r,l1036,752r12,-28l1058,694r8,-30l1072,634r4,-32l1080,572r,-34l1080,538xe" stroked="f">
                  <v:path arrowok="t" o:connecttype="custom" o:connectlocs="1714500,854075;1711325,768350;1698625,682625;1676400,600075;1647825,520700;1609725,447675;1568450,377825;1517650,311150;1463675,250825;1403350,193675;1336675,146050;1266825,101600;1190625,66675;1111250,38100;1031875,15875;946150,3175;857250,0;812800,0;727075,9525;644525,25400;561975,50800;485775,82550;412750,123825;346075,168275;282575,222250;225425,279400;171450,342900;127000,412750;85725,485775;53975,561975;28575,641350;12700,723900;3175,812800;0,854075;6350,955675;25400,1054100;53975,1149350;92075,1238250;1625600,1238250;1663700,1149350;1692275,1054100;1708150,955675;1714500,854075" o:connectangles="0,0,0,0,0,0,0,0,0,0,0,0,0,0,0,0,0,0,0,0,0,0,0,0,0,0,0,0,0,0,0,0,0,0,0,0,0,0,0,0,0,0,0"/>
                </v:shape>
                <v:shape id="Volleyball - top" o:spid="_x0000_s1038" alt="volleyball" style="position:absolute;left:18551;width:15488;height:10789;visibility:visible;mso-wrap-style:square;v-text-anchor:middle" coordsize="1548765,10789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jvzMAA&#10;AADcAAAADwAAAGRycy9kb3ducmV2LnhtbERPTYvCMBC9C/sfwix401QRXapRRKjoSdS156EZ22oz&#10;KUnU7r/fCAt7m8f7nMWqM414kvO1ZQWjYQKCuLC65lLB9zkbfIHwAVljY5kU/JCH1fKjt8BU2xcf&#10;6XkKpYgh7FNUUIXQplL6oiKDfmhb4shdrTMYInSl1A5fMdw0cpwkU2mw5thQYUubior76WEU+Ms+&#10;vzVZmx1GudweEjfDGTml+p/deg4iUBf+xX/unY7zJ1N4PxMvkM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8jvzMAAAADcAAAADwAAAAAAAAAAAAAAAACYAgAAZHJzL2Rvd25y&#10;ZXYueG1sUEsFBgAAAAAEAAQA9QAAAIUDAAAAAA==&#10;" path="m676653,784275v-19073,124526,-22873,231191,-22873,259094c693144,1049753,733728,1053555,774383,1053555v40655,,79947,-3802,120603,-10186c893695,1015466,891185,908801,872113,784275v-30474,1291,-63457,2582,-97730,2582c740109,786857,707126,785566,676653,784275xm1236503,718282v-26674,10114,-140967,52077,-339008,64774c915277,902417,917859,1005280,919077,1039567v156168,-31705,294553,-110466,399883,-221004c1307559,799554,1275795,752570,1236503,718282xm312263,718282v-39293,34288,-71057,81272,-82458,100281c335136,930392,473521,1009082,628397,1039567v,-34287,3800,-137150,21583,-256511c454448,770359,340227,729687,312263,718282xm247516,409693v15272,166346,60947,264116,71128,283196c345317,703003,501413,760173,773092,760173v271679,,427846,-57170,454520,-67284c1237722,673809,1283467,576039,1298668,409693v-46965,7604,-225933,31706,-525576,31706c472230,441399,291971,417297,247516,409693xm774383,163296v-308463,,-488722,25393,-525577,31705c246297,229289,243716,264868,243716,304248v,26684,1290,53368,2581,78761c276770,388102,458248,416006,774383,416006v312262,,493812,-26684,526867,-31777c1302469,358836,1303759,332223,1303759,304248v,-39380,-2509,-76179,-5091,-109247c1260595,188689,1080335,163296,774383,163296xm64179,l90995,,74257,33892c41874,117549,24092,208343,24092,302957v,190519,71128,363248,187931,495306c225933,776672,256407,733489,294552,697982,276770,662403,218333,529055,218333,302957v,-113659,14609,-203825,31441,-270024l260054,r26713,l268138,69750v-6461,29386,-12323,62719,-16750,99858c302153,162005,481121,137903,774383,137903v291971,,469720,22810,522995,31705c1292950,132469,1287008,99136,1280446,69750l1261540,r25736,l1298193,35192v16662,66199,30949,156043,30949,269056c1329142,441399,1306269,543042,1288487,605233v-10110,35579,-21583,62263,-27892,77470c1256794,689087,1255504,695400,1252994,699202v38074,33068,68547,76250,82529,97841c1451035,664914,1522092,492185,1522092,302957v,-94614,-17459,-185103,-49510,-268446l1455609,r29184,l1494334,18811v35072,88265,54431,184475,54431,285437c1548765,730979,1200938,1078948,774383,1078948,347827,1078948,,730979,,304248,,203286,19360,107076,54583,18811l64179,xe" fillcolor="#6b78e8 [3204]" stroked="f" strokeweight="1pt">
                  <v:stroke miterlimit="4" joinstyle="miter"/>
                  <v:path arrowok="t" o:connecttype="custom" o:connectlocs="676653,784275;653780,1043369;774383,1053555;894986,1043369;872113,784275;774383,786857;676653,784275;1236503,718282;897495,783056;919077,1039567;1318960,818563;1236503,718282;312263,718282;229805,818563;628397,1039567;649980,783056;312263,718282;247516,409693;318644,692889;773092,760173;1227612,692889;1298668,409693;773092,441399;247516,409693;774383,163296;248806,195001;243716,304248;246297,383009;774383,416006;1301250,384229;1303759,304248;1298668,195001;774383,163296;64179,0;90995,0;74257,33892;24092,302957;212023,798263;294552,697982;218333,302957;249774,32933;260054,0;286767,0;268138,69750;251388,169608;774383,137903;1297378,169608;1280446,69750;1261540,0;1287276,0;1298193,35192;1329142,304248;1288487,605233;1260595,682703;1252994,699202;1335523,797043;1522092,302957;1472582,34511;1455609,0;1484793,0;1494334,18811;1548765,304248;774383,1078948;0,304248;54583,18811" o:connectangles="0,0,0,0,0,0,0,0,0,0,0,0,0,0,0,0,0,0,0,0,0,0,0,0,0,0,0,0,0,0,0,0,0,0,0,0,0,0,0,0,0,0,0,0,0,0,0,0,0,0,0,0,0,0,0,0,0,0,0,0,0,0,0,0,0"/>
                </v:shape>
                <v:shape id="Volleyball player - right" o:spid="_x0000_s1039" style="position:absolute;left:84490;top:14216;width:11585;height:13061;flip:x;visibility:visible;mso-wrap-style:square;v-text-anchor:middle" coordsize="1158534,13061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2ejMQA&#10;AADcAAAADwAAAGRycy9kb3ducmV2LnhtbERPTWvCQBC9F/wPywi9iG5srbbRVUqgIFoQreB1mh2T&#10;aHY2ZLca/fWuIPQ2j/c5k1ljSnGi2hWWFfR7EQji1OqCMwXbn6/uOwjnkTWWlknBhRzMpq2nCcba&#10;nnlNp43PRAhhF6OC3PsqltKlORl0PVsRB25va4M+wDqTusZzCDelfImioTRYcGjIsaIkp/S4+TMK&#10;roe3j+9kRdvRbmk7ye/iFa/7nVLP7eZzDMJT4//FD/dch/mDEdyfCRfI6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dnozEAAAA3AAAAA8AAAAAAAAAAAAAAAAAmAIAAGRycy9k&#10;b3ducmV2LnhtbFBLBQYAAAAABAAEAPUAAACJAwAAAAA=&#10;" path="m,635621r,12074l152739,920445v,,-76970,114319,-135161,201455l,1148293r,156783l37480,1306103v13868,-4544,26302,-13633,34918,-26074c72398,1280029,286641,960595,288570,958698v11477,-21055,11477,-44007,1897,-63134l267512,842009r204695,55484c472207,897493,345956,1186323,344027,1192046v-5722,36356,17232,70785,55490,78435c430123,1276203,460729,1259005,472207,1232228l625237,884088v7652,-13373,9581,-28706,5755,-45904c625237,811406,602283,792279,575502,788454l,635621xm341288,220349l4586,532132r311806,82245l488571,432666,850128,660297v7657,5740,19164,7646,28703,7646c905610,666037,928582,643077,926657,614377v,-17199,-9540,-32513,-22929,-40159l341288,220349xm1036099,165261v-67619,,-122435,54809,-122435,122419c913664,355290,968480,410099,1036099,410099v67619,,122435,-54809,122435,-122419c1158534,220070,1103718,165261,1036099,165261xm515439,46c465705,-1865,421706,55523,417874,128206v-1911,72683,36354,133891,86088,137725c553704,267841,597704,210454,601536,137770,605359,65087,567094,1956,515439,46xe" fillcolor="#6b78e8 [3204]" stroked="f" strokeweight="1pt">
                  <v:stroke miterlimit="4" joinstyle="miter"/>
                  <v:path arrowok="t" o:connecttype="custom" o:connectlocs="0,635621;0,647695;152739,920445;17578,1121900;0,1148293;0,1305076;37480,1306103;72398,1280029;288570,958698;290467,895564;267512,842009;472207,897493;344027,1192046;399517,1270481;472207,1232228;625237,884088;630992,838184;575502,788454;341288,220349;4586,532132;316392,614377;488571,432666;850128,660297;878831,667943;926657,614377;903728,574218;1036099,165261;913664,287680;1036099,410099;1158534,287680;1036099,165261;515439,46;417874,128206;503962,265931;601536,137770;515439,46" o:connectangles="0,0,0,0,0,0,0,0,0,0,0,0,0,0,0,0,0,0,0,0,0,0,0,0,0,0,0,0,0,0,0,0,0,0,0,0"/>
                </v:shape>
                <v:shape id="Volleyball player - left" o:spid="_x0000_s1040" style="position:absolute;left:254;top:42937;width:10864;height:12803;visibility:visible;mso-wrap-style:square;v-text-anchor:middle" coordsize="1086471,1280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ABMcQA&#10;AADcAAAADwAAAGRycy9kb3ducmV2LnhtbESPzW7CQAyE70h9h5WRuMEGVAFKWRBFFHHk71BuJmuS&#10;iKw3yi4Q3h4fKvVma8Yzn2eL1lXqQU0oPRsYDhJQxJm3JecGTsef/hRUiMgWK89k4EUBFvOPzgxT&#10;65+8p8ch5kpCOKRooIixTrUOWUEOw8DXxKJdfeMwytrk2jb4lHBX6VGSjLXDkqWhwJpWBWW3w90Z&#10;4NPwvFp+/+ZVvT7i5bVzk815ZEyv2y6/QEVq47/573prBf9TaOUZmUDP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QATHEAAAA3AAAAA8AAAAAAAAAAAAAAAAAmAIAAGRycy9k&#10;b3ducmV2LnhtbFBLBQYAAAAABAAEAPUAAACJAwAAAAA=&#10;" path="m,654759l503439,788455v26781,3826,49735,22952,55490,49730c562755,855383,560826,870716,553174,884089l400144,1232229v-11478,26777,-42084,43976,-72690,38253c289196,1262832,266242,1228403,271964,1192047v1929,-5723,128180,-294553,128180,-294553l195449,842010r22955,53555c227984,914692,227984,937644,216507,958700,214578,960596,335,1280030,335,1280030l,1280280,,1040528r18230,-27182c52967,961601,80676,920446,80676,920446l,776381,,654759xm269226,220350l831666,574219v13389,7646,22929,22960,22929,40159c856520,643078,833548,666038,806769,667944v-9539,,-21046,-1906,-28703,-7646l416509,432667,244330,614378,,549931,,469651,269226,220350xm964036,165262v67619,,122435,54809,122435,122419c1086471,355291,1031655,410100,964036,410100v-67619,,-122435,-54809,-122435,-122419c841601,220071,896417,165262,964036,165262xm443375,47v51655,1910,89920,65041,86097,137724c525640,210455,481640,267842,431898,265932,382164,262098,343899,200890,345810,128207,349642,55524,393641,-1864,443375,47xe" fillcolor="#6b78e8 [3204]" stroked="f" strokeweight="1pt">
                  <v:stroke miterlimit="4" joinstyle="miter"/>
                  <v:path arrowok="t" o:connecttype="custom" o:connectlocs="0,654759;503439,788455;558929,838185;553174,884089;400144,1232229;327454,1270482;271964,1192047;400144,897494;195449,842010;218404,895565;216507,958700;335,1280030;0,1280280;0,1040528;18230,1013346;80676,920446;0,776381;269226,220350;831666,574219;854595,614378;806769,667944;778066,660298;416509,432667;244330,614378;0,549931;0,469651;964036,165262;1086471,287681;964036,410100;841601,287681;964036,165262;443375,47;529472,137771;431898,265932;345810,128207;443375,47" o:connectangles="0,0,0,0,0,0,0,0,0,0,0,0,0,0,0,0,0,0,0,0,0,0,0,0,0,0,0,0,0,0,0,0,0,0,0,0"/>
                </v:shape>
                <v:shape id="Volleyball - bottom" o:spid="_x0000_s1041" style="position:absolute;left:64563;top:61933;width:15488;height:11253;visibility:visible;mso-wrap-style:square;v-text-anchor:middle" coordsize="1548765,11253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7A3MIA&#10;AADcAAAADwAAAGRycy9kb3ducmV2LnhtbERPTYvCMBC9L/gfwgje1lSRZVuNIooou+zBKngdm7Et&#10;NpPSRG3//UYQvM3jfc5s0ZpK3KlxpWUFo2EEgjizuuRcwfGw+fwG4TyyxsoyKejIwWLe+5hhou2D&#10;93RPfS5CCLsEFRTe14mULivIoBvamjhwF9sY9AE2udQNPkK4qeQ4ir6kwZJDQ4E1rQrKrunNKIjj&#10;zenYuXprb6d83V3a35+/61mpQb9dTkF4av1b/HLvdJg/ieH5TLhAz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nsDcwgAAANwAAAAPAAAAAAAAAAAAAAAAAJgCAABkcnMvZG93&#10;bnJldi54bWxQSwUGAAAAAAQABAD1AAAAhwMAAAAA&#10;" path="m774383,633748v-308463,,-488722,25393,-525577,31705c246297,699741,243716,735320,243716,774700v,26684,1290,53368,2581,78761c276770,858554,458248,886458,774383,886458v312262,,493812,-26684,526867,-31777c1302469,829288,1303759,802675,1303759,774700v,-39380,-2509,-76179,-5091,-109247c1260595,659141,1080335,633748,774383,633748xm774383,318775v-271679,,-427847,57170,-454448,67284c309753,403848,269098,491504,251388,640060v50765,-7603,229733,-31705,522995,-31705c1066354,608355,1244103,631166,1297378,640060,1279667,491504,1237722,403848,1228830,386059,1202229,375945,1046062,318775,774383,318775xm919078,39381v,35579,-3801,138442,-21583,256512c1093027,308589,1207248,349261,1235212,360666v39364,-34288,71057,-81272,82529,-100280c1213630,149847,1075245,69867,919078,39381xm628397,39381c473521,69867,335136,148556,231024,260386v11473,19008,43165,65992,82529,100280c342736,349261,457029,308589,651270,295893,632197,177823,629688,74960,628397,39381xm774383,25393v-41874,,-81239,2583,-120603,10186c655070,66065,657580,171438,676653,294673v30473,-1291,63456,-2582,97730,-2582c808656,292091,841639,293382,872113,294673,891185,171438,894986,66065,894986,35579,855621,29195,815038,25393,774383,25393xm774383,v224714,,426555,95260,567450,247617c1343124,248908,1344414,250200,1345633,251491v125694,138370,203132,321285,203132,523209c1548765,881383,1527026,983143,1487752,1075774r-26962,49591l1431026,1125365r41099,-83501c1504328,958512,1522092,868023,1522092,773409v,-189228,-69838,-361957,-186569,-494015c1321541,302277,1291068,345459,1252994,378456v19001,36870,76148,170218,76148,396244c1329142,911851,1306269,1013494,1288487,1075685v-5055,17790,-10451,33356,-15371,46375l1271785,1125365r-27725,l1261231,1076968v14600,-47621,29837,-113650,37437,-196823c1251703,887749,1072735,911851,773092,911851v-300862,,-481121,-24102,-525576,-31706c255152,963318,270389,1029347,284989,1076968r17175,48397l275948,1125365r-807,-1868c251204,1060384,218333,942982,218333,773409v,-227317,58437,-360666,76219,-396245c256407,344168,225934,300986,212023,278103,95221,410233,24092,584181,24092,773409v,95259,17782,186071,50165,269576l115045,1125365r-27069,l61013,1075774c21739,983143,,881383,,774700,,572776,77438,389861,204351,251491v1291,-1291,2581,-2583,3872,-3874c349118,95260,550959,,774383,xe" fillcolor="#6b78e8 [3204]" stroked="f" strokeweight="1pt">
                  <v:stroke miterlimit="4" joinstyle="miter"/>
                  <v:path arrowok="t" o:connecttype="custom" o:connectlocs="774383,633748;248806,665453;243716,774700;246297,853461;774383,886458;1301250,854681;1303759,774700;1298668,665453;774383,633748;774383,318775;319935,386059;251388,640060;774383,608355;1297378,640060;1228830,386059;774383,318775;919078,39381;897495,295893;1235212,360666;1317741,260386;919078,39381;628397,39381;231024,260386;313553,360666;651270,295893;628397,39381;774383,25393;653780,35579;676653,294673;774383,292091;872113,294673;894986,35579;774383,25393;774383,0;1341833,247617;1345633,251491;1548765,774700;1487752,1075774;1460790,1125365;1431026,1125365;1472125,1041864;1522092,773409;1335523,279394;1252994,378456;1329142,774700;1288487,1075685;1273116,1122060;1271785,1125365;1244060,1125365;1261231,1076968;1298668,880145;773092,911851;247516,880145;284989,1076968;302164,1125365;275948,1125365;275141,1123497;218333,773409;294552,377164;212023,278103;24092,773409;74257,1042985;115045,1125365;87976,1125365;61013,1075774;0,774700;204351,251491;208223,247617;774383,0" o:connectangles="0,0,0,0,0,0,0,0,0,0,0,0,0,0,0,0,0,0,0,0,0,0,0,0,0,0,0,0,0,0,0,0,0,0,0,0,0,0,0,0,0,0,0,0,0,0,0,0,0,0,0,0,0,0,0,0,0,0,0,0,0,0,0,0,0,0,0,0,0"/>
                </v:shape>
                <w10:wrap anchorx="margin" anchory="margin"/>
                <w10:anchorlock/>
              </v:group>
            </w:pict>
          </mc:Fallback>
        </mc:AlternateConten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110"/>
      </w:tblGrid>
      <w:tr w:rsidR="003A5821" w:rsidTr="00BD59CF">
        <w:trPr>
          <w:trHeight w:hRule="exact" w:val="1814"/>
        </w:trPr>
        <w:tc>
          <w:tcPr>
            <w:tcW w:w="15110" w:type="dxa"/>
            <w:vAlign w:val="bottom"/>
          </w:tcPr>
          <w:p w:rsidR="003A5821" w:rsidRDefault="003A5821" w:rsidP="00BD59CF">
            <w:pPr>
              <w:pStyle w:val="Title"/>
            </w:pPr>
            <w:r w:rsidRPr="002E4573">
              <w:t>—</w:t>
            </w:r>
            <w:sdt>
              <w:sdtPr>
                <w:id w:val="2057960781"/>
                <w:placeholder>
                  <w:docPart w:val="A96A15ACDA54472AB945ECF8579DA1C0"/>
                </w:placeholder>
                <w:temporary/>
                <w:showingPlcHdr/>
                <w15:appearance w15:val="hidden"/>
              </w:sdtPr>
              <w:sdtEndPr/>
              <w:sdtContent>
                <w:r w:rsidRPr="003E35E6">
                  <w:t>COMPETITION NAME</w:t>
                </w:r>
              </w:sdtContent>
            </w:sdt>
            <w:r w:rsidRPr="002E4573">
              <w:t>—</w:t>
            </w:r>
          </w:p>
        </w:tc>
      </w:tr>
    </w:tbl>
    <w:sdt>
      <w:sdtPr>
        <w:id w:val="-794212658"/>
        <w:placeholder>
          <w:docPart w:val="BD2C58F531F348B4AF1682E0B03E102F"/>
        </w:placeholder>
        <w:temporary/>
        <w:showingPlcHdr/>
        <w15:appearance w15:val="hidden"/>
      </w:sdtPr>
      <w:sdtEndPr/>
      <w:sdtContent>
        <w:p w:rsidR="003A5821" w:rsidRPr="00541E87" w:rsidRDefault="003A5821" w:rsidP="003A5821">
          <w:pPr>
            <w:pStyle w:val="Heading1"/>
          </w:pPr>
          <w:r w:rsidRPr="00541E87">
            <w:t>CERTIFICATE OF PARTICIPATION</w:t>
          </w:r>
        </w:p>
      </w:sdtContent>
    </w:sdt>
    <w:sdt>
      <w:sdtPr>
        <w:id w:val="-1647273838"/>
        <w:placeholder>
          <w:docPart w:val="9EBFA5E1C0674787A1544BB2C7D666F1"/>
        </w:placeholder>
        <w:temporary/>
        <w:showingPlcHdr/>
        <w15:appearance w15:val="hidden"/>
      </w:sdtPr>
      <w:sdtEndPr/>
      <w:sdtContent>
        <w:p w:rsidR="003A5821" w:rsidRPr="00FA614E" w:rsidRDefault="003A5821" w:rsidP="003A5821">
          <w:r w:rsidRPr="00FA614E">
            <w:t>Recipient Name</w:t>
          </w:r>
        </w:p>
      </w:sdtContent>
    </w:sdt>
    <w:sdt>
      <w:sdtPr>
        <w:id w:val="-1961641617"/>
        <w:placeholder>
          <w:docPart w:val="9B191458E7244BCE9F05E9AA64C7DF93"/>
        </w:placeholder>
        <w:temporary/>
        <w:showingPlcHdr/>
        <w15:appearance w15:val="hidden"/>
      </w:sdtPr>
      <w:sdtEndPr/>
      <w:sdtContent>
        <w:p w:rsidR="003A5821" w:rsidRDefault="003A5821" w:rsidP="003A5821">
          <w:r w:rsidRPr="003E35E6">
            <w:t>is thanked for their phenomenal participation on</w:t>
          </w:r>
        </w:p>
      </w:sdtContent>
    </w:sdt>
    <w:sdt>
      <w:sdtPr>
        <w:id w:val="917449365"/>
        <w:placeholder>
          <w:docPart w:val="B84D7BF87CE64A93BE28E33E17936EE0"/>
        </w:placeholder>
        <w:temporary/>
        <w:showingPlcHdr/>
        <w15:appearance w15:val="hidden"/>
      </w:sdtPr>
      <w:sdtEndPr/>
      <w:sdtContent>
        <w:p w:rsidR="003A5821" w:rsidRPr="00FA614E" w:rsidRDefault="003A5821" w:rsidP="003A5821">
          <w:pPr>
            <w:pStyle w:val="Title"/>
            <w:spacing w:before="240"/>
          </w:pPr>
          <w:r w:rsidRPr="00FA614E">
            <w:t>TEAM NAME</w:t>
          </w:r>
        </w:p>
      </w:sdtContent>
    </w:sdt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6048"/>
        <w:gridCol w:w="702"/>
        <w:gridCol w:w="6048"/>
      </w:tblGrid>
      <w:tr w:rsidR="003A5821" w:rsidRPr="009D1AF9" w:rsidTr="00BD59CF">
        <w:trPr>
          <w:trHeight w:hRule="exact" w:val="878"/>
          <w:jc w:val="center"/>
        </w:trPr>
        <w:tc>
          <w:tcPr>
            <w:tcW w:w="6048" w:type="dxa"/>
            <w:tcBorders>
              <w:bottom w:val="single" w:sz="18" w:space="0" w:color="00B6E1" w:themeColor="accent3"/>
            </w:tcBorders>
          </w:tcPr>
          <w:p w:rsidR="003A5821" w:rsidRPr="009D1AF9" w:rsidRDefault="003A5821" w:rsidP="00BD59CF">
            <w:pPr>
              <w:pStyle w:val="Signature"/>
              <w:tabs>
                <w:tab w:val="clear" w:pos="7470"/>
              </w:tabs>
            </w:pPr>
          </w:p>
        </w:tc>
        <w:tc>
          <w:tcPr>
            <w:tcW w:w="702" w:type="dxa"/>
          </w:tcPr>
          <w:p w:rsidR="003A5821" w:rsidRPr="009D1AF9" w:rsidRDefault="003A5821" w:rsidP="00BD59CF">
            <w:pPr>
              <w:pStyle w:val="Signature"/>
              <w:tabs>
                <w:tab w:val="clear" w:pos="7470"/>
              </w:tabs>
            </w:pPr>
          </w:p>
        </w:tc>
        <w:tc>
          <w:tcPr>
            <w:tcW w:w="6048" w:type="dxa"/>
            <w:tcBorders>
              <w:bottom w:val="single" w:sz="18" w:space="0" w:color="00B6E1" w:themeColor="accent3"/>
            </w:tcBorders>
          </w:tcPr>
          <w:p w:rsidR="003A5821" w:rsidRPr="009D1AF9" w:rsidRDefault="003A5821" w:rsidP="00BD59CF">
            <w:pPr>
              <w:pStyle w:val="Signature"/>
              <w:tabs>
                <w:tab w:val="clear" w:pos="7470"/>
              </w:tabs>
            </w:pPr>
          </w:p>
        </w:tc>
      </w:tr>
      <w:tr w:rsidR="003A5821" w:rsidRPr="009D1AF9" w:rsidTr="00BD59CF">
        <w:trPr>
          <w:trHeight w:hRule="exact" w:val="1613"/>
          <w:jc w:val="center"/>
        </w:trPr>
        <w:tc>
          <w:tcPr>
            <w:tcW w:w="6048" w:type="dxa"/>
            <w:tcBorders>
              <w:top w:val="single" w:sz="18" w:space="0" w:color="00B6E1" w:themeColor="accent3"/>
            </w:tcBorders>
          </w:tcPr>
          <w:sdt>
            <w:sdtPr>
              <w:id w:val="-731695572"/>
              <w:placeholder>
                <w:docPart w:val="106000F06AA143CC9E61D13026D90ABA"/>
              </w:placeholder>
              <w:temporary/>
              <w:showingPlcHdr/>
              <w15:appearance w15:val="hidden"/>
            </w:sdtPr>
            <w:sdtEndPr/>
            <w:sdtContent>
              <w:p w:rsidR="003A5821" w:rsidRPr="009D1AF9" w:rsidRDefault="003A5821" w:rsidP="00BD59CF">
                <w:pPr>
                  <w:pStyle w:val="Signature"/>
                </w:pPr>
                <w:r w:rsidRPr="009D1AF9">
                  <w:t>Signature</w:t>
                </w:r>
              </w:p>
            </w:sdtContent>
          </w:sdt>
        </w:tc>
        <w:tc>
          <w:tcPr>
            <w:tcW w:w="702" w:type="dxa"/>
          </w:tcPr>
          <w:p w:rsidR="003A5821" w:rsidRPr="009D1AF9" w:rsidRDefault="003A5821" w:rsidP="00BD59CF">
            <w:pPr>
              <w:pStyle w:val="Signature"/>
              <w:tabs>
                <w:tab w:val="clear" w:pos="7470"/>
              </w:tabs>
            </w:pPr>
          </w:p>
        </w:tc>
        <w:tc>
          <w:tcPr>
            <w:tcW w:w="6048" w:type="dxa"/>
            <w:tcBorders>
              <w:top w:val="single" w:sz="18" w:space="0" w:color="00B6E1" w:themeColor="accent3"/>
            </w:tcBorders>
          </w:tcPr>
          <w:sdt>
            <w:sdtPr>
              <w:id w:val="2059965229"/>
              <w:placeholder>
                <w:docPart w:val="3B2B96850E00493CB0D5ED0D7B83941C"/>
              </w:placeholder>
              <w:temporary/>
              <w:showingPlcHdr/>
              <w15:appearance w15:val="hidden"/>
            </w:sdtPr>
            <w:sdtEndPr/>
            <w:sdtContent>
              <w:p w:rsidR="003A5821" w:rsidRPr="009D1AF9" w:rsidRDefault="003A5821" w:rsidP="00BD59CF">
                <w:pPr>
                  <w:pStyle w:val="Signature"/>
                </w:pPr>
                <w:r w:rsidRPr="009D1AF9">
                  <w:t>Date</w:t>
                </w:r>
              </w:p>
            </w:sdtContent>
          </w:sdt>
        </w:tc>
      </w:tr>
    </w:tbl>
    <w:p w:rsidR="00136207" w:rsidRPr="0057539F" w:rsidRDefault="00136207" w:rsidP="003C417F">
      <w:pPr>
        <w:pStyle w:val="Signature"/>
      </w:pPr>
    </w:p>
    <w:sectPr w:rsidR="00136207" w:rsidRPr="0057539F" w:rsidSect="00FC2263">
      <w:type w:val="continuous"/>
      <w:pgSz w:w="15840" w:h="12240" w:orient="landscape"/>
      <w:pgMar w:top="360" w:right="360" w:bottom="360" w:left="360" w:header="288" w:footer="288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4988" w:rsidRDefault="00414988" w:rsidP="00FA614E">
      <w:r>
        <w:separator/>
      </w:r>
    </w:p>
  </w:endnote>
  <w:endnote w:type="continuationSeparator" w:id="0">
    <w:p w:rsidR="00414988" w:rsidRDefault="00414988" w:rsidP="00FA61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4988" w:rsidRDefault="00414988" w:rsidP="00FA614E">
      <w:r>
        <w:separator/>
      </w:r>
    </w:p>
  </w:footnote>
  <w:footnote w:type="continuationSeparator" w:id="0">
    <w:p w:rsidR="00414988" w:rsidRDefault="00414988" w:rsidP="00FA61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50C58D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removePersonalInformation/>
  <w:removeDateAndTime/>
  <w:embedSystemFonts/>
  <w:bordersDoNotSurroundHeader/>
  <w:bordersDoNotSurroundFooter/>
  <w:hideSpellingErrors/>
  <w:hideGrammaticalErrors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946"/>
    <w:rsid w:val="000E190C"/>
    <w:rsid w:val="00122884"/>
    <w:rsid w:val="00126742"/>
    <w:rsid w:val="00136207"/>
    <w:rsid w:val="0014259E"/>
    <w:rsid w:val="00161921"/>
    <w:rsid w:val="0016234D"/>
    <w:rsid w:val="00184A51"/>
    <w:rsid w:val="001C1EFA"/>
    <w:rsid w:val="001D1A6D"/>
    <w:rsid w:val="001E7577"/>
    <w:rsid w:val="001F4DAE"/>
    <w:rsid w:val="00253756"/>
    <w:rsid w:val="002E4573"/>
    <w:rsid w:val="003A5821"/>
    <w:rsid w:val="003C417F"/>
    <w:rsid w:val="003E35E6"/>
    <w:rsid w:val="00414988"/>
    <w:rsid w:val="0045647A"/>
    <w:rsid w:val="004808EB"/>
    <w:rsid w:val="004831F4"/>
    <w:rsid w:val="004A0947"/>
    <w:rsid w:val="004C3AC0"/>
    <w:rsid w:val="004D0195"/>
    <w:rsid w:val="00541E87"/>
    <w:rsid w:val="0057539F"/>
    <w:rsid w:val="005C3094"/>
    <w:rsid w:val="005D72BF"/>
    <w:rsid w:val="00643C08"/>
    <w:rsid w:val="00652CD8"/>
    <w:rsid w:val="00674085"/>
    <w:rsid w:val="006F4BEE"/>
    <w:rsid w:val="006F7055"/>
    <w:rsid w:val="007413F7"/>
    <w:rsid w:val="00746769"/>
    <w:rsid w:val="007A3F5F"/>
    <w:rsid w:val="00801307"/>
    <w:rsid w:val="00830946"/>
    <w:rsid w:val="0086483B"/>
    <w:rsid w:val="008E1030"/>
    <w:rsid w:val="008F2137"/>
    <w:rsid w:val="00991BA9"/>
    <w:rsid w:val="009C4FCD"/>
    <w:rsid w:val="009D1AF9"/>
    <w:rsid w:val="00A25C52"/>
    <w:rsid w:val="00A41D2D"/>
    <w:rsid w:val="00A6137E"/>
    <w:rsid w:val="00B757E9"/>
    <w:rsid w:val="00BF22A9"/>
    <w:rsid w:val="00C0199E"/>
    <w:rsid w:val="00C1680E"/>
    <w:rsid w:val="00C25BF5"/>
    <w:rsid w:val="00C54242"/>
    <w:rsid w:val="00C976D0"/>
    <w:rsid w:val="00CA742D"/>
    <w:rsid w:val="00D316FE"/>
    <w:rsid w:val="00E52B3E"/>
    <w:rsid w:val="00E67602"/>
    <w:rsid w:val="00EE2432"/>
    <w:rsid w:val="00F24FD3"/>
    <w:rsid w:val="00F97517"/>
    <w:rsid w:val="00FA614E"/>
    <w:rsid w:val="00FC2263"/>
    <w:rsid w:val="00FC247D"/>
    <w:rsid w:val="00FC2B07"/>
    <w:rsid w:val="00FE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/>
    <w:lsdException w:name="heading 1" w:uiPriority="1" w:qFormat="1"/>
    <w:lsdException w:name="heading 2" w:semiHidden="1" w:uiPriority="9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rsid w:val="006F7055"/>
    <w:pPr>
      <w:widowControl w:val="0"/>
      <w:kinsoku w:val="0"/>
      <w:overflowPunct w:val="0"/>
      <w:autoSpaceDE w:val="0"/>
      <w:autoSpaceDN w:val="0"/>
      <w:adjustRightInd w:val="0"/>
      <w:spacing w:before="240"/>
      <w:jc w:val="center"/>
    </w:pPr>
    <w:rPr>
      <w:color w:val="006EA0" w:themeColor="accent2"/>
      <w:sz w:val="28"/>
    </w:rPr>
  </w:style>
  <w:style w:type="paragraph" w:styleId="Heading1">
    <w:name w:val="heading 1"/>
    <w:basedOn w:val="BodyText"/>
    <w:next w:val="Normal"/>
    <w:link w:val="Heading1Char"/>
    <w:uiPriority w:val="1"/>
    <w:qFormat/>
    <w:rsid w:val="00FA614E"/>
    <w:pPr>
      <w:pBdr>
        <w:top w:val="single" w:sz="18" w:space="1" w:color="00B6E1" w:themeColor="accent3"/>
        <w:bottom w:val="single" w:sz="18" w:space="1" w:color="00B6E1" w:themeColor="accent3"/>
      </w:pBdr>
      <w:spacing w:before="2520" w:after="240"/>
      <w:ind w:left="1530" w:right="1332"/>
      <w:outlineLvl w:val="0"/>
    </w:pPr>
    <w:rPr>
      <w:b/>
      <w:bCs/>
      <w:sz w:val="60"/>
      <w:szCs w:val="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2E4573"/>
    <w:rPr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FA614E"/>
    <w:rPr>
      <w:rFonts w:ascii="Rockwell" w:hAnsi="Rockwell" w:cs="Rockwell"/>
      <w:color w:val="006EA0" w:themeColor="accent2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1"/>
    <w:rsid w:val="00541E87"/>
    <w:rPr>
      <w:b/>
      <w:bCs/>
      <w:color w:val="006EA0" w:themeColor="accent2"/>
      <w:sz w:val="60"/>
      <w:szCs w:val="61"/>
    </w:rPr>
  </w:style>
  <w:style w:type="paragraph" w:styleId="ListParagraph">
    <w:name w:val="List Paragraph"/>
    <w:basedOn w:val="Normal"/>
    <w:uiPriority w:val="1"/>
    <w:semiHidden/>
    <w:rPr>
      <w:rFonts w:ascii="Times New Roman" w:hAnsi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semiHidden/>
    <w:rPr>
      <w:rFonts w:ascii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rsid w:val="006F4B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A614E"/>
    <w:rPr>
      <w:rFonts w:ascii="Rockwell" w:hAnsi="Rockwell" w:cs="Rockwell"/>
      <w:color w:val="006EA0" w:themeColor="accent2"/>
      <w:sz w:val="28"/>
      <w:szCs w:val="28"/>
    </w:rPr>
  </w:style>
  <w:style w:type="paragraph" w:styleId="Footer">
    <w:name w:val="footer"/>
    <w:basedOn w:val="Normal"/>
    <w:link w:val="FooterChar"/>
    <w:uiPriority w:val="99"/>
    <w:semiHidden/>
    <w:rsid w:val="006F4B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614E"/>
    <w:rPr>
      <w:rFonts w:ascii="Rockwell" w:hAnsi="Rockwell" w:cs="Rockwell"/>
      <w:color w:val="006EA0" w:themeColor="accent2"/>
      <w:sz w:val="28"/>
      <w:szCs w:val="28"/>
    </w:rPr>
  </w:style>
  <w:style w:type="paragraph" w:styleId="Title">
    <w:name w:val="Title"/>
    <w:basedOn w:val="BodyText"/>
    <w:next w:val="Normal"/>
    <w:link w:val="TitleChar"/>
    <w:uiPriority w:val="10"/>
    <w:qFormat/>
    <w:rsid w:val="00FA614E"/>
    <w:pPr>
      <w:spacing w:before="0"/>
    </w:pPr>
    <w:rPr>
      <w:b/>
      <w:bCs/>
      <w:caps/>
      <w:sz w:val="6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FA614E"/>
    <w:rPr>
      <w:b/>
      <w:bCs/>
      <w:caps/>
      <w:color w:val="006EA0" w:themeColor="accent2"/>
      <w:sz w:val="60"/>
      <w:szCs w:val="40"/>
    </w:rPr>
  </w:style>
  <w:style w:type="table" w:styleId="TableGrid">
    <w:name w:val="Table Grid"/>
    <w:basedOn w:val="TableNormal"/>
    <w:uiPriority w:val="39"/>
    <w:rsid w:val="00C542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3E35E6"/>
    <w:rPr>
      <w:color w:val="808080"/>
    </w:rPr>
  </w:style>
  <w:style w:type="paragraph" w:styleId="Signature">
    <w:name w:val="Signature"/>
    <w:basedOn w:val="BodyText"/>
    <w:link w:val="SignatureChar"/>
    <w:uiPriority w:val="99"/>
    <w:rsid w:val="009D1AF9"/>
    <w:pPr>
      <w:tabs>
        <w:tab w:val="center" w:pos="7470"/>
      </w:tabs>
      <w:spacing w:before="0"/>
    </w:pPr>
  </w:style>
  <w:style w:type="character" w:customStyle="1" w:styleId="SignatureChar">
    <w:name w:val="Signature Char"/>
    <w:basedOn w:val="DefaultParagraphFont"/>
    <w:link w:val="Signature"/>
    <w:uiPriority w:val="99"/>
    <w:rsid w:val="009D1AF9"/>
    <w:rPr>
      <w:color w:val="006EA0" w:themeColor="accent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AppData\Roaming\Microsoft\Templates\Four%20sports%20awards%20certific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3B8769CF55A41D4B2D00ED797C8D7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2DDF2A-10B7-414D-99F9-760533D8C7A0}"/>
      </w:docPartPr>
      <w:docPartBody>
        <w:p w:rsidR="00DC5DBB" w:rsidRDefault="00DF182C">
          <w:pPr>
            <w:pStyle w:val="23B8769CF55A41D4B2D00ED797C8D709"/>
          </w:pPr>
          <w:r w:rsidRPr="00541E87">
            <w:t>CERTIFICATE OF PARTICIPATION</w:t>
          </w:r>
        </w:p>
      </w:docPartBody>
    </w:docPart>
    <w:docPart>
      <w:docPartPr>
        <w:name w:val="63E6E3C364C049E5A898775869198B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0F00F2-2F09-46D8-B22D-BBAD5C051E69}"/>
      </w:docPartPr>
      <w:docPartBody>
        <w:p w:rsidR="00DC5DBB" w:rsidRDefault="00DF182C">
          <w:pPr>
            <w:pStyle w:val="63E6E3C364C049E5A898775869198BDA"/>
          </w:pPr>
          <w:r w:rsidRPr="003E35E6">
            <w:t>COMPETITION NAME</w:t>
          </w:r>
        </w:p>
      </w:docPartBody>
    </w:docPart>
    <w:docPart>
      <w:docPartPr>
        <w:name w:val="265313FBF95C43309074E5905228C4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EA4591-F486-4E70-BBDE-F10B0D3449F0}"/>
      </w:docPartPr>
      <w:docPartBody>
        <w:p w:rsidR="00DC5DBB" w:rsidRDefault="00DF182C">
          <w:pPr>
            <w:pStyle w:val="265313FBF95C43309074E5905228C479"/>
          </w:pPr>
          <w:r w:rsidRPr="00541E87">
            <w:t>CERTIFICATE OF PARTICIPATION</w:t>
          </w:r>
        </w:p>
      </w:docPartBody>
    </w:docPart>
    <w:docPart>
      <w:docPartPr>
        <w:name w:val="EAD989BF8A5E433EB3792A5CD24E75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14AB3-66A3-4DCE-A346-DF97E1595A27}"/>
      </w:docPartPr>
      <w:docPartBody>
        <w:p w:rsidR="00DC5DBB" w:rsidRDefault="00DF182C">
          <w:pPr>
            <w:pStyle w:val="EAD989BF8A5E433EB3792A5CD24E7518"/>
          </w:pPr>
          <w:r w:rsidRPr="00FA614E">
            <w:t>Recipient Name</w:t>
          </w:r>
        </w:p>
      </w:docPartBody>
    </w:docPart>
    <w:docPart>
      <w:docPartPr>
        <w:name w:val="172013FEF94547F9BB296BC74F880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870D18-02B8-4141-8764-6DF26C6F06A2}"/>
      </w:docPartPr>
      <w:docPartBody>
        <w:p w:rsidR="00DC5DBB" w:rsidRDefault="00DF182C">
          <w:pPr>
            <w:pStyle w:val="172013FEF94547F9BB296BC74F880057"/>
          </w:pPr>
          <w:r w:rsidRPr="003E35E6">
            <w:t>is thanked for their phenomenal participation on</w:t>
          </w:r>
        </w:p>
      </w:docPartBody>
    </w:docPart>
    <w:docPart>
      <w:docPartPr>
        <w:name w:val="C6D6E0C218204FA0B2A7B314618348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998C14-7CAD-4F95-84EA-B6498A4EDC7B}"/>
      </w:docPartPr>
      <w:docPartBody>
        <w:p w:rsidR="00DC5DBB" w:rsidRDefault="00DF182C">
          <w:pPr>
            <w:pStyle w:val="C6D6E0C218204FA0B2A7B31461834855"/>
          </w:pPr>
          <w:r w:rsidRPr="00FA614E">
            <w:t>TEAM NAME</w:t>
          </w:r>
        </w:p>
      </w:docPartBody>
    </w:docPart>
    <w:docPart>
      <w:docPartPr>
        <w:name w:val="A4860B26B1374738A05766DDB1B173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8DEC07-B88F-4A37-8B6F-42D6C5D30999}"/>
      </w:docPartPr>
      <w:docPartBody>
        <w:p w:rsidR="00DC5DBB" w:rsidRDefault="00DF182C">
          <w:pPr>
            <w:pStyle w:val="A4860B26B1374738A05766DDB1B1738F"/>
          </w:pPr>
          <w:r w:rsidRPr="009D1AF9">
            <w:t>Signature</w:t>
          </w:r>
        </w:p>
      </w:docPartBody>
    </w:docPart>
    <w:docPart>
      <w:docPartPr>
        <w:name w:val="6392370E6B714D16888714E402AE96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AC8A3A-8A3E-49FE-9EC9-9F60DE7C55F5}"/>
      </w:docPartPr>
      <w:docPartBody>
        <w:p w:rsidR="00DC5DBB" w:rsidRDefault="00DF182C">
          <w:pPr>
            <w:pStyle w:val="6392370E6B714D16888714E402AE963F"/>
          </w:pPr>
          <w:r w:rsidRPr="009D1AF9">
            <w:t>Date</w:t>
          </w:r>
        </w:p>
      </w:docPartBody>
    </w:docPart>
    <w:docPart>
      <w:docPartPr>
        <w:name w:val="C547B5C7836E4FB0892E1800969369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53D22F-495F-4825-AE01-EBC999B3A499}"/>
      </w:docPartPr>
      <w:docPartBody>
        <w:p w:rsidR="00DC5DBB" w:rsidRDefault="00DF182C">
          <w:pPr>
            <w:pStyle w:val="C547B5C7836E4FB0892E180096936938"/>
          </w:pPr>
          <w:r w:rsidRPr="003E35E6">
            <w:t>COMPETITION NAME</w:t>
          </w:r>
        </w:p>
      </w:docPartBody>
    </w:docPart>
    <w:docPart>
      <w:docPartPr>
        <w:name w:val="83CC6251A1F1441EAC37616150F171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4236B-F2A3-46FB-91D9-0C06CF8DD825}"/>
      </w:docPartPr>
      <w:docPartBody>
        <w:p w:rsidR="00DC5DBB" w:rsidRDefault="00DF182C">
          <w:pPr>
            <w:pStyle w:val="83CC6251A1F1441EAC37616150F1713A"/>
          </w:pPr>
          <w:r w:rsidRPr="00541E87">
            <w:t>CERTIFICATE OF PARTICIPATION</w:t>
          </w:r>
        </w:p>
      </w:docPartBody>
    </w:docPart>
    <w:docPart>
      <w:docPartPr>
        <w:name w:val="EC8F98D02DAE4EEEBD176276EBCF4D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848A45-D2EC-43D2-8B85-E0782AF756E3}"/>
      </w:docPartPr>
      <w:docPartBody>
        <w:p w:rsidR="00DC5DBB" w:rsidRDefault="00DF182C">
          <w:pPr>
            <w:pStyle w:val="EC8F98D02DAE4EEEBD176276EBCF4D07"/>
          </w:pPr>
          <w:r w:rsidRPr="00FA614E">
            <w:t>Recipient Name</w:t>
          </w:r>
        </w:p>
      </w:docPartBody>
    </w:docPart>
    <w:docPart>
      <w:docPartPr>
        <w:name w:val="1FC87B066CCF4F1FBAB3468EAE104A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51B0AB-72DC-4875-B1F7-B8952AC48B6D}"/>
      </w:docPartPr>
      <w:docPartBody>
        <w:p w:rsidR="00DC5DBB" w:rsidRDefault="00DF182C">
          <w:pPr>
            <w:pStyle w:val="1FC87B066CCF4F1FBAB3468EAE104A4F"/>
          </w:pPr>
          <w:r w:rsidRPr="003E35E6">
            <w:t>is thanked for their phenomenal participation on</w:t>
          </w:r>
        </w:p>
      </w:docPartBody>
    </w:docPart>
    <w:docPart>
      <w:docPartPr>
        <w:name w:val="58499C9F9E514C24A6AC96743F7979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47D98C-E35B-4917-B7A4-E76D6293B31B}"/>
      </w:docPartPr>
      <w:docPartBody>
        <w:p w:rsidR="00DC5DBB" w:rsidRDefault="00DF182C">
          <w:pPr>
            <w:pStyle w:val="58499C9F9E514C24A6AC96743F79796B"/>
          </w:pPr>
          <w:r w:rsidRPr="00FA614E">
            <w:t>TEAM NAME</w:t>
          </w:r>
        </w:p>
      </w:docPartBody>
    </w:docPart>
    <w:docPart>
      <w:docPartPr>
        <w:name w:val="7E314FC021F8441FAC37E1B1D7986E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A53597-72A8-4A8A-B595-302949D4249B}"/>
      </w:docPartPr>
      <w:docPartBody>
        <w:p w:rsidR="00DC5DBB" w:rsidRDefault="00DF182C">
          <w:pPr>
            <w:pStyle w:val="7E314FC021F8441FAC37E1B1D7986E7F"/>
          </w:pPr>
          <w:r w:rsidRPr="009D1AF9">
            <w:t>Signature</w:t>
          </w:r>
        </w:p>
      </w:docPartBody>
    </w:docPart>
    <w:docPart>
      <w:docPartPr>
        <w:name w:val="D9FEE35F1A6244F99CC36D3BA0ED9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063B6A-15BE-4824-8D65-065F598A097E}"/>
      </w:docPartPr>
      <w:docPartBody>
        <w:p w:rsidR="00DC5DBB" w:rsidRDefault="00DF182C">
          <w:pPr>
            <w:pStyle w:val="D9FEE35F1A6244F99CC36D3BA0ED91AC"/>
          </w:pPr>
          <w:r w:rsidRPr="009D1AF9">
            <w:t>Date</w:t>
          </w:r>
        </w:p>
      </w:docPartBody>
    </w:docPart>
    <w:docPart>
      <w:docPartPr>
        <w:name w:val="A96A15ACDA54472AB945ECF8579DA1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15F56A-90D5-46B9-B1AF-30F5A8AB39E1}"/>
      </w:docPartPr>
      <w:docPartBody>
        <w:p w:rsidR="00DC5DBB" w:rsidRDefault="00DF182C">
          <w:pPr>
            <w:pStyle w:val="A96A15ACDA54472AB945ECF8579DA1C0"/>
          </w:pPr>
          <w:r w:rsidRPr="003E35E6">
            <w:t>COMPETITION NAME</w:t>
          </w:r>
        </w:p>
      </w:docPartBody>
    </w:docPart>
    <w:docPart>
      <w:docPartPr>
        <w:name w:val="BD2C58F531F348B4AF1682E0B03E10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98B81E-2511-492D-AB98-AECB621EA9CD}"/>
      </w:docPartPr>
      <w:docPartBody>
        <w:p w:rsidR="00DC5DBB" w:rsidRDefault="00DF182C">
          <w:pPr>
            <w:pStyle w:val="BD2C58F531F348B4AF1682E0B03E102F"/>
          </w:pPr>
          <w:r w:rsidRPr="00541E87">
            <w:t>CERTIFICATE OF PARTICIPATION</w:t>
          </w:r>
        </w:p>
      </w:docPartBody>
    </w:docPart>
    <w:docPart>
      <w:docPartPr>
        <w:name w:val="9EBFA5E1C0674787A1544BB2C7D666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C2619E-E8C7-4DA0-BDEB-D3ED4B06E92B}"/>
      </w:docPartPr>
      <w:docPartBody>
        <w:p w:rsidR="00DC5DBB" w:rsidRDefault="00DF182C">
          <w:pPr>
            <w:pStyle w:val="9EBFA5E1C0674787A1544BB2C7D666F1"/>
          </w:pPr>
          <w:r w:rsidRPr="00FA614E">
            <w:t>Recipient Name</w:t>
          </w:r>
        </w:p>
      </w:docPartBody>
    </w:docPart>
    <w:docPart>
      <w:docPartPr>
        <w:name w:val="9B191458E7244BCE9F05E9AA64C7DF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1B0A23-3333-41FC-A1A5-5E28E6EA8397}"/>
      </w:docPartPr>
      <w:docPartBody>
        <w:p w:rsidR="00DC5DBB" w:rsidRDefault="00DF182C">
          <w:pPr>
            <w:pStyle w:val="9B191458E7244BCE9F05E9AA64C7DF93"/>
          </w:pPr>
          <w:r w:rsidRPr="003E35E6">
            <w:t>is thanked for their phenomenal participation on</w:t>
          </w:r>
        </w:p>
      </w:docPartBody>
    </w:docPart>
    <w:docPart>
      <w:docPartPr>
        <w:name w:val="B84D7BF87CE64A93BE28E33E17936E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6C0615-2385-42D3-A146-7977CBEB697E}"/>
      </w:docPartPr>
      <w:docPartBody>
        <w:p w:rsidR="00DC5DBB" w:rsidRDefault="00DF182C">
          <w:pPr>
            <w:pStyle w:val="B84D7BF87CE64A93BE28E33E17936EE0"/>
          </w:pPr>
          <w:r w:rsidRPr="00FA614E">
            <w:t>TEAM NAME</w:t>
          </w:r>
        </w:p>
      </w:docPartBody>
    </w:docPart>
    <w:docPart>
      <w:docPartPr>
        <w:name w:val="106000F06AA143CC9E61D13026D90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72D4F-B2C8-4EEA-9E29-21ED7B644196}"/>
      </w:docPartPr>
      <w:docPartBody>
        <w:p w:rsidR="00DC5DBB" w:rsidRDefault="00DF182C">
          <w:pPr>
            <w:pStyle w:val="106000F06AA143CC9E61D13026D90ABA"/>
          </w:pPr>
          <w:r w:rsidRPr="009D1AF9">
            <w:t>Signature</w:t>
          </w:r>
        </w:p>
      </w:docPartBody>
    </w:docPart>
    <w:docPart>
      <w:docPartPr>
        <w:name w:val="3B2B96850E00493CB0D5ED0D7B8394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CC1F3E-30E9-4FB9-BA0D-60719BE47DAE}"/>
      </w:docPartPr>
      <w:docPartBody>
        <w:p w:rsidR="00DC5DBB" w:rsidRDefault="00DF182C">
          <w:pPr>
            <w:pStyle w:val="3B2B96850E00493CB0D5ED0D7B83941C"/>
          </w:pPr>
          <w:r w:rsidRPr="009D1AF9"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82C"/>
    <w:rsid w:val="000973F3"/>
    <w:rsid w:val="00343B0F"/>
    <w:rsid w:val="00DC5DBB"/>
    <w:rsid w:val="00DF182C"/>
    <w:rsid w:val="00E7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ECC8A6D4134A34B3691271725FFD87">
    <w:name w:val="9FECC8A6D4134A34B3691271725FFD87"/>
  </w:style>
  <w:style w:type="paragraph" w:customStyle="1" w:styleId="23B8769CF55A41D4B2D00ED797C8D709">
    <w:name w:val="23B8769CF55A41D4B2D00ED797C8D709"/>
  </w:style>
  <w:style w:type="paragraph" w:customStyle="1" w:styleId="F0CC4EEA7998420A965AB3C2D0112184">
    <w:name w:val="F0CC4EEA7998420A965AB3C2D0112184"/>
  </w:style>
  <w:style w:type="paragraph" w:customStyle="1" w:styleId="EA18D173428A4C6AA04CCA686EE42D0F">
    <w:name w:val="EA18D173428A4C6AA04CCA686EE42D0F"/>
  </w:style>
  <w:style w:type="paragraph" w:customStyle="1" w:styleId="3AFC613DC4A343F4A0F9A913453AC84C">
    <w:name w:val="3AFC613DC4A343F4A0F9A913453AC84C"/>
  </w:style>
  <w:style w:type="paragraph" w:customStyle="1" w:styleId="23771C0863994FFA8789134DF31A4300">
    <w:name w:val="23771C0863994FFA8789134DF31A4300"/>
  </w:style>
  <w:style w:type="paragraph" w:customStyle="1" w:styleId="87E6172B424B4F2E8332E6AE6714854E">
    <w:name w:val="87E6172B424B4F2E8332E6AE6714854E"/>
  </w:style>
  <w:style w:type="paragraph" w:customStyle="1" w:styleId="63E6E3C364C049E5A898775869198BDA">
    <w:name w:val="63E6E3C364C049E5A898775869198BDA"/>
  </w:style>
  <w:style w:type="paragraph" w:customStyle="1" w:styleId="265313FBF95C43309074E5905228C479">
    <w:name w:val="265313FBF95C43309074E5905228C479"/>
  </w:style>
  <w:style w:type="paragraph" w:customStyle="1" w:styleId="EAD989BF8A5E433EB3792A5CD24E7518">
    <w:name w:val="EAD989BF8A5E433EB3792A5CD24E7518"/>
  </w:style>
  <w:style w:type="paragraph" w:customStyle="1" w:styleId="172013FEF94547F9BB296BC74F880057">
    <w:name w:val="172013FEF94547F9BB296BC74F880057"/>
  </w:style>
  <w:style w:type="paragraph" w:customStyle="1" w:styleId="C6D6E0C218204FA0B2A7B31461834855">
    <w:name w:val="C6D6E0C218204FA0B2A7B31461834855"/>
  </w:style>
  <w:style w:type="paragraph" w:customStyle="1" w:styleId="A4860B26B1374738A05766DDB1B1738F">
    <w:name w:val="A4860B26B1374738A05766DDB1B1738F"/>
  </w:style>
  <w:style w:type="paragraph" w:customStyle="1" w:styleId="6392370E6B714D16888714E402AE963F">
    <w:name w:val="6392370E6B714D16888714E402AE963F"/>
  </w:style>
  <w:style w:type="paragraph" w:customStyle="1" w:styleId="C547B5C7836E4FB0892E180096936938">
    <w:name w:val="C547B5C7836E4FB0892E180096936938"/>
  </w:style>
  <w:style w:type="paragraph" w:customStyle="1" w:styleId="83CC6251A1F1441EAC37616150F1713A">
    <w:name w:val="83CC6251A1F1441EAC37616150F1713A"/>
  </w:style>
  <w:style w:type="paragraph" w:customStyle="1" w:styleId="EC8F98D02DAE4EEEBD176276EBCF4D07">
    <w:name w:val="EC8F98D02DAE4EEEBD176276EBCF4D07"/>
  </w:style>
  <w:style w:type="paragraph" w:customStyle="1" w:styleId="1FC87B066CCF4F1FBAB3468EAE104A4F">
    <w:name w:val="1FC87B066CCF4F1FBAB3468EAE104A4F"/>
  </w:style>
  <w:style w:type="paragraph" w:customStyle="1" w:styleId="58499C9F9E514C24A6AC96743F79796B">
    <w:name w:val="58499C9F9E514C24A6AC96743F79796B"/>
  </w:style>
  <w:style w:type="paragraph" w:customStyle="1" w:styleId="7E314FC021F8441FAC37E1B1D7986E7F">
    <w:name w:val="7E314FC021F8441FAC37E1B1D7986E7F"/>
  </w:style>
  <w:style w:type="paragraph" w:customStyle="1" w:styleId="D9FEE35F1A6244F99CC36D3BA0ED91AC">
    <w:name w:val="D9FEE35F1A6244F99CC36D3BA0ED91AC"/>
  </w:style>
  <w:style w:type="paragraph" w:customStyle="1" w:styleId="A96A15ACDA54472AB945ECF8579DA1C0">
    <w:name w:val="A96A15ACDA54472AB945ECF8579DA1C0"/>
  </w:style>
  <w:style w:type="paragraph" w:customStyle="1" w:styleId="BD2C58F531F348B4AF1682E0B03E102F">
    <w:name w:val="BD2C58F531F348B4AF1682E0B03E102F"/>
  </w:style>
  <w:style w:type="paragraph" w:customStyle="1" w:styleId="9EBFA5E1C0674787A1544BB2C7D666F1">
    <w:name w:val="9EBFA5E1C0674787A1544BB2C7D666F1"/>
  </w:style>
  <w:style w:type="paragraph" w:customStyle="1" w:styleId="9B191458E7244BCE9F05E9AA64C7DF93">
    <w:name w:val="9B191458E7244BCE9F05E9AA64C7DF93"/>
  </w:style>
  <w:style w:type="paragraph" w:customStyle="1" w:styleId="B84D7BF87CE64A93BE28E33E17936EE0">
    <w:name w:val="B84D7BF87CE64A93BE28E33E17936EE0"/>
  </w:style>
  <w:style w:type="paragraph" w:customStyle="1" w:styleId="106000F06AA143CC9E61D13026D90ABA">
    <w:name w:val="106000F06AA143CC9E61D13026D90ABA"/>
  </w:style>
  <w:style w:type="paragraph" w:customStyle="1" w:styleId="3B2B96850E00493CB0D5ED0D7B83941C">
    <w:name w:val="3B2B96850E00493CB0D5ED0D7B8394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Sports">
  <a:themeElements>
    <a:clrScheme name="Sport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6B78E8"/>
      </a:accent1>
      <a:accent2>
        <a:srgbClr val="006EA0"/>
      </a:accent2>
      <a:accent3>
        <a:srgbClr val="00B6E1"/>
      </a:accent3>
      <a:accent4>
        <a:srgbClr val="940F94"/>
      </a:accent4>
      <a:accent5>
        <a:srgbClr val="FDB813"/>
      </a:accent5>
      <a:accent6>
        <a:srgbClr val="E6712E"/>
      </a:accent6>
      <a:hlink>
        <a:srgbClr val="0000FF"/>
      </a:hlink>
      <a:folHlink>
        <a:srgbClr val="FF00FF"/>
      </a:folHlink>
    </a:clrScheme>
    <a:fontScheme name="Custom 18">
      <a:majorFont>
        <a:latin typeface="Rockwell"/>
        <a:ea typeface=""/>
        <a:cs typeface=""/>
      </a:majorFont>
      <a:minorFont>
        <a:latin typeface="Rockwell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Sports" id="{F724FF0F-89F1-3F4B-B209-8466C9468769}" vid="{83886FA0-B46C-514B-9773-7EBECF075CC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F3E4CB-59FE-4C1D-99A8-FA6C7BF3A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Four sports awards certificate</Template>
  <TotalTime>0</TotalTime>
  <Pages>4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2019-11-12T06:59:00Z</dcterms:created>
  <dcterms:modified xsi:type="dcterms:W3CDTF">2019-11-12T06:59:00Z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v-abdarl@microsoft.com</vt:lpwstr>
  </property>
  <property fmtid="{D5CDD505-2E9C-101B-9397-08002B2CF9AE}" pid="5" name="MSIP_Label_f42aa342-8706-4288-bd11-ebb85995028c_SetDate">
    <vt:lpwstr>2019-03-05T23:17:01.8629219Z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11892937-f593-4bce-bb41-b2687d3fe872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