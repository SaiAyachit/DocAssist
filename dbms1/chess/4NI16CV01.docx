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26742" w:rsidRDefault="0045647A" w:rsidP="003C417F">
      <w:pPr>
        <w:pStyle w:val="Title"/>
      </w:pPr>
      <w:r w:rsidRPr="0045647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0" wp14:anchorId="120699E8" wp14:editId="059E79F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2FE121-C6DC-45DC-9F18-E48D5AE97AF2}"/>
                    </a:ext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1"/>
                        </a:xfrm>
                      </wpg:grpSpPr>
                      <wps:wsp>
                        <wps:cNvPr id="2" name="Blue rectangle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6D89693-AC9A-4B76-85C6-28B0203487D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1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hite diagonal lines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38935B-80F2-4E7E-A850-EBF510342919}"/>
                            </a:ext>
                          </a:extLst>
                        </wps:cNvPr>
                        <wps:cNvSpPr/>
                        <wps:spPr>
                          <a:xfrm rot="5400000">
                            <a:off x="1147561" y="-1137725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ey center shadow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2A2904-F645-467A-9DAE-E20924F76CA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9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White center box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95D5991-4D9D-4D31-996B-B4C70CBF99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1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Award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AD9C2C-C69E-476B-889A-2FE4149B5605}"/>
                            </a:ext>
                          </a:extLst>
                        </wpg:cNvPr>
                        <wpg:cNvGrpSpPr/>
                        <wpg:grpSpPr>
                          <a:xfrm>
                            <a:off x="4093114" y="1669213"/>
                            <a:ext cx="1441957" cy="1390994"/>
                            <a:chOff x="4093114" y="1669213"/>
                            <a:chExt cx="1443990" cy="1390651"/>
                          </a:xfrm>
                        </wpg:grpSpPr>
                        <wps:wsp>
                          <wps:cNvPr id="16" name="Shap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953358B-F6BA-47A3-BAD9-8DFE145A5C3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93114" y="1669213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" name="Shap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2C7EB39-0B56-4CE7-A8CB-63F6C2F70DD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63014" y="1986713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" name="White circle - upper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23B9C6B-8E75-4F72-9155-9AAE27A7784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2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White circle -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861F03-1BB7-47F1-AA42-0F2EC0C6502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2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White circle -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92EAC6D-275A-44D6-87A5-399CABFA43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5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White circle - lower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FD417F0-B0D7-4452-863C-7315C391CF8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1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Soccer ball - top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BA49E6D-1C1B-48D9-A9BF-78D7AA68E429}"/>
                            </a:ext>
                          </a:extLst>
                        </wps:cNvPr>
                        <wps:cNvSpPr/>
                        <wps:spPr>
                          <a:xfrm>
                            <a:off x="1858646" y="0"/>
                            <a:ext cx="1548765" cy="1015684"/>
                          </a:xfrm>
                          <a:custGeom>
                            <a:avLst/>
                            <a:gdLst>
                              <a:gd name="connsiteX0" fmla="*/ 481121 w 1548765"/>
                              <a:gd name="connsiteY0" fmla="*/ 888687 h 1015684"/>
                              <a:gd name="connsiteX1" fmla="*/ 412574 w 1548765"/>
                              <a:gd name="connsiteY1" fmla="*/ 896297 h 1015684"/>
                              <a:gd name="connsiteX2" fmla="*/ 665180 w 1548765"/>
                              <a:gd name="connsiteY2" fmla="*/ 981368 h 1015684"/>
                              <a:gd name="connsiteX3" fmla="*/ 486212 w 1548765"/>
                              <a:gd name="connsiteY3" fmla="*/ 895005 h 1015684"/>
                              <a:gd name="connsiteX4" fmla="*/ 481121 w 1548765"/>
                              <a:gd name="connsiteY4" fmla="*/ 888687 h 1015684"/>
                              <a:gd name="connsiteX5" fmla="*/ 818838 w 1548765"/>
                              <a:gd name="connsiteY5" fmla="*/ 641011 h 1015684"/>
                              <a:gd name="connsiteX6" fmla="*/ 490012 w 1548765"/>
                              <a:gd name="connsiteY6" fmla="*/ 754080 h 1015684"/>
                              <a:gd name="connsiteX7" fmla="*/ 495103 w 1548765"/>
                              <a:gd name="connsiteY7" fmla="*/ 872175 h 1015684"/>
                              <a:gd name="connsiteX8" fmla="*/ 500194 w 1548765"/>
                              <a:gd name="connsiteY8" fmla="*/ 873468 h 1015684"/>
                              <a:gd name="connsiteX9" fmla="*/ 771873 w 1548765"/>
                              <a:gd name="connsiteY9" fmla="*/ 989050 h 1015684"/>
                              <a:gd name="connsiteX10" fmla="*/ 773092 w 1548765"/>
                              <a:gd name="connsiteY10" fmla="*/ 989050 h 1015684"/>
                              <a:gd name="connsiteX11" fmla="*/ 1077754 w 1548765"/>
                              <a:gd name="connsiteY11" fmla="*/ 924223 h 1015684"/>
                              <a:gd name="connsiteX12" fmla="*/ 1103208 w 1548765"/>
                              <a:gd name="connsiteY12" fmla="*/ 762982 h 1015684"/>
                              <a:gd name="connsiteX13" fmla="*/ 818838 w 1548765"/>
                              <a:gd name="connsiteY13" fmla="*/ 641011 h 1015684"/>
                              <a:gd name="connsiteX14" fmla="*/ 1487818 w 1548765"/>
                              <a:gd name="connsiteY14" fmla="*/ 460673 h 1015684"/>
                              <a:gd name="connsiteX15" fmla="*/ 1335523 w 1548765"/>
                              <a:gd name="connsiteY15" fmla="*/ 494989 h 1015684"/>
                              <a:gd name="connsiteX16" fmla="*/ 1329142 w 1548765"/>
                              <a:gd name="connsiteY16" fmla="*/ 494989 h 1015684"/>
                              <a:gd name="connsiteX17" fmla="*/ 1128591 w 1548765"/>
                              <a:gd name="connsiteY17" fmla="*/ 752788 h 1015684"/>
                              <a:gd name="connsiteX18" fmla="*/ 1128591 w 1548765"/>
                              <a:gd name="connsiteY18" fmla="*/ 755301 h 1015684"/>
                              <a:gd name="connsiteX19" fmla="*/ 1108228 w 1548765"/>
                              <a:gd name="connsiteY19" fmla="*/ 909004 h 1015684"/>
                              <a:gd name="connsiteX20" fmla="*/ 1487818 w 1548765"/>
                              <a:gd name="connsiteY20" fmla="*/ 460673 h 1015684"/>
                              <a:gd name="connsiteX21" fmla="*/ 540777 w 1548765"/>
                              <a:gd name="connsiteY21" fmla="*/ 55561 h 1015684"/>
                              <a:gd name="connsiteX22" fmla="*/ 279280 w 1548765"/>
                              <a:gd name="connsiteY22" fmla="*/ 154631 h 1015684"/>
                              <a:gd name="connsiteX23" fmla="*/ 279280 w 1548765"/>
                              <a:gd name="connsiteY23" fmla="*/ 160949 h 1015684"/>
                              <a:gd name="connsiteX24" fmla="*/ 238696 w 1548765"/>
                              <a:gd name="connsiteY24" fmla="*/ 489892 h 1015684"/>
                              <a:gd name="connsiteX25" fmla="*/ 233606 w 1548765"/>
                              <a:gd name="connsiteY25" fmla="*/ 501307 h 1015684"/>
                              <a:gd name="connsiteX26" fmla="*/ 474811 w 1548765"/>
                              <a:gd name="connsiteY26" fmla="*/ 727374 h 1015684"/>
                              <a:gd name="connsiteX27" fmla="*/ 809947 w 1548765"/>
                              <a:gd name="connsiteY27" fmla="*/ 613084 h 1015684"/>
                              <a:gd name="connsiteX28" fmla="*/ 846730 w 1548765"/>
                              <a:gd name="connsiteY28" fmla="*/ 318457 h 1015684"/>
                              <a:gd name="connsiteX29" fmla="*/ 543359 w 1548765"/>
                              <a:gd name="connsiteY29" fmla="*/ 58074 h 1015684"/>
                              <a:gd name="connsiteX30" fmla="*/ 540777 w 1548765"/>
                              <a:gd name="connsiteY30" fmla="*/ 55561 h 1015684"/>
                              <a:gd name="connsiteX31" fmla="*/ 42550 w 1548765"/>
                              <a:gd name="connsiteY31" fmla="*/ 0 h 1015684"/>
                              <a:gd name="connsiteX32" fmla="*/ 68467 w 1548765"/>
                              <a:gd name="connsiteY32" fmla="*/ 0 h 1015684"/>
                              <a:gd name="connsiteX33" fmla="*/ 40135 w 1548765"/>
                              <a:gd name="connsiteY33" fmla="*/ 92721 h 1015684"/>
                              <a:gd name="connsiteX34" fmla="*/ 25383 w 1548765"/>
                              <a:gd name="connsiteY34" fmla="*/ 240995 h 1015684"/>
                              <a:gd name="connsiteX35" fmla="*/ 92639 w 1548765"/>
                              <a:gd name="connsiteY35" fmla="*/ 552134 h 1015684"/>
                              <a:gd name="connsiteX36" fmla="*/ 217114 w 1548765"/>
                              <a:gd name="connsiteY36" fmla="*/ 498794 h 1015684"/>
                              <a:gd name="connsiteX37" fmla="*/ 214533 w 1548765"/>
                              <a:gd name="connsiteY37" fmla="*/ 492476 h 1015684"/>
                              <a:gd name="connsiteX38" fmla="*/ 257697 w 1548765"/>
                              <a:gd name="connsiteY38" fmla="*/ 155924 h 1015684"/>
                              <a:gd name="connsiteX39" fmla="*/ 260279 w 1548765"/>
                              <a:gd name="connsiteY39" fmla="*/ 150827 h 1015684"/>
                              <a:gd name="connsiteX40" fmla="*/ 182814 w 1548765"/>
                              <a:gd name="connsiteY40" fmla="*/ 11769 h 1015684"/>
                              <a:gd name="connsiteX41" fmla="*/ 178190 w 1548765"/>
                              <a:gd name="connsiteY41" fmla="*/ 0 h 1015684"/>
                              <a:gd name="connsiteX42" fmla="*/ 565623 w 1548765"/>
                              <a:gd name="connsiteY42" fmla="*/ 0 h 1015684"/>
                              <a:gd name="connsiteX43" fmla="*/ 565622 w 1548765"/>
                              <a:gd name="connsiteY43" fmla="*/ 3 h 1015684"/>
                              <a:gd name="connsiteX44" fmla="*/ 558559 w 1548765"/>
                              <a:gd name="connsiteY44" fmla="*/ 39049 h 1015684"/>
                              <a:gd name="connsiteX45" fmla="*/ 561141 w 1548765"/>
                              <a:gd name="connsiteY45" fmla="*/ 40341 h 1015684"/>
                              <a:gd name="connsiteX46" fmla="*/ 864512 w 1548765"/>
                              <a:gd name="connsiteY46" fmla="*/ 301945 h 1015684"/>
                              <a:gd name="connsiteX47" fmla="*/ 1179356 w 1548765"/>
                              <a:gd name="connsiteY47" fmla="*/ 207972 h 1015684"/>
                              <a:gd name="connsiteX48" fmla="*/ 1211474 w 1548765"/>
                              <a:gd name="connsiteY48" fmla="*/ 4946 h 1015684"/>
                              <a:gd name="connsiteX49" fmla="*/ 1211901 w 1548765"/>
                              <a:gd name="connsiteY49" fmla="*/ 0 h 1015684"/>
                              <a:gd name="connsiteX50" fmla="*/ 1238568 w 1548765"/>
                              <a:gd name="connsiteY50" fmla="*/ 0 h 1015684"/>
                              <a:gd name="connsiteX51" fmla="*/ 1236503 w 1548765"/>
                              <a:gd name="connsiteY51" fmla="*/ 20910 h 1015684"/>
                              <a:gd name="connsiteX52" fmla="*/ 1204739 w 1548765"/>
                              <a:gd name="connsiteY52" fmla="*/ 214289 h 1015684"/>
                              <a:gd name="connsiteX53" fmla="*/ 1203448 w 1548765"/>
                              <a:gd name="connsiteY53" fmla="*/ 215581 h 1015684"/>
                              <a:gd name="connsiteX54" fmla="*/ 1331651 w 1548765"/>
                              <a:gd name="connsiteY54" fmla="*/ 470868 h 1015684"/>
                              <a:gd name="connsiteX55" fmla="*/ 1496709 w 1548765"/>
                              <a:gd name="connsiteY55" fmla="*/ 431455 h 1015684"/>
                              <a:gd name="connsiteX56" fmla="*/ 1522092 w 1548765"/>
                              <a:gd name="connsiteY56" fmla="*/ 239703 h 1015684"/>
                              <a:gd name="connsiteX57" fmla="*/ 1511982 w 1548765"/>
                              <a:gd name="connsiteY57" fmla="*/ 113998 h 1015684"/>
                              <a:gd name="connsiteX58" fmla="*/ 1465649 w 1548765"/>
                              <a:gd name="connsiteY58" fmla="*/ 12121 h 1015684"/>
                              <a:gd name="connsiteX59" fmla="*/ 1457763 w 1548765"/>
                              <a:gd name="connsiteY59" fmla="*/ 0 h 1015684"/>
                              <a:gd name="connsiteX60" fmla="*/ 1508903 w 1548765"/>
                              <a:gd name="connsiteY60" fmla="*/ 0 h 1015684"/>
                              <a:gd name="connsiteX61" fmla="*/ 1537365 w 1548765"/>
                              <a:gd name="connsiteY61" fmla="*/ 107609 h 1015684"/>
                              <a:gd name="connsiteX62" fmla="*/ 1541165 w 1548765"/>
                              <a:gd name="connsiteY62" fmla="*/ 136827 h 1015684"/>
                              <a:gd name="connsiteX63" fmla="*/ 1541165 w 1548765"/>
                              <a:gd name="connsiteY63" fmla="*/ 140632 h 1015684"/>
                              <a:gd name="connsiteX64" fmla="*/ 1543674 w 1548765"/>
                              <a:gd name="connsiteY64" fmla="*/ 168559 h 1015684"/>
                              <a:gd name="connsiteX65" fmla="*/ 1548765 w 1548765"/>
                              <a:gd name="connsiteY65" fmla="*/ 240995 h 1015684"/>
                              <a:gd name="connsiteX66" fmla="*/ 1071444 w 1548765"/>
                              <a:gd name="connsiteY66" fmla="*/ 956026 h 1015684"/>
                              <a:gd name="connsiteX67" fmla="*/ 804856 w 1548765"/>
                              <a:gd name="connsiteY67" fmla="*/ 1014392 h 1015684"/>
                              <a:gd name="connsiteX68" fmla="*/ 774383 w 1548765"/>
                              <a:gd name="connsiteY68" fmla="*/ 1015684 h 1015684"/>
                              <a:gd name="connsiteX69" fmla="*/ 769292 w 1548765"/>
                              <a:gd name="connsiteY69" fmla="*/ 1015684 h 1015684"/>
                              <a:gd name="connsiteX70" fmla="*/ 0 w 1548765"/>
                              <a:gd name="connsiteY70" fmla="*/ 240995 h 1015684"/>
                              <a:gd name="connsiteX71" fmla="*/ 27358 w 1548765"/>
                              <a:gd name="connsiteY71" fmla="*/ 36268 h 10156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</a:cxnLst>
                            <a:rect l="l" t="t" r="r" b="b"/>
                            <a:pathLst>
                              <a:path w="1548765" h="1015684">
                                <a:moveTo>
                                  <a:pt x="481121" y="888687"/>
                                </a:moveTo>
                                <a:cubicBezTo>
                                  <a:pt x="453229" y="892492"/>
                                  <a:pt x="415084" y="896297"/>
                                  <a:pt x="412574" y="896297"/>
                                </a:cubicBezTo>
                                <a:cubicBezTo>
                                  <a:pt x="490012" y="939515"/>
                                  <a:pt x="575051" y="968661"/>
                                  <a:pt x="665180" y="981368"/>
                                </a:cubicBezTo>
                                <a:cubicBezTo>
                                  <a:pt x="567450" y="943319"/>
                                  <a:pt x="491303" y="897589"/>
                                  <a:pt x="486212" y="895005"/>
                                </a:cubicBezTo>
                                <a:cubicBezTo>
                                  <a:pt x="483702" y="892492"/>
                                  <a:pt x="482412" y="891200"/>
                                  <a:pt x="481121" y="888687"/>
                                </a:cubicBezTo>
                                <a:close/>
                                <a:moveTo>
                                  <a:pt x="818838" y="641011"/>
                                </a:moveTo>
                                <a:cubicBezTo>
                                  <a:pt x="696944" y="698156"/>
                                  <a:pt x="526867" y="743886"/>
                                  <a:pt x="490012" y="754080"/>
                                </a:cubicBezTo>
                                <a:cubicBezTo>
                                  <a:pt x="487503" y="811225"/>
                                  <a:pt x="492522" y="851859"/>
                                  <a:pt x="495103" y="872175"/>
                                </a:cubicBezTo>
                                <a:cubicBezTo>
                                  <a:pt x="496394" y="872175"/>
                                  <a:pt x="498903" y="872175"/>
                                  <a:pt x="500194" y="873468"/>
                                </a:cubicBezTo>
                                <a:cubicBezTo>
                                  <a:pt x="501413" y="874688"/>
                                  <a:pt x="633488" y="952150"/>
                                  <a:pt x="771873" y="989050"/>
                                </a:cubicBezTo>
                                <a:cubicBezTo>
                                  <a:pt x="771873" y="989050"/>
                                  <a:pt x="773092" y="989050"/>
                                  <a:pt x="773092" y="989050"/>
                                </a:cubicBezTo>
                                <a:cubicBezTo>
                                  <a:pt x="881004" y="989050"/>
                                  <a:pt x="985115" y="966149"/>
                                  <a:pt x="1077754" y="924223"/>
                                </a:cubicBezTo>
                                <a:cubicBezTo>
                                  <a:pt x="1100627" y="850566"/>
                                  <a:pt x="1103208" y="782007"/>
                                  <a:pt x="1103208" y="762982"/>
                                </a:cubicBezTo>
                                <a:cubicBezTo>
                                  <a:pt x="966042" y="747691"/>
                                  <a:pt x="853112" y="667717"/>
                                  <a:pt x="818838" y="641011"/>
                                </a:cubicBezTo>
                                <a:close/>
                                <a:moveTo>
                                  <a:pt x="1487818" y="460673"/>
                                </a:moveTo>
                                <a:cubicBezTo>
                                  <a:pt x="1410380" y="491184"/>
                                  <a:pt x="1355815" y="494989"/>
                                  <a:pt x="1335523" y="494989"/>
                                </a:cubicBezTo>
                                <a:cubicBezTo>
                                  <a:pt x="1332942" y="494989"/>
                                  <a:pt x="1330432" y="494989"/>
                                  <a:pt x="1329142" y="494989"/>
                                </a:cubicBezTo>
                                <a:cubicBezTo>
                                  <a:pt x="1275795" y="619474"/>
                                  <a:pt x="1165374" y="721057"/>
                                  <a:pt x="1128591" y="752788"/>
                                </a:cubicBezTo>
                                <a:cubicBezTo>
                                  <a:pt x="1128591" y="754080"/>
                                  <a:pt x="1128591" y="754080"/>
                                  <a:pt x="1128591" y="755301"/>
                                </a:cubicBezTo>
                                <a:cubicBezTo>
                                  <a:pt x="1128591" y="759177"/>
                                  <a:pt x="1129810" y="827737"/>
                                  <a:pt x="1108228" y="909004"/>
                                </a:cubicBezTo>
                                <a:cubicBezTo>
                                  <a:pt x="1288487" y="818835"/>
                                  <a:pt x="1426872" y="657522"/>
                                  <a:pt x="1487818" y="460673"/>
                                </a:cubicBezTo>
                                <a:close/>
                                <a:moveTo>
                                  <a:pt x="540777" y="55561"/>
                                </a:moveTo>
                                <a:cubicBezTo>
                                  <a:pt x="401173" y="101291"/>
                                  <a:pt x="311044" y="139412"/>
                                  <a:pt x="279280" y="154631"/>
                                </a:cubicBezTo>
                                <a:cubicBezTo>
                                  <a:pt x="279280" y="157144"/>
                                  <a:pt x="280570" y="158436"/>
                                  <a:pt x="279280" y="160949"/>
                                </a:cubicBezTo>
                                <a:cubicBezTo>
                                  <a:pt x="279280" y="163533"/>
                                  <a:pt x="227224" y="324774"/>
                                  <a:pt x="238696" y="489892"/>
                                </a:cubicBezTo>
                                <a:cubicBezTo>
                                  <a:pt x="239915" y="494989"/>
                                  <a:pt x="237406" y="498794"/>
                                  <a:pt x="233606" y="501307"/>
                                </a:cubicBezTo>
                                <a:cubicBezTo>
                                  <a:pt x="311044" y="607987"/>
                                  <a:pt x="434156" y="700740"/>
                                  <a:pt x="474811" y="727374"/>
                                </a:cubicBezTo>
                                <a:cubicBezTo>
                                  <a:pt x="477321" y="727374"/>
                                  <a:pt x="675362" y="676619"/>
                                  <a:pt x="809947" y="613084"/>
                                </a:cubicBezTo>
                                <a:cubicBezTo>
                                  <a:pt x="825148" y="519111"/>
                                  <a:pt x="841639" y="366700"/>
                                  <a:pt x="846730" y="318457"/>
                                </a:cubicBezTo>
                                <a:cubicBezTo>
                                  <a:pt x="649980" y="147022"/>
                                  <a:pt x="544577" y="59366"/>
                                  <a:pt x="543359" y="58074"/>
                                </a:cubicBezTo>
                                <a:cubicBezTo>
                                  <a:pt x="542068" y="58074"/>
                                  <a:pt x="542068" y="56853"/>
                                  <a:pt x="540777" y="55561"/>
                                </a:cubicBezTo>
                                <a:close/>
                                <a:moveTo>
                                  <a:pt x="42550" y="0"/>
                                </a:moveTo>
                                <a:lnTo>
                                  <a:pt x="68467" y="0"/>
                                </a:lnTo>
                                <a:lnTo>
                                  <a:pt x="40135" y="92721"/>
                                </a:lnTo>
                                <a:cubicBezTo>
                                  <a:pt x="30456" y="140668"/>
                                  <a:pt x="25383" y="190204"/>
                                  <a:pt x="25383" y="240995"/>
                                </a:cubicBezTo>
                                <a:cubicBezTo>
                                  <a:pt x="25383" y="351480"/>
                                  <a:pt x="49475" y="456869"/>
                                  <a:pt x="92639" y="552134"/>
                                </a:cubicBezTo>
                                <a:cubicBezTo>
                                  <a:pt x="156167" y="531818"/>
                                  <a:pt x="198041" y="510209"/>
                                  <a:pt x="217114" y="498794"/>
                                </a:cubicBezTo>
                                <a:cubicBezTo>
                                  <a:pt x="215823" y="496281"/>
                                  <a:pt x="214533" y="494989"/>
                                  <a:pt x="214533" y="492476"/>
                                </a:cubicBezTo>
                                <a:cubicBezTo>
                                  <a:pt x="203132" y="322262"/>
                                  <a:pt x="253897" y="160949"/>
                                  <a:pt x="257697" y="155924"/>
                                </a:cubicBezTo>
                                <a:cubicBezTo>
                                  <a:pt x="257697" y="153339"/>
                                  <a:pt x="258988" y="152119"/>
                                  <a:pt x="260279" y="150827"/>
                                </a:cubicBezTo>
                                <a:cubicBezTo>
                                  <a:pt x="223460" y="95584"/>
                                  <a:pt x="199009" y="48597"/>
                                  <a:pt x="182814" y="11769"/>
                                </a:cubicBezTo>
                                <a:lnTo>
                                  <a:pt x="178190" y="0"/>
                                </a:lnTo>
                                <a:lnTo>
                                  <a:pt x="565623" y="0"/>
                                </a:lnTo>
                                <a:lnTo>
                                  <a:pt x="565622" y="3"/>
                                </a:lnTo>
                                <a:cubicBezTo>
                                  <a:pt x="562463" y="16911"/>
                                  <a:pt x="560155" y="30165"/>
                                  <a:pt x="558559" y="39049"/>
                                </a:cubicBezTo>
                                <a:cubicBezTo>
                                  <a:pt x="559850" y="39049"/>
                                  <a:pt x="559850" y="39049"/>
                                  <a:pt x="561141" y="40341"/>
                                </a:cubicBezTo>
                                <a:cubicBezTo>
                                  <a:pt x="562360" y="41562"/>
                                  <a:pt x="667762" y="129218"/>
                                  <a:pt x="864512" y="301945"/>
                                </a:cubicBezTo>
                                <a:cubicBezTo>
                                  <a:pt x="1006697" y="268922"/>
                                  <a:pt x="1137482" y="223191"/>
                                  <a:pt x="1179356" y="207972"/>
                                </a:cubicBezTo>
                                <a:cubicBezTo>
                                  <a:pt x="1196484" y="124623"/>
                                  <a:pt x="1206120" y="56993"/>
                                  <a:pt x="1211474" y="4946"/>
                                </a:cubicBezTo>
                                <a:lnTo>
                                  <a:pt x="1211901" y="0"/>
                                </a:lnTo>
                                <a:lnTo>
                                  <a:pt x="1238568" y="0"/>
                                </a:lnTo>
                                <a:lnTo>
                                  <a:pt x="1236503" y="20910"/>
                                </a:lnTo>
                                <a:cubicBezTo>
                                  <a:pt x="1230689" y="71842"/>
                                  <a:pt x="1220925" y="136190"/>
                                  <a:pt x="1204739" y="214289"/>
                                </a:cubicBezTo>
                                <a:cubicBezTo>
                                  <a:pt x="1203448" y="214289"/>
                                  <a:pt x="1203448" y="215581"/>
                                  <a:pt x="1203448" y="215581"/>
                                </a:cubicBezTo>
                                <a:cubicBezTo>
                                  <a:pt x="1297378" y="332456"/>
                                  <a:pt x="1324051" y="436552"/>
                                  <a:pt x="1331651" y="470868"/>
                                </a:cubicBezTo>
                                <a:cubicBezTo>
                                  <a:pt x="1343124" y="470868"/>
                                  <a:pt x="1405289" y="470868"/>
                                  <a:pt x="1496709" y="431455"/>
                                </a:cubicBezTo>
                                <a:cubicBezTo>
                                  <a:pt x="1513201" y="370505"/>
                                  <a:pt x="1522092" y="305750"/>
                                  <a:pt x="1522092" y="239703"/>
                                </a:cubicBezTo>
                                <a:cubicBezTo>
                                  <a:pt x="1522092" y="196557"/>
                                  <a:pt x="1518292" y="154631"/>
                                  <a:pt x="1511982" y="113998"/>
                                </a:cubicBezTo>
                                <a:cubicBezTo>
                                  <a:pt x="1498646" y="76219"/>
                                  <a:pt x="1482454" y="42087"/>
                                  <a:pt x="1465649" y="12121"/>
                                </a:cubicBezTo>
                                <a:lnTo>
                                  <a:pt x="1457763" y="0"/>
                                </a:lnTo>
                                <a:lnTo>
                                  <a:pt x="1508903" y="0"/>
                                </a:lnTo>
                                <a:lnTo>
                                  <a:pt x="1537365" y="107609"/>
                                </a:lnTo>
                                <a:cubicBezTo>
                                  <a:pt x="1538583" y="117803"/>
                                  <a:pt x="1539874" y="126705"/>
                                  <a:pt x="1541165" y="136827"/>
                                </a:cubicBezTo>
                                <a:cubicBezTo>
                                  <a:pt x="1541165" y="138120"/>
                                  <a:pt x="1541165" y="139412"/>
                                  <a:pt x="1541165" y="140632"/>
                                </a:cubicBezTo>
                                <a:cubicBezTo>
                                  <a:pt x="1541165" y="149534"/>
                                  <a:pt x="1542384" y="159729"/>
                                  <a:pt x="1543674" y="168559"/>
                                </a:cubicBezTo>
                                <a:cubicBezTo>
                                  <a:pt x="1546256" y="192752"/>
                                  <a:pt x="1547475" y="215581"/>
                                  <a:pt x="1548765" y="240995"/>
                                </a:cubicBezTo>
                                <a:cubicBezTo>
                                  <a:pt x="1548765" y="562328"/>
                                  <a:pt x="1352015" y="839152"/>
                                  <a:pt x="1071444" y="956026"/>
                                </a:cubicBezTo>
                                <a:cubicBezTo>
                                  <a:pt x="988915" y="990270"/>
                                  <a:pt x="898786" y="1010587"/>
                                  <a:pt x="804856" y="1014392"/>
                                </a:cubicBezTo>
                                <a:cubicBezTo>
                                  <a:pt x="794674" y="1015684"/>
                                  <a:pt x="784564" y="1015684"/>
                                  <a:pt x="774383" y="1015684"/>
                                </a:cubicBezTo>
                                <a:cubicBezTo>
                                  <a:pt x="773092" y="1015684"/>
                                  <a:pt x="770582" y="1015684"/>
                                  <a:pt x="769292" y="1015684"/>
                                </a:cubicBezTo>
                                <a:cubicBezTo>
                                  <a:pt x="345317" y="1013171"/>
                                  <a:pt x="0" y="666424"/>
                                  <a:pt x="0" y="240995"/>
                                </a:cubicBezTo>
                                <a:cubicBezTo>
                                  <a:pt x="0" y="170192"/>
                                  <a:pt x="9523" y="101534"/>
                                  <a:pt x="27358" y="362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occer ball - bottom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4A031E8-901B-464F-B599-ED0D1D8C3FD7}"/>
                            </a:ext>
                          </a:extLst>
                        </wps:cNvPr>
                        <wps:cNvSpPr/>
                        <wps:spPr>
                          <a:xfrm>
                            <a:off x="6466205" y="6157914"/>
                            <a:ext cx="1548765" cy="1160773"/>
                          </a:xfrm>
                          <a:custGeom>
                            <a:avLst/>
                            <a:gdLst>
                              <a:gd name="connsiteX0" fmla="*/ 154877 w 1548765"/>
                              <a:gd name="connsiteY0" fmla="*/ 468647 h 1160773"/>
                              <a:gd name="connsiteX1" fmla="*/ 82529 w 1548765"/>
                              <a:gd name="connsiteY1" fmla="*/ 488964 h 1160773"/>
                              <a:gd name="connsiteX2" fmla="*/ 25383 w 1548765"/>
                              <a:gd name="connsiteY2" fmla="*/ 775981 h 1160773"/>
                              <a:gd name="connsiteX3" fmla="*/ 92639 w 1548765"/>
                              <a:gd name="connsiteY3" fmla="*/ 1087120 h 1160773"/>
                              <a:gd name="connsiteX4" fmla="*/ 217114 w 1548765"/>
                              <a:gd name="connsiteY4" fmla="*/ 1033780 h 1160773"/>
                              <a:gd name="connsiteX5" fmla="*/ 214533 w 1548765"/>
                              <a:gd name="connsiteY5" fmla="*/ 1027463 h 1160773"/>
                              <a:gd name="connsiteX6" fmla="*/ 257698 w 1548765"/>
                              <a:gd name="connsiteY6" fmla="*/ 690910 h 1160773"/>
                              <a:gd name="connsiteX7" fmla="*/ 260279 w 1548765"/>
                              <a:gd name="connsiteY7" fmla="*/ 685813 h 1160773"/>
                              <a:gd name="connsiteX8" fmla="*/ 154877 w 1548765"/>
                              <a:gd name="connsiteY8" fmla="*/ 468647 h 1160773"/>
                              <a:gd name="connsiteX9" fmla="*/ 1355815 w 1548765"/>
                              <a:gd name="connsiteY9" fmla="*/ 400016 h 1160773"/>
                              <a:gd name="connsiteX10" fmla="*/ 1244103 w 1548765"/>
                              <a:gd name="connsiteY10" fmla="*/ 411502 h 1160773"/>
                              <a:gd name="connsiteX11" fmla="*/ 1204739 w 1548765"/>
                              <a:gd name="connsiteY11" fmla="*/ 749275 h 1160773"/>
                              <a:gd name="connsiteX12" fmla="*/ 1203448 w 1548765"/>
                              <a:gd name="connsiteY12" fmla="*/ 750568 h 1160773"/>
                              <a:gd name="connsiteX13" fmla="*/ 1331651 w 1548765"/>
                              <a:gd name="connsiteY13" fmla="*/ 1005854 h 1160773"/>
                              <a:gd name="connsiteX14" fmla="*/ 1496709 w 1548765"/>
                              <a:gd name="connsiteY14" fmla="*/ 966441 h 1160773"/>
                              <a:gd name="connsiteX15" fmla="*/ 1522092 w 1548765"/>
                              <a:gd name="connsiteY15" fmla="*/ 774689 h 1160773"/>
                              <a:gd name="connsiteX16" fmla="*/ 1511982 w 1548765"/>
                              <a:gd name="connsiteY16" fmla="*/ 648984 h 1160773"/>
                              <a:gd name="connsiteX17" fmla="*/ 1358324 w 1548765"/>
                              <a:gd name="connsiteY17" fmla="*/ 403892 h 1160773"/>
                              <a:gd name="connsiteX18" fmla="*/ 1355815 w 1548765"/>
                              <a:gd name="connsiteY18" fmla="*/ 400016 h 1160773"/>
                              <a:gd name="connsiteX19" fmla="*/ 1374816 w 1548765"/>
                              <a:gd name="connsiteY19" fmla="*/ 330236 h 1160773"/>
                              <a:gd name="connsiteX20" fmla="*/ 1371016 w 1548765"/>
                              <a:gd name="connsiteY20" fmla="*/ 383576 h 1160773"/>
                              <a:gd name="connsiteX21" fmla="*/ 1374816 w 1548765"/>
                              <a:gd name="connsiteY21" fmla="*/ 386088 h 1160773"/>
                              <a:gd name="connsiteX22" fmla="*/ 1475127 w 1548765"/>
                              <a:gd name="connsiteY22" fmla="*/ 514378 h 1160773"/>
                              <a:gd name="connsiteX23" fmla="*/ 1374816 w 1548765"/>
                              <a:gd name="connsiteY23" fmla="*/ 330236 h 1160773"/>
                              <a:gd name="connsiteX24" fmla="*/ 968624 w 1548765"/>
                              <a:gd name="connsiteY24" fmla="*/ 198141 h 1160773"/>
                              <a:gd name="connsiteX25" fmla="*/ 963533 w 1548765"/>
                              <a:gd name="connsiteY25" fmla="*/ 199362 h 1160773"/>
                              <a:gd name="connsiteX26" fmla="*/ 628397 w 1548765"/>
                              <a:gd name="connsiteY26" fmla="*/ 301017 h 1160773"/>
                              <a:gd name="connsiteX27" fmla="*/ 622016 w 1548765"/>
                              <a:gd name="connsiteY27" fmla="*/ 303530 h 1160773"/>
                              <a:gd name="connsiteX28" fmla="*/ 620797 w 1548765"/>
                              <a:gd name="connsiteY28" fmla="*/ 303530 h 1160773"/>
                              <a:gd name="connsiteX29" fmla="*/ 558559 w 1548765"/>
                              <a:gd name="connsiteY29" fmla="*/ 574035 h 1160773"/>
                              <a:gd name="connsiteX30" fmla="*/ 561141 w 1548765"/>
                              <a:gd name="connsiteY30" fmla="*/ 575328 h 1160773"/>
                              <a:gd name="connsiteX31" fmla="*/ 864512 w 1548765"/>
                              <a:gd name="connsiteY31" fmla="*/ 836931 h 1160773"/>
                              <a:gd name="connsiteX32" fmla="*/ 1179356 w 1548765"/>
                              <a:gd name="connsiteY32" fmla="*/ 742958 h 1160773"/>
                              <a:gd name="connsiteX33" fmla="*/ 1217430 w 1548765"/>
                              <a:gd name="connsiteY33" fmla="*/ 408918 h 1160773"/>
                              <a:gd name="connsiteX34" fmla="*/ 1221230 w 1548765"/>
                              <a:gd name="connsiteY34" fmla="*/ 400016 h 1160773"/>
                              <a:gd name="connsiteX35" fmla="*/ 968624 w 1548765"/>
                              <a:gd name="connsiteY35" fmla="*/ 198141 h 1160773"/>
                              <a:gd name="connsiteX36" fmla="*/ 370700 w 1548765"/>
                              <a:gd name="connsiteY36" fmla="*/ 142217 h 1160773"/>
                              <a:gd name="connsiteX37" fmla="*/ 95221 w 1548765"/>
                              <a:gd name="connsiteY37" fmla="*/ 454648 h 1160773"/>
                              <a:gd name="connsiteX38" fmla="*/ 152367 w 1548765"/>
                              <a:gd name="connsiteY38" fmla="*/ 440721 h 1160773"/>
                              <a:gd name="connsiteX39" fmla="*/ 158677 w 1548765"/>
                              <a:gd name="connsiteY39" fmla="*/ 441941 h 1160773"/>
                              <a:gd name="connsiteX40" fmla="*/ 363100 w 1548765"/>
                              <a:gd name="connsiteY40" fmla="*/ 219678 h 1160773"/>
                              <a:gd name="connsiteX41" fmla="*/ 370700 w 1548765"/>
                              <a:gd name="connsiteY41" fmla="*/ 142217 h 1160773"/>
                              <a:gd name="connsiteX42" fmla="*/ 771873 w 1548765"/>
                              <a:gd name="connsiteY42" fmla="*/ 25414 h 1160773"/>
                              <a:gd name="connsiteX43" fmla="*/ 399883 w 1548765"/>
                              <a:gd name="connsiteY43" fmla="*/ 124485 h 1160773"/>
                              <a:gd name="connsiteX44" fmla="*/ 387191 w 1548765"/>
                              <a:gd name="connsiteY44" fmla="*/ 213361 h 1160773"/>
                              <a:gd name="connsiteX45" fmla="*/ 611906 w 1548765"/>
                              <a:gd name="connsiteY45" fmla="*/ 280700 h 1160773"/>
                              <a:gd name="connsiteX46" fmla="*/ 613125 w 1548765"/>
                              <a:gd name="connsiteY46" fmla="*/ 279408 h 1160773"/>
                              <a:gd name="connsiteX47" fmla="*/ 952132 w 1548765"/>
                              <a:gd name="connsiteY47" fmla="*/ 175240 h 1160773"/>
                              <a:gd name="connsiteX48" fmla="*/ 980024 w 1548765"/>
                              <a:gd name="connsiteY48" fmla="*/ 54633 h 1160773"/>
                              <a:gd name="connsiteX49" fmla="*/ 771873 w 1548765"/>
                              <a:gd name="connsiteY49" fmla="*/ 25414 h 1160773"/>
                              <a:gd name="connsiteX50" fmla="*/ 774383 w 1548765"/>
                              <a:gd name="connsiteY50" fmla="*/ 0 h 1160773"/>
                              <a:gd name="connsiteX51" fmla="*/ 1537365 w 1548765"/>
                              <a:gd name="connsiteY51" fmla="*/ 642595 h 1160773"/>
                              <a:gd name="connsiteX52" fmla="*/ 1541165 w 1548765"/>
                              <a:gd name="connsiteY52" fmla="*/ 671814 h 1160773"/>
                              <a:gd name="connsiteX53" fmla="*/ 1541165 w 1548765"/>
                              <a:gd name="connsiteY53" fmla="*/ 675619 h 1160773"/>
                              <a:gd name="connsiteX54" fmla="*/ 1543674 w 1548765"/>
                              <a:gd name="connsiteY54" fmla="*/ 703545 h 1160773"/>
                              <a:gd name="connsiteX55" fmla="*/ 1548765 w 1548765"/>
                              <a:gd name="connsiteY55" fmla="*/ 775981 h 1160773"/>
                              <a:gd name="connsiteX56" fmla="*/ 1471716 w 1548765"/>
                              <a:gd name="connsiteY56" fmla="*/ 1112616 h 1160773"/>
                              <a:gd name="connsiteX57" fmla="*/ 1443876 w 1548765"/>
                              <a:gd name="connsiteY57" fmla="*/ 1160773 h 1160773"/>
                              <a:gd name="connsiteX58" fmla="*/ 1411106 w 1548765"/>
                              <a:gd name="connsiteY58" fmla="*/ 1160773 h 1160773"/>
                              <a:gd name="connsiteX59" fmla="*/ 1428144 w 1548765"/>
                              <a:gd name="connsiteY59" fmla="*/ 1136077 h 1160773"/>
                              <a:gd name="connsiteX60" fmla="*/ 1487818 w 1548765"/>
                              <a:gd name="connsiteY60" fmla="*/ 995660 h 1160773"/>
                              <a:gd name="connsiteX61" fmla="*/ 1335523 w 1548765"/>
                              <a:gd name="connsiteY61" fmla="*/ 1029975 h 1160773"/>
                              <a:gd name="connsiteX62" fmla="*/ 1329142 w 1548765"/>
                              <a:gd name="connsiteY62" fmla="*/ 1029975 h 1160773"/>
                              <a:gd name="connsiteX63" fmla="*/ 1280473 w 1548765"/>
                              <a:gd name="connsiteY63" fmla="*/ 1118311 h 1160773"/>
                              <a:gd name="connsiteX64" fmla="*/ 1247889 w 1548765"/>
                              <a:gd name="connsiteY64" fmla="*/ 1160773 h 1160773"/>
                              <a:gd name="connsiteX65" fmla="*/ 779004 w 1548765"/>
                              <a:gd name="connsiteY65" fmla="*/ 1160773 h 1160773"/>
                              <a:gd name="connsiteX66" fmla="*/ 809947 w 1548765"/>
                              <a:gd name="connsiteY66" fmla="*/ 1148070 h 1160773"/>
                              <a:gd name="connsiteX67" fmla="*/ 846730 w 1548765"/>
                              <a:gd name="connsiteY67" fmla="*/ 853443 h 1160773"/>
                              <a:gd name="connsiteX68" fmla="*/ 543359 w 1548765"/>
                              <a:gd name="connsiteY68" fmla="*/ 593060 h 1160773"/>
                              <a:gd name="connsiteX69" fmla="*/ 540777 w 1548765"/>
                              <a:gd name="connsiteY69" fmla="*/ 590547 h 1160773"/>
                              <a:gd name="connsiteX70" fmla="*/ 279280 w 1548765"/>
                              <a:gd name="connsiteY70" fmla="*/ 689618 h 1160773"/>
                              <a:gd name="connsiteX71" fmla="*/ 279280 w 1548765"/>
                              <a:gd name="connsiteY71" fmla="*/ 695935 h 1160773"/>
                              <a:gd name="connsiteX72" fmla="*/ 238696 w 1548765"/>
                              <a:gd name="connsiteY72" fmla="*/ 1024878 h 1160773"/>
                              <a:gd name="connsiteX73" fmla="*/ 233606 w 1548765"/>
                              <a:gd name="connsiteY73" fmla="*/ 1036293 h 1160773"/>
                              <a:gd name="connsiteX74" fmla="*/ 298246 w 1548765"/>
                              <a:gd name="connsiteY74" fmla="*/ 1112876 h 1160773"/>
                              <a:gd name="connsiteX75" fmla="*/ 348513 w 1548765"/>
                              <a:gd name="connsiteY75" fmla="*/ 1160773 h 1160773"/>
                              <a:gd name="connsiteX76" fmla="*/ 106385 w 1548765"/>
                              <a:gd name="connsiteY76" fmla="*/ 1160773 h 1160773"/>
                              <a:gd name="connsiteX77" fmla="*/ 60581 w 1548765"/>
                              <a:gd name="connsiteY77" fmla="*/ 1076151 h 1160773"/>
                              <a:gd name="connsiteX78" fmla="*/ 0 w 1548765"/>
                              <a:gd name="connsiteY78" fmla="*/ 775981 h 1160773"/>
                              <a:gd name="connsiteX79" fmla="*/ 379591 w 1548765"/>
                              <a:gd name="connsiteY79" fmla="*/ 109193 h 1160773"/>
                              <a:gd name="connsiteX80" fmla="*/ 412574 w 1548765"/>
                              <a:gd name="connsiteY80" fmla="*/ 90169 h 1160773"/>
                              <a:gd name="connsiteX81" fmla="*/ 774383 w 1548765"/>
                              <a:gd name="connsiteY81" fmla="*/ 0 h 1160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</a:cxnLst>
                            <a:rect l="l" t="t" r="r" b="b"/>
                            <a:pathLst>
                              <a:path w="1548765" h="1160773">
                                <a:moveTo>
                                  <a:pt x="154877" y="468647"/>
                                </a:moveTo>
                                <a:cubicBezTo>
                                  <a:pt x="145986" y="469868"/>
                                  <a:pt x="113003" y="477549"/>
                                  <a:pt x="82529" y="488964"/>
                                </a:cubicBezTo>
                                <a:cubicBezTo>
                                  <a:pt x="45674" y="577840"/>
                                  <a:pt x="25383" y="674398"/>
                                  <a:pt x="25383" y="775981"/>
                                </a:cubicBezTo>
                                <a:cubicBezTo>
                                  <a:pt x="25383" y="886467"/>
                                  <a:pt x="49475" y="991855"/>
                                  <a:pt x="92639" y="1087120"/>
                                </a:cubicBezTo>
                                <a:cubicBezTo>
                                  <a:pt x="156167" y="1066804"/>
                                  <a:pt x="198041" y="1045195"/>
                                  <a:pt x="217114" y="1033780"/>
                                </a:cubicBezTo>
                                <a:cubicBezTo>
                                  <a:pt x="215824" y="1031268"/>
                                  <a:pt x="214533" y="1029975"/>
                                  <a:pt x="214533" y="1027463"/>
                                </a:cubicBezTo>
                                <a:cubicBezTo>
                                  <a:pt x="203132" y="857248"/>
                                  <a:pt x="253897" y="695935"/>
                                  <a:pt x="257698" y="690910"/>
                                </a:cubicBezTo>
                                <a:cubicBezTo>
                                  <a:pt x="257698" y="688325"/>
                                  <a:pt x="258988" y="687105"/>
                                  <a:pt x="260279" y="685813"/>
                                </a:cubicBezTo>
                                <a:cubicBezTo>
                                  <a:pt x="186641" y="575328"/>
                                  <a:pt x="162477" y="497866"/>
                                  <a:pt x="154877" y="468647"/>
                                </a:cubicBezTo>
                                <a:close/>
                                <a:moveTo>
                                  <a:pt x="1355815" y="400016"/>
                                </a:moveTo>
                                <a:cubicBezTo>
                                  <a:pt x="1330432" y="403892"/>
                                  <a:pt x="1279667" y="408918"/>
                                  <a:pt x="1244103" y="411502"/>
                                </a:cubicBezTo>
                                <a:cubicBezTo>
                                  <a:pt x="1245394" y="430527"/>
                                  <a:pt x="1247903" y="541012"/>
                                  <a:pt x="1204739" y="749275"/>
                                </a:cubicBezTo>
                                <a:cubicBezTo>
                                  <a:pt x="1203448" y="749275"/>
                                  <a:pt x="1203448" y="750568"/>
                                  <a:pt x="1203448" y="750568"/>
                                </a:cubicBezTo>
                                <a:cubicBezTo>
                                  <a:pt x="1297378" y="867442"/>
                                  <a:pt x="1324051" y="971538"/>
                                  <a:pt x="1331651" y="1005854"/>
                                </a:cubicBezTo>
                                <a:cubicBezTo>
                                  <a:pt x="1343124" y="1005854"/>
                                  <a:pt x="1405289" y="1005854"/>
                                  <a:pt x="1496709" y="966441"/>
                                </a:cubicBezTo>
                                <a:cubicBezTo>
                                  <a:pt x="1513201" y="905491"/>
                                  <a:pt x="1522092" y="840736"/>
                                  <a:pt x="1522092" y="774689"/>
                                </a:cubicBezTo>
                                <a:cubicBezTo>
                                  <a:pt x="1522092" y="731543"/>
                                  <a:pt x="1518292" y="689618"/>
                                  <a:pt x="1511982" y="648984"/>
                                </a:cubicBezTo>
                                <a:cubicBezTo>
                                  <a:pt x="1458636" y="497866"/>
                                  <a:pt x="1359615" y="405113"/>
                                  <a:pt x="1358324" y="403892"/>
                                </a:cubicBezTo>
                                <a:cubicBezTo>
                                  <a:pt x="1357106" y="402600"/>
                                  <a:pt x="1357106" y="401308"/>
                                  <a:pt x="1355815" y="400016"/>
                                </a:cubicBezTo>
                                <a:close/>
                                <a:moveTo>
                                  <a:pt x="1374816" y="330236"/>
                                </a:moveTo>
                                <a:cubicBezTo>
                                  <a:pt x="1373597" y="342871"/>
                                  <a:pt x="1372306" y="363187"/>
                                  <a:pt x="1371016" y="383576"/>
                                </a:cubicBezTo>
                                <a:cubicBezTo>
                                  <a:pt x="1372306" y="384796"/>
                                  <a:pt x="1373597" y="384796"/>
                                  <a:pt x="1374816" y="386088"/>
                                </a:cubicBezTo>
                                <a:cubicBezTo>
                                  <a:pt x="1378688" y="388601"/>
                                  <a:pt x="1426872" y="434331"/>
                                  <a:pt x="1475127" y="514378"/>
                                </a:cubicBezTo>
                                <a:cubicBezTo>
                                  <a:pt x="1449745" y="448331"/>
                                  <a:pt x="1416762" y="386088"/>
                                  <a:pt x="1374816" y="330236"/>
                                </a:cubicBezTo>
                                <a:close/>
                                <a:moveTo>
                                  <a:pt x="968624" y="198141"/>
                                </a:moveTo>
                                <a:cubicBezTo>
                                  <a:pt x="967333" y="198141"/>
                                  <a:pt x="964823" y="199362"/>
                                  <a:pt x="963533" y="199362"/>
                                </a:cubicBezTo>
                                <a:cubicBezTo>
                                  <a:pt x="741400" y="228580"/>
                                  <a:pt x="629688" y="299725"/>
                                  <a:pt x="628397" y="301017"/>
                                </a:cubicBezTo>
                                <a:cubicBezTo>
                                  <a:pt x="627107" y="302237"/>
                                  <a:pt x="624597" y="303530"/>
                                  <a:pt x="622016" y="303530"/>
                                </a:cubicBezTo>
                                <a:cubicBezTo>
                                  <a:pt x="620797" y="303530"/>
                                  <a:pt x="620797" y="303530"/>
                                  <a:pt x="620797" y="303530"/>
                                </a:cubicBezTo>
                                <a:cubicBezTo>
                                  <a:pt x="582723" y="433039"/>
                                  <a:pt x="564941" y="538499"/>
                                  <a:pt x="558559" y="574035"/>
                                </a:cubicBezTo>
                                <a:cubicBezTo>
                                  <a:pt x="559850" y="574035"/>
                                  <a:pt x="559850" y="574035"/>
                                  <a:pt x="561141" y="575328"/>
                                </a:cubicBezTo>
                                <a:cubicBezTo>
                                  <a:pt x="562360" y="576548"/>
                                  <a:pt x="667762" y="664204"/>
                                  <a:pt x="864512" y="836931"/>
                                </a:cubicBezTo>
                                <a:cubicBezTo>
                                  <a:pt x="1006697" y="803908"/>
                                  <a:pt x="1137482" y="758177"/>
                                  <a:pt x="1179356" y="742958"/>
                                </a:cubicBezTo>
                                <a:cubicBezTo>
                                  <a:pt x="1225030" y="520695"/>
                                  <a:pt x="1217430" y="410210"/>
                                  <a:pt x="1217430" y="408918"/>
                                </a:cubicBezTo>
                                <a:cubicBezTo>
                                  <a:pt x="1217430" y="406405"/>
                                  <a:pt x="1218720" y="402600"/>
                                  <a:pt x="1221230" y="400016"/>
                                </a:cubicBezTo>
                                <a:cubicBezTo>
                                  <a:pt x="1192047" y="365772"/>
                                  <a:pt x="1098118" y="265409"/>
                                  <a:pt x="968624" y="198141"/>
                                </a:cubicBezTo>
                                <a:close/>
                                <a:moveTo>
                                  <a:pt x="370700" y="142217"/>
                                </a:moveTo>
                                <a:cubicBezTo>
                                  <a:pt x="252607" y="218458"/>
                                  <a:pt x="156167" y="327651"/>
                                  <a:pt x="95221" y="454648"/>
                                </a:cubicBezTo>
                                <a:cubicBezTo>
                                  <a:pt x="124403" y="445746"/>
                                  <a:pt x="151077" y="440721"/>
                                  <a:pt x="152367" y="440721"/>
                                </a:cubicBezTo>
                                <a:cubicBezTo>
                                  <a:pt x="154877" y="440721"/>
                                  <a:pt x="156167" y="440721"/>
                                  <a:pt x="158677" y="441941"/>
                                </a:cubicBezTo>
                                <a:cubicBezTo>
                                  <a:pt x="243716" y="302237"/>
                                  <a:pt x="331336" y="238775"/>
                                  <a:pt x="363100" y="219678"/>
                                </a:cubicBezTo>
                                <a:cubicBezTo>
                                  <a:pt x="363100" y="217166"/>
                                  <a:pt x="364319" y="180337"/>
                                  <a:pt x="370700" y="142217"/>
                                </a:cubicBezTo>
                                <a:close/>
                                <a:moveTo>
                                  <a:pt x="771873" y="25414"/>
                                </a:moveTo>
                                <a:cubicBezTo>
                                  <a:pt x="637288" y="25414"/>
                                  <a:pt x="509085" y="60950"/>
                                  <a:pt x="399883" y="124485"/>
                                </a:cubicBezTo>
                                <a:cubicBezTo>
                                  <a:pt x="392282" y="160021"/>
                                  <a:pt x="389701" y="199362"/>
                                  <a:pt x="387191" y="213361"/>
                                </a:cubicBezTo>
                                <a:cubicBezTo>
                                  <a:pt x="509085" y="227360"/>
                                  <a:pt x="583942" y="264188"/>
                                  <a:pt x="611906" y="280700"/>
                                </a:cubicBezTo>
                                <a:cubicBezTo>
                                  <a:pt x="611906" y="280700"/>
                                  <a:pt x="613125" y="279408"/>
                                  <a:pt x="613125" y="279408"/>
                                </a:cubicBezTo>
                                <a:cubicBezTo>
                                  <a:pt x="618216" y="276895"/>
                                  <a:pt x="729927" y="204459"/>
                                  <a:pt x="952132" y="175240"/>
                                </a:cubicBezTo>
                                <a:cubicBezTo>
                                  <a:pt x="957151" y="154924"/>
                                  <a:pt x="968624" y="111778"/>
                                  <a:pt x="980024" y="54633"/>
                                </a:cubicBezTo>
                                <a:cubicBezTo>
                                  <a:pt x="914058" y="35536"/>
                                  <a:pt x="844221" y="25414"/>
                                  <a:pt x="771873" y="25414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1156483" y="0"/>
                                  <a:pt x="1475127" y="278116"/>
                                  <a:pt x="1537365" y="642595"/>
                                </a:cubicBezTo>
                                <a:cubicBezTo>
                                  <a:pt x="1538583" y="652789"/>
                                  <a:pt x="1539874" y="661691"/>
                                  <a:pt x="1541165" y="671814"/>
                                </a:cubicBezTo>
                                <a:cubicBezTo>
                                  <a:pt x="1541165" y="673106"/>
                                  <a:pt x="1541165" y="674398"/>
                                  <a:pt x="1541165" y="675619"/>
                                </a:cubicBezTo>
                                <a:cubicBezTo>
                                  <a:pt x="1541165" y="684521"/>
                                  <a:pt x="1542384" y="694715"/>
                                  <a:pt x="1543674" y="703545"/>
                                </a:cubicBezTo>
                                <a:cubicBezTo>
                                  <a:pt x="1546256" y="727738"/>
                                  <a:pt x="1547475" y="750568"/>
                                  <a:pt x="1548765" y="775981"/>
                                </a:cubicBezTo>
                                <a:cubicBezTo>
                                  <a:pt x="1548765" y="896481"/>
                                  <a:pt x="1521097" y="1010722"/>
                                  <a:pt x="1471716" y="1112616"/>
                                </a:cubicBezTo>
                                <a:lnTo>
                                  <a:pt x="1443876" y="1160773"/>
                                </a:lnTo>
                                <a:lnTo>
                                  <a:pt x="1411106" y="1160773"/>
                                </a:lnTo>
                                <a:lnTo>
                                  <a:pt x="1428144" y="1136077"/>
                                </a:lnTo>
                                <a:cubicBezTo>
                                  <a:pt x="1452505" y="1091863"/>
                                  <a:pt x="1472582" y="1044872"/>
                                  <a:pt x="1487818" y="995660"/>
                                </a:cubicBezTo>
                                <a:cubicBezTo>
                                  <a:pt x="1410380" y="1026170"/>
                                  <a:pt x="1355815" y="1029975"/>
                                  <a:pt x="1335523" y="1029975"/>
                                </a:cubicBezTo>
                                <a:cubicBezTo>
                                  <a:pt x="1332942" y="1029975"/>
                                  <a:pt x="1330432" y="1029975"/>
                                  <a:pt x="1329142" y="1029975"/>
                                </a:cubicBezTo>
                                <a:cubicBezTo>
                                  <a:pt x="1315805" y="1061096"/>
                                  <a:pt x="1298901" y="1090786"/>
                                  <a:pt x="1280473" y="1118311"/>
                                </a:cubicBezTo>
                                <a:lnTo>
                                  <a:pt x="1247889" y="1160773"/>
                                </a:lnTo>
                                <a:lnTo>
                                  <a:pt x="779004" y="1160773"/>
                                </a:lnTo>
                                <a:lnTo>
                                  <a:pt x="809947" y="1148070"/>
                                </a:lnTo>
                                <a:cubicBezTo>
                                  <a:pt x="825148" y="1054097"/>
                                  <a:pt x="841639" y="901686"/>
                                  <a:pt x="846730" y="853443"/>
                                </a:cubicBezTo>
                                <a:cubicBezTo>
                                  <a:pt x="649980" y="682008"/>
                                  <a:pt x="544578" y="594352"/>
                                  <a:pt x="543359" y="593060"/>
                                </a:cubicBezTo>
                                <a:cubicBezTo>
                                  <a:pt x="542068" y="593060"/>
                                  <a:pt x="542068" y="591839"/>
                                  <a:pt x="540777" y="590547"/>
                                </a:cubicBezTo>
                                <a:cubicBezTo>
                                  <a:pt x="401173" y="636277"/>
                                  <a:pt x="311044" y="674398"/>
                                  <a:pt x="279280" y="689618"/>
                                </a:cubicBezTo>
                                <a:cubicBezTo>
                                  <a:pt x="279280" y="692130"/>
                                  <a:pt x="280570" y="693423"/>
                                  <a:pt x="279280" y="695935"/>
                                </a:cubicBezTo>
                                <a:cubicBezTo>
                                  <a:pt x="279280" y="698520"/>
                                  <a:pt x="227224" y="859761"/>
                                  <a:pt x="238696" y="1024878"/>
                                </a:cubicBezTo>
                                <a:cubicBezTo>
                                  <a:pt x="239915" y="1029975"/>
                                  <a:pt x="237406" y="1033780"/>
                                  <a:pt x="233606" y="1036293"/>
                                </a:cubicBezTo>
                                <a:cubicBezTo>
                                  <a:pt x="252965" y="1062963"/>
                                  <a:pt x="275179" y="1088763"/>
                                  <a:pt x="298246" y="1112876"/>
                                </a:cubicBezTo>
                                <a:lnTo>
                                  <a:pt x="348513" y="1160773"/>
                                </a:lnTo>
                                <a:lnTo>
                                  <a:pt x="106385" y="1160773"/>
                                </a:lnTo>
                                <a:lnTo>
                                  <a:pt x="60581" y="1076151"/>
                                </a:lnTo>
                                <a:cubicBezTo>
                                  <a:pt x="21583" y="983778"/>
                                  <a:pt x="0" y="882339"/>
                                  <a:pt x="0" y="775981"/>
                                </a:cubicBezTo>
                                <a:cubicBezTo>
                                  <a:pt x="0" y="492769"/>
                                  <a:pt x="152367" y="243872"/>
                                  <a:pt x="379591" y="109193"/>
                                </a:cubicBezTo>
                                <a:cubicBezTo>
                                  <a:pt x="389701" y="102876"/>
                                  <a:pt x="401173" y="96486"/>
                                  <a:pt x="412574" y="90169"/>
                                </a:cubicBezTo>
                                <a:cubicBezTo>
                                  <a:pt x="520486" y="33024"/>
                                  <a:pt x="643598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occer player -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8A8D4E4-E8E3-4F31-AA1A-5962F4248A43}"/>
                            </a:ext>
                          </a:extLst>
                        </wps:cNvPr>
                        <wps:cNvSpPr/>
                        <wps:spPr>
                          <a:xfrm>
                            <a:off x="8748395" y="1385250"/>
                            <a:ext cx="865506" cy="1297932"/>
                          </a:xfrm>
                          <a:custGeom>
                            <a:avLst/>
                            <a:gdLst>
                              <a:gd name="connsiteX0" fmla="*/ 125780 w 865506"/>
                              <a:gd name="connsiteY0" fmla="*/ 728786 h 1297932"/>
                              <a:gd name="connsiteX1" fmla="*/ 251560 w 865506"/>
                              <a:gd name="connsiteY1" fmla="*/ 854567 h 1297932"/>
                              <a:gd name="connsiteX2" fmla="*/ 125780 w 865506"/>
                              <a:gd name="connsiteY2" fmla="*/ 980348 h 1297932"/>
                              <a:gd name="connsiteX3" fmla="*/ 0 w 865506"/>
                              <a:gd name="connsiteY3" fmla="*/ 854567 h 1297932"/>
                              <a:gd name="connsiteX4" fmla="*/ 125780 w 865506"/>
                              <a:gd name="connsiteY4" fmla="*/ 728786 h 1297932"/>
                              <a:gd name="connsiteX5" fmla="*/ 388630 w 865506"/>
                              <a:gd name="connsiteY5" fmla="*/ 429799 h 1297932"/>
                              <a:gd name="connsiteX6" fmla="*/ 448486 w 865506"/>
                              <a:gd name="connsiteY6" fmla="*/ 512435 h 1297932"/>
                              <a:gd name="connsiteX7" fmla="*/ 186864 w 865506"/>
                              <a:gd name="connsiteY7" fmla="*/ 647314 h 1297932"/>
                              <a:gd name="connsiteX8" fmla="*/ 612518 w 865506"/>
                              <a:gd name="connsiteY8" fmla="*/ 149740 h 1297932"/>
                              <a:gd name="connsiteX9" fmla="*/ 626757 w 865506"/>
                              <a:gd name="connsiteY9" fmla="*/ 150090 h 1297932"/>
                              <a:gd name="connsiteX10" fmla="*/ 711020 w 865506"/>
                              <a:gd name="connsiteY10" fmla="*/ 284676 h 1297932"/>
                              <a:gd name="connsiteX11" fmla="*/ 862990 w 865506"/>
                              <a:gd name="connsiteY11" fmla="*/ 202536 h 1297932"/>
                              <a:gd name="connsiteX12" fmla="*/ 865506 w 865506"/>
                              <a:gd name="connsiteY12" fmla="*/ 203302 h 1297932"/>
                              <a:gd name="connsiteX13" fmla="*/ 865506 w 865506"/>
                              <a:gd name="connsiteY13" fmla="*/ 338790 h 1297932"/>
                              <a:gd name="connsiteX14" fmla="*/ 849239 w 865506"/>
                              <a:gd name="connsiteY14" fmla="*/ 334487 h 1297932"/>
                              <a:gd name="connsiteX15" fmla="*/ 863375 w 865506"/>
                              <a:gd name="connsiteY15" fmla="*/ 378650 h 1297932"/>
                              <a:gd name="connsiteX16" fmla="*/ 656183 w 865506"/>
                              <a:gd name="connsiteY16" fmla="*/ 677354 h 1297932"/>
                              <a:gd name="connsiteX17" fmla="*/ 563010 w 865506"/>
                              <a:gd name="connsiteY17" fmla="*/ 971055 h 1297932"/>
                              <a:gd name="connsiteX18" fmla="*/ 380899 w 865506"/>
                              <a:gd name="connsiteY18" fmla="*/ 1277398 h 1297932"/>
                              <a:gd name="connsiteX19" fmla="*/ 314897 w 865506"/>
                              <a:gd name="connsiteY19" fmla="*/ 1292675 h 1297932"/>
                              <a:gd name="connsiteX20" fmla="*/ 295866 w 865506"/>
                              <a:gd name="connsiteY20" fmla="*/ 1210965 h 1297932"/>
                              <a:gd name="connsiteX21" fmla="*/ 447341 w 865506"/>
                              <a:gd name="connsiteY21" fmla="*/ 937005 h 1297932"/>
                              <a:gd name="connsiteX22" fmla="*/ 478142 w 865506"/>
                              <a:gd name="connsiteY22" fmla="*/ 682410 h 1297932"/>
                              <a:gd name="connsiteX23" fmla="*/ 286076 w 865506"/>
                              <a:gd name="connsiteY23" fmla="*/ 754330 h 1297932"/>
                              <a:gd name="connsiteX24" fmla="*/ 182178 w 865506"/>
                              <a:gd name="connsiteY24" fmla="*/ 673158 h 1297932"/>
                              <a:gd name="connsiteX25" fmla="*/ 452016 w 865506"/>
                              <a:gd name="connsiteY25" fmla="*/ 538357 h 1297932"/>
                              <a:gd name="connsiteX26" fmla="*/ 573680 w 865506"/>
                              <a:gd name="connsiteY26" fmla="*/ 293605 h 1297932"/>
                              <a:gd name="connsiteX27" fmla="*/ 373474 w 865506"/>
                              <a:gd name="connsiteY27" fmla="*/ 350571 h 1297932"/>
                              <a:gd name="connsiteX28" fmla="*/ 197908 w 865506"/>
                              <a:gd name="connsiteY28" fmla="*/ 460789 h 1297932"/>
                              <a:gd name="connsiteX29" fmla="*/ 138066 w 865506"/>
                              <a:gd name="connsiteY29" fmla="*/ 446588 h 1297932"/>
                              <a:gd name="connsiteX30" fmla="*/ 157592 w 865506"/>
                              <a:gd name="connsiteY30" fmla="*/ 377090 h 1297932"/>
                              <a:gd name="connsiteX31" fmla="*/ 346358 w 865506"/>
                              <a:gd name="connsiteY31" fmla="*/ 258318 h 1297932"/>
                              <a:gd name="connsiteX32" fmla="*/ 605911 w 865506"/>
                              <a:gd name="connsiteY32" fmla="*/ 150520 h 1297932"/>
                              <a:gd name="connsiteX33" fmla="*/ 612518 w 865506"/>
                              <a:gd name="connsiteY33" fmla="*/ 149740 h 1297932"/>
                              <a:gd name="connsiteX34" fmla="*/ 772601 w 865506"/>
                              <a:gd name="connsiteY34" fmla="*/ 22 h 1297932"/>
                              <a:gd name="connsiteX35" fmla="*/ 786213 w 865506"/>
                              <a:gd name="connsiteY35" fmla="*/ 1057 h 1297932"/>
                              <a:gd name="connsiteX36" fmla="*/ 847694 w 865506"/>
                              <a:gd name="connsiteY36" fmla="*/ 105896 h 1297932"/>
                              <a:gd name="connsiteX37" fmla="*/ 725950 w 865506"/>
                              <a:gd name="connsiteY37" fmla="*/ 232209 h 1297932"/>
                              <a:gd name="connsiteX38" fmla="*/ 681357 w 865506"/>
                              <a:gd name="connsiteY38" fmla="*/ 62538 h 1297932"/>
                              <a:gd name="connsiteX39" fmla="*/ 772601 w 865506"/>
                              <a:gd name="connsiteY39" fmla="*/ 22 h 12979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865506" h="1297932">
                                <a:moveTo>
                                  <a:pt x="125780" y="728786"/>
                                </a:moveTo>
                                <a:cubicBezTo>
                                  <a:pt x="195246" y="728786"/>
                                  <a:pt x="251560" y="785100"/>
                                  <a:pt x="251560" y="854567"/>
                                </a:cubicBezTo>
                                <a:cubicBezTo>
                                  <a:pt x="251560" y="924034"/>
                                  <a:pt x="195246" y="980348"/>
                                  <a:pt x="125780" y="980348"/>
                                </a:cubicBezTo>
                                <a:cubicBezTo>
                                  <a:pt x="56314" y="980348"/>
                                  <a:pt x="0" y="924034"/>
                                  <a:pt x="0" y="854567"/>
                                </a:cubicBezTo>
                                <a:cubicBezTo>
                                  <a:pt x="0" y="785100"/>
                                  <a:pt x="56314" y="728786"/>
                                  <a:pt x="125780" y="728786"/>
                                </a:cubicBezTo>
                                <a:close/>
                                <a:moveTo>
                                  <a:pt x="388630" y="429799"/>
                                </a:moveTo>
                                <a:cubicBezTo>
                                  <a:pt x="388630" y="429799"/>
                                  <a:pt x="458535" y="463756"/>
                                  <a:pt x="448486" y="512435"/>
                                </a:cubicBezTo>
                                <a:lnTo>
                                  <a:pt x="186864" y="647314"/>
                                </a:lnTo>
                                <a:close/>
                                <a:moveTo>
                                  <a:pt x="612518" y="149740"/>
                                </a:moveTo>
                                <a:cubicBezTo>
                                  <a:pt x="616458" y="149444"/>
                                  <a:pt x="621670" y="149337"/>
                                  <a:pt x="626757" y="150090"/>
                                </a:cubicBezTo>
                                <a:cubicBezTo>
                                  <a:pt x="626757" y="150090"/>
                                  <a:pt x="636382" y="262622"/>
                                  <a:pt x="711020" y="284676"/>
                                </a:cubicBezTo>
                                <a:cubicBezTo>
                                  <a:pt x="785547" y="306784"/>
                                  <a:pt x="862990" y="202536"/>
                                  <a:pt x="862990" y="202536"/>
                                </a:cubicBezTo>
                                <a:lnTo>
                                  <a:pt x="865506" y="203302"/>
                                </a:lnTo>
                                <a:lnTo>
                                  <a:pt x="865506" y="338790"/>
                                </a:lnTo>
                                <a:lnTo>
                                  <a:pt x="849239" y="334487"/>
                                </a:lnTo>
                                <a:cubicBezTo>
                                  <a:pt x="849239" y="334487"/>
                                  <a:pt x="837414" y="362082"/>
                                  <a:pt x="863375" y="378650"/>
                                </a:cubicBezTo>
                                <a:lnTo>
                                  <a:pt x="656183" y="677354"/>
                                </a:lnTo>
                                <a:lnTo>
                                  <a:pt x="563010" y="971055"/>
                                </a:lnTo>
                                <a:lnTo>
                                  <a:pt x="380899" y="1277398"/>
                                </a:lnTo>
                                <a:cubicBezTo>
                                  <a:pt x="380899" y="1277344"/>
                                  <a:pt x="357633" y="1310480"/>
                                  <a:pt x="314897" y="1292675"/>
                                </a:cubicBezTo>
                                <a:cubicBezTo>
                                  <a:pt x="314897" y="1292675"/>
                                  <a:pt x="265615" y="1270835"/>
                                  <a:pt x="295866" y="1210965"/>
                                </a:cubicBezTo>
                                <a:cubicBezTo>
                                  <a:pt x="326062" y="1151042"/>
                                  <a:pt x="447341" y="937005"/>
                                  <a:pt x="447341" y="937005"/>
                                </a:cubicBezTo>
                                <a:lnTo>
                                  <a:pt x="478142" y="682410"/>
                                </a:lnTo>
                                <a:lnTo>
                                  <a:pt x="286076" y="754330"/>
                                </a:lnTo>
                                <a:cubicBezTo>
                                  <a:pt x="286076" y="754330"/>
                                  <a:pt x="263360" y="692684"/>
                                  <a:pt x="182178" y="673158"/>
                                </a:cubicBezTo>
                                <a:lnTo>
                                  <a:pt x="452016" y="538357"/>
                                </a:lnTo>
                                <a:lnTo>
                                  <a:pt x="573680" y="293605"/>
                                </a:lnTo>
                                <a:lnTo>
                                  <a:pt x="373474" y="350571"/>
                                </a:lnTo>
                                <a:lnTo>
                                  <a:pt x="197908" y="460789"/>
                                </a:lnTo>
                                <a:cubicBezTo>
                                  <a:pt x="197908" y="460789"/>
                                  <a:pt x="155887" y="475636"/>
                                  <a:pt x="138066" y="446588"/>
                                </a:cubicBezTo>
                                <a:cubicBezTo>
                                  <a:pt x="120246" y="417595"/>
                                  <a:pt x="138396" y="386987"/>
                                  <a:pt x="157592" y="377090"/>
                                </a:cubicBezTo>
                                <a:cubicBezTo>
                                  <a:pt x="176732" y="367246"/>
                                  <a:pt x="346358" y="258318"/>
                                  <a:pt x="346358" y="258318"/>
                                </a:cubicBezTo>
                                <a:lnTo>
                                  <a:pt x="605911" y="150520"/>
                                </a:lnTo>
                                <a:cubicBezTo>
                                  <a:pt x="605911" y="150520"/>
                                  <a:pt x="608579" y="150036"/>
                                  <a:pt x="612518" y="149740"/>
                                </a:cubicBezTo>
                                <a:close/>
                                <a:moveTo>
                                  <a:pt x="772601" y="22"/>
                                </a:moveTo>
                                <a:cubicBezTo>
                                  <a:pt x="780892" y="170"/>
                                  <a:pt x="786213" y="1057"/>
                                  <a:pt x="786213" y="1057"/>
                                </a:cubicBezTo>
                                <a:cubicBezTo>
                                  <a:pt x="806540" y="6372"/>
                                  <a:pt x="865650" y="36921"/>
                                  <a:pt x="847694" y="105896"/>
                                </a:cubicBezTo>
                                <a:cubicBezTo>
                                  <a:pt x="829681" y="174906"/>
                                  <a:pt x="776493" y="245425"/>
                                  <a:pt x="725950" y="232209"/>
                                </a:cubicBezTo>
                                <a:cubicBezTo>
                                  <a:pt x="675359" y="219041"/>
                                  <a:pt x="661625" y="138240"/>
                                  <a:pt x="681357" y="62538"/>
                                </a:cubicBezTo>
                                <a:cubicBezTo>
                                  <a:pt x="696142" y="5780"/>
                                  <a:pt x="747731" y="-424"/>
                                  <a:pt x="772601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occer player -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CF327CF-3A16-4A26-AA8A-6946C7BC8B16}"/>
                            </a:ext>
                          </a:extLst>
                        </wps:cNvPr>
                        <wps:cNvSpPr/>
                        <wps:spPr>
                          <a:xfrm>
                            <a:off x="2104" y="4273864"/>
                            <a:ext cx="815776" cy="1243321"/>
                          </a:xfrm>
                          <a:custGeom>
                            <a:avLst/>
                            <a:gdLst>
                              <a:gd name="connsiteX0" fmla="*/ 695283 w 815776"/>
                              <a:gd name="connsiteY0" fmla="*/ 698123 h 1243321"/>
                              <a:gd name="connsiteX1" fmla="*/ 815776 w 815776"/>
                              <a:gd name="connsiteY1" fmla="*/ 818612 h 1243321"/>
                              <a:gd name="connsiteX2" fmla="*/ 695283 w 815776"/>
                              <a:gd name="connsiteY2" fmla="*/ 939101 h 1243321"/>
                              <a:gd name="connsiteX3" fmla="*/ 574790 w 815776"/>
                              <a:gd name="connsiteY3" fmla="*/ 818612 h 1243321"/>
                              <a:gd name="connsiteX4" fmla="*/ 695283 w 815776"/>
                              <a:gd name="connsiteY4" fmla="*/ 698123 h 1243321"/>
                              <a:gd name="connsiteX5" fmla="*/ 443480 w 815776"/>
                              <a:gd name="connsiteY5" fmla="*/ 411715 h 1243321"/>
                              <a:gd name="connsiteX6" fmla="*/ 636766 w 815776"/>
                              <a:gd name="connsiteY6" fmla="*/ 620078 h 1243321"/>
                              <a:gd name="connsiteX7" fmla="*/ 386140 w 815776"/>
                              <a:gd name="connsiteY7" fmla="*/ 490874 h 1243321"/>
                              <a:gd name="connsiteX8" fmla="*/ 443480 w 815776"/>
                              <a:gd name="connsiteY8" fmla="*/ 411715 h 1243321"/>
                              <a:gd name="connsiteX9" fmla="*/ 229002 w 815776"/>
                              <a:gd name="connsiteY9" fmla="*/ 143440 h 1243321"/>
                              <a:gd name="connsiteX10" fmla="*/ 235331 w 815776"/>
                              <a:gd name="connsiteY10" fmla="*/ 144187 h 1243321"/>
                              <a:gd name="connsiteX11" fmla="*/ 483976 w 815776"/>
                              <a:gd name="connsiteY11" fmla="*/ 247450 h 1243321"/>
                              <a:gd name="connsiteX12" fmla="*/ 664808 w 815776"/>
                              <a:gd name="connsiteY12" fmla="*/ 361224 h 1243321"/>
                              <a:gd name="connsiteX13" fmla="*/ 683513 w 815776"/>
                              <a:gd name="connsiteY13" fmla="*/ 427798 h 1243321"/>
                              <a:gd name="connsiteX14" fmla="*/ 626186 w 815776"/>
                              <a:gd name="connsiteY14" fmla="*/ 441402 h 1243321"/>
                              <a:gd name="connsiteX15" fmla="*/ 457999 w 815776"/>
                              <a:gd name="connsiteY15" fmla="*/ 335821 h 1243321"/>
                              <a:gd name="connsiteX16" fmla="*/ 266208 w 815776"/>
                              <a:gd name="connsiteY16" fmla="*/ 281252 h 1243321"/>
                              <a:gd name="connsiteX17" fmla="*/ 382758 w 815776"/>
                              <a:gd name="connsiteY17" fmla="*/ 515706 h 1243321"/>
                              <a:gd name="connsiteX18" fmla="*/ 641256 w 815776"/>
                              <a:gd name="connsiteY18" fmla="*/ 644835 h 1243321"/>
                              <a:gd name="connsiteX19" fmla="*/ 541724 w 815776"/>
                              <a:gd name="connsiteY19" fmla="*/ 722591 h 1243321"/>
                              <a:gd name="connsiteX20" fmla="*/ 357730 w 815776"/>
                              <a:gd name="connsiteY20" fmla="*/ 653698 h 1243321"/>
                              <a:gd name="connsiteX21" fmla="*/ 387237 w 815776"/>
                              <a:gd name="connsiteY21" fmla="*/ 897581 h 1243321"/>
                              <a:gd name="connsiteX22" fmla="*/ 532345 w 815776"/>
                              <a:gd name="connsiteY22" fmla="*/ 1160014 h 1243321"/>
                              <a:gd name="connsiteX23" fmla="*/ 514114 w 815776"/>
                              <a:gd name="connsiteY23" fmla="*/ 1238285 h 1243321"/>
                              <a:gd name="connsiteX24" fmla="*/ 450886 w 815776"/>
                              <a:gd name="connsiteY24" fmla="*/ 1223651 h 1243321"/>
                              <a:gd name="connsiteX25" fmla="*/ 276430 w 815776"/>
                              <a:gd name="connsiteY25" fmla="*/ 930198 h 1243321"/>
                              <a:gd name="connsiteX26" fmla="*/ 187173 w 815776"/>
                              <a:gd name="connsiteY26" fmla="*/ 648854 h 1243321"/>
                              <a:gd name="connsiteX27" fmla="*/ 0 w 815776"/>
                              <a:gd name="connsiteY27" fmla="*/ 379024 h 1243321"/>
                              <a:gd name="connsiteX28" fmla="*/ 0 w 815776"/>
                              <a:gd name="connsiteY28" fmla="*/ 350782 h 1243321"/>
                              <a:gd name="connsiteX29" fmla="*/ 1297 w 815776"/>
                              <a:gd name="connsiteY29" fmla="*/ 349413 h 1243321"/>
                              <a:gd name="connsiteX30" fmla="*/ 2230 w 815776"/>
                              <a:gd name="connsiteY30" fmla="*/ 320414 h 1243321"/>
                              <a:gd name="connsiteX31" fmla="*/ 0 w 815776"/>
                              <a:gd name="connsiteY31" fmla="*/ 321004 h 1243321"/>
                              <a:gd name="connsiteX32" fmla="*/ 0 w 815776"/>
                              <a:gd name="connsiteY32" fmla="*/ 207166 h 1243321"/>
                              <a:gd name="connsiteX33" fmla="*/ 1765 w 815776"/>
                              <a:gd name="connsiteY33" fmla="*/ 209288 h 1243321"/>
                              <a:gd name="connsiteX34" fmla="*/ 134641 w 815776"/>
                              <a:gd name="connsiteY34" fmla="*/ 272699 h 1243321"/>
                              <a:gd name="connsiteX35" fmla="*/ 215362 w 815776"/>
                              <a:gd name="connsiteY35" fmla="*/ 143775 h 1243321"/>
                              <a:gd name="connsiteX36" fmla="*/ 229002 w 815776"/>
                              <a:gd name="connsiteY36" fmla="*/ 143440 h 1243321"/>
                              <a:gd name="connsiteX37" fmla="*/ 75647 w 815776"/>
                              <a:gd name="connsiteY37" fmla="*/ 21 h 1243321"/>
                              <a:gd name="connsiteX38" fmla="*/ 163057 w 815776"/>
                              <a:gd name="connsiteY38" fmla="*/ 59907 h 1243321"/>
                              <a:gd name="connsiteX39" fmla="*/ 120338 w 815776"/>
                              <a:gd name="connsiteY39" fmla="*/ 222439 h 1243321"/>
                              <a:gd name="connsiteX40" fmla="*/ 3710 w 815776"/>
                              <a:gd name="connsiteY40" fmla="*/ 101440 h 1243321"/>
                              <a:gd name="connsiteX41" fmla="*/ 62608 w 815776"/>
                              <a:gd name="connsiteY41" fmla="*/ 1013 h 1243321"/>
                              <a:gd name="connsiteX42" fmla="*/ 75647 w 815776"/>
                              <a:gd name="connsiteY42" fmla="*/ 21 h 1243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815776" h="1243321">
                                <a:moveTo>
                                  <a:pt x="695283" y="698123"/>
                                </a:moveTo>
                                <a:cubicBezTo>
                                  <a:pt x="761829" y="698123"/>
                                  <a:pt x="815776" y="752068"/>
                                  <a:pt x="815776" y="818612"/>
                                </a:cubicBezTo>
                                <a:cubicBezTo>
                                  <a:pt x="815776" y="885156"/>
                                  <a:pt x="761829" y="939101"/>
                                  <a:pt x="695283" y="939101"/>
                                </a:cubicBezTo>
                                <a:cubicBezTo>
                                  <a:pt x="628737" y="939101"/>
                                  <a:pt x="574790" y="885156"/>
                                  <a:pt x="574790" y="818612"/>
                                </a:cubicBezTo>
                                <a:cubicBezTo>
                                  <a:pt x="574790" y="752068"/>
                                  <a:pt x="628737" y="698123"/>
                                  <a:pt x="695283" y="698123"/>
                                </a:cubicBezTo>
                                <a:close/>
                                <a:moveTo>
                                  <a:pt x="443480" y="411715"/>
                                </a:moveTo>
                                <a:lnTo>
                                  <a:pt x="636766" y="620078"/>
                                </a:lnTo>
                                <a:lnTo>
                                  <a:pt x="386140" y="490874"/>
                                </a:lnTo>
                                <a:cubicBezTo>
                                  <a:pt x="376513" y="444243"/>
                                  <a:pt x="443480" y="411715"/>
                                  <a:pt x="443480" y="411715"/>
                                </a:cubicBezTo>
                                <a:close/>
                                <a:moveTo>
                                  <a:pt x="229002" y="143440"/>
                                </a:moveTo>
                                <a:cubicBezTo>
                                  <a:pt x="232776" y="143724"/>
                                  <a:pt x="235331" y="144187"/>
                                  <a:pt x="235331" y="144187"/>
                                </a:cubicBezTo>
                                <a:lnTo>
                                  <a:pt x="483976" y="247450"/>
                                </a:lnTo>
                                <a:cubicBezTo>
                                  <a:pt x="483976" y="247450"/>
                                  <a:pt x="646472" y="351794"/>
                                  <a:pt x="664808" y="361224"/>
                                </a:cubicBezTo>
                                <a:cubicBezTo>
                                  <a:pt x="683197" y="370705"/>
                                  <a:pt x="700585" y="400025"/>
                                  <a:pt x="683513" y="427798"/>
                                </a:cubicBezTo>
                                <a:cubicBezTo>
                                  <a:pt x="666441" y="455624"/>
                                  <a:pt x="626186" y="441402"/>
                                  <a:pt x="626186" y="441402"/>
                                </a:cubicBezTo>
                                <a:lnTo>
                                  <a:pt x="457999" y="335821"/>
                                </a:lnTo>
                                <a:lnTo>
                                  <a:pt x="266208" y="281252"/>
                                </a:lnTo>
                                <a:lnTo>
                                  <a:pt x="382758" y="515706"/>
                                </a:lnTo>
                                <a:lnTo>
                                  <a:pt x="641256" y="644835"/>
                                </a:lnTo>
                                <a:cubicBezTo>
                                  <a:pt x="563485" y="663540"/>
                                  <a:pt x="541724" y="722591"/>
                                  <a:pt x="541724" y="722591"/>
                                </a:cubicBezTo>
                                <a:lnTo>
                                  <a:pt x="357730" y="653698"/>
                                </a:lnTo>
                                <a:lnTo>
                                  <a:pt x="387237" y="897581"/>
                                </a:lnTo>
                                <a:cubicBezTo>
                                  <a:pt x="387237" y="897581"/>
                                  <a:pt x="503418" y="1102612"/>
                                  <a:pt x="532345" y="1160014"/>
                                </a:cubicBezTo>
                                <a:cubicBezTo>
                                  <a:pt x="561325" y="1217365"/>
                                  <a:pt x="514114" y="1238285"/>
                                  <a:pt x="514114" y="1238285"/>
                                </a:cubicBezTo>
                                <a:cubicBezTo>
                                  <a:pt x="473174" y="1255341"/>
                                  <a:pt x="450886" y="1223600"/>
                                  <a:pt x="450886" y="1223651"/>
                                </a:cubicBezTo>
                                <a:lnTo>
                                  <a:pt x="276430" y="930198"/>
                                </a:lnTo>
                                <a:lnTo>
                                  <a:pt x="187173" y="648854"/>
                                </a:lnTo>
                                <a:lnTo>
                                  <a:pt x="0" y="379024"/>
                                </a:lnTo>
                                <a:lnTo>
                                  <a:pt x="0" y="350782"/>
                                </a:lnTo>
                                <a:lnTo>
                                  <a:pt x="1297" y="349413"/>
                                </a:lnTo>
                                <a:cubicBezTo>
                                  <a:pt x="8603" y="335283"/>
                                  <a:pt x="2230" y="320414"/>
                                  <a:pt x="2230" y="320414"/>
                                </a:cubicBezTo>
                                <a:lnTo>
                                  <a:pt x="0" y="321004"/>
                                </a:lnTo>
                                <a:lnTo>
                                  <a:pt x="0" y="207166"/>
                                </a:lnTo>
                                <a:lnTo>
                                  <a:pt x="1765" y="209288"/>
                                </a:lnTo>
                                <a:cubicBezTo>
                                  <a:pt x="25977" y="236381"/>
                                  <a:pt x="81095" y="288583"/>
                                  <a:pt x="134641" y="272699"/>
                                </a:cubicBezTo>
                                <a:cubicBezTo>
                                  <a:pt x="206141" y="251572"/>
                                  <a:pt x="215362" y="143775"/>
                                  <a:pt x="215362" y="143775"/>
                                </a:cubicBezTo>
                                <a:cubicBezTo>
                                  <a:pt x="220236" y="143054"/>
                                  <a:pt x="225228" y="143157"/>
                                  <a:pt x="229002" y="143440"/>
                                </a:cubicBezTo>
                                <a:close/>
                                <a:moveTo>
                                  <a:pt x="75647" y="21"/>
                                </a:moveTo>
                                <a:cubicBezTo>
                                  <a:pt x="99472" y="-406"/>
                                  <a:pt x="148893" y="5537"/>
                                  <a:pt x="163057" y="59907"/>
                                </a:cubicBezTo>
                                <a:cubicBezTo>
                                  <a:pt x="181959" y="132424"/>
                                  <a:pt x="168802" y="209826"/>
                                  <a:pt x="120338" y="222439"/>
                                </a:cubicBezTo>
                                <a:cubicBezTo>
                                  <a:pt x="71919" y="235099"/>
                                  <a:pt x="20966" y="167547"/>
                                  <a:pt x="3710" y="101440"/>
                                </a:cubicBezTo>
                                <a:cubicBezTo>
                                  <a:pt x="-13491" y="35368"/>
                                  <a:pt x="43135" y="6105"/>
                                  <a:pt x="62608" y="1013"/>
                                </a:cubicBezTo>
                                <a:cubicBezTo>
                                  <a:pt x="62608" y="1013"/>
                                  <a:pt x="67706" y="163"/>
                                  <a:pt x="75647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E12C0" id="Group 3" o:spid="_x0000_s1026" style="position:absolute;margin-left:0;margin-top:0;width:757.45pt;height:576.7pt;z-index:-251657216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" o:allowoverlap="f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sNOb0A&#10;AADaAAAADwAAAGRycy9kb3ducmV2LnhtbESPzQrCMBCE74LvEFbwIprag0htFBFE8eYPeF2ata02&#10;m9pErW9vBMHjMDPfMOmiNZV4UuNKywrGowgEcWZ1ybmC03E9nIJwHlljZZkUvMnBYt7tpJho++I9&#10;PQ8+FwHCLkEFhfd1IqXLCjLoRrYmDt7FNgZ9kE0udYOvADeVjKNoIg2WHBYKrGlVUHY7PIyCazWI&#10;BxOWZO78kKVZbXbx+qxUv9cuZyA8tf4f/rW3WkEM3yvhBs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4sNOb0AAADa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jWZsMA&#10;AADaAAAADwAAAGRycy9kb3ducmV2LnhtbESPwWrDMBBE74X8g9hAb7UcF0pxrYQ2EDA4UOrkAzbW&#10;xnJjrYylOM7fV4VCj8PMvGGKzWx7MdHoO8cKVkkKgrhxuuNWwfGwe3oF4QOyxt4xKbiTh8168VBg&#10;rt2Nv2iqQysihH2OCkwIQy6lbwxZ9IkbiKN3dqPFEOXYSj3iLcJtL7M0fZEWO44LBgfaGmou9dUq&#10;+JbDXGUfn+e6qfal2V6q3amslHpczu9vIALN4T/81y61gmf4vRJv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jWZsMAAADa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p2sEA&#10;AADaAAAADwAAAGRycy9kb3ducmV2LnhtbESPQWsCMRSE7wX/Q3iCt5pV7CqrUVphS69V8fzYPDeL&#10;m5c1ieu2v74pFHocZuYbZrMbbCt68qFxrGA2zUAQV043XCs4HcvnFYgQkTW2jknBFwXYbUdPGyy0&#10;e/An9YdYiwThUKACE2NXSBkqQxbD1HXEybs4bzEm6WupPT4S3LZynmW5tNhwWjDY0d5QdT3crYLe&#10;h/KYl+fs+y2/LZamnpOs3pWajIfXNYhIQ/wP/7U/tIIX+L2Sbo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GKdrBAAAA2gAAAA8AAAAAAAAAAAAAAAAAmAIAAGRycy9kb3du&#10;cmV2LnhtbFBLBQYAAAAABAAEAPUAAACGAwAAAAA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djMQA&#10;AADaAAAADwAAAGRycy9kb3ducmV2LnhtbESPT2vCQBTE70K/w/KE3nRjKbZEV7GSgj3Vf+D1mX3J&#10;RrNvQ3Y16bfvCoUeh5n5DTNf9rYWd2p95VjBZJyAIM6drrhUcDx8jt5B+ICssXZMCn7Iw3LxNJhj&#10;ql3HO7rvQykihH2KCkwITSqlzw1Z9GPXEEevcK3FEGVbSt1iF+G2li9JMpUWK44LBhtaG8qv+5tV&#10;sNbF7rL5yLa3zpyK5Ov7LXvNzko9D/vVDESgPvyH/9obrWAKjyvx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eXYzEAAAA2gAAAA8AAAAAAAAAAAAAAAAAmAIAAGRycy9k&#10;b3ducmV2LnhtbFBLBQYAAAAABAAEAPUAAACJ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6D4cEA&#10;AADbAAAADwAAAGRycy9kb3ducmV2LnhtbERPS4vCMBC+L/gfwgje1lTBrlSjiCB4UfAFehuasS02&#10;k9qkWv31mwVhb/PxPWc6b00pHlS7wrKCQT8CQZxaXXCm4HhYfY9BOI+ssbRMCl7kYD7rfE0x0fbJ&#10;O3rsfSZCCLsEFeTeV4mULs3JoOvbijhwV1sb9AHWmdQ1PkO4KeUwimJpsODQkGNFy5zS274xCuTP&#10;/Xzb2ss7Hl02vnk3q9eAT0r1uu1iAsJT6//FH/dah/kx/P0SDp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eg+HBAAAA2wAAAA8AAAAAAAAAAAAAAAAAmAIAAGRycy9kb3du&#10;cmV2LnhtbFBLBQYAAAAABAAEAPUAAACGAwAAAAA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dnhsMA&#10;AADbAAAADwAAAGRycy9kb3ducmV2LnhtbERPzWrCQBC+F3yHZYReim4sbZXoJmhBkEIPah9gyI7Z&#10;aHY2ZlcTfXq3UOhtPr7fWeS9rcWVWl85VjAZJyCIC6crLhX87NejGQgfkDXWjknBjTzk2eBpgal2&#10;HW/puguliCHsU1RgQmhSKX1hyKIfu4Y4cgfXWgwRtqXULXYx3NbyNUk+pMWKY4PBhj4NFafdxSpY&#10;hxfjj9+rzVvX394vX+f95L48KvU87JdzEIH68C/+c290nD+F31/iA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dnhsMAAADb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3nfMAA&#10;AADaAAAADwAAAGRycy9kb3ducmV2LnhtbERP3WrCMBS+F3yHcITdaepgQ6ppkaJjsF1s1Qc4Nsem&#10;2JxkTWa7t18uBrv8+P535WR7cachdI4VrFcZCOLG6Y5bBefTcbkBESKyxt4xKfihAGUxn+0w127k&#10;T7rXsRUphEOOCkyMPpcyNIYshpXzxIm7usFiTHBopR5wTOG2l49Z9iwtdpwaDHqqDDW3+tsquLX+&#10;5c19HDLz7sfD5ThWT5uvSqmHxbTfgog0xX/xn/tVK0hb05V0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3nfMAAAADaAAAADwAAAAAAAAAAAAAAAACYAgAAZHJzL2Rvd25y&#10;ZXYueG1sUEsFBgAAAAAEAAQA9QAAAIU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A5MIA&#10;AADaAAAADwAAAGRycy9kb3ducmV2LnhtbESPQYvCMBSE7wv+h/AEb2uqgqzVKCoIorCLVfT6aJ5N&#10;sXkpTdT6783Cwh6HmfmGmS1aW4kHNb50rGDQT0AQ506XXCg4HTefXyB8QNZYOSYFL/KwmHc+Zphq&#10;9+QDPbJQiAhhn6ICE0KdSulzQxZ939XE0bu6xmKIsimkbvAZ4baSwyQZS4slxwWDNa0N5bfsbhVU&#10;r3123m3s6nw337mzu8vPOhkp1eu2yymIQG34D/+1t1rBBH6vx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0DkwgAAANo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itcQA&#10;AADbAAAADwAAAGRycy9kb3ducmV2LnhtbESPQWvCQBCF74X+h2UKvdVNPdSSuoq2lBYKharV65gd&#10;k2BmNmS3Jv5751DwNsN789430/nAjTlRF+sgDh5HGRiSIvhaSgeb9fvDM5iYUDw2QcjBmSLMZ7c3&#10;U8x96OWHTqtUGg2RmKODKqU2tzYWFTHGUWhJVDuEjjHp2pXWd9hrODd2nGVPlrEWbaiwpdeKiuPq&#10;jx1w6ntefp/3/PX2G8Yy+VhsNzvn7u+GxQuYREO6mv+vP73iK73+ogPY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orX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HVmMAA&#10;AADbAAAADwAAAGRycy9kb3ducmV2LnhtbERPTWvCQBC9F/wPywjemk2CLZK6BlEKtbeqF2/T3WmS&#10;mp0Nu6vGf98tFHqbx/ucZT3aXlzJh86xgiLLQRBrZzpuFBwPr48LECEiG+wdk4I7BahXk4clVsbd&#10;+IOu+9iIFMKhQgVtjEMlZdAtWQyZG4gT9+W8xZigb6TxeEvhtpdlnj9Lix2nhhYH2rSkz/uLVRB2&#10;T/Ldf3OBp5IuxWfUc7nVSs2m4/oFRKQx/ov/3G8mzS/g95d0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HVmMAAAADbAAAADwAAAAAAAAAAAAAAAACYAgAAZHJzL2Rvd25y&#10;ZXYueG1sUEsFBgAAAAAEAAQA9QAAAIU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Soccer ball - top" o:spid="_x0000_s1038" style="position:absolute;left:18586;width:15488;height:10156;visibility:visible;mso-wrap-style:square;v-text-anchor:middle" coordsize="1548765,1015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SbcMA&#10;AADbAAAADwAAAGRycy9kb3ducmV2LnhtbERP204CMRB9N/EfmjHhTbpAFFgpxBgxJhIuix8w2Q67&#10;C9tpbQusf29NTHybk3Od2aIzrbiQD41lBYN+BoK4tLrhSsHnfnk/AREissbWMin4pgCL+e3NDHNt&#10;r7yjSxErkUI45KigjtHlUoayJoOhbx1x4g7WG4wJ+kpqj9cUblo5zLJHabDh1FCjo5eaylNxNgoc&#10;Pxy2XwNXrMLb9JXXI785jj+U6t11z08gInXxX/znftdp/hB+f0kH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ESbcMAAADbAAAADwAAAAAAAAAAAAAAAACYAgAAZHJzL2Rv&#10;d25yZXYueG1sUEsFBgAAAAAEAAQA9QAAAIgDAAAAAA==&#10;" path="m481121,888687v-27892,3805,-66037,7610,-68547,7610c490012,939515,575051,968661,665180,981368,567450,943319,491303,897589,486212,895005v-2510,-2513,-3800,-3805,-5091,-6318xm818838,641011c696944,698156,526867,743886,490012,754080v-2509,57145,2510,97779,5091,118095c496394,872175,498903,872175,500194,873468v1219,1220,133294,78682,271679,115582c771873,989050,773092,989050,773092,989050v107912,,212023,-22901,304662,-64827c1100627,850566,1103208,782007,1103208,762982,966042,747691,853112,667717,818838,641011xm1487818,460673v-77438,30511,-132003,34316,-152295,34316c1332942,494989,1330432,494989,1329142,494989v-53347,124485,-163768,226068,-200551,257799c1128591,754080,1128591,754080,1128591,755301v,3876,1219,72436,-20363,153703c1288487,818835,1426872,657522,1487818,460673xm540777,55561c401173,101291,311044,139412,279280,154631v,2513,1290,3805,,6318c279280,163533,227224,324774,238696,489892v1219,5097,-1290,8902,-5090,11415c311044,607987,434156,700740,474811,727374v2510,,200551,-50755,335136,-114290c825148,519111,841639,366700,846730,318457,649980,147022,544577,59366,543359,58074v-1291,,-1291,-1221,-2582,-2513xm42550,l68467,,40135,92721c30456,140668,25383,190204,25383,240995v,110485,24092,215874,67256,311139c156167,531818,198041,510209,217114,498794v-1291,-2513,-2581,-3805,-2581,-6318c203132,322262,253897,160949,257697,155924v,-2585,1291,-3805,2582,-5097c223460,95584,199009,48597,182814,11769l178190,,565623,r-1,3c562463,16911,560155,30165,558559,39049v1291,,1291,,2582,1292c562360,41562,667762,129218,864512,301945v142185,-33023,272970,-78754,314844,-93973c1196484,124623,1206120,56993,1211474,4946l1211901,r26667,l1236503,20910v-5814,50932,-15578,115280,-31764,193379c1203448,214289,1203448,215581,1203448,215581v93930,116875,120603,220971,128203,255287c1343124,470868,1405289,470868,1496709,431455v16492,-60950,25383,-125705,25383,-191752c1522092,196557,1518292,154631,1511982,113998,1498646,76219,1482454,42087,1465649,12121l1457763,r51140,l1537365,107609v1218,10194,2509,19096,3800,29218c1541165,138120,1541165,139412,1541165,140632v,8902,1219,19097,2509,27927c1546256,192752,1547475,215581,1548765,240995v,321333,-196750,598157,-477321,715031c988915,990270,898786,1010587,804856,1014392v-10182,1292,-20292,1292,-30473,1292c773092,1015684,770582,1015684,769292,1015684,345317,1013171,,666424,,240995,,170192,9523,101534,27358,36268l42550,xe" fillcolor="#6b78e8 [3204]" stroked="f" strokeweight="1pt">
                  <v:stroke miterlimit="4" joinstyle="miter"/>
                  <v:path arrowok="t" o:connecttype="custom" o:connectlocs="481121,888687;412574,896297;665180,981368;486212,895005;481121,888687;818838,641011;490012,754080;495103,872175;500194,873468;771873,989050;773092,989050;1077754,924223;1103208,762982;818838,641011;1487818,460673;1335523,494989;1329142,494989;1128591,752788;1128591,755301;1108228,909004;1487818,460673;540777,55561;279280,154631;279280,160949;238696,489892;233606,501307;474811,727374;809947,613084;846730,318457;543359,58074;540777,55561;42550,0;68467,0;40135,92721;25383,240995;92639,552134;217114,498794;214533,492476;257697,155924;260279,150827;182814,11769;178190,0;565623,0;565622,3;558559,39049;561141,40341;864512,301945;1179356,207972;1211474,4946;1211901,0;1238568,0;1236503,20910;1204739,214289;1203448,215581;1331651,470868;1496709,431455;1522092,239703;1511982,113998;1465649,12121;1457763,0;1508903,0;1537365,107609;1541165,136827;1541165,140632;1543674,168559;1548765,240995;1071444,956026;804856,1014392;774383,1015684;769292,1015684;0,240995;27358,36268" o:connectangles="0,0,0,0,0,0,0,0,0,0,0,0,0,0,0,0,0,0,0,0,0,0,0,0,0,0,0,0,0,0,0,0,0,0,0,0,0,0,0,0,0,0,0,0,0,0,0,0,0,0,0,0,0,0,0,0,0,0,0,0,0,0,0,0,0,0,0,0,0,0,0,0"/>
                </v:shape>
                <v:shape id="Soccer ball - bottom" o:spid="_x0000_s1039" style="position:absolute;left:64662;top:61579;width:15487;height:11607;visibility:visible;mso-wrap-style:square;v-text-anchor:middle" coordsize="1548765,1160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TKcIA&#10;AADbAAAADwAAAGRycy9kb3ducmV2LnhtbERPS2vCQBC+C/0PyxS8SN34oLSpq4ggeNCDMb0Pu9Mk&#10;mJ1Ns2uS/vuuIHibj+85q81ga9FR6yvHCmbTBASxdqbiQkF+2b99gPAB2WDtmBT8kYfN+mW0wtS4&#10;ns/UZaEQMYR9igrKEJpUSq9LsuinriGO3I9rLYYI20KaFvsYbms5T5J3abHi2FBiQ7uS9DW7WQXf&#10;v7rIl5k+Tc6L7pgcr599F05KjV+H7ReIQEN4ih/ug4nzF3D/JR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aBMpwgAAANsAAAAPAAAAAAAAAAAAAAAAAJgCAABkcnMvZG93&#10;bnJldi54bWxQSwUGAAAAAAQABAD1AAAAhwMAAAAA&#10;" path="m154877,468647v-8891,1221,-41874,8902,-72348,20317c45674,577840,25383,674398,25383,775981v,110486,24092,215874,67256,311139c156167,1066804,198041,1045195,217114,1033780v-1290,-2512,-2581,-3805,-2581,-6317c203132,857248,253897,695935,257698,690910v,-2585,1290,-3805,2581,-5097c186641,575328,162477,497866,154877,468647xm1355815,400016v-25383,3876,-76148,8902,-111712,11486c1245394,430527,1247903,541012,1204739,749275v-1291,,-1291,1293,-1291,1293c1297378,867442,1324051,971538,1331651,1005854v11473,,73638,,165058,-39413c1513201,905491,1522092,840736,1522092,774689v,-43146,-3800,-85071,-10110,-125705c1458636,497866,1359615,405113,1358324,403892v-1218,-1292,-1218,-2584,-2509,-3876xm1374816,330236v-1219,12635,-2510,32951,-3800,53340c1372306,384796,1373597,384796,1374816,386088v3872,2513,52056,48243,100311,128290c1449745,448331,1416762,386088,1374816,330236xm968624,198141v-1291,,-3801,1221,-5091,1221c741400,228580,629688,299725,628397,301017v-1290,1220,-3800,2513,-6381,2513c620797,303530,620797,303530,620797,303530,582723,433039,564941,538499,558559,574035v1291,,1291,,2582,1293c562360,576548,667762,664204,864512,836931v142185,-33023,272970,-78754,314844,-93973c1225030,520695,1217430,410210,1217430,408918v,-2513,1290,-6318,3800,-8902c1192047,365772,1098118,265409,968624,198141xm370700,142217c252607,218458,156167,327651,95221,454648v29182,-8902,55856,-13927,57146,-13927c154877,440721,156167,440721,158677,441941,243716,302237,331336,238775,363100,219678v,-2512,1219,-39341,7600,-77461xm771873,25414v-134585,,-262788,35536,-371990,99071c392282,160021,389701,199362,387191,213361v121894,13999,196751,50827,224715,67339c611906,280700,613125,279408,613125,279408v5091,-2513,116802,-74949,339007,-104168c957151,154924,968624,111778,980024,54633,914058,35536,844221,25414,771873,25414xm774383,v382100,,700744,278116,762982,642595c1538583,652789,1539874,661691,1541165,671814v,1292,,2584,,3805c1541165,684521,1542384,694715,1543674,703545v2582,24193,3801,47023,5091,72436c1548765,896481,1521097,1010722,1471716,1112616r-27840,48157l1411106,1160773r17038,-24696c1452505,1091863,1472582,1044872,1487818,995660v-77438,30510,-132003,34315,-152295,34315c1332942,1029975,1330432,1029975,1329142,1029975v-13337,31121,-30241,60811,-48669,88336l1247889,1160773r-468885,l809947,1148070v15201,-93973,31692,-246384,36783,-294627c649980,682008,544578,594352,543359,593060v-1291,,-1291,-1221,-2582,-2513c401173,636277,311044,674398,279280,689618v,2512,1290,3805,,6317c279280,698520,227224,859761,238696,1024878v1219,5097,-1290,8902,-5090,11415c252965,1062963,275179,1088763,298246,1112876r50267,47897l106385,1160773,60581,1076151c21583,983778,,882339,,775981,,492769,152367,243872,379591,109193v10110,-6317,21582,-12707,32983,-19024c520486,33024,643598,,774383,xe" fillcolor="#6b78e8 [3204]" stroked="f" strokeweight="1pt">
                  <v:stroke miterlimit="4" joinstyle="miter"/>
                  <v:path arrowok="t" o:connecttype="custom" o:connectlocs="154877,468647;82529,488964;25383,775981;92639,1087120;217114,1033780;214533,1027463;257698,690910;260279,685813;154877,468647;1355815,400016;1244103,411502;1204739,749275;1203448,750568;1331651,1005854;1496709,966441;1522092,774689;1511982,648984;1358324,403892;1355815,400016;1374816,330236;1371016,383576;1374816,386088;1475127,514378;1374816,330236;968624,198141;963533,199362;628397,301017;622016,303530;620797,303530;558559,574035;561141,575328;864512,836931;1179356,742958;1217430,408918;1221230,400016;968624,198141;370700,142217;95221,454648;152367,440721;158677,441941;363100,219678;370700,142217;771873,25414;399883,124485;387191,213361;611906,280700;613125,279408;952132,175240;980024,54633;771873,25414;774383,0;1537365,642595;1541165,671814;1541165,675619;1543674,703545;1548765,775981;1471716,1112616;1443876,1160773;1411106,1160773;1428144,1136077;1487818,995660;1335523,1029975;1329142,1029975;1280473,1118311;1247889,1160773;779004,1160773;809947,1148070;846730,853443;543359,593060;540777,590547;279280,689618;279280,695935;238696,1024878;233606,1036293;298246,1112876;348513,1160773;106385,1160773;60581,1076151;0,775981;379591,109193;412574,90169;774383,0" o:connectangles="0,0,0,0,0,0,0,0,0,0,0,0,0,0,0,0,0,0,0,0,0,0,0,0,0,0,0,0,0,0,0,0,0,0,0,0,0,0,0,0,0,0,0,0,0,0,0,0,0,0,0,0,0,0,0,0,0,0,0,0,0,0,0,0,0,0,0,0,0,0,0,0,0,0,0,0,0,0,0,0,0,0"/>
                </v:shape>
                <v:shape id="Soccer player - right" o:spid="_x0000_s1040" style="position:absolute;left:87483;top:13852;width:8656;height:12979;visibility:visible;mso-wrap-style:square;v-text-anchor:middle" coordsize="865506,129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9gjr8A&#10;AADbAAAADwAAAGRycy9kb3ducmV2LnhtbERPS4vCMBC+C/sfwgh7kTXdRaR0TYsIguxFfN2HZmyr&#10;zaQkUbv+eiMI3ubje86s6E0rruR8Y1nB9zgBQVxa3XClYL9bfqUgfEDW2FomBf/kocg/BjPMtL3x&#10;hq7bUIkYwj5DBXUIXSalL2sy6Me2I47c0TqDIUJXSe3wFsNNK3+SZCoNNhwbauxoUVN53l6MggMZ&#10;d0r/5KjHJfJkbXfzRXlX6nPYz39BBOrDW/xyr3ScP4HnL/EAm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r2COvwAAANsAAAAPAAAAAAAAAAAAAAAAAJgCAABkcnMvZG93bnJl&#10;di54bWxQSwUGAAAAAAQABAD1AAAAhAMAAAAA&#10;" path="m125780,728786v69466,,125780,56314,125780,125781c251560,924034,195246,980348,125780,980348,56314,980348,,924034,,854567,,785100,56314,728786,125780,728786xm388630,429799v,,69905,33957,59856,82636l186864,647314,388630,429799xm612518,149740v3940,-296,9152,-403,14239,350c626757,150090,636382,262622,711020,284676v74527,22108,151970,-82140,151970,-82140l865506,203302r,135488l849239,334487v,,-11825,27595,14136,44163l656183,677354,563010,971055,380899,1277398v,-54,-23266,33082,-66002,15277c314897,1292675,265615,1270835,295866,1210965,326062,1151042,447341,937005,447341,937005l478142,682410,286076,754330v,,-22716,-61646,-103898,-81172l452016,538357,573680,293605,373474,350571,197908,460789v,,-42021,14847,-59842,-14201c120246,417595,138396,386987,157592,377090,176732,367246,346358,258318,346358,258318l605911,150520v,,2668,-484,6607,-780xm772601,22v8291,148,13612,1035,13612,1035c806540,6372,865650,36921,847694,105896,829681,174906,776493,245425,725950,232209,675359,219041,661625,138240,681357,62538,696142,5780,747731,-424,772601,22xe" fillcolor="#6b78e8 [3204]" stroked="f" strokeweight="1pt">
                  <v:stroke miterlimit="4" joinstyle="miter"/>
                  <v:path arrowok="t" o:connecttype="custom" o:connectlocs="125780,728786;251560,854567;125780,980348;0,854567;125780,728786;388630,429799;448486,512435;186864,647314;612518,149740;626757,150090;711020,284676;862990,202536;865506,203302;865506,338790;849239,334487;863375,378650;656183,677354;563010,971055;380899,1277398;314897,1292675;295866,1210965;447341,937005;478142,682410;286076,754330;182178,673158;452016,538357;573680,293605;373474,350571;197908,460789;138066,446588;157592,377090;346358,258318;605911,150520;612518,149740;772601,22;786213,1057;847694,105896;725950,232209;681357,62538;772601,22" o:connectangles="0,0,0,0,0,0,0,0,0,0,0,0,0,0,0,0,0,0,0,0,0,0,0,0,0,0,0,0,0,0,0,0,0,0,0,0,0,0,0,0"/>
                </v:shape>
                <v:shape id="Soccer player - left" o:spid="_x0000_s1041" style="position:absolute;left:21;top:42738;width:8157;height:12433;visibility:visible;mso-wrap-style:square;v-text-anchor:middle" coordsize="815776,1243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6bL0A&#10;AADbAAAADwAAAGRycy9kb3ducmV2LnhtbERPy6rCMBDdC/5DGMGdpr1SkWoUEQRxZ1XcDs3YFptJ&#10;aXJr/XsjCO7mcJ6z2vSmFh21rrKsIJ5GIIhzqysuFFzO+8kChPPIGmvLpOBFDjbr4WCFqbZPPlGX&#10;+UKEEHYpKii9b1IpXV6SQTe1DXHg7rY16ANsC6lbfIZwU8u/KJpLgxWHhhIb2pWUP7J/o+CYHLRM&#10;Zrd94o9dFusrRjqeKzUe9dslCE+9/4m/7oMO8xP4/BIOkOs3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WY6bL0AAADbAAAADwAAAAAAAAAAAAAAAACYAgAAZHJzL2Rvd25yZXYu&#10;eG1sUEsFBgAAAAAEAAQA9QAAAIIDAAAAAA==&#10;" path="m695283,698123v66546,,120493,53945,120493,120489c815776,885156,761829,939101,695283,939101v-66546,,-120493,-53945,-120493,-120489c574790,752068,628737,698123,695283,698123xm443480,411715l636766,620078,386140,490874v-9627,-46631,57340,-79159,57340,-79159xm229002,143440v3774,284,6329,747,6329,747l483976,247450v,,162496,104344,180832,113774c683197,370705,700585,400025,683513,427798v-17072,27826,-57327,13604,-57327,13604l457999,335821,266208,281252,382758,515706,641256,644835v-77771,18705,-99532,77756,-99532,77756l357730,653698r29507,243883c387237,897581,503418,1102612,532345,1160014v28980,57351,-18231,78271,-18231,78271c473174,1255341,450886,1223600,450886,1223651l276430,930198,187173,648854,,379024,,350782r1297,-1369c8603,335283,2230,320414,2230,320414l,321004,,207166r1765,2122c25977,236381,81095,288583,134641,272699v71500,-21127,80721,-128924,80721,-128924c220236,143054,225228,143157,229002,143440xm75647,21v23825,-427,73246,5516,87410,59886c181959,132424,168802,209826,120338,222439,71919,235099,20966,167547,3710,101440,-13491,35368,43135,6105,62608,1013v,,5098,-850,13039,-992xe" fillcolor="#6b78e8 [3204]" stroked="f" strokeweight="1pt">
                  <v:stroke miterlimit="4" joinstyle="miter"/>
                  <v:path arrowok="t" o:connecttype="custom" o:connectlocs="695283,698123;815776,818612;695283,939101;574790,818612;695283,698123;443480,411715;636766,620078;386140,490874;443480,411715;229002,143440;235331,144187;483976,247450;664808,361224;683513,427798;626186,441402;457999,335821;266208,281252;382758,515706;641256,644835;541724,722591;357730,653698;387237,897581;532345,1160014;514114,1238285;450886,1223651;276430,930198;187173,648854;0,379024;0,350782;1297,349413;2230,320414;0,321004;0,207166;1765,209288;134641,272699;215362,143775;229002,143440;75647,21;163057,59907;120338,222439;3710,101440;62608,1013;75647,21" o:connectangles="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6F7055" w:rsidTr="006F7055">
        <w:trPr>
          <w:trHeight w:hRule="exact" w:val="1814"/>
        </w:trPr>
        <w:tc>
          <w:tcPr>
            <w:tcW w:w="15110" w:type="dxa"/>
            <w:vAlign w:val="bottom"/>
          </w:tcPr>
          <w:p w:rsidR="006F7055" w:rsidRDefault="00830946" w:rsidP="00830946">
            <w:pPr>
              <w:pStyle w:val="Title"/>
            </w:pPr>
            <w:r>
              <w:t>iNTER-BRANCH SPORTS,</w:t>
            </w:r>
            <w:r w:rsidR="004A0947">
              <w:t xml:space="preserve"> </w:t>
            </w:r>
            <w:r w:rsidR="001817EB">
              <w:t>2019-2020</w:t>
            </w:r>
          </w:p>
        </w:tc>
      </w:tr>
    </w:tbl>
    <w:sdt>
      <w:sdtPr>
        <w:id w:val="1210229227"/>
        <w:placeholder>
          <w:docPart w:val="23B8769CF55A41D4B2D00ED797C8D709"/>
        </w:placeholder>
        <w:temporary/>
        <w:showingPlcHdr/>
        <w15:appearance w15:val="hidden"/>
      </w:sdtPr>
      <w:sdtEndPr/>
      <w:sdtContent>
        <w:p w:rsidR="00126742" w:rsidRDefault="00541E87" w:rsidP="00541E87">
          <w:pPr>
            <w:pStyle w:val="Heading1"/>
          </w:pPr>
          <w:r w:rsidRPr="00541E87">
            <w:t>CERTIFICATE OF PARTICIPATION</w:t>
          </w:r>
        </w:p>
      </w:sdtContent>
    </w:sdt>
    <w:p w:rsidR="00E67602" w:rsidRPr="00E67602" w:rsidRDefault="00E67602" w:rsidP="00E67602"/>
    <w:p w:rsidR="00126742" w:rsidRDefault="00830946" w:rsidP="00830946">
      <w:r>
        <w:t>This</w:t>
      </w:r>
      <w:r w:rsidR="00184A51">
        <w:t xml:space="preserve"> is to certify that </w:t>
      </w:r>
      <w:bookmarkStart w:id="1" w:name="name"/>
      <w:r w:rsidR="001817EB">
        <w:t>Ashwin</w:t>
      </w:r>
      <w:r w:rsidR="00184A51">
        <w:t xml:space="preserve"> </w:t>
      </w:r>
      <w:bookmarkEnd w:id="1"/>
      <w:r w:rsidR="00184A51">
        <w:t xml:space="preserve">of </w:t>
      </w:r>
      <w:r w:rsidR="001817EB">
        <w:t>3rd Semester</w:t>
      </w:r>
      <w:r w:rsidR="00E67602">
        <w:t xml:space="preserve">, </w:t>
      </w:r>
    </w:p>
    <w:p w:rsidR="00FA614E" w:rsidRDefault="001817EB" w:rsidP="00E67602">
      <w:r>
        <w:t>CVE</w:t>
      </w:r>
      <w:r w:rsidR="00E67602">
        <w:t xml:space="preserve">, participated in the </w:t>
      </w:r>
      <w:r>
        <w:t>chess tournament</w:t>
      </w:r>
      <w:r w:rsidR="00E67602">
        <w:t xml:space="preserve"> </w:t>
      </w:r>
      <w:r w:rsidR="00F97517">
        <w:t xml:space="preserve">held </w:t>
      </w:r>
      <w:r w:rsidR="00E67602">
        <w:t xml:space="preserve">on </w:t>
      </w:r>
      <w:r>
        <w:t>11/10/2019 12:00:00 AM</w:t>
      </w:r>
      <w:r w:rsidR="00E67602">
        <w:t>.</w:t>
      </w:r>
    </w:p>
    <w:p w:rsidR="00E67602" w:rsidRPr="00FA614E" w:rsidRDefault="00E67602" w:rsidP="00E67602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9D1AF9" w:rsidRPr="009D1AF9" w:rsidTr="006F7055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</w:tr>
      <w:tr w:rsidR="009D1AF9" w:rsidRPr="009D1AF9" w:rsidTr="006F7055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Principal</w:t>
            </w: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&lt;coordinator&gt;</w:t>
            </w:r>
          </w:p>
        </w:tc>
      </w:tr>
    </w:tbl>
    <w:p w:rsidR="003A5821" w:rsidRDefault="003A5821" w:rsidP="003A5821">
      <w:pPr>
        <w:pStyle w:val="Title"/>
        <w:keepNext/>
        <w:keepLines/>
      </w:pPr>
      <w:r w:rsidRPr="003A582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997423B" wp14:editId="2BB9B97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77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278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284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85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286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Basketball - bottom">
                          <a:extLst/>
                        </wps:cNvPr>
                        <wps:cNvSpPr/>
                        <wps:spPr>
                          <a:xfrm>
                            <a:off x="6521630" y="6186668"/>
                            <a:ext cx="1472565" cy="1132018"/>
                          </a:xfrm>
                          <a:custGeom>
                            <a:avLst/>
                            <a:gdLst>
                              <a:gd name="connsiteX0" fmla="*/ 132599 w 1472565"/>
                              <a:gd name="connsiteY0" fmla="*/ 529919 h 1132018"/>
                              <a:gd name="connsiteX1" fmla="*/ 98785 w 1472565"/>
                              <a:gd name="connsiteY1" fmla="*/ 712285 h 1132018"/>
                              <a:gd name="connsiteX2" fmla="*/ 349189 w 1472565"/>
                              <a:gd name="connsiteY2" fmla="*/ 868473 h 1132018"/>
                              <a:gd name="connsiteX3" fmla="*/ 348303 w 1472565"/>
                              <a:gd name="connsiteY3" fmla="*/ 817274 h 1132018"/>
                              <a:gd name="connsiteX4" fmla="*/ 165187 w 1472565"/>
                              <a:gd name="connsiteY4" fmla="*/ 651610 h 1132018"/>
                              <a:gd name="connsiteX5" fmla="*/ 132599 w 1472565"/>
                              <a:gd name="connsiteY5" fmla="*/ 529919 h 1132018"/>
                              <a:gd name="connsiteX6" fmla="*/ 1156535 w 1472565"/>
                              <a:gd name="connsiteY6" fmla="*/ 296917 h 1132018"/>
                              <a:gd name="connsiteX7" fmla="*/ 1063451 w 1472565"/>
                              <a:gd name="connsiteY7" fmla="*/ 318102 h 1132018"/>
                              <a:gd name="connsiteX8" fmla="*/ 907741 w 1472565"/>
                              <a:gd name="connsiteY8" fmla="*/ 529306 h 1132018"/>
                              <a:gd name="connsiteX9" fmla="*/ 505035 w 1472565"/>
                              <a:gd name="connsiteY9" fmla="*/ 839158 h 1132018"/>
                              <a:gd name="connsiteX10" fmla="*/ 446542 w 1472565"/>
                              <a:gd name="connsiteY10" fmla="*/ 835954 h 1132018"/>
                              <a:gd name="connsiteX11" fmla="*/ 447565 w 1472565"/>
                              <a:gd name="connsiteY11" fmla="*/ 875563 h 1132018"/>
                              <a:gd name="connsiteX12" fmla="*/ 448724 w 1472565"/>
                              <a:gd name="connsiteY12" fmla="*/ 895674 h 1132018"/>
                              <a:gd name="connsiteX13" fmla="*/ 577028 w 1472565"/>
                              <a:gd name="connsiteY13" fmla="*/ 911627 h 1132018"/>
                              <a:gd name="connsiteX14" fmla="*/ 1348420 w 1472565"/>
                              <a:gd name="connsiteY14" fmla="*/ 556371 h 1132018"/>
                              <a:gd name="connsiteX15" fmla="*/ 1216639 w 1472565"/>
                              <a:gd name="connsiteY15" fmla="*/ 316943 h 1132018"/>
                              <a:gd name="connsiteX16" fmla="*/ 1156535 w 1472565"/>
                              <a:gd name="connsiteY16" fmla="*/ 296917 h 1132018"/>
                              <a:gd name="connsiteX17" fmla="*/ 617932 w 1472565"/>
                              <a:gd name="connsiteY17" fmla="*/ 109352 h 1132018"/>
                              <a:gd name="connsiteX18" fmla="*/ 254495 w 1472565"/>
                              <a:gd name="connsiteY18" fmla="*/ 318579 h 1132018"/>
                              <a:gd name="connsiteX19" fmla="*/ 248564 w 1472565"/>
                              <a:gd name="connsiteY19" fmla="*/ 334259 h 1132018"/>
                              <a:gd name="connsiteX20" fmla="*/ 254836 w 1472565"/>
                              <a:gd name="connsiteY20" fmla="*/ 611660 h 1132018"/>
                              <a:gd name="connsiteX21" fmla="*/ 351984 w 1472565"/>
                              <a:gd name="connsiteY21" fmla="*/ 713513 h 1132018"/>
                              <a:gd name="connsiteX22" fmla="*/ 617932 w 1472565"/>
                              <a:gd name="connsiteY22" fmla="*/ 109352 h 1132018"/>
                              <a:gd name="connsiteX23" fmla="*/ 807048 w 1472565"/>
                              <a:gd name="connsiteY23" fmla="*/ 102194 h 1132018"/>
                              <a:gd name="connsiteX24" fmla="*/ 448655 w 1472565"/>
                              <a:gd name="connsiteY24" fmla="*/ 737442 h 1132018"/>
                              <a:gd name="connsiteX25" fmla="*/ 821432 w 1472565"/>
                              <a:gd name="connsiteY25" fmla="*/ 482538 h 1132018"/>
                              <a:gd name="connsiteX26" fmla="*/ 1006321 w 1472565"/>
                              <a:gd name="connsiteY26" fmla="*/ 238201 h 1132018"/>
                              <a:gd name="connsiteX27" fmla="*/ 1085335 w 1472565"/>
                              <a:gd name="connsiteY27" fmla="*/ 202478 h 1132018"/>
                              <a:gd name="connsiteX28" fmla="*/ 807048 w 1472565"/>
                              <a:gd name="connsiteY28" fmla="*/ 102194 h 1132018"/>
                              <a:gd name="connsiteX29" fmla="*/ 736283 w 1472565"/>
                              <a:gd name="connsiteY29" fmla="*/ 0 h 1132018"/>
                              <a:gd name="connsiteX30" fmla="*/ 1472565 w 1472565"/>
                              <a:gd name="connsiteY30" fmla="*/ 736283 h 1132018"/>
                              <a:gd name="connsiteX31" fmla="*/ 1366350 w 1472565"/>
                              <a:gd name="connsiteY31" fmla="*/ 1117403 h 1132018"/>
                              <a:gd name="connsiteX32" fmla="*/ 1356112 w 1472565"/>
                              <a:gd name="connsiteY32" fmla="*/ 1132018 h 1132018"/>
                              <a:gd name="connsiteX33" fmla="*/ 1235846 w 1472565"/>
                              <a:gd name="connsiteY33" fmla="*/ 1132018 h 1132018"/>
                              <a:gd name="connsiteX34" fmla="*/ 1280552 w 1472565"/>
                              <a:gd name="connsiteY34" fmla="*/ 1068990 h 1132018"/>
                              <a:gd name="connsiteX35" fmla="*/ 1374394 w 1472565"/>
                              <a:gd name="connsiteY35" fmla="*/ 736283 h 1132018"/>
                              <a:gd name="connsiteX36" fmla="*/ 1373576 w 1472565"/>
                              <a:gd name="connsiteY36" fmla="*/ 703832 h 1132018"/>
                              <a:gd name="connsiteX37" fmla="*/ 636339 w 1472565"/>
                              <a:gd name="connsiteY37" fmla="*/ 1011025 h 1132018"/>
                              <a:gd name="connsiteX38" fmla="*/ 573005 w 1472565"/>
                              <a:gd name="connsiteY38" fmla="*/ 1009662 h 1132018"/>
                              <a:gd name="connsiteX39" fmla="*/ 461404 w 1472565"/>
                              <a:gd name="connsiteY39" fmla="*/ 998004 h 1132018"/>
                              <a:gd name="connsiteX40" fmla="*/ 471153 w 1472565"/>
                              <a:gd name="connsiteY40" fmla="*/ 1044158 h 1132018"/>
                              <a:gd name="connsiteX41" fmla="*/ 653221 w 1472565"/>
                              <a:gd name="connsiteY41" fmla="*/ 1091266 h 1132018"/>
                              <a:gd name="connsiteX42" fmla="*/ 709057 w 1472565"/>
                              <a:gd name="connsiteY42" fmla="*/ 1132018 h 1132018"/>
                              <a:gd name="connsiteX43" fmla="*/ 237943 w 1472565"/>
                              <a:gd name="connsiteY43" fmla="*/ 1132018 h 1132018"/>
                              <a:gd name="connsiteX44" fmla="*/ 259335 w 1472565"/>
                              <a:gd name="connsiteY44" fmla="*/ 1105310 h 1132018"/>
                              <a:gd name="connsiteX45" fmla="*/ 371823 w 1472565"/>
                              <a:gd name="connsiteY45" fmla="*/ 1049135 h 1132018"/>
                              <a:gd name="connsiteX46" fmla="*/ 358324 w 1472565"/>
                              <a:gd name="connsiteY46" fmla="*/ 974347 h 1132018"/>
                              <a:gd name="connsiteX47" fmla="*/ 208614 w 1472565"/>
                              <a:gd name="connsiteY47" fmla="*/ 915717 h 1132018"/>
                              <a:gd name="connsiteX48" fmla="*/ 109693 w 1472565"/>
                              <a:gd name="connsiteY48" fmla="*/ 856338 h 1132018"/>
                              <a:gd name="connsiteX49" fmla="*/ 193368 w 1472565"/>
                              <a:gd name="connsiteY49" fmla="*/ 1070943 h 1132018"/>
                              <a:gd name="connsiteX50" fmla="*/ 236379 w 1472565"/>
                              <a:gd name="connsiteY50" fmla="*/ 1132018 h 1132018"/>
                              <a:gd name="connsiteX51" fmla="*/ 117090 w 1472565"/>
                              <a:gd name="connsiteY51" fmla="*/ 1132018 h 1132018"/>
                              <a:gd name="connsiteX52" fmla="*/ 57858 w 1472565"/>
                              <a:gd name="connsiteY52" fmla="*/ 1022886 h 1132018"/>
                              <a:gd name="connsiteX53" fmla="*/ 0 w 1472565"/>
                              <a:gd name="connsiteY53" fmla="*/ 736283 h 1132018"/>
                              <a:gd name="connsiteX54" fmla="*/ 736283 w 1472565"/>
                              <a:gd name="connsiteY54" fmla="*/ 0 h 11320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</a:cxnLst>
                            <a:rect l="l" t="t" r="r" b="b"/>
                            <a:pathLst>
                              <a:path w="1472565" h="1132018">
                                <a:moveTo>
                                  <a:pt x="132599" y="529919"/>
                                </a:moveTo>
                                <a:cubicBezTo>
                                  <a:pt x="112897" y="587526"/>
                                  <a:pt x="101171" y="648679"/>
                                  <a:pt x="98785" y="712285"/>
                                </a:cubicBezTo>
                                <a:cubicBezTo>
                                  <a:pt x="128850" y="757417"/>
                                  <a:pt x="221226" y="824637"/>
                                  <a:pt x="349189" y="868473"/>
                                </a:cubicBezTo>
                                <a:cubicBezTo>
                                  <a:pt x="348575" y="851225"/>
                                  <a:pt x="348303" y="834113"/>
                                  <a:pt x="348303" y="817274"/>
                                </a:cubicBezTo>
                                <a:cubicBezTo>
                                  <a:pt x="264857" y="790822"/>
                                  <a:pt x="202001" y="734237"/>
                                  <a:pt x="165187" y="651610"/>
                                </a:cubicBezTo>
                                <a:cubicBezTo>
                                  <a:pt x="147802" y="612683"/>
                                  <a:pt x="137712" y="570960"/>
                                  <a:pt x="132599" y="529919"/>
                                </a:cubicBezTo>
                                <a:close/>
                                <a:moveTo>
                                  <a:pt x="1156535" y="296917"/>
                                </a:moveTo>
                                <a:cubicBezTo>
                                  <a:pt x="1128404" y="292877"/>
                                  <a:pt x="1094777" y="295707"/>
                                  <a:pt x="1063451" y="318102"/>
                                </a:cubicBezTo>
                                <a:cubicBezTo>
                                  <a:pt x="996231" y="366096"/>
                                  <a:pt x="953282" y="445383"/>
                                  <a:pt x="907741" y="529306"/>
                                </a:cubicBezTo>
                                <a:cubicBezTo>
                                  <a:pt x="828386" y="675744"/>
                                  <a:pt x="739760" y="839158"/>
                                  <a:pt x="505035" y="839158"/>
                                </a:cubicBezTo>
                                <a:cubicBezTo>
                                  <a:pt x="486492" y="839158"/>
                                  <a:pt x="466994" y="838067"/>
                                  <a:pt x="446542" y="835954"/>
                                </a:cubicBezTo>
                                <a:cubicBezTo>
                                  <a:pt x="446746" y="849043"/>
                                  <a:pt x="447087" y="862269"/>
                                  <a:pt x="447565" y="875563"/>
                                </a:cubicBezTo>
                                <a:cubicBezTo>
                                  <a:pt x="447905" y="882312"/>
                                  <a:pt x="448246" y="888993"/>
                                  <a:pt x="448724" y="895674"/>
                                </a:cubicBezTo>
                                <a:cubicBezTo>
                                  <a:pt x="489355" y="904128"/>
                                  <a:pt x="532305" y="909786"/>
                                  <a:pt x="577028" y="911627"/>
                                </a:cubicBezTo>
                                <a:cubicBezTo>
                                  <a:pt x="951850" y="926966"/>
                                  <a:pt x="1231910" y="797571"/>
                                  <a:pt x="1348420" y="556371"/>
                                </a:cubicBezTo>
                                <a:cubicBezTo>
                                  <a:pt x="1322036" y="466858"/>
                                  <a:pt x="1276564" y="385458"/>
                                  <a:pt x="1216639" y="316943"/>
                                </a:cubicBezTo>
                                <a:cubicBezTo>
                                  <a:pt x="1207299" y="311864"/>
                                  <a:pt x="1184665" y="300956"/>
                                  <a:pt x="1156535" y="296917"/>
                                </a:cubicBezTo>
                                <a:close/>
                                <a:moveTo>
                                  <a:pt x="617932" y="109352"/>
                                </a:moveTo>
                                <a:cubicBezTo>
                                  <a:pt x="473948" y="136485"/>
                                  <a:pt x="346939" y="212091"/>
                                  <a:pt x="254495" y="318579"/>
                                </a:cubicBezTo>
                                <a:cubicBezTo>
                                  <a:pt x="253404" y="323965"/>
                                  <a:pt x="251563" y="329282"/>
                                  <a:pt x="248564" y="334259"/>
                                </a:cubicBezTo>
                                <a:cubicBezTo>
                                  <a:pt x="231179" y="362960"/>
                                  <a:pt x="206296" y="502922"/>
                                  <a:pt x="254836" y="611660"/>
                                </a:cubicBezTo>
                                <a:cubicBezTo>
                                  <a:pt x="276311" y="659791"/>
                                  <a:pt x="308421" y="693333"/>
                                  <a:pt x="351984" y="713513"/>
                                </a:cubicBezTo>
                                <a:cubicBezTo>
                                  <a:pt x="371005" y="452746"/>
                                  <a:pt x="463517" y="243451"/>
                                  <a:pt x="617932" y="109352"/>
                                </a:cubicBezTo>
                                <a:close/>
                                <a:moveTo>
                                  <a:pt x="807048" y="102194"/>
                                </a:moveTo>
                                <a:cubicBezTo>
                                  <a:pt x="593935" y="202887"/>
                                  <a:pt x="467062" y="430180"/>
                                  <a:pt x="448655" y="737442"/>
                                </a:cubicBezTo>
                                <a:cubicBezTo>
                                  <a:pt x="668927" y="763825"/>
                                  <a:pt x="736828" y="638657"/>
                                  <a:pt x="821432" y="482538"/>
                                </a:cubicBezTo>
                                <a:cubicBezTo>
                                  <a:pt x="870245" y="392480"/>
                                  <a:pt x="920762" y="299354"/>
                                  <a:pt x="1006321" y="238201"/>
                                </a:cubicBezTo>
                                <a:cubicBezTo>
                                  <a:pt x="1032636" y="219453"/>
                                  <a:pt x="1059429" y="208341"/>
                                  <a:pt x="1085335" y="202478"/>
                                </a:cubicBezTo>
                                <a:cubicBezTo>
                                  <a:pt x="1003594" y="148893"/>
                                  <a:pt x="908900" y="113510"/>
                                  <a:pt x="807048" y="102194"/>
                                </a:cubicBezTo>
                                <a:close/>
                                <a:moveTo>
                                  <a:pt x="736283" y="0"/>
                                </a:moveTo>
                                <a:cubicBezTo>
                                  <a:pt x="1142942" y="0"/>
                                  <a:pt x="1472565" y="329623"/>
                                  <a:pt x="1472565" y="736283"/>
                                </a:cubicBezTo>
                                <a:cubicBezTo>
                                  <a:pt x="1472565" y="875801"/>
                                  <a:pt x="1433757" y="1006236"/>
                                  <a:pt x="1366350" y="1117403"/>
                                </a:cubicBezTo>
                                <a:lnTo>
                                  <a:pt x="1356112" y="1132018"/>
                                </a:lnTo>
                                <a:lnTo>
                                  <a:pt x="1235846" y="1132018"/>
                                </a:lnTo>
                                <a:lnTo>
                                  <a:pt x="1280552" y="1068990"/>
                                </a:lnTo>
                                <a:cubicBezTo>
                                  <a:pt x="1340052" y="972064"/>
                                  <a:pt x="1374394" y="858110"/>
                                  <a:pt x="1374394" y="736283"/>
                                </a:cubicBezTo>
                                <a:cubicBezTo>
                                  <a:pt x="1374394" y="725375"/>
                                  <a:pt x="1374121" y="714535"/>
                                  <a:pt x="1373576" y="703832"/>
                                </a:cubicBezTo>
                                <a:cubicBezTo>
                                  <a:pt x="1226183" y="901810"/>
                                  <a:pt x="966507" y="1011025"/>
                                  <a:pt x="636339" y="1011025"/>
                                </a:cubicBezTo>
                                <a:cubicBezTo>
                                  <a:pt x="615546" y="1011025"/>
                                  <a:pt x="594412" y="1010548"/>
                                  <a:pt x="573005" y="1009662"/>
                                </a:cubicBezTo>
                                <a:cubicBezTo>
                                  <a:pt x="533737" y="1008094"/>
                                  <a:pt x="496446" y="1003935"/>
                                  <a:pt x="461404" y="998004"/>
                                </a:cubicBezTo>
                                <a:cubicBezTo>
                                  <a:pt x="464267" y="1013752"/>
                                  <a:pt x="467540" y="1029091"/>
                                  <a:pt x="471153" y="1044158"/>
                                </a:cubicBezTo>
                                <a:cubicBezTo>
                                  <a:pt x="542566" y="1047396"/>
                                  <a:pt x="599508" y="1061184"/>
                                  <a:pt x="653221" y="1091266"/>
                                </a:cubicBezTo>
                                <a:lnTo>
                                  <a:pt x="709057" y="1132018"/>
                                </a:lnTo>
                                <a:lnTo>
                                  <a:pt x="237943" y="1132018"/>
                                </a:lnTo>
                                <a:lnTo>
                                  <a:pt x="259335" y="1105310"/>
                                </a:lnTo>
                                <a:cubicBezTo>
                                  <a:pt x="287764" y="1076472"/>
                                  <a:pt x="325601" y="1057793"/>
                                  <a:pt x="371823" y="1049135"/>
                                </a:cubicBezTo>
                                <a:cubicBezTo>
                                  <a:pt x="366437" y="1024660"/>
                                  <a:pt x="361869" y="999708"/>
                                  <a:pt x="358324" y="974347"/>
                                </a:cubicBezTo>
                                <a:cubicBezTo>
                                  <a:pt x="297854" y="956690"/>
                                  <a:pt x="247268" y="935147"/>
                                  <a:pt x="208614" y="915717"/>
                                </a:cubicBezTo>
                                <a:cubicBezTo>
                                  <a:pt x="172072" y="897447"/>
                                  <a:pt x="138667" y="877335"/>
                                  <a:pt x="109693" y="856338"/>
                                </a:cubicBezTo>
                                <a:cubicBezTo>
                                  <a:pt x="124470" y="933750"/>
                                  <a:pt x="153282" y="1006176"/>
                                  <a:pt x="193368" y="1070943"/>
                                </a:cubicBezTo>
                                <a:lnTo>
                                  <a:pt x="236379" y="1132018"/>
                                </a:lnTo>
                                <a:lnTo>
                                  <a:pt x="117090" y="1132018"/>
                                </a:lnTo>
                                <a:lnTo>
                                  <a:pt x="57858" y="1022886"/>
                                </a:lnTo>
                                <a:cubicBezTo>
                                  <a:pt x="20602" y="934798"/>
                                  <a:pt x="0" y="837948"/>
                                  <a:pt x="0" y="736283"/>
                                </a:cubicBezTo>
                                <a:cubicBezTo>
                                  <a:pt x="0" y="329623"/>
                                  <a:pt x="329623" y="0"/>
                                  <a:pt x="7362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Basketball player - right">
                          <a:extLst/>
                        </wps:cNvPr>
                        <wps:cNvSpPr/>
                        <wps:spPr>
                          <a:xfrm>
                            <a:off x="8546741" y="1388204"/>
                            <a:ext cx="1060811" cy="1389398"/>
                          </a:xfrm>
                          <a:custGeom>
                            <a:avLst/>
                            <a:gdLst>
                              <a:gd name="connsiteX0" fmla="*/ 634358 w 1060811"/>
                              <a:gd name="connsiteY0" fmla="*/ 657386 h 1389398"/>
                              <a:gd name="connsiteX1" fmla="*/ 634349 w 1060811"/>
                              <a:gd name="connsiteY1" fmla="*/ 657472 h 1389398"/>
                              <a:gd name="connsiteX2" fmla="*/ 634349 w 1060811"/>
                              <a:gd name="connsiteY2" fmla="*/ 657408 h 1389398"/>
                              <a:gd name="connsiteX3" fmla="*/ 576215 w 1060811"/>
                              <a:gd name="connsiteY3" fmla="*/ 233070 h 1389398"/>
                              <a:gd name="connsiteX4" fmla="*/ 681014 w 1060811"/>
                              <a:gd name="connsiteY4" fmla="*/ 337805 h 1389398"/>
                              <a:gd name="connsiteX5" fmla="*/ 576215 w 1060811"/>
                              <a:gd name="connsiteY5" fmla="*/ 442540 h 1389398"/>
                              <a:gd name="connsiteX6" fmla="*/ 471416 w 1060811"/>
                              <a:gd name="connsiteY6" fmla="*/ 337805 h 1389398"/>
                              <a:gd name="connsiteX7" fmla="*/ 576215 w 1060811"/>
                              <a:gd name="connsiteY7" fmla="*/ 233070 h 1389398"/>
                              <a:gd name="connsiteX8" fmla="*/ 911962 w 1060811"/>
                              <a:gd name="connsiteY8" fmla="*/ 4 h 1389398"/>
                              <a:gd name="connsiteX9" fmla="*/ 1039468 w 1060811"/>
                              <a:gd name="connsiteY9" fmla="*/ 129457 h 1389398"/>
                              <a:gd name="connsiteX10" fmla="*/ 1031845 w 1060811"/>
                              <a:gd name="connsiteY10" fmla="*/ 171619 h 1389398"/>
                              <a:gd name="connsiteX11" fmla="*/ 1042314 w 1060811"/>
                              <a:gd name="connsiteY11" fmla="*/ 176655 h 1389398"/>
                              <a:gd name="connsiteX12" fmla="*/ 1060811 w 1060811"/>
                              <a:gd name="connsiteY12" fmla="*/ 203652 h 1389398"/>
                              <a:gd name="connsiteX13" fmla="*/ 1060811 w 1060811"/>
                              <a:gd name="connsiteY13" fmla="*/ 220786 h 1389398"/>
                              <a:gd name="connsiteX14" fmla="*/ 1056487 w 1060811"/>
                              <a:gd name="connsiteY14" fmla="*/ 243867 h 1389398"/>
                              <a:gd name="connsiteX15" fmla="*/ 923827 w 1060811"/>
                              <a:gd name="connsiteY15" fmla="*/ 447054 h 1389398"/>
                              <a:gd name="connsiteX16" fmla="*/ 904070 w 1060811"/>
                              <a:gd name="connsiteY16" fmla="*/ 464358 h 1389398"/>
                              <a:gd name="connsiteX17" fmla="*/ 670211 w 1060811"/>
                              <a:gd name="connsiteY17" fmla="*/ 575991 h 1389398"/>
                              <a:gd name="connsiteX18" fmla="*/ 671500 w 1060811"/>
                              <a:gd name="connsiteY18" fmla="*/ 576637 h 1389398"/>
                              <a:gd name="connsiteX19" fmla="*/ 669621 w 1060811"/>
                              <a:gd name="connsiteY19" fmla="*/ 579736 h 1389398"/>
                              <a:gd name="connsiteX20" fmla="*/ 666077 w 1060811"/>
                              <a:gd name="connsiteY20" fmla="*/ 585353 h 1389398"/>
                              <a:gd name="connsiteX21" fmla="*/ 651743 w 1060811"/>
                              <a:gd name="connsiteY21" fmla="*/ 612599 h 1389398"/>
                              <a:gd name="connsiteX22" fmla="*/ 643636 w 1060811"/>
                              <a:gd name="connsiteY22" fmla="*/ 630742 h 1389398"/>
                              <a:gd name="connsiteX23" fmla="*/ 637033 w 1060811"/>
                              <a:gd name="connsiteY23" fmla="*/ 649208 h 1389398"/>
                              <a:gd name="connsiteX24" fmla="*/ 635637 w 1060811"/>
                              <a:gd name="connsiteY24" fmla="*/ 653598 h 1389398"/>
                              <a:gd name="connsiteX25" fmla="*/ 634885 w 1060811"/>
                              <a:gd name="connsiteY25" fmla="*/ 655858 h 1389398"/>
                              <a:gd name="connsiteX26" fmla="*/ 634510 w 1060811"/>
                              <a:gd name="connsiteY26" fmla="*/ 657020 h 1389398"/>
                              <a:gd name="connsiteX27" fmla="*/ 634402 w 1060811"/>
                              <a:gd name="connsiteY27" fmla="*/ 657279 h 1389398"/>
                              <a:gd name="connsiteX28" fmla="*/ 634358 w 1060811"/>
                              <a:gd name="connsiteY28" fmla="*/ 657386 h 1389398"/>
                              <a:gd name="connsiteX29" fmla="*/ 634671 w 1060811"/>
                              <a:gd name="connsiteY29" fmla="*/ 654373 h 1389398"/>
                              <a:gd name="connsiteX30" fmla="*/ 634510 w 1060811"/>
                              <a:gd name="connsiteY30" fmla="*/ 655342 h 1389398"/>
                              <a:gd name="connsiteX31" fmla="*/ 631664 w 1060811"/>
                              <a:gd name="connsiteY31" fmla="*/ 671870 h 1389398"/>
                              <a:gd name="connsiteX32" fmla="*/ 630107 w 1060811"/>
                              <a:gd name="connsiteY32" fmla="*/ 681491 h 1389398"/>
                              <a:gd name="connsiteX33" fmla="*/ 628711 w 1060811"/>
                              <a:gd name="connsiteY33" fmla="*/ 694081 h 1389398"/>
                              <a:gd name="connsiteX34" fmla="*/ 629409 w 1060811"/>
                              <a:gd name="connsiteY34" fmla="*/ 802873 h 1389398"/>
                              <a:gd name="connsiteX35" fmla="*/ 631235 w 1060811"/>
                              <a:gd name="connsiteY35" fmla="*/ 824438 h 1389398"/>
                              <a:gd name="connsiteX36" fmla="*/ 638214 w 1060811"/>
                              <a:gd name="connsiteY36" fmla="*/ 832121 h 1389398"/>
                              <a:gd name="connsiteX37" fmla="*/ 811890 w 1060811"/>
                              <a:gd name="connsiteY37" fmla="*/ 1068495 h 1389398"/>
                              <a:gd name="connsiteX38" fmla="*/ 1060811 w 1060811"/>
                              <a:gd name="connsiteY38" fmla="*/ 1002651 h 1389398"/>
                              <a:gd name="connsiteX39" fmla="*/ 1060811 w 1060811"/>
                              <a:gd name="connsiteY39" fmla="*/ 1107668 h 1389398"/>
                              <a:gd name="connsiteX40" fmla="*/ 805663 w 1060811"/>
                              <a:gd name="connsiteY40" fmla="*/ 1205309 h 1389398"/>
                              <a:gd name="connsiteX41" fmla="*/ 738930 w 1060811"/>
                              <a:gd name="connsiteY41" fmla="*/ 1188974 h 1389398"/>
                              <a:gd name="connsiteX42" fmla="*/ 734635 w 1060811"/>
                              <a:gd name="connsiteY42" fmla="*/ 1184131 h 1389398"/>
                              <a:gd name="connsiteX43" fmla="*/ 608311 w 1060811"/>
                              <a:gd name="connsiteY43" fmla="*/ 1041958 h 1389398"/>
                              <a:gd name="connsiteX44" fmla="*/ 624631 w 1060811"/>
                              <a:gd name="connsiteY44" fmla="*/ 1184841 h 1389398"/>
                              <a:gd name="connsiteX45" fmla="*/ 972950 w 1060811"/>
                              <a:gd name="connsiteY45" fmla="*/ 1296281 h 1389398"/>
                              <a:gd name="connsiteX46" fmla="*/ 1004894 w 1060811"/>
                              <a:gd name="connsiteY46" fmla="*/ 1352453 h 1389398"/>
                              <a:gd name="connsiteX47" fmla="*/ 947664 w 1060811"/>
                              <a:gd name="connsiteY47" fmla="*/ 1388157 h 1389398"/>
                              <a:gd name="connsiteX48" fmla="*/ 548235 w 1060811"/>
                              <a:gd name="connsiteY48" fmla="*/ 1295635 h 1389398"/>
                              <a:gd name="connsiteX49" fmla="*/ 502816 w 1060811"/>
                              <a:gd name="connsiteY49" fmla="*/ 1249213 h 1389398"/>
                              <a:gd name="connsiteX50" fmla="*/ 501635 w 1060811"/>
                              <a:gd name="connsiteY50" fmla="*/ 1243725 h 1389398"/>
                              <a:gd name="connsiteX51" fmla="*/ 428245 w 1060811"/>
                              <a:gd name="connsiteY51" fmla="*/ 890811 h 1389398"/>
                              <a:gd name="connsiteX52" fmla="*/ 427064 w 1060811"/>
                              <a:gd name="connsiteY52" fmla="*/ 883515 h 1389398"/>
                              <a:gd name="connsiteX53" fmla="*/ 426957 w 1060811"/>
                              <a:gd name="connsiteY53" fmla="*/ 876219 h 1389398"/>
                              <a:gd name="connsiteX54" fmla="*/ 417293 w 1060811"/>
                              <a:gd name="connsiteY54" fmla="*/ 835608 h 1389398"/>
                              <a:gd name="connsiteX55" fmla="*/ 396463 w 1060811"/>
                              <a:gd name="connsiteY55" fmla="*/ 693887 h 1389398"/>
                              <a:gd name="connsiteX56" fmla="*/ 395604 w 1060811"/>
                              <a:gd name="connsiteY56" fmla="*/ 672193 h 1389398"/>
                              <a:gd name="connsiteX57" fmla="*/ 395819 w 1060811"/>
                              <a:gd name="connsiteY57" fmla="*/ 647852 h 1389398"/>
                              <a:gd name="connsiteX58" fmla="*/ 396356 w 1060811"/>
                              <a:gd name="connsiteY58" fmla="*/ 631065 h 1389398"/>
                              <a:gd name="connsiteX59" fmla="*/ 399308 w 1060811"/>
                              <a:gd name="connsiteY59" fmla="*/ 604981 h 1389398"/>
                              <a:gd name="connsiteX60" fmla="*/ 406663 w 1060811"/>
                              <a:gd name="connsiteY60" fmla="*/ 563207 h 1389398"/>
                              <a:gd name="connsiteX61" fmla="*/ 412462 w 1060811"/>
                              <a:gd name="connsiteY61" fmla="*/ 540286 h 1389398"/>
                              <a:gd name="connsiteX62" fmla="*/ 210117 w 1060811"/>
                              <a:gd name="connsiteY62" fmla="*/ 583545 h 1389398"/>
                              <a:gd name="connsiteX63" fmla="*/ 85886 w 1060811"/>
                              <a:gd name="connsiteY63" fmla="*/ 732497 h 1389398"/>
                              <a:gd name="connsiteX64" fmla="*/ 48520 w 1060811"/>
                              <a:gd name="connsiteY64" fmla="*/ 749994 h 1389398"/>
                              <a:gd name="connsiteX65" fmla="*/ 17489 w 1060811"/>
                              <a:gd name="connsiteY65" fmla="*/ 738695 h 1389398"/>
                              <a:gd name="connsiteX66" fmla="*/ 11261 w 1060811"/>
                              <a:gd name="connsiteY66" fmla="*/ 670321 h 1389398"/>
                              <a:gd name="connsiteX67" fmla="*/ 146229 w 1060811"/>
                              <a:gd name="connsiteY67" fmla="*/ 508456 h 1389398"/>
                              <a:gd name="connsiteX68" fmla="*/ 173341 w 1060811"/>
                              <a:gd name="connsiteY68" fmla="*/ 492056 h 1389398"/>
                              <a:gd name="connsiteX69" fmla="*/ 448593 w 1060811"/>
                              <a:gd name="connsiteY69" fmla="*/ 433237 h 1389398"/>
                              <a:gd name="connsiteX70" fmla="*/ 472161 w 1060811"/>
                              <a:gd name="connsiteY70" fmla="*/ 434012 h 1389398"/>
                              <a:gd name="connsiteX71" fmla="*/ 640791 w 1060811"/>
                              <a:gd name="connsiteY71" fmla="*/ 482436 h 1389398"/>
                              <a:gd name="connsiteX72" fmla="*/ 849901 w 1060811"/>
                              <a:gd name="connsiteY72" fmla="*/ 382618 h 1389398"/>
                              <a:gd name="connsiteX73" fmla="*/ 933276 w 1060811"/>
                              <a:gd name="connsiteY73" fmla="*/ 254843 h 1389398"/>
                              <a:gd name="connsiteX74" fmla="*/ 909922 w 1060811"/>
                              <a:gd name="connsiteY74" fmla="*/ 256909 h 1389398"/>
                              <a:gd name="connsiteX75" fmla="*/ 782470 w 1060811"/>
                              <a:gd name="connsiteY75" fmla="*/ 127456 h 1389398"/>
                              <a:gd name="connsiteX76" fmla="*/ 911962 w 1060811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60811" h="1389398">
                                <a:moveTo>
                                  <a:pt x="634358" y="657386"/>
                                </a:moveTo>
                                <a:lnTo>
                                  <a:pt x="634349" y="657472"/>
                                </a:lnTo>
                                <a:lnTo>
                                  <a:pt x="634349" y="657408"/>
                                </a:lnTo>
                                <a:close/>
                                <a:moveTo>
                                  <a:pt x="576215" y="233070"/>
                                </a:moveTo>
                                <a:cubicBezTo>
                                  <a:pt x="634094" y="233070"/>
                                  <a:pt x="681014" y="279961"/>
                                  <a:pt x="681014" y="337805"/>
                                </a:cubicBezTo>
                                <a:cubicBezTo>
                                  <a:pt x="681014" y="395649"/>
                                  <a:pt x="634094" y="442540"/>
                                  <a:pt x="576215" y="442540"/>
                                </a:cubicBezTo>
                                <a:cubicBezTo>
                                  <a:pt x="518336" y="442540"/>
                                  <a:pt x="471416" y="395649"/>
                                  <a:pt x="471416" y="337805"/>
                                </a:cubicBezTo>
                                <a:cubicBezTo>
                                  <a:pt x="471416" y="279961"/>
                                  <a:pt x="518336" y="233070"/>
                                  <a:pt x="576215" y="233070"/>
                                </a:cubicBezTo>
                                <a:close/>
                                <a:moveTo>
                                  <a:pt x="911962" y="4"/>
                                </a:moveTo>
                                <a:cubicBezTo>
                                  <a:pt x="982936" y="585"/>
                                  <a:pt x="1040005" y="58500"/>
                                  <a:pt x="1039468" y="129457"/>
                                </a:cubicBezTo>
                                <a:cubicBezTo>
                                  <a:pt x="1039361" y="144307"/>
                                  <a:pt x="1036569" y="158447"/>
                                  <a:pt x="1031845" y="171619"/>
                                </a:cubicBezTo>
                                <a:cubicBezTo>
                                  <a:pt x="1035442" y="172910"/>
                                  <a:pt x="1038985" y="174459"/>
                                  <a:pt x="1042314" y="176655"/>
                                </a:cubicBezTo>
                                <a:lnTo>
                                  <a:pt x="1060811" y="203652"/>
                                </a:lnTo>
                                <a:lnTo>
                                  <a:pt x="1060811" y="220786"/>
                                </a:lnTo>
                                <a:lnTo>
                                  <a:pt x="1056487" y="243867"/>
                                </a:lnTo>
                                <a:lnTo>
                                  <a:pt x="923827" y="447054"/>
                                </a:lnTo>
                                <a:cubicBezTo>
                                  <a:pt x="918942" y="454544"/>
                                  <a:pt x="912123" y="460484"/>
                                  <a:pt x="904070" y="464358"/>
                                </a:cubicBezTo>
                                <a:lnTo>
                                  <a:pt x="670211" y="575991"/>
                                </a:lnTo>
                                <a:lnTo>
                                  <a:pt x="671500" y="576637"/>
                                </a:lnTo>
                                <a:cubicBezTo>
                                  <a:pt x="671500" y="576637"/>
                                  <a:pt x="670855" y="577734"/>
                                  <a:pt x="669621" y="579736"/>
                                </a:cubicBezTo>
                                <a:cubicBezTo>
                                  <a:pt x="668815" y="581092"/>
                                  <a:pt x="668010" y="581737"/>
                                  <a:pt x="666077" y="585353"/>
                                </a:cubicBezTo>
                                <a:cubicBezTo>
                                  <a:pt x="662427" y="591551"/>
                                  <a:pt x="657165" y="601171"/>
                                  <a:pt x="651743" y="612599"/>
                                </a:cubicBezTo>
                                <a:cubicBezTo>
                                  <a:pt x="648844" y="618346"/>
                                  <a:pt x="646589" y="624286"/>
                                  <a:pt x="643636" y="630742"/>
                                </a:cubicBezTo>
                                <a:cubicBezTo>
                                  <a:pt x="641757" y="636553"/>
                                  <a:pt x="638375" y="643720"/>
                                  <a:pt x="637033" y="649208"/>
                                </a:cubicBezTo>
                                <a:lnTo>
                                  <a:pt x="635637" y="653598"/>
                                </a:lnTo>
                                <a:lnTo>
                                  <a:pt x="634885" y="655858"/>
                                </a:lnTo>
                                <a:lnTo>
                                  <a:pt x="634510" y="657020"/>
                                </a:lnTo>
                                <a:lnTo>
                                  <a:pt x="634402" y="657279"/>
                                </a:lnTo>
                                <a:lnTo>
                                  <a:pt x="634358" y="657386"/>
                                </a:lnTo>
                                <a:lnTo>
                                  <a:pt x="634671" y="654373"/>
                                </a:lnTo>
                                <a:lnTo>
                                  <a:pt x="634510" y="655342"/>
                                </a:lnTo>
                                <a:cubicBezTo>
                                  <a:pt x="633543" y="660765"/>
                                  <a:pt x="632631" y="666318"/>
                                  <a:pt x="631664" y="671870"/>
                                </a:cubicBezTo>
                                <a:lnTo>
                                  <a:pt x="630107" y="681491"/>
                                </a:lnTo>
                                <a:cubicBezTo>
                                  <a:pt x="629517" y="684525"/>
                                  <a:pt x="629195" y="689884"/>
                                  <a:pt x="628711" y="694081"/>
                                </a:cubicBezTo>
                                <a:cubicBezTo>
                                  <a:pt x="625490" y="730237"/>
                                  <a:pt x="626993" y="772011"/>
                                  <a:pt x="629409" y="802873"/>
                                </a:cubicBezTo>
                                <a:cubicBezTo>
                                  <a:pt x="630000" y="810815"/>
                                  <a:pt x="630644" y="818046"/>
                                  <a:pt x="631235" y="824438"/>
                                </a:cubicBezTo>
                                <a:cubicBezTo>
                                  <a:pt x="633597" y="826892"/>
                                  <a:pt x="636120" y="829280"/>
                                  <a:pt x="638214" y="832121"/>
                                </a:cubicBezTo>
                                <a:lnTo>
                                  <a:pt x="811890" y="1068495"/>
                                </a:lnTo>
                                <a:lnTo>
                                  <a:pt x="1060811" y="1002651"/>
                                </a:lnTo>
                                <a:lnTo>
                                  <a:pt x="1060811" y="1107668"/>
                                </a:lnTo>
                                <a:lnTo>
                                  <a:pt x="805663" y="1205309"/>
                                </a:lnTo>
                                <a:cubicBezTo>
                                  <a:pt x="782900" y="1213896"/>
                                  <a:pt x="756056" y="1208279"/>
                                  <a:pt x="738930" y="1188974"/>
                                </a:cubicBezTo>
                                <a:lnTo>
                                  <a:pt x="734635" y="1184131"/>
                                </a:lnTo>
                                <a:lnTo>
                                  <a:pt x="608311" y="1041958"/>
                                </a:lnTo>
                                <a:lnTo>
                                  <a:pt x="624631" y="1184841"/>
                                </a:lnTo>
                                <a:lnTo>
                                  <a:pt x="972950" y="1296281"/>
                                </a:lnTo>
                                <a:cubicBezTo>
                                  <a:pt x="996304" y="1303835"/>
                                  <a:pt x="1010531" y="1328176"/>
                                  <a:pt x="1004894" y="1352453"/>
                                </a:cubicBezTo>
                                <a:cubicBezTo>
                                  <a:pt x="998988" y="1378150"/>
                                  <a:pt x="973326" y="1394097"/>
                                  <a:pt x="947664" y="1388157"/>
                                </a:cubicBezTo>
                                <a:lnTo>
                                  <a:pt x="548235" y="1295635"/>
                                </a:lnTo>
                                <a:cubicBezTo>
                                  <a:pt x="526063" y="1290470"/>
                                  <a:pt x="507755" y="1272973"/>
                                  <a:pt x="502816" y="1249213"/>
                                </a:cubicBezTo>
                                <a:lnTo>
                                  <a:pt x="501635" y="1243725"/>
                                </a:lnTo>
                                <a:lnTo>
                                  <a:pt x="428245" y="890811"/>
                                </a:lnTo>
                                <a:cubicBezTo>
                                  <a:pt x="427762" y="888487"/>
                                  <a:pt x="427333" y="885969"/>
                                  <a:pt x="427064" y="883515"/>
                                </a:cubicBezTo>
                                <a:cubicBezTo>
                                  <a:pt x="426796" y="881062"/>
                                  <a:pt x="427011" y="878673"/>
                                  <a:pt x="426957" y="876219"/>
                                </a:cubicBezTo>
                                <a:cubicBezTo>
                                  <a:pt x="424273" y="865760"/>
                                  <a:pt x="420944" y="852072"/>
                                  <a:pt x="417293" y="835608"/>
                                </a:cubicBezTo>
                                <a:cubicBezTo>
                                  <a:pt x="409240" y="798677"/>
                                  <a:pt x="399792" y="749284"/>
                                  <a:pt x="396463" y="693887"/>
                                </a:cubicBezTo>
                                <a:cubicBezTo>
                                  <a:pt x="396141" y="686591"/>
                                  <a:pt x="395604" y="680522"/>
                                  <a:pt x="395604" y="672193"/>
                                </a:cubicBezTo>
                                <a:cubicBezTo>
                                  <a:pt x="395658" y="664058"/>
                                  <a:pt x="395765" y="655923"/>
                                  <a:pt x="395819" y="647852"/>
                                </a:cubicBezTo>
                                <a:cubicBezTo>
                                  <a:pt x="395980" y="642170"/>
                                  <a:pt x="396141" y="636618"/>
                                  <a:pt x="396356" y="631065"/>
                                </a:cubicBezTo>
                                <a:cubicBezTo>
                                  <a:pt x="397322" y="622284"/>
                                  <a:pt x="398342" y="613568"/>
                                  <a:pt x="399308" y="604981"/>
                                </a:cubicBezTo>
                                <a:cubicBezTo>
                                  <a:pt x="400973" y="589162"/>
                                  <a:pt x="404194" y="576572"/>
                                  <a:pt x="406663" y="563207"/>
                                </a:cubicBezTo>
                                <a:cubicBezTo>
                                  <a:pt x="408650" y="555265"/>
                                  <a:pt x="410529" y="547647"/>
                                  <a:pt x="412462" y="540286"/>
                                </a:cubicBezTo>
                                <a:lnTo>
                                  <a:pt x="210117" y="583545"/>
                                </a:lnTo>
                                <a:lnTo>
                                  <a:pt x="85886" y="732497"/>
                                </a:lnTo>
                                <a:cubicBezTo>
                                  <a:pt x="76276" y="743990"/>
                                  <a:pt x="62478" y="749994"/>
                                  <a:pt x="48520" y="749994"/>
                                </a:cubicBezTo>
                                <a:cubicBezTo>
                                  <a:pt x="37568" y="749994"/>
                                  <a:pt x="26562" y="746250"/>
                                  <a:pt x="17489" y="738695"/>
                                </a:cubicBezTo>
                                <a:cubicBezTo>
                                  <a:pt x="-3127" y="721521"/>
                                  <a:pt x="-5919" y="690917"/>
                                  <a:pt x="11261" y="670321"/>
                                </a:cubicBezTo>
                                <a:lnTo>
                                  <a:pt x="146229" y="508456"/>
                                </a:lnTo>
                                <a:cubicBezTo>
                                  <a:pt x="153155" y="500127"/>
                                  <a:pt x="162765" y="494316"/>
                                  <a:pt x="173341" y="492056"/>
                                </a:cubicBezTo>
                                <a:lnTo>
                                  <a:pt x="448593" y="433237"/>
                                </a:lnTo>
                                <a:cubicBezTo>
                                  <a:pt x="456377" y="431558"/>
                                  <a:pt x="464484" y="431881"/>
                                  <a:pt x="472161" y="434012"/>
                                </a:cubicBezTo>
                                <a:lnTo>
                                  <a:pt x="640791" y="482436"/>
                                </a:lnTo>
                                <a:lnTo>
                                  <a:pt x="849901" y="382618"/>
                                </a:lnTo>
                                <a:lnTo>
                                  <a:pt x="933276" y="254843"/>
                                </a:lnTo>
                                <a:cubicBezTo>
                                  <a:pt x="925706" y="256199"/>
                                  <a:pt x="917922" y="256974"/>
                                  <a:pt x="909922" y="256909"/>
                                </a:cubicBezTo>
                                <a:cubicBezTo>
                                  <a:pt x="839002" y="256328"/>
                                  <a:pt x="781933" y="198413"/>
                                  <a:pt x="782470" y="127456"/>
                                </a:cubicBezTo>
                                <a:cubicBezTo>
                                  <a:pt x="783007" y="56499"/>
                                  <a:pt x="840989" y="-513"/>
                                  <a:pt x="9119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Basketball player - left">
                          <a:extLst/>
                        </wps:cNvPr>
                        <wps:cNvSpPr/>
                        <wps:spPr>
                          <a:xfrm>
                            <a:off x="25400" y="4234551"/>
                            <a:ext cx="1002002" cy="1389398"/>
                          </a:xfrm>
                          <a:custGeom>
                            <a:avLst/>
                            <a:gdLst>
                              <a:gd name="connsiteX0" fmla="*/ 367645 w 1002002"/>
                              <a:gd name="connsiteY0" fmla="*/ 657386 h 1389398"/>
                              <a:gd name="connsiteX1" fmla="*/ 367654 w 1002002"/>
                              <a:gd name="connsiteY1" fmla="*/ 657408 h 1389398"/>
                              <a:gd name="connsiteX2" fmla="*/ 367654 w 1002002"/>
                              <a:gd name="connsiteY2" fmla="*/ 657472 h 1389398"/>
                              <a:gd name="connsiteX3" fmla="*/ 425788 w 1002002"/>
                              <a:gd name="connsiteY3" fmla="*/ 233070 h 1389398"/>
                              <a:gd name="connsiteX4" fmla="*/ 530587 w 1002002"/>
                              <a:gd name="connsiteY4" fmla="*/ 337805 h 1389398"/>
                              <a:gd name="connsiteX5" fmla="*/ 425788 w 1002002"/>
                              <a:gd name="connsiteY5" fmla="*/ 442540 h 1389398"/>
                              <a:gd name="connsiteX6" fmla="*/ 320989 w 1002002"/>
                              <a:gd name="connsiteY6" fmla="*/ 337805 h 1389398"/>
                              <a:gd name="connsiteX7" fmla="*/ 425788 w 1002002"/>
                              <a:gd name="connsiteY7" fmla="*/ 233070 h 1389398"/>
                              <a:gd name="connsiteX8" fmla="*/ 90041 w 1002002"/>
                              <a:gd name="connsiteY8" fmla="*/ 4 h 1389398"/>
                              <a:gd name="connsiteX9" fmla="*/ 219533 w 1002002"/>
                              <a:gd name="connsiteY9" fmla="*/ 127456 h 1389398"/>
                              <a:gd name="connsiteX10" fmla="*/ 92081 w 1002002"/>
                              <a:gd name="connsiteY10" fmla="*/ 256909 h 1389398"/>
                              <a:gd name="connsiteX11" fmla="*/ 68727 w 1002002"/>
                              <a:gd name="connsiteY11" fmla="*/ 254843 h 1389398"/>
                              <a:gd name="connsiteX12" fmla="*/ 152103 w 1002002"/>
                              <a:gd name="connsiteY12" fmla="*/ 382618 h 1389398"/>
                              <a:gd name="connsiteX13" fmla="*/ 361212 w 1002002"/>
                              <a:gd name="connsiteY13" fmla="*/ 482436 h 1389398"/>
                              <a:gd name="connsiteX14" fmla="*/ 529842 w 1002002"/>
                              <a:gd name="connsiteY14" fmla="*/ 434012 h 1389398"/>
                              <a:gd name="connsiteX15" fmla="*/ 553410 w 1002002"/>
                              <a:gd name="connsiteY15" fmla="*/ 433237 h 1389398"/>
                              <a:gd name="connsiteX16" fmla="*/ 828662 w 1002002"/>
                              <a:gd name="connsiteY16" fmla="*/ 492056 h 1389398"/>
                              <a:gd name="connsiteX17" fmla="*/ 855774 w 1002002"/>
                              <a:gd name="connsiteY17" fmla="*/ 508456 h 1389398"/>
                              <a:gd name="connsiteX18" fmla="*/ 990742 w 1002002"/>
                              <a:gd name="connsiteY18" fmla="*/ 670321 h 1389398"/>
                              <a:gd name="connsiteX19" fmla="*/ 984514 w 1002002"/>
                              <a:gd name="connsiteY19" fmla="*/ 738695 h 1389398"/>
                              <a:gd name="connsiteX20" fmla="*/ 953483 w 1002002"/>
                              <a:gd name="connsiteY20" fmla="*/ 749994 h 1389398"/>
                              <a:gd name="connsiteX21" fmla="*/ 916117 w 1002002"/>
                              <a:gd name="connsiteY21" fmla="*/ 732497 h 1389398"/>
                              <a:gd name="connsiteX22" fmla="*/ 791886 w 1002002"/>
                              <a:gd name="connsiteY22" fmla="*/ 583545 h 1389398"/>
                              <a:gd name="connsiteX23" fmla="*/ 589541 w 1002002"/>
                              <a:gd name="connsiteY23" fmla="*/ 540286 h 1389398"/>
                              <a:gd name="connsiteX24" fmla="*/ 595340 w 1002002"/>
                              <a:gd name="connsiteY24" fmla="*/ 563207 h 1389398"/>
                              <a:gd name="connsiteX25" fmla="*/ 602695 w 1002002"/>
                              <a:gd name="connsiteY25" fmla="*/ 604981 h 1389398"/>
                              <a:gd name="connsiteX26" fmla="*/ 605647 w 1002002"/>
                              <a:gd name="connsiteY26" fmla="*/ 631065 h 1389398"/>
                              <a:gd name="connsiteX27" fmla="*/ 606184 w 1002002"/>
                              <a:gd name="connsiteY27" fmla="*/ 647852 h 1389398"/>
                              <a:gd name="connsiteX28" fmla="*/ 606399 w 1002002"/>
                              <a:gd name="connsiteY28" fmla="*/ 672193 h 1389398"/>
                              <a:gd name="connsiteX29" fmla="*/ 605540 w 1002002"/>
                              <a:gd name="connsiteY29" fmla="*/ 693887 h 1389398"/>
                              <a:gd name="connsiteX30" fmla="*/ 584710 w 1002002"/>
                              <a:gd name="connsiteY30" fmla="*/ 835608 h 1389398"/>
                              <a:gd name="connsiteX31" fmla="*/ 575046 w 1002002"/>
                              <a:gd name="connsiteY31" fmla="*/ 876219 h 1389398"/>
                              <a:gd name="connsiteX32" fmla="*/ 574939 w 1002002"/>
                              <a:gd name="connsiteY32" fmla="*/ 883515 h 1389398"/>
                              <a:gd name="connsiteX33" fmla="*/ 573758 w 1002002"/>
                              <a:gd name="connsiteY33" fmla="*/ 890811 h 1389398"/>
                              <a:gd name="connsiteX34" fmla="*/ 500368 w 1002002"/>
                              <a:gd name="connsiteY34" fmla="*/ 1243725 h 1389398"/>
                              <a:gd name="connsiteX35" fmla="*/ 499187 w 1002002"/>
                              <a:gd name="connsiteY35" fmla="*/ 1249213 h 1389398"/>
                              <a:gd name="connsiteX36" fmla="*/ 453768 w 1002002"/>
                              <a:gd name="connsiteY36" fmla="*/ 1295635 h 1389398"/>
                              <a:gd name="connsiteX37" fmla="*/ 54339 w 1002002"/>
                              <a:gd name="connsiteY37" fmla="*/ 1388157 h 1389398"/>
                              <a:gd name="connsiteX38" fmla="*/ 18316 w 1002002"/>
                              <a:gd name="connsiteY38" fmla="*/ 1382169 h 1389398"/>
                              <a:gd name="connsiteX39" fmla="*/ 0 w 1002002"/>
                              <a:gd name="connsiteY39" fmla="*/ 1356504 h 1389398"/>
                              <a:gd name="connsiteX40" fmla="*/ 0 w 1002002"/>
                              <a:gd name="connsiteY40" fmla="*/ 1332979 h 1389398"/>
                              <a:gd name="connsiteX41" fmla="*/ 2209 w 1002002"/>
                              <a:gd name="connsiteY41" fmla="*/ 1318096 h 1389398"/>
                              <a:gd name="connsiteX42" fmla="*/ 29053 w 1002002"/>
                              <a:gd name="connsiteY42" fmla="*/ 1296281 h 1389398"/>
                              <a:gd name="connsiteX43" fmla="*/ 377372 w 1002002"/>
                              <a:gd name="connsiteY43" fmla="*/ 1184841 h 1389398"/>
                              <a:gd name="connsiteX44" fmla="*/ 393692 w 1002002"/>
                              <a:gd name="connsiteY44" fmla="*/ 1041959 h 1389398"/>
                              <a:gd name="connsiteX45" fmla="*/ 267368 w 1002002"/>
                              <a:gd name="connsiteY45" fmla="*/ 1184131 h 1389398"/>
                              <a:gd name="connsiteX46" fmla="*/ 263073 w 1002002"/>
                              <a:gd name="connsiteY46" fmla="*/ 1188974 h 1389398"/>
                              <a:gd name="connsiteX47" fmla="*/ 196340 w 1002002"/>
                              <a:gd name="connsiteY47" fmla="*/ 1205309 h 1389398"/>
                              <a:gd name="connsiteX48" fmla="*/ 0 w 1002002"/>
                              <a:gd name="connsiteY48" fmla="*/ 1130173 h 1389398"/>
                              <a:gd name="connsiteX49" fmla="*/ 0 w 1002002"/>
                              <a:gd name="connsiteY49" fmla="*/ 1018207 h 1389398"/>
                              <a:gd name="connsiteX50" fmla="*/ 190113 w 1002002"/>
                              <a:gd name="connsiteY50" fmla="*/ 1068495 h 1389398"/>
                              <a:gd name="connsiteX51" fmla="*/ 363789 w 1002002"/>
                              <a:gd name="connsiteY51" fmla="*/ 832121 h 1389398"/>
                              <a:gd name="connsiteX52" fmla="*/ 370768 w 1002002"/>
                              <a:gd name="connsiteY52" fmla="*/ 824438 h 1389398"/>
                              <a:gd name="connsiteX53" fmla="*/ 372594 w 1002002"/>
                              <a:gd name="connsiteY53" fmla="*/ 802873 h 1389398"/>
                              <a:gd name="connsiteX54" fmla="*/ 373292 w 1002002"/>
                              <a:gd name="connsiteY54" fmla="*/ 694081 h 1389398"/>
                              <a:gd name="connsiteX55" fmla="*/ 371896 w 1002002"/>
                              <a:gd name="connsiteY55" fmla="*/ 681491 h 1389398"/>
                              <a:gd name="connsiteX56" fmla="*/ 370339 w 1002002"/>
                              <a:gd name="connsiteY56" fmla="*/ 671870 h 1389398"/>
                              <a:gd name="connsiteX57" fmla="*/ 367493 w 1002002"/>
                              <a:gd name="connsiteY57" fmla="*/ 655342 h 1389398"/>
                              <a:gd name="connsiteX58" fmla="*/ 367332 w 1002002"/>
                              <a:gd name="connsiteY58" fmla="*/ 654373 h 1389398"/>
                              <a:gd name="connsiteX59" fmla="*/ 367645 w 1002002"/>
                              <a:gd name="connsiteY59" fmla="*/ 657386 h 1389398"/>
                              <a:gd name="connsiteX60" fmla="*/ 367601 w 1002002"/>
                              <a:gd name="connsiteY60" fmla="*/ 657279 h 1389398"/>
                              <a:gd name="connsiteX61" fmla="*/ 367493 w 1002002"/>
                              <a:gd name="connsiteY61" fmla="*/ 657020 h 1389398"/>
                              <a:gd name="connsiteX62" fmla="*/ 367118 w 1002002"/>
                              <a:gd name="connsiteY62" fmla="*/ 655858 h 1389398"/>
                              <a:gd name="connsiteX63" fmla="*/ 366366 w 1002002"/>
                              <a:gd name="connsiteY63" fmla="*/ 653598 h 1389398"/>
                              <a:gd name="connsiteX64" fmla="*/ 364970 w 1002002"/>
                              <a:gd name="connsiteY64" fmla="*/ 649208 h 1389398"/>
                              <a:gd name="connsiteX65" fmla="*/ 358367 w 1002002"/>
                              <a:gd name="connsiteY65" fmla="*/ 630742 h 1389398"/>
                              <a:gd name="connsiteX66" fmla="*/ 350260 w 1002002"/>
                              <a:gd name="connsiteY66" fmla="*/ 612599 h 1389398"/>
                              <a:gd name="connsiteX67" fmla="*/ 335926 w 1002002"/>
                              <a:gd name="connsiteY67" fmla="*/ 585353 h 1389398"/>
                              <a:gd name="connsiteX68" fmla="*/ 332382 w 1002002"/>
                              <a:gd name="connsiteY68" fmla="*/ 579736 h 1389398"/>
                              <a:gd name="connsiteX69" fmla="*/ 330503 w 1002002"/>
                              <a:gd name="connsiteY69" fmla="*/ 576637 h 1389398"/>
                              <a:gd name="connsiteX70" fmla="*/ 331792 w 1002002"/>
                              <a:gd name="connsiteY70" fmla="*/ 575991 h 1389398"/>
                              <a:gd name="connsiteX71" fmla="*/ 97933 w 1002002"/>
                              <a:gd name="connsiteY71" fmla="*/ 464358 h 1389398"/>
                              <a:gd name="connsiteX72" fmla="*/ 78176 w 1002002"/>
                              <a:gd name="connsiteY72" fmla="*/ 447054 h 1389398"/>
                              <a:gd name="connsiteX73" fmla="*/ 0 w 1002002"/>
                              <a:gd name="connsiteY73" fmla="*/ 327317 h 1389398"/>
                              <a:gd name="connsiteX74" fmla="*/ 0 w 1002002"/>
                              <a:gd name="connsiteY74" fmla="*/ 37978 h 1389398"/>
                              <a:gd name="connsiteX75" fmla="*/ 40101 w 1002002"/>
                              <a:gd name="connsiteY75" fmla="*/ 10498 h 1389398"/>
                              <a:gd name="connsiteX76" fmla="*/ 90041 w 1002002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02002" h="1389398">
                                <a:moveTo>
                                  <a:pt x="367645" y="657386"/>
                                </a:moveTo>
                                <a:lnTo>
                                  <a:pt x="367654" y="657408"/>
                                </a:lnTo>
                                <a:lnTo>
                                  <a:pt x="367654" y="657472"/>
                                </a:lnTo>
                                <a:close/>
                                <a:moveTo>
                                  <a:pt x="425788" y="233070"/>
                                </a:moveTo>
                                <a:cubicBezTo>
                                  <a:pt x="483667" y="233070"/>
                                  <a:pt x="530587" y="279961"/>
                                  <a:pt x="530587" y="337805"/>
                                </a:cubicBezTo>
                                <a:cubicBezTo>
                                  <a:pt x="530587" y="395649"/>
                                  <a:pt x="483667" y="442540"/>
                                  <a:pt x="425788" y="442540"/>
                                </a:cubicBezTo>
                                <a:cubicBezTo>
                                  <a:pt x="367909" y="442540"/>
                                  <a:pt x="320989" y="395649"/>
                                  <a:pt x="320989" y="337805"/>
                                </a:cubicBezTo>
                                <a:cubicBezTo>
                                  <a:pt x="320989" y="279961"/>
                                  <a:pt x="367909" y="233070"/>
                                  <a:pt x="425788" y="233070"/>
                                </a:cubicBezTo>
                                <a:close/>
                                <a:moveTo>
                                  <a:pt x="90041" y="4"/>
                                </a:moveTo>
                                <a:cubicBezTo>
                                  <a:pt x="161015" y="-513"/>
                                  <a:pt x="218996" y="56499"/>
                                  <a:pt x="219533" y="127456"/>
                                </a:cubicBezTo>
                                <a:cubicBezTo>
                                  <a:pt x="220070" y="198413"/>
                                  <a:pt x="163001" y="256328"/>
                                  <a:pt x="92081" y="256909"/>
                                </a:cubicBezTo>
                                <a:cubicBezTo>
                                  <a:pt x="84081" y="256974"/>
                                  <a:pt x="76297" y="256199"/>
                                  <a:pt x="68727" y="254843"/>
                                </a:cubicBezTo>
                                <a:lnTo>
                                  <a:pt x="152103" y="382618"/>
                                </a:lnTo>
                                <a:lnTo>
                                  <a:pt x="361212" y="482436"/>
                                </a:lnTo>
                                <a:lnTo>
                                  <a:pt x="529842" y="434012"/>
                                </a:lnTo>
                                <a:cubicBezTo>
                                  <a:pt x="537519" y="431881"/>
                                  <a:pt x="545626" y="431558"/>
                                  <a:pt x="553410" y="433237"/>
                                </a:cubicBezTo>
                                <a:lnTo>
                                  <a:pt x="828662" y="492056"/>
                                </a:lnTo>
                                <a:cubicBezTo>
                                  <a:pt x="839238" y="494316"/>
                                  <a:pt x="848848" y="500127"/>
                                  <a:pt x="855774" y="508456"/>
                                </a:cubicBezTo>
                                <a:lnTo>
                                  <a:pt x="990742" y="670321"/>
                                </a:lnTo>
                                <a:cubicBezTo>
                                  <a:pt x="1007922" y="690917"/>
                                  <a:pt x="1005130" y="721521"/>
                                  <a:pt x="984514" y="738695"/>
                                </a:cubicBezTo>
                                <a:cubicBezTo>
                                  <a:pt x="975441" y="746250"/>
                                  <a:pt x="964435" y="749994"/>
                                  <a:pt x="953483" y="749994"/>
                                </a:cubicBezTo>
                                <a:cubicBezTo>
                                  <a:pt x="939525" y="749994"/>
                                  <a:pt x="925727" y="743990"/>
                                  <a:pt x="916117" y="732497"/>
                                </a:cubicBezTo>
                                <a:lnTo>
                                  <a:pt x="791886" y="583545"/>
                                </a:lnTo>
                                <a:lnTo>
                                  <a:pt x="589541" y="540286"/>
                                </a:lnTo>
                                <a:cubicBezTo>
                                  <a:pt x="591474" y="547647"/>
                                  <a:pt x="593353" y="555266"/>
                                  <a:pt x="595340" y="563207"/>
                                </a:cubicBezTo>
                                <a:cubicBezTo>
                                  <a:pt x="597809" y="576572"/>
                                  <a:pt x="601030" y="589162"/>
                                  <a:pt x="602695" y="604981"/>
                                </a:cubicBezTo>
                                <a:cubicBezTo>
                                  <a:pt x="603661" y="613568"/>
                                  <a:pt x="604681" y="622284"/>
                                  <a:pt x="605647" y="631065"/>
                                </a:cubicBezTo>
                                <a:cubicBezTo>
                                  <a:pt x="605862" y="636618"/>
                                  <a:pt x="606023" y="642170"/>
                                  <a:pt x="606184" y="647852"/>
                                </a:cubicBezTo>
                                <a:cubicBezTo>
                                  <a:pt x="606238" y="655923"/>
                                  <a:pt x="606345" y="664058"/>
                                  <a:pt x="606399" y="672193"/>
                                </a:cubicBezTo>
                                <a:cubicBezTo>
                                  <a:pt x="606399" y="680522"/>
                                  <a:pt x="605862" y="686591"/>
                                  <a:pt x="605540" y="693887"/>
                                </a:cubicBezTo>
                                <a:cubicBezTo>
                                  <a:pt x="602211" y="749284"/>
                                  <a:pt x="592763" y="798677"/>
                                  <a:pt x="584710" y="835608"/>
                                </a:cubicBezTo>
                                <a:cubicBezTo>
                                  <a:pt x="581059" y="852072"/>
                                  <a:pt x="577730" y="865760"/>
                                  <a:pt x="575046" y="876219"/>
                                </a:cubicBezTo>
                                <a:cubicBezTo>
                                  <a:pt x="574992" y="878673"/>
                                  <a:pt x="575207" y="881062"/>
                                  <a:pt x="574939" y="883515"/>
                                </a:cubicBezTo>
                                <a:cubicBezTo>
                                  <a:pt x="574670" y="885969"/>
                                  <a:pt x="574241" y="888487"/>
                                  <a:pt x="573758" y="890811"/>
                                </a:cubicBezTo>
                                <a:lnTo>
                                  <a:pt x="500368" y="1243725"/>
                                </a:lnTo>
                                <a:lnTo>
                                  <a:pt x="499187" y="1249213"/>
                                </a:lnTo>
                                <a:cubicBezTo>
                                  <a:pt x="494248" y="1272973"/>
                                  <a:pt x="475940" y="1290470"/>
                                  <a:pt x="453768" y="1295635"/>
                                </a:cubicBezTo>
                                <a:lnTo>
                                  <a:pt x="54339" y="1388157"/>
                                </a:lnTo>
                                <a:cubicBezTo>
                                  <a:pt x="41508" y="1391127"/>
                                  <a:pt x="28677" y="1388625"/>
                                  <a:pt x="18316" y="1382169"/>
                                </a:cubicBezTo>
                                <a:lnTo>
                                  <a:pt x="0" y="1356504"/>
                                </a:lnTo>
                                <a:lnTo>
                                  <a:pt x="0" y="1332979"/>
                                </a:lnTo>
                                <a:lnTo>
                                  <a:pt x="2209" y="1318096"/>
                                </a:lnTo>
                                <a:cubicBezTo>
                                  <a:pt x="7981" y="1308032"/>
                                  <a:pt x="17376" y="1300058"/>
                                  <a:pt x="29053" y="1296281"/>
                                </a:cubicBezTo>
                                <a:lnTo>
                                  <a:pt x="377372" y="1184841"/>
                                </a:lnTo>
                                <a:lnTo>
                                  <a:pt x="393692" y="1041959"/>
                                </a:lnTo>
                                <a:lnTo>
                                  <a:pt x="267368" y="1184131"/>
                                </a:lnTo>
                                <a:lnTo>
                                  <a:pt x="263073" y="1188974"/>
                                </a:lnTo>
                                <a:cubicBezTo>
                                  <a:pt x="245947" y="1208279"/>
                                  <a:pt x="219103" y="1213896"/>
                                  <a:pt x="196340" y="1205309"/>
                                </a:cubicBezTo>
                                <a:lnTo>
                                  <a:pt x="0" y="1130173"/>
                                </a:lnTo>
                                <a:lnTo>
                                  <a:pt x="0" y="1018207"/>
                                </a:lnTo>
                                <a:lnTo>
                                  <a:pt x="190113" y="1068495"/>
                                </a:lnTo>
                                <a:lnTo>
                                  <a:pt x="363789" y="832121"/>
                                </a:lnTo>
                                <a:cubicBezTo>
                                  <a:pt x="365883" y="829281"/>
                                  <a:pt x="368406" y="826892"/>
                                  <a:pt x="370768" y="824438"/>
                                </a:cubicBezTo>
                                <a:cubicBezTo>
                                  <a:pt x="371359" y="818046"/>
                                  <a:pt x="372003" y="810815"/>
                                  <a:pt x="372594" y="802873"/>
                                </a:cubicBezTo>
                                <a:cubicBezTo>
                                  <a:pt x="375010" y="772011"/>
                                  <a:pt x="376513" y="730237"/>
                                  <a:pt x="373292" y="694081"/>
                                </a:cubicBezTo>
                                <a:cubicBezTo>
                                  <a:pt x="372808" y="689884"/>
                                  <a:pt x="372486" y="684525"/>
                                  <a:pt x="371896" y="681491"/>
                                </a:cubicBezTo>
                                <a:lnTo>
                                  <a:pt x="370339" y="671870"/>
                                </a:lnTo>
                                <a:cubicBezTo>
                                  <a:pt x="369372" y="666318"/>
                                  <a:pt x="368460" y="660765"/>
                                  <a:pt x="367493" y="655342"/>
                                </a:cubicBezTo>
                                <a:lnTo>
                                  <a:pt x="367332" y="654373"/>
                                </a:lnTo>
                                <a:lnTo>
                                  <a:pt x="367645" y="657386"/>
                                </a:lnTo>
                                <a:lnTo>
                                  <a:pt x="367601" y="657279"/>
                                </a:lnTo>
                                <a:lnTo>
                                  <a:pt x="367493" y="657020"/>
                                </a:lnTo>
                                <a:lnTo>
                                  <a:pt x="367118" y="655858"/>
                                </a:lnTo>
                                <a:lnTo>
                                  <a:pt x="366366" y="653598"/>
                                </a:lnTo>
                                <a:lnTo>
                                  <a:pt x="364970" y="649208"/>
                                </a:lnTo>
                                <a:cubicBezTo>
                                  <a:pt x="363628" y="643720"/>
                                  <a:pt x="360246" y="636553"/>
                                  <a:pt x="358367" y="630742"/>
                                </a:cubicBezTo>
                                <a:cubicBezTo>
                                  <a:pt x="355414" y="624286"/>
                                  <a:pt x="353159" y="618346"/>
                                  <a:pt x="350260" y="612599"/>
                                </a:cubicBezTo>
                                <a:cubicBezTo>
                                  <a:pt x="344838" y="601171"/>
                                  <a:pt x="339576" y="591551"/>
                                  <a:pt x="335926" y="585353"/>
                                </a:cubicBezTo>
                                <a:cubicBezTo>
                                  <a:pt x="333993" y="581737"/>
                                  <a:pt x="333188" y="581092"/>
                                  <a:pt x="332382" y="579736"/>
                                </a:cubicBezTo>
                                <a:cubicBezTo>
                                  <a:pt x="331148" y="577734"/>
                                  <a:pt x="330503" y="576637"/>
                                  <a:pt x="330503" y="576637"/>
                                </a:cubicBezTo>
                                <a:lnTo>
                                  <a:pt x="331792" y="575991"/>
                                </a:lnTo>
                                <a:lnTo>
                                  <a:pt x="97933" y="464358"/>
                                </a:lnTo>
                                <a:cubicBezTo>
                                  <a:pt x="89880" y="460484"/>
                                  <a:pt x="83061" y="454544"/>
                                  <a:pt x="78176" y="447054"/>
                                </a:cubicBezTo>
                                <a:lnTo>
                                  <a:pt x="0" y="327317"/>
                                </a:lnTo>
                                <a:lnTo>
                                  <a:pt x="0" y="37978"/>
                                </a:lnTo>
                                <a:lnTo>
                                  <a:pt x="40101" y="10498"/>
                                </a:lnTo>
                                <a:cubicBezTo>
                                  <a:pt x="55423" y="3878"/>
                                  <a:pt x="72298" y="150"/>
                                  <a:pt x="90041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Basketball - top">
                          <a:extLst/>
                        </wps:cNvPr>
                        <wps:cNvSpPr/>
                        <wps:spPr>
                          <a:xfrm>
                            <a:off x="1905346" y="0"/>
                            <a:ext cx="1472565" cy="1045845"/>
                          </a:xfrm>
                          <a:custGeom>
                            <a:avLst/>
                            <a:gdLst>
                              <a:gd name="connsiteX0" fmla="*/ 501490 w 1472565"/>
                              <a:gd name="connsiteY0" fmla="*/ 718063 h 1045845"/>
                              <a:gd name="connsiteX1" fmla="*/ 641929 w 1472565"/>
                              <a:gd name="connsiteY1" fmla="*/ 940652 h 1045845"/>
                              <a:gd name="connsiteX2" fmla="*/ 736283 w 1472565"/>
                              <a:gd name="connsiteY2" fmla="*/ 947674 h 1045845"/>
                              <a:gd name="connsiteX3" fmla="*/ 823887 w 1472565"/>
                              <a:gd name="connsiteY3" fmla="*/ 941538 h 1045845"/>
                              <a:gd name="connsiteX4" fmla="*/ 741259 w 1472565"/>
                              <a:gd name="connsiteY4" fmla="*/ 873228 h 1045845"/>
                              <a:gd name="connsiteX5" fmla="*/ 501490 w 1472565"/>
                              <a:gd name="connsiteY5" fmla="*/ 718063 h 1045845"/>
                              <a:gd name="connsiteX6" fmla="*/ 397593 w 1472565"/>
                              <a:gd name="connsiteY6" fmla="*/ 717449 h 1045845"/>
                              <a:gd name="connsiteX7" fmla="*/ 308898 w 1472565"/>
                              <a:gd name="connsiteY7" fmla="*/ 782965 h 1045845"/>
                              <a:gd name="connsiteX8" fmla="*/ 474357 w 1472565"/>
                              <a:gd name="connsiteY8" fmla="*/ 891226 h 1045845"/>
                              <a:gd name="connsiteX9" fmla="*/ 397593 w 1472565"/>
                              <a:gd name="connsiteY9" fmla="*/ 717449 h 1045845"/>
                              <a:gd name="connsiteX10" fmla="*/ 109693 w 1472565"/>
                              <a:gd name="connsiteY10" fmla="*/ 429618 h 1045845"/>
                              <a:gd name="connsiteX11" fmla="*/ 237110 w 1472565"/>
                              <a:gd name="connsiteY11" fmla="*/ 706337 h 1045845"/>
                              <a:gd name="connsiteX12" fmla="*/ 259335 w 1472565"/>
                              <a:gd name="connsiteY12" fmla="*/ 678590 h 1045845"/>
                              <a:gd name="connsiteX13" fmla="*/ 371823 w 1472565"/>
                              <a:gd name="connsiteY13" fmla="*/ 622414 h 1045845"/>
                              <a:gd name="connsiteX14" fmla="*/ 358324 w 1472565"/>
                              <a:gd name="connsiteY14" fmla="*/ 547627 h 1045845"/>
                              <a:gd name="connsiteX15" fmla="*/ 208614 w 1472565"/>
                              <a:gd name="connsiteY15" fmla="*/ 488997 h 1045845"/>
                              <a:gd name="connsiteX16" fmla="*/ 109693 w 1472565"/>
                              <a:gd name="connsiteY16" fmla="*/ 429618 h 1045845"/>
                              <a:gd name="connsiteX17" fmla="*/ 1373576 w 1472565"/>
                              <a:gd name="connsiteY17" fmla="*/ 277112 h 1045845"/>
                              <a:gd name="connsiteX18" fmla="*/ 636339 w 1472565"/>
                              <a:gd name="connsiteY18" fmla="*/ 584305 h 1045845"/>
                              <a:gd name="connsiteX19" fmla="*/ 573005 w 1472565"/>
                              <a:gd name="connsiteY19" fmla="*/ 582942 h 1045845"/>
                              <a:gd name="connsiteX20" fmla="*/ 461404 w 1472565"/>
                              <a:gd name="connsiteY20" fmla="*/ 571284 h 1045845"/>
                              <a:gd name="connsiteX21" fmla="*/ 471153 w 1472565"/>
                              <a:gd name="connsiteY21" fmla="*/ 617438 h 1045845"/>
                              <a:gd name="connsiteX22" fmla="*/ 815910 w 1472565"/>
                              <a:gd name="connsiteY22" fmla="*/ 809417 h 1045845"/>
                              <a:gd name="connsiteX23" fmla="*/ 1035772 w 1472565"/>
                              <a:gd name="connsiteY23" fmla="*/ 872819 h 1045845"/>
                              <a:gd name="connsiteX24" fmla="*/ 1374394 w 1472565"/>
                              <a:gd name="connsiteY24" fmla="*/ 309563 h 1045845"/>
                              <a:gd name="connsiteX25" fmla="*/ 1373576 w 1472565"/>
                              <a:gd name="connsiteY25" fmla="*/ 277112 h 1045845"/>
                              <a:gd name="connsiteX26" fmla="*/ 132599 w 1472565"/>
                              <a:gd name="connsiteY26" fmla="*/ 103199 h 1045845"/>
                              <a:gd name="connsiteX27" fmla="*/ 98785 w 1472565"/>
                              <a:gd name="connsiteY27" fmla="*/ 285565 h 1045845"/>
                              <a:gd name="connsiteX28" fmla="*/ 349189 w 1472565"/>
                              <a:gd name="connsiteY28" fmla="*/ 441753 h 1045845"/>
                              <a:gd name="connsiteX29" fmla="*/ 348303 w 1472565"/>
                              <a:gd name="connsiteY29" fmla="*/ 390554 h 1045845"/>
                              <a:gd name="connsiteX30" fmla="*/ 165186 w 1472565"/>
                              <a:gd name="connsiteY30" fmla="*/ 224890 h 1045845"/>
                              <a:gd name="connsiteX31" fmla="*/ 132599 w 1472565"/>
                              <a:gd name="connsiteY31" fmla="*/ 103199 h 1045845"/>
                              <a:gd name="connsiteX32" fmla="*/ 70319 w 1472565"/>
                              <a:gd name="connsiteY32" fmla="*/ 0 h 1045845"/>
                              <a:gd name="connsiteX33" fmla="*/ 228968 w 1472565"/>
                              <a:gd name="connsiteY33" fmla="*/ 0 h 1045845"/>
                              <a:gd name="connsiteX34" fmla="*/ 226978 w 1472565"/>
                              <a:gd name="connsiteY34" fmla="*/ 16226 h 1045845"/>
                              <a:gd name="connsiteX35" fmla="*/ 254836 w 1472565"/>
                              <a:gd name="connsiteY35" fmla="*/ 184940 h 1045845"/>
                              <a:gd name="connsiteX36" fmla="*/ 351984 w 1472565"/>
                              <a:gd name="connsiteY36" fmla="*/ 286792 h 1045845"/>
                              <a:gd name="connsiteX37" fmla="*/ 379848 w 1472565"/>
                              <a:gd name="connsiteY37" fmla="*/ 101239 h 1045845"/>
                              <a:gd name="connsiteX38" fmla="*/ 413385 w 1472565"/>
                              <a:gd name="connsiteY38" fmla="*/ 0 h 1045845"/>
                              <a:gd name="connsiteX39" fmla="*/ 514546 w 1472565"/>
                              <a:gd name="connsiteY39" fmla="*/ 0 h 1045845"/>
                              <a:gd name="connsiteX40" fmla="*/ 513950 w 1472565"/>
                              <a:gd name="connsiteY40" fmla="*/ 1248 h 1045845"/>
                              <a:gd name="connsiteX41" fmla="*/ 448655 w 1472565"/>
                              <a:gd name="connsiteY41" fmla="*/ 310722 h 1045845"/>
                              <a:gd name="connsiteX42" fmla="*/ 821432 w 1472565"/>
                              <a:gd name="connsiteY42" fmla="*/ 55818 h 1045845"/>
                              <a:gd name="connsiteX43" fmla="*/ 854445 w 1472565"/>
                              <a:gd name="connsiteY43" fmla="*/ 0 h 1045845"/>
                              <a:gd name="connsiteX44" fmla="*/ 967811 w 1472565"/>
                              <a:gd name="connsiteY44" fmla="*/ 0 h 1045845"/>
                              <a:gd name="connsiteX45" fmla="*/ 907741 w 1472565"/>
                              <a:gd name="connsiteY45" fmla="*/ 102585 h 1045845"/>
                              <a:gd name="connsiteX46" fmla="*/ 505035 w 1472565"/>
                              <a:gd name="connsiteY46" fmla="*/ 412438 h 1045845"/>
                              <a:gd name="connsiteX47" fmla="*/ 446542 w 1472565"/>
                              <a:gd name="connsiteY47" fmla="*/ 409233 h 1045845"/>
                              <a:gd name="connsiteX48" fmla="*/ 447564 w 1472565"/>
                              <a:gd name="connsiteY48" fmla="*/ 448843 h 1045845"/>
                              <a:gd name="connsiteX49" fmla="*/ 448723 w 1472565"/>
                              <a:gd name="connsiteY49" fmla="*/ 468954 h 1045845"/>
                              <a:gd name="connsiteX50" fmla="*/ 577027 w 1472565"/>
                              <a:gd name="connsiteY50" fmla="*/ 484907 h 1045845"/>
                              <a:gd name="connsiteX51" fmla="*/ 1348420 w 1472565"/>
                              <a:gd name="connsiteY51" fmla="*/ 129651 h 1045845"/>
                              <a:gd name="connsiteX52" fmla="*/ 1295107 w 1472565"/>
                              <a:gd name="connsiteY52" fmla="*/ 2062 h 1045845"/>
                              <a:gd name="connsiteX53" fmla="*/ 1293660 w 1472565"/>
                              <a:gd name="connsiteY53" fmla="*/ 0 h 1045845"/>
                              <a:gd name="connsiteX54" fmla="*/ 1402246 w 1472565"/>
                              <a:gd name="connsiteY54" fmla="*/ 0 h 1045845"/>
                              <a:gd name="connsiteX55" fmla="*/ 1414708 w 1472565"/>
                              <a:gd name="connsiteY55" fmla="*/ 22959 h 1045845"/>
                              <a:gd name="connsiteX56" fmla="*/ 1472565 w 1472565"/>
                              <a:gd name="connsiteY56" fmla="*/ 309563 h 1045845"/>
                              <a:gd name="connsiteX57" fmla="*/ 1088539 w 1472565"/>
                              <a:gd name="connsiteY57" fmla="*/ 956196 h 1045845"/>
                              <a:gd name="connsiteX58" fmla="*/ 1075586 w 1472565"/>
                              <a:gd name="connsiteY58" fmla="*/ 963354 h 1045845"/>
                              <a:gd name="connsiteX59" fmla="*/ 1073405 w 1472565"/>
                              <a:gd name="connsiteY59" fmla="*/ 964036 h 1045845"/>
                              <a:gd name="connsiteX60" fmla="*/ 736283 w 1472565"/>
                              <a:gd name="connsiteY60" fmla="*/ 1045845 h 1045845"/>
                              <a:gd name="connsiteX61" fmla="*/ 0 w 1472565"/>
                              <a:gd name="connsiteY61" fmla="*/ 309563 h 1045845"/>
                              <a:gd name="connsiteX62" fmla="*/ 57858 w 1472565"/>
                              <a:gd name="connsiteY62" fmla="*/ 22959 h 10458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</a:cxnLst>
                            <a:rect l="l" t="t" r="r" b="b"/>
                            <a:pathLst>
                              <a:path w="1472565" h="1045845">
                                <a:moveTo>
                                  <a:pt x="501490" y="718063"/>
                                </a:moveTo>
                                <a:cubicBezTo>
                                  <a:pt x="544849" y="835936"/>
                                  <a:pt x="604161" y="918291"/>
                                  <a:pt x="641929" y="940652"/>
                                </a:cubicBezTo>
                                <a:cubicBezTo>
                                  <a:pt x="672744" y="945220"/>
                                  <a:pt x="704241" y="947674"/>
                                  <a:pt x="736283" y="947674"/>
                                </a:cubicBezTo>
                                <a:cubicBezTo>
                                  <a:pt x="766007" y="947674"/>
                                  <a:pt x="795253" y="945492"/>
                                  <a:pt x="823887" y="941538"/>
                                </a:cubicBezTo>
                                <a:cubicBezTo>
                                  <a:pt x="795390" y="925586"/>
                                  <a:pt x="767302" y="903633"/>
                                  <a:pt x="741259" y="873228"/>
                                </a:cubicBezTo>
                                <a:cubicBezTo>
                                  <a:pt x="651610" y="768376"/>
                                  <a:pt x="594957" y="728835"/>
                                  <a:pt x="501490" y="718063"/>
                                </a:cubicBezTo>
                                <a:close/>
                                <a:moveTo>
                                  <a:pt x="397593" y="717449"/>
                                </a:moveTo>
                                <a:cubicBezTo>
                                  <a:pt x="332895" y="727267"/>
                                  <a:pt x="314216" y="761763"/>
                                  <a:pt x="308898" y="782965"/>
                                </a:cubicBezTo>
                                <a:cubicBezTo>
                                  <a:pt x="357779" y="827142"/>
                                  <a:pt x="413614" y="863751"/>
                                  <a:pt x="474357" y="891226"/>
                                </a:cubicBezTo>
                                <a:cubicBezTo>
                                  <a:pt x="445315" y="841799"/>
                                  <a:pt x="418727" y="782624"/>
                                  <a:pt x="397593" y="717449"/>
                                </a:cubicBezTo>
                                <a:close/>
                                <a:moveTo>
                                  <a:pt x="109693" y="429618"/>
                                </a:moveTo>
                                <a:cubicBezTo>
                                  <a:pt x="129395" y="532833"/>
                                  <a:pt x="174049" y="627187"/>
                                  <a:pt x="237110" y="706337"/>
                                </a:cubicBezTo>
                                <a:cubicBezTo>
                                  <a:pt x="243178" y="696997"/>
                                  <a:pt x="250473" y="687657"/>
                                  <a:pt x="259335" y="678590"/>
                                </a:cubicBezTo>
                                <a:cubicBezTo>
                                  <a:pt x="287764" y="649752"/>
                                  <a:pt x="325601" y="631073"/>
                                  <a:pt x="371823" y="622414"/>
                                </a:cubicBezTo>
                                <a:cubicBezTo>
                                  <a:pt x="366437" y="597940"/>
                                  <a:pt x="361869" y="572988"/>
                                  <a:pt x="358324" y="547627"/>
                                </a:cubicBezTo>
                                <a:cubicBezTo>
                                  <a:pt x="297854" y="529970"/>
                                  <a:pt x="247268" y="508427"/>
                                  <a:pt x="208614" y="488997"/>
                                </a:cubicBezTo>
                                <a:cubicBezTo>
                                  <a:pt x="172072" y="470727"/>
                                  <a:pt x="138667" y="450615"/>
                                  <a:pt x="109693" y="429618"/>
                                </a:cubicBezTo>
                                <a:close/>
                                <a:moveTo>
                                  <a:pt x="1373576" y="277112"/>
                                </a:moveTo>
                                <a:cubicBezTo>
                                  <a:pt x="1226183" y="475090"/>
                                  <a:pt x="966507" y="584305"/>
                                  <a:pt x="636339" y="584305"/>
                                </a:cubicBezTo>
                                <a:cubicBezTo>
                                  <a:pt x="615546" y="584305"/>
                                  <a:pt x="594412" y="583828"/>
                                  <a:pt x="573005" y="582942"/>
                                </a:cubicBezTo>
                                <a:cubicBezTo>
                                  <a:pt x="533737" y="581374"/>
                                  <a:pt x="496445" y="577215"/>
                                  <a:pt x="461404" y="571284"/>
                                </a:cubicBezTo>
                                <a:cubicBezTo>
                                  <a:pt x="464267" y="587032"/>
                                  <a:pt x="467540" y="602371"/>
                                  <a:pt x="471153" y="617438"/>
                                </a:cubicBezTo>
                                <a:cubicBezTo>
                                  <a:pt x="613978" y="623914"/>
                                  <a:pt x="698923" y="672591"/>
                                  <a:pt x="815910" y="809417"/>
                                </a:cubicBezTo>
                                <a:cubicBezTo>
                                  <a:pt x="895129" y="902066"/>
                                  <a:pt x="1006389" y="880591"/>
                                  <a:pt x="1035772" y="872819"/>
                                </a:cubicBezTo>
                                <a:cubicBezTo>
                                  <a:pt x="1237023" y="765376"/>
                                  <a:pt x="1374394" y="553218"/>
                                  <a:pt x="1374394" y="309563"/>
                                </a:cubicBezTo>
                                <a:cubicBezTo>
                                  <a:pt x="1374394" y="298655"/>
                                  <a:pt x="1374121" y="287815"/>
                                  <a:pt x="1373576" y="277112"/>
                                </a:cubicBezTo>
                                <a:close/>
                                <a:moveTo>
                                  <a:pt x="132599" y="103199"/>
                                </a:moveTo>
                                <a:cubicBezTo>
                                  <a:pt x="112897" y="160806"/>
                                  <a:pt x="101171" y="221959"/>
                                  <a:pt x="98785" y="285565"/>
                                </a:cubicBezTo>
                                <a:cubicBezTo>
                                  <a:pt x="128850" y="330697"/>
                                  <a:pt x="221226" y="397916"/>
                                  <a:pt x="349189" y="441753"/>
                                </a:cubicBezTo>
                                <a:cubicBezTo>
                                  <a:pt x="348575" y="424504"/>
                                  <a:pt x="348303" y="407393"/>
                                  <a:pt x="348303" y="390554"/>
                                </a:cubicBezTo>
                                <a:cubicBezTo>
                                  <a:pt x="264857" y="364102"/>
                                  <a:pt x="202001" y="307517"/>
                                  <a:pt x="165186" y="224890"/>
                                </a:cubicBezTo>
                                <a:cubicBezTo>
                                  <a:pt x="147802" y="185963"/>
                                  <a:pt x="137712" y="144240"/>
                                  <a:pt x="132599" y="103199"/>
                                </a:cubicBezTo>
                                <a:close/>
                                <a:moveTo>
                                  <a:pt x="70319" y="0"/>
                                </a:moveTo>
                                <a:lnTo>
                                  <a:pt x="228968" y="0"/>
                                </a:lnTo>
                                <a:lnTo>
                                  <a:pt x="226978" y="16226"/>
                                </a:lnTo>
                                <a:cubicBezTo>
                                  <a:pt x="224652" y="68396"/>
                                  <a:pt x="230566" y="130571"/>
                                  <a:pt x="254836" y="184940"/>
                                </a:cubicBezTo>
                                <a:cubicBezTo>
                                  <a:pt x="276311" y="233071"/>
                                  <a:pt x="308421" y="266613"/>
                                  <a:pt x="351984" y="286792"/>
                                </a:cubicBezTo>
                                <a:cubicBezTo>
                                  <a:pt x="356739" y="221601"/>
                                  <a:pt x="366088" y="159626"/>
                                  <a:pt x="379848" y="101239"/>
                                </a:cubicBezTo>
                                <a:lnTo>
                                  <a:pt x="413385" y="0"/>
                                </a:lnTo>
                                <a:lnTo>
                                  <a:pt x="514546" y="0"/>
                                </a:lnTo>
                                <a:lnTo>
                                  <a:pt x="513950" y="1248"/>
                                </a:lnTo>
                                <a:cubicBezTo>
                                  <a:pt x="477713" y="91521"/>
                                  <a:pt x="455558" y="195498"/>
                                  <a:pt x="448655" y="310722"/>
                                </a:cubicBezTo>
                                <a:cubicBezTo>
                                  <a:pt x="668926" y="337105"/>
                                  <a:pt x="736828" y="211937"/>
                                  <a:pt x="821432" y="55818"/>
                                </a:cubicBezTo>
                                <a:lnTo>
                                  <a:pt x="854445" y="0"/>
                                </a:lnTo>
                                <a:lnTo>
                                  <a:pt x="967811" y="0"/>
                                </a:lnTo>
                                <a:lnTo>
                                  <a:pt x="907741" y="102585"/>
                                </a:lnTo>
                                <a:cubicBezTo>
                                  <a:pt x="828386" y="249024"/>
                                  <a:pt x="739760" y="412438"/>
                                  <a:pt x="505035" y="412438"/>
                                </a:cubicBezTo>
                                <a:cubicBezTo>
                                  <a:pt x="486492" y="412438"/>
                                  <a:pt x="466994" y="411347"/>
                                  <a:pt x="446542" y="409233"/>
                                </a:cubicBezTo>
                                <a:cubicBezTo>
                                  <a:pt x="446746" y="422323"/>
                                  <a:pt x="447087" y="435549"/>
                                  <a:pt x="447564" y="448843"/>
                                </a:cubicBezTo>
                                <a:cubicBezTo>
                                  <a:pt x="447905" y="455592"/>
                                  <a:pt x="448246" y="462273"/>
                                  <a:pt x="448723" y="468954"/>
                                </a:cubicBezTo>
                                <a:cubicBezTo>
                                  <a:pt x="489355" y="477408"/>
                                  <a:pt x="532305" y="483066"/>
                                  <a:pt x="577027" y="484907"/>
                                </a:cubicBezTo>
                                <a:cubicBezTo>
                                  <a:pt x="951850" y="500246"/>
                                  <a:pt x="1231910" y="370851"/>
                                  <a:pt x="1348420" y="129651"/>
                                </a:cubicBezTo>
                                <a:cubicBezTo>
                                  <a:pt x="1335228" y="84894"/>
                                  <a:pt x="1317264" y="42166"/>
                                  <a:pt x="1295107" y="2062"/>
                                </a:cubicBezTo>
                                <a:lnTo>
                                  <a:pt x="1293660" y="0"/>
                                </a:lnTo>
                                <a:lnTo>
                                  <a:pt x="1402246" y="0"/>
                                </a:lnTo>
                                <a:lnTo>
                                  <a:pt x="1414708" y="22959"/>
                                </a:lnTo>
                                <a:cubicBezTo>
                                  <a:pt x="1451964" y="111048"/>
                                  <a:pt x="1472565" y="207898"/>
                                  <a:pt x="1472565" y="309563"/>
                                </a:cubicBezTo>
                                <a:cubicBezTo>
                                  <a:pt x="1472565" y="588600"/>
                                  <a:pt x="1317332" y="831301"/>
                                  <a:pt x="1088539" y="956196"/>
                                </a:cubicBezTo>
                                <a:cubicBezTo>
                                  <a:pt x="1084653" y="959127"/>
                                  <a:pt x="1080427" y="961650"/>
                                  <a:pt x="1075586" y="963354"/>
                                </a:cubicBezTo>
                                <a:cubicBezTo>
                                  <a:pt x="1075314" y="963422"/>
                                  <a:pt x="1074291" y="963763"/>
                                  <a:pt x="1073405" y="964036"/>
                                </a:cubicBezTo>
                                <a:cubicBezTo>
                                  <a:pt x="972370" y="1016189"/>
                                  <a:pt x="857837" y="1045845"/>
                                  <a:pt x="736283" y="1045845"/>
                                </a:cubicBezTo>
                                <a:cubicBezTo>
                                  <a:pt x="329623" y="1045845"/>
                                  <a:pt x="0" y="716222"/>
                                  <a:pt x="0" y="309563"/>
                                </a:cubicBezTo>
                                <a:cubicBezTo>
                                  <a:pt x="0" y="207898"/>
                                  <a:pt x="20602" y="111048"/>
                                  <a:pt x="57858" y="229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718C0" id="Group 4" o:spid="_x0000_s1026" style="position:absolute;margin-left:0;margin-top:0;width:757.45pt;height:576.7pt;z-index:-251655168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qMJr0A&#10;AADcAAAADwAAAGRycy9kb3ducmV2LnhtbERPuwrCMBTdBf8hXMFFNLWDSm0UEURx8wGul+baVpub&#10;2kStf28GwfFw3umyNZV4UeNKywrGowgEcWZ1ybmC82kznIFwHlljZZkUfMjBctHtpJho++YDvY4+&#10;FyGEXYIKCu/rREqXFWTQjWxNHLirbQz6AJtc6gbfIdxUMo6iiTRYcmgosKZ1Qdn9+DQKbtUgHkxY&#10;knnwU5Zmvd3Hm4tS/V67moPw1Pq/+OfeaQXxNKwNZ8IR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GqMJr0AAADc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NW7MUA&#10;AADcAAAADwAAAGRycy9kb3ducmV2LnhtbESPwWrDMBBE74H8g9hAb4lcH9rUiRIag8HgQonbD9ha&#10;G8uJtTKWkrh/XxUKPQ4z84bZ7ifbixuNvnOs4HGVgCBunO64VfD5USzXIHxA1tg7JgXf5GG/m8+2&#10;mGl35yPd6tCKCGGfoQITwpBJ6RtDFv3KDcTRO7nRYohybKUe8R7htpdpkjxJix3HBYMD5YaaS321&#10;Cs5ymKr08H6qm+qtNPmlKr7KSqmHxfS6ARFoCv/hv3apFaTPL/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1bsxQAAANwAAAAPAAAAAAAAAAAAAAAAAJgCAABkcnMv&#10;ZG93bnJldi54bWxQSwUGAAAAAAQABAD1AAAAigMAAAAA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KNMAA&#10;AADcAAAADwAAAGRycy9kb3ducmV2LnhtbERPz2vCMBS+D/Y/hCd4m6lFOumMxQ0qu07Hzo/mrSk2&#10;L10S2+pfvxwGO358v3fVbHsxkg+dYwXrVQaCuHG641bB57l+2oIIEVlj75gU3ChAtX982GGp3cQf&#10;NJ5iK1IIhxIVmBiHUsrQGLIYVm4gTty38xZjgr6V2uOUwm0v8ywrpMWOU4PBgd4MNZfT1SoYfajP&#10;Rf2V3V+Ln82zaXOSzVGp5WI+vICINMd/8Z/7XSvIt2l+OpOO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VKNMAAAADcAAAADwAAAAAAAAAAAAAAAACYAgAAZHJzL2Rvd25y&#10;ZXYueG1sUEsFBgAAAAAEAAQA9QAAAIU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fWsYA&#10;AADcAAAADwAAAGRycy9kb3ducmV2LnhtbESPT2vCQBTE7wW/w/IEb3WjSJXUVapEsCf/tNDra/Yl&#10;mzb7NmRXk377riB4HGbmN8xy3dtaXKn1lWMFk3ECgjh3uuJSwefH7nkBwgdkjbVjUvBHHtarwdMS&#10;U+06PtH1HEoRIexTVGBCaFIpfW7Ioh+7hjh6hWsthijbUuoWuwi3tZwmyYu0WHFcMNjQ1lD+e75Y&#10;BVtdnH72m+x46cxXkbwf5tks+1ZqNOzfXkEE6sMjfG/vtYLpYgK3M/EI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nfWsYAAADcAAAADwAAAAAAAAAAAAAAAACYAgAAZHJz&#10;L2Rvd25yZXYueG1sUEsFBgAAAAAEAAQA9QAAAIsDAAAAAA=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lbB8YA&#10;AADcAAAADwAAAGRycy9kb3ducmV2LnhtbESPT2vCQBTE70K/w/IKvdWNUq1EVykFoReFxhbq7ZF9&#10;JsHs2zS7+fvp3ULB4zAzv2E2u96UoqXaFZYVzKYRCOLU6oIzBV+n/fMKhPPIGkvLpGAgB7vtw2SD&#10;sbYdf1Kb+EwECLsYFeTeV7GULs3JoJvaijh4F1sb9EHWmdQ1dgFuSjmPoqU0WHBYyLGi95zSa9IY&#10;BfL19+d6tOdxuTgffDM2+2HG30o9PfZvaxCeen8P/7c/tIL56gX+zoQj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lbB8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62t8UA&#10;AADcAAAADwAAAGRycy9kb3ducmV2LnhtbESP3YrCMBSE74V9h3AW9kY0VVSkGkUXBFnYC38e4NAc&#10;m2pzUpto6z69WRC8HGbmG2a+bG0p7lT7wrGCQT8BQZw5XXCu4HjY9KYgfEDWWDomBQ/ysFx8dOaY&#10;atfwju77kIsIYZ+iAhNClUrpM0MWfd9VxNE7udpiiLLOpa6xiXBbymGSTKTFguOCwYq+DWWX/c0q&#10;2ISu8eff9XbUtI/x7ed6GPytzkp9fbarGYhAbXiHX+2tVjCcjuH/TDw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ra3xQAAANw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ajDcQA&#10;AADcAAAADwAAAGRycy9kb3ducmV2LnhtbESPUWvCMBSF3wf+h3CFvc1UQSmdUUbRIcwHp/6Au+au&#10;KTY3scls9+8XQdjj4ZzzHc5yPdhW3KgLjWMF00kGgrhyuuFawfm0fclBhIissXVMCn4pwHo1elpi&#10;oV3Pn3Q7xlokCIcCFZgYfSFlqAxZDBPniZP37TqLMcmulrrDPsFtK2dZtpAWG04LBj2VhqrL8ccq&#10;uNT+/cMdNpnZ+37zte3LeX4tlXoeD2+vICIN8T/8aO+0glm+gPu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2ow3EAAAA3A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WPMQA&#10;AADbAAAADwAAAGRycy9kb3ducmV2LnhtbESPQWvCQBSE70L/w/KE3urGtkiJrmIFoaTQYip6fWSf&#10;2WD2bchuTPLvu4WCx2FmvmFWm8HW4katrxwrmM8SEMSF0xWXCo4/+6c3ED4ga6wdk4KRPGzWD5MV&#10;ptr1fKBbHkoRIexTVGBCaFIpfWHIop+5hjh6F9daDFG2pdQt9hFua/mcJAtpseK4YLChnaHimndW&#10;QT1+5qdsb99PnfkqnM3O37vkRanH6bBdggg0hHv4v/2hFSxe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FFjzEAAAA2wAAAA8AAAAAAAAAAAAAAAAAmAIAAGRycy9k&#10;b3ducmV2LnhtbFBLBQYAAAAABAAEAPUAAACJAwAAAAA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sJ8QA&#10;AADbAAAADwAAAGRycy9kb3ducmV2LnhtbESPX2vCQBDE34V+h2OFvulFH9ISPUVbSoVCodY/r2tu&#10;TYLZvZA7Tfz2vUKhj8PM/IaZL3uu1Y1aXzkxMBknoEhyZyspDOy+30bPoHxAsVg7IQN38rBcPAzm&#10;mFnXyRfdtqFQESI+QwNlCE2mtc9LYvRj15BE7+xaxhBlW2jbYhfhXOtpkqSasZK4UGJDLyXll+2V&#10;DXDoOl5/3k/88bp3U3l6Xx12R2Meh/1qBipQH/7Df+2NNZCm8Psl/gC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Q7Cf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bCsMA&#10;AADbAAAADwAAAGRycy9kb3ducmV2LnhtbESPQWsCMRSE74X+h/AKvdXsirWyml2KItTetL14eybP&#10;3bWblyWJuv77piD0OMzMN8yiGmwnLuRD61hBPspAEGtnWq4VfH+tX2YgQkQ22DkmBTcKUJWPDwss&#10;jLvyli67WIsE4VCggibGvpAy6IYshpHriZN3dN5iTNLX0ni8Jrjt5DjLptJiy2mhwZ6WDemf3dkq&#10;CJtX+elPnON+TOf8EPVErrRSz0/D+xxEpCH+h+/tD6Ng+gZ/X9IPk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KbCsMAAADbAAAADwAAAAAAAAAAAAAAAACYAgAAZHJzL2Rv&#10;d25yZXYueG1sUEsFBgAAAAAEAAQA9QAAAIg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ketball - bottom" o:spid="_x0000_s1038" style="position:absolute;left:65216;top:61866;width:14725;height:11320;visibility:visible;mso-wrap-style:square;v-text-anchor:middle" coordsize="1472565,1132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7rDMEA&#10;AADbAAAADwAAAGRycy9kb3ducmV2LnhtbERPPWvDMBDdC/kP4gLZGjkeTHCjhGAINe0Ut9B2O6yr&#10;7MY6GUuNlX8fDYWOj/e9O0Q7iCtNvnesYLPOQBC3TvdsFLy/nR63IHxA1jg4JgU38nDYLx52WGo3&#10;85muTTAihbAvUUEXwlhK6duOLPq1G4kT9+0miyHByUg94ZzC7SDzLCukxZ5TQ4cjVR21l+bXKngO&#10;L81Pbar8M26b2n29mo8izkqtlvH4BCJQDP/iP3etFRRpbPqSfo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+6wzBAAAA2wAAAA8AAAAAAAAAAAAAAAAAmAIAAGRycy9kb3du&#10;cmV2LnhtbFBLBQYAAAAABAAEAPUAAACGAwAAAAA=&#10;" path="m132599,529919c112897,587526,101171,648679,98785,712285v30065,45132,122441,112352,250404,156188c348575,851225,348303,834113,348303,817274,264857,790822,202001,734237,165187,651610,147802,612683,137712,570960,132599,529919xm1156535,296917v-28131,-4040,-61758,-1210,-93084,21185c996231,366096,953282,445383,907741,529306,828386,675744,739760,839158,505035,839158v-18543,,-38041,-1091,-58493,-3204c446746,849043,447087,862269,447565,875563v340,6749,681,13430,1159,20111c489355,904128,532305,909786,577028,911627v374822,15339,654882,-114056,771392,-355256c1322036,466858,1276564,385458,1216639,316943v-9340,-5079,-31974,-15987,-60104,-20026xm617932,109352c473948,136485,346939,212091,254495,318579v-1091,5386,-2932,10703,-5931,15680c231179,362960,206296,502922,254836,611660v21475,48131,53585,81673,97148,101853c371005,452746,463517,243451,617932,109352xm807048,102194c593935,202887,467062,430180,448655,737442,668927,763825,736828,638657,821432,482538v48813,-90058,99330,-183184,184889,-244337c1032636,219453,1059429,208341,1085335,202478,1003594,148893,908900,113510,807048,102194xm736283,v406659,,736282,329623,736282,736283c1472565,875801,1433757,1006236,1366350,1117403r-10238,14615l1235846,1132018r44706,-63028c1340052,972064,1374394,858110,1374394,736283v,-10908,-273,-21748,-818,-32451c1226183,901810,966507,1011025,636339,1011025v-20793,,-41927,-477,-63334,-1363c533737,1008094,496446,1003935,461404,998004v2863,15748,6136,31087,9749,46154c542566,1047396,599508,1061184,653221,1091266r55836,40752l237943,1132018r21392,-26708c287764,1076472,325601,1057793,371823,1049135v-5386,-24475,-9954,-49427,-13499,-74788c297854,956690,247268,935147,208614,915717,172072,897447,138667,877335,109693,856338v14777,77412,43589,149838,83675,214605l236379,1132018r-119289,l57858,1022886c20602,934798,,837948,,736283,,329623,329623,,736283,xe" fillcolor="#6b78e8 [3204]" stroked="f" strokeweight="1pt">
                  <v:stroke miterlimit="4" joinstyle="miter"/>
                  <v:path arrowok="t" o:connecttype="custom" o:connectlocs="132599,529919;98785,712285;349189,868473;348303,817274;165187,651610;132599,529919;1156535,296917;1063451,318102;907741,529306;505035,839158;446542,835954;447565,875563;448724,895674;577028,911627;1348420,556371;1216639,316943;1156535,296917;617932,109352;254495,318579;248564,334259;254836,611660;351984,713513;617932,109352;807048,102194;448655,737442;821432,482538;1006321,238201;1085335,202478;807048,102194;736283,0;1472565,736283;1366350,1117403;1356112,1132018;1235846,1132018;1280552,1068990;1374394,736283;1373576,703832;636339,1011025;573005,1009662;461404,998004;471153,1044158;653221,1091266;709057,1132018;237943,1132018;259335,1105310;371823,1049135;358324,974347;208614,915717;109693,856338;193368,1070943;236379,1132018;117090,1132018;57858,1022886;0,736283;736283,0" o:connectangles="0,0,0,0,0,0,0,0,0,0,0,0,0,0,0,0,0,0,0,0,0,0,0,0,0,0,0,0,0,0,0,0,0,0,0,0,0,0,0,0,0,0,0,0,0,0,0,0,0,0,0,0,0,0,0"/>
                </v:shape>
                <v:shape id="Basketball player - right" o:spid="_x0000_s1039" style="position:absolute;left:85467;top:13882;width:10608;height:13894;visibility:visible;mso-wrap-style:square;v-text-anchor:middle" coordsize="1060811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8SMQA&#10;AADbAAAADwAAAGRycy9kb3ducmV2LnhtbESPW2vCQBSE3wv+h+UIvhSzqYKX1FVKa0HwyXh5PmRP&#10;s8Hs2Zjdavz33YLg4zAz3zCLVWdrcaXWV44VvCUpCOLC6YpLBYf993AGwgdkjbVjUnAnD6tl72WB&#10;mXY33tE1D6WIEPYZKjAhNJmUvjBk0SeuIY7ej2sthijbUuoWbxFuazlK04m0WHFcMNjQp6HinP9a&#10;Bdjglsbu9Ss/Tk+X3fqy3pj0rNSg3328gwjUhWf40d5oBZM5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BvEjEAAAA2wAAAA8AAAAAAAAAAAAAAAAAmAIAAGRycy9k&#10;b3ducmV2LnhtbFBLBQYAAAAABAAEAPUAAACJAwAAAAA=&#10;" path="m634358,657386r-9,86l634349,657408r9,-22xm576215,233070v57879,,104799,46891,104799,104735c681014,395649,634094,442540,576215,442540v-57879,,-104799,-46891,-104799,-104735c471416,279961,518336,233070,576215,233070xm911962,4v70974,581,128043,58496,127506,129453c1039361,144307,1036569,158447,1031845,171619v3597,1291,7140,2840,10469,5036l1060811,203652r,17134l1056487,243867,923827,447054v-4885,7490,-11704,13430,-19757,17304l670211,575991r1289,646c671500,576637,670855,577734,669621,579736v-806,1356,-1611,2001,-3544,5617c662427,591551,657165,601171,651743,612599v-2899,5747,-5154,11687,-8107,18143c641757,636553,638375,643720,637033,649208r-1396,4390l634885,655858r-375,1162l634402,657279r-44,107l634671,654373r-161,969c633543,660765,632631,666318,631664,671870r-1557,9621c629517,684525,629195,689884,628711,694081v-3221,36156,-1718,77930,698,108792c630000,810815,630644,818046,631235,824438v2362,2454,4885,4842,6979,7683l811890,1068495r248921,-65844l1060811,1107668r-255148,97641c782900,1213896,756056,1208279,738930,1188974r-4295,-4843l608311,1041958r16320,142883l972950,1296281v23354,7554,37581,31895,31944,56172c998988,1378150,973326,1394097,947664,1388157l548235,1295635v-22172,-5165,-40480,-22662,-45419,-46422l501635,1243725,428245,890811v-483,-2324,-912,-4842,-1181,-7296c426796,881062,427011,878673,426957,876219v-2684,-10459,-6013,-24147,-9664,-40611c409240,798677,399792,749284,396463,693887v-322,-7296,-859,-13365,-859,-21694c395658,664058,395765,655923,395819,647852v161,-5682,322,-11234,537,-16787c397322,622284,398342,613568,399308,604981v1665,-15819,4886,-28409,7355,-41774c408650,555265,410529,547647,412462,540286l210117,583545,85886,732497v-9610,11493,-23408,17497,-37366,17497c37568,749994,26562,746250,17489,738695,-3127,721521,-5919,690917,11261,670321l146229,508456v6926,-8329,16536,-14140,27112,-16400l448593,433237v7784,-1679,15891,-1356,23568,775l640791,482436,849901,382618,933276,254843v-7570,1356,-15354,2131,-23354,2066c839002,256328,781933,198413,782470,127456,783007,56499,840989,-513,911962,4xe" fillcolor="#6b78e8 [3204]" stroked="f" strokeweight="1pt">
                  <v:stroke miterlimit="4" joinstyle="miter"/>
                  <v:path arrowok="t" o:connecttype="custom" o:connectlocs="634358,657386;634349,657472;634349,657408;576215,233070;681014,337805;576215,442540;471416,337805;576215,233070;911962,4;1039468,129457;1031845,171619;1042314,176655;1060811,203652;1060811,220786;1056487,243867;923827,447054;904070,464358;670211,575991;671500,576637;669621,579736;666077,585353;651743,612599;643636,630742;637033,649208;635637,653598;634885,655858;634510,657020;634402,657279;634358,657386;634671,654373;634510,655342;631664,671870;630107,681491;628711,694081;629409,802873;631235,824438;638214,832121;811890,1068495;1060811,1002651;1060811,1107668;805663,1205309;738930,1188974;734635,1184131;608311,1041958;624631,1184841;972950,1296281;1004894,1352453;947664,1388157;548235,1295635;502816,1249213;501635,1243725;428245,890811;427064,883515;426957,876219;417293,835608;396463,693887;395604,672193;395819,647852;396356,631065;399308,604981;406663,563207;412462,540286;210117,583545;85886,732497;48520,749994;17489,738695;11261,670321;146229,508456;173341,492056;448593,433237;472161,434012;640791,482436;849901,382618;933276,254843;909922,256909;782470,127456;911962,4" o:connectangles="0,0,0,0,0,0,0,0,0,0,0,0,0,0,0,0,0,0,0,0,0,0,0,0,0,0,0,0,0,0,0,0,0,0,0,0,0,0,0,0,0,0,0,0,0,0,0,0,0,0,0,0,0,0,0,0,0,0,0,0,0,0,0,0,0,0,0,0,0,0,0,0,0,0,0,0,0"/>
                </v:shape>
                <v:shape id="Basketball player - left" o:spid="_x0000_s1040" style="position:absolute;left:254;top:42345;width:10020;height:13894;visibility:visible;mso-wrap-style:square;v-text-anchor:middle" coordsize="1002002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JasIA&#10;AADbAAAADwAAAGRycy9kb3ducmV2LnhtbERPzW6CQBC+N/EdNmPSW1nswVZkNURiQ3swUXmACTsC&#10;ys5SdkX69t1Dkx6/fP/pdjKdGGlwrWUFiygGQVxZ3XKtoDzvX95BOI+ssbNMCn7IwXYze0ox0fbB&#10;RxpPvhYhhF2CChrv+0RKVzVk0EW2Jw7cxQ4GfYBDLfWAjxBuOvkax0tpsOXQ0GBPu4aq2+luFBSr&#10;/GvsF4fP+KMssoO/fF/LfKnU83zK1iA8Tf5f/OcutIK3sD58C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8lqwgAAANsAAAAPAAAAAAAAAAAAAAAAAJgCAABkcnMvZG93&#10;bnJldi54bWxQSwUGAAAAAAQABAD1AAAAhwMAAAAA&#10;" path="m367645,657386r9,22l367654,657472r-9,-86xm425788,233070v57879,,104799,46891,104799,104735c530587,395649,483667,442540,425788,442540v-57879,,-104799,-46891,-104799,-104735c320989,279961,367909,233070,425788,233070xm90041,4v70974,-517,128955,56495,129492,127452c220070,198413,163001,256328,92081,256909v-8000,65,-15784,-710,-23354,-2066l152103,382618r209109,99818l529842,434012v7677,-2131,15784,-2454,23568,-775l828662,492056v10576,2260,20186,8071,27112,16400l990742,670321v17180,20596,14388,51200,-6228,68374c975441,746250,964435,749994,953483,749994v-13958,,-27756,-6004,-37366,-17497l791886,583545,589541,540286v1933,7361,3812,14980,5799,22921c597809,576572,601030,589162,602695,604981v966,8587,1986,17303,2952,26084c605862,636618,606023,642170,606184,647852v54,8071,161,16206,215,24341c606399,680522,605862,686591,605540,693887v-3329,55397,-12777,104790,-20830,141721c581059,852072,577730,865760,575046,876219v-54,2454,161,4843,-107,7296c574670,885969,574241,888487,573758,890811r-73390,352914l499187,1249213v-4939,23760,-23247,41257,-45419,46422l54339,1388157v-12831,2970,-25662,468,-36023,-5988l,1356504r,-23525l2209,1318096v5772,-10064,15167,-18038,26844,-21815l377372,1184841r16320,-142882l267368,1184131r-4295,4843c245947,1208279,219103,1213896,196340,1205309l,1130173,,1018207r190113,50288l363789,832121v2094,-2840,4617,-5229,6979,-7683c371359,818046,372003,810815,372594,802873v2416,-30862,3919,-72636,698,-108792c372808,689884,372486,684525,371896,681491r-1557,-9621c369372,666318,368460,660765,367493,655342r-161,-969l367645,657386r-44,-107l367493,657020r-375,-1162l366366,653598r-1396,-4390c363628,643720,360246,636553,358367,630742v-2953,-6456,-5208,-12396,-8107,-18143c344838,601171,339576,591551,335926,585353v-1933,-3616,-2738,-4261,-3544,-5617c331148,577734,330503,576637,330503,576637r1289,-646l97933,464358c89880,460484,83061,454544,78176,447054l,327317,,37978,40101,10498c55423,3878,72298,150,90041,4xe" fillcolor="#6b78e8 [3204]" stroked="f" strokeweight="1pt">
                  <v:stroke miterlimit="4" joinstyle="miter"/>
                  <v:path arrowok="t" o:connecttype="custom" o:connectlocs="367645,657386;367654,657408;367654,657472;425788,233070;530587,337805;425788,442540;320989,337805;425788,233070;90041,4;219533,127456;92081,256909;68727,254843;152103,382618;361212,482436;529842,434012;553410,433237;828662,492056;855774,508456;990742,670321;984514,738695;953483,749994;916117,732497;791886,583545;589541,540286;595340,563207;602695,604981;605647,631065;606184,647852;606399,672193;605540,693887;584710,835608;575046,876219;574939,883515;573758,890811;500368,1243725;499187,1249213;453768,1295635;54339,1388157;18316,1382169;0,1356504;0,1332979;2209,1318096;29053,1296281;377372,1184841;393692,1041959;267368,1184131;263073,1188974;196340,1205309;0,1130173;0,1018207;190113,1068495;363789,832121;370768,824438;372594,802873;373292,694081;371896,681491;370339,671870;367493,655342;367332,654373;367645,657386;367601,657279;367493,657020;367118,655858;366366,653598;364970,649208;358367,630742;350260,612599;335926,585353;332382,579736;330503,576637;331792,575991;97933,464358;78176,447054;0,327317;0,37978;40101,10498;90041,4" o:connectangles="0,0,0,0,0,0,0,0,0,0,0,0,0,0,0,0,0,0,0,0,0,0,0,0,0,0,0,0,0,0,0,0,0,0,0,0,0,0,0,0,0,0,0,0,0,0,0,0,0,0,0,0,0,0,0,0,0,0,0,0,0,0,0,0,0,0,0,0,0,0,0,0,0,0,0,0,0"/>
                </v:shape>
                <v:shape id="Basketball - top" o:spid="_x0000_s1041" style="position:absolute;left:19053;width:14726;height:10458;visibility:visible;mso-wrap-style:square;v-text-anchor:middle" coordsize="1472565,1045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nP8MA&#10;AADbAAAADwAAAGRycy9kb3ducmV2LnhtbESPzarCMBSE94LvEI7g5qKpIveWahQVFRdywZ+Nu0Nz&#10;bIvNSWmi1rc3guBymJlvmMmsMaW4U+0KywoG/QgEcWp1wZmC03Hdi0E4j6yxtEwKnuRgNm23Jpho&#10;++A93Q8+EwHCLkEFufdVIqVLczLo+rYiDt7F1gZ9kHUmdY2PADelHEbRrzRYcFjIsaJlTun1cDMK&#10;Rma/2tAqsrt1ZuNLdf6P3eJHqW6nmY9BeGr8N/xpb7WCvwG8v4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HnP8MAAADbAAAADwAAAAAAAAAAAAAAAACYAgAAZHJzL2Rv&#10;d25yZXYueG1sUEsFBgAAAAAEAAQA9QAAAIgDAAAAAA==&#10;" path="m501490,718063v43359,117873,102671,200228,140439,222589c672744,945220,704241,947674,736283,947674v29724,,58970,-2182,87604,-6136c795390,925586,767302,903633,741259,873228,651610,768376,594957,728835,501490,718063xm397593,717449v-64698,9818,-83377,44314,-88695,65516c357779,827142,413614,863751,474357,891226,445315,841799,418727,782624,397593,717449xm109693,429618v19702,103215,64356,197569,127417,276719c243178,696997,250473,687657,259335,678590v28429,-28838,66266,-47517,112488,-56176c366437,597940,361869,572988,358324,547627,297854,529970,247268,508427,208614,488997,172072,470727,138667,450615,109693,429618xm1373576,277112c1226183,475090,966507,584305,636339,584305v-20793,,-41927,-477,-63334,-1363c533737,581374,496445,577215,461404,571284v2863,15748,6136,31087,9749,46154c613978,623914,698923,672591,815910,809417v79219,92649,190479,71174,219862,63402c1237023,765376,1374394,553218,1374394,309563v,-10908,-273,-21748,-818,-32451xm132599,103199c112897,160806,101171,221959,98785,285565v30065,45132,122441,112351,250404,156188c348575,424504,348303,407393,348303,390554,264857,364102,202001,307517,165186,224890,147802,185963,137712,144240,132599,103199xm70319,l228968,r-1990,16226c224652,68396,230566,130571,254836,184940v21475,48131,53585,81673,97148,101852c356739,221601,366088,159626,379848,101239l413385,,514546,r-596,1248c477713,91521,455558,195498,448655,310722,668926,337105,736828,211937,821432,55818l854445,,967811,,907741,102585c828386,249024,739760,412438,505035,412438v-18543,,-38041,-1091,-58493,-3205c446746,422323,447087,435549,447564,448843v341,6749,682,13430,1159,20111c489355,477408,532305,483066,577027,484907v374823,15339,654883,-114056,771393,-355256c1335228,84894,1317264,42166,1295107,2062l1293660,r108586,l1414708,22959v37256,88089,57857,184939,57857,286604c1472565,588600,1317332,831301,1088539,956196v-3886,2931,-8112,5454,-12953,7158c1075314,963422,1074291,963763,1073405,964036v-101035,52153,-215568,81809,-337122,81809c329623,1045845,,716222,,309563,,207898,20602,111048,57858,22959l70319,xe" fillcolor="#6b78e8 [3204]" stroked="f" strokeweight="1pt">
                  <v:stroke miterlimit="4" joinstyle="miter"/>
                  <v:path arrowok="t" o:connecttype="custom" o:connectlocs="501490,718063;641929,940652;736283,947674;823887,941538;741259,873228;501490,718063;397593,717449;308898,782965;474357,891226;397593,717449;109693,429618;237110,706337;259335,678590;371823,622414;358324,547627;208614,488997;109693,429618;1373576,277112;636339,584305;573005,582942;461404,571284;471153,617438;815910,809417;1035772,872819;1374394,309563;1373576,277112;132599,103199;98785,285565;349189,441753;348303,390554;165186,224890;132599,103199;70319,0;228968,0;226978,16226;254836,184940;351984,286792;379848,101239;413385,0;514546,0;513950,1248;448655,310722;821432,55818;854445,0;967811,0;907741,102585;505035,412438;446542,409233;447564,448843;448723,468954;577027,484907;1348420,129651;1295107,2062;1293660,0;1402246,0;1414708,22959;1472565,309563;1088539,956196;1075586,963354;1073405,964036;736283,1045845;0,309563;57858,22959" o:connectangles="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175461786"/>
                <w:placeholder>
                  <w:docPart w:val="63E6E3C364C049E5A898775869198BDA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838214488"/>
        <w:placeholder>
          <w:docPart w:val="265313FBF95C43309074E5905228C479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214737264"/>
        <w:placeholder>
          <w:docPart w:val="EAD989BF8A5E433EB3792A5CD24E7518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229960862"/>
        <w:placeholder>
          <w:docPart w:val="172013FEF94547F9BB296BC74F880057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636185349"/>
        <w:placeholder>
          <w:docPart w:val="C6D6E0C218204FA0B2A7B31461834855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1339610427"/>
              <w:placeholder>
                <w:docPart w:val="A4860B26B1374738A05766DDB1B1738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628518598"/>
              <w:placeholder>
                <w:docPart w:val="6392370E6B714D16888714E402AE963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4808EB" w:rsidP="003A5821">
      <w:pPr>
        <w:pStyle w:val="Title"/>
        <w:keepNext/>
        <w:keepLines/>
      </w:pPr>
      <w:r w:rsidRPr="004808E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712015EE" wp14:editId="0F0D080A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72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74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80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1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2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Baseball - bottom" descr="baseball">
                          <a:extLst/>
                        </wps:cNvPr>
                        <wps:cNvSpPr/>
                        <wps:spPr>
                          <a:xfrm>
                            <a:off x="6459249" y="6189594"/>
                            <a:ext cx="1547495" cy="1129092"/>
                          </a:xfrm>
                          <a:custGeom>
                            <a:avLst/>
                            <a:gdLst>
                              <a:gd name="connsiteX0" fmla="*/ 1213637 w 1547495"/>
                              <a:gd name="connsiteY0" fmla="*/ 1123980 h 1129092"/>
                              <a:gd name="connsiteX1" fmla="*/ 1216184 w 1547495"/>
                              <a:gd name="connsiteY1" fmla="*/ 1129092 h 1129092"/>
                              <a:gd name="connsiteX2" fmla="*/ 1192344 w 1547495"/>
                              <a:gd name="connsiteY2" fmla="*/ 1129092 h 1129092"/>
                              <a:gd name="connsiteX3" fmla="*/ 1195870 w 1547495"/>
                              <a:gd name="connsiteY3" fmla="*/ 1125198 h 1129092"/>
                              <a:gd name="connsiteX4" fmla="*/ 1213637 w 1547495"/>
                              <a:gd name="connsiteY4" fmla="*/ 1123980 h 1129092"/>
                              <a:gd name="connsiteX5" fmla="*/ 327553 w 1547495"/>
                              <a:gd name="connsiteY5" fmla="*/ 1121402 h 1129092"/>
                              <a:gd name="connsiteX6" fmla="*/ 345321 w 1547495"/>
                              <a:gd name="connsiteY6" fmla="*/ 1122691 h 1129092"/>
                              <a:gd name="connsiteX7" fmla="*/ 351126 w 1547495"/>
                              <a:gd name="connsiteY7" fmla="*/ 1129092 h 1129092"/>
                              <a:gd name="connsiteX8" fmla="*/ 324110 w 1547495"/>
                              <a:gd name="connsiteY8" fmla="*/ 1129092 h 1129092"/>
                              <a:gd name="connsiteX9" fmla="*/ 773103 w 1547495"/>
                              <a:gd name="connsiteY9" fmla="*/ 0 h 1129092"/>
                              <a:gd name="connsiteX10" fmla="*/ 1547495 w 1547495"/>
                              <a:gd name="connsiteY10" fmla="*/ 772141 h 1129092"/>
                              <a:gd name="connsiteX11" fmla="*/ 1486482 w 1547495"/>
                              <a:gd name="connsiteY11" fmla="*/ 1073225 h 1129092"/>
                              <a:gd name="connsiteX12" fmla="*/ 1456108 w 1547495"/>
                              <a:gd name="connsiteY12" fmla="*/ 1129092 h 1129092"/>
                              <a:gd name="connsiteX13" fmla="*/ 1428791 w 1547495"/>
                              <a:gd name="connsiteY13" fmla="*/ 1129092 h 1129092"/>
                              <a:gd name="connsiteX14" fmla="*/ 1465777 w 1547495"/>
                              <a:gd name="connsiteY14" fmla="*/ 1059349 h 1129092"/>
                              <a:gd name="connsiteX15" fmla="*/ 1522133 w 1547495"/>
                              <a:gd name="connsiteY15" fmla="*/ 776008 h 1129092"/>
                              <a:gd name="connsiteX16" fmla="*/ 1311359 w 1547495"/>
                              <a:gd name="connsiteY16" fmla="*/ 256521 h 1129092"/>
                              <a:gd name="connsiteX17" fmla="*/ 1301186 w 1547495"/>
                              <a:gd name="connsiteY17" fmla="*/ 262895 h 1129092"/>
                              <a:gd name="connsiteX18" fmla="*/ 1348184 w 1547495"/>
                              <a:gd name="connsiteY18" fmla="*/ 311163 h 1129092"/>
                              <a:gd name="connsiteX19" fmla="*/ 1348184 w 1547495"/>
                              <a:gd name="connsiteY19" fmla="*/ 328923 h 1129092"/>
                              <a:gd name="connsiteX20" fmla="*/ 1339300 w 1547495"/>
                              <a:gd name="connsiteY20" fmla="*/ 332718 h 1129092"/>
                              <a:gd name="connsiteX21" fmla="*/ 1330416 w 1547495"/>
                              <a:gd name="connsiteY21" fmla="*/ 328923 h 1129092"/>
                              <a:gd name="connsiteX22" fmla="*/ 1279621 w 1547495"/>
                              <a:gd name="connsiteY22" fmla="*/ 276860 h 1129092"/>
                              <a:gd name="connsiteX23" fmla="*/ 1263143 w 1547495"/>
                              <a:gd name="connsiteY23" fmla="*/ 289535 h 1129092"/>
                              <a:gd name="connsiteX24" fmla="*/ 1308851 w 1547495"/>
                              <a:gd name="connsiteY24" fmla="*/ 334007 h 1129092"/>
                              <a:gd name="connsiteX25" fmla="*/ 1308851 w 1547495"/>
                              <a:gd name="connsiteY25" fmla="*/ 351768 h 1129092"/>
                              <a:gd name="connsiteX26" fmla="*/ 1299968 w 1547495"/>
                              <a:gd name="connsiteY26" fmla="*/ 355635 h 1129092"/>
                              <a:gd name="connsiteX27" fmla="*/ 1291084 w 1547495"/>
                              <a:gd name="connsiteY27" fmla="*/ 351768 h 1129092"/>
                              <a:gd name="connsiteX28" fmla="*/ 1242796 w 1547495"/>
                              <a:gd name="connsiteY28" fmla="*/ 304789 h 1129092"/>
                              <a:gd name="connsiteX29" fmla="*/ 1226318 w 1547495"/>
                              <a:gd name="connsiteY29" fmla="*/ 318754 h 1129092"/>
                              <a:gd name="connsiteX30" fmla="*/ 1270737 w 1547495"/>
                              <a:gd name="connsiteY30" fmla="*/ 360648 h 1129092"/>
                              <a:gd name="connsiteX31" fmla="*/ 1270737 w 1547495"/>
                              <a:gd name="connsiteY31" fmla="*/ 378480 h 1129092"/>
                              <a:gd name="connsiteX32" fmla="*/ 1261853 w 1547495"/>
                              <a:gd name="connsiteY32" fmla="*/ 382275 h 1129092"/>
                              <a:gd name="connsiteX33" fmla="*/ 1252970 w 1547495"/>
                              <a:gd name="connsiteY33" fmla="*/ 378480 h 1129092"/>
                              <a:gd name="connsiteX34" fmla="*/ 1207261 w 1547495"/>
                              <a:gd name="connsiteY34" fmla="*/ 335296 h 1129092"/>
                              <a:gd name="connsiteX35" fmla="*/ 1188204 w 1547495"/>
                              <a:gd name="connsiteY35" fmla="*/ 354346 h 1129092"/>
                              <a:gd name="connsiteX36" fmla="*/ 1231405 w 1547495"/>
                              <a:gd name="connsiteY36" fmla="*/ 393733 h 1129092"/>
                              <a:gd name="connsiteX37" fmla="*/ 1232695 w 1547495"/>
                              <a:gd name="connsiteY37" fmla="*/ 411494 h 1129092"/>
                              <a:gd name="connsiteX38" fmla="*/ 1223811 w 1547495"/>
                              <a:gd name="connsiteY38" fmla="*/ 415289 h 1129092"/>
                              <a:gd name="connsiteX39" fmla="*/ 1214855 w 1547495"/>
                              <a:gd name="connsiteY39" fmla="*/ 411494 h 1129092"/>
                              <a:gd name="connsiteX40" fmla="*/ 1173016 w 1547495"/>
                              <a:gd name="connsiteY40" fmla="*/ 372106 h 1129092"/>
                              <a:gd name="connsiteX41" fmla="*/ 1148872 w 1547495"/>
                              <a:gd name="connsiteY41" fmla="*/ 401324 h 1129092"/>
                              <a:gd name="connsiteX42" fmla="*/ 1193291 w 1547495"/>
                              <a:gd name="connsiteY42" fmla="*/ 439423 h 1129092"/>
                              <a:gd name="connsiteX43" fmla="*/ 1194580 w 1547495"/>
                              <a:gd name="connsiteY43" fmla="*/ 457183 h 1129092"/>
                              <a:gd name="connsiteX44" fmla="*/ 1184407 w 1547495"/>
                              <a:gd name="connsiteY44" fmla="*/ 460979 h 1129092"/>
                              <a:gd name="connsiteX45" fmla="*/ 1175523 w 1547495"/>
                              <a:gd name="connsiteY45" fmla="*/ 458472 h 1129092"/>
                              <a:gd name="connsiteX46" fmla="*/ 1132394 w 1547495"/>
                              <a:gd name="connsiteY46" fmla="*/ 421663 h 1129092"/>
                              <a:gd name="connsiteX47" fmla="*/ 1113337 w 1547495"/>
                              <a:gd name="connsiteY47" fmla="*/ 449592 h 1129092"/>
                              <a:gd name="connsiteX48" fmla="*/ 1164132 w 1547495"/>
                              <a:gd name="connsiteY48" fmla="*/ 483895 h 1129092"/>
                              <a:gd name="connsiteX49" fmla="*/ 1167929 w 1547495"/>
                              <a:gd name="connsiteY49" fmla="*/ 501656 h 1129092"/>
                              <a:gd name="connsiteX50" fmla="*/ 1157756 w 1547495"/>
                              <a:gd name="connsiteY50" fmla="*/ 506740 h 1129092"/>
                              <a:gd name="connsiteX51" fmla="*/ 1150162 w 1547495"/>
                              <a:gd name="connsiteY51" fmla="*/ 504162 h 1129092"/>
                              <a:gd name="connsiteX52" fmla="*/ 1100656 w 1547495"/>
                              <a:gd name="connsiteY52" fmla="*/ 471148 h 1129092"/>
                              <a:gd name="connsiteX53" fmla="*/ 1084106 w 1547495"/>
                              <a:gd name="connsiteY53" fmla="*/ 501656 h 1129092"/>
                              <a:gd name="connsiteX54" fmla="*/ 1136191 w 1547495"/>
                              <a:gd name="connsiteY54" fmla="*/ 529585 h 1129092"/>
                              <a:gd name="connsiteX55" fmla="*/ 1141278 w 1547495"/>
                              <a:gd name="connsiteY55" fmla="*/ 547345 h 1129092"/>
                              <a:gd name="connsiteX56" fmla="*/ 1129815 w 1547495"/>
                              <a:gd name="connsiteY56" fmla="*/ 553719 h 1129092"/>
                              <a:gd name="connsiteX57" fmla="*/ 1123510 w 1547495"/>
                              <a:gd name="connsiteY57" fmla="*/ 552430 h 1129092"/>
                              <a:gd name="connsiteX58" fmla="*/ 1072715 w 1547495"/>
                              <a:gd name="connsiteY58" fmla="*/ 525789 h 1129092"/>
                              <a:gd name="connsiteX59" fmla="*/ 1060034 w 1547495"/>
                              <a:gd name="connsiteY59" fmla="*/ 555008 h 1129092"/>
                              <a:gd name="connsiteX60" fmla="*/ 1114626 w 1547495"/>
                              <a:gd name="connsiteY60" fmla="*/ 575346 h 1129092"/>
                              <a:gd name="connsiteX61" fmla="*/ 1122221 w 1547495"/>
                              <a:gd name="connsiteY61" fmla="*/ 591817 h 1129092"/>
                              <a:gd name="connsiteX62" fmla="*/ 1110758 w 1547495"/>
                              <a:gd name="connsiteY62" fmla="*/ 599408 h 1129092"/>
                              <a:gd name="connsiteX63" fmla="*/ 1105743 w 1547495"/>
                              <a:gd name="connsiteY63" fmla="*/ 598191 h 1129092"/>
                              <a:gd name="connsiteX64" fmla="*/ 1051150 w 1547495"/>
                              <a:gd name="connsiteY64" fmla="*/ 577853 h 1129092"/>
                              <a:gd name="connsiteX65" fmla="*/ 1042267 w 1547495"/>
                              <a:gd name="connsiteY65" fmla="*/ 607071 h 1129092"/>
                              <a:gd name="connsiteX66" fmla="*/ 1103164 w 1547495"/>
                              <a:gd name="connsiteY66" fmla="*/ 619747 h 1129092"/>
                              <a:gd name="connsiteX67" fmla="*/ 1113337 w 1547495"/>
                              <a:gd name="connsiteY67" fmla="*/ 635001 h 1129092"/>
                              <a:gd name="connsiteX68" fmla="*/ 1100656 w 1547495"/>
                              <a:gd name="connsiteY68" fmla="*/ 645170 h 1129092"/>
                              <a:gd name="connsiteX69" fmla="*/ 1098077 w 1547495"/>
                              <a:gd name="connsiteY69" fmla="*/ 645170 h 1129092"/>
                              <a:gd name="connsiteX70" fmla="*/ 1035891 w 1547495"/>
                              <a:gd name="connsiteY70" fmla="*/ 632494 h 1129092"/>
                              <a:gd name="connsiteX71" fmla="*/ 1029514 w 1547495"/>
                              <a:gd name="connsiteY71" fmla="*/ 662930 h 1129092"/>
                              <a:gd name="connsiteX72" fmla="*/ 1090483 w 1547495"/>
                              <a:gd name="connsiteY72" fmla="*/ 668015 h 1129092"/>
                              <a:gd name="connsiteX73" fmla="*/ 1101874 w 1547495"/>
                              <a:gd name="connsiteY73" fmla="*/ 681979 h 1129092"/>
                              <a:gd name="connsiteX74" fmla="*/ 1089193 w 1547495"/>
                              <a:gd name="connsiteY74" fmla="*/ 693438 h 1129092"/>
                              <a:gd name="connsiteX75" fmla="*/ 1087975 w 1547495"/>
                              <a:gd name="connsiteY75" fmla="*/ 693438 h 1129092"/>
                              <a:gd name="connsiteX76" fmla="*/ 1024499 w 1547495"/>
                              <a:gd name="connsiteY76" fmla="*/ 688353 h 1129092"/>
                              <a:gd name="connsiteX77" fmla="*/ 1020630 w 1547495"/>
                              <a:gd name="connsiteY77" fmla="*/ 725162 h 1129092"/>
                              <a:gd name="connsiteX78" fmla="*/ 1085396 w 1547495"/>
                              <a:gd name="connsiteY78" fmla="*/ 730247 h 1129092"/>
                              <a:gd name="connsiteX79" fmla="*/ 1096859 w 1547495"/>
                              <a:gd name="connsiteY79" fmla="*/ 744212 h 1129092"/>
                              <a:gd name="connsiteX80" fmla="*/ 1084106 w 1547495"/>
                              <a:gd name="connsiteY80" fmla="*/ 755670 h 1129092"/>
                              <a:gd name="connsiteX81" fmla="*/ 1082888 w 1547495"/>
                              <a:gd name="connsiteY81" fmla="*/ 755670 h 1129092"/>
                              <a:gd name="connsiteX82" fmla="*/ 1018123 w 1547495"/>
                              <a:gd name="connsiteY82" fmla="*/ 750585 h 1129092"/>
                              <a:gd name="connsiteX83" fmla="*/ 1016833 w 1547495"/>
                              <a:gd name="connsiteY83" fmla="*/ 775937 h 1129092"/>
                              <a:gd name="connsiteX84" fmla="*/ 1016833 w 1547495"/>
                              <a:gd name="connsiteY84" fmla="*/ 783599 h 1129092"/>
                              <a:gd name="connsiteX85" fmla="*/ 1082888 w 1547495"/>
                              <a:gd name="connsiteY85" fmla="*/ 783599 h 1129092"/>
                              <a:gd name="connsiteX86" fmla="*/ 1095569 w 1547495"/>
                              <a:gd name="connsiteY86" fmla="*/ 796275 h 1129092"/>
                              <a:gd name="connsiteX87" fmla="*/ 1082888 w 1547495"/>
                              <a:gd name="connsiteY87" fmla="*/ 809022 h 1129092"/>
                              <a:gd name="connsiteX88" fmla="*/ 1018123 w 1547495"/>
                              <a:gd name="connsiteY88" fmla="*/ 809022 h 1129092"/>
                              <a:gd name="connsiteX89" fmla="*/ 1020630 w 1547495"/>
                              <a:gd name="connsiteY89" fmla="*/ 843254 h 1129092"/>
                              <a:gd name="connsiteX90" fmla="*/ 1086686 w 1547495"/>
                              <a:gd name="connsiteY90" fmla="*/ 838169 h 1129092"/>
                              <a:gd name="connsiteX91" fmla="*/ 1100656 w 1547495"/>
                              <a:gd name="connsiteY91" fmla="*/ 849627 h 1129092"/>
                              <a:gd name="connsiteX92" fmla="*/ 1089193 w 1547495"/>
                              <a:gd name="connsiteY92" fmla="*/ 863592 h 1129092"/>
                              <a:gd name="connsiteX93" fmla="*/ 1024499 w 1547495"/>
                              <a:gd name="connsiteY93" fmla="*/ 868677 h 1129092"/>
                              <a:gd name="connsiteX94" fmla="*/ 1030804 w 1547495"/>
                              <a:gd name="connsiteY94" fmla="*/ 902980 h 1129092"/>
                              <a:gd name="connsiteX95" fmla="*/ 1095569 w 1547495"/>
                              <a:gd name="connsiteY95" fmla="*/ 892811 h 1129092"/>
                              <a:gd name="connsiteX96" fmla="*/ 1109540 w 1547495"/>
                              <a:gd name="connsiteY96" fmla="*/ 902980 h 1129092"/>
                              <a:gd name="connsiteX97" fmla="*/ 1099366 w 1547495"/>
                              <a:gd name="connsiteY97" fmla="*/ 916944 h 1129092"/>
                              <a:gd name="connsiteX98" fmla="*/ 1035891 w 1547495"/>
                              <a:gd name="connsiteY98" fmla="*/ 927114 h 1129092"/>
                              <a:gd name="connsiteX99" fmla="*/ 1044774 w 1547495"/>
                              <a:gd name="connsiteY99" fmla="*/ 955043 h 1129092"/>
                              <a:gd name="connsiteX100" fmla="*/ 1100656 w 1547495"/>
                              <a:gd name="connsiteY100" fmla="*/ 939789 h 1129092"/>
                              <a:gd name="connsiteX101" fmla="*/ 1115844 w 1547495"/>
                              <a:gd name="connsiteY101" fmla="*/ 948669 h 1129092"/>
                              <a:gd name="connsiteX102" fmla="*/ 1106961 w 1547495"/>
                              <a:gd name="connsiteY102" fmla="*/ 963923 h 1129092"/>
                              <a:gd name="connsiteX103" fmla="*/ 1052368 w 1547495"/>
                              <a:gd name="connsiteY103" fmla="*/ 977888 h 1129092"/>
                              <a:gd name="connsiteX104" fmla="*/ 1065121 w 1547495"/>
                              <a:gd name="connsiteY104" fmla="*/ 1009684 h 1129092"/>
                              <a:gd name="connsiteX105" fmla="*/ 1129815 w 1547495"/>
                              <a:gd name="connsiteY105" fmla="*/ 985551 h 1129092"/>
                              <a:gd name="connsiteX106" fmla="*/ 1146364 w 1547495"/>
                              <a:gd name="connsiteY106" fmla="*/ 993142 h 1129092"/>
                              <a:gd name="connsiteX107" fmla="*/ 1138699 w 1547495"/>
                              <a:gd name="connsiteY107" fmla="*/ 1009684 h 1129092"/>
                              <a:gd name="connsiteX108" fmla="*/ 1075223 w 1547495"/>
                              <a:gd name="connsiteY108" fmla="*/ 1033747 h 1129092"/>
                              <a:gd name="connsiteX109" fmla="*/ 1094280 w 1547495"/>
                              <a:gd name="connsiteY109" fmla="*/ 1070628 h 1129092"/>
                              <a:gd name="connsiteX110" fmla="*/ 1145075 w 1547495"/>
                              <a:gd name="connsiteY110" fmla="*/ 1042698 h 1129092"/>
                              <a:gd name="connsiteX111" fmla="*/ 1162842 w 1547495"/>
                              <a:gd name="connsiteY111" fmla="*/ 1047783 h 1129092"/>
                              <a:gd name="connsiteX112" fmla="*/ 1157756 w 1547495"/>
                              <a:gd name="connsiteY112" fmla="*/ 1065543 h 1129092"/>
                              <a:gd name="connsiteX113" fmla="*/ 1108250 w 1547495"/>
                              <a:gd name="connsiteY113" fmla="*/ 1093473 h 1129092"/>
                              <a:gd name="connsiteX114" fmla="*/ 1126018 w 1547495"/>
                              <a:gd name="connsiteY114" fmla="*/ 1121402 h 1129092"/>
                              <a:gd name="connsiteX115" fmla="*/ 1164132 w 1547495"/>
                              <a:gd name="connsiteY115" fmla="*/ 1085882 h 1129092"/>
                              <a:gd name="connsiteX116" fmla="*/ 1181899 w 1547495"/>
                              <a:gd name="connsiteY116" fmla="*/ 1087099 h 1129092"/>
                              <a:gd name="connsiteX117" fmla="*/ 1180610 w 1547495"/>
                              <a:gd name="connsiteY117" fmla="*/ 1104931 h 1129092"/>
                              <a:gd name="connsiteX118" fmla="*/ 1153946 w 1547495"/>
                              <a:gd name="connsiteY118" fmla="*/ 1129092 h 1129092"/>
                              <a:gd name="connsiteX119" fmla="*/ 1103109 w 1547495"/>
                              <a:gd name="connsiteY119" fmla="*/ 1129092 h 1129092"/>
                              <a:gd name="connsiteX120" fmla="*/ 1086686 w 1547495"/>
                              <a:gd name="connsiteY120" fmla="*/ 1104931 h 1129092"/>
                              <a:gd name="connsiteX121" fmla="*/ 1042501 w 1547495"/>
                              <a:gd name="connsiteY121" fmla="*/ 1129092 h 1129092"/>
                              <a:gd name="connsiteX122" fmla="*/ 1015665 w 1547495"/>
                              <a:gd name="connsiteY122" fmla="*/ 1129092 h 1129092"/>
                              <a:gd name="connsiteX123" fmla="*/ 1015615 w 1547495"/>
                              <a:gd name="connsiteY123" fmla="*/ 1129065 h 1129092"/>
                              <a:gd name="connsiteX124" fmla="*/ 1020630 w 1547495"/>
                              <a:gd name="connsiteY124" fmla="*/ 1111233 h 1129092"/>
                              <a:gd name="connsiteX125" fmla="*/ 1068918 w 1547495"/>
                              <a:gd name="connsiteY125" fmla="*/ 1078219 h 1129092"/>
                              <a:gd name="connsiteX126" fmla="*/ 1048571 w 1547495"/>
                              <a:gd name="connsiteY126" fmla="*/ 1037614 h 1129092"/>
                              <a:gd name="connsiteX127" fmla="*/ 1000355 w 1547495"/>
                              <a:gd name="connsiteY127" fmla="*/ 1055374 h 1129092"/>
                              <a:gd name="connsiteX128" fmla="*/ 995269 w 1547495"/>
                              <a:gd name="connsiteY128" fmla="*/ 1056663 h 1129092"/>
                              <a:gd name="connsiteX129" fmla="*/ 983877 w 1547495"/>
                              <a:gd name="connsiteY129" fmla="*/ 1047783 h 1129092"/>
                              <a:gd name="connsiteX130" fmla="*/ 991472 w 1547495"/>
                              <a:gd name="connsiteY130" fmla="*/ 1031240 h 1129092"/>
                              <a:gd name="connsiteX131" fmla="*/ 1037180 w 1547495"/>
                              <a:gd name="connsiteY131" fmla="*/ 1013480 h 1129092"/>
                              <a:gd name="connsiteX132" fmla="*/ 1024499 w 1547495"/>
                              <a:gd name="connsiteY132" fmla="*/ 979177 h 1129092"/>
                              <a:gd name="connsiteX133" fmla="*/ 964820 w 1547495"/>
                              <a:gd name="connsiteY133" fmla="*/ 994431 h 1129092"/>
                              <a:gd name="connsiteX134" fmla="*/ 961023 w 1547495"/>
                              <a:gd name="connsiteY134" fmla="*/ 994431 h 1129092"/>
                              <a:gd name="connsiteX135" fmla="*/ 948271 w 1547495"/>
                              <a:gd name="connsiteY135" fmla="*/ 985551 h 1129092"/>
                              <a:gd name="connsiteX136" fmla="*/ 957155 w 1547495"/>
                              <a:gd name="connsiteY136" fmla="*/ 970297 h 1129092"/>
                              <a:gd name="connsiteX137" fmla="*/ 1015615 w 1547495"/>
                              <a:gd name="connsiteY137" fmla="*/ 955043 h 1129092"/>
                              <a:gd name="connsiteX138" fmla="*/ 1006660 w 1547495"/>
                              <a:gd name="connsiteY138" fmla="*/ 924536 h 1129092"/>
                              <a:gd name="connsiteX139" fmla="*/ 953357 w 1547495"/>
                              <a:gd name="connsiteY139" fmla="*/ 933416 h 1129092"/>
                              <a:gd name="connsiteX140" fmla="*/ 950850 w 1547495"/>
                              <a:gd name="connsiteY140" fmla="*/ 933416 h 1129092"/>
                              <a:gd name="connsiteX141" fmla="*/ 938169 w 1547495"/>
                              <a:gd name="connsiteY141" fmla="*/ 923318 h 1129092"/>
                              <a:gd name="connsiteX142" fmla="*/ 948271 w 1547495"/>
                              <a:gd name="connsiteY142" fmla="*/ 909353 h 1129092"/>
                              <a:gd name="connsiteX143" fmla="*/ 1000355 w 1547495"/>
                              <a:gd name="connsiteY143" fmla="*/ 901691 h 1129092"/>
                              <a:gd name="connsiteX144" fmla="*/ 993979 w 1547495"/>
                              <a:gd name="connsiteY144" fmla="*/ 864881 h 1129092"/>
                              <a:gd name="connsiteX145" fmla="*/ 940677 w 1547495"/>
                              <a:gd name="connsiteY145" fmla="*/ 869966 h 1129092"/>
                              <a:gd name="connsiteX146" fmla="*/ 939387 w 1547495"/>
                              <a:gd name="connsiteY146" fmla="*/ 869966 h 1129092"/>
                              <a:gd name="connsiteX147" fmla="*/ 926706 w 1547495"/>
                              <a:gd name="connsiteY147" fmla="*/ 858508 h 1129092"/>
                              <a:gd name="connsiteX148" fmla="*/ 938169 w 1547495"/>
                              <a:gd name="connsiteY148" fmla="*/ 844543 h 1129092"/>
                              <a:gd name="connsiteX149" fmla="*/ 990182 w 1547495"/>
                              <a:gd name="connsiteY149" fmla="*/ 840747 h 1129092"/>
                              <a:gd name="connsiteX150" fmla="*/ 987675 w 1547495"/>
                              <a:gd name="connsiteY150" fmla="*/ 803938 h 1129092"/>
                              <a:gd name="connsiteX151" fmla="*/ 934300 w 1547495"/>
                              <a:gd name="connsiteY151" fmla="*/ 803938 h 1129092"/>
                              <a:gd name="connsiteX152" fmla="*/ 921619 w 1547495"/>
                              <a:gd name="connsiteY152" fmla="*/ 791190 h 1129092"/>
                              <a:gd name="connsiteX153" fmla="*/ 934300 w 1547495"/>
                              <a:gd name="connsiteY153" fmla="*/ 778515 h 1129092"/>
                              <a:gd name="connsiteX154" fmla="*/ 986385 w 1547495"/>
                              <a:gd name="connsiteY154" fmla="*/ 778515 h 1129092"/>
                              <a:gd name="connsiteX155" fmla="*/ 986385 w 1547495"/>
                              <a:gd name="connsiteY155" fmla="*/ 770924 h 1129092"/>
                              <a:gd name="connsiteX156" fmla="*/ 987675 w 1547495"/>
                              <a:gd name="connsiteY156" fmla="*/ 744212 h 1129092"/>
                              <a:gd name="connsiteX157" fmla="*/ 934300 w 1547495"/>
                              <a:gd name="connsiteY157" fmla="*/ 740416 h 1129092"/>
                              <a:gd name="connsiteX158" fmla="*/ 922909 w 1547495"/>
                              <a:gd name="connsiteY158" fmla="*/ 726452 h 1129092"/>
                              <a:gd name="connsiteX159" fmla="*/ 936879 w 1547495"/>
                              <a:gd name="connsiteY159" fmla="*/ 714993 h 1129092"/>
                              <a:gd name="connsiteX160" fmla="*/ 990182 w 1547495"/>
                              <a:gd name="connsiteY160" fmla="*/ 718789 h 1129092"/>
                              <a:gd name="connsiteX161" fmla="*/ 993979 w 1547495"/>
                              <a:gd name="connsiteY161" fmla="*/ 681979 h 1129092"/>
                              <a:gd name="connsiteX162" fmla="*/ 939387 w 1547495"/>
                              <a:gd name="connsiteY162" fmla="*/ 678184 h 1129092"/>
                              <a:gd name="connsiteX163" fmla="*/ 927996 w 1547495"/>
                              <a:gd name="connsiteY163" fmla="*/ 664219 h 1129092"/>
                              <a:gd name="connsiteX164" fmla="*/ 941966 w 1547495"/>
                              <a:gd name="connsiteY164" fmla="*/ 652761 h 1129092"/>
                              <a:gd name="connsiteX165" fmla="*/ 999066 w 1547495"/>
                              <a:gd name="connsiteY165" fmla="*/ 657845 h 1129092"/>
                              <a:gd name="connsiteX166" fmla="*/ 1006660 w 1547495"/>
                              <a:gd name="connsiteY166" fmla="*/ 623542 h 1129092"/>
                              <a:gd name="connsiteX167" fmla="*/ 952140 w 1547495"/>
                              <a:gd name="connsiteY167" fmla="*/ 612156 h 1129092"/>
                              <a:gd name="connsiteX168" fmla="*/ 941966 w 1547495"/>
                              <a:gd name="connsiteY168" fmla="*/ 596902 h 1129092"/>
                              <a:gd name="connsiteX169" fmla="*/ 957155 w 1547495"/>
                              <a:gd name="connsiteY169" fmla="*/ 586733 h 1129092"/>
                              <a:gd name="connsiteX170" fmla="*/ 1013036 w 1547495"/>
                              <a:gd name="connsiteY170" fmla="*/ 598191 h 1129092"/>
                              <a:gd name="connsiteX171" fmla="*/ 1023210 w 1547495"/>
                              <a:gd name="connsiteY171" fmla="*/ 565177 h 1129092"/>
                              <a:gd name="connsiteX172" fmla="*/ 967328 w 1547495"/>
                              <a:gd name="connsiteY172" fmla="*/ 543550 h 1129092"/>
                              <a:gd name="connsiteX173" fmla="*/ 959734 w 1547495"/>
                              <a:gd name="connsiteY173" fmla="*/ 527078 h 1129092"/>
                              <a:gd name="connsiteX174" fmla="*/ 976212 w 1547495"/>
                              <a:gd name="connsiteY174" fmla="*/ 519416 h 1129092"/>
                              <a:gd name="connsiteX175" fmla="*/ 1032093 w 1547495"/>
                              <a:gd name="connsiteY175" fmla="*/ 541043 h 1129092"/>
                              <a:gd name="connsiteX176" fmla="*/ 1046064 w 1547495"/>
                              <a:gd name="connsiteY176" fmla="*/ 509247 h 1129092"/>
                              <a:gd name="connsiteX177" fmla="*/ 991472 w 1547495"/>
                              <a:gd name="connsiteY177" fmla="*/ 480028 h 1129092"/>
                              <a:gd name="connsiteX178" fmla="*/ 986385 w 1547495"/>
                              <a:gd name="connsiteY178" fmla="*/ 462268 h 1129092"/>
                              <a:gd name="connsiteX179" fmla="*/ 1004153 w 1547495"/>
                              <a:gd name="connsiteY179" fmla="*/ 457183 h 1129092"/>
                              <a:gd name="connsiteX180" fmla="*/ 1057455 w 1547495"/>
                              <a:gd name="connsiteY180" fmla="*/ 485113 h 1129092"/>
                              <a:gd name="connsiteX181" fmla="*/ 1075223 w 1547495"/>
                              <a:gd name="connsiteY181" fmla="*/ 452099 h 1129092"/>
                              <a:gd name="connsiteX182" fmla="*/ 1027007 w 1547495"/>
                              <a:gd name="connsiteY182" fmla="*/ 419085 h 1129092"/>
                              <a:gd name="connsiteX183" fmla="*/ 1023210 w 1547495"/>
                              <a:gd name="connsiteY183" fmla="*/ 401324 h 1129092"/>
                              <a:gd name="connsiteX184" fmla="*/ 1040977 w 1547495"/>
                              <a:gd name="connsiteY184" fmla="*/ 397529 h 1129092"/>
                              <a:gd name="connsiteX185" fmla="*/ 1089193 w 1547495"/>
                              <a:gd name="connsiteY185" fmla="*/ 429254 h 1129092"/>
                              <a:gd name="connsiteX186" fmla="*/ 1110758 w 1547495"/>
                              <a:gd name="connsiteY186" fmla="*/ 397529 h 1129092"/>
                              <a:gd name="connsiteX187" fmla="*/ 1063831 w 1547495"/>
                              <a:gd name="connsiteY187" fmla="*/ 356852 h 1129092"/>
                              <a:gd name="connsiteX188" fmla="*/ 1062542 w 1547495"/>
                              <a:gd name="connsiteY188" fmla="*/ 339092 h 1129092"/>
                              <a:gd name="connsiteX189" fmla="*/ 1080309 w 1547495"/>
                              <a:gd name="connsiteY189" fmla="*/ 337803 h 1129092"/>
                              <a:gd name="connsiteX190" fmla="*/ 1126018 w 1547495"/>
                              <a:gd name="connsiteY190" fmla="*/ 377191 h 1129092"/>
                              <a:gd name="connsiteX191" fmla="*/ 1151379 w 1547495"/>
                              <a:gd name="connsiteY191" fmla="*/ 346683 h 1129092"/>
                              <a:gd name="connsiteX192" fmla="*/ 1106961 w 1547495"/>
                              <a:gd name="connsiteY192" fmla="*/ 306078 h 1129092"/>
                              <a:gd name="connsiteX193" fmla="*/ 1105743 w 1547495"/>
                              <a:gd name="connsiteY193" fmla="*/ 288318 h 1129092"/>
                              <a:gd name="connsiteX194" fmla="*/ 1123510 w 1547495"/>
                              <a:gd name="connsiteY194" fmla="*/ 287029 h 1129092"/>
                              <a:gd name="connsiteX195" fmla="*/ 1167929 w 1547495"/>
                              <a:gd name="connsiteY195" fmla="*/ 327634 h 1129092"/>
                              <a:gd name="connsiteX196" fmla="*/ 1186986 w 1547495"/>
                              <a:gd name="connsiteY196" fmla="*/ 308584 h 1129092"/>
                              <a:gd name="connsiteX197" fmla="*/ 1147582 w 1547495"/>
                              <a:gd name="connsiteY197" fmla="*/ 270486 h 1129092"/>
                              <a:gd name="connsiteX198" fmla="*/ 1147582 w 1547495"/>
                              <a:gd name="connsiteY198" fmla="*/ 252726 h 1129092"/>
                              <a:gd name="connsiteX199" fmla="*/ 1165350 w 1547495"/>
                              <a:gd name="connsiteY199" fmla="*/ 252726 h 1129092"/>
                              <a:gd name="connsiteX200" fmla="*/ 1205972 w 1547495"/>
                              <a:gd name="connsiteY200" fmla="*/ 292113 h 1129092"/>
                              <a:gd name="connsiteX201" fmla="*/ 1222521 w 1547495"/>
                              <a:gd name="connsiteY201" fmla="*/ 278149 h 1129092"/>
                              <a:gd name="connsiteX202" fmla="*/ 1186986 w 1547495"/>
                              <a:gd name="connsiteY202" fmla="*/ 242556 h 1129092"/>
                              <a:gd name="connsiteX203" fmla="*/ 1186986 w 1547495"/>
                              <a:gd name="connsiteY203" fmla="*/ 224796 h 1129092"/>
                              <a:gd name="connsiteX204" fmla="*/ 1204754 w 1547495"/>
                              <a:gd name="connsiteY204" fmla="*/ 224796 h 1129092"/>
                              <a:gd name="connsiteX205" fmla="*/ 1242796 w 1547495"/>
                              <a:gd name="connsiteY205" fmla="*/ 262895 h 1129092"/>
                              <a:gd name="connsiteX206" fmla="*/ 1260564 w 1547495"/>
                              <a:gd name="connsiteY206" fmla="*/ 250219 h 1129092"/>
                              <a:gd name="connsiteX207" fmla="*/ 1228826 w 1547495"/>
                              <a:gd name="connsiteY207" fmla="*/ 217205 h 1129092"/>
                              <a:gd name="connsiteX208" fmla="*/ 1228826 w 1547495"/>
                              <a:gd name="connsiteY208" fmla="*/ 199373 h 1129092"/>
                              <a:gd name="connsiteX209" fmla="*/ 1246593 w 1547495"/>
                              <a:gd name="connsiteY209" fmla="*/ 199373 h 1129092"/>
                              <a:gd name="connsiteX210" fmla="*/ 1282200 w 1547495"/>
                              <a:gd name="connsiteY210" fmla="*/ 236254 h 1129092"/>
                              <a:gd name="connsiteX211" fmla="*/ 1292302 w 1547495"/>
                              <a:gd name="connsiteY211" fmla="*/ 229881 h 1129092"/>
                              <a:gd name="connsiteX212" fmla="*/ 771813 w 1547495"/>
                              <a:gd name="connsiteY212" fmla="*/ 19050 h 1129092"/>
                              <a:gd name="connsiteX213" fmla="*/ 248817 w 1547495"/>
                              <a:gd name="connsiteY213" fmla="*/ 232387 h 1129092"/>
                              <a:gd name="connsiteX214" fmla="*/ 256412 w 1547495"/>
                              <a:gd name="connsiteY214" fmla="*/ 237472 h 1129092"/>
                              <a:gd name="connsiteX215" fmla="*/ 291947 w 1547495"/>
                              <a:gd name="connsiteY215" fmla="*/ 200662 h 1129092"/>
                              <a:gd name="connsiteX216" fmla="*/ 309786 w 1547495"/>
                              <a:gd name="connsiteY216" fmla="*/ 200662 h 1129092"/>
                              <a:gd name="connsiteX217" fmla="*/ 309786 w 1547495"/>
                              <a:gd name="connsiteY217" fmla="*/ 218423 h 1129092"/>
                              <a:gd name="connsiteX218" fmla="*/ 278048 w 1547495"/>
                              <a:gd name="connsiteY218" fmla="*/ 251437 h 1129092"/>
                              <a:gd name="connsiteX219" fmla="*/ 295815 w 1547495"/>
                              <a:gd name="connsiteY219" fmla="*/ 264184 h 1129092"/>
                              <a:gd name="connsiteX220" fmla="*/ 333858 w 1547495"/>
                              <a:gd name="connsiteY220" fmla="*/ 226085 h 1129092"/>
                              <a:gd name="connsiteX221" fmla="*/ 351625 w 1547495"/>
                              <a:gd name="connsiteY221" fmla="*/ 226085 h 1129092"/>
                              <a:gd name="connsiteX222" fmla="*/ 351625 w 1547495"/>
                              <a:gd name="connsiteY222" fmla="*/ 243846 h 1129092"/>
                              <a:gd name="connsiteX223" fmla="*/ 316090 w 1547495"/>
                              <a:gd name="connsiteY223" fmla="*/ 279366 h 1129092"/>
                              <a:gd name="connsiteX224" fmla="*/ 332568 w 1547495"/>
                              <a:gd name="connsiteY224" fmla="*/ 293402 h 1129092"/>
                              <a:gd name="connsiteX225" fmla="*/ 373262 w 1547495"/>
                              <a:gd name="connsiteY225" fmla="*/ 254015 h 1129092"/>
                              <a:gd name="connsiteX226" fmla="*/ 391029 w 1547495"/>
                              <a:gd name="connsiteY226" fmla="*/ 254015 h 1129092"/>
                              <a:gd name="connsiteX227" fmla="*/ 391029 w 1547495"/>
                              <a:gd name="connsiteY227" fmla="*/ 271775 h 1129092"/>
                              <a:gd name="connsiteX228" fmla="*/ 351625 w 1547495"/>
                              <a:gd name="connsiteY228" fmla="*/ 309874 h 1129092"/>
                              <a:gd name="connsiteX229" fmla="*/ 370683 w 1547495"/>
                              <a:gd name="connsiteY229" fmla="*/ 328923 h 1129092"/>
                              <a:gd name="connsiteX230" fmla="*/ 415101 w 1547495"/>
                              <a:gd name="connsiteY230" fmla="*/ 288318 h 1129092"/>
                              <a:gd name="connsiteX231" fmla="*/ 432869 w 1547495"/>
                              <a:gd name="connsiteY231" fmla="*/ 289535 h 1129092"/>
                              <a:gd name="connsiteX232" fmla="*/ 431651 w 1547495"/>
                              <a:gd name="connsiteY232" fmla="*/ 307367 h 1129092"/>
                              <a:gd name="connsiteX233" fmla="*/ 387161 w 1547495"/>
                              <a:gd name="connsiteY233" fmla="*/ 347972 h 1129092"/>
                              <a:gd name="connsiteX234" fmla="*/ 412594 w 1547495"/>
                              <a:gd name="connsiteY234" fmla="*/ 378480 h 1129092"/>
                              <a:gd name="connsiteX235" fmla="*/ 458302 w 1547495"/>
                              <a:gd name="connsiteY235" fmla="*/ 339092 h 1129092"/>
                              <a:gd name="connsiteX236" fmla="*/ 476070 w 1547495"/>
                              <a:gd name="connsiteY236" fmla="*/ 340381 h 1129092"/>
                              <a:gd name="connsiteX237" fmla="*/ 474780 w 1547495"/>
                              <a:gd name="connsiteY237" fmla="*/ 358141 h 1129092"/>
                              <a:gd name="connsiteX238" fmla="*/ 427782 w 1547495"/>
                              <a:gd name="connsiteY238" fmla="*/ 398746 h 1129092"/>
                              <a:gd name="connsiteX239" fmla="*/ 449419 w 1547495"/>
                              <a:gd name="connsiteY239" fmla="*/ 430543 h 1129092"/>
                              <a:gd name="connsiteX240" fmla="*/ 497635 w 1547495"/>
                              <a:gd name="connsiteY240" fmla="*/ 398746 h 1129092"/>
                              <a:gd name="connsiteX241" fmla="*/ 515402 w 1547495"/>
                              <a:gd name="connsiteY241" fmla="*/ 402614 h 1129092"/>
                              <a:gd name="connsiteX242" fmla="*/ 511605 w 1547495"/>
                              <a:gd name="connsiteY242" fmla="*/ 420374 h 1129092"/>
                              <a:gd name="connsiteX243" fmla="*/ 463389 w 1547495"/>
                              <a:gd name="connsiteY243" fmla="*/ 453388 h 1129092"/>
                              <a:gd name="connsiteX244" fmla="*/ 481157 w 1547495"/>
                              <a:gd name="connsiteY244" fmla="*/ 486402 h 1129092"/>
                              <a:gd name="connsiteX245" fmla="*/ 534459 w 1547495"/>
                              <a:gd name="connsiteY245" fmla="*/ 458472 h 1129092"/>
                              <a:gd name="connsiteX246" fmla="*/ 552227 w 1547495"/>
                              <a:gd name="connsiteY246" fmla="*/ 463557 h 1129092"/>
                              <a:gd name="connsiteX247" fmla="*/ 547140 w 1547495"/>
                              <a:gd name="connsiteY247" fmla="*/ 481317 h 1129092"/>
                              <a:gd name="connsiteX248" fmla="*/ 492548 w 1547495"/>
                              <a:gd name="connsiteY248" fmla="*/ 510536 h 1129092"/>
                              <a:gd name="connsiteX249" fmla="*/ 506518 w 1547495"/>
                              <a:gd name="connsiteY249" fmla="*/ 542261 h 1129092"/>
                              <a:gd name="connsiteX250" fmla="*/ 562400 w 1547495"/>
                              <a:gd name="connsiteY250" fmla="*/ 520705 h 1129092"/>
                              <a:gd name="connsiteX251" fmla="*/ 578878 w 1547495"/>
                              <a:gd name="connsiteY251" fmla="*/ 528296 h 1129092"/>
                              <a:gd name="connsiteX252" fmla="*/ 571284 w 1547495"/>
                              <a:gd name="connsiteY252" fmla="*/ 544839 h 1129092"/>
                              <a:gd name="connsiteX253" fmla="*/ 515402 w 1547495"/>
                              <a:gd name="connsiteY253" fmla="*/ 566394 h 1129092"/>
                              <a:gd name="connsiteX254" fmla="*/ 525575 w 1547495"/>
                              <a:gd name="connsiteY254" fmla="*/ 599408 h 1129092"/>
                              <a:gd name="connsiteX255" fmla="*/ 581457 w 1547495"/>
                              <a:gd name="connsiteY255" fmla="*/ 588022 h 1129092"/>
                              <a:gd name="connsiteX256" fmla="*/ 596646 w 1547495"/>
                              <a:gd name="connsiteY256" fmla="*/ 598191 h 1129092"/>
                              <a:gd name="connsiteX257" fmla="*/ 586472 w 1547495"/>
                              <a:gd name="connsiteY257" fmla="*/ 613445 h 1129092"/>
                              <a:gd name="connsiteX258" fmla="*/ 531880 w 1547495"/>
                              <a:gd name="connsiteY258" fmla="*/ 624831 h 1129092"/>
                              <a:gd name="connsiteX259" fmla="*/ 539546 w 1547495"/>
                              <a:gd name="connsiteY259" fmla="*/ 659134 h 1129092"/>
                              <a:gd name="connsiteX260" fmla="*/ 596646 w 1547495"/>
                              <a:gd name="connsiteY260" fmla="*/ 654050 h 1129092"/>
                              <a:gd name="connsiteX261" fmla="*/ 610616 w 1547495"/>
                              <a:gd name="connsiteY261" fmla="*/ 665508 h 1129092"/>
                              <a:gd name="connsiteX262" fmla="*/ 599225 w 1547495"/>
                              <a:gd name="connsiteY262" fmla="*/ 679473 h 1129092"/>
                              <a:gd name="connsiteX263" fmla="*/ 544632 w 1547495"/>
                              <a:gd name="connsiteY263" fmla="*/ 683268 h 1129092"/>
                              <a:gd name="connsiteX264" fmla="*/ 548430 w 1547495"/>
                              <a:gd name="connsiteY264" fmla="*/ 720078 h 1129092"/>
                              <a:gd name="connsiteX265" fmla="*/ 601732 w 1547495"/>
                              <a:gd name="connsiteY265" fmla="*/ 716282 h 1129092"/>
                              <a:gd name="connsiteX266" fmla="*/ 615703 w 1547495"/>
                              <a:gd name="connsiteY266" fmla="*/ 727741 h 1129092"/>
                              <a:gd name="connsiteX267" fmla="*/ 604240 w 1547495"/>
                              <a:gd name="connsiteY267" fmla="*/ 741705 h 1129092"/>
                              <a:gd name="connsiteX268" fmla="*/ 550937 w 1547495"/>
                              <a:gd name="connsiteY268" fmla="*/ 745501 h 1129092"/>
                              <a:gd name="connsiteX269" fmla="*/ 552227 w 1547495"/>
                              <a:gd name="connsiteY269" fmla="*/ 772141 h 1129092"/>
                              <a:gd name="connsiteX270" fmla="*/ 552227 w 1547495"/>
                              <a:gd name="connsiteY270" fmla="*/ 779804 h 1129092"/>
                              <a:gd name="connsiteX271" fmla="*/ 604240 w 1547495"/>
                              <a:gd name="connsiteY271" fmla="*/ 779804 h 1129092"/>
                              <a:gd name="connsiteX272" fmla="*/ 616992 w 1547495"/>
                              <a:gd name="connsiteY272" fmla="*/ 792480 h 1129092"/>
                              <a:gd name="connsiteX273" fmla="*/ 604240 w 1547495"/>
                              <a:gd name="connsiteY273" fmla="*/ 805155 h 1129092"/>
                              <a:gd name="connsiteX274" fmla="*/ 550937 w 1547495"/>
                              <a:gd name="connsiteY274" fmla="*/ 805155 h 1129092"/>
                              <a:gd name="connsiteX275" fmla="*/ 548430 w 1547495"/>
                              <a:gd name="connsiteY275" fmla="*/ 842036 h 1129092"/>
                              <a:gd name="connsiteX276" fmla="*/ 600443 w 1547495"/>
                              <a:gd name="connsiteY276" fmla="*/ 845832 h 1129092"/>
                              <a:gd name="connsiteX277" fmla="*/ 611906 w 1547495"/>
                              <a:gd name="connsiteY277" fmla="*/ 859797 h 1129092"/>
                              <a:gd name="connsiteX278" fmla="*/ 599225 w 1547495"/>
                              <a:gd name="connsiteY278" fmla="*/ 871255 h 1129092"/>
                              <a:gd name="connsiteX279" fmla="*/ 597935 w 1547495"/>
                              <a:gd name="connsiteY279" fmla="*/ 871255 h 1129092"/>
                              <a:gd name="connsiteX280" fmla="*/ 544632 w 1547495"/>
                              <a:gd name="connsiteY280" fmla="*/ 866170 h 1129092"/>
                              <a:gd name="connsiteX281" fmla="*/ 538256 w 1547495"/>
                              <a:gd name="connsiteY281" fmla="*/ 902980 h 1129092"/>
                              <a:gd name="connsiteX282" fmla="*/ 590341 w 1547495"/>
                              <a:gd name="connsiteY282" fmla="*/ 910571 h 1129092"/>
                              <a:gd name="connsiteX283" fmla="*/ 600443 w 1547495"/>
                              <a:gd name="connsiteY283" fmla="*/ 924536 h 1129092"/>
                              <a:gd name="connsiteX284" fmla="*/ 587762 w 1547495"/>
                              <a:gd name="connsiteY284" fmla="*/ 934705 h 1129092"/>
                              <a:gd name="connsiteX285" fmla="*/ 585254 w 1547495"/>
                              <a:gd name="connsiteY285" fmla="*/ 934705 h 1129092"/>
                              <a:gd name="connsiteX286" fmla="*/ 531880 w 1547495"/>
                              <a:gd name="connsiteY286" fmla="*/ 925825 h 1129092"/>
                              <a:gd name="connsiteX287" fmla="*/ 522996 w 1547495"/>
                              <a:gd name="connsiteY287" fmla="*/ 956332 h 1129092"/>
                              <a:gd name="connsiteX288" fmla="*/ 581457 w 1547495"/>
                              <a:gd name="connsiteY288" fmla="*/ 971514 h 1129092"/>
                              <a:gd name="connsiteX289" fmla="*/ 590341 w 1547495"/>
                              <a:gd name="connsiteY289" fmla="*/ 986768 h 1129092"/>
                              <a:gd name="connsiteX290" fmla="*/ 577588 w 1547495"/>
                              <a:gd name="connsiteY290" fmla="*/ 995648 h 1129092"/>
                              <a:gd name="connsiteX291" fmla="*/ 573791 w 1547495"/>
                              <a:gd name="connsiteY291" fmla="*/ 995648 h 1129092"/>
                              <a:gd name="connsiteX292" fmla="*/ 514112 w 1547495"/>
                              <a:gd name="connsiteY292" fmla="*/ 980466 h 1129092"/>
                              <a:gd name="connsiteX293" fmla="*/ 501432 w 1547495"/>
                              <a:gd name="connsiteY293" fmla="*/ 1014697 h 1129092"/>
                              <a:gd name="connsiteX294" fmla="*/ 547140 w 1547495"/>
                              <a:gd name="connsiteY294" fmla="*/ 1032529 h 1129092"/>
                              <a:gd name="connsiteX295" fmla="*/ 554734 w 1547495"/>
                              <a:gd name="connsiteY295" fmla="*/ 1049000 h 1129092"/>
                              <a:gd name="connsiteX296" fmla="*/ 543343 w 1547495"/>
                              <a:gd name="connsiteY296" fmla="*/ 1056663 h 1129092"/>
                              <a:gd name="connsiteX297" fmla="*/ 538256 w 1547495"/>
                              <a:gd name="connsiteY297" fmla="*/ 1055374 h 1129092"/>
                              <a:gd name="connsiteX298" fmla="*/ 490040 w 1547495"/>
                              <a:gd name="connsiteY298" fmla="*/ 1037614 h 1129092"/>
                              <a:gd name="connsiteX299" fmla="*/ 469694 w 1547495"/>
                              <a:gd name="connsiteY299" fmla="*/ 1078219 h 1129092"/>
                              <a:gd name="connsiteX300" fmla="*/ 522996 w 1547495"/>
                              <a:gd name="connsiteY300" fmla="*/ 1107437 h 1129092"/>
                              <a:gd name="connsiteX301" fmla="*/ 528083 w 1547495"/>
                              <a:gd name="connsiteY301" fmla="*/ 1125198 h 1129092"/>
                              <a:gd name="connsiteX302" fmla="*/ 521122 w 1547495"/>
                              <a:gd name="connsiteY302" fmla="*/ 1129092 h 1129092"/>
                              <a:gd name="connsiteX303" fmla="*/ 508144 w 1547495"/>
                              <a:gd name="connsiteY303" fmla="*/ 1129092 h 1129092"/>
                              <a:gd name="connsiteX304" fmla="*/ 457013 w 1547495"/>
                              <a:gd name="connsiteY304" fmla="*/ 1101064 h 1129092"/>
                              <a:gd name="connsiteX305" fmla="*/ 438004 w 1547495"/>
                              <a:gd name="connsiteY305" fmla="*/ 1129092 h 1129092"/>
                              <a:gd name="connsiteX306" fmla="*/ 390018 w 1547495"/>
                              <a:gd name="connsiteY306" fmla="*/ 1129092 h 1129092"/>
                              <a:gd name="connsiteX307" fmla="*/ 360509 w 1547495"/>
                              <a:gd name="connsiteY307" fmla="*/ 1102353 h 1129092"/>
                              <a:gd name="connsiteX308" fmla="*/ 359291 w 1547495"/>
                              <a:gd name="connsiteY308" fmla="*/ 1084593 h 1129092"/>
                              <a:gd name="connsiteX309" fmla="*/ 377059 w 1547495"/>
                              <a:gd name="connsiteY309" fmla="*/ 1083303 h 1129092"/>
                              <a:gd name="connsiteX310" fmla="*/ 415101 w 1547495"/>
                              <a:gd name="connsiteY310" fmla="*/ 1118896 h 1129092"/>
                              <a:gd name="connsiteX311" fmla="*/ 432869 w 1547495"/>
                              <a:gd name="connsiteY311" fmla="*/ 1090895 h 1129092"/>
                              <a:gd name="connsiteX312" fmla="*/ 383363 w 1547495"/>
                              <a:gd name="connsiteY312" fmla="*/ 1062965 h 1129092"/>
                              <a:gd name="connsiteX313" fmla="*/ 378277 w 1547495"/>
                              <a:gd name="connsiteY313" fmla="*/ 1045205 h 1129092"/>
                              <a:gd name="connsiteX314" fmla="*/ 396044 w 1547495"/>
                              <a:gd name="connsiteY314" fmla="*/ 1040120 h 1129092"/>
                              <a:gd name="connsiteX315" fmla="*/ 446839 w 1547495"/>
                              <a:gd name="connsiteY315" fmla="*/ 1068050 h 1129092"/>
                              <a:gd name="connsiteX316" fmla="*/ 465897 w 1547495"/>
                              <a:gd name="connsiteY316" fmla="*/ 1031240 h 1129092"/>
                              <a:gd name="connsiteX317" fmla="*/ 402421 w 1547495"/>
                              <a:gd name="connsiteY317" fmla="*/ 1007106 h 1129092"/>
                              <a:gd name="connsiteX318" fmla="*/ 394826 w 1547495"/>
                              <a:gd name="connsiteY318" fmla="*/ 990635 h 1129092"/>
                              <a:gd name="connsiteX319" fmla="*/ 411304 w 1547495"/>
                              <a:gd name="connsiteY319" fmla="*/ 982972 h 1129092"/>
                              <a:gd name="connsiteX320" fmla="*/ 476070 w 1547495"/>
                              <a:gd name="connsiteY320" fmla="*/ 1007106 h 1129092"/>
                              <a:gd name="connsiteX321" fmla="*/ 488751 w 1547495"/>
                              <a:gd name="connsiteY321" fmla="*/ 975381 h 1129092"/>
                              <a:gd name="connsiteX322" fmla="*/ 434159 w 1547495"/>
                              <a:gd name="connsiteY322" fmla="*/ 961417 h 1129092"/>
                              <a:gd name="connsiteX323" fmla="*/ 425275 w 1547495"/>
                              <a:gd name="connsiteY323" fmla="*/ 946163 h 1129092"/>
                              <a:gd name="connsiteX324" fmla="*/ 440535 w 1547495"/>
                              <a:gd name="connsiteY324" fmla="*/ 937283 h 1129092"/>
                              <a:gd name="connsiteX325" fmla="*/ 496345 w 1547495"/>
                              <a:gd name="connsiteY325" fmla="*/ 952465 h 1129092"/>
                              <a:gd name="connsiteX326" fmla="*/ 505229 w 1547495"/>
                              <a:gd name="connsiteY326" fmla="*/ 924536 h 1129092"/>
                              <a:gd name="connsiteX327" fmla="*/ 441753 w 1547495"/>
                              <a:gd name="connsiteY327" fmla="*/ 914366 h 1129092"/>
                              <a:gd name="connsiteX328" fmla="*/ 431651 w 1547495"/>
                              <a:gd name="connsiteY328" fmla="*/ 900402 h 1129092"/>
                              <a:gd name="connsiteX329" fmla="*/ 445621 w 1547495"/>
                              <a:gd name="connsiteY329" fmla="*/ 890304 h 1129092"/>
                              <a:gd name="connsiteX330" fmla="*/ 510315 w 1547495"/>
                              <a:gd name="connsiteY330" fmla="*/ 900402 h 1129092"/>
                              <a:gd name="connsiteX331" fmla="*/ 516692 w 1547495"/>
                              <a:gd name="connsiteY331" fmla="*/ 866170 h 1129092"/>
                              <a:gd name="connsiteX332" fmla="*/ 451926 w 1547495"/>
                              <a:gd name="connsiteY332" fmla="*/ 861086 h 1129092"/>
                              <a:gd name="connsiteX333" fmla="*/ 440535 w 1547495"/>
                              <a:gd name="connsiteY333" fmla="*/ 847121 h 1129092"/>
                              <a:gd name="connsiteX334" fmla="*/ 454505 w 1547495"/>
                              <a:gd name="connsiteY334" fmla="*/ 835663 h 1129092"/>
                              <a:gd name="connsiteX335" fmla="*/ 520489 w 1547495"/>
                              <a:gd name="connsiteY335" fmla="*/ 840747 h 1129092"/>
                              <a:gd name="connsiteX336" fmla="*/ 522996 w 1547495"/>
                              <a:gd name="connsiteY336" fmla="*/ 806444 h 1129092"/>
                              <a:gd name="connsiteX337" fmla="*/ 458302 w 1547495"/>
                              <a:gd name="connsiteY337" fmla="*/ 806444 h 1129092"/>
                              <a:gd name="connsiteX338" fmla="*/ 445621 w 1547495"/>
                              <a:gd name="connsiteY338" fmla="*/ 793769 h 1129092"/>
                              <a:gd name="connsiteX339" fmla="*/ 458302 w 1547495"/>
                              <a:gd name="connsiteY339" fmla="*/ 781021 h 1129092"/>
                              <a:gd name="connsiteX340" fmla="*/ 524286 w 1547495"/>
                              <a:gd name="connsiteY340" fmla="*/ 781021 h 1129092"/>
                              <a:gd name="connsiteX341" fmla="*/ 524286 w 1547495"/>
                              <a:gd name="connsiteY341" fmla="*/ 773430 h 1129092"/>
                              <a:gd name="connsiteX342" fmla="*/ 522996 w 1547495"/>
                              <a:gd name="connsiteY342" fmla="*/ 748007 h 1129092"/>
                              <a:gd name="connsiteX343" fmla="*/ 458302 w 1547495"/>
                              <a:gd name="connsiteY343" fmla="*/ 753092 h 1129092"/>
                              <a:gd name="connsiteX344" fmla="*/ 457013 w 1547495"/>
                              <a:gd name="connsiteY344" fmla="*/ 753092 h 1129092"/>
                              <a:gd name="connsiteX345" fmla="*/ 444332 w 1547495"/>
                              <a:gd name="connsiteY345" fmla="*/ 741705 h 1129092"/>
                              <a:gd name="connsiteX346" fmla="*/ 455723 w 1547495"/>
                              <a:gd name="connsiteY346" fmla="*/ 727741 h 1129092"/>
                              <a:gd name="connsiteX347" fmla="*/ 520489 w 1547495"/>
                              <a:gd name="connsiteY347" fmla="*/ 722656 h 1129092"/>
                              <a:gd name="connsiteX348" fmla="*/ 516692 w 1547495"/>
                              <a:gd name="connsiteY348" fmla="*/ 685775 h 1129092"/>
                              <a:gd name="connsiteX349" fmla="*/ 453216 w 1547495"/>
                              <a:gd name="connsiteY349" fmla="*/ 690859 h 1129092"/>
                              <a:gd name="connsiteX350" fmla="*/ 451926 w 1547495"/>
                              <a:gd name="connsiteY350" fmla="*/ 690859 h 1129092"/>
                              <a:gd name="connsiteX351" fmla="*/ 439245 w 1547495"/>
                              <a:gd name="connsiteY351" fmla="*/ 679473 h 1129092"/>
                              <a:gd name="connsiteX352" fmla="*/ 450637 w 1547495"/>
                              <a:gd name="connsiteY352" fmla="*/ 665508 h 1129092"/>
                              <a:gd name="connsiteX353" fmla="*/ 511605 w 1547495"/>
                              <a:gd name="connsiteY353" fmla="*/ 660424 h 1129092"/>
                              <a:gd name="connsiteX354" fmla="*/ 505229 w 1547495"/>
                              <a:gd name="connsiteY354" fmla="*/ 629916 h 1129092"/>
                              <a:gd name="connsiteX355" fmla="*/ 443042 w 1547495"/>
                              <a:gd name="connsiteY355" fmla="*/ 642592 h 1129092"/>
                              <a:gd name="connsiteX356" fmla="*/ 440535 w 1547495"/>
                              <a:gd name="connsiteY356" fmla="*/ 642592 h 1129092"/>
                              <a:gd name="connsiteX357" fmla="*/ 427782 w 1547495"/>
                              <a:gd name="connsiteY357" fmla="*/ 632494 h 1129092"/>
                              <a:gd name="connsiteX358" fmla="*/ 437956 w 1547495"/>
                              <a:gd name="connsiteY358" fmla="*/ 617240 h 1129092"/>
                              <a:gd name="connsiteX359" fmla="*/ 498924 w 1547495"/>
                              <a:gd name="connsiteY359" fmla="*/ 604493 h 1129092"/>
                              <a:gd name="connsiteX360" fmla="*/ 490040 w 1547495"/>
                              <a:gd name="connsiteY360" fmla="*/ 575275 h 1129092"/>
                              <a:gd name="connsiteX361" fmla="*/ 435448 w 1547495"/>
                              <a:gd name="connsiteY361" fmla="*/ 595613 h 1129092"/>
                              <a:gd name="connsiteX362" fmla="*/ 430361 w 1547495"/>
                              <a:gd name="connsiteY362" fmla="*/ 596902 h 1129092"/>
                              <a:gd name="connsiteX363" fmla="*/ 418899 w 1547495"/>
                              <a:gd name="connsiteY363" fmla="*/ 589311 h 1129092"/>
                              <a:gd name="connsiteX364" fmla="*/ 426564 w 1547495"/>
                              <a:gd name="connsiteY364" fmla="*/ 572768 h 1129092"/>
                              <a:gd name="connsiteX365" fmla="*/ 481157 w 1547495"/>
                              <a:gd name="connsiteY365" fmla="*/ 552430 h 1129092"/>
                              <a:gd name="connsiteX366" fmla="*/ 468404 w 1547495"/>
                              <a:gd name="connsiteY366" fmla="*/ 523211 h 1129092"/>
                              <a:gd name="connsiteX367" fmla="*/ 417681 w 1547495"/>
                              <a:gd name="connsiteY367" fmla="*/ 549923 h 1129092"/>
                              <a:gd name="connsiteX368" fmla="*/ 411304 w 1547495"/>
                              <a:gd name="connsiteY368" fmla="*/ 551212 h 1129092"/>
                              <a:gd name="connsiteX369" fmla="*/ 399913 w 1547495"/>
                              <a:gd name="connsiteY369" fmla="*/ 544839 h 1129092"/>
                              <a:gd name="connsiteX370" fmla="*/ 405000 w 1547495"/>
                              <a:gd name="connsiteY370" fmla="*/ 527078 h 1129092"/>
                              <a:gd name="connsiteX371" fmla="*/ 457013 w 1547495"/>
                              <a:gd name="connsiteY371" fmla="*/ 499077 h 1129092"/>
                              <a:gd name="connsiteX372" fmla="*/ 440535 w 1547495"/>
                              <a:gd name="connsiteY372" fmla="*/ 468642 h 1129092"/>
                              <a:gd name="connsiteX373" fmla="*/ 391029 w 1547495"/>
                              <a:gd name="connsiteY373" fmla="*/ 501656 h 1129092"/>
                              <a:gd name="connsiteX374" fmla="*/ 383363 w 1547495"/>
                              <a:gd name="connsiteY374" fmla="*/ 504162 h 1129092"/>
                              <a:gd name="connsiteX375" fmla="*/ 373262 w 1547495"/>
                              <a:gd name="connsiteY375" fmla="*/ 499077 h 1129092"/>
                              <a:gd name="connsiteX376" fmla="*/ 377059 w 1547495"/>
                              <a:gd name="connsiteY376" fmla="*/ 481317 h 1129092"/>
                              <a:gd name="connsiteX377" fmla="*/ 427782 w 1547495"/>
                              <a:gd name="connsiteY377" fmla="*/ 447014 h 1129092"/>
                              <a:gd name="connsiteX378" fmla="*/ 408797 w 1547495"/>
                              <a:gd name="connsiteY378" fmla="*/ 419085 h 1129092"/>
                              <a:gd name="connsiteX379" fmla="*/ 365596 w 1547495"/>
                              <a:gd name="connsiteY379" fmla="*/ 455894 h 1129092"/>
                              <a:gd name="connsiteX380" fmla="*/ 356712 w 1547495"/>
                              <a:gd name="connsiteY380" fmla="*/ 458472 h 1129092"/>
                              <a:gd name="connsiteX381" fmla="*/ 346539 w 1547495"/>
                              <a:gd name="connsiteY381" fmla="*/ 454677 h 1129092"/>
                              <a:gd name="connsiteX382" fmla="*/ 347828 w 1547495"/>
                              <a:gd name="connsiteY382" fmla="*/ 436845 h 1129092"/>
                              <a:gd name="connsiteX383" fmla="*/ 392247 w 1547495"/>
                              <a:gd name="connsiteY383" fmla="*/ 398746 h 1129092"/>
                              <a:gd name="connsiteX384" fmla="*/ 368175 w 1547495"/>
                              <a:gd name="connsiteY384" fmla="*/ 369600 h 1129092"/>
                              <a:gd name="connsiteX385" fmla="*/ 326264 w 1547495"/>
                              <a:gd name="connsiteY385" fmla="*/ 408916 h 1129092"/>
                              <a:gd name="connsiteX386" fmla="*/ 317380 w 1547495"/>
                              <a:gd name="connsiteY386" fmla="*/ 412783 h 1129092"/>
                              <a:gd name="connsiteX387" fmla="*/ 308496 w 1547495"/>
                              <a:gd name="connsiteY387" fmla="*/ 408916 h 1129092"/>
                              <a:gd name="connsiteX388" fmla="*/ 309786 w 1547495"/>
                              <a:gd name="connsiteY388" fmla="*/ 391155 h 1129092"/>
                              <a:gd name="connsiteX389" fmla="*/ 352915 w 1547495"/>
                              <a:gd name="connsiteY389" fmla="*/ 351768 h 1129092"/>
                              <a:gd name="connsiteX390" fmla="*/ 333858 w 1547495"/>
                              <a:gd name="connsiteY390" fmla="*/ 332718 h 1129092"/>
                              <a:gd name="connsiteX391" fmla="*/ 288150 w 1547495"/>
                              <a:gd name="connsiteY391" fmla="*/ 375902 h 1129092"/>
                              <a:gd name="connsiteX392" fmla="*/ 279266 w 1547495"/>
                              <a:gd name="connsiteY392" fmla="*/ 379697 h 1129092"/>
                              <a:gd name="connsiteX393" fmla="*/ 270382 w 1547495"/>
                              <a:gd name="connsiteY393" fmla="*/ 375902 h 1129092"/>
                              <a:gd name="connsiteX394" fmla="*/ 270382 w 1547495"/>
                              <a:gd name="connsiteY394" fmla="*/ 358141 h 1129092"/>
                              <a:gd name="connsiteX395" fmla="*/ 314801 w 1547495"/>
                              <a:gd name="connsiteY395" fmla="*/ 316247 h 1129092"/>
                              <a:gd name="connsiteX396" fmla="*/ 298323 w 1547495"/>
                              <a:gd name="connsiteY396" fmla="*/ 302282 h 1129092"/>
                              <a:gd name="connsiteX397" fmla="*/ 250107 w 1547495"/>
                              <a:gd name="connsiteY397" fmla="*/ 349261 h 1129092"/>
                              <a:gd name="connsiteX398" fmla="*/ 241223 w 1547495"/>
                              <a:gd name="connsiteY398" fmla="*/ 353057 h 1129092"/>
                              <a:gd name="connsiteX399" fmla="*/ 232339 w 1547495"/>
                              <a:gd name="connsiteY399" fmla="*/ 349261 h 1129092"/>
                              <a:gd name="connsiteX400" fmla="*/ 232339 w 1547495"/>
                              <a:gd name="connsiteY400" fmla="*/ 331501 h 1129092"/>
                              <a:gd name="connsiteX401" fmla="*/ 278048 w 1547495"/>
                              <a:gd name="connsiteY401" fmla="*/ 287029 h 1129092"/>
                              <a:gd name="connsiteX402" fmla="*/ 261498 w 1547495"/>
                              <a:gd name="connsiteY402" fmla="*/ 274353 h 1129092"/>
                              <a:gd name="connsiteX403" fmla="*/ 210703 w 1547495"/>
                              <a:gd name="connsiteY403" fmla="*/ 326416 h 1129092"/>
                              <a:gd name="connsiteX404" fmla="*/ 201819 w 1547495"/>
                              <a:gd name="connsiteY404" fmla="*/ 330212 h 1129092"/>
                              <a:gd name="connsiteX405" fmla="*/ 192936 w 1547495"/>
                              <a:gd name="connsiteY405" fmla="*/ 326416 h 1129092"/>
                              <a:gd name="connsiteX406" fmla="*/ 192936 w 1547495"/>
                              <a:gd name="connsiteY406" fmla="*/ 308584 h 1129092"/>
                              <a:gd name="connsiteX407" fmla="*/ 239934 w 1547495"/>
                              <a:gd name="connsiteY407" fmla="*/ 260317 h 1129092"/>
                              <a:gd name="connsiteX408" fmla="*/ 232339 w 1547495"/>
                              <a:gd name="connsiteY408" fmla="*/ 255304 h 1129092"/>
                              <a:gd name="connsiteX409" fmla="*/ 24144 w 1547495"/>
                              <a:gd name="connsiteY409" fmla="*/ 773430 h 1129092"/>
                              <a:gd name="connsiteX410" fmla="*/ 80151 w 1547495"/>
                              <a:gd name="connsiteY410" fmla="*/ 1057281 h 1129092"/>
                              <a:gd name="connsiteX411" fmla="*/ 117882 w 1547495"/>
                              <a:gd name="connsiteY411" fmla="*/ 1129092 h 1129092"/>
                              <a:gd name="connsiteX412" fmla="*/ 90572 w 1547495"/>
                              <a:gd name="connsiteY412" fmla="*/ 1129092 h 1129092"/>
                              <a:gd name="connsiteX413" fmla="*/ 58855 w 1547495"/>
                              <a:gd name="connsiteY413" fmla="*/ 1069491 h 1129092"/>
                              <a:gd name="connsiteX414" fmla="*/ 0 w 1547495"/>
                              <a:gd name="connsiteY414" fmla="*/ 773430 h 1129092"/>
                              <a:gd name="connsiteX415" fmla="*/ 219587 w 1547495"/>
                              <a:gd name="connsiteY415" fmla="*/ 233676 h 1129092"/>
                              <a:gd name="connsiteX416" fmla="*/ 223456 w 1547495"/>
                              <a:gd name="connsiteY416" fmla="*/ 229881 h 1129092"/>
                              <a:gd name="connsiteX417" fmla="*/ 773103 w 1547495"/>
                              <a:gd name="connsiteY417" fmla="*/ 0 h 11290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</a:cxnLst>
                            <a:rect l="l" t="t" r="r" b="b"/>
                            <a:pathLst>
                              <a:path w="1547495" h="1129092">
                                <a:moveTo>
                                  <a:pt x="1213637" y="1123980"/>
                                </a:moveTo>
                                <a:lnTo>
                                  <a:pt x="1216184" y="1129092"/>
                                </a:lnTo>
                                <a:lnTo>
                                  <a:pt x="1192344" y="1129092"/>
                                </a:lnTo>
                                <a:lnTo>
                                  <a:pt x="1195870" y="1125198"/>
                                </a:lnTo>
                                <a:cubicBezTo>
                                  <a:pt x="1200957" y="1120113"/>
                                  <a:pt x="1208551" y="1118896"/>
                                  <a:pt x="1213637" y="1123980"/>
                                </a:cubicBezTo>
                                <a:close/>
                                <a:moveTo>
                                  <a:pt x="327553" y="1121402"/>
                                </a:moveTo>
                                <a:cubicBezTo>
                                  <a:pt x="332568" y="1117607"/>
                                  <a:pt x="340234" y="1117607"/>
                                  <a:pt x="345321" y="1122691"/>
                                </a:cubicBezTo>
                                <a:lnTo>
                                  <a:pt x="351126" y="1129092"/>
                                </a:lnTo>
                                <a:lnTo>
                                  <a:pt x="324110" y="1129092"/>
                                </a:lnTo>
                                <a:close/>
                                <a:moveTo>
                                  <a:pt x="773103" y="0"/>
                                </a:moveTo>
                                <a:cubicBezTo>
                                  <a:pt x="1199667" y="0"/>
                                  <a:pt x="1547495" y="345466"/>
                                  <a:pt x="1547495" y="772141"/>
                                </a:cubicBezTo>
                                <a:cubicBezTo>
                                  <a:pt x="1547495" y="878828"/>
                                  <a:pt x="1525756" y="980591"/>
                                  <a:pt x="1486482" y="1073225"/>
                                </a:cubicBezTo>
                                <a:lnTo>
                                  <a:pt x="1456108" y="1129092"/>
                                </a:lnTo>
                                <a:lnTo>
                                  <a:pt x="1428791" y="1129092"/>
                                </a:lnTo>
                                <a:lnTo>
                                  <a:pt x="1465777" y="1059349"/>
                                </a:lnTo>
                                <a:cubicBezTo>
                                  <a:pt x="1502127" y="971568"/>
                                  <a:pt x="1522133" y="875695"/>
                                  <a:pt x="1522133" y="776008"/>
                                </a:cubicBezTo>
                                <a:cubicBezTo>
                                  <a:pt x="1522133" y="574057"/>
                                  <a:pt x="1440890" y="391155"/>
                                  <a:pt x="1311359" y="256521"/>
                                </a:cubicBezTo>
                                <a:cubicBezTo>
                                  <a:pt x="1308851" y="257810"/>
                                  <a:pt x="1305054" y="260388"/>
                                  <a:pt x="1301186" y="262895"/>
                                </a:cubicBezTo>
                                <a:lnTo>
                                  <a:pt x="1348184" y="311163"/>
                                </a:lnTo>
                                <a:cubicBezTo>
                                  <a:pt x="1353270" y="316247"/>
                                  <a:pt x="1353270" y="323838"/>
                                  <a:pt x="1348184" y="328923"/>
                                </a:cubicBezTo>
                                <a:cubicBezTo>
                                  <a:pt x="1345676" y="331501"/>
                                  <a:pt x="1343097" y="332718"/>
                                  <a:pt x="1339300" y="332718"/>
                                </a:cubicBezTo>
                                <a:cubicBezTo>
                                  <a:pt x="1336792" y="332718"/>
                                  <a:pt x="1332924" y="331501"/>
                                  <a:pt x="1330416" y="328923"/>
                                </a:cubicBezTo>
                                <a:lnTo>
                                  <a:pt x="1279621" y="276860"/>
                                </a:lnTo>
                                <a:cubicBezTo>
                                  <a:pt x="1274534" y="280655"/>
                                  <a:pt x="1268230" y="285740"/>
                                  <a:pt x="1263143" y="289535"/>
                                </a:cubicBezTo>
                                <a:lnTo>
                                  <a:pt x="1308851" y="334007"/>
                                </a:lnTo>
                                <a:cubicBezTo>
                                  <a:pt x="1313938" y="339092"/>
                                  <a:pt x="1313938" y="346683"/>
                                  <a:pt x="1308851" y="351768"/>
                                </a:cubicBezTo>
                                <a:cubicBezTo>
                                  <a:pt x="1306272" y="354346"/>
                                  <a:pt x="1303765" y="355635"/>
                                  <a:pt x="1299968" y="355635"/>
                                </a:cubicBezTo>
                                <a:cubicBezTo>
                                  <a:pt x="1296171" y="355635"/>
                                  <a:pt x="1293591" y="354346"/>
                                  <a:pt x="1291084" y="351768"/>
                                </a:cubicBezTo>
                                <a:lnTo>
                                  <a:pt x="1242796" y="304789"/>
                                </a:lnTo>
                                <a:cubicBezTo>
                                  <a:pt x="1237710" y="309874"/>
                                  <a:pt x="1231405" y="313669"/>
                                  <a:pt x="1226318" y="318754"/>
                                </a:cubicBezTo>
                                <a:lnTo>
                                  <a:pt x="1270737" y="360648"/>
                                </a:lnTo>
                                <a:cubicBezTo>
                                  <a:pt x="1275824" y="365732"/>
                                  <a:pt x="1275824" y="373395"/>
                                  <a:pt x="1270737" y="378480"/>
                                </a:cubicBezTo>
                                <a:cubicBezTo>
                                  <a:pt x="1268230" y="380986"/>
                                  <a:pt x="1265650" y="382275"/>
                                  <a:pt x="1261853" y="382275"/>
                                </a:cubicBezTo>
                                <a:cubicBezTo>
                                  <a:pt x="1258056" y="382275"/>
                                  <a:pt x="1255549" y="380986"/>
                                  <a:pt x="1252970" y="378480"/>
                                </a:cubicBezTo>
                                <a:lnTo>
                                  <a:pt x="1207261" y="335296"/>
                                </a:lnTo>
                                <a:cubicBezTo>
                                  <a:pt x="1200957" y="341598"/>
                                  <a:pt x="1194580" y="347972"/>
                                  <a:pt x="1188204" y="354346"/>
                                </a:cubicBezTo>
                                <a:lnTo>
                                  <a:pt x="1231405" y="393733"/>
                                </a:lnTo>
                                <a:cubicBezTo>
                                  <a:pt x="1237710" y="398746"/>
                                  <a:pt x="1237710" y="406409"/>
                                  <a:pt x="1232695" y="411494"/>
                                </a:cubicBezTo>
                                <a:cubicBezTo>
                                  <a:pt x="1230115" y="414000"/>
                                  <a:pt x="1227608" y="415289"/>
                                  <a:pt x="1223811" y="415289"/>
                                </a:cubicBezTo>
                                <a:cubicBezTo>
                                  <a:pt x="1219942" y="415289"/>
                                  <a:pt x="1217435" y="414000"/>
                                  <a:pt x="1214855" y="411494"/>
                                </a:cubicBezTo>
                                <a:lnTo>
                                  <a:pt x="1173016" y="372106"/>
                                </a:lnTo>
                                <a:cubicBezTo>
                                  <a:pt x="1165350" y="380986"/>
                                  <a:pt x="1156466" y="391155"/>
                                  <a:pt x="1148872" y="401324"/>
                                </a:cubicBezTo>
                                <a:lnTo>
                                  <a:pt x="1193291" y="439423"/>
                                </a:lnTo>
                                <a:cubicBezTo>
                                  <a:pt x="1198377" y="444508"/>
                                  <a:pt x="1199667" y="452099"/>
                                  <a:pt x="1194580" y="457183"/>
                                </a:cubicBezTo>
                                <a:cubicBezTo>
                                  <a:pt x="1192073" y="459761"/>
                                  <a:pt x="1188204" y="460979"/>
                                  <a:pt x="1184407" y="460979"/>
                                </a:cubicBezTo>
                                <a:cubicBezTo>
                                  <a:pt x="1180610" y="460979"/>
                                  <a:pt x="1178102" y="460979"/>
                                  <a:pt x="1175523" y="458472"/>
                                </a:cubicBezTo>
                                <a:lnTo>
                                  <a:pt x="1132394" y="421663"/>
                                </a:lnTo>
                                <a:cubicBezTo>
                                  <a:pt x="1126018" y="430543"/>
                                  <a:pt x="1119713" y="439423"/>
                                  <a:pt x="1113337" y="449592"/>
                                </a:cubicBezTo>
                                <a:lnTo>
                                  <a:pt x="1164132" y="483895"/>
                                </a:lnTo>
                                <a:cubicBezTo>
                                  <a:pt x="1170437" y="487691"/>
                                  <a:pt x="1171726" y="495282"/>
                                  <a:pt x="1167929" y="501656"/>
                                </a:cubicBezTo>
                                <a:cubicBezTo>
                                  <a:pt x="1165350" y="504162"/>
                                  <a:pt x="1161553" y="506740"/>
                                  <a:pt x="1157756" y="506740"/>
                                </a:cubicBezTo>
                                <a:cubicBezTo>
                                  <a:pt x="1155248" y="506740"/>
                                  <a:pt x="1152669" y="505451"/>
                                  <a:pt x="1150162" y="504162"/>
                                </a:cubicBezTo>
                                <a:lnTo>
                                  <a:pt x="1100656" y="471148"/>
                                </a:lnTo>
                                <a:cubicBezTo>
                                  <a:pt x="1094280" y="481317"/>
                                  <a:pt x="1089193" y="491486"/>
                                  <a:pt x="1084106" y="501656"/>
                                </a:cubicBezTo>
                                <a:lnTo>
                                  <a:pt x="1136191" y="529585"/>
                                </a:lnTo>
                                <a:cubicBezTo>
                                  <a:pt x="1142496" y="533380"/>
                                  <a:pt x="1145075" y="541043"/>
                                  <a:pt x="1141278" y="547345"/>
                                </a:cubicBezTo>
                                <a:cubicBezTo>
                                  <a:pt x="1138699" y="551212"/>
                                  <a:pt x="1134901" y="553719"/>
                                  <a:pt x="1129815" y="553719"/>
                                </a:cubicBezTo>
                                <a:cubicBezTo>
                                  <a:pt x="1127307" y="553719"/>
                                  <a:pt x="1124728" y="553719"/>
                                  <a:pt x="1123510" y="552430"/>
                                </a:cubicBezTo>
                                <a:lnTo>
                                  <a:pt x="1072715" y="525789"/>
                                </a:lnTo>
                                <a:cubicBezTo>
                                  <a:pt x="1067628" y="535959"/>
                                  <a:pt x="1063831" y="544839"/>
                                  <a:pt x="1060034" y="555008"/>
                                </a:cubicBezTo>
                                <a:lnTo>
                                  <a:pt x="1114626" y="575346"/>
                                </a:lnTo>
                                <a:cubicBezTo>
                                  <a:pt x="1120931" y="577853"/>
                                  <a:pt x="1124728" y="585444"/>
                                  <a:pt x="1122221" y="591817"/>
                                </a:cubicBezTo>
                                <a:cubicBezTo>
                                  <a:pt x="1120931" y="596902"/>
                                  <a:pt x="1115844" y="599408"/>
                                  <a:pt x="1110758" y="599408"/>
                                </a:cubicBezTo>
                                <a:cubicBezTo>
                                  <a:pt x="1108250" y="599408"/>
                                  <a:pt x="1106961" y="598191"/>
                                  <a:pt x="1105743" y="598191"/>
                                </a:cubicBezTo>
                                <a:lnTo>
                                  <a:pt x="1051150" y="577853"/>
                                </a:lnTo>
                                <a:cubicBezTo>
                                  <a:pt x="1047353" y="588022"/>
                                  <a:pt x="1044774" y="596902"/>
                                  <a:pt x="1042267" y="607071"/>
                                </a:cubicBezTo>
                                <a:lnTo>
                                  <a:pt x="1103164" y="619747"/>
                                </a:lnTo>
                                <a:cubicBezTo>
                                  <a:pt x="1110758" y="621036"/>
                                  <a:pt x="1114626" y="628627"/>
                                  <a:pt x="1113337" y="635001"/>
                                </a:cubicBezTo>
                                <a:cubicBezTo>
                                  <a:pt x="1112047" y="641374"/>
                                  <a:pt x="1106961" y="645170"/>
                                  <a:pt x="1100656" y="645170"/>
                                </a:cubicBezTo>
                                <a:cubicBezTo>
                                  <a:pt x="1099366" y="645170"/>
                                  <a:pt x="1099366" y="645170"/>
                                  <a:pt x="1098077" y="645170"/>
                                </a:cubicBezTo>
                                <a:lnTo>
                                  <a:pt x="1035891" y="632494"/>
                                </a:lnTo>
                                <a:cubicBezTo>
                                  <a:pt x="1033383" y="642592"/>
                                  <a:pt x="1032093" y="652761"/>
                                  <a:pt x="1029514" y="662930"/>
                                </a:cubicBezTo>
                                <a:lnTo>
                                  <a:pt x="1090483" y="668015"/>
                                </a:lnTo>
                                <a:cubicBezTo>
                                  <a:pt x="1096859" y="669304"/>
                                  <a:pt x="1101874" y="674388"/>
                                  <a:pt x="1101874" y="681979"/>
                                </a:cubicBezTo>
                                <a:cubicBezTo>
                                  <a:pt x="1101874" y="688353"/>
                                  <a:pt x="1095569" y="693438"/>
                                  <a:pt x="1089193" y="693438"/>
                                </a:cubicBezTo>
                                <a:cubicBezTo>
                                  <a:pt x="1089193" y="693438"/>
                                  <a:pt x="1087975" y="693438"/>
                                  <a:pt x="1087975" y="693438"/>
                                </a:cubicBezTo>
                                <a:lnTo>
                                  <a:pt x="1024499" y="688353"/>
                                </a:lnTo>
                                <a:cubicBezTo>
                                  <a:pt x="1023210" y="701029"/>
                                  <a:pt x="1021920" y="712487"/>
                                  <a:pt x="1020630" y="725162"/>
                                </a:cubicBezTo>
                                <a:lnTo>
                                  <a:pt x="1085396" y="730247"/>
                                </a:lnTo>
                                <a:cubicBezTo>
                                  <a:pt x="1091772" y="731536"/>
                                  <a:pt x="1096859" y="736621"/>
                                  <a:pt x="1096859" y="744212"/>
                                </a:cubicBezTo>
                                <a:cubicBezTo>
                                  <a:pt x="1096859" y="750585"/>
                                  <a:pt x="1090483" y="755670"/>
                                  <a:pt x="1084106" y="755670"/>
                                </a:cubicBezTo>
                                <a:cubicBezTo>
                                  <a:pt x="1084106" y="755670"/>
                                  <a:pt x="1082888" y="755670"/>
                                  <a:pt x="1082888" y="755670"/>
                                </a:cubicBezTo>
                                <a:lnTo>
                                  <a:pt x="1018123" y="750585"/>
                                </a:lnTo>
                                <a:cubicBezTo>
                                  <a:pt x="1016833" y="759466"/>
                                  <a:pt x="1016833" y="767057"/>
                                  <a:pt x="1016833" y="775937"/>
                                </a:cubicBezTo>
                                <a:cubicBezTo>
                                  <a:pt x="1016833" y="778515"/>
                                  <a:pt x="1016833" y="781021"/>
                                  <a:pt x="1016833" y="783599"/>
                                </a:cubicBezTo>
                                <a:lnTo>
                                  <a:pt x="1082888" y="783599"/>
                                </a:lnTo>
                                <a:cubicBezTo>
                                  <a:pt x="1089193" y="783599"/>
                                  <a:pt x="1095569" y="789973"/>
                                  <a:pt x="1095569" y="796275"/>
                                </a:cubicBezTo>
                                <a:cubicBezTo>
                                  <a:pt x="1095569" y="802649"/>
                                  <a:pt x="1090483" y="809022"/>
                                  <a:pt x="1082888" y="809022"/>
                                </a:cubicBezTo>
                                <a:lnTo>
                                  <a:pt x="1018123" y="809022"/>
                                </a:lnTo>
                                <a:cubicBezTo>
                                  <a:pt x="1018123" y="820409"/>
                                  <a:pt x="1019413" y="831867"/>
                                  <a:pt x="1020630" y="843254"/>
                                </a:cubicBezTo>
                                <a:lnTo>
                                  <a:pt x="1086686" y="838169"/>
                                </a:lnTo>
                                <a:cubicBezTo>
                                  <a:pt x="1094280" y="836952"/>
                                  <a:pt x="1100656" y="842036"/>
                                  <a:pt x="1100656" y="849627"/>
                                </a:cubicBezTo>
                                <a:cubicBezTo>
                                  <a:pt x="1101874" y="857218"/>
                                  <a:pt x="1096859" y="863592"/>
                                  <a:pt x="1089193" y="863592"/>
                                </a:cubicBezTo>
                                <a:lnTo>
                                  <a:pt x="1024499" y="868677"/>
                                </a:lnTo>
                                <a:cubicBezTo>
                                  <a:pt x="1025717" y="880135"/>
                                  <a:pt x="1028296" y="891522"/>
                                  <a:pt x="1030804" y="902980"/>
                                </a:cubicBezTo>
                                <a:lnTo>
                                  <a:pt x="1095569" y="892811"/>
                                </a:lnTo>
                                <a:cubicBezTo>
                                  <a:pt x="1101874" y="891522"/>
                                  <a:pt x="1108250" y="896606"/>
                                  <a:pt x="1109540" y="902980"/>
                                </a:cubicBezTo>
                                <a:cubicBezTo>
                                  <a:pt x="1110758" y="909353"/>
                                  <a:pt x="1105743" y="915655"/>
                                  <a:pt x="1099366" y="916944"/>
                                </a:cubicBezTo>
                                <a:lnTo>
                                  <a:pt x="1035891" y="927114"/>
                                </a:lnTo>
                                <a:cubicBezTo>
                                  <a:pt x="1038398" y="935994"/>
                                  <a:pt x="1042267" y="946163"/>
                                  <a:pt x="1044774" y="955043"/>
                                </a:cubicBezTo>
                                <a:lnTo>
                                  <a:pt x="1100656" y="939789"/>
                                </a:lnTo>
                                <a:cubicBezTo>
                                  <a:pt x="1106961" y="937283"/>
                                  <a:pt x="1114626" y="942367"/>
                                  <a:pt x="1115844" y="948669"/>
                                </a:cubicBezTo>
                                <a:cubicBezTo>
                                  <a:pt x="1118424" y="955043"/>
                                  <a:pt x="1113337" y="962634"/>
                                  <a:pt x="1106961" y="963923"/>
                                </a:cubicBezTo>
                                <a:lnTo>
                                  <a:pt x="1052368" y="977888"/>
                                </a:lnTo>
                                <a:cubicBezTo>
                                  <a:pt x="1056237" y="989346"/>
                                  <a:pt x="1061252" y="999515"/>
                                  <a:pt x="1065121" y="1009684"/>
                                </a:cubicBezTo>
                                <a:lnTo>
                                  <a:pt x="1129815" y="985551"/>
                                </a:lnTo>
                                <a:cubicBezTo>
                                  <a:pt x="1136191" y="982972"/>
                                  <a:pt x="1143785" y="986768"/>
                                  <a:pt x="1146364" y="993142"/>
                                </a:cubicBezTo>
                                <a:cubicBezTo>
                                  <a:pt x="1148872" y="999515"/>
                                  <a:pt x="1145075" y="1007106"/>
                                  <a:pt x="1138699" y="1009684"/>
                                </a:cubicBezTo>
                                <a:lnTo>
                                  <a:pt x="1075223" y="1033747"/>
                                </a:lnTo>
                                <a:cubicBezTo>
                                  <a:pt x="1081599" y="1046494"/>
                                  <a:pt x="1087975" y="1059170"/>
                                  <a:pt x="1094280" y="1070628"/>
                                </a:cubicBezTo>
                                <a:lnTo>
                                  <a:pt x="1145075" y="1042698"/>
                                </a:lnTo>
                                <a:cubicBezTo>
                                  <a:pt x="1151451" y="1038831"/>
                                  <a:pt x="1159045" y="1041409"/>
                                  <a:pt x="1162842" y="1047783"/>
                                </a:cubicBezTo>
                                <a:cubicBezTo>
                                  <a:pt x="1166639" y="1054085"/>
                                  <a:pt x="1164132" y="1061748"/>
                                  <a:pt x="1157756" y="1065543"/>
                                </a:cubicBezTo>
                                <a:lnTo>
                                  <a:pt x="1108250" y="1093473"/>
                                </a:lnTo>
                                <a:cubicBezTo>
                                  <a:pt x="1113337" y="1103642"/>
                                  <a:pt x="1119713" y="1112522"/>
                                  <a:pt x="1126018" y="1121402"/>
                                </a:cubicBezTo>
                                <a:lnTo>
                                  <a:pt x="1164132" y="1085882"/>
                                </a:lnTo>
                                <a:cubicBezTo>
                                  <a:pt x="1169219" y="1082014"/>
                                  <a:pt x="1176813" y="1082014"/>
                                  <a:pt x="1181899" y="1087099"/>
                                </a:cubicBezTo>
                                <a:cubicBezTo>
                                  <a:pt x="1185697" y="1092184"/>
                                  <a:pt x="1185697" y="1099846"/>
                                  <a:pt x="1180610" y="1104931"/>
                                </a:cubicBezTo>
                                <a:lnTo>
                                  <a:pt x="1153946" y="1129092"/>
                                </a:lnTo>
                                <a:lnTo>
                                  <a:pt x="1103109" y="1129092"/>
                                </a:lnTo>
                                <a:lnTo>
                                  <a:pt x="1086686" y="1104931"/>
                                </a:lnTo>
                                <a:lnTo>
                                  <a:pt x="1042501" y="1129092"/>
                                </a:lnTo>
                                <a:lnTo>
                                  <a:pt x="1015665" y="1129092"/>
                                </a:lnTo>
                                <a:lnTo>
                                  <a:pt x="1015615" y="1129065"/>
                                </a:lnTo>
                                <a:cubicBezTo>
                                  <a:pt x="1011747" y="1122691"/>
                                  <a:pt x="1014326" y="1115028"/>
                                  <a:pt x="1020630" y="1111233"/>
                                </a:cubicBezTo>
                                <a:lnTo>
                                  <a:pt x="1068918" y="1078219"/>
                                </a:lnTo>
                                <a:cubicBezTo>
                                  <a:pt x="1061252" y="1064254"/>
                                  <a:pt x="1054948" y="1051579"/>
                                  <a:pt x="1048571" y="1037614"/>
                                </a:cubicBezTo>
                                <a:lnTo>
                                  <a:pt x="1000355" y="1055374"/>
                                </a:lnTo>
                                <a:cubicBezTo>
                                  <a:pt x="997776" y="1056663"/>
                                  <a:pt x="996558" y="1056663"/>
                                  <a:pt x="995269" y="1056663"/>
                                </a:cubicBezTo>
                                <a:cubicBezTo>
                                  <a:pt x="990182" y="1056663"/>
                                  <a:pt x="986385" y="1052796"/>
                                  <a:pt x="983877" y="1047783"/>
                                </a:cubicBezTo>
                                <a:cubicBezTo>
                                  <a:pt x="981298" y="1041409"/>
                                  <a:pt x="985095" y="1033747"/>
                                  <a:pt x="991472" y="1031240"/>
                                </a:cubicBezTo>
                                <a:lnTo>
                                  <a:pt x="1037180" y="1013480"/>
                                </a:lnTo>
                                <a:cubicBezTo>
                                  <a:pt x="1033383" y="1002022"/>
                                  <a:pt x="1028296" y="990635"/>
                                  <a:pt x="1024499" y="979177"/>
                                </a:cubicBezTo>
                                <a:lnTo>
                                  <a:pt x="964820" y="994431"/>
                                </a:lnTo>
                                <a:cubicBezTo>
                                  <a:pt x="963531" y="994431"/>
                                  <a:pt x="962241" y="994431"/>
                                  <a:pt x="961023" y="994431"/>
                                </a:cubicBezTo>
                                <a:cubicBezTo>
                                  <a:pt x="954647" y="994431"/>
                                  <a:pt x="949560" y="990635"/>
                                  <a:pt x="948271" y="985551"/>
                                </a:cubicBezTo>
                                <a:cubicBezTo>
                                  <a:pt x="945763" y="979177"/>
                                  <a:pt x="950850" y="971586"/>
                                  <a:pt x="957155" y="970297"/>
                                </a:cubicBezTo>
                                <a:lnTo>
                                  <a:pt x="1015615" y="955043"/>
                                </a:lnTo>
                                <a:cubicBezTo>
                                  <a:pt x="1011747" y="944874"/>
                                  <a:pt x="1009239" y="934705"/>
                                  <a:pt x="1006660" y="924536"/>
                                </a:cubicBezTo>
                                <a:lnTo>
                                  <a:pt x="953357" y="933416"/>
                                </a:lnTo>
                                <a:cubicBezTo>
                                  <a:pt x="952140" y="933416"/>
                                  <a:pt x="952140" y="933416"/>
                                  <a:pt x="950850" y="933416"/>
                                </a:cubicBezTo>
                                <a:cubicBezTo>
                                  <a:pt x="944474" y="933416"/>
                                  <a:pt x="939387" y="929620"/>
                                  <a:pt x="938169" y="923318"/>
                                </a:cubicBezTo>
                                <a:cubicBezTo>
                                  <a:pt x="936879" y="916944"/>
                                  <a:pt x="941966" y="910571"/>
                                  <a:pt x="948271" y="909353"/>
                                </a:cubicBezTo>
                                <a:lnTo>
                                  <a:pt x="1000355" y="901691"/>
                                </a:lnTo>
                                <a:cubicBezTo>
                                  <a:pt x="997776" y="889015"/>
                                  <a:pt x="995269" y="877557"/>
                                  <a:pt x="993979" y="864881"/>
                                </a:cubicBezTo>
                                <a:lnTo>
                                  <a:pt x="940677" y="869966"/>
                                </a:lnTo>
                                <a:cubicBezTo>
                                  <a:pt x="940677" y="869966"/>
                                  <a:pt x="939387" y="869966"/>
                                  <a:pt x="939387" y="869966"/>
                                </a:cubicBezTo>
                                <a:cubicBezTo>
                                  <a:pt x="933082" y="869966"/>
                                  <a:pt x="926706" y="864881"/>
                                  <a:pt x="926706" y="858508"/>
                                </a:cubicBezTo>
                                <a:cubicBezTo>
                                  <a:pt x="925417" y="850916"/>
                                  <a:pt x="930503" y="844543"/>
                                  <a:pt x="938169" y="844543"/>
                                </a:cubicBezTo>
                                <a:lnTo>
                                  <a:pt x="990182" y="840747"/>
                                </a:lnTo>
                                <a:cubicBezTo>
                                  <a:pt x="988893" y="828072"/>
                                  <a:pt x="988893" y="816613"/>
                                  <a:pt x="987675" y="803938"/>
                                </a:cubicBezTo>
                                <a:lnTo>
                                  <a:pt x="934300" y="803938"/>
                                </a:lnTo>
                                <a:cubicBezTo>
                                  <a:pt x="927996" y="803938"/>
                                  <a:pt x="921619" y="797564"/>
                                  <a:pt x="921619" y="791190"/>
                                </a:cubicBezTo>
                                <a:cubicBezTo>
                                  <a:pt x="921619" y="784888"/>
                                  <a:pt x="926706" y="778515"/>
                                  <a:pt x="934300" y="778515"/>
                                </a:cubicBezTo>
                                <a:lnTo>
                                  <a:pt x="986385" y="778515"/>
                                </a:lnTo>
                                <a:cubicBezTo>
                                  <a:pt x="986385" y="775937"/>
                                  <a:pt x="986385" y="773430"/>
                                  <a:pt x="986385" y="770924"/>
                                </a:cubicBezTo>
                                <a:cubicBezTo>
                                  <a:pt x="986385" y="761972"/>
                                  <a:pt x="987675" y="753092"/>
                                  <a:pt x="987675" y="744212"/>
                                </a:cubicBezTo>
                                <a:lnTo>
                                  <a:pt x="934300" y="740416"/>
                                </a:lnTo>
                                <a:cubicBezTo>
                                  <a:pt x="927996" y="739127"/>
                                  <a:pt x="922909" y="734043"/>
                                  <a:pt x="922909" y="726452"/>
                                </a:cubicBezTo>
                                <a:cubicBezTo>
                                  <a:pt x="924199" y="720078"/>
                                  <a:pt x="930503" y="713776"/>
                                  <a:pt x="936879" y="714993"/>
                                </a:cubicBezTo>
                                <a:lnTo>
                                  <a:pt x="990182" y="718789"/>
                                </a:lnTo>
                                <a:cubicBezTo>
                                  <a:pt x="991472" y="706113"/>
                                  <a:pt x="992761" y="693438"/>
                                  <a:pt x="993979" y="681979"/>
                                </a:cubicBezTo>
                                <a:lnTo>
                                  <a:pt x="939387" y="678184"/>
                                </a:lnTo>
                                <a:cubicBezTo>
                                  <a:pt x="933082" y="676895"/>
                                  <a:pt x="927996" y="671810"/>
                                  <a:pt x="927996" y="664219"/>
                                </a:cubicBezTo>
                                <a:cubicBezTo>
                                  <a:pt x="929285" y="657845"/>
                                  <a:pt x="934300" y="651543"/>
                                  <a:pt x="941966" y="652761"/>
                                </a:cubicBezTo>
                                <a:lnTo>
                                  <a:pt x="999066" y="657845"/>
                                </a:lnTo>
                                <a:cubicBezTo>
                                  <a:pt x="1001645" y="646459"/>
                                  <a:pt x="1004153" y="635001"/>
                                  <a:pt x="1006660" y="623542"/>
                                </a:cubicBezTo>
                                <a:lnTo>
                                  <a:pt x="952140" y="612156"/>
                                </a:lnTo>
                                <a:cubicBezTo>
                                  <a:pt x="944474" y="610867"/>
                                  <a:pt x="940677" y="603276"/>
                                  <a:pt x="941966" y="596902"/>
                                </a:cubicBezTo>
                                <a:cubicBezTo>
                                  <a:pt x="943184" y="589311"/>
                                  <a:pt x="950850" y="585444"/>
                                  <a:pt x="957155" y="586733"/>
                                </a:cubicBezTo>
                                <a:lnTo>
                                  <a:pt x="1013036" y="598191"/>
                                </a:lnTo>
                                <a:cubicBezTo>
                                  <a:pt x="1016833" y="586733"/>
                                  <a:pt x="1019413" y="575275"/>
                                  <a:pt x="1023210" y="565177"/>
                                </a:cubicBezTo>
                                <a:lnTo>
                                  <a:pt x="967328" y="543550"/>
                                </a:lnTo>
                                <a:cubicBezTo>
                                  <a:pt x="961023" y="541043"/>
                                  <a:pt x="957155" y="533380"/>
                                  <a:pt x="959734" y="527078"/>
                                </a:cubicBezTo>
                                <a:cubicBezTo>
                                  <a:pt x="962241" y="520705"/>
                                  <a:pt x="969907" y="516909"/>
                                  <a:pt x="976212" y="519416"/>
                                </a:cubicBezTo>
                                <a:lnTo>
                                  <a:pt x="1032093" y="541043"/>
                                </a:lnTo>
                                <a:cubicBezTo>
                                  <a:pt x="1037180" y="529585"/>
                                  <a:pt x="1040977" y="519416"/>
                                  <a:pt x="1046064" y="509247"/>
                                </a:cubicBezTo>
                                <a:lnTo>
                                  <a:pt x="991472" y="480028"/>
                                </a:lnTo>
                                <a:cubicBezTo>
                                  <a:pt x="985095" y="476233"/>
                                  <a:pt x="982588" y="468642"/>
                                  <a:pt x="986385" y="462268"/>
                                </a:cubicBezTo>
                                <a:cubicBezTo>
                                  <a:pt x="990182" y="455966"/>
                                  <a:pt x="997776" y="453388"/>
                                  <a:pt x="1004153" y="457183"/>
                                </a:cubicBezTo>
                                <a:lnTo>
                                  <a:pt x="1057455" y="485113"/>
                                </a:lnTo>
                                <a:cubicBezTo>
                                  <a:pt x="1063831" y="473726"/>
                                  <a:pt x="1068918" y="462268"/>
                                  <a:pt x="1075223" y="452099"/>
                                </a:cubicBezTo>
                                <a:lnTo>
                                  <a:pt x="1027007" y="419085"/>
                                </a:lnTo>
                                <a:cubicBezTo>
                                  <a:pt x="1020630" y="415289"/>
                                  <a:pt x="1019413" y="407698"/>
                                  <a:pt x="1023210" y="401324"/>
                                </a:cubicBezTo>
                                <a:cubicBezTo>
                                  <a:pt x="1027007" y="394951"/>
                                  <a:pt x="1034601" y="393733"/>
                                  <a:pt x="1040977" y="397529"/>
                                </a:cubicBezTo>
                                <a:lnTo>
                                  <a:pt x="1089193" y="429254"/>
                                </a:lnTo>
                                <a:cubicBezTo>
                                  <a:pt x="1096859" y="417796"/>
                                  <a:pt x="1103164" y="407698"/>
                                  <a:pt x="1110758" y="397529"/>
                                </a:cubicBezTo>
                                <a:lnTo>
                                  <a:pt x="1063831" y="356852"/>
                                </a:lnTo>
                                <a:cubicBezTo>
                                  <a:pt x="1058745" y="351768"/>
                                  <a:pt x="1057455" y="344177"/>
                                  <a:pt x="1062542" y="339092"/>
                                </a:cubicBezTo>
                                <a:cubicBezTo>
                                  <a:pt x="1067628" y="334007"/>
                                  <a:pt x="1075223" y="332718"/>
                                  <a:pt x="1080309" y="337803"/>
                                </a:cubicBezTo>
                                <a:lnTo>
                                  <a:pt x="1126018" y="377191"/>
                                </a:lnTo>
                                <a:cubicBezTo>
                                  <a:pt x="1133612" y="367021"/>
                                  <a:pt x="1142496" y="356852"/>
                                  <a:pt x="1151379" y="346683"/>
                                </a:cubicBezTo>
                                <a:lnTo>
                                  <a:pt x="1106961" y="306078"/>
                                </a:lnTo>
                                <a:cubicBezTo>
                                  <a:pt x="1100656" y="300993"/>
                                  <a:pt x="1100656" y="293402"/>
                                  <a:pt x="1105743" y="288318"/>
                                </a:cubicBezTo>
                                <a:cubicBezTo>
                                  <a:pt x="1110758" y="281944"/>
                                  <a:pt x="1118424" y="281944"/>
                                  <a:pt x="1123510" y="287029"/>
                                </a:cubicBezTo>
                                <a:lnTo>
                                  <a:pt x="1167929" y="327634"/>
                                </a:lnTo>
                                <a:cubicBezTo>
                                  <a:pt x="1174234" y="321332"/>
                                  <a:pt x="1180610" y="314958"/>
                                  <a:pt x="1186986" y="308584"/>
                                </a:cubicBezTo>
                                <a:lnTo>
                                  <a:pt x="1147582" y="270486"/>
                                </a:lnTo>
                                <a:cubicBezTo>
                                  <a:pt x="1142496" y="265401"/>
                                  <a:pt x="1142496" y="257810"/>
                                  <a:pt x="1147582" y="252726"/>
                                </a:cubicBezTo>
                                <a:cubicBezTo>
                                  <a:pt x="1152669" y="247641"/>
                                  <a:pt x="1160335" y="247641"/>
                                  <a:pt x="1165350" y="252726"/>
                                </a:cubicBezTo>
                                <a:lnTo>
                                  <a:pt x="1205972" y="292113"/>
                                </a:lnTo>
                                <a:cubicBezTo>
                                  <a:pt x="1211058" y="287029"/>
                                  <a:pt x="1217435" y="283233"/>
                                  <a:pt x="1222521" y="278149"/>
                                </a:cubicBezTo>
                                <a:lnTo>
                                  <a:pt x="1186986" y="242556"/>
                                </a:lnTo>
                                <a:cubicBezTo>
                                  <a:pt x="1181899" y="237472"/>
                                  <a:pt x="1181899" y="229881"/>
                                  <a:pt x="1186986" y="224796"/>
                                </a:cubicBezTo>
                                <a:cubicBezTo>
                                  <a:pt x="1192073" y="219712"/>
                                  <a:pt x="1199667" y="219712"/>
                                  <a:pt x="1204754" y="224796"/>
                                </a:cubicBezTo>
                                <a:lnTo>
                                  <a:pt x="1242796" y="262895"/>
                                </a:lnTo>
                                <a:cubicBezTo>
                                  <a:pt x="1249173" y="259099"/>
                                  <a:pt x="1254259" y="254015"/>
                                  <a:pt x="1260564" y="250219"/>
                                </a:cubicBezTo>
                                <a:lnTo>
                                  <a:pt x="1228826" y="217205"/>
                                </a:lnTo>
                                <a:cubicBezTo>
                                  <a:pt x="1223811" y="212121"/>
                                  <a:pt x="1223811" y="204458"/>
                                  <a:pt x="1228826" y="199373"/>
                                </a:cubicBezTo>
                                <a:cubicBezTo>
                                  <a:pt x="1233913" y="194289"/>
                                  <a:pt x="1241578" y="194289"/>
                                  <a:pt x="1246593" y="199373"/>
                                </a:cubicBezTo>
                                <a:lnTo>
                                  <a:pt x="1282200" y="236254"/>
                                </a:lnTo>
                                <a:cubicBezTo>
                                  <a:pt x="1285997" y="233676"/>
                                  <a:pt x="1288505" y="232387"/>
                                  <a:pt x="1292302" y="229881"/>
                                </a:cubicBezTo>
                                <a:cubicBezTo>
                                  <a:pt x="1157756" y="99042"/>
                                  <a:pt x="973704" y="19050"/>
                                  <a:pt x="771813" y="19050"/>
                                </a:cubicBezTo>
                                <a:cubicBezTo>
                                  <a:pt x="568705" y="19050"/>
                                  <a:pt x="383363" y="100331"/>
                                  <a:pt x="248817" y="232387"/>
                                </a:cubicBezTo>
                                <a:cubicBezTo>
                                  <a:pt x="251325" y="234965"/>
                                  <a:pt x="253904" y="236254"/>
                                  <a:pt x="256412" y="237472"/>
                                </a:cubicBezTo>
                                <a:lnTo>
                                  <a:pt x="291947" y="200662"/>
                                </a:lnTo>
                                <a:cubicBezTo>
                                  <a:pt x="297033" y="195578"/>
                                  <a:pt x="304699" y="195578"/>
                                  <a:pt x="309786" y="200662"/>
                                </a:cubicBezTo>
                                <a:cubicBezTo>
                                  <a:pt x="314801" y="205747"/>
                                  <a:pt x="314801" y="213338"/>
                                  <a:pt x="309786" y="218423"/>
                                </a:cubicBezTo>
                                <a:lnTo>
                                  <a:pt x="278048" y="251437"/>
                                </a:lnTo>
                                <a:cubicBezTo>
                                  <a:pt x="284352" y="255304"/>
                                  <a:pt x="289439" y="260317"/>
                                  <a:pt x="295815" y="264184"/>
                                </a:cubicBezTo>
                                <a:lnTo>
                                  <a:pt x="333858" y="226085"/>
                                </a:lnTo>
                                <a:cubicBezTo>
                                  <a:pt x="338945" y="221001"/>
                                  <a:pt x="346539" y="221001"/>
                                  <a:pt x="351625" y="226085"/>
                                </a:cubicBezTo>
                                <a:cubicBezTo>
                                  <a:pt x="356712" y="231170"/>
                                  <a:pt x="356712" y="238761"/>
                                  <a:pt x="351625" y="243846"/>
                                </a:cubicBezTo>
                                <a:lnTo>
                                  <a:pt x="316090" y="279366"/>
                                </a:lnTo>
                                <a:cubicBezTo>
                                  <a:pt x="321177" y="284451"/>
                                  <a:pt x="327553" y="288318"/>
                                  <a:pt x="332568" y="293402"/>
                                </a:cubicBezTo>
                                <a:lnTo>
                                  <a:pt x="373262" y="254015"/>
                                </a:lnTo>
                                <a:cubicBezTo>
                                  <a:pt x="378277" y="248930"/>
                                  <a:pt x="385943" y="248930"/>
                                  <a:pt x="391029" y="254015"/>
                                </a:cubicBezTo>
                                <a:cubicBezTo>
                                  <a:pt x="396044" y="259099"/>
                                  <a:pt x="396044" y="266690"/>
                                  <a:pt x="391029" y="271775"/>
                                </a:cubicBezTo>
                                <a:lnTo>
                                  <a:pt x="351625" y="309874"/>
                                </a:lnTo>
                                <a:cubicBezTo>
                                  <a:pt x="358002" y="316247"/>
                                  <a:pt x="364306" y="322549"/>
                                  <a:pt x="370683" y="328923"/>
                                </a:cubicBezTo>
                                <a:lnTo>
                                  <a:pt x="415101" y="288318"/>
                                </a:lnTo>
                                <a:cubicBezTo>
                                  <a:pt x="420188" y="284451"/>
                                  <a:pt x="427782" y="284451"/>
                                  <a:pt x="432869" y="289535"/>
                                </a:cubicBezTo>
                                <a:cubicBezTo>
                                  <a:pt x="436738" y="294620"/>
                                  <a:pt x="436738" y="302282"/>
                                  <a:pt x="431651" y="307367"/>
                                </a:cubicBezTo>
                                <a:lnTo>
                                  <a:pt x="387161" y="347972"/>
                                </a:lnTo>
                                <a:cubicBezTo>
                                  <a:pt x="396044" y="358141"/>
                                  <a:pt x="405000" y="368310"/>
                                  <a:pt x="412594" y="378480"/>
                                </a:cubicBezTo>
                                <a:lnTo>
                                  <a:pt x="458302" y="339092"/>
                                </a:lnTo>
                                <a:cubicBezTo>
                                  <a:pt x="463389" y="334007"/>
                                  <a:pt x="470983" y="335296"/>
                                  <a:pt x="476070" y="340381"/>
                                </a:cubicBezTo>
                                <a:cubicBezTo>
                                  <a:pt x="481157" y="345466"/>
                                  <a:pt x="479867" y="353057"/>
                                  <a:pt x="474780" y="358141"/>
                                </a:cubicBezTo>
                                <a:lnTo>
                                  <a:pt x="427782" y="398746"/>
                                </a:lnTo>
                                <a:cubicBezTo>
                                  <a:pt x="435448" y="408916"/>
                                  <a:pt x="443042" y="420374"/>
                                  <a:pt x="449419" y="430543"/>
                                </a:cubicBezTo>
                                <a:lnTo>
                                  <a:pt x="497635" y="398746"/>
                                </a:lnTo>
                                <a:cubicBezTo>
                                  <a:pt x="504011" y="394951"/>
                                  <a:pt x="511605" y="396240"/>
                                  <a:pt x="515402" y="402614"/>
                                </a:cubicBezTo>
                                <a:cubicBezTo>
                                  <a:pt x="519199" y="408916"/>
                                  <a:pt x="517981" y="416578"/>
                                  <a:pt x="511605" y="420374"/>
                                </a:cubicBezTo>
                                <a:lnTo>
                                  <a:pt x="463389" y="453388"/>
                                </a:lnTo>
                                <a:cubicBezTo>
                                  <a:pt x="469694" y="464846"/>
                                  <a:pt x="476070" y="475015"/>
                                  <a:pt x="481157" y="486402"/>
                                </a:cubicBezTo>
                                <a:lnTo>
                                  <a:pt x="534459" y="458472"/>
                                </a:lnTo>
                                <a:cubicBezTo>
                                  <a:pt x="540835" y="454677"/>
                                  <a:pt x="548430" y="457183"/>
                                  <a:pt x="552227" y="463557"/>
                                </a:cubicBezTo>
                                <a:cubicBezTo>
                                  <a:pt x="556024" y="469931"/>
                                  <a:pt x="553516" y="477522"/>
                                  <a:pt x="547140" y="481317"/>
                                </a:cubicBezTo>
                                <a:lnTo>
                                  <a:pt x="492548" y="510536"/>
                                </a:lnTo>
                                <a:cubicBezTo>
                                  <a:pt x="497635" y="520705"/>
                                  <a:pt x="502721" y="532163"/>
                                  <a:pt x="506518" y="542261"/>
                                </a:cubicBezTo>
                                <a:lnTo>
                                  <a:pt x="562400" y="520705"/>
                                </a:lnTo>
                                <a:cubicBezTo>
                                  <a:pt x="568705" y="518127"/>
                                  <a:pt x="576370" y="521994"/>
                                  <a:pt x="578878" y="528296"/>
                                </a:cubicBezTo>
                                <a:cubicBezTo>
                                  <a:pt x="581457" y="534670"/>
                                  <a:pt x="577588" y="542261"/>
                                  <a:pt x="571284" y="544839"/>
                                </a:cubicBezTo>
                                <a:lnTo>
                                  <a:pt x="515402" y="566394"/>
                                </a:lnTo>
                                <a:cubicBezTo>
                                  <a:pt x="519199" y="577853"/>
                                  <a:pt x="522996" y="588022"/>
                                  <a:pt x="525575" y="599408"/>
                                </a:cubicBezTo>
                                <a:lnTo>
                                  <a:pt x="581457" y="588022"/>
                                </a:lnTo>
                                <a:cubicBezTo>
                                  <a:pt x="589051" y="586733"/>
                                  <a:pt x="595356" y="591817"/>
                                  <a:pt x="596646" y="598191"/>
                                </a:cubicBezTo>
                                <a:cubicBezTo>
                                  <a:pt x="597935" y="605782"/>
                                  <a:pt x="592848" y="612156"/>
                                  <a:pt x="586472" y="613445"/>
                                </a:cubicBezTo>
                                <a:lnTo>
                                  <a:pt x="531880" y="624831"/>
                                </a:lnTo>
                                <a:cubicBezTo>
                                  <a:pt x="534459" y="636290"/>
                                  <a:pt x="536967" y="647676"/>
                                  <a:pt x="539546" y="659134"/>
                                </a:cubicBezTo>
                                <a:lnTo>
                                  <a:pt x="596646" y="654050"/>
                                </a:lnTo>
                                <a:cubicBezTo>
                                  <a:pt x="604240" y="652761"/>
                                  <a:pt x="610616" y="657845"/>
                                  <a:pt x="610616" y="665508"/>
                                </a:cubicBezTo>
                                <a:cubicBezTo>
                                  <a:pt x="611906" y="673099"/>
                                  <a:pt x="606819" y="679473"/>
                                  <a:pt x="599225" y="679473"/>
                                </a:cubicBezTo>
                                <a:lnTo>
                                  <a:pt x="544632" y="683268"/>
                                </a:lnTo>
                                <a:cubicBezTo>
                                  <a:pt x="545850" y="695944"/>
                                  <a:pt x="547140" y="707402"/>
                                  <a:pt x="548430" y="720078"/>
                                </a:cubicBezTo>
                                <a:lnTo>
                                  <a:pt x="601732" y="716282"/>
                                </a:lnTo>
                                <a:cubicBezTo>
                                  <a:pt x="609326" y="714993"/>
                                  <a:pt x="615703" y="720078"/>
                                  <a:pt x="615703" y="727741"/>
                                </a:cubicBezTo>
                                <a:cubicBezTo>
                                  <a:pt x="616992" y="735332"/>
                                  <a:pt x="611906" y="741705"/>
                                  <a:pt x="604240" y="741705"/>
                                </a:cubicBezTo>
                                <a:lnTo>
                                  <a:pt x="550937" y="745501"/>
                                </a:lnTo>
                                <a:cubicBezTo>
                                  <a:pt x="552227" y="754381"/>
                                  <a:pt x="552227" y="763261"/>
                                  <a:pt x="552227" y="772141"/>
                                </a:cubicBezTo>
                                <a:cubicBezTo>
                                  <a:pt x="552227" y="774719"/>
                                  <a:pt x="552227" y="777226"/>
                                  <a:pt x="552227" y="779804"/>
                                </a:cubicBezTo>
                                <a:lnTo>
                                  <a:pt x="604240" y="779804"/>
                                </a:lnTo>
                                <a:cubicBezTo>
                                  <a:pt x="611906" y="779804"/>
                                  <a:pt x="616992" y="784888"/>
                                  <a:pt x="616992" y="792480"/>
                                </a:cubicBezTo>
                                <a:cubicBezTo>
                                  <a:pt x="616992" y="800071"/>
                                  <a:pt x="610616" y="805155"/>
                                  <a:pt x="604240" y="805155"/>
                                </a:cubicBezTo>
                                <a:lnTo>
                                  <a:pt x="550937" y="805155"/>
                                </a:lnTo>
                                <a:cubicBezTo>
                                  <a:pt x="550937" y="817902"/>
                                  <a:pt x="549719" y="830578"/>
                                  <a:pt x="548430" y="842036"/>
                                </a:cubicBezTo>
                                <a:lnTo>
                                  <a:pt x="600443" y="845832"/>
                                </a:lnTo>
                                <a:cubicBezTo>
                                  <a:pt x="606819" y="847121"/>
                                  <a:pt x="611906" y="852205"/>
                                  <a:pt x="611906" y="859797"/>
                                </a:cubicBezTo>
                                <a:cubicBezTo>
                                  <a:pt x="611906" y="866170"/>
                                  <a:pt x="605529" y="871255"/>
                                  <a:pt x="599225" y="871255"/>
                                </a:cubicBezTo>
                                <a:cubicBezTo>
                                  <a:pt x="599225" y="871255"/>
                                  <a:pt x="597935" y="871255"/>
                                  <a:pt x="597935" y="871255"/>
                                </a:cubicBezTo>
                                <a:lnTo>
                                  <a:pt x="544632" y="866170"/>
                                </a:lnTo>
                                <a:cubicBezTo>
                                  <a:pt x="543343" y="878846"/>
                                  <a:pt x="540835" y="890304"/>
                                  <a:pt x="538256" y="902980"/>
                                </a:cubicBezTo>
                                <a:lnTo>
                                  <a:pt x="590341" y="910571"/>
                                </a:lnTo>
                                <a:cubicBezTo>
                                  <a:pt x="596646" y="910571"/>
                                  <a:pt x="601732" y="918234"/>
                                  <a:pt x="600443" y="924536"/>
                                </a:cubicBezTo>
                                <a:cubicBezTo>
                                  <a:pt x="599225" y="929620"/>
                                  <a:pt x="594138" y="934705"/>
                                  <a:pt x="587762" y="934705"/>
                                </a:cubicBezTo>
                                <a:cubicBezTo>
                                  <a:pt x="586472" y="934705"/>
                                  <a:pt x="586472" y="934705"/>
                                  <a:pt x="585254" y="934705"/>
                                </a:cubicBezTo>
                                <a:lnTo>
                                  <a:pt x="531880" y="925825"/>
                                </a:lnTo>
                                <a:cubicBezTo>
                                  <a:pt x="529372" y="935994"/>
                                  <a:pt x="526865" y="946163"/>
                                  <a:pt x="522996" y="956332"/>
                                </a:cubicBezTo>
                                <a:lnTo>
                                  <a:pt x="581457" y="971514"/>
                                </a:lnTo>
                                <a:cubicBezTo>
                                  <a:pt x="587762" y="972803"/>
                                  <a:pt x="591559" y="980466"/>
                                  <a:pt x="590341" y="986768"/>
                                </a:cubicBezTo>
                                <a:cubicBezTo>
                                  <a:pt x="587762" y="991853"/>
                                  <a:pt x="582675" y="995648"/>
                                  <a:pt x="577588" y="995648"/>
                                </a:cubicBezTo>
                                <a:cubicBezTo>
                                  <a:pt x="576370" y="995648"/>
                                  <a:pt x="575081" y="995648"/>
                                  <a:pt x="573791" y="995648"/>
                                </a:cubicBezTo>
                                <a:lnTo>
                                  <a:pt x="514112" y="980466"/>
                                </a:lnTo>
                                <a:cubicBezTo>
                                  <a:pt x="510315" y="991853"/>
                                  <a:pt x="506518" y="1003311"/>
                                  <a:pt x="501432" y="1014697"/>
                                </a:cubicBezTo>
                                <a:lnTo>
                                  <a:pt x="547140" y="1032529"/>
                                </a:lnTo>
                                <a:cubicBezTo>
                                  <a:pt x="553516" y="1035036"/>
                                  <a:pt x="557313" y="1042698"/>
                                  <a:pt x="554734" y="1049000"/>
                                </a:cubicBezTo>
                                <a:cubicBezTo>
                                  <a:pt x="553516" y="1054085"/>
                                  <a:pt x="548430" y="1056663"/>
                                  <a:pt x="543343" y="1056663"/>
                                </a:cubicBezTo>
                                <a:cubicBezTo>
                                  <a:pt x="540764" y="1056663"/>
                                  <a:pt x="539546" y="1055374"/>
                                  <a:pt x="538256" y="1055374"/>
                                </a:cubicBezTo>
                                <a:lnTo>
                                  <a:pt x="490040" y="1037614"/>
                                </a:lnTo>
                                <a:cubicBezTo>
                                  <a:pt x="483664" y="1051579"/>
                                  <a:pt x="477288" y="1065543"/>
                                  <a:pt x="469694" y="1078219"/>
                                </a:cubicBezTo>
                                <a:lnTo>
                                  <a:pt x="522996" y="1107437"/>
                                </a:lnTo>
                                <a:cubicBezTo>
                                  <a:pt x="529372" y="1111233"/>
                                  <a:pt x="531880" y="1118896"/>
                                  <a:pt x="528083" y="1125198"/>
                                </a:cubicBezTo>
                                <a:lnTo>
                                  <a:pt x="521122" y="1129092"/>
                                </a:lnTo>
                                <a:lnTo>
                                  <a:pt x="508144" y="1129092"/>
                                </a:lnTo>
                                <a:lnTo>
                                  <a:pt x="457013" y="1101064"/>
                                </a:lnTo>
                                <a:lnTo>
                                  <a:pt x="438004" y="1129092"/>
                                </a:lnTo>
                                <a:lnTo>
                                  <a:pt x="390018" y="1129092"/>
                                </a:lnTo>
                                <a:lnTo>
                                  <a:pt x="360509" y="1102353"/>
                                </a:lnTo>
                                <a:cubicBezTo>
                                  <a:pt x="355423" y="1097268"/>
                                  <a:pt x="354205" y="1089677"/>
                                  <a:pt x="359291" y="1084593"/>
                                </a:cubicBezTo>
                                <a:cubicBezTo>
                                  <a:pt x="364306" y="1079508"/>
                                  <a:pt x="371972" y="1078219"/>
                                  <a:pt x="377059" y="1083303"/>
                                </a:cubicBezTo>
                                <a:lnTo>
                                  <a:pt x="415101" y="1118896"/>
                                </a:lnTo>
                                <a:cubicBezTo>
                                  <a:pt x="421478" y="1109944"/>
                                  <a:pt x="426564" y="1099846"/>
                                  <a:pt x="432869" y="1090895"/>
                                </a:cubicBezTo>
                                <a:lnTo>
                                  <a:pt x="383363" y="1062965"/>
                                </a:lnTo>
                                <a:cubicBezTo>
                                  <a:pt x="377059" y="1059170"/>
                                  <a:pt x="374480" y="1051579"/>
                                  <a:pt x="378277" y="1045205"/>
                                </a:cubicBezTo>
                                <a:cubicBezTo>
                                  <a:pt x="382146" y="1038831"/>
                                  <a:pt x="389740" y="1036325"/>
                                  <a:pt x="396044" y="1040120"/>
                                </a:cubicBezTo>
                                <a:lnTo>
                                  <a:pt x="446839" y="1068050"/>
                                </a:lnTo>
                                <a:cubicBezTo>
                                  <a:pt x="453216" y="1055374"/>
                                  <a:pt x="459520" y="1043916"/>
                                  <a:pt x="465897" y="1031240"/>
                                </a:cubicBezTo>
                                <a:lnTo>
                                  <a:pt x="402421" y="1007106"/>
                                </a:lnTo>
                                <a:cubicBezTo>
                                  <a:pt x="396044" y="1004600"/>
                                  <a:pt x="392247" y="996937"/>
                                  <a:pt x="394826" y="990635"/>
                                </a:cubicBezTo>
                                <a:cubicBezTo>
                                  <a:pt x="397334" y="984262"/>
                                  <a:pt x="405000" y="980466"/>
                                  <a:pt x="411304" y="982972"/>
                                </a:cubicBezTo>
                                <a:lnTo>
                                  <a:pt x="476070" y="1007106"/>
                                </a:lnTo>
                                <a:cubicBezTo>
                                  <a:pt x="481157" y="996937"/>
                                  <a:pt x="484954" y="985551"/>
                                  <a:pt x="488751" y="975381"/>
                                </a:cubicBezTo>
                                <a:lnTo>
                                  <a:pt x="434159" y="961417"/>
                                </a:lnTo>
                                <a:cubicBezTo>
                                  <a:pt x="427782" y="960128"/>
                                  <a:pt x="423985" y="952465"/>
                                  <a:pt x="425275" y="946163"/>
                                </a:cubicBezTo>
                                <a:cubicBezTo>
                                  <a:pt x="426564" y="939789"/>
                                  <a:pt x="434159" y="935994"/>
                                  <a:pt x="440535" y="937283"/>
                                </a:cubicBezTo>
                                <a:lnTo>
                                  <a:pt x="496345" y="952465"/>
                                </a:lnTo>
                                <a:cubicBezTo>
                                  <a:pt x="500142" y="943585"/>
                                  <a:pt x="502721" y="934705"/>
                                  <a:pt x="505229" y="924536"/>
                                </a:cubicBezTo>
                                <a:lnTo>
                                  <a:pt x="441753" y="914366"/>
                                </a:lnTo>
                                <a:cubicBezTo>
                                  <a:pt x="435448" y="914366"/>
                                  <a:pt x="430361" y="906775"/>
                                  <a:pt x="431651" y="900402"/>
                                </a:cubicBezTo>
                                <a:cubicBezTo>
                                  <a:pt x="431651" y="894100"/>
                                  <a:pt x="439245" y="889015"/>
                                  <a:pt x="445621" y="890304"/>
                                </a:cubicBezTo>
                                <a:lnTo>
                                  <a:pt x="510315" y="900402"/>
                                </a:lnTo>
                                <a:cubicBezTo>
                                  <a:pt x="512895" y="889015"/>
                                  <a:pt x="515402" y="877557"/>
                                  <a:pt x="516692" y="866170"/>
                                </a:cubicBezTo>
                                <a:lnTo>
                                  <a:pt x="451926" y="861086"/>
                                </a:lnTo>
                                <a:cubicBezTo>
                                  <a:pt x="445621" y="859797"/>
                                  <a:pt x="440535" y="854712"/>
                                  <a:pt x="440535" y="847121"/>
                                </a:cubicBezTo>
                                <a:cubicBezTo>
                                  <a:pt x="441753" y="840747"/>
                                  <a:pt x="446839" y="834374"/>
                                  <a:pt x="454505" y="835663"/>
                                </a:cubicBezTo>
                                <a:lnTo>
                                  <a:pt x="520489" y="840747"/>
                                </a:lnTo>
                                <a:cubicBezTo>
                                  <a:pt x="521778" y="829289"/>
                                  <a:pt x="521778" y="817902"/>
                                  <a:pt x="522996" y="806444"/>
                                </a:cubicBezTo>
                                <a:lnTo>
                                  <a:pt x="458302" y="806444"/>
                                </a:lnTo>
                                <a:cubicBezTo>
                                  <a:pt x="450637" y="806444"/>
                                  <a:pt x="445621" y="801360"/>
                                  <a:pt x="445621" y="793769"/>
                                </a:cubicBezTo>
                                <a:cubicBezTo>
                                  <a:pt x="445621" y="786106"/>
                                  <a:pt x="451926" y="781021"/>
                                  <a:pt x="458302" y="781021"/>
                                </a:cubicBezTo>
                                <a:lnTo>
                                  <a:pt x="524286" y="781021"/>
                                </a:lnTo>
                                <a:cubicBezTo>
                                  <a:pt x="524286" y="778515"/>
                                  <a:pt x="524286" y="775937"/>
                                  <a:pt x="524286" y="773430"/>
                                </a:cubicBezTo>
                                <a:cubicBezTo>
                                  <a:pt x="524286" y="764550"/>
                                  <a:pt x="522996" y="756887"/>
                                  <a:pt x="522996" y="748007"/>
                                </a:cubicBezTo>
                                <a:lnTo>
                                  <a:pt x="458302" y="753092"/>
                                </a:lnTo>
                                <a:cubicBezTo>
                                  <a:pt x="458302" y="753092"/>
                                  <a:pt x="457013" y="753092"/>
                                  <a:pt x="457013" y="753092"/>
                                </a:cubicBezTo>
                                <a:cubicBezTo>
                                  <a:pt x="450637" y="753092"/>
                                  <a:pt x="444332" y="748007"/>
                                  <a:pt x="444332" y="741705"/>
                                </a:cubicBezTo>
                                <a:cubicBezTo>
                                  <a:pt x="443042" y="734043"/>
                                  <a:pt x="448129" y="727741"/>
                                  <a:pt x="455723" y="727741"/>
                                </a:cubicBezTo>
                                <a:lnTo>
                                  <a:pt x="520489" y="722656"/>
                                </a:lnTo>
                                <a:cubicBezTo>
                                  <a:pt x="519199" y="709909"/>
                                  <a:pt x="517981" y="697233"/>
                                  <a:pt x="516692" y="685775"/>
                                </a:cubicBezTo>
                                <a:lnTo>
                                  <a:pt x="453216" y="690859"/>
                                </a:lnTo>
                                <a:cubicBezTo>
                                  <a:pt x="453216" y="690859"/>
                                  <a:pt x="451926" y="690859"/>
                                  <a:pt x="451926" y="690859"/>
                                </a:cubicBezTo>
                                <a:cubicBezTo>
                                  <a:pt x="445621" y="690859"/>
                                  <a:pt x="439245" y="685775"/>
                                  <a:pt x="439245" y="679473"/>
                                </a:cubicBezTo>
                                <a:cubicBezTo>
                                  <a:pt x="437956" y="671810"/>
                                  <a:pt x="443042" y="665508"/>
                                  <a:pt x="450637" y="665508"/>
                                </a:cubicBezTo>
                                <a:lnTo>
                                  <a:pt x="511605" y="660424"/>
                                </a:lnTo>
                                <a:cubicBezTo>
                                  <a:pt x="510315" y="650254"/>
                                  <a:pt x="507808" y="640085"/>
                                  <a:pt x="505229" y="629916"/>
                                </a:cubicBezTo>
                                <a:lnTo>
                                  <a:pt x="443042" y="642592"/>
                                </a:lnTo>
                                <a:cubicBezTo>
                                  <a:pt x="441753" y="642592"/>
                                  <a:pt x="441753" y="642592"/>
                                  <a:pt x="440535" y="642592"/>
                                </a:cubicBezTo>
                                <a:cubicBezTo>
                                  <a:pt x="434159" y="642592"/>
                                  <a:pt x="429072" y="638796"/>
                                  <a:pt x="427782" y="632494"/>
                                </a:cubicBezTo>
                                <a:cubicBezTo>
                                  <a:pt x="426564" y="624831"/>
                                  <a:pt x="431651" y="618458"/>
                                  <a:pt x="437956" y="617240"/>
                                </a:cubicBezTo>
                                <a:lnTo>
                                  <a:pt x="498924" y="604493"/>
                                </a:lnTo>
                                <a:cubicBezTo>
                                  <a:pt x="496345" y="594324"/>
                                  <a:pt x="493837" y="584226"/>
                                  <a:pt x="490040" y="575275"/>
                                </a:cubicBezTo>
                                <a:lnTo>
                                  <a:pt x="435448" y="595613"/>
                                </a:lnTo>
                                <a:cubicBezTo>
                                  <a:pt x="432869" y="596902"/>
                                  <a:pt x="431651" y="596902"/>
                                  <a:pt x="430361" y="596902"/>
                                </a:cubicBezTo>
                                <a:cubicBezTo>
                                  <a:pt x="425275" y="596902"/>
                                  <a:pt x="421478" y="594324"/>
                                  <a:pt x="418899" y="589311"/>
                                </a:cubicBezTo>
                                <a:cubicBezTo>
                                  <a:pt x="416391" y="582937"/>
                                  <a:pt x="420188" y="575275"/>
                                  <a:pt x="426564" y="572768"/>
                                </a:cubicBezTo>
                                <a:lnTo>
                                  <a:pt x="481157" y="552430"/>
                                </a:lnTo>
                                <a:cubicBezTo>
                                  <a:pt x="477359" y="542261"/>
                                  <a:pt x="472273" y="532163"/>
                                  <a:pt x="468404" y="523211"/>
                                </a:cubicBezTo>
                                <a:lnTo>
                                  <a:pt x="417681" y="549923"/>
                                </a:lnTo>
                                <a:cubicBezTo>
                                  <a:pt x="415101" y="551212"/>
                                  <a:pt x="413884" y="551212"/>
                                  <a:pt x="411304" y="551212"/>
                                </a:cubicBezTo>
                                <a:cubicBezTo>
                                  <a:pt x="406218" y="551212"/>
                                  <a:pt x="402421" y="548634"/>
                                  <a:pt x="399913" y="544839"/>
                                </a:cubicBezTo>
                                <a:cubicBezTo>
                                  <a:pt x="396044" y="538465"/>
                                  <a:pt x="398623" y="530874"/>
                                  <a:pt x="405000" y="527078"/>
                                </a:cubicBezTo>
                                <a:lnTo>
                                  <a:pt x="457013" y="499077"/>
                                </a:lnTo>
                                <a:cubicBezTo>
                                  <a:pt x="451926" y="488980"/>
                                  <a:pt x="445621" y="478811"/>
                                  <a:pt x="440535" y="468642"/>
                                </a:cubicBezTo>
                                <a:lnTo>
                                  <a:pt x="391029" y="501656"/>
                                </a:lnTo>
                                <a:cubicBezTo>
                                  <a:pt x="388450" y="502945"/>
                                  <a:pt x="385943" y="504162"/>
                                  <a:pt x="383363" y="504162"/>
                                </a:cubicBezTo>
                                <a:cubicBezTo>
                                  <a:pt x="379566" y="504162"/>
                                  <a:pt x="375769" y="502945"/>
                                  <a:pt x="373262" y="499077"/>
                                </a:cubicBezTo>
                                <a:cubicBezTo>
                                  <a:pt x="369393" y="492775"/>
                                  <a:pt x="370683" y="485113"/>
                                  <a:pt x="377059" y="481317"/>
                                </a:cubicBezTo>
                                <a:lnTo>
                                  <a:pt x="427782" y="447014"/>
                                </a:lnTo>
                                <a:cubicBezTo>
                                  <a:pt x="421478" y="438134"/>
                                  <a:pt x="415101" y="427965"/>
                                  <a:pt x="408797" y="419085"/>
                                </a:cubicBezTo>
                                <a:lnTo>
                                  <a:pt x="365596" y="455894"/>
                                </a:lnTo>
                                <a:cubicBezTo>
                                  <a:pt x="363088" y="457183"/>
                                  <a:pt x="359291" y="458472"/>
                                  <a:pt x="356712" y="458472"/>
                                </a:cubicBezTo>
                                <a:cubicBezTo>
                                  <a:pt x="352915" y="458472"/>
                                  <a:pt x="349118" y="457183"/>
                                  <a:pt x="346539" y="454677"/>
                                </a:cubicBezTo>
                                <a:cubicBezTo>
                                  <a:pt x="341524" y="449592"/>
                                  <a:pt x="342742" y="441930"/>
                                  <a:pt x="347828" y="436845"/>
                                </a:cubicBezTo>
                                <a:lnTo>
                                  <a:pt x="392247" y="398746"/>
                                </a:lnTo>
                                <a:cubicBezTo>
                                  <a:pt x="384653" y="388649"/>
                                  <a:pt x="377059" y="379697"/>
                                  <a:pt x="368175" y="369600"/>
                                </a:cubicBezTo>
                                <a:lnTo>
                                  <a:pt x="326264" y="408916"/>
                                </a:lnTo>
                                <a:cubicBezTo>
                                  <a:pt x="323685" y="411494"/>
                                  <a:pt x="319888" y="412783"/>
                                  <a:pt x="317380" y="412783"/>
                                </a:cubicBezTo>
                                <a:cubicBezTo>
                                  <a:pt x="314801" y="412783"/>
                                  <a:pt x="311004" y="411494"/>
                                  <a:pt x="308496" y="408916"/>
                                </a:cubicBezTo>
                                <a:cubicBezTo>
                                  <a:pt x="304699" y="403831"/>
                                  <a:pt x="304699" y="396240"/>
                                  <a:pt x="309786" y="391155"/>
                                </a:cubicBezTo>
                                <a:lnTo>
                                  <a:pt x="352915" y="351768"/>
                                </a:lnTo>
                                <a:cubicBezTo>
                                  <a:pt x="346539" y="345466"/>
                                  <a:pt x="340234" y="339092"/>
                                  <a:pt x="333858" y="332718"/>
                                </a:cubicBezTo>
                                <a:lnTo>
                                  <a:pt x="288150" y="375902"/>
                                </a:lnTo>
                                <a:cubicBezTo>
                                  <a:pt x="285642" y="378480"/>
                                  <a:pt x="281845" y="379697"/>
                                  <a:pt x="279266" y="379697"/>
                                </a:cubicBezTo>
                                <a:cubicBezTo>
                                  <a:pt x="276758" y="379697"/>
                                  <a:pt x="272961" y="378480"/>
                                  <a:pt x="270382" y="375902"/>
                                </a:cubicBezTo>
                                <a:cubicBezTo>
                                  <a:pt x="265295" y="370817"/>
                                  <a:pt x="265295" y="363226"/>
                                  <a:pt x="270382" y="358141"/>
                                </a:cubicBezTo>
                                <a:lnTo>
                                  <a:pt x="314801" y="316247"/>
                                </a:lnTo>
                                <a:cubicBezTo>
                                  <a:pt x="309786" y="311163"/>
                                  <a:pt x="303410" y="307367"/>
                                  <a:pt x="298323" y="302282"/>
                                </a:cubicBezTo>
                                <a:lnTo>
                                  <a:pt x="250107" y="349261"/>
                                </a:lnTo>
                                <a:cubicBezTo>
                                  <a:pt x="247528" y="351768"/>
                                  <a:pt x="245020" y="353057"/>
                                  <a:pt x="241223" y="353057"/>
                                </a:cubicBezTo>
                                <a:cubicBezTo>
                                  <a:pt x="238644" y="353057"/>
                                  <a:pt x="234847" y="351768"/>
                                  <a:pt x="232339" y="349261"/>
                                </a:cubicBezTo>
                                <a:cubicBezTo>
                                  <a:pt x="227253" y="344177"/>
                                  <a:pt x="227253" y="336586"/>
                                  <a:pt x="232339" y="331501"/>
                                </a:cubicBezTo>
                                <a:lnTo>
                                  <a:pt x="278048" y="287029"/>
                                </a:lnTo>
                                <a:cubicBezTo>
                                  <a:pt x="272961" y="281944"/>
                                  <a:pt x="267874" y="278149"/>
                                  <a:pt x="261498" y="274353"/>
                                </a:cubicBezTo>
                                <a:lnTo>
                                  <a:pt x="210703" y="326416"/>
                                </a:lnTo>
                                <a:cubicBezTo>
                                  <a:pt x="208196" y="328923"/>
                                  <a:pt x="205688" y="330212"/>
                                  <a:pt x="201819" y="330212"/>
                                </a:cubicBezTo>
                                <a:cubicBezTo>
                                  <a:pt x="198022" y="330212"/>
                                  <a:pt x="195515" y="328923"/>
                                  <a:pt x="192936" y="326416"/>
                                </a:cubicBezTo>
                                <a:cubicBezTo>
                                  <a:pt x="187849" y="321332"/>
                                  <a:pt x="187849" y="313669"/>
                                  <a:pt x="192936" y="308584"/>
                                </a:cubicBezTo>
                                <a:lnTo>
                                  <a:pt x="239934" y="260317"/>
                                </a:lnTo>
                                <a:cubicBezTo>
                                  <a:pt x="237426" y="257810"/>
                                  <a:pt x="234847" y="256521"/>
                                  <a:pt x="232339" y="255304"/>
                                </a:cubicBezTo>
                                <a:cubicBezTo>
                                  <a:pt x="104098" y="389866"/>
                                  <a:pt x="24144" y="572768"/>
                                  <a:pt x="24144" y="773430"/>
                                </a:cubicBezTo>
                                <a:cubicBezTo>
                                  <a:pt x="24144" y="873761"/>
                                  <a:pt x="44133" y="969652"/>
                                  <a:pt x="80151" y="1057281"/>
                                </a:cubicBezTo>
                                <a:lnTo>
                                  <a:pt x="117882" y="1129092"/>
                                </a:lnTo>
                                <a:lnTo>
                                  <a:pt x="90572" y="1129092"/>
                                </a:lnTo>
                                <a:lnTo>
                                  <a:pt x="58855" y="1069491"/>
                                </a:lnTo>
                                <a:cubicBezTo>
                                  <a:pt x="20938" y="978210"/>
                                  <a:pt x="0" y="878201"/>
                                  <a:pt x="0" y="773430"/>
                                </a:cubicBezTo>
                                <a:cubicBezTo>
                                  <a:pt x="0" y="563888"/>
                                  <a:pt x="83751" y="373395"/>
                                  <a:pt x="219587" y="233676"/>
                                </a:cubicBezTo>
                                <a:cubicBezTo>
                                  <a:pt x="220876" y="232387"/>
                                  <a:pt x="222166" y="231170"/>
                                  <a:pt x="223456" y="229881"/>
                                </a:cubicBezTo>
                                <a:cubicBezTo>
                                  <a:pt x="363088" y="87656"/>
                                  <a:pt x="558603" y="0"/>
                                  <a:pt x="7731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88" name="Baseball player - left">
                          <a:extLst/>
                        </wps:cNvPr>
                        <wps:cNvSpPr/>
                        <wps:spPr>
                          <a:xfrm>
                            <a:off x="25400" y="4310159"/>
                            <a:ext cx="754597" cy="1266150"/>
                          </a:xfrm>
                          <a:custGeom>
                            <a:avLst/>
                            <a:gdLst>
                              <a:gd name="connsiteX0" fmla="*/ 228489 w 754597"/>
                              <a:gd name="connsiteY0" fmla="*/ 543690 h 1266150"/>
                              <a:gd name="connsiteX1" fmla="*/ 186717 w 754597"/>
                              <a:gd name="connsiteY1" fmla="*/ 557073 h 1266150"/>
                              <a:gd name="connsiteX2" fmla="*/ 193413 w 754597"/>
                              <a:gd name="connsiteY2" fmla="*/ 555400 h 1266150"/>
                              <a:gd name="connsiteX3" fmla="*/ 126608 w 754597"/>
                              <a:gd name="connsiteY3" fmla="*/ 506946 h 1266150"/>
                              <a:gd name="connsiteX4" fmla="*/ 168342 w 754597"/>
                              <a:gd name="connsiteY4" fmla="*/ 558746 h 1266150"/>
                              <a:gd name="connsiteX5" fmla="*/ 129918 w 754597"/>
                              <a:gd name="connsiteY5" fmla="*/ 510292 h 1266150"/>
                              <a:gd name="connsiteX6" fmla="*/ 104885 w 754597"/>
                              <a:gd name="connsiteY6" fmla="*/ 416789 h 1266150"/>
                              <a:gd name="connsiteX7" fmla="*/ 71482 w 754597"/>
                              <a:gd name="connsiteY7" fmla="*/ 441883 h 1266150"/>
                              <a:gd name="connsiteX8" fmla="*/ 91531 w 754597"/>
                              <a:gd name="connsiteY8" fmla="*/ 455206 h 1266150"/>
                              <a:gd name="connsiteX9" fmla="*/ 123260 w 754597"/>
                              <a:gd name="connsiteY9" fmla="*/ 498641 h 1266150"/>
                              <a:gd name="connsiteX10" fmla="*/ 709286 w 754597"/>
                              <a:gd name="connsiteY10" fmla="*/ 240411 h 1266150"/>
                              <a:gd name="connsiteX11" fmla="*/ 752712 w 754597"/>
                              <a:gd name="connsiteY11" fmla="*/ 283819 h 1266150"/>
                              <a:gd name="connsiteX12" fmla="*/ 709286 w 754597"/>
                              <a:gd name="connsiteY12" fmla="*/ 327227 h 1266150"/>
                              <a:gd name="connsiteX13" fmla="*/ 665860 w 754597"/>
                              <a:gd name="connsiteY13" fmla="*/ 283819 h 1266150"/>
                              <a:gd name="connsiteX14" fmla="*/ 709286 w 754597"/>
                              <a:gd name="connsiteY14" fmla="*/ 240411 h 1266150"/>
                              <a:gd name="connsiteX15" fmla="*/ 566190 w 754597"/>
                              <a:gd name="connsiteY15" fmla="*/ 115 h 1266150"/>
                              <a:gd name="connsiteX16" fmla="*/ 602612 w 754597"/>
                              <a:gd name="connsiteY16" fmla="*/ 41166 h 1266150"/>
                              <a:gd name="connsiteX17" fmla="*/ 433926 w 754597"/>
                              <a:gd name="connsiteY17" fmla="*/ 178104 h 1266150"/>
                              <a:gd name="connsiteX18" fmla="*/ 382148 w 754597"/>
                              <a:gd name="connsiteY18" fmla="*/ 214788 h 1266150"/>
                              <a:gd name="connsiteX19" fmla="*/ 382148 w 754597"/>
                              <a:gd name="connsiteY19" fmla="*/ 259896 h 1266150"/>
                              <a:gd name="connsiteX20" fmla="*/ 260218 w 754597"/>
                              <a:gd name="connsiteY20" fmla="*/ 314982 h 1266150"/>
                              <a:gd name="connsiteX21" fmla="*/ 258544 w 754597"/>
                              <a:gd name="connsiteY21" fmla="*/ 314982 h 1266150"/>
                              <a:gd name="connsiteX22" fmla="*/ 248538 w 754597"/>
                              <a:gd name="connsiteY22" fmla="*/ 309963 h 1266150"/>
                              <a:gd name="connsiteX23" fmla="*/ 186717 w 754597"/>
                              <a:gd name="connsiteY23" fmla="*/ 353399 h 1266150"/>
                              <a:gd name="connsiteX24" fmla="*/ 151641 w 754597"/>
                              <a:gd name="connsiteY24" fmla="*/ 380105 h 1266150"/>
                              <a:gd name="connsiteX25" fmla="*/ 230163 w 754597"/>
                              <a:gd name="connsiteY25" fmla="*/ 540344 h 1266150"/>
                              <a:gd name="connsiteX26" fmla="*/ 241843 w 754597"/>
                              <a:gd name="connsiteY26" fmla="*/ 518656 h 1266150"/>
                              <a:gd name="connsiteX27" fmla="*/ 241843 w 754597"/>
                              <a:gd name="connsiteY27" fmla="*/ 363376 h 1266150"/>
                              <a:gd name="connsiteX28" fmla="*/ 295294 w 754597"/>
                              <a:gd name="connsiteY28" fmla="*/ 341689 h 1266150"/>
                              <a:gd name="connsiteX29" fmla="*/ 365447 w 754597"/>
                              <a:gd name="connsiteY29" fmla="*/ 345034 h 1266150"/>
                              <a:gd name="connsiteX30" fmla="*/ 420572 w 754597"/>
                              <a:gd name="connsiteY30" fmla="*/ 284930 h 1266150"/>
                              <a:gd name="connsiteX31" fmla="*/ 422208 w 754597"/>
                              <a:gd name="connsiteY31" fmla="*/ 279911 h 1266150"/>
                              <a:gd name="connsiteX32" fmla="*/ 510736 w 754597"/>
                              <a:gd name="connsiteY32" fmla="*/ 289949 h 1266150"/>
                              <a:gd name="connsiteX33" fmla="*/ 554182 w 754597"/>
                              <a:gd name="connsiteY33" fmla="*/ 380105 h 1266150"/>
                              <a:gd name="connsiteX34" fmla="*/ 552508 w 754597"/>
                              <a:gd name="connsiteY34" fmla="*/ 501987 h 1266150"/>
                              <a:gd name="connsiteX35" fmla="*/ 636014 w 754597"/>
                              <a:gd name="connsiteY35" fmla="*/ 937715 h 1266150"/>
                              <a:gd name="connsiteX36" fmla="*/ 647694 w 754597"/>
                              <a:gd name="connsiteY36" fmla="*/ 976072 h 1266150"/>
                              <a:gd name="connsiteX37" fmla="*/ 754597 w 754597"/>
                              <a:gd name="connsiteY37" fmla="*/ 1179746 h 1266150"/>
                              <a:gd name="connsiteX38" fmla="*/ 754597 w 754597"/>
                              <a:gd name="connsiteY38" fmla="*/ 1191456 h 1266150"/>
                              <a:gd name="connsiteX39" fmla="*/ 686118 w 754597"/>
                              <a:gd name="connsiteY39" fmla="*/ 1214817 h 1266150"/>
                              <a:gd name="connsiteX40" fmla="*/ 569209 w 754597"/>
                              <a:gd name="connsiteY40" fmla="*/ 1062883 h 1266150"/>
                              <a:gd name="connsiteX41" fmla="*/ 510736 w 754597"/>
                              <a:gd name="connsiteY41" fmla="*/ 977745 h 1266150"/>
                              <a:gd name="connsiteX42" fmla="*/ 453975 w 754597"/>
                              <a:gd name="connsiteY42" fmla="*/ 869246 h 1266150"/>
                              <a:gd name="connsiteX43" fmla="*/ 317017 w 754597"/>
                              <a:gd name="connsiteY43" fmla="*/ 1017834 h 1266150"/>
                              <a:gd name="connsiteX44" fmla="*/ 280267 w 754597"/>
                              <a:gd name="connsiteY44" fmla="*/ 1246542 h 1266150"/>
                              <a:gd name="connsiteX45" fmla="*/ 206766 w 754597"/>
                              <a:gd name="connsiteY45" fmla="*/ 1229873 h 1266150"/>
                              <a:gd name="connsiteX46" fmla="*/ 200070 w 754597"/>
                              <a:gd name="connsiteY46" fmla="*/ 1126333 h 1266150"/>
                              <a:gd name="connsiteX47" fmla="*/ 310321 w 754597"/>
                              <a:gd name="connsiteY47" fmla="*/ 794145 h 1266150"/>
                              <a:gd name="connsiteX48" fmla="*/ 352093 w 754597"/>
                              <a:gd name="connsiteY48" fmla="*/ 744018 h 1266150"/>
                              <a:gd name="connsiteX49" fmla="*/ 352093 w 754597"/>
                              <a:gd name="connsiteY49" fmla="*/ 718985 h 1266150"/>
                              <a:gd name="connsiteX50" fmla="*/ 328697 w 754597"/>
                              <a:gd name="connsiteY50" fmla="*/ 652189 h 1266150"/>
                              <a:gd name="connsiteX51" fmla="*/ 320327 w 754597"/>
                              <a:gd name="connsiteY51" fmla="*/ 610486 h 1266150"/>
                              <a:gd name="connsiteX52" fmla="*/ 210114 w 754597"/>
                              <a:gd name="connsiteY52" fmla="*/ 680568 h 1266150"/>
                              <a:gd name="connsiteX53" fmla="*/ 138287 w 754597"/>
                              <a:gd name="connsiteY53" fmla="*/ 647230 h 1266150"/>
                              <a:gd name="connsiteX54" fmla="*/ 26401 w 754597"/>
                              <a:gd name="connsiteY54" fmla="*/ 475221 h 1266150"/>
                              <a:gd name="connsiteX55" fmla="*/ 3004 w 754597"/>
                              <a:gd name="connsiteY55" fmla="*/ 493623 h 1266150"/>
                              <a:gd name="connsiteX56" fmla="*/ 0 w 754597"/>
                              <a:gd name="connsiteY56" fmla="*/ 499521 h 1266150"/>
                              <a:gd name="connsiteX57" fmla="*/ 0 w 754597"/>
                              <a:gd name="connsiteY57" fmla="*/ 455360 h 1266150"/>
                              <a:gd name="connsiteX58" fmla="*/ 99863 w 754597"/>
                              <a:gd name="connsiteY58" fmla="*/ 380105 h 1266150"/>
                              <a:gd name="connsiteX59" fmla="*/ 106559 w 754597"/>
                              <a:gd name="connsiteY59" fmla="*/ 360031 h 1266150"/>
                              <a:gd name="connsiteX60" fmla="*/ 134939 w 754597"/>
                              <a:gd name="connsiteY60" fmla="*/ 353399 h 1266150"/>
                              <a:gd name="connsiteX61" fmla="*/ 200070 w 754597"/>
                              <a:gd name="connsiteY61" fmla="*/ 303272 h 1266150"/>
                              <a:gd name="connsiteX62" fmla="*/ 215136 w 754597"/>
                              <a:gd name="connsiteY62" fmla="*/ 289949 h 1266150"/>
                              <a:gd name="connsiteX63" fmla="*/ 176712 w 754597"/>
                              <a:gd name="connsiteY63" fmla="*/ 173085 h 1266150"/>
                              <a:gd name="connsiteX64" fmla="*/ 213462 w 754597"/>
                              <a:gd name="connsiteY64" fmla="*/ 136341 h 1266150"/>
                              <a:gd name="connsiteX65" fmla="*/ 230163 w 754597"/>
                              <a:gd name="connsiteY65" fmla="*/ 126304 h 1266150"/>
                              <a:gd name="connsiteX66" fmla="*/ 358751 w 754597"/>
                              <a:gd name="connsiteY66" fmla="*/ 169739 h 1266150"/>
                              <a:gd name="connsiteX67" fmla="*/ 559166 w 754597"/>
                              <a:gd name="connsiteY67" fmla="*/ 1136 h 1266150"/>
                              <a:gd name="connsiteX68" fmla="*/ 566190 w 754597"/>
                              <a:gd name="connsiteY68" fmla="*/ 115 h 1266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754597" h="1266150">
                                <a:moveTo>
                                  <a:pt x="228489" y="543690"/>
                                </a:moveTo>
                                <a:lnTo>
                                  <a:pt x="186717" y="557073"/>
                                </a:lnTo>
                                <a:lnTo>
                                  <a:pt x="193413" y="555400"/>
                                </a:lnTo>
                                <a:close/>
                                <a:moveTo>
                                  <a:pt x="126608" y="506946"/>
                                </a:moveTo>
                                <a:lnTo>
                                  <a:pt x="168342" y="558746"/>
                                </a:lnTo>
                                <a:lnTo>
                                  <a:pt x="129918" y="510292"/>
                                </a:lnTo>
                                <a:close/>
                                <a:moveTo>
                                  <a:pt x="104885" y="416789"/>
                                </a:moveTo>
                                <a:lnTo>
                                  <a:pt x="71482" y="441883"/>
                                </a:lnTo>
                                <a:cubicBezTo>
                                  <a:pt x="79814" y="443556"/>
                                  <a:pt x="86510" y="448514"/>
                                  <a:pt x="91531" y="455206"/>
                                </a:cubicBezTo>
                                <a:lnTo>
                                  <a:pt x="123260" y="498641"/>
                                </a:lnTo>
                                <a:close/>
                                <a:moveTo>
                                  <a:pt x="709286" y="240411"/>
                                </a:moveTo>
                                <a:cubicBezTo>
                                  <a:pt x="733270" y="240411"/>
                                  <a:pt x="752712" y="259845"/>
                                  <a:pt x="752712" y="283819"/>
                                </a:cubicBezTo>
                                <a:cubicBezTo>
                                  <a:pt x="752712" y="307793"/>
                                  <a:pt x="733270" y="327227"/>
                                  <a:pt x="709286" y="327227"/>
                                </a:cubicBezTo>
                                <a:cubicBezTo>
                                  <a:pt x="685302" y="327227"/>
                                  <a:pt x="665860" y="307793"/>
                                  <a:pt x="665860" y="283819"/>
                                </a:cubicBezTo>
                                <a:cubicBezTo>
                                  <a:pt x="665860" y="259845"/>
                                  <a:pt x="685302" y="240411"/>
                                  <a:pt x="709286" y="240411"/>
                                </a:cubicBezTo>
                                <a:close/>
                                <a:moveTo>
                                  <a:pt x="566190" y="115"/>
                                </a:moveTo>
                                <a:cubicBezTo>
                                  <a:pt x="578801" y="-754"/>
                                  <a:pt x="603867" y="2361"/>
                                  <a:pt x="602612" y="41166"/>
                                </a:cubicBezTo>
                                <a:lnTo>
                                  <a:pt x="433926" y="178104"/>
                                </a:lnTo>
                                <a:lnTo>
                                  <a:pt x="382148" y="214788"/>
                                </a:lnTo>
                                <a:cubicBezTo>
                                  <a:pt x="385496" y="229844"/>
                                  <a:pt x="385496" y="244840"/>
                                  <a:pt x="382148" y="259896"/>
                                </a:cubicBezTo>
                                <a:cubicBezTo>
                                  <a:pt x="367121" y="311636"/>
                                  <a:pt x="308647" y="338343"/>
                                  <a:pt x="260218" y="314982"/>
                                </a:cubicBezTo>
                                <a:lnTo>
                                  <a:pt x="258544" y="314982"/>
                                </a:lnTo>
                                <a:cubicBezTo>
                                  <a:pt x="255196" y="313309"/>
                                  <a:pt x="251848" y="311636"/>
                                  <a:pt x="248538" y="309963"/>
                                </a:cubicBezTo>
                                <a:lnTo>
                                  <a:pt x="186717" y="353399"/>
                                </a:lnTo>
                                <a:lnTo>
                                  <a:pt x="151641" y="380105"/>
                                </a:lnTo>
                                <a:lnTo>
                                  <a:pt x="230163" y="540344"/>
                                </a:lnTo>
                                <a:lnTo>
                                  <a:pt x="241843" y="518656"/>
                                </a:lnTo>
                                <a:lnTo>
                                  <a:pt x="241843" y="363376"/>
                                </a:lnTo>
                                <a:cubicBezTo>
                                  <a:pt x="251848" y="345034"/>
                                  <a:pt x="275245" y="336670"/>
                                  <a:pt x="295294" y="341689"/>
                                </a:cubicBezTo>
                                <a:cubicBezTo>
                                  <a:pt x="340376" y="355072"/>
                                  <a:pt x="365447" y="345034"/>
                                  <a:pt x="365447" y="345034"/>
                                </a:cubicBezTo>
                                <a:lnTo>
                                  <a:pt x="420572" y="284930"/>
                                </a:lnTo>
                                <a:lnTo>
                                  <a:pt x="422208" y="279911"/>
                                </a:lnTo>
                                <a:lnTo>
                                  <a:pt x="510736" y="289949"/>
                                </a:lnTo>
                                <a:cubicBezTo>
                                  <a:pt x="539155" y="311636"/>
                                  <a:pt x="555856" y="345034"/>
                                  <a:pt x="554182" y="380105"/>
                                </a:cubicBezTo>
                                <a:lnTo>
                                  <a:pt x="552508" y="501987"/>
                                </a:lnTo>
                                <a:lnTo>
                                  <a:pt x="636014" y="937715"/>
                                </a:lnTo>
                                <a:lnTo>
                                  <a:pt x="647694" y="976072"/>
                                </a:lnTo>
                                <a:lnTo>
                                  <a:pt x="754597" y="1179746"/>
                                </a:lnTo>
                                <a:lnTo>
                                  <a:pt x="754597" y="1191456"/>
                                </a:lnTo>
                                <a:cubicBezTo>
                                  <a:pt x="754597" y="1228200"/>
                                  <a:pt x="707841" y="1243196"/>
                                  <a:pt x="686118" y="1214817"/>
                                </a:cubicBezTo>
                                <a:lnTo>
                                  <a:pt x="569209" y="1062883"/>
                                </a:lnTo>
                                <a:lnTo>
                                  <a:pt x="510736" y="977745"/>
                                </a:lnTo>
                                <a:lnTo>
                                  <a:pt x="453975" y="869246"/>
                                </a:lnTo>
                                <a:lnTo>
                                  <a:pt x="317017" y="1017834"/>
                                </a:lnTo>
                                <a:lnTo>
                                  <a:pt x="280267" y="1246542"/>
                                </a:lnTo>
                                <a:cubicBezTo>
                                  <a:pt x="261892" y="1279940"/>
                                  <a:pt x="210114" y="1268230"/>
                                  <a:pt x="206766" y="1229873"/>
                                </a:cubicBezTo>
                                <a:lnTo>
                                  <a:pt x="200070" y="1126333"/>
                                </a:lnTo>
                                <a:cubicBezTo>
                                  <a:pt x="193413" y="1006124"/>
                                  <a:pt x="231837" y="885915"/>
                                  <a:pt x="310321" y="794145"/>
                                </a:cubicBezTo>
                                <a:lnTo>
                                  <a:pt x="352093" y="744018"/>
                                </a:lnTo>
                                <a:lnTo>
                                  <a:pt x="352093" y="718985"/>
                                </a:lnTo>
                                <a:lnTo>
                                  <a:pt x="328697" y="652189"/>
                                </a:lnTo>
                                <a:lnTo>
                                  <a:pt x="320327" y="610486"/>
                                </a:lnTo>
                                <a:lnTo>
                                  <a:pt x="210114" y="680568"/>
                                </a:lnTo>
                                <a:cubicBezTo>
                                  <a:pt x="181695" y="683914"/>
                                  <a:pt x="153315" y="672263"/>
                                  <a:pt x="138287" y="647230"/>
                                </a:cubicBezTo>
                                <a:lnTo>
                                  <a:pt x="26401" y="475221"/>
                                </a:lnTo>
                                <a:lnTo>
                                  <a:pt x="3004" y="493623"/>
                                </a:lnTo>
                                <a:lnTo>
                                  <a:pt x="0" y="499521"/>
                                </a:lnTo>
                                <a:lnTo>
                                  <a:pt x="0" y="455360"/>
                                </a:lnTo>
                                <a:lnTo>
                                  <a:pt x="99863" y="380105"/>
                                </a:lnTo>
                                <a:cubicBezTo>
                                  <a:pt x="99863" y="373414"/>
                                  <a:pt x="103211" y="365049"/>
                                  <a:pt x="106559" y="360031"/>
                                </a:cubicBezTo>
                                <a:cubicBezTo>
                                  <a:pt x="113216" y="351726"/>
                                  <a:pt x="124934" y="348380"/>
                                  <a:pt x="134939" y="353399"/>
                                </a:cubicBezTo>
                                <a:lnTo>
                                  <a:pt x="200070" y="303272"/>
                                </a:lnTo>
                                <a:lnTo>
                                  <a:pt x="215136" y="289949"/>
                                </a:lnTo>
                                <a:cubicBezTo>
                                  <a:pt x="176712" y="263242"/>
                                  <a:pt x="154989" y="229844"/>
                                  <a:pt x="176712" y="173085"/>
                                </a:cubicBezTo>
                                <a:cubicBezTo>
                                  <a:pt x="185043" y="158029"/>
                                  <a:pt x="198397" y="144706"/>
                                  <a:pt x="213462" y="136341"/>
                                </a:cubicBezTo>
                                <a:lnTo>
                                  <a:pt x="230163" y="126304"/>
                                </a:lnTo>
                                <a:cubicBezTo>
                                  <a:pt x="278593" y="111308"/>
                                  <a:pt x="330370" y="131322"/>
                                  <a:pt x="358751" y="169739"/>
                                </a:cubicBezTo>
                                <a:lnTo>
                                  <a:pt x="559166" y="1136"/>
                                </a:lnTo>
                                <a:cubicBezTo>
                                  <a:pt x="559166" y="1136"/>
                                  <a:pt x="561986" y="404"/>
                                  <a:pt x="566190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90" name="Baseball - top">
                          <a:extLst/>
                        </wps:cNvPr>
                        <wps:cNvSpPr/>
                        <wps:spPr>
                          <a:xfrm>
                            <a:off x="1864306" y="1"/>
                            <a:ext cx="1547495" cy="1069423"/>
                          </a:xfrm>
                          <a:custGeom>
                            <a:avLst/>
                            <a:gdLst>
                              <a:gd name="connsiteX0" fmla="*/ 252614 w 1547495"/>
                              <a:gd name="connsiteY0" fmla="*/ 831951 h 1069423"/>
                              <a:gd name="connsiteX1" fmla="*/ 250107 w 1547495"/>
                              <a:gd name="connsiteY1" fmla="*/ 833169 h 1069423"/>
                              <a:gd name="connsiteX2" fmla="*/ 276758 w 1547495"/>
                              <a:gd name="connsiteY2" fmla="*/ 858592 h 1069423"/>
                              <a:gd name="connsiteX3" fmla="*/ 1110087 w 1547495"/>
                              <a:gd name="connsiteY3" fmla="*/ 0 h 1069423"/>
                              <a:gd name="connsiteX4" fmla="*/ 1154569 w 1547495"/>
                              <a:gd name="connsiteY4" fmla="*/ 0 h 1069423"/>
                              <a:gd name="connsiteX5" fmla="*/ 1164132 w 1547495"/>
                              <a:gd name="connsiteY5" fmla="*/ 6458 h 1069423"/>
                              <a:gd name="connsiteX6" fmla="*/ 1167929 w 1547495"/>
                              <a:gd name="connsiteY6" fmla="*/ 24218 h 1069423"/>
                              <a:gd name="connsiteX7" fmla="*/ 1157756 w 1547495"/>
                              <a:gd name="connsiteY7" fmla="*/ 29303 h 1069423"/>
                              <a:gd name="connsiteX8" fmla="*/ 1150162 w 1547495"/>
                              <a:gd name="connsiteY8" fmla="*/ 26725 h 1069423"/>
                              <a:gd name="connsiteX9" fmla="*/ 382796 w 1547495"/>
                              <a:gd name="connsiteY9" fmla="*/ 0 h 1069423"/>
                              <a:gd name="connsiteX10" fmla="*/ 427345 w 1547495"/>
                              <a:gd name="connsiteY10" fmla="*/ 0 h 1069423"/>
                              <a:gd name="connsiteX11" fmla="*/ 391029 w 1547495"/>
                              <a:gd name="connsiteY11" fmla="*/ 24218 h 1069423"/>
                              <a:gd name="connsiteX12" fmla="*/ 383363 w 1547495"/>
                              <a:gd name="connsiteY12" fmla="*/ 26725 h 1069423"/>
                              <a:gd name="connsiteX13" fmla="*/ 373262 w 1547495"/>
                              <a:gd name="connsiteY13" fmla="*/ 21640 h 1069423"/>
                              <a:gd name="connsiteX14" fmla="*/ 377059 w 1547495"/>
                              <a:gd name="connsiteY14" fmla="*/ 3880 h 1069423"/>
                              <a:gd name="connsiteX15" fmla="*/ 58834 w 1547495"/>
                              <a:gd name="connsiteY15" fmla="*/ 0 h 1069423"/>
                              <a:gd name="connsiteX16" fmla="*/ 86531 w 1547495"/>
                              <a:gd name="connsiteY16" fmla="*/ 0 h 1069423"/>
                              <a:gd name="connsiteX17" fmla="*/ 80151 w 1547495"/>
                              <a:gd name="connsiteY17" fmla="*/ 12142 h 1069423"/>
                              <a:gd name="connsiteX18" fmla="*/ 24144 w 1547495"/>
                              <a:gd name="connsiteY18" fmla="*/ 295993 h 1069423"/>
                              <a:gd name="connsiteX19" fmla="*/ 232339 w 1547495"/>
                              <a:gd name="connsiteY19" fmla="*/ 814120 h 1069423"/>
                              <a:gd name="connsiteX20" fmla="*/ 237426 w 1547495"/>
                              <a:gd name="connsiteY20" fmla="*/ 809107 h 1069423"/>
                              <a:gd name="connsiteX21" fmla="*/ 198022 w 1547495"/>
                              <a:gd name="connsiteY21" fmla="*/ 764634 h 1069423"/>
                              <a:gd name="connsiteX22" fmla="*/ 199312 w 1547495"/>
                              <a:gd name="connsiteY22" fmla="*/ 746874 h 1069423"/>
                              <a:gd name="connsiteX23" fmla="*/ 217079 w 1547495"/>
                              <a:gd name="connsiteY23" fmla="*/ 748092 h 1069423"/>
                              <a:gd name="connsiteX24" fmla="*/ 260209 w 1547495"/>
                              <a:gd name="connsiteY24" fmla="*/ 795070 h 1069423"/>
                              <a:gd name="connsiteX25" fmla="*/ 276758 w 1547495"/>
                              <a:gd name="connsiteY25" fmla="*/ 783684 h 1069423"/>
                              <a:gd name="connsiteX26" fmla="*/ 242441 w 1547495"/>
                              <a:gd name="connsiteY26" fmla="*/ 736705 h 1069423"/>
                              <a:gd name="connsiteX27" fmla="*/ 245020 w 1547495"/>
                              <a:gd name="connsiteY27" fmla="*/ 718873 h 1069423"/>
                              <a:gd name="connsiteX28" fmla="*/ 262788 w 1547495"/>
                              <a:gd name="connsiteY28" fmla="*/ 721451 h 1069423"/>
                              <a:gd name="connsiteX29" fmla="*/ 297033 w 1547495"/>
                              <a:gd name="connsiteY29" fmla="*/ 768430 h 1069423"/>
                              <a:gd name="connsiteX30" fmla="*/ 321177 w 1547495"/>
                              <a:gd name="connsiteY30" fmla="*/ 748092 h 1069423"/>
                              <a:gd name="connsiteX31" fmla="*/ 286932 w 1547495"/>
                              <a:gd name="connsiteY31" fmla="*/ 698606 h 1069423"/>
                              <a:gd name="connsiteX32" fmla="*/ 290729 w 1547495"/>
                              <a:gd name="connsiteY32" fmla="*/ 680774 h 1069423"/>
                              <a:gd name="connsiteX33" fmla="*/ 308496 w 1547495"/>
                              <a:gd name="connsiteY33" fmla="*/ 684642 h 1069423"/>
                              <a:gd name="connsiteX34" fmla="*/ 340234 w 1547495"/>
                              <a:gd name="connsiteY34" fmla="*/ 731620 h 1069423"/>
                              <a:gd name="connsiteX35" fmla="*/ 365596 w 1547495"/>
                              <a:gd name="connsiteY35" fmla="*/ 704908 h 1069423"/>
                              <a:gd name="connsiteX36" fmla="*/ 326264 w 1547495"/>
                              <a:gd name="connsiteY36" fmla="*/ 661725 h 1069423"/>
                              <a:gd name="connsiteX37" fmla="*/ 327553 w 1547495"/>
                              <a:gd name="connsiteY37" fmla="*/ 643965 h 1069423"/>
                              <a:gd name="connsiteX38" fmla="*/ 345321 w 1547495"/>
                              <a:gd name="connsiteY38" fmla="*/ 645254 h 1069423"/>
                              <a:gd name="connsiteX39" fmla="*/ 382145 w 1547495"/>
                              <a:gd name="connsiteY39" fmla="*/ 685859 h 1069423"/>
                              <a:gd name="connsiteX40" fmla="*/ 401131 w 1547495"/>
                              <a:gd name="connsiteY40" fmla="*/ 661725 h 1069423"/>
                              <a:gd name="connsiteX41" fmla="*/ 360509 w 1547495"/>
                              <a:gd name="connsiteY41" fmla="*/ 624916 h 1069423"/>
                              <a:gd name="connsiteX42" fmla="*/ 359291 w 1547495"/>
                              <a:gd name="connsiteY42" fmla="*/ 607155 h 1069423"/>
                              <a:gd name="connsiteX43" fmla="*/ 377059 w 1547495"/>
                              <a:gd name="connsiteY43" fmla="*/ 605866 h 1069423"/>
                              <a:gd name="connsiteX44" fmla="*/ 415101 w 1547495"/>
                              <a:gd name="connsiteY44" fmla="*/ 641458 h 1069423"/>
                              <a:gd name="connsiteX45" fmla="*/ 432869 w 1547495"/>
                              <a:gd name="connsiteY45" fmla="*/ 613457 h 1069423"/>
                              <a:gd name="connsiteX46" fmla="*/ 383363 w 1547495"/>
                              <a:gd name="connsiteY46" fmla="*/ 585528 h 1069423"/>
                              <a:gd name="connsiteX47" fmla="*/ 378277 w 1547495"/>
                              <a:gd name="connsiteY47" fmla="*/ 567768 h 1069423"/>
                              <a:gd name="connsiteX48" fmla="*/ 396044 w 1547495"/>
                              <a:gd name="connsiteY48" fmla="*/ 562683 h 1069423"/>
                              <a:gd name="connsiteX49" fmla="*/ 446839 w 1547495"/>
                              <a:gd name="connsiteY49" fmla="*/ 590613 h 1069423"/>
                              <a:gd name="connsiteX50" fmla="*/ 465896 w 1547495"/>
                              <a:gd name="connsiteY50" fmla="*/ 553803 h 1069423"/>
                              <a:gd name="connsiteX51" fmla="*/ 402420 w 1547495"/>
                              <a:gd name="connsiteY51" fmla="*/ 529669 h 1069423"/>
                              <a:gd name="connsiteX52" fmla="*/ 394826 w 1547495"/>
                              <a:gd name="connsiteY52" fmla="*/ 513198 h 1069423"/>
                              <a:gd name="connsiteX53" fmla="*/ 411304 w 1547495"/>
                              <a:gd name="connsiteY53" fmla="*/ 505535 h 1069423"/>
                              <a:gd name="connsiteX54" fmla="*/ 476070 w 1547495"/>
                              <a:gd name="connsiteY54" fmla="*/ 529669 h 1069423"/>
                              <a:gd name="connsiteX55" fmla="*/ 488751 w 1547495"/>
                              <a:gd name="connsiteY55" fmla="*/ 497944 h 1069423"/>
                              <a:gd name="connsiteX56" fmla="*/ 434158 w 1547495"/>
                              <a:gd name="connsiteY56" fmla="*/ 483980 h 1069423"/>
                              <a:gd name="connsiteX57" fmla="*/ 425275 w 1547495"/>
                              <a:gd name="connsiteY57" fmla="*/ 468726 h 1069423"/>
                              <a:gd name="connsiteX58" fmla="*/ 440535 w 1547495"/>
                              <a:gd name="connsiteY58" fmla="*/ 459846 h 1069423"/>
                              <a:gd name="connsiteX59" fmla="*/ 496345 w 1547495"/>
                              <a:gd name="connsiteY59" fmla="*/ 475028 h 1069423"/>
                              <a:gd name="connsiteX60" fmla="*/ 505229 w 1547495"/>
                              <a:gd name="connsiteY60" fmla="*/ 447098 h 1069423"/>
                              <a:gd name="connsiteX61" fmla="*/ 441753 w 1547495"/>
                              <a:gd name="connsiteY61" fmla="*/ 436929 h 1069423"/>
                              <a:gd name="connsiteX62" fmla="*/ 431651 w 1547495"/>
                              <a:gd name="connsiteY62" fmla="*/ 422964 h 1069423"/>
                              <a:gd name="connsiteX63" fmla="*/ 445621 w 1547495"/>
                              <a:gd name="connsiteY63" fmla="*/ 412867 h 1069423"/>
                              <a:gd name="connsiteX64" fmla="*/ 510315 w 1547495"/>
                              <a:gd name="connsiteY64" fmla="*/ 422964 h 1069423"/>
                              <a:gd name="connsiteX65" fmla="*/ 516692 w 1547495"/>
                              <a:gd name="connsiteY65" fmla="*/ 388733 h 1069423"/>
                              <a:gd name="connsiteX66" fmla="*/ 451926 w 1547495"/>
                              <a:gd name="connsiteY66" fmla="*/ 383648 h 1069423"/>
                              <a:gd name="connsiteX67" fmla="*/ 440535 w 1547495"/>
                              <a:gd name="connsiteY67" fmla="*/ 369684 h 1069423"/>
                              <a:gd name="connsiteX68" fmla="*/ 454505 w 1547495"/>
                              <a:gd name="connsiteY68" fmla="*/ 358226 h 1069423"/>
                              <a:gd name="connsiteX69" fmla="*/ 520489 w 1547495"/>
                              <a:gd name="connsiteY69" fmla="*/ 363310 h 1069423"/>
                              <a:gd name="connsiteX70" fmla="*/ 522996 w 1547495"/>
                              <a:gd name="connsiteY70" fmla="*/ 329007 h 1069423"/>
                              <a:gd name="connsiteX71" fmla="*/ 458302 w 1547495"/>
                              <a:gd name="connsiteY71" fmla="*/ 329007 h 1069423"/>
                              <a:gd name="connsiteX72" fmla="*/ 445621 w 1547495"/>
                              <a:gd name="connsiteY72" fmla="*/ 316331 h 1069423"/>
                              <a:gd name="connsiteX73" fmla="*/ 458302 w 1547495"/>
                              <a:gd name="connsiteY73" fmla="*/ 303584 h 1069423"/>
                              <a:gd name="connsiteX74" fmla="*/ 524286 w 1547495"/>
                              <a:gd name="connsiteY74" fmla="*/ 303584 h 1069423"/>
                              <a:gd name="connsiteX75" fmla="*/ 524286 w 1547495"/>
                              <a:gd name="connsiteY75" fmla="*/ 295993 h 1069423"/>
                              <a:gd name="connsiteX76" fmla="*/ 522996 w 1547495"/>
                              <a:gd name="connsiteY76" fmla="*/ 270570 h 1069423"/>
                              <a:gd name="connsiteX77" fmla="*/ 458302 w 1547495"/>
                              <a:gd name="connsiteY77" fmla="*/ 275655 h 1069423"/>
                              <a:gd name="connsiteX78" fmla="*/ 457013 w 1547495"/>
                              <a:gd name="connsiteY78" fmla="*/ 275655 h 1069423"/>
                              <a:gd name="connsiteX79" fmla="*/ 444332 w 1547495"/>
                              <a:gd name="connsiteY79" fmla="*/ 264268 h 1069423"/>
                              <a:gd name="connsiteX80" fmla="*/ 455723 w 1547495"/>
                              <a:gd name="connsiteY80" fmla="*/ 250303 h 1069423"/>
                              <a:gd name="connsiteX81" fmla="*/ 520489 w 1547495"/>
                              <a:gd name="connsiteY81" fmla="*/ 245219 h 1069423"/>
                              <a:gd name="connsiteX82" fmla="*/ 516692 w 1547495"/>
                              <a:gd name="connsiteY82" fmla="*/ 208338 h 1069423"/>
                              <a:gd name="connsiteX83" fmla="*/ 453216 w 1547495"/>
                              <a:gd name="connsiteY83" fmla="*/ 213422 h 1069423"/>
                              <a:gd name="connsiteX84" fmla="*/ 451926 w 1547495"/>
                              <a:gd name="connsiteY84" fmla="*/ 213422 h 1069423"/>
                              <a:gd name="connsiteX85" fmla="*/ 439245 w 1547495"/>
                              <a:gd name="connsiteY85" fmla="*/ 202036 h 1069423"/>
                              <a:gd name="connsiteX86" fmla="*/ 450636 w 1547495"/>
                              <a:gd name="connsiteY86" fmla="*/ 188071 h 1069423"/>
                              <a:gd name="connsiteX87" fmla="*/ 511605 w 1547495"/>
                              <a:gd name="connsiteY87" fmla="*/ 182986 h 1069423"/>
                              <a:gd name="connsiteX88" fmla="*/ 505229 w 1547495"/>
                              <a:gd name="connsiteY88" fmla="*/ 152479 h 1069423"/>
                              <a:gd name="connsiteX89" fmla="*/ 443042 w 1547495"/>
                              <a:gd name="connsiteY89" fmla="*/ 165154 h 1069423"/>
                              <a:gd name="connsiteX90" fmla="*/ 440535 w 1547495"/>
                              <a:gd name="connsiteY90" fmla="*/ 165154 h 1069423"/>
                              <a:gd name="connsiteX91" fmla="*/ 427782 w 1547495"/>
                              <a:gd name="connsiteY91" fmla="*/ 155057 h 1069423"/>
                              <a:gd name="connsiteX92" fmla="*/ 437956 w 1547495"/>
                              <a:gd name="connsiteY92" fmla="*/ 139803 h 1069423"/>
                              <a:gd name="connsiteX93" fmla="*/ 498924 w 1547495"/>
                              <a:gd name="connsiteY93" fmla="*/ 127056 h 1069423"/>
                              <a:gd name="connsiteX94" fmla="*/ 490040 w 1547495"/>
                              <a:gd name="connsiteY94" fmla="*/ 97837 h 1069423"/>
                              <a:gd name="connsiteX95" fmla="*/ 435448 w 1547495"/>
                              <a:gd name="connsiteY95" fmla="*/ 118176 h 1069423"/>
                              <a:gd name="connsiteX96" fmla="*/ 430361 w 1547495"/>
                              <a:gd name="connsiteY96" fmla="*/ 119465 h 1069423"/>
                              <a:gd name="connsiteX97" fmla="*/ 418898 w 1547495"/>
                              <a:gd name="connsiteY97" fmla="*/ 111874 h 1069423"/>
                              <a:gd name="connsiteX98" fmla="*/ 426564 w 1547495"/>
                              <a:gd name="connsiteY98" fmla="*/ 95331 h 1069423"/>
                              <a:gd name="connsiteX99" fmla="*/ 481156 w 1547495"/>
                              <a:gd name="connsiteY99" fmla="*/ 74993 h 1069423"/>
                              <a:gd name="connsiteX100" fmla="*/ 468404 w 1547495"/>
                              <a:gd name="connsiteY100" fmla="*/ 45774 h 1069423"/>
                              <a:gd name="connsiteX101" fmla="*/ 417681 w 1547495"/>
                              <a:gd name="connsiteY101" fmla="*/ 72486 h 1069423"/>
                              <a:gd name="connsiteX102" fmla="*/ 411304 w 1547495"/>
                              <a:gd name="connsiteY102" fmla="*/ 73775 h 1069423"/>
                              <a:gd name="connsiteX103" fmla="*/ 399913 w 1547495"/>
                              <a:gd name="connsiteY103" fmla="*/ 67402 h 1069423"/>
                              <a:gd name="connsiteX104" fmla="*/ 405000 w 1547495"/>
                              <a:gd name="connsiteY104" fmla="*/ 49641 h 1069423"/>
                              <a:gd name="connsiteX105" fmla="*/ 457013 w 1547495"/>
                              <a:gd name="connsiteY105" fmla="*/ 21640 h 1069423"/>
                              <a:gd name="connsiteX106" fmla="*/ 445297 w 1547495"/>
                              <a:gd name="connsiteY106" fmla="*/ 0 h 1069423"/>
                              <a:gd name="connsiteX107" fmla="*/ 476332 w 1547495"/>
                              <a:gd name="connsiteY107" fmla="*/ 0 h 1069423"/>
                              <a:gd name="connsiteX108" fmla="*/ 481156 w 1547495"/>
                              <a:gd name="connsiteY108" fmla="*/ 8965 h 1069423"/>
                              <a:gd name="connsiteX109" fmla="*/ 498265 w 1547495"/>
                              <a:gd name="connsiteY109" fmla="*/ 0 h 1069423"/>
                              <a:gd name="connsiteX110" fmla="*/ 550257 w 1547495"/>
                              <a:gd name="connsiteY110" fmla="*/ 0 h 1069423"/>
                              <a:gd name="connsiteX111" fmla="*/ 547140 w 1547495"/>
                              <a:gd name="connsiteY111" fmla="*/ 3880 h 1069423"/>
                              <a:gd name="connsiteX112" fmla="*/ 492548 w 1547495"/>
                              <a:gd name="connsiteY112" fmla="*/ 33098 h 1069423"/>
                              <a:gd name="connsiteX113" fmla="*/ 506518 w 1547495"/>
                              <a:gd name="connsiteY113" fmla="*/ 64823 h 1069423"/>
                              <a:gd name="connsiteX114" fmla="*/ 562400 w 1547495"/>
                              <a:gd name="connsiteY114" fmla="*/ 43268 h 1069423"/>
                              <a:gd name="connsiteX115" fmla="*/ 578878 w 1547495"/>
                              <a:gd name="connsiteY115" fmla="*/ 50859 h 1069423"/>
                              <a:gd name="connsiteX116" fmla="*/ 571284 w 1547495"/>
                              <a:gd name="connsiteY116" fmla="*/ 67402 h 1069423"/>
                              <a:gd name="connsiteX117" fmla="*/ 515402 w 1547495"/>
                              <a:gd name="connsiteY117" fmla="*/ 88957 h 1069423"/>
                              <a:gd name="connsiteX118" fmla="*/ 525575 w 1547495"/>
                              <a:gd name="connsiteY118" fmla="*/ 121971 h 1069423"/>
                              <a:gd name="connsiteX119" fmla="*/ 581457 w 1547495"/>
                              <a:gd name="connsiteY119" fmla="*/ 110585 h 1069423"/>
                              <a:gd name="connsiteX120" fmla="*/ 596645 w 1547495"/>
                              <a:gd name="connsiteY120" fmla="*/ 120754 h 1069423"/>
                              <a:gd name="connsiteX121" fmla="*/ 586472 w 1547495"/>
                              <a:gd name="connsiteY121" fmla="*/ 136008 h 1069423"/>
                              <a:gd name="connsiteX122" fmla="*/ 531880 w 1547495"/>
                              <a:gd name="connsiteY122" fmla="*/ 147394 h 1069423"/>
                              <a:gd name="connsiteX123" fmla="*/ 539546 w 1547495"/>
                              <a:gd name="connsiteY123" fmla="*/ 181697 h 1069423"/>
                              <a:gd name="connsiteX124" fmla="*/ 596645 w 1547495"/>
                              <a:gd name="connsiteY124" fmla="*/ 176613 h 1069423"/>
                              <a:gd name="connsiteX125" fmla="*/ 610616 w 1547495"/>
                              <a:gd name="connsiteY125" fmla="*/ 188071 h 1069423"/>
                              <a:gd name="connsiteX126" fmla="*/ 599225 w 1547495"/>
                              <a:gd name="connsiteY126" fmla="*/ 202036 h 1069423"/>
                              <a:gd name="connsiteX127" fmla="*/ 544632 w 1547495"/>
                              <a:gd name="connsiteY127" fmla="*/ 205831 h 1069423"/>
                              <a:gd name="connsiteX128" fmla="*/ 548430 w 1547495"/>
                              <a:gd name="connsiteY128" fmla="*/ 242641 h 1069423"/>
                              <a:gd name="connsiteX129" fmla="*/ 601732 w 1547495"/>
                              <a:gd name="connsiteY129" fmla="*/ 238845 h 1069423"/>
                              <a:gd name="connsiteX130" fmla="*/ 615703 w 1547495"/>
                              <a:gd name="connsiteY130" fmla="*/ 250303 h 1069423"/>
                              <a:gd name="connsiteX131" fmla="*/ 604240 w 1547495"/>
                              <a:gd name="connsiteY131" fmla="*/ 264268 h 1069423"/>
                              <a:gd name="connsiteX132" fmla="*/ 550937 w 1547495"/>
                              <a:gd name="connsiteY132" fmla="*/ 268064 h 1069423"/>
                              <a:gd name="connsiteX133" fmla="*/ 552227 w 1547495"/>
                              <a:gd name="connsiteY133" fmla="*/ 294704 h 1069423"/>
                              <a:gd name="connsiteX134" fmla="*/ 552227 w 1547495"/>
                              <a:gd name="connsiteY134" fmla="*/ 302367 h 1069423"/>
                              <a:gd name="connsiteX135" fmla="*/ 604240 w 1547495"/>
                              <a:gd name="connsiteY135" fmla="*/ 302367 h 1069423"/>
                              <a:gd name="connsiteX136" fmla="*/ 616992 w 1547495"/>
                              <a:gd name="connsiteY136" fmla="*/ 315042 h 1069423"/>
                              <a:gd name="connsiteX137" fmla="*/ 604240 w 1547495"/>
                              <a:gd name="connsiteY137" fmla="*/ 327718 h 1069423"/>
                              <a:gd name="connsiteX138" fmla="*/ 550937 w 1547495"/>
                              <a:gd name="connsiteY138" fmla="*/ 327718 h 1069423"/>
                              <a:gd name="connsiteX139" fmla="*/ 548430 w 1547495"/>
                              <a:gd name="connsiteY139" fmla="*/ 364599 h 1069423"/>
                              <a:gd name="connsiteX140" fmla="*/ 600443 w 1547495"/>
                              <a:gd name="connsiteY140" fmla="*/ 368395 h 1069423"/>
                              <a:gd name="connsiteX141" fmla="*/ 611905 w 1547495"/>
                              <a:gd name="connsiteY141" fmla="*/ 382359 h 1069423"/>
                              <a:gd name="connsiteX142" fmla="*/ 599225 w 1547495"/>
                              <a:gd name="connsiteY142" fmla="*/ 393818 h 1069423"/>
                              <a:gd name="connsiteX143" fmla="*/ 597935 w 1547495"/>
                              <a:gd name="connsiteY143" fmla="*/ 393818 h 1069423"/>
                              <a:gd name="connsiteX144" fmla="*/ 544632 w 1547495"/>
                              <a:gd name="connsiteY144" fmla="*/ 388733 h 1069423"/>
                              <a:gd name="connsiteX145" fmla="*/ 538256 w 1547495"/>
                              <a:gd name="connsiteY145" fmla="*/ 425543 h 1069423"/>
                              <a:gd name="connsiteX146" fmla="*/ 590341 w 1547495"/>
                              <a:gd name="connsiteY146" fmla="*/ 433134 h 1069423"/>
                              <a:gd name="connsiteX147" fmla="*/ 600443 w 1547495"/>
                              <a:gd name="connsiteY147" fmla="*/ 447098 h 1069423"/>
                              <a:gd name="connsiteX148" fmla="*/ 587762 w 1547495"/>
                              <a:gd name="connsiteY148" fmla="*/ 457268 h 1069423"/>
                              <a:gd name="connsiteX149" fmla="*/ 585254 w 1547495"/>
                              <a:gd name="connsiteY149" fmla="*/ 457268 h 1069423"/>
                              <a:gd name="connsiteX150" fmla="*/ 531880 w 1547495"/>
                              <a:gd name="connsiteY150" fmla="*/ 448387 h 1069423"/>
                              <a:gd name="connsiteX151" fmla="*/ 522996 w 1547495"/>
                              <a:gd name="connsiteY151" fmla="*/ 478895 h 1069423"/>
                              <a:gd name="connsiteX152" fmla="*/ 581457 w 1547495"/>
                              <a:gd name="connsiteY152" fmla="*/ 494077 h 1069423"/>
                              <a:gd name="connsiteX153" fmla="*/ 590341 w 1547495"/>
                              <a:gd name="connsiteY153" fmla="*/ 509331 h 1069423"/>
                              <a:gd name="connsiteX154" fmla="*/ 577588 w 1547495"/>
                              <a:gd name="connsiteY154" fmla="*/ 518211 h 1069423"/>
                              <a:gd name="connsiteX155" fmla="*/ 573791 w 1547495"/>
                              <a:gd name="connsiteY155" fmla="*/ 518211 h 1069423"/>
                              <a:gd name="connsiteX156" fmla="*/ 514112 w 1547495"/>
                              <a:gd name="connsiteY156" fmla="*/ 503029 h 1069423"/>
                              <a:gd name="connsiteX157" fmla="*/ 501432 w 1547495"/>
                              <a:gd name="connsiteY157" fmla="*/ 537260 h 1069423"/>
                              <a:gd name="connsiteX158" fmla="*/ 547140 w 1547495"/>
                              <a:gd name="connsiteY158" fmla="*/ 555092 h 1069423"/>
                              <a:gd name="connsiteX159" fmla="*/ 554734 w 1547495"/>
                              <a:gd name="connsiteY159" fmla="*/ 571563 h 1069423"/>
                              <a:gd name="connsiteX160" fmla="*/ 543343 w 1547495"/>
                              <a:gd name="connsiteY160" fmla="*/ 579226 h 1069423"/>
                              <a:gd name="connsiteX161" fmla="*/ 538256 w 1547495"/>
                              <a:gd name="connsiteY161" fmla="*/ 577937 h 1069423"/>
                              <a:gd name="connsiteX162" fmla="*/ 490040 w 1547495"/>
                              <a:gd name="connsiteY162" fmla="*/ 560177 h 1069423"/>
                              <a:gd name="connsiteX163" fmla="*/ 469694 w 1547495"/>
                              <a:gd name="connsiteY163" fmla="*/ 600782 h 1069423"/>
                              <a:gd name="connsiteX164" fmla="*/ 522996 w 1547495"/>
                              <a:gd name="connsiteY164" fmla="*/ 630000 h 1069423"/>
                              <a:gd name="connsiteX165" fmla="*/ 528083 w 1547495"/>
                              <a:gd name="connsiteY165" fmla="*/ 647760 h 1069423"/>
                              <a:gd name="connsiteX166" fmla="*/ 516692 w 1547495"/>
                              <a:gd name="connsiteY166" fmla="*/ 654134 h 1069423"/>
                              <a:gd name="connsiteX167" fmla="*/ 510315 w 1547495"/>
                              <a:gd name="connsiteY167" fmla="*/ 652845 h 1069423"/>
                              <a:gd name="connsiteX168" fmla="*/ 457013 w 1547495"/>
                              <a:gd name="connsiteY168" fmla="*/ 623627 h 1069423"/>
                              <a:gd name="connsiteX169" fmla="*/ 435448 w 1547495"/>
                              <a:gd name="connsiteY169" fmla="*/ 655423 h 1069423"/>
                              <a:gd name="connsiteX170" fmla="*/ 484954 w 1547495"/>
                              <a:gd name="connsiteY170" fmla="*/ 699824 h 1069423"/>
                              <a:gd name="connsiteX171" fmla="*/ 486243 w 1547495"/>
                              <a:gd name="connsiteY171" fmla="*/ 717656 h 1069423"/>
                              <a:gd name="connsiteX172" fmla="*/ 477288 w 1547495"/>
                              <a:gd name="connsiteY172" fmla="*/ 721451 h 1069423"/>
                              <a:gd name="connsiteX173" fmla="*/ 468404 w 1547495"/>
                              <a:gd name="connsiteY173" fmla="*/ 717656 h 1069423"/>
                              <a:gd name="connsiteX174" fmla="*/ 421478 w 1547495"/>
                              <a:gd name="connsiteY174" fmla="*/ 675690 h 1069423"/>
                              <a:gd name="connsiteX175" fmla="*/ 399913 w 1547495"/>
                              <a:gd name="connsiteY175" fmla="*/ 702402 h 1069423"/>
                              <a:gd name="connsiteX176" fmla="*/ 441753 w 1547495"/>
                              <a:gd name="connsiteY176" fmla="*/ 749381 h 1069423"/>
                              <a:gd name="connsiteX177" fmla="*/ 440535 w 1547495"/>
                              <a:gd name="connsiteY177" fmla="*/ 767141 h 1069423"/>
                              <a:gd name="connsiteX178" fmla="*/ 431651 w 1547495"/>
                              <a:gd name="connsiteY178" fmla="*/ 771008 h 1069423"/>
                              <a:gd name="connsiteX179" fmla="*/ 422767 w 1547495"/>
                              <a:gd name="connsiteY179" fmla="*/ 767141 h 1069423"/>
                              <a:gd name="connsiteX180" fmla="*/ 382145 w 1547495"/>
                              <a:gd name="connsiteY180" fmla="*/ 722740 h 1069423"/>
                              <a:gd name="connsiteX181" fmla="*/ 354205 w 1547495"/>
                              <a:gd name="connsiteY181" fmla="*/ 751959 h 1069423"/>
                              <a:gd name="connsiteX182" fmla="*/ 388450 w 1547495"/>
                              <a:gd name="connsiteY182" fmla="*/ 802733 h 1069423"/>
                              <a:gd name="connsiteX183" fmla="*/ 384653 w 1547495"/>
                              <a:gd name="connsiteY183" fmla="*/ 820493 h 1069423"/>
                              <a:gd name="connsiteX184" fmla="*/ 377059 w 1547495"/>
                              <a:gd name="connsiteY184" fmla="*/ 823071 h 1069423"/>
                              <a:gd name="connsiteX185" fmla="*/ 366885 w 1547495"/>
                              <a:gd name="connsiteY185" fmla="*/ 817987 h 1069423"/>
                              <a:gd name="connsiteX186" fmla="*/ 333858 w 1547495"/>
                              <a:gd name="connsiteY186" fmla="*/ 771008 h 1069423"/>
                              <a:gd name="connsiteX187" fmla="*/ 309786 w 1547495"/>
                              <a:gd name="connsiteY187" fmla="*/ 791275 h 1069423"/>
                              <a:gd name="connsiteX188" fmla="*/ 345321 w 1547495"/>
                              <a:gd name="connsiteY188" fmla="*/ 839542 h 1069423"/>
                              <a:gd name="connsiteX189" fmla="*/ 342742 w 1547495"/>
                              <a:gd name="connsiteY189" fmla="*/ 857303 h 1069423"/>
                              <a:gd name="connsiteX190" fmla="*/ 335147 w 1547495"/>
                              <a:gd name="connsiteY190" fmla="*/ 859881 h 1069423"/>
                              <a:gd name="connsiteX191" fmla="*/ 324974 w 1547495"/>
                              <a:gd name="connsiteY191" fmla="*/ 854796 h 1069423"/>
                              <a:gd name="connsiteX192" fmla="*/ 289439 w 1547495"/>
                              <a:gd name="connsiteY192" fmla="*/ 806528 h 1069423"/>
                              <a:gd name="connsiteX193" fmla="*/ 275469 w 1547495"/>
                              <a:gd name="connsiteY193" fmla="*/ 816698 h 1069423"/>
                              <a:gd name="connsiteX194" fmla="*/ 312293 w 1547495"/>
                              <a:gd name="connsiteY194" fmla="*/ 857303 h 1069423"/>
                              <a:gd name="connsiteX195" fmla="*/ 311004 w 1547495"/>
                              <a:gd name="connsiteY195" fmla="*/ 875135 h 1069423"/>
                              <a:gd name="connsiteX196" fmla="*/ 302120 w 1547495"/>
                              <a:gd name="connsiteY196" fmla="*/ 878930 h 1069423"/>
                              <a:gd name="connsiteX197" fmla="*/ 773103 w 1547495"/>
                              <a:gd name="connsiteY197" fmla="*/ 1046578 h 1069423"/>
                              <a:gd name="connsiteX198" fmla="*/ 1184982 w 1547495"/>
                              <a:gd name="connsiteY198" fmla="*/ 924944 h 1069423"/>
                              <a:gd name="connsiteX199" fmla="*/ 1240531 w 1547495"/>
                              <a:gd name="connsiteY199" fmla="*/ 882278 h 1069423"/>
                              <a:gd name="connsiteX200" fmla="*/ 1241578 w 1547495"/>
                              <a:gd name="connsiteY200" fmla="*/ 882726 h 1069423"/>
                              <a:gd name="connsiteX201" fmla="*/ 1250462 w 1547495"/>
                              <a:gd name="connsiteY201" fmla="*/ 878930 h 1069423"/>
                              <a:gd name="connsiteX202" fmla="*/ 1263438 w 1547495"/>
                              <a:gd name="connsiteY202" fmla="*/ 864684 h 1069423"/>
                              <a:gd name="connsiteX203" fmla="*/ 1296171 w 1547495"/>
                              <a:gd name="connsiteY203" fmla="*/ 839542 h 1069423"/>
                              <a:gd name="connsiteX204" fmla="*/ 1289794 w 1547495"/>
                              <a:gd name="connsiteY204" fmla="*/ 835747 h 1069423"/>
                              <a:gd name="connsiteX205" fmla="*/ 1263438 w 1547495"/>
                              <a:gd name="connsiteY205" fmla="*/ 864684 h 1069423"/>
                              <a:gd name="connsiteX206" fmla="*/ 1240531 w 1547495"/>
                              <a:gd name="connsiteY206" fmla="*/ 882278 h 1069423"/>
                              <a:gd name="connsiteX207" fmla="*/ 1232695 w 1547495"/>
                              <a:gd name="connsiteY207" fmla="*/ 878930 h 1069423"/>
                              <a:gd name="connsiteX208" fmla="*/ 1231405 w 1547495"/>
                              <a:gd name="connsiteY208" fmla="*/ 861170 h 1069423"/>
                              <a:gd name="connsiteX209" fmla="*/ 1268230 w 1547495"/>
                              <a:gd name="connsiteY209" fmla="*/ 820493 h 1069423"/>
                              <a:gd name="connsiteX210" fmla="*/ 1254259 w 1547495"/>
                              <a:gd name="connsiteY210" fmla="*/ 810324 h 1069423"/>
                              <a:gd name="connsiteX211" fmla="*/ 1218724 w 1547495"/>
                              <a:gd name="connsiteY211" fmla="*/ 858592 h 1069423"/>
                              <a:gd name="connsiteX212" fmla="*/ 1208551 w 1547495"/>
                              <a:gd name="connsiteY212" fmla="*/ 863676 h 1069423"/>
                              <a:gd name="connsiteX213" fmla="*/ 1200957 w 1547495"/>
                              <a:gd name="connsiteY213" fmla="*/ 861170 h 1069423"/>
                              <a:gd name="connsiteX214" fmla="*/ 1198377 w 1547495"/>
                              <a:gd name="connsiteY214" fmla="*/ 843338 h 1069423"/>
                              <a:gd name="connsiteX215" fmla="*/ 1233913 w 1547495"/>
                              <a:gd name="connsiteY215" fmla="*/ 795070 h 1069423"/>
                              <a:gd name="connsiteX216" fmla="*/ 1209840 w 1547495"/>
                              <a:gd name="connsiteY216" fmla="*/ 774804 h 1069423"/>
                              <a:gd name="connsiteX217" fmla="*/ 1176813 w 1547495"/>
                              <a:gd name="connsiteY217" fmla="*/ 821782 h 1069423"/>
                              <a:gd name="connsiteX218" fmla="*/ 1166639 w 1547495"/>
                              <a:gd name="connsiteY218" fmla="*/ 826867 h 1069423"/>
                              <a:gd name="connsiteX219" fmla="*/ 1159045 w 1547495"/>
                              <a:gd name="connsiteY219" fmla="*/ 824289 h 1069423"/>
                              <a:gd name="connsiteX220" fmla="*/ 1155248 w 1547495"/>
                              <a:gd name="connsiteY220" fmla="*/ 806528 h 1069423"/>
                              <a:gd name="connsiteX221" fmla="*/ 1189494 w 1547495"/>
                              <a:gd name="connsiteY221" fmla="*/ 755754 h 1069423"/>
                              <a:gd name="connsiteX222" fmla="*/ 1161553 w 1547495"/>
                              <a:gd name="connsiteY222" fmla="*/ 726536 h 1069423"/>
                              <a:gd name="connsiteX223" fmla="*/ 1120931 w 1547495"/>
                              <a:gd name="connsiteY223" fmla="*/ 771008 h 1069423"/>
                              <a:gd name="connsiteX224" fmla="*/ 1112047 w 1547495"/>
                              <a:gd name="connsiteY224" fmla="*/ 774804 h 1069423"/>
                              <a:gd name="connsiteX225" fmla="*/ 1103164 w 1547495"/>
                              <a:gd name="connsiteY225" fmla="*/ 771008 h 1069423"/>
                              <a:gd name="connsiteX226" fmla="*/ 1101874 w 1547495"/>
                              <a:gd name="connsiteY226" fmla="*/ 753176 h 1069423"/>
                              <a:gd name="connsiteX227" fmla="*/ 1143785 w 1547495"/>
                              <a:gd name="connsiteY227" fmla="*/ 706197 h 1069423"/>
                              <a:gd name="connsiteX228" fmla="*/ 1122221 w 1547495"/>
                              <a:gd name="connsiteY228" fmla="*/ 679557 h 1069423"/>
                              <a:gd name="connsiteX229" fmla="*/ 1075223 w 1547495"/>
                              <a:gd name="connsiteY229" fmla="*/ 721451 h 1069423"/>
                              <a:gd name="connsiteX230" fmla="*/ 1066339 w 1547495"/>
                              <a:gd name="connsiteY230" fmla="*/ 725247 h 1069423"/>
                              <a:gd name="connsiteX231" fmla="*/ 1057455 w 1547495"/>
                              <a:gd name="connsiteY231" fmla="*/ 721451 h 1069423"/>
                              <a:gd name="connsiteX232" fmla="*/ 1058745 w 1547495"/>
                              <a:gd name="connsiteY232" fmla="*/ 703691 h 1069423"/>
                              <a:gd name="connsiteX233" fmla="*/ 1108250 w 1547495"/>
                              <a:gd name="connsiteY233" fmla="*/ 659219 h 1069423"/>
                              <a:gd name="connsiteX234" fmla="*/ 1086686 w 1547495"/>
                              <a:gd name="connsiteY234" fmla="*/ 627494 h 1069423"/>
                              <a:gd name="connsiteX235" fmla="*/ 1033383 w 1547495"/>
                              <a:gd name="connsiteY235" fmla="*/ 656641 h 1069423"/>
                              <a:gd name="connsiteX236" fmla="*/ 1027007 w 1547495"/>
                              <a:gd name="connsiteY236" fmla="*/ 657930 h 1069423"/>
                              <a:gd name="connsiteX237" fmla="*/ 1015615 w 1547495"/>
                              <a:gd name="connsiteY237" fmla="*/ 651628 h 1069423"/>
                              <a:gd name="connsiteX238" fmla="*/ 1020630 w 1547495"/>
                              <a:gd name="connsiteY238" fmla="*/ 633796 h 1069423"/>
                              <a:gd name="connsiteX239" fmla="*/ 1068918 w 1547495"/>
                              <a:gd name="connsiteY239" fmla="*/ 600782 h 1069423"/>
                              <a:gd name="connsiteX240" fmla="*/ 1048571 w 1547495"/>
                              <a:gd name="connsiteY240" fmla="*/ 560177 h 1069423"/>
                              <a:gd name="connsiteX241" fmla="*/ 1000355 w 1547495"/>
                              <a:gd name="connsiteY241" fmla="*/ 577937 h 1069423"/>
                              <a:gd name="connsiteX242" fmla="*/ 995269 w 1547495"/>
                              <a:gd name="connsiteY242" fmla="*/ 579226 h 1069423"/>
                              <a:gd name="connsiteX243" fmla="*/ 983877 w 1547495"/>
                              <a:gd name="connsiteY243" fmla="*/ 570346 h 1069423"/>
                              <a:gd name="connsiteX244" fmla="*/ 991472 w 1547495"/>
                              <a:gd name="connsiteY244" fmla="*/ 553803 h 1069423"/>
                              <a:gd name="connsiteX245" fmla="*/ 1037180 w 1547495"/>
                              <a:gd name="connsiteY245" fmla="*/ 536043 h 1069423"/>
                              <a:gd name="connsiteX246" fmla="*/ 1024499 w 1547495"/>
                              <a:gd name="connsiteY246" fmla="*/ 501740 h 1069423"/>
                              <a:gd name="connsiteX247" fmla="*/ 964820 w 1547495"/>
                              <a:gd name="connsiteY247" fmla="*/ 516994 h 1069423"/>
                              <a:gd name="connsiteX248" fmla="*/ 961023 w 1547495"/>
                              <a:gd name="connsiteY248" fmla="*/ 516994 h 1069423"/>
                              <a:gd name="connsiteX249" fmla="*/ 948271 w 1547495"/>
                              <a:gd name="connsiteY249" fmla="*/ 508113 h 1069423"/>
                              <a:gd name="connsiteX250" fmla="*/ 957154 w 1547495"/>
                              <a:gd name="connsiteY250" fmla="*/ 492860 h 1069423"/>
                              <a:gd name="connsiteX251" fmla="*/ 1015615 w 1547495"/>
                              <a:gd name="connsiteY251" fmla="*/ 477606 h 1069423"/>
                              <a:gd name="connsiteX252" fmla="*/ 1006660 w 1547495"/>
                              <a:gd name="connsiteY252" fmla="*/ 447098 h 1069423"/>
                              <a:gd name="connsiteX253" fmla="*/ 953357 w 1547495"/>
                              <a:gd name="connsiteY253" fmla="*/ 455979 h 1069423"/>
                              <a:gd name="connsiteX254" fmla="*/ 950850 w 1547495"/>
                              <a:gd name="connsiteY254" fmla="*/ 455979 h 1069423"/>
                              <a:gd name="connsiteX255" fmla="*/ 938169 w 1547495"/>
                              <a:gd name="connsiteY255" fmla="*/ 445881 h 1069423"/>
                              <a:gd name="connsiteX256" fmla="*/ 948271 w 1547495"/>
                              <a:gd name="connsiteY256" fmla="*/ 431916 h 1069423"/>
                              <a:gd name="connsiteX257" fmla="*/ 1000355 w 1547495"/>
                              <a:gd name="connsiteY257" fmla="*/ 424254 h 1069423"/>
                              <a:gd name="connsiteX258" fmla="*/ 993979 w 1547495"/>
                              <a:gd name="connsiteY258" fmla="*/ 387444 h 1069423"/>
                              <a:gd name="connsiteX259" fmla="*/ 940677 w 1547495"/>
                              <a:gd name="connsiteY259" fmla="*/ 392529 h 1069423"/>
                              <a:gd name="connsiteX260" fmla="*/ 939387 w 1547495"/>
                              <a:gd name="connsiteY260" fmla="*/ 392529 h 1069423"/>
                              <a:gd name="connsiteX261" fmla="*/ 926706 w 1547495"/>
                              <a:gd name="connsiteY261" fmla="*/ 381070 h 1069423"/>
                              <a:gd name="connsiteX262" fmla="*/ 938169 w 1547495"/>
                              <a:gd name="connsiteY262" fmla="*/ 367106 h 1069423"/>
                              <a:gd name="connsiteX263" fmla="*/ 990182 w 1547495"/>
                              <a:gd name="connsiteY263" fmla="*/ 363310 h 1069423"/>
                              <a:gd name="connsiteX264" fmla="*/ 987675 w 1547495"/>
                              <a:gd name="connsiteY264" fmla="*/ 326501 h 1069423"/>
                              <a:gd name="connsiteX265" fmla="*/ 934300 w 1547495"/>
                              <a:gd name="connsiteY265" fmla="*/ 326501 h 1069423"/>
                              <a:gd name="connsiteX266" fmla="*/ 921619 w 1547495"/>
                              <a:gd name="connsiteY266" fmla="*/ 313753 h 1069423"/>
                              <a:gd name="connsiteX267" fmla="*/ 934300 w 1547495"/>
                              <a:gd name="connsiteY267" fmla="*/ 301078 h 1069423"/>
                              <a:gd name="connsiteX268" fmla="*/ 986385 w 1547495"/>
                              <a:gd name="connsiteY268" fmla="*/ 301078 h 1069423"/>
                              <a:gd name="connsiteX269" fmla="*/ 986385 w 1547495"/>
                              <a:gd name="connsiteY269" fmla="*/ 293487 h 1069423"/>
                              <a:gd name="connsiteX270" fmla="*/ 987675 w 1547495"/>
                              <a:gd name="connsiteY270" fmla="*/ 266775 h 1069423"/>
                              <a:gd name="connsiteX271" fmla="*/ 934300 w 1547495"/>
                              <a:gd name="connsiteY271" fmla="*/ 262979 h 1069423"/>
                              <a:gd name="connsiteX272" fmla="*/ 922909 w 1547495"/>
                              <a:gd name="connsiteY272" fmla="*/ 249014 h 1069423"/>
                              <a:gd name="connsiteX273" fmla="*/ 936879 w 1547495"/>
                              <a:gd name="connsiteY273" fmla="*/ 237556 h 1069423"/>
                              <a:gd name="connsiteX274" fmla="*/ 990182 w 1547495"/>
                              <a:gd name="connsiteY274" fmla="*/ 241352 h 1069423"/>
                              <a:gd name="connsiteX275" fmla="*/ 993979 w 1547495"/>
                              <a:gd name="connsiteY275" fmla="*/ 204542 h 1069423"/>
                              <a:gd name="connsiteX276" fmla="*/ 939387 w 1547495"/>
                              <a:gd name="connsiteY276" fmla="*/ 200747 h 1069423"/>
                              <a:gd name="connsiteX277" fmla="*/ 927996 w 1547495"/>
                              <a:gd name="connsiteY277" fmla="*/ 186782 h 1069423"/>
                              <a:gd name="connsiteX278" fmla="*/ 941966 w 1547495"/>
                              <a:gd name="connsiteY278" fmla="*/ 175324 h 1069423"/>
                              <a:gd name="connsiteX279" fmla="*/ 999066 w 1547495"/>
                              <a:gd name="connsiteY279" fmla="*/ 180408 h 1069423"/>
                              <a:gd name="connsiteX280" fmla="*/ 1006660 w 1547495"/>
                              <a:gd name="connsiteY280" fmla="*/ 146105 h 1069423"/>
                              <a:gd name="connsiteX281" fmla="*/ 952139 w 1547495"/>
                              <a:gd name="connsiteY281" fmla="*/ 134719 h 1069423"/>
                              <a:gd name="connsiteX282" fmla="*/ 941966 w 1547495"/>
                              <a:gd name="connsiteY282" fmla="*/ 119465 h 1069423"/>
                              <a:gd name="connsiteX283" fmla="*/ 957154 w 1547495"/>
                              <a:gd name="connsiteY283" fmla="*/ 109296 h 1069423"/>
                              <a:gd name="connsiteX284" fmla="*/ 1013036 w 1547495"/>
                              <a:gd name="connsiteY284" fmla="*/ 120754 h 1069423"/>
                              <a:gd name="connsiteX285" fmla="*/ 1023210 w 1547495"/>
                              <a:gd name="connsiteY285" fmla="*/ 87740 h 1069423"/>
                              <a:gd name="connsiteX286" fmla="*/ 967328 w 1547495"/>
                              <a:gd name="connsiteY286" fmla="*/ 66112 h 1069423"/>
                              <a:gd name="connsiteX287" fmla="*/ 959734 w 1547495"/>
                              <a:gd name="connsiteY287" fmla="*/ 49641 h 1069423"/>
                              <a:gd name="connsiteX288" fmla="*/ 976212 w 1547495"/>
                              <a:gd name="connsiteY288" fmla="*/ 41979 h 1069423"/>
                              <a:gd name="connsiteX289" fmla="*/ 1032093 w 1547495"/>
                              <a:gd name="connsiteY289" fmla="*/ 63606 h 1069423"/>
                              <a:gd name="connsiteX290" fmla="*/ 1046064 w 1547495"/>
                              <a:gd name="connsiteY290" fmla="*/ 31809 h 1069423"/>
                              <a:gd name="connsiteX291" fmla="*/ 991472 w 1547495"/>
                              <a:gd name="connsiteY291" fmla="*/ 2591 h 1069423"/>
                              <a:gd name="connsiteX292" fmla="*/ 989390 w 1547495"/>
                              <a:gd name="connsiteY292" fmla="*/ 0 h 1069423"/>
                              <a:gd name="connsiteX293" fmla="*/ 1042807 w 1547495"/>
                              <a:gd name="connsiteY293" fmla="*/ 0 h 1069423"/>
                              <a:gd name="connsiteX294" fmla="*/ 1057455 w 1547495"/>
                              <a:gd name="connsiteY294" fmla="*/ 7676 h 1069423"/>
                              <a:gd name="connsiteX295" fmla="*/ 1061586 w 1547495"/>
                              <a:gd name="connsiteY295" fmla="*/ 0 h 1069423"/>
                              <a:gd name="connsiteX296" fmla="*/ 1097244 w 1547495"/>
                              <a:gd name="connsiteY296" fmla="*/ 0 h 1069423"/>
                              <a:gd name="connsiteX297" fmla="*/ 1084106 w 1547495"/>
                              <a:gd name="connsiteY297" fmla="*/ 24218 h 1069423"/>
                              <a:gd name="connsiteX298" fmla="*/ 1136191 w 1547495"/>
                              <a:gd name="connsiteY298" fmla="*/ 52148 h 1069423"/>
                              <a:gd name="connsiteX299" fmla="*/ 1141278 w 1547495"/>
                              <a:gd name="connsiteY299" fmla="*/ 69908 h 1069423"/>
                              <a:gd name="connsiteX300" fmla="*/ 1129815 w 1547495"/>
                              <a:gd name="connsiteY300" fmla="*/ 76282 h 1069423"/>
                              <a:gd name="connsiteX301" fmla="*/ 1123510 w 1547495"/>
                              <a:gd name="connsiteY301" fmla="*/ 74993 h 1069423"/>
                              <a:gd name="connsiteX302" fmla="*/ 1072715 w 1547495"/>
                              <a:gd name="connsiteY302" fmla="*/ 48352 h 1069423"/>
                              <a:gd name="connsiteX303" fmla="*/ 1060034 w 1547495"/>
                              <a:gd name="connsiteY303" fmla="*/ 77571 h 1069423"/>
                              <a:gd name="connsiteX304" fmla="*/ 1114626 w 1547495"/>
                              <a:gd name="connsiteY304" fmla="*/ 97909 h 1069423"/>
                              <a:gd name="connsiteX305" fmla="*/ 1122221 w 1547495"/>
                              <a:gd name="connsiteY305" fmla="*/ 114380 h 1069423"/>
                              <a:gd name="connsiteX306" fmla="*/ 1110758 w 1547495"/>
                              <a:gd name="connsiteY306" fmla="*/ 121971 h 1069423"/>
                              <a:gd name="connsiteX307" fmla="*/ 1105743 w 1547495"/>
                              <a:gd name="connsiteY307" fmla="*/ 120754 h 1069423"/>
                              <a:gd name="connsiteX308" fmla="*/ 1051150 w 1547495"/>
                              <a:gd name="connsiteY308" fmla="*/ 100416 h 1069423"/>
                              <a:gd name="connsiteX309" fmla="*/ 1042267 w 1547495"/>
                              <a:gd name="connsiteY309" fmla="*/ 129634 h 1069423"/>
                              <a:gd name="connsiteX310" fmla="*/ 1103164 w 1547495"/>
                              <a:gd name="connsiteY310" fmla="*/ 142310 h 1069423"/>
                              <a:gd name="connsiteX311" fmla="*/ 1113337 w 1547495"/>
                              <a:gd name="connsiteY311" fmla="*/ 157563 h 1069423"/>
                              <a:gd name="connsiteX312" fmla="*/ 1100656 w 1547495"/>
                              <a:gd name="connsiteY312" fmla="*/ 167733 h 1069423"/>
                              <a:gd name="connsiteX313" fmla="*/ 1098077 w 1547495"/>
                              <a:gd name="connsiteY313" fmla="*/ 167733 h 1069423"/>
                              <a:gd name="connsiteX314" fmla="*/ 1035890 w 1547495"/>
                              <a:gd name="connsiteY314" fmla="*/ 155057 h 1069423"/>
                              <a:gd name="connsiteX315" fmla="*/ 1029514 w 1547495"/>
                              <a:gd name="connsiteY315" fmla="*/ 185493 h 1069423"/>
                              <a:gd name="connsiteX316" fmla="*/ 1090483 w 1547495"/>
                              <a:gd name="connsiteY316" fmla="*/ 190577 h 1069423"/>
                              <a:gd name="connsiteX317" fmla="*/ 1101874 w 1547495"/>
                              <a:gd name="connsiteY317" fmla="*/ 204542 h 1069423"/>
                              <a:gd name="connsiteX318" fmla="*/ 1089193 w 1547495"/>
                              <a:gd name="connsiteY318" fmla="*/ 216000 h 1069423"/>
                              <a:gd name="connsiteX319" fmla="*/ 1087975 w 1547495"/>
                              <a:gd name="connsiteY319" fmla="*/ 216000 h 1069423"/>
                              <a:gd name="connsiteX320" fmla="*/ 1024499 w 1547495"/>
                              <a:gd name="connsiteY320" fmla="*/ 210916 h 1069423"/>
                              <a:gd name="connsiteX321" fmla="*/ 1020630 w 1547495"/>
                              <a:gd name="connsiteY321" fmla="*/ 247725 h 1069423"/>
                              <a:gd name="connsiteX322" fmla="*/ 1085396 w 1547495"/>
                              <a:gd name="connsiteY322" fmla="*/ 252810 h 1069423"/>
                              <a:gd name="connsiteX323" fmla="*/ 1096859 w 1547495"/>
                              <a:gd name="connsiteY323" fmla="*/ 266775 h 1069423"/>
                              <a:gd name="connsiteX324" fmla="*/ 1084106 w 1547495"/>
                              <a:gd name="connsiteY324" fmla="*/ 278233 h 1069423"/>
                              <a:gd name="connsiteX325" fmla="*/ 1082888 w 1547495"/>
                              <a:gd name="connsiteY325" fmla="*/ 278233 h 1069423"/>
                              <a:gd name="connsiteX326" fmla="*/ 1018123 w 1547495"/>
                              <a:gd name="connsiteY326" fmla="*/ 273148 h 1069423"/>
                              <a:gd name="connsiteX327" fmla="*/ 1016833 w 1547495"/>
                              <a:gd name="connsiteY327" fmla="*/ 298500 h 1069423"/>
                              <a:gd name="connsiteX328" fmla="*/ 1016833 w 1547495"/>
                              <a:gd name="connsiteY328" fmla="*/ 306162 h 1069423"/>
                              <a:gd name="connsiteX329" fmla="*/ 1082888 w 1547495"/>
                              <a:gd name="connsiteY329" fmla="*/ 306162 h 1069423"/>
                              <a:gd name="connsiteX330" fmla="*/ 1095569 w 1547495"/>
                              <a:gd name="connsiteY330" fmla="*/ 318838 h 1069423"/>
                              <a:gd name="connsiteX331" fmla="*/ 1082888 w 1547495"/>
                              <a:gd name="connsiteY331" fmla="*/ 331585 h 1069423"/>
                              <a:gd name="connsiteX332" fmla="*/ 1018123 w 1547495"/>
                              <a:gd name="connsiteY332" fmla="*/ 331585 h 1069423"/>
                              <a:gd name="connsiteX333" fmla="*/ 1020630 w 1547495"/>
                              <a:gd name="connsiteY333" fmla="*/ 365817 h 1069423"/>
                              <a:gd name="connsiteX334" fmla="*/ 1086686 w 1547495"/>
                              <a:gd name="connsiteY334" fmla="*/ 360732 h 1069423"/>
                              <a:gd name="connsiteX335" fmla="*/ 1100656 w 1547495"/>
                              <a:gd name="connsiteY335" fmla="*/ 372190 h 1069423"/>
                              <a:gd name="connsiteX336" fmla="*/ 1089193 w 1547495"/>
                              <a:gd name="connsiteY336" fmla="*/ 386155 h 1069423"/>
                              <a:gd name="connsiteX337" fmla="*/ 1024499 w 1547495"/>
                              <a:gd name="connsiteY337" fmla="*/ 391240 h 1069423"/>
                              <a:gd name="connsiteX338" fmla="*/ 1030804 w 1547495"/>
                              <a:gd name="connsiteY338" fmla="*/ 425543 h 1069423"/>
                              <a:gd name="connsiteX339" fmla="*/ 1095569 w 1547495"/>
                              <a:gd name="connsiteY339" fmla="*/ 415373 h 1069423"/>
                              <a:gd name="connsiteX340" fmla="*/ 1109540 w 1547495"/>
                              <a:gd name="connsiteY340" fmla="*/ 425543 h 1069423"/>
                              <a:gd name="connsiteX341" fmla="*/ 1099366 w 1547495"/>
                              <a:gd name="connsiteY341" fmla="*/ 439507 h 1069423"/>
                              <a:gd name="connsiteX342" fmla="*/ 1035890 w 1547495"/>
                              <a:gd name="connsiteY342" fmla="*/ 449676 h 1069423"/>
                              <a:gd name="connsiteX343" fmla="*/ 1044774 w 1547495"/>
                              <a:gd name="connsiteY343" fmla="*/ 477606 h 1069423"/>
                              <a:gd name="connsiteX344" fmla="*/ 1100656 w 1547495"/>
                              <a:gd name="connsiteY344" fmla="*/ 462352 h 1069423"/>
                              <a:gd name="connsiteX345" fmla="*/ 1115844 w 1547495"/>
                              <a:gd name="connsiteY345" fmla="*/ 471232 h 1069423"/>
                              <a:gd name="connsiteX346" fmla="*/ 1106961 w 1547495"/>
                              <a:gd name="connsiteY346" fmla="*/ 486486 h 1069423"/>
                              <a:gd name="connsiteX347" fmla="*/ 1052368 w 1547495"/>
                              <a:gd name="connsiteY347" fmla="*/ 500451 h 1069423"/>
                              <a:gd name="connsiteX348" fmla="*/ 1065121 w 1547495"/>
                              <a:gd name="connsiteY348" fmla="*/ 532247 h 1069423"/>
                              <a:gd name="connsiteX349" fmla="*/ 1129815 w 1547495"/>
                              <a:gd name="connsiteY349" fmla="*/ 508113 h 1069423"/>
                              <a:gd name="connsiteX350" fmla="*/ 1146364 w 1547495"/>
                              <a:gd name="connsiteY350" fmla="*/ 515705 h 1069423"/>
                              <a:gd name="connsiteX351" fmla="*/ 1138699 w 1547495"/>
                              <a:gd name="connsiteY351" fmla="*/ 532247 h 1069423"/>
                              <a:gd name="connsiteX352" fmla="*/ 1075223 w 1547495"/>
                              <a:gd name="connsiteY352" fmla="*/ 556310 h 1069423"/>
                              <a:gd name="connsiteX353" fmla="*/ 1094280 w 1547495"/>
                              <a:gd name="connsiteY353" fmla="*/ 593191 h 1069423"/>
                              <a:gd name="connsiteX354" fmla="*/ 1145075 w 1547495"/>
                              <a:gd name="connsiteY354" fmla="*/ 565261 h 1069423"/>
                              <a:gd name="connsiteX355" fmla="*/ 1162842 w 1547495"/>
                              <a:gd name="connsiteY355" fmla="*/ 570346 h 1069423"/>
                              <a:gd name="connsiteX356" fmla="*/ 1157756 w 1547495"/>
                              <a:gd name="connsiteY356" fmla="*/ 588106 h 1069423"/>
                              <a:gd name="connsiteX357" fmla="*/ 1108250 w 1547495"/>
                              <a:gd name="connsiteY357" fmla="*/ 616036 h 1069423"/>
                              <a:gd name="connsiteX358" fmla="*/ 1126018 w 1547495"/>
                              <a:gd name="connsiteY358" fmla="*/ 643965 h 1069423"/>
                              <a:gd name="connsiteX359" fmla="*/ 1164132 w 1547495"/>
                              <a:gd name="connsiteY359" fmla="*/ 608444 h 1069423"/>
                              <a:gd name="connsiteX360" fmla="*/ 1181899 w 1547495"/>
                              <a:gd name="connsiteY360" fmla="*/ 609662 h 1069423"/>
                              <a:gd name="connsiteX361" fmla="*/ 1180610 w 1547495"/>
                              <a:gd name="connsiteY361" fmla="*/ 627494 h 1069423"/>
                              <a:gd name="connsiteX362" fmla="*/ 1139988 w 1547495"/>
                              <a:gd name="connsiteY362" fmla="*/ 664303 h 1069423"/>
                              <a:gd name="connsiteX363" fmla="*/ 1159045 w 1547495"/>
                              <a:gd name="connsiteY363" fmla="*/ 688437 h 1069423"/>
                              <a:gd name="connsiteX364" fmla="*/ 1195870 w 1547495"/>
                              <a:gd name="connsiteY364" fmla="*/ 647760 h 1069423"/>
                              <a:gd name="connsiteX365" fmla="*/ 1213637 w 1547495"/>
                              <a:gd name="connsiteY365" fmla="*/ 646543 h 1069423"/>
                              <a:gd name="connsiteX366" fmla="*/ 1214855 w 1547495"/>
                              <a:gd name="connsiteY366" fmla="*/ 664303 h 1069423"/>
                              <a:gd name="connsiteX367" fmla="*/ 1175523 w 1547495"/>
                              <a:gd name="connsiteY367" fmla="*/ 707486 h 1069423"/>
                              <a:gd name="connsiteX368" fmla="*/ 1200957 w 1547495"/>
                              <a:gd name="connsiteY368" fmla="*/ 734127 h 1069423"/>
                              <a:gd name="connsiteX369" fmla="*/ 1232695 w 1547495"/>
                              <a:gd name="connsiteY369" fmla="*/ 687148 h 1069423"/>
                              <a:gd name="connsiteX370" fmla="*/ 1250462 w 1547495"/>
                              <a:gd name="connsiteY370" fmla="*/ 683353 h 1069423"/>
                              <a:gd name="connsiteX371" fmla="*/ 1254259 w 1547495"/>
                              <a:gd name="connsiteY371" fmla="*/ 701113 h 1069423"/>
                              <a:gd name="connsiteX372" fmla="*/ 1219942 w 1547495"/>
                              <a:gd name="connsiteY372" fmla="*/ 750670 h 1069423"/>
                              <a:gd name="connsiteX373" fmla="*/ 1244086 w 1547495"/>
                              <a:gd name="connsiteY373" fmla="*/ 771008 h 1069423"/>
                              <a:gd name="connsiteX374" fmla="*/ 1278331 w 1547495"/>
                              <a:gd name="connsiteY374" fmla="*/ 723958 h 1069423"/>
                              <a:gd name="connsiteX375" fmla="*/ 1296171 w 1547495"/>
                              <a:gd name="connsiteY375" fmla="*/ 721451 h 1069423"/>
                              <a:gd name="connsiteX376" fmla="*/ 1298678 w 1547495"/>
                              <a:gd name="connsiteY376" fmla="*/ 739211 h 1069423"/>
                              <a:gd name="connsiteX377" fmla="*/ 1264433 w 1547495"/>
                              <a:gd name="connsiteY377" fmla="*/ 786190 h 1069423"/>
                              <a:gd name="connsiteX378" fmla="*/ 1280911 w 1547495"/>
                              <a:gd name="connsiteY378" fmla="*/ 797648 h 1069423"/>
                              <a:gd name="connsiteX379" fmla="*/ 1324040 w 1547495"/>
                              <a:gd name="connsiteY379" fmla="*/ 750670 h 1069423"/>
                              <a:gd name="connsiteX380" fmla="*/ 1341807 w 1547495"/>
                              <a:gd name="connsiteY380" fmla="*/ 749381 h 1069423"/>
                              <a:gd name="connsiteX381" fmla="*/ 1343097 w 1547495"/>
                              <a:gd name="connsiteY381" fmla="*/ 767141 h 1069423"/>
                              <a:gd name="connsiteX382" fmla="*/ 1303765 w 1547495"/>
                              <a:gd name="connsiteY382" fmla="*/ 811613 h 1069423"/>
                              <a:gd name="connsiteX383" fmla="*/ 1311359 w 1547495"/>
                              <a:gd name="connsiteY383" fmla="*/ 816698 h 1069423"/>
                              <a:gd name="connsiteX384" fmla="*/ 1522133 w 1547495"/>
                              <a:gd name="connsiteY384" fmla="*/ 298571 h 1069423"/>
                              <a:gd name="connsiteX385" fmla="*/ 1465320 w 1547495"/>
                              <a:gd name="connsiteY385" fmla="*/ 13584 h 1069423"/>
                              <a:gd name="connsiteX386" fmla="*/ 1458103 w 1547495"/>
                              <a:gd name="connsiteY386" fmla="*/ 0 h 1069423"/>
                              <a:gd name="connsiteX387" fmla="*/ 1488337 w 1547495"/>
                              <a:gd name="connsiteY387" fmla="*/ 0 h 1069423"/>
                              <a:gd name="connsiteX388" fmla="*/ 1531716 w 1547495"/>
                              <a:gd name="connsiteY388" fmla="*/ 139024 h 1069423"/>
                              <a:gd name="connsiteX389" fmla="*/ 1547495 w 1547495"/>
                              <a:gd name="connsiteY389" fmla="*/ 294704 h 1069423"/>
                              <a:gd name="connsiteX390" fmla="*/ 773103 w 1547495"/>
                              <a:gd name="connsiteY390" fmla="*/ 1069423 h 1069423"/>
                              <a:gd name="connsiteX391" fmla="*/ 223456 w 1547495"/>
                              <a:gd name="connsiteY391" fmla="*/ 839542 h 1069423"/>
                              <a:gd name="connsiteX392" fmla="*/ 219587 w 1547495"/>
                              <a:gd name="connsiteY392" fmla="*/ 835747 h 1069423"/>
                              <a:gd name="connsiteX393" fmla="*/ 0 w 1547495"/>
                              <a:gd name="connsiteY393" fmla="*/ 295993 h 1069423"/>
                              <a:gd name="connsiteX394" fmla="*/ 15209 w 1547495"/>
                              <a:gd name="connsiteY394" fmla="*/ 142904 h 10694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</a:cxnLst>
                            <a:rect l="l" t="t" r="r" b="b"/>
                            <a:pathLst>
                              <a:path w="1547495" h="1069423">
                                <a:moveTo>
                                  <a:pt x="252614" y="831951"/>
                                </a:moveTo>
                                <a:cubicBezTo>
                                  <a:pt x="252614" y="831951"/>
                                  <a:pt x="251325" y="833169"/>
                                  <a:pt x="250107" y="833169"/>
                                </a:cubicBezTo>
                                <a:cubicBezTo>
                                  <a:pt x="258991" y="842121"/>
                                  <a:pt x="269164" y="849712"/>
                                  <a:pt x="276758" y="858592"/>
                                </a:cubicBezTo>
                                <a:close/>
                                <a:moveTo>
                                  <a:pt x="1110087" y="0"/>
                                </a:moveTo>
                                <a:lnTo>
                                  <a:pt x="1154569" y="0"/>
                                </a:lnTo>
                                <a:lnTo>
                                  <a:pt x="1164132" y="6458"/>
                                </a:lnTo>
                                <a:cubicBezTo>
                                  <a:pt x="1170437" y="10254"/>
                                  <a:pt x="1171726" y="17845"/>
                                  <a:pt x="1167929" y="24218"/>
                                </a:cubicBezTo>
                                <a:cubicBezTo>
                                  <a:pt x="1165350" y="26725"/>
                                  <a:pt x="1161553" y="29303"/>
                                  <a:pt x="1157756" y="29303"/>
                                </a:cubicBezTo>
                                <a:cubicBezTo>
                                  <a:pt x="1155248" y="29303"/>
                                  <a:pt x="1152669" y="28014"/>
                                  <a:pt x="1150162" y="26725"/>
                                </a:cubicBezTo>
                                <a:close/>
                                <a:moveTo>
                                  <a:pt x="382796" y="0"/>
                                </a:moveTo>
                                <a:lnTo>
                                  <a:pt x="427345" y="0"/>
                                </a:lnTo>
                                <a:lnTo>
                                  <a:pt x="391029" y="24218"/>
                                </a:lnTo>
                                <a:cubicBezTo>
                                  <a:pt x="388450" y="25507"/>
                                  <a:pt x="385943" y="26725"/>
                                  <a:pt x="383363" y="26725"/>
                                </a:cubicBezTo>
                                <a:cubicBezTo>
                                  <a:pt x="379566" y="26725"/>
                                  <a:pt x="375769" y="25507"/>
                                  <a:pt x="373262" y="21640"/>
                                </a:cubicBezTo>
                                <a:cubicBezTo>
                                  <a:pt x="369393" y="15338"/>
                                  <a:pt x="370683" y="7676"/>
                                  <a:pt x="377059" y="3880"/>
                                </a:cubicBezTo>
                                <a:close/>
                                <a:moveTo>
                                  <a:pt x="58834" y="0"/>
                                </a:moveTo>
                                <a:lnTo>
                                  <a:pt x="86531" y="0"/>
                                </a:lnTo>
                                <a:lnTo>
                                  <a:pt x="80151" y="12142"/>
                                </a:lnTo>
                                <a:cubicBezTo>
                                  <a:pt x="44132" y="99771"/>
                                  <a:pt x="24144" y="195662"/>
                                  <a:pt x="24144" y="295993"/>
                                </a:cubicBezTo>
                                <a:cubicBezTo>
                                  <a:pt x="24144" y="496655"/>
                                  <a:pt x="104098" y="679557"/>
                                  <a:pt x="232339" y="814120"/>
                                </a:cubicBezTo>
                                <a:cubicBezTo>
                                  <a:pt x="233557" y="814120"/>
                                  <a:pt x="234847" y="812902"/>
                                  <a:pt x="237426" y="809107"/>
                                </a:cubicBezTo>
                                <a:lnTo>
                                  <a:pt x="198022" y="764634"/>
                                </a:lnTo>
                                <a:cubicBezTo>
                                  <a:pt x="194225" y="759550"/>
                                  <a:pt x="194225" y="751887"/>
                                  <a:pt x="199312" y="746874"/>
                                </a:cubicBezTo>
                                <a:cubicBezTo>
                                  <a:pt x="204398" y="743007"/>
                                  <a:pt x="211993" y="743007"/>
                                  <a:pt x="217079" y="748092"/>
                                </a:cubicBezTo>
                                <a:lnTo>
                                  <a:pt x="260209" y="795070"/>
                                </a:lnTo>
                                <a:cubicBezTo>
                                  <a:pt x="266585" y="791275"/>
                                  <a:pt x="271671" y="787479"/>
                                  <a:pt x="276758" y="783684"/>
                                </a:cubicBezTo>
                                <a:lnTo>
                                  <a:pt x="242441" y="736705"/>
                                </a:lnTo>
                                <a:cubicBezTo>
                                  <a:pt x="238644" y="731620"/>
                                  <a:pt x="239934" y="722740"/>
                                  <a:pt x="245020" y="718873"/>
                                </a:cubicBezTo>
                                <a:cubicBezTo>
                                  <a:pt x="250107" y="715078"/>
                                  <a:pt x="258991" y="716367"/>
                                  <a:pt x="262788" y="721451"/>
                                </a:cubicBezTo>
                                <a:lnTo>
                                  <a:pt x="297033" y="768430"/>
                                </a:lnTo>
                                <a:cubicBezTo>
                                  <a:pt x="304699" y="762056"/>
                                  <a:pt x="313583" y="755754"/>
                                  <a:pt x="321177" y="748092"/>
                                </a:cubicBezTo>
                                <a:lnTo>
                                  <a:pt x="286932" y="698606"/>
                                </a:lnTo>
                                <a:cubicBezTo>
                                  <a:pt x="283063" y="692233"/>
                                  <a:pt x="284352" y="684642"/>
                                  <a:pt x="290729" y="680774"/>
                                </a:cubicBezTo>
                                <a:cubicBezTo>
                                  <a:pt x="297033" y="676979"/>
                                  <a:pt x="304699" y="678268"/>
                                  <a:pt x="308496" y="684642"/>
                                </a:cubicBezTo>
                                <a:lnTo>
                                  <a:pt x="340234" y="731620"/>
                                </a:lnTo>
                                <a:cubicBezTo>
                                  <a:pt x="349118" y="722740"/>
                                  <a:pt x="356712" y="713788"/>
                                  <a:pt x="365596" y="704908"/>
                                </a:cubicBezTo>
                                <a:lnTo>
                                  <a:pt x="326264" y="661725"/>
                                </a:lnTo>
                                <a:cubicBezTo>
                                  <a:pt x="322467" y="656641"/>
                                  <a:pt x="322467" y="649050"/>
                                  <a:pt x="327553" y="643965"/>
                                </a:cubicBezTo>
                                <a:cubicBezTo>
                                  <a:pt x="332568" y="640169"/>
                                  <a:pt x="340234" y="640169"/>
                                  <a:pt x="345321" y="645254"/>
                                </a:cubicBezTo>
                                <a:lnTo>
                                  <a:pt x="382145" y="685859"/>
                                </a:lnTo>
                                <a:cubicBezTo>
                                  <a:pt x="388450" y="678268"/>
                                  <a:pt x="394826" y="669388"/>
                                  <a:pt x="401131" y="661725"/>
                                </a:cubicBezTo>
                                <a:lnTo>
                                  <a:pt x="360509" y="624916"/>
                                </a:lnTo>
                                <a:cubicBezTo>
                                  <a:pt x="355422" y="619831"/>
                                  <a:pt x="354205" y="612240"/>
                                  <a:pt x="359291" y="607155"/>
                                </a:cubicBezTo>
                                <a:cubicBezTo>
                                  <a:pt x="364306" y="602071"/>
                                  <a:pt x="371972" y="600782"/>
                                  <a:pt x="377059" y="605866"/>
                                </a:cubicBezTo>
                                <a:lnTo>
                                  <a:pt x="415101" y="641458"/>
                                </a:lnTo>
                                <a:cubicBezTo>
                                  <a:pt x="421478" y="632507"/>
                                  <a:pt x="426564" y="622409"/>
                                  <a:pt x="432869" y="613457"/>
                                </a:cubicBezTo>
                                <a:lnTo>
                                  <a:pt x="383363" y="585528"/>
                                </a:lnTo>
                                <a:cubicBezTo>
                                  <a:pt x="377059" y="581732"/>
                                  <a:pt x="374480" y="574141"/>
                                  <a:pt x="378277" y="567768"/>
                                </a:cubicBezTo>
                                <a:cubicBezTo>
                                  <a:pt x="382145" y="561394"/>
                                  <a:pt x="389740" y="558888"/>
                                  <a:pt x="396044" y="562683"/>
                                </a:cubicBezTo>
                                <a:lnTo>
                                  <a:pt x="446839" y="590613"/>
                                </a:lnTo>
                                <a:cubicBezTo>
                                  <a:pt x="453216" y="577937"/>
                                  <a:pt x="459520" y="566479"/>
                                  <a:pt x="465896" y="553803"/>
                                </a:cubicBezTo>
                                <a:lnTo>
                                  <a:pt x="402420" y="529669"/>
                                </a:lnTo>
                                <a:cubicBezTo>
                                  <a:pt x="396044" y="527163"/>
                                  <a:pt x="392247" y="519500"/>
                                  <a:pt x="394826" y="513198"/>
                                </a:cubicBezTo>
                                <a:cubicBezTo>
                                  <a:pt x="397334" y="506824"/>
                                  <a:pt x="405000" y="503029"/>
                                  <a:pt x="411304" y="505535"/>
                                </a:cubicBezTo>
                                <a:lnTo>
                                  <a:pt x="476070" y="529669"/>
                                </a:lnTo>
                                <a:cubicBezTo>
                                  <a:pt x="481156" y="519500"/>
                                  <a:pt x="484954" y="508113"/>
                                  <a:pt x="488751" y="497944"/>
                                </a:cubicBezTo>
                                <a:lnTo>
                                  <a:pt x="434158" y="483980"/>
                                </a:lnTo>
                                <a:cubicBezTo>
                                  <a:pt x="427782" y="482691"/>
                                  <a:pt x="423985" y="475028"/>
                                  <a:pt x="425275" y="468726"/>
                                </a:cubicBezTo>
                                <a:cubicBezTo>
                                  <a:pt x="426564" y="462352"/>
                                  <a:pt x="434158" y="458557"/>
                                  <a:pt x="440535" y="459846"/>
                                </a:cubicBezTo>
                                <a:lnTo>
                                  <a:pt x="496345" y="475028"/>
                                </a:lnTo>
                                <a:cubicBezTo>
                                  <a:pt x="500142" y="466148"/>
                                  <a:pt x="502721" y="457268"/>
                                  <a:pt x="505229" y="447098"/>
                                </a:cubicBezTo>
                                <a:lnTo>
                                  <a:pt x="441753" y="436929"/>
                                </a:lnTo>
                                <a:cubicBezTo>
                                  <a:pt x="435448" y="436929"/>
                                  <a:pt x="430361" y="429338"/>
                                  <a:pt x="431651" y="422964"/>
                                </a:cubicBezTo>
                                <a:cubicBezTo>
                                  <a:pt x="431651" y="416662"/>
                                  <a:pt x="439245" y="411578"/>
                                  <a:pt x="445621" y="412867"/>
                                </a:cubicBezTo>
                                <a:lnTo>
                                  <a:pt x="510315" y="422964"/>
                                </a:lnTo>
                                <a:cubicBezTo>
                                  <a:pt x="512894" y="411578"/>
                                  <a:pt x="515402" y="400120"/>
                                  <a:pt x="516692" y="388733"/>
                                </a:cubicBezTo>
                                <a:lnTo>
                                  <a:pt x="451926" y="383648"/>
                                </a:lnTo>
                                <a:cubicBezTo>
                                  <a:pt x="445621" y="382359"/>
                                  <a:pt x="440535" y="377275"/>
                                  <a:pt x="440535" y="369684"/>
                                </a:cubicBezTo>
                                <a:cubicBezTo>
                                  <a:pt x="441753" y="363310"/>
                                  <a:pt x="446839" y="356936"/>
                                  <a:pt x="454505" y="358226"/>
                                </a:cubicBezTo>
                                <a:lnTo>
                                  <a:pt x="520489" y="363310"/>
                                </a:lnTo>
                                <a:cubicBezTo>
                                  <a:pt x="521778" y="351852"/>
                                  <a:pt x="521778" y="340465"/>
                                  <a:pt x="522996" y="329007"/>
                                </a:cubicBezTo>
                                <a:lnTo>
                                  <a:pt x="458302" y="329007"/>
                                </a:lnTo>
                                <a:cubicBezTo>
                                  <a:pt x="450636" y="329007"/>
                                  <a:pt x="445621" y="323923"/>
                                  <a:pt x="445621" y="316331"/>
                                </a:cubicBezTo>
                                <a:cubicBezTo>
                                  <a:pt x="445621" y="308669"/>
                                  <a:pt x="451926" y="303584"/>
                                  <a:pt x="458302" y="303584"/>
                                </a:cubicBezTo>
                                <a:lnTo>
                                  <a:pt x="524286" y="303584"/>
                                </a:lnTo>
                                <a:cubicBezTo>
                                  <a:pt x="524286" y="301078"/>
                                  <a:pt x="524286" y="298500"/>
                                  <a:pt x="524286" y="295993"/>
                                </a:cubicBezTo>
                                <a:cubicBezTo>
                                  <a:pt x="524286" y="287113"/>
                                  <a:pt x="522996" y="279450"/>
                                  <a:pt x="522996" y="270570"/>
                                </a:cubicBezTo>
                                <a:lnTo>
                                  <a:pt x="458302" y="275655"/>
                                </a:lnTo>
                                <a:cubicBezTo>
                                  <a:pt x="458302" y="275655"/>
                                  <a:pt x="457013" y="275655"/>
                                  <a:pt x="457013" y="275655"/>
                                </a:cubicBezTo>
                                <a:cubicBezTo>
                                  <a:pt x="450636" y="275655"/>
                                  <a:pt x="444332" y="270570"/>
                                  <a:pt x="444332" y="264268"/>
                                </a:cubicBezTo>
                                <a:cubicBezTo>
                                  <a:pt x="443042" y="256605"/>
                                  <a:pt x="448129" y="250303"/>
                                  <a:pt x="455723" y="250303"/>
                                </a:cubicBezTo>
                                <a:lnTo>
                                  <a:pt x="520489" y="245219"/>
                                </a:lnTo>
                                <a:cubicBezTo>
                                  <a:pt x="519199" y="232472"/>
                                  <a:pt x="517981" y="219796"/>
                                  <a:pt x="516692" y="208338"/>
                                </a:cubicBezTo>
                                <a:lnTo>
                                  <a:pt x="453216" y="213422"/>
                                </a:lnTo>
                                <a:cubicBezTo>
                                  <a:pt x="453216" y="213422"/>
                                  <a:pt x="451926" y="213422"/>
                                  <a:pt x="451926" y="213422"/>
                                </a:cubicBezTo>
                                <a:cubicBezTo>
                                  <a:pt x="445621" y="213422"/>
                                  <a:pt x="439245" y="208338"/>
                                  <a:pt x="439245" y="202036"/>
                                </a:cubicBezTo>
                                <a:cubicBezTo>
                                  <a:pt x="437956" y="194373"/>
                                  <a:pt x="443042" y="188071"/>
                                  <a:pt x="450636" y="188071"/>
                                </a:cubicBezTo>
                                <a:lnTo>
                                  <a:pt x="511605" y="182986"/>
                                </a:lnTo>
                                <a:cubicBezTo>
                                  <a:pt x="510315" y="172817"/>
                                  <a:pt x="507808" y="162648"/>
                                  <a:pt x="505229" y="152479"/>
                                </a:cubicBezTo>
                                <a:lnTo>
                                  <a:pt x="443042" y="165154"/>
                                </a:lnTo>
                                <a:cubicBezTo>
                                  <a:pt x="441753" y="165154"/>
                                  <a:pt x="441753" y="165154"/>
                                  <a:pt x="440535" y="165154"/>
                                </a:cubicBezTo>
                                <a:cubicBezTo>
                                  <a:pt x="434158" y="165154"/>
                                  <a:pt x="429072" y="161359"/>
                                  <a:pt x="427782" y="155057"/>
                                </a:cubicBezTo>
                                <a:cubicBezTo>
                                  <a:pt x="426564" y="147394"/>
                                  <a:pt x="431651" y="141021"/>
                                  <a:pt x="437956" y="139803"/>
                                </a:cubicBezTo>
                                <a:lnTo>
                                  <a:pt x="498924" y="127056"/>
                                </a:lnTo>
                                <a:cubicBezTo>
                                  <a:pt x="496345" y="116887"/>
                                  <a:pt x="493837" y="106789"/>
                                  <a:pt x="490040" y="97837"/>
                                </a:cubicBezTo>
                                <a:lnTo>
                                  <a:pt x="435448" y="118176"/>
                                </a:lnTo>
                                <a:cubicBezTo>
                                  <a:pt x="432869" y="119465"/>
                                  <a:pt x="431651" y="119465"/>
                                  <a:pt x="430361" y="119465"/>
                                </a:cubicBezTo>
                                <a:cubicBezTo>
                                  <a:pt x="425275" y="119465"/>
                                  <a:pt x="421478" y="116887"/>
                                  <a:pt x="418898" y="111874"/>
                                </a:cubicBezTo>
                                <a:cubicBezTo>
                                  <a:pt x="416391" y="105500"/>
                                  <a:pt x="420188" y="97837"/>
                                  <a:pt x="426564" y="95331"/>
                                </a:cubicBezTo>
                                <a:lnTo>
                                  <a:pt x="481156" y="74993"/>
                                </a:lnTo>
                                <a:cubicBezTo>
                                  <a:pt x="477359" y="64823"/>
                                  <a:pt x="472273" y="54726"/>
                                  <a:pt x="468404" y="45774"/>
                                </a:cubicBezTo>
                                <a:lnTo>
                                  <a:pt x="417681" y="72486"/>
                                </a:lnTo>
                                <a:cubicBezTo>
                                  <a:pt x="415101" y="73775"/>
                                  <a:pt x="413883" y="73775"/>
                                  <a:pt x="411304" y="73775"/>
                                </a:cubicBezTo>
                                <a:cubicBezTo>
                                  <a:pt x="406218" y="73775"/>
                                  <a:pt x="402420" y="71197"/>
                                  <a:pt x="399913" y="67402"/>
                                </a:cubicBezTo>
                                <a:cubicBezTo>
                                  <a:pt x="396044" y="61028"/>
                                  <a:pt x="398623" y="53437"/>
                                  <a:pt x="405000" y="49641"/>
                                </a:cubicBezTo>
                                <a:lnTo>
                                  <a:pt x="457013" y="21640"/>
                                </a:lnTo>
                                <a:lnTo>
                                  <a:pt x="445297" y="0"/>
                                </a:lnTo>
                                <a:lnTo>
                                  <a:pt x="476332" y="0"/>
                                </a:lnTo>
                                <a:lnTo>
                                  <a:pt x="481156" y="8965"/>
                                </a:lnTo>
                                <a:lnTo>
                                  <a:pt x="498265" y="0"/>
                                </a:lnTo>
                                <a:lnTo>
                                  <a:pt x="550257" y="0"/>
                                </a:lnTo>
                                <a:lnTo>
                                  <a:pt x="547140" y="3880"/>
                                </a:lnTo>
                                <a:lnTo>
                                  <a:pt x="492548" y="33098"/>
                                </a:lnTo>
                                <a:cubicBezTo>
                                  <a:pt x="497634" y="43268"/>
                                  <a:pt x="502721" y="54726"/>
                                  <a:pt x="506518" y="64823"/>
                                </a:cubicBezTo>
                                <a:lnTo>
                                  <a:pt x="562400" y="43268"/>
                                </a:lnTo>
                                <a:cubicBezTo>
                                  <a:pt x="568705" y="40690"/>
                                  <a:pt x="576370" y="44557"/>
                                  <a:pt x="578878" y="50859"/>
                                </a:cubicBezTo>
                                <a:cubicBezTo>
                                  <a:pt x="581457" y="57232"/>
                                  <a:pt x="577588" y="64823"/>
                                  <a:pt x="571284" y="67402"/>
                                </a:cubicBezTo>
                                <a:lnTo>
                                  <a:pt x="515402" y="88957"/>
                                </a:lnTo>
                                <a:cubicBezTo>
                                  <a:pt x="519199" y="100416"/>
                                  <a:pt x="522996" y="110585"/>
                                  <a:pt x="525575" y="121971"/>
                                </a:cubicBezTo>
                                <a:lnTo>
                                  <a:pt x="581457" y="110585"/>
                                </a:lnTo>
                                <a:cubicBezTo>
                                  <a:pt x="589051" y="109296"/>
                                  <a:pt x="595356" y="114380"/>
                                  <a:pt x="596645" y="120754"/>
                                </a:cubicBezTo>
                                <a:cubicBezTo>
                                  <a:pt x="597935" y="128345"/>
                                  <a:pt x="592848" y="134719"/>
                                  <a:pt x="586472" y="136008"/>
                                </a:cubicBezTo>
                                <a:lnTo>
                                  <a:pt x="531880" y="147394"/>
                                </a:lnTo>
                                <a:cubicBezTo>
                                  <a:pt x="534459" y="158852"/>
                                  <a:pt x="536967" y="170239"/>
                                  <a:pt x="539546" y="181697"/>
                                </a:cubicBezTo>
                                <a:lnTo>
                                  <a:pt x="596645" y="176613"/>
                                </a:lnTo>
                                <a:cubicBezTo>
                                  <a:pt x="604240" y="175324"/>
                                  <a:pt x="610616" y="180408"/>
                                  <a:pt x="610616" y="188071"/>
                                </a:cubicBezTo>
                                <a:cubicBezTo>
                                  <a:pt x="611905" y="195662"/>
                                  <a:pt x="606819" y="202036"/>
                                  <a:pt x="599225" y="202036"/>
                                </a:cubicBezTo>
                                <a:lnTo>
                                  <a:pt x="544632" y="205831"/>
                                </a:lnTo>
                                <a:cubicBezTo>
                                  <a:pt x="545850" y="218507"/>
                                  <a:pt x="547140" y="229965"/>
                                  <a:pt x="548430" y="242641"/>
                                </a:cubicBezTo>
                                <a:lnTo>
                                  <a:pt x="601732" y="238845"/>
                                </a:lnTo>
                                <a:cubicBezTo>
                                  <a:pt x="609326" y="237556"/>
                                  <a:pt x="615703" y="242641"/>
                                  <a:pt x="615703" y="250303"/>
                                </a:cubicBezTo>
                                <a:cubicBezTo>
                                  <a:pt x="616992" y="257894"/>
                                  <a:pt x="611905" y="264268"/>
                                  <a:pt x="604240" y="264268"/>
                                </a:cubicBezTo>
                                <a:lnTo>
                                  <a:pt x="550937" y="268064"/>
                                </a:lnTo>
                                <a:cubicBezTo>
                                  <a:pt x="552227" y="276944"/>
                                  <a:pt x="552227" y="285824"/>
                                  <a:pt x="552227" y="294704"/>
                                </a:cubicBezTo>
                                <a:cubicBezTo>
                                  <a:pt x="552227" y="297282"/>
                                  <a:pt x="552227" y="299789"/>
                                  <a:pt x="552227" y="302367"/>
                                </a:cubicBezTo>
                                <a:lnTo>
                                  <a:pt x="604240" y="302367"/>
                                </a:lnTo>
                                <a:cubicBezTo>
                                  <a:pt x="611905" y="302367"/>
                                  <a:pt x="616992" y="307451"/>
                                  <a:pt x="616992" y="315042"/>
                                </a:cubicBezTo>
                                <a:cubicBezTo>
                                  <a:pt x="616992" y="322633"/>
                                  <a:pt x="610616" y="327718"/>
                                  <a:pt x="604240" y="327718"/>
                                </a:cubicBezTo>
                                <a:lnTo>
                                  <a:pt x="550937" y="327718"/>
                                </a:lnTo>
                                <a:cubicBezTo>
                                  <a:pt x="550937" y="340465"/>
                                  <a:pt x="549719" y="353141"/>
                                  <a:pt x="548430" y="364599"/>
                                </a:cubicBezTo>
                                <a:lnTo>
                                  <a:pt x="600443" y="368395"/>
                                </a:lnTo>
                                <a:cubicBezTo>
                                  <a:pt x="606819" y="369684"/>
                                  <a:pt x="611905" y="374768"/>
                                  <a:pt x="611905" y="382359"/>
                                </a:cubicBezTo>
                                <a:cubicBezTo>
                                  <a:pt x="611905" y="388733"/>
                                  <a:pt x="605529" y="393818"/>
                                  <a:pt x="599225" y="393818"/>
                                </a:cubicBezTo>
                                <a:cubicBezTo>
                                  <a:pt x="599225" y="393818"/>
                                  <a:pt x="597935" y="393818"/>
                                  <a:pt x="597935" y="393818"/>
                                </a:cubicBezTo>
                                <a:lnTo>
                                  <a:pt x="544632" y="388733"/>
                                </a:lnTo>
                                <a:cubicBezTo>
                                  <a:pt x="543343" y="401409"/>
                                  <a:pt x="540835" y="412867"/>
                                  <a:pt x="538256" y="425543"/>
                                </a:cubicBezTo>
                                <a:lnTo>
                                  <a:pt x="590341" y="433134"/>
                                </a:lnTo>
                                <a:cubicBezTo>
                                  <a:pt x="596645" y="433134"/>
                                  <a:pt x="601732" y="440796"/>
                                  <a:pt x="600443" y="447098"/>
                                </a:cubicBezTo>
                                <a:cubicBezTo>
                                  <a:pt x="599225" y="452183"/>
                                  <a:pt x="594138" y="457268"/>
                                  <a:pt x="587762" y="457268"/>
                                </a:cubicBezTo>
                                <a:cubicBezTo>
                                  <a:pt x="586472" y="457268"/>
                                  <a:pt x="586472" y="457268"/>
                                  <a:pt x="585254" y="457268"/>
                                </a:cubicBezTo>
                                <a:lnTo>
                                  <a:pt x="531880" y="448387"/>
                                </a:lnTo>
                                <a:cubicBezTo>
                                  <a:pt x="529372" y="458557"/>
                                  <a:pt x="526865" y="468726"/>
                                  <a:pt x="522996" y="478895"/>
                                </a:cubicBezTo>
                                <a:lnTo>
                                  <a:pt x="581457" y="494077"/>
                                </a:lnTo>
                                <a:cubicBezTo>
                                  <a:pt x="587762" y="495366"/>
                                  <a:pt x="591559" y="503029"/>
                                  <a:pt x="590341" y="509331"/>
                                </a:cubicBezTo>
                                <a:cubicBezTo>
                                  <a:pt x="587762" y="514415"/>
                                  <a:pt x="582675" y="518211"/>
                                  <a:pt x="577588" y="518211"/>
                                </a:cubicBezTo>
                                <a:cubicBezTo>
                                  <a:pt x="576370" y="518211"/>
                                  <a:pt x="575081" y="518211"/>
                                  <a:pt x="573791" y="518211"/>
                                </a:cubicBezTo>
                                <a:lnTo>
                                  <a:pt x="514112" y="503029"/>
                                </a:lnTo>
                                <a:cubicBezTo>
                                  <a:pt x="510315" y="514415"/>
                                  <a:pt x="506518" y="525874"/>
                                  <a:pt x="501432" y="537260"/>
                                </a:cubicBezTo>
                                <a:lnTo>
                                  <a:pt x="547140" y="555092"/>
                                </a:lnTo>
                                <a:cubicBezTo>
                                  <a:pt x="553516" y="557599"/>
                                  <a:pt x="557313" y="565261"/>
                                  <a:pt x="554734" y="571563"/>
                                </a:cubicBezTo>
                                <a:cubicBezTo>
                                  <a:pt x="553516" y="576648"/>
                                  <a:pt x="548430" y="579226"/>
                                  <a:pt x="543343" y="579226"/>
                                </a:cubicBezTo>
                                <a:cubicBezTo>
                                  <a:pt x="540764" y="579226"/>
                                  <a:pt x="539546" y="577937"/>
                                  <a:pt x="538256" y="577937"/>
                                </a:cubicBezTo>
                                <a:lnTo>
                                  <a:pt x="490040" y="560177"/>
                                </a:lnTo>
                                <a:cubicBezTo>
                                  <a:pt x="483664" y="574141"/>
                                  <a:pt x="477288" y="588106"/>
                                  <a:pt x="469694" y="600782"/>
                                </a:cubicBezTo>
                                <a:lnTo>
                                  <a:pt x="522996" y="630000"/>
                                </a:lnTo>
                                <a:cubicBezTo>
                                  <a:pt x="529372" y="633796"/>
                                  <a:pt x="531880" y="641458"/>
                                  <a:pt x="528083" y="647760"/>
                                </a:cubicBezTo>
                                <a:cubicBezTo>
                                  <a:pt x="525575" y="651628"/>
                                  <a:pt x="521778" y="654134"/>
                                  <a:pt x="516692" y="654134"/>
                                </a:cubicBezTo>
                                <a:cubicBezTo>
                                  <a:pt x="514112" y="654134"/>
                                  <a:pt x="512894" y="654134"/>
                                  <a:pt x="510315" y="652845"/>
                                </a:cubicBezTo>
                                <a:lnTo>
                                  <a:pt x="457013" y="623627"/>
                                </a:lnTo>
                                <a:cubicBezTo>
                                  <a:pt x="449418" y="633796"/>
                                  <a:pt x="443042" y="645254"/>
                                  <a:pt x="435448" y="655423"/>
                                </a:cubicBezTo>
                                <a:lnTo>
                                  <a:pt x="484954" y="699824"/>
                                </a:lnTo>
                                <a:cubicBezTo>
                                  <a:pt x="490040" y="704908"/>
                                  <a:pt x="491258" y="712571"/>
                                  <a:pt x="486243" y="717656"/>
                                </a:cubicBezTo>
                                <a:cubicBezTo>
                                  <a:pt x="483664" y="720162"/>
                                  <a:pt x="481156" y="721451"/>
                                  <a:pt x="477288" y="721451"/>
                                </a:cubicBezTo>
                                <a:cubicBezTo>
                                  <a:pt x="473491" y="721451"/>
                                  <a:pt x="470983" y="720162"/>
                                  <a:pt x="468404" y="717656"/>
                                </a:cubicBezTo>
                                <a:lnTo>
                                  <a:pt x="421478" y="675690"/>
                                </a:lnTo>
                                <a:cubicBezTo>
                                  <a:pt x="413883" y="684642"/>
                                  <a:pt x="407507" y="693522"/>
                                  <a:pt x="399913" y="702402"/>
                                </a:cubicBezTo>
                                <a:lnTo>
                                  <a:pt x="441753" y="749381"/>
                                </a:lnTo>
                                <a:cubicBezTo>
                                  <a:pt x="445621" y="754465"/>
                                  <a:pt x="445621" y="762056"/>
                                  <a:pt x="440535" y="767141"/>
                                </a:cubicBezTo>
                                <a:cubicBezTo>
                                  <a:pt x="437956" y="769719"/>
                                  <a:pt x="434158" y="771008"/>
                                  <a:pt x="431651" y="771008"/>
                                </a:cubicBezTo>
                                <a:cubicBezTo>
                                  <a:pt x="429072" y="771008"/>
                                  <a:pt x="425275" y="769719"/>
                                  <a:pt x="422767" y="767141"/>
                                </a:cubicBezTo>
                                <a:lnTo>
                                  <a:pt x="382145" y="722740"/>
                                </a:lnTo>
                                <a:cubicBezTo>
                                  <a:pt x="373190" y="732838"/>
                                  <a:pt x="364306" y="743007"/>
                                  <a:pt x="354205" y="751959"/>
                                </a:cubicBezTo>
                                <a:lnTo>
                                  <a:pt x="388450" y="802733"/>
                                </a:lnTo>
                                <a:cubicBezTo>
                                  <a:pt x="392247" y="809107"/>
                                  <a:pt x="391029" y="816698"/>
                                  <a:pt x="384653" y="820493"/>
                                </a:cubicBezTo>
                                <a:cubicBezTo>
                                  <a:pt x="382145" y="821782"/>
                                  <a:pt x="379566" y="823071"/>
                                  <a:pt x="377059" y="823071"/>
                                </a:cubicBezTo>
                                <a:cubicBezTo>
                                  <a:pt x="373262" y="823071"/>
                                  <a:pt x="369393" y="821782"/>
                                  <a:pt x="366885" y="817987"/>
                                </a:cubicBezTo>
                                <a:lnTo>
                                  <a:pt x="333858" y="771008"/>
                                </a:lnTo>
                                <a:cubicBezTo>
                                  <a:pt x="326264" y="778599"/>
                                  <a:pt x="317380" y="784973"/>
                                  <a:pt x="309786" y="791275"/>
                                </a:cubicBezTo>
                                <a:lnTo>
                                  <a:pt x="345321" y="839542"/>
                                </a:lnTo>
                                <a:cubicBezTo>
                                  <a:pt x="349118" y="844627"/>
                                  <a:pt x="347828" y="853507"/>
                                  <a:pt x="342742" y="857303"/>
                                </a:cubicBezTo>
                                <a:cubicBezTo>
                                  <a:pt x="340234" y="858592"/>
                                  <a:pt x="337655" y="859881"/>
                                  <a:pt x="335147" y="859881"/>
                                </a:cubicBezTo>
                                <a:cubicBezTo>
                                  <a:pt x="331350" y="859881"/>
                                  <a:pt x="327553" y="858592"/>
                                  <a:pt x="324974" y="854796"/>
                                </a:cubicBezTo>
                                <a:lnTo>
                                  <a:pt x="289439" y="806528"/>
                                </a:lnTo>
                                <a:cubicBezTo>
                                  <a:pt x="285642" y="809107"/>
                                  <a:pt x="280555" y="812902"/>
                                  <a:pt x="275469" y="816698"/>
                                </a:cubicBezTo>
                                <a:lnTo>
                                  <a:pt x="312293" y="857303"/>
                                </a:lnTo>
                                <a:cubicBezTo>
                                  <a:pt x="316090" y="862387"/>
                                  <a:pt x="316090" y="870050"/>
                                  <a:pt x="311004" y="875135"/>
                                </a:cubicBezTo>
                                <a:cubicBezTo>
                                  <a:pt x="308496" y="877641"/>
                                  <a:pt x="304699" y="878930"/>
                                  <a:pt x="302120" y="878930"/>
                                </a:cubicBezTo>
                                <a:cubicBezTo>
                                  <a:pt x="430361" y="984346"/>
                                  <a:pt x="595356" y="1046578"/>
                                  <a:pt x="773103" y="1046578"/>
                                </a:cubicBezTo>
                                <a:cubicBezTo>
                                  <a:pt x="924521" y="1046578"/>
                                  <a:pt x="1065904" y="1000857"/>
                                  <a:pt x="1184982" y="924944"/>
                                </a:cubicBezTo>
                                <a:lnTo>
                                  <a:pt x="1240531" y="882278"/>
                                </a:lnTo>
                                <a:lnTo>
                                  <a:pt x="1241578" y="882726"/>
                                </a:lnTo>
                                <a:cubicBezTo>
                                  <a:pt x="1245375" y="882726"/>
                                  <a:pt x="1247883" y="881437"/>
                                  <a:pt x="1250462" y="878930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96171" y="839542"/>
                                </a:lnTo>
                                <a:cubicBezTo>
                                  <a:pt x="1293591" y="838254"/>
                                  <a:pt x="1292302" y="837036"/>
                                  <a:pt x="1289794" y="835747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40531" y="882278"/>
                                </a:lnTo>
                                <a:lnTo>
                                  <a:pt x="1232695" y="878930"/>
                                </a:lnTo>
                                <a:cubicBezTo>
                                  <a:pt x="1227608" y="873846"/>
                                  <a:pt x="1226318" y="866254"/>
                                  <a:pt x="1231405" y="861170"/>
                                </a:cubicBezTo>
                                <a:lnTo>
                                  <a:pt x="1268230" y="820493"/>
                                </a:lnTo>
                                <a:cubicBezTo>
                                  <a:pt x="1263143" y="817987"/>
                                  <a:pt x="1259346" y="814120"/>
                                  <a:pt x="1254259" y="810324"/>
                                </a:cubicBezTo>
                                <a:lnTo>
                                  <a:pt x="1218724" y="858592"/>
                                </a:lnTo>
                                <a:cubicBezTo>
                                  <a:pt x="1216145" y="862387"/>
                                  <a:pt x="1212348" y="863676"/>
                                  <a:pt x="1208551" y="863676"/>
                                </a:cubicBezTo>
                                <a:cubicBezTo>
                                  <a:pt x="1205972" y="863676"/>
                                  <a:pt x="1203464" y="862387"/>
                                  <a:pt x="1200957" y="861170"/>
                                </a:cubicBezTo>
                                <a:cubicBezTo>
                                  <a:pt x="1195870" y="857303"/>
                                  <a:pt x="1194580" y="848423"/>
                                  <a:pt x="1198377" y="843338"/>
                                </a:cubicBezTo>
                                <a:lnTo>
                                  <a:pt x="1233913" y="795070"/>
                                </a:lnTo>
                                <a:cubicBezTo>
                                  <a:pt x="1225029" y="788768"/>
                                  <a:pt x="1217435" y="781106"/>
                                  <a:pt x="1209840" y="774804"/>
                                </a:cubicBezTo>
                                <a:lnTo>
                                  <a:pt x="1176813" y="821782"/>
                                </a:lnTo>
                                <a:cubicBezTo>
                                  <a:pt x="1174234" y="824289"/>
                                  <a:pt x="1170437" y="826867"/>
                                  <a:pt x="1166639" y="826867"/>
                                </a:cubicBezTo>
                                <a:cubicBezTo>
                                  <a:pt x="1164132" y="826867"/>
                                  <a:pt x="1161553" y="825578"/>
                                  <a:pt x="1159045" y="824289"/>
                                </a:cubicBezTo>
                                <a:cubicBezTo>
                                  <a:pt x="1152669" y="820493"/>
                                  <a:pt x="1151451" y="812902"/>
                                  <a:pt x="1155248" y="806528"/>
                                </a:cubicBezTo>
                                <a:lnTo>
                                  <a:pt x="1189494" y="755754"/>
                                </a:lnTo>
                                <a:cubicBezTo>
                                  <a:pt x="1180610" y="745585"/>
                                  <a:pt x="1170437" y="736705"/>
                                  <a:pt x="1161553" y="726536"/>
                                </a:cubicBezTo>
                                <a:lnTo>
                                  <a:pt x="1120931" y="771008"/>
                                </a:lnTo>
                                <a:cubicBezTo>
                                  <a:pt x="1118424" y="773514"/>
                                  <a:pt x="1115844" y="774804"/>
                                  <a:pt x="1112047" y="774804"/>
                                </a:cubicBezTo>
                                <a:cubicBezTo>
                                  <a:pt x="1108250" y="774804"/>
                                  <a:pt x="1105743" y="773514"/>
                                  <a:pt x="1103164" y="771008"/>
                                </a:cubicBezTo>
                                <a:cubicBezTo>
                                  <a:pt x="1098077" y="765923"/>
                                  <a:pt x="1096859" y="758261"/>
                                  <a:pt x="1101874" y="753176"/>
                                </a:cubicBezTo>
                                <a:lnTo>
                                  <a:pt x="1143785" y="706197"/>
                                </a:lnTo>
                                <a:cubicBezTo>
                                  <a:pt x="1136191" y="697317"/>
                                  <a:pt x="1128597" y="688437"/>
                                  <a:pt x="1122221" y="679557"/>
                                </a:cubicBezTo>
                                <a:lnTo>
                                  <a:pt x="1075223" y="721451"/>
                                </a:lnTo>
                                <a:cubicBezTo>
                                  <a:pt x="1072715" y="723958"/>
                                  <a:pt x="1068918" y="725247"/>
                                  <a:pt x="1066339" y="725247"/>
                                </a:cubicBezTo>
                                <a:cubicBezTo>
                                  <a:pt x="1063831" y="725247"/>
                                  <a:pt x="1060034" y="723958"/>
                                  <a:pt x="1057455" y="721451"/>
                                </a:cubicBezTo>
                                <a:cubicBezTo>
                                  <a:pt x="1053658" y="716367"/>
                                  <a:pt x="1053658" y="708776"/>
                                  <a:pt x="1058745" y="703691"/>
                                </a:cubicBezTo>
                                <a:lnTo>
                                  <a:pt x="1108250" y="659219"/>
                                </a:lnTo>
                                <a:cubicBezTo>
                                  <a:pt x="1100656" y="649050"/>
                                  <a:pt x="1092990" y="638880"/>
                                  <a:pt x="1086686" y="627494"/>
                                </a:cubicBezTo>
                                <a:lnTo>
                                  <a:pt x="1033383" y="656641"/>
                                </a:lnTo>
                                <a:cubicBezTo>
                                  <a:pt x="1030804" y="657930"/>
                                  <a:pt x="1029514" y="657930"/>
                                  <a:pt x="1027007" y="657930"/>
                                </a:cubicBezTo>
                                <a:cubicBezTo>
                                  <a:pt x="1021920" y="657930"/>
                                  <a:pt x="1018123" y="655423"/>
                                  <a:pt x="1015615" y="651628"/>
                                </a:cubicBezTo>
                                <a:cubicBezTo>
                                  <a:pt x="1011747" y="645254"/>
                                  <a:pt x="1014326" y="637591"/>
                                  <a:pt x="1020630" y="633796"/>
                                </a:cubicBezTo>
                                <a:lnTo>
                                  <a:pt x="1068918" y="600782"/>
                                </a:lnTo>
                                <a:cubicBezTo>
                                  <a:pt x="1061252" y="586817"/>
                                  <a:pt x="1054948" y="574141"/>
                                  <a:pt x="1048571" y="560177"/>
                                </a:cubicBezTo>
                                <a:lnTo>
                                  <a:pt x="1000355" y="577937"/>
                                </a:lnTo>
                                <a:cubicBezTo>
                                  <a:pt x="997776" y="579226"/>
                                  <a:pt x="996558" y="579226"/>
                                  <a:pt x="995269" y="579226"/>
                                </a:cubicBezTo>
                                <a:cubicBezTo>
                                  <a:pt x="990182" y="579226"/>
                                  <a:pt x="986385" y="575359"/>
                                  <a:pt x="983877" y="570346"/>
                                </a:cubicBezTo>
                                <a:cubicBezTo>
                                  <a:pt x="981298" y="563972"/>
                                  <a:pt x="985095" y="556310"/>
                                  <a:pt x="991472" y="553803"/>
                                </a:cubicBezTo>
                                <a:lnTo>
                                  <a:pt x="1037180" y="536043"/>
                                </a:lnTo>
                                <a:cubicBezTo>
                                  <a:pt x="1033383" y="524585"/>
                                  <a:pt x="1028296" y="513198"/>
                                  <a:pt x="1024499" y="501740"/>
                                </a:cubicBezTo>
                                <a:lnTo>
                                  <a:pt x="964820" y="516994"/>
                                </a:lnTo>
                                <a:cubicBezTo>
                                  <a:pt x="963531" y="516994"/>
                                  <a:pt x="962241" y="516994"/>
                                  <a:pt x="961023" y="516994"/>
                                </a:cubicBezTo>
                                <a:cubicBezTo>
                                  <a:pt x="954647" y="516994"/>
                                  <a:pt x="949560" y="513198"/>
                                  <a:pt x="948271" y="508113"/>
                                </a:cubicBezTo>
                                <a:cubicBezTo>
                                  <a:pt x="945763" y="501740"/>
                                  <a:pt x="950850" y="494149"/>
                                  <a:pt x="957154" y="492860"/>
                                </a:cubicBezTo>
                                <a:lnTo>
                                  <a:pt x="1015615" y="477606"/>
                                </a:lnTo>
                                <a:cubicBezTo>
                                  <a:pt x="1011747" y="467437"/>
                                  <a:pt x="1009239" y="457268"/>
                                  <a:pt x="1006660" y="447098"/>
                                </a:cubicBezTo>
                                <a:lnTo>
                                  <a:pt x="953357" y="455979"/>
                                </a:lnTo>
                                <a:cubicBezTo>
                                  <a:pt x="952139" y="455979"/>
                                  <a:pt x="952139" y="455979"/>
                                  <a:pt x="950850" y="455979"/>
                                </a:cubicBezTo>
                                <a:cubicBezTo>
                                  <a:pt x="944474" y="455979"/>
                                  <a:pt x="939387" y="452183"/>
                                  <a:pt x="938169" y="445881"/>
                                </a:cubicBezTo>
                                <a:cubicBezTo>
                                  <a:pt x="936879" y="439507"/>
                                  <a:pt x="941966" y="433134"/>
                                  <a:pt x="948271" y="431916"/>
                                </a:cubicBezTo>
                                <a:lnTo>
                                  <a:pt x="1000355" y="424254"/>
                                </a:lnTo>
                                <a:cubicBezTo>
                                  <a:pt x="997776" y="411578"/>
                                  <a:pt x="995269" y="400120"/>
                                  <a:pt x="993979" y="387444"/>
                                </a:cubicBezTo>
                                <a:lnTo>
                                  <a:pt x="940677" y="392529"/>
                                </a:lnTo>
                                <a:cubicBezTo>
                                  <a:pt x="940677" y="392529"/>
                                  <a:pt x="939387" y="392529"/>
                                  <a:pt x="939387" y="392529"/>
                                </a:cubicBezTo>
                                <a:cubicBezTo>
                                  <a:pt x="933082" y="392529"/>
                                  <a:pt x="926706" y="387444"/>
                                  <a:pt x="926706" y="381070"/>
                                </a:cubicBezTo>
                                <a:cubicBezTo>
                                  <a:pt x="925416" y="373479"/>
                                  <a:pt x="930503" y="367106"/>
                                  <a:pt x="938169" y="367106"/>
                                </a:cubicBezTo>
                                <a:lnTo>
                                  <a:pt x="990182" y="363310"/>
                                </a:lnTo>
                                <a:cubicBezTo>
                                  <a:pt x="988892" y="350634"/>
                                  <a:pt x="988892" y="339176"/>
                                  <a:pt x="987675" y="326501"/>
                                </a:cubicBezTo>
                                <a:lnTo>
                                  <a:pt x="934300" y="326501"/>
                                </a:lnTo>
                                <a:cubicBezTo>
                                  <a:pt x="927996" y="326501"/>
                                  <a:pt x="921619" y="320127"/>
                                  <a:pt x="921619" y="313753"/>
                                </a:cubicBezTo>
                                <a:cubicBezTo>
                                  <a:pt x="921619" y="307451"/>
                                  <a:pt x="926706" y="301078"/>
                                  <a:pt x="934300" y="301078"/>
                                </a:cubicBezTo>
                                <a:lnTo>
                                  <a:pt x="986385" y="301078"/>
                                </a:lnTo>
                                <a:cubicBezTo>
                                  <a:pt x="986385" y="298500"/>
                                  <a:pt x="986385" y="295993"/>
                                  <a:pt x="986385" y="293487"/>
                                </a:cubicBezTo>
                                <a:cubicBezTo>
                                  <a:pt x="986385" y="284535"/>
                                  <a:pt x="987675" y="275655"/>
                                  <a:pt x="987675" y="266775"/>
                                </a:cubicBezTo>
                                <a:lnTo>
                                  <a:pt x="934300" y="262979"/>
                                </a:lnTo>
                                <a:cubicBezTo>
                                  <a:pt x="927996" y="261690"/>
                                  <a:pt x="922909" y="256605"/>
                                  <a:pt x="922909" y="249014"/>
                                </a:cubicBezTo>
                                <a:cubicBezTo>
                                  <a:pt x="924199" y="242641"/>
                                  <a:pt x="930503" y="236339"/>
                                  <a:pt x="936879" y="237556"/>
                                </a:cubicBezTo>
                                <a:lnTo>
                                  <a:pt x="990182" y="241352"/>
                                </a:lnTo>
                                <a:cubicBezTo>
                                  <a:pt x="991472" y="228676"/>
                                  <a:pt x="992761" y="216000"/>
                                  <a:pt x="993979" y="204542"/>
                                </a:cubicBezTo>
                                <a:lnTo>
                                  <a:pt x="939387" y="200747"/>
                                </a:lnTo>
                                <a:cubicBezTo>
                                  <a:pt x="933082" y="199458"/>
                                  <a:pt x="927996" y="194373"/>
                                  <a:pt x="927996" y="186782"/>
                                </a:cubicBezTo>
                                <a:cubicBezTo>
                                  <a:pt x="929285" y="180408"/>
                                  <a:pt x="934300" y="174106"/>
                                  <a:pt x="941966" y="175324"/>
                                </a:cubicBezTo>
                                <a:lnTo>
                                  <a:pt x="999066" y="180408"/>
                                </a:lnTo>
                                <a:cubicBezTo>
                                  <a:pt x="1001645" y="169022"/>
                                  <a:pt x="1004152" y="157563"/>
                                  <a:pt x="1006660" y="146105"/>
                                </a:cubicBezTo>
                                <a:lnTo>
                                  <a:pt x="952139" y="134719"/>
                                </a:lnTo>
                                <a:cubicBezTo>
                                  <a:pt x="944474" y="133430"/>
                                  <a:pt x="940677" y="125838"/>
                                  <a:pt x="941966" y="119465"/>
                                </a:cubicBezTo>
                                <a:cubicBezTo>
                                  <a:pt x="943184" y="111874"/>
                                  <a:pt x="950850" y="108007"/>
                                  <a:pt x="957154" y="109296"/>
                                </a:cubicBezTo>
                                <a:lnTo>
                                  <a:pt x="1013036" y="120754"/>
                                </a:lnTo>
                                <a:cubicBezTo>
                                  <a:pt x="1016833" y="109296"/>
                                  <a:pt x="1019412" y="97837"/>
                                  <a:pt x="1023210" y="87740"/>
                                </a:cubicBezTo>
                                <a:lnTo>
                                  <a:pt x="967328" y="66112"/>
                                </a:lnTo>
                                <a:cubicBezTo>
                                  <a:pt x="961023" y="63606"/>
                                  <a:pt x="957154" y="55943"/>
                                  <a:pt x="959734" y="49641"/>
                                </a:cubicBezTo>
                                <a:cubicBezTo>
                                  <a:pt x="962241" y="43268"/>
                                  <a:pt x="969907" y="39472"/>
                                  <a:pt x="976212" y="41979"/>
                                </a:cubicBezTo>
                                <a:lnTo>
                                  <a:pt x="1032093" y="63606"/>
                                </a:lnTo>
                                <a:cubicBezTo>
                                  <a:pt x="1037180" y="52148"/>
                                  <a:pt x="1040977" y="41979"/>
                                  <a:pt x="1046064" y="31809"/>
                                </a:cubicBezTo>
                                <a:lnTo>
                                  <a:pt x="991472" y="2591"/>
                                </a:lnTo>
                                <a:lnTo>
                                  <a:pt x="989390" y="0"/>
                                </a:lnTo>
                                <a:lnTo>
                                  <a:pt x="1042807" y="0"/>
                                </a:lnTo>
                                <a:lnTo>
                                  <a:pt x="1057455" y="7676"/>
                                </a:lnTo>
                                <a:lnTo>
                                  <a:pt x="1061586" y="0"/>
                                </a:lnTo>
                                <a:lnTo>
                                  <a:pt x="1097244" y="0"/>
                                </a:lnTo>
                                <a:lnTo>
                                  <a:pt x="1084106" y="24218"/>
                                </a:lnTo>
                                <a:lnTo>
                                  <a:pt x="1136191" y="52148"/>
                                </a:lnTo>
                                <a:cubicBezTo>
                                  <a:pt x="1142496" y="55943"/>
                                  <a:pt x="1145075" y="63606"/>
                                  <a:pt x="1141278" y="69908"/>
                                </a:cubicBezTo>
                                <a:cubicBezTo>
                                  <a:pt x="1138699" y="73775"/>
                                  <a:pt x="1134901" y="76282"/>
                                  <a:pt x="1129815" y="76282"/>
                                </a:cubicBezTo>
                                <a:cubicBezTo>
                                  <a:pt x="1127307" y="76282"/>
                                  <a:pt x="1124728" y="76282"/>
                                  <a:pt x="1123510" y="74993"/>
                                </a:cubicBezTo>
                                <a:lnTo>
                                  <a:pt x="1072715" y="48352"/>
                                </a:lnTo>
                                <a:cubicBezTo>
                                  <a:pt x="1067628" y="58521"/>
                                  <a:pt x="1063831" y="67402"/>
                                  <a:pt x="1060034" y="77571"/>
                                </a:cubicBezTo>
                                <a:lnTo>
                                  <a:pt x="1114626" y="97909"/>
                                </a:lnTo>
                                <a:cubicBezTo>
                                  <a:pt x="1120931" y="100416"/>
                                  <a:pt x="1124728" y="108007"/>
                                  <a:pt x="1122221" y="114380"/>
                                </a:cubicBezTo>
                                <a:cubicBezTo>
                                  <a:pt x="1120931" y="119465"/>
                                  <a:pt x="1115844" y="121971"/>
                                  <a:pt x="1110758" y="121971"/>
                                </a:cubicBezTo>
                                <a:cubicBezTo>
                                  <a:pt x="1108250" y="121971"/>
                                  <a:pt x="1106961" y="120754"/>
                                  <a:pt x="1105743" y="120754"/>
                                </a:cubicBezTo>
                                <a:lnTo>
                                  <a:pt x="1051150" y="100416"/>
                                </a:lnTo>
                                <a:cubicBezTo>
                                  <a:pt x="1047353" y="110585"/>
                                  <a:pt x="1044774" y="119465"/>
                                  <a:pt x="1042267" y="129634"/>
                                </a:cubicBezTo>
                                <a:lnTo>
                                  <a:pt x="1103164" y="142310"/>
                                </a:lnTo>
                                <a:cubicBezTo>
                                  <a:pt x="1110758" y="143599"/>
                                  <a:pt x="1114626" y="151190"/>
                                  <a:pt x="1113337" y="157563"/>
                                </a:cubicBezTo>
                                <a:cubicBezTo>
                                  <a:pt x="1112047" y="163937"/>
                                  <a:pt x="1106961" y="167733"/>
                                  <a:pt x="1100656" y="167733"/>
                                </a:cubicBezTo>
                                <a:cubicBezTo>
                                  <a:pt x="1099366" y="167733"/>
                                  <a:pt x="1099366" y="167733"/>
                                  <a:pt x="1098077" y="167733"/>
                                </a:cubicBezTo>
                                <a:lnTo>
                                  <a:pt x="1035890" y="155057"/>
                                </a:lnTo>
                                <a:cubicBezTo>
                                  <a:pt x="1033383" y="165154"/>
                                  <a:pt x="1032093" y="175324"/>
                                  <a:pt x="1029514" y="185493"/>
                                </a:cubicBezTo>
                                <a:lnTo>
                                  <a:pt x="1090483" y="190577"/>
                                </a:lnTo>
                                <a:cubicBezTo>
                                  <a:pt x="1096859" y="191866"/>
                                  <a:pt x="1101874" y="196951"/>
                                  <a:pt x="1101874" y="204542"/>
                                </a:cubicBezTo>
                                <a:cubicBezTo>
                                  <a:pt x="1101874" y="210916"/>
                                  <a:pt x="1095569" y="216000"/>
                                  <a:pt x="1089193" y="216000"/>
                                </a:cubicBezTo>
                                <a:cubicBezTo>
                                  <a:pt x="1089193" y="216000"/>
                                  <a:pt x="1087975" y="216000"/>
                                  <a:pt x="1087975" y="216000"/>
                                </a:cubicBezTo>
                                <a:lnTo>
                                  <a:pt x="1024499" y="210916"/>
                                </a:lnTo>
                                <a:cubicBezTo>
                                  <a:pt x="1023210" y="223591"/>
                                  <a:pt x="1021920" y="235050"/>
                                  <a:pt x="1020630" y="247725"/>
                                </a:cubicBezTo>
                                <a:lnTo>
                                  <a:pt x="1085396" y="252810"/>
                                </a:lnTo>
                                <a:cubicBezTo>
                                  <a:pt x="1091772" y="254099"/>
                                  <a:pt x="1096859" y="259184"/>
                                  <a:pt x="1096859" y="266775"/>
                                </a:cubicBezTo>
                                <a:cubicBezTo>
                                  <a:pt x="1096859" y="273148"/>
                                  <a:pt x="1090483" y="278233"/>
                                  <a:pt x="1084106" y="278233"/>
                                </a:cubicBezTo>
                                <a:cubicBezTo>
                                  <a:pt x="1084106" y="278233"/>
                                  <a:pt x="1082888" y="278233"/>
                                  <a:pt x="1082888" y="278233"/>
                                </a:cubicBezTo>
                                <a:lnTo>
                                  <a:pt x="1018123" y="273148"/>
                                </a:lnTo>
                                <a:cubicBezTo>
                                  <a:pt x="1016833" y="282028"/>
                                  <a:pt x="1016833" y="289619"/>
                                  <a:pt x="1016833" y="298500"/>
                                </a:cubicBezTo>
                                <a:cubicBezTo>
                                  <a:pt x="1016833" y="301078"/>
                                  <a:pt x="1016833" y="303584"/>
                                  <a:pt x="1016833" y="306162"/>
                                </a:cubicBezTo>
                                <a:lnTo>
                                  <a:pt x="1082888" y="306162"/>
                                </a:lnTo>
                                <a:cubicBezTo>
                                  <a:pt x="1089193" y="306162"/>
                                  <a:pt x="1095569" y="312536"/>
                                  <a:pt x="1095569" y="318838"/>
                                </a:cubicBezTo>
                                <a:cubicBezTo>
                                  <a:pt x="1095569" y="325212"/>
                                  <a:pt x="1090483" y="331585"/>
                                  <a:pt x="1082888" y="331585"/>
                                </a:cubicBezTo>
                                <a:lnTo>
                                  <a:pt x="1018123" y="331585"/>
                                </a:lnTo>
                                <a:cubicBezTo>
                                  <a:pt x="1018123" y="342972"/>
                                  <a:pt x="1019412" y="354430"/>
                                  <a:pt x="1020630" y="365817"/>
                                </a:cubicBezTo>
                                <a:lnTo>
                                  <a:pt x="1086686" y="360732"/>
                                </a:lnTo>
                                <a:cubicBezTo>
                                  <a:pt x="1094280" y="359515"/>
                                  <a:pt x="1100656" y="364599"/>
                                  <a:pt x="1100656" y="372190"/>
                                </a:cubicBezTo>
                                <a:cubicBezTo>
                                  <a:pt x="1101874" y="379781"/>
                                  <a:pt x="1096859" y="386155"/>
                                  <a:pt x="1089193" y="386155"/>
                                </a:cubicBezTo>
                                <a:lnTo>
                                  <a:pt x="1024499" y="391240"/>
                                </a:lnTo>
                                <a:cubicBezTo>
                                  <a:pt x="1025717" y="402698"/>
                                  <a:pt x="1028296" y="414084"/>
                                  <a:pt x="1030804" y="425543"/>
                                </a:cubicBezTo>
                                <a:lnTo>
                                  <a:pt x="1095569" y="415373"/>
                                </a:lnTo>
                                <a:cubicBezTo>
                                  <a:pt x="1101874" y="414084"/>
                                  <a:pt x="1108250" y="419169"/>
                                  <a:pt x="1109540" y="425543"/>
                                </a:cubicBezTo>
                                <a:cubicBezTo>
                                  <a:pt x="1110758" y="431916"/>
                                  <a:pt x="1105743" y="438218"/>
                                  <a:pt x="1099366" y="439507"/>
                                </a:cubicBezTo>
                                <a:lnTo>
                                  <a:pt x="1035890" y="449676"/>
                                </a:lnTo>
                                <a:cubicBezTo>
                                  <a:pt x="1038398" y="458557"/>
                                  <a:pt x="1042267" y="468726"/>
                                  <a:pt x="1044774" y="477606"/>
                                </a:cubicBezTo>
                                <a:lnTo>
                                  <a:pt x="1100656" y="462352"/>
                                </a:lnTo>
                                <a:cubicBezTo>
                                  <a:pt x="1106961" y="459846"/>
                                  <a:pt x="1114626" y="464930"/>
                                  <a:pt x="1115844" y="471232"/>
                                </a:cubicBezTo>
                                <a:cubicBezTo>
                                  <a:pt x="1118424" y="477606"/>
                                  <a:pt x="1113337" y="485197"/>
                                  <a:pt x="1106961" y="486486"/>
                                </a:cubicBezTo>
                                <a:lnTo>
                                  <a:pt x="1052368" y="500451"/>
                                </a:lnTo>
                                <a:cubicBezTo>
                                  <a:pt x="1056237" y="511909"/>
                                  <a:pt x="1061252" y="522078"/>
                                  <a:pt x="1065121" y="532247"/>
                                </a:cubicBezTo>
                                <a:lnTo>
                                  <a:pt x="1129815" y="508113"/>
                                </a:lnTo>
                                <a:cubicBezTo>
                                  <a:pt x="1136191" y="505535"/>
                                  <a:pt x="1143785" y="509331"/>
                                  <a:pt x="1146364" y="515705"/>
                                </a:cubicBezTo>
                                <a:cubicBezTo>
                                  <a:pt x="1148872" y="522078"/>
                                  <a:pt x="1145075" y="529669"/>
                                  <a:pt x="1138699" y="532247"/>
                                </a:cubicBezTo>
                                <a:lnTo>
                                  <a:pt x="1075223" y="556310"/>
                                </a:lnTo>
                                <a:cubicBezTo>
                                  <a:pt x="1081599" y="569057"/>
                                  <a:pt x="1087975" y="581732"/>
                                  <a:pt x="1094280" y="593191"/>
                                </a:cubicBezTo>
                                <a:lnTo>
                                  <a:pt x="1145075" y="565261"/>
                                </a:lnTo>
                                <a:cubicBezTo>
                                  <a:pt x="1151451" y="561394"/>
                                  <a:pt x="1159045" y="563972"/>
                                  <a:pt x="1162842" y="570346"/>
                                </a:cubicBezTo>
                                <a:cubicBezTo>
                                  <a:pt x="1166639" y="576648"/>
                                  <a:pt x="1164132" y="584311"/>
                                  <a:pt x="1157756" y="588106"/>
                                </a:cubicBezTo>
                                <a:lnTo>
                                  <a:pt x="1108250" y="616036"/>
                                </a:lnTo>
                                <a:cubicBezTo>
                                  <a:pt x="1113337" y="626205"/>
                                  <a:pt x="1119713" y="635085"/>
                                  <a:pt x="1126018" y="643965"/>
                                </a:cubicBezTo>
                                <a:lnTo>
                                  <a:pt x="1164132" y="608444"/>
                                </a:lnTo>
                                <a:cubicBezTo>
                                  <a:pt x="1169219" y="604577"/>
                                  <a:pt x="1176813" y="604577"/>
                                  <a:pt x="1181899" y="609662"/>
                                </a:cubicBezTo>
                                <a:cubicBezTo>
                                  <a:pt x="1185697" y="614746"/>
                                  <a:pt x="1185697" y="622409"/>
                                  <a:pt x="1180610" y="627494"/>
                                </a:cubicBezTo>
                                <a:lnTo>
                                  <a:pt x="1139988" y="664303"/>
                                </a:lnTo>
                                <a:cubicBezTo>
                                  <a:pt x="1146364" y="673183"/>
                                  <a:pt x="1152669" y="680774"/>
                                  <a:pt x="1159045" y="688437"/>
                                </a:cubicBezTo>
                                <a:lnTo>
                                  <a:pt x="1195870" y="647760"/>
                                </a:lnTo>
                                <a:cubicBezTo>
                                  <a:pt x="1200957" y="642676"/>
                                  <a:pt x="1208551" y="641458"/>
                                  <a:pt x="1213637" y="646543"/>
                                </a:cubicBezTo>
                                <a:cubicBezTo>
                                  <a:pt x="1218724" y="651628"/>
                                  <a:pt x="1219942" y="659219"/>
                                  <a:pt x="1214855" y="664303"/>
                                </a:cubicBezTo>
                                <a:lnTo>
                                  <a:pt x="1175523" y="707486"/>
                                </a:lnTo>
                                <a:cubicBezTo>
                                  <a:pt x="1183189" y="716367"/>
                                  <a:pt x="1192073" y="725247"/>
                                  <a:pt x="1200957" y="734127"/>
                                </a:cubicBezTo>
                                <a:lnTo>
                                  <a:pt x="1232695" y="687148"/>
                                </a:lnTo>
                                <a:cubicBezTo>
                                  <a:pt x="1236492" y="680774"/>
                                  <a:pt x="1244086" y="679557"/>
                                  <a:pt x="1250462" y="683353"/>
                                </a:cubicBezTo>
                                <a:cubicBezTo>
                                  <a:pt x="1256767" y="687148"/>
                                  <a:pt x="1258056" y="694739"/>
                                  <a:pt x="1254259" y="701113"/>
                                </a:cubicBezTo>
                                <a:lnTo>
                                  <a:pt x="1219942" y="750670"/>
                                </a:lnTo>
                                <a:cubicBezTo>
                                  <a:pt x="1227608" y="756972"/>
                                  <a:pt x="1235202" y="764634"/>
                                  <a:pt x="1244086" y="771008"/>
                                </a:cubicBezTo>
                                <a:lnTo>
                                  <a:pt x="1278331" y="723958"/>
                                </a:lnTo>
                                <a:cubicBezTo>
                                  <a:pt x="1282200" y="718873"/>
                                  <a:pt x="1291084" y="717656"/>
                                  <a:pt x="1296171" y="721451"/>
                                </a:cubicBezTo>
                                <a:cubicBezTo>
                                  <a:pt x="1301186" y="725247"/>
                                  <a:pt x="1302475" y="734127"/>
                                  <a:pt x="1298678" y="739211"/>
                                </a:cubicBezTo>
                                <a:lnTo>
                                  <a:pt x="1264433" y="786190"/>
                                </a:lnTo>
                                <a:cubicBezTo>
                                  <a:pt x="1269448" y="790057"/>
                                  <a:pt x="1275824" y="793853"/>
                                  <a:pt x="1280911" y="797648"/>
                                </a:cubicBezTo>
                                <a:lnTo>
                                  <a:pt x="1324040" y="750670"/>
                                </a:lnTo>
                                <a:cubicBezTo>
                                  <a:pt x="1329126" y="745585"/>
                                  <a:pt x="1336792" y="744296"/>
                                  <a:pt x="1341807" y="749381"/>
                                </a:cubicBezTo>
                                <a:cubicBezTo>
                                  <a:pt x="1346894" y="754465"/>
                                  <a:pt x="1348184" y="762056"/>
                                  <a:pt x="1343097" y="767141"/>
                                </a:cubicBezTo>
                                <a:lnTo>
                                  <a:pt x="1303765" y="811613"/>
                                </a:lnTo>
                                <a:cubicBezTo>
                                  <a:pt x="1306272" y="814120"/>
                                  <a:pt x="1308851" y="815409"/>
                                  <a:pt x="1311359" y="816698"/>
                                </a:cubicBezTo>
                                <a:cubicBezTo>
                                  <a:pt x="1442108" y="682064"/>
                                  <a:pt x="1522133" y="497944"/>
                                  <a:pt x="1522133" y="298571"/>
                                </a:cubicBezTo>
                                <a:cubicBezTo>
                                  <a:pt x="1522133" y="197596"/>
                                  <a:pt x="1501822" y="101382"/>
                                  <a:pt x="1465320" y="13584"/>
                                </a:cubicBezTo>
                                <a:lnTo>
                                  <a:pt x="1458103" y="0"/>
                                </a:lnTo>
                                <a:lnTo>
                                  <a:pt x="1488337" y="0"/>
                                </a:lnTo>
                                <a:lnTo>
                                  <a:pt x="1531716" y="139024"/>
                                </a:lnTo>
                                <a:cubicBezTo>
                                  <a:pt x="1542060" y="189304"/>
                                  <a:pt x="1547495" y="241370"/>
                                  <a:pt x="1547495" y="294704"/>
                                </a:cubicBezTo>
                                <a:cubicBezTo>
                                  <a:pt x="1547495" y="721451"/>
                                  <a:pt x="1199667" y="1069423"/>
                                  <a:pt x="773103" y="1069423"/>
                                </a:cubicBezTo>
                                <a:cubicBezTo>
                                  <a:pt x="558603" y="1069423"/>
                                  <a:pt x="364306" y="981768"/>
                                  <a:pt x="223456" y="839542"/>
                                </a:cubicBezTo>
                                <a:cubicBezTo>
                                  <a:pt x="222166" y="839542"/>
                                  <a:pt x="220876" y="837036"/>
                                  <a:pt x="219587" y="835747"/>
                                </a:cubicBezTo>
                                <a:cubicBezTo>
                                  <a:pt x="83751" y="696028"/>
                                  <a:pt x="0" y="505535"/>
                                  <a:pt x="0" y="295993"/>
                                </a:cubicBezTo>
                                <a:cubicBezTo>
                                  <a:pt x="0" y="243607"/>
                                  <a:pt x="5235" y="192413"/>
                                  <a:pt x="15209" y="1429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Baseball player - right">
                          <a:extLst/>
                        </wps:cNvPr>
                        <wps:cNvSpPr/>
                        <wps:spPr>
                          <a:xfrm>
                            <a:off x="8794127" y="1433526"/>
                            <a:ext cx="810274" cy="1266151"/>
                          </a:xfrm>
                          <a:custGeom>
                            <a:avLst/>
                            <a:gdLst>
                              <a:gd name="connsiteX0" fmla="*/ 284166 w 810274"/>
                              <a:gd name="connsiteY0" fmla="*/ 543691 h 1266151"/>
                              <a:gd name="connsiteX1" fmla="*/ 242394 w 810274"/>
                              <a:gd name="connsiteY1" fmla="*/ 557074 h 1266151"/>
                              <a:gd name="connsiteX2" fmla="*/ 249090 w 810274"/>
                              <a:gd name="connsiteY2" fmla="*/ 555401 h 1266151"/>
                              <a:gd name="connsiteX3" fmla="*/ 182285 w 810274"/>
                              <a:gd name="connsiteY3" fmla="*/ 506947 h 1266151"/>
                              <a:gd name="connsiteX4" fmla="*/ 224019 w 810274"/>
                              <a:gd name="connsiteY4" fmla="*/ 558747 h 1266151"/>
                              <a:gd name="connsiteX5" fmla="*/ 185595 w 810274"/>
                              <a:gd name="connsiteY5" fmla="*/ 510293 h 1266151"/>
                              <a:gd name="connsiteX6" fmla="*/ 160562 w 810274"/>
                              <a:gd name="connsiteY6" fmla="*/ 416790 h 1266151"/>
                              <a:gd name="connsiteX7" fmla="*/ 127159 w 810274"/>
                              <a:gd name="connsiteY7" fmla="*/ 441884 h 1266151"/>
                              <a:gd name="connsiteX8" fmla="*/ 147208 w 810274"/>
                              <a:gd name="connsiteY8" fmla="*/ 455207 h 1266151"/>
                              <a:gd name="connsiteX9" fmla="*/ 178937 w 810274"/>
                              <a:gd name="connsiteY9" fmla="*/ 498642 h 1266151"/>
                              <a:gd name="connsiteX10" fmla="*/ 764963 w 810274"/>
                              <a:gd name="connsiteY10" fmla="*/ 240412 h 1266151"/>
                              <a:gd name="connsiteX11" fmla="*/ 808389 w 810274"/>
                              <a:gd name="connsiteY11" fmla="*/ 283820 h 1266151"/>
                              <a:gd name="connsiteX12" fmla="*/ 764963 w 810274"/>
                              <a:gd name="connsiteY12" fmla="*/ 327228 h 1266151"/>
                              <a:gd name="connsiteX13" fmla="*/ 721537 w 810274"/>
                              <a:gd name="connsiteY13" fmla="*/ 283820 h 1266151"/>
                              <a:gd name="connsiteX14" fmla="*/ 764963 w 810274"/>
                              <a:gd name="connsiteY14" fmla="*/ 240412 h 1266151"/>
                              <a:gd name="connsiteX15" fmla="*/ 621867 w 810274"/>
                              <a:gd name="connsiteY15" fmla="*/ 116 h 1266151"/>
                              <a:gd name="connsiteX16" fmla="*/ 658289 w 810274"/>
                              <a:gd name="connsiteY16" fmla="*/ 41167 h 1266151"/>
                              <a:gd name="connsiteX17" fmla="*/ 489603 w 810274"/>
                              <a:gd name="connsiteY17" fmla="*/ 178105 h 1266151"/>
                              <a:gd name="connsiteX18" fmla="*/ 437825 w 810274"/>
                              <a:gd name="connsiteY18" fmla="*/ 214789 h 1266151"/>
                              <a:gd name="connsiteX19" fmla="*/ 437825 w 810274"/>
                              <a:gd name="connsiteY19" fmla="*/ 259897 h 1266151"/>
                              <a:gd name="connsiteX20" fmla="*/ 315895 w 810274"/>
                              <a:gd name="connsiteY20" fmla="*/ 314983 h 1266151"/>
                              <a:gd name="connsiteX21" fmla="*/ 314221 w 810274"/>
                              <a:gd name="connsiteY21" fmla="*/ 314983 h 1266151"/>
                              <a:gd name="connsiteX22" fmla="*/ 304215 w 810274"/>
                              <a:gd name="connsiteY22" fmla="*/ 309964 h 1266151"/>
                              <a:gd name="connsiteX23" fmla="*/ 242394 w 810274"/>
                              <a:gd name="connsiteY23" fmla="*/ 353400 h 1266151"/>
                              <a:gd name="connsiteX24" fmla="*/ 207318 w 810274"/>
                              <a:gd name="connsiteY24" fmla="*/ 380106 h 1266151"/>
                              <a:gd name="connsiteX25" fmla="*/ 285840 w 810274"/>
                              <a:gd name="connsiteY25" fmla="*/ 540345 h 1266151"/>
                              <a:gd name="connsiteX26" fmla="*/ 297520 w 810274"/>
                              <a:gd name="connsiteY26" fmla="*/ 518657 h 1266151"/>
                              <a:gd name="connsiteX27" fmla="*/ 297520 w 810274"/>
                              <a:gd name="connsiteY27" fmla="*/ 363377 h 1266151"/>
                              <a:gd name="connsiteX28" fmla="*/ 350971 w 810274"/>
                              <a:gd name="connsiteY28" fmla="*/ 341689 h 1266151"/>
                              <a:gd name="connsiteX29" fmla="*/ 421124 w 810274"/>
                              <a:gd name="connsiteY29" fmla="*/ 345035 h 1266151"/>
                              <a:gd name="connsiteX30" fmla="*/ 476249 w 810274"/>
                              <a:gd name="connsiteY30" fmla="*/ 284931 h 1266151"/>
                              <a:gd name="connsiteX31" fmla="*/ 477885 w 810274"/>
                              <a:gd name="connsiteY31" fmla="*/ 279912 h 1266151"/>
                              <a:gd name="connsiteX32" fmla="*/ 566413 w 810274"/>
                              <a:gd name="connsiteY32" fmla="*/ 289949 h 1266151"/>
                              <a:gd name="connsiteX33" fmla="*/ 609859 w 810274"/>
                              <a:gd name="connsiteY33" fmla="*/ 380106 h 1266151"/>
                              <a:gd name="connsiteX34" fmla="*/ 608185 w 810274"/>
                              <a:gd name="connsiteY34" fmla="*/ 501988 h 1266151"/>
                              <a:gd name="connsiteX35" fmla="*/ 691691 w 810274"/>
                              <a:gd name="connsiteY35" fmla="*/ 937716 h 1266151"/>
                              <a:gd name="connsiteX36" fmla="*/ 703371 w 810274"/>
                              <a:gd name="connsiteY36" fmla="*/ 976073 h 1266151"/>
                              <a:gd name="connsiteX37" fmla="*/ 810274 w 810274"/>
                              <a:gd name="connsiteY37" fmla="*/ 1179747 h 1266151"/>
                              <a:gd name="connsiteX38" fmla="*/ 810274 w 810274"/>
                              <a:gd name="connsiteY38" fmla="*/ 1191457 h 1266151"/>
                              <a:gd name="connsiteX39" fmla="*/ 741795 w 810274"/>
                              <a:gd name="connsiteY39" fmla="*/ 1214818 h 1266151"/>
                              <a:gd name="connsiteX40" fmla="*/ 624887 w 810274"/>
                              <a:gd name="connsiteY40" fmla="*/ 1062884 h 1266151"/>
                              <a:gd name="connsiteX41" fmla="*/ 566413 w 810274"/>
                              <a:gd name="connsiteY41" fmla="*/ 977745 h 1266151"/>
                              <a:gd name="connsiteX42" fmla="*/ 509652 w 810274"/>
                              <a:gd name="connsiteY42" fmla="*/ 869247 h 1266151"/>
                              <a:gd name="connsiteX43" fmla="*/ 372694 w 810274"/>
                              <a:gd name="connsiteY43" fmla="*/ 1017835 h 1266151"/>
                              <a:gd name="connsiteX44" fmla="*/ 335944 w 810274"/>
                              <a:gd name="connsiteY44" fmla="*/ 1246543 h 1266151"/>
                              <a:gd name="connsiteX45" fmla="*/ 262443 w 810274"/>
                              <a:gd name="connsiteY45" fmla="*/ 1229874 h 1266151"/>
                              <a:gd name="connsiteX46" fmla="*/ 255747 w 810274"/>
                              <a:gd name="connsiteY46" fmla="*/ 1126334 h 1266151"/>
                              <a:gd name="connsiteX47" fmla="*/ 365998 w 810274"/>
                              <a:gd name="connsiteY47" fmla="*/ 794146 h 1266151"/>
                              <a:gd name="connsiteX48" fmla="*/ 407771 w 810274"/>
                              <a:gd name="connsiteY48" fmla="*/ 744019 h 1266151"/>
                              <a:gd name="connsiteX49" fmla="*/ 407771 w 810274"/>
                              <a:gd name="connsiteY49" fmla="*/ 718986 h 1266151"/>
                              <a:gd name="connsiteX50" fmla="*/ 384374 w 810274"/>
                              <a:gd name="connsiteY50" fmla="*/ 652190 h 1266151"/>
                              <a:gd name="connsiteX51" fmla="*/ 376004 w 810274"/>
                              <a:gd name="connsiteY51" fmla="*/ 610487 h 1266151"/>
                              <a:gd name="connsiteX52" fmla="*/ 265791 w 810274"/>
                              <a:gd name="connsiteY52" fmla="*/ 680569 h 1266151"/>
                              <a:gd name="connsiteX53" fmla="*/ 193964 w 810274"/>
                              <a:gd name="connsiteY53" fmla="*/ 647231 h 1266151"/>
                              <a:gd name="connsiteX54" fmla="*/ 82077 w 810274"/>
                              <a:gd name="connsiteY54" fmla="*/ 475222 h 1266151"/>
                              <a:gd name="connsiteX55" fmla="*/ 58681 w 810274"/>
                              <a:gd name="connsiteY55" fmla="*/ 493624 h 1266151"/>
                              <a:gd name="connsiteX56" fmla="*/ 36958 w 810274"/>
                              <a:gd name="connsiteY56" fmla="*/ 525349 h 1266151"/>
                              <a:gd name="connsiteX57" fmla="*/ 3555 w 810274"/>
                              <a:gd name="connsiteY57" fmla="*/ 485259 h 1266151"/>
                              <a:gd name="connsiteX58" fmla="*/ 47001 w 810274"/>
                              <a:gd name="connsiteY58" fmla="*/ 461898 h 1266151"/>
                              <a:gd name="connsiteX59" fmla="*/ 155540 w 810274"/>
                              <a:gd name="connsiteY59" fmla="*/ 380106 h 1266151"/>
                              <a:gd name="connsiteX60" fmla="*/ 162236 w 810274"/>
                              <a:gd name="connsiteY60" fmla="*/ 360031 h 1266151"/>
                              <a:gd name="connsiteX61" fmla="*/ 190616 w 810274"/>
                              <a:gd name="connsiteY61" fmla="*/ 353400 h 1266151"/>
                              <a:gd name="connsiteX62" fmla="*/ 255747 w 810274"/>
                              <a:gd name="connsiteY62" fmla="*/ 303273 h 1266151"/>
                              <a:gd name="connsiteX63" fmla="*/ 270813 w 810274"/>
                              <a:gd name="connsiteY63" fmla="*/ 289949 h 1266151"/>
                              <a:gd name="connsiteX64" fmla="*/ 232389 w 810274"/>
                              <a:gd name="connsiteY64" fmla="*/ 173086 h 1266151"/>
                              <a:gd name="connsiteX65" fmla="*/ 269139 w 810274"/>
                              <a:gd name="connsiteY65" fmla="*/ 136342 h 1266151"/>
                              <a:gd name="connsiteX66" fmla="*/ 285840 w 810274"/>
                              <a:gd name="connsiteY66" fmla="*/ 126305 h 1266151"/>
                              <a:gd name="connsiteX67" fmla="*/ 414428 w 810274"/>
                              <a:gd name="connsiteY67" fmla="*/ 169740 h 1266151"/>
                              <a:gd name="connsiteX68" fmla="*/ 614843 w 810274"/>
                              <a:gd name="connsiteY68" fmla="*/ 1137 h 1266151"/>
                              <a:gd name="connsiteX69" fmla="*/ 621867 w 810274"/>
                              <a:gd name="connsiteY69" fmla="*/ 116 h 12661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</a:cxnLst>
                            <a:rect l="l" t="t" r="r" b="b"/>
                            <a:pathLst>
                              <a:path w="810274" h="1266151">
                                <a:moveTo>
                                  <a:pt x="284166" y="543691"/>
                                </a:moveTo>
                                <a:lnTo>
                                  <a:pt x="242394" y="557074"/>
                                </a:lnTo>
                                <a:lnTo>
                                  <a:pt x="249090" y="555401"/>
                                </a:lnTo>
                                <a:close/>
                                <a:moveTo>
                                  <a:pt x="182285" y="506947"/>
                                </a:moveTo>
                                <a:lnTo>
                                  <a:pt x="224019" y="558747"/>
                                </a:lnTo>
                                <a:lnTo>
                                  <a:pt x="185595" y="510293"/>
                                </a:lnTo>
                                <a:close/>
                                <a:moveTo>
                                  <a:pt x="160562" y="416790"/>
                                </a:moveTo>
                                <a:lnTo>
                                  <a:pt x="127159" y="441884"/>
                                </a:lnTo>
                                <a:cubicBezTo>
                                  <a:pt x="135491" y="443556"/>
                                  <a:pt x="142187" y="448515"/>
                                  <a:pt x="147208" y="455207"/>
                                </a:cubicBezTo>
                                <a:lnTo>
                                  <a:pt x="178937" y="498642"/>
                                </a:lnTo>
                                <a:close/>
                                <a:moveTo>
                                  <a:pt x="764963" y="240412"/>
                                </a:moveTo>
                                <a:cubicBezTo>
                                  <a:pt x="788947" y="240412"/>
                                  <a:pt x="808389" y="259846"/>
                                  <a:pt x="808389" y="283820"/>
                                </a:cubicBezTo>
                                <a:cubicBezTo>
                                  <a:pt x="808389" y="307794"/>
                                  <a:pt x="788947" y="327228"/>
                                  <a:pt x="764963" y="327228"/>
                                </a:cubicBezTo>
                                <a:cubicBezTo>
                                  <a:pt x="740979" y="327228"/>
                                  <a:pt x="721537" y="307794"/>
                                  <a:pt x="721537" y="283820"/>
                                </a:cubicBezTo>
                                <a:cubicBezTo>
                                  <a:pt x="721537" y="259846"/>
                                  <a:pt x="740979" y="240412"/>
                                  <a:pt x="764963" y="240412"/>
                                </a:cubicBezTo>
                                <a:close/>
                                <a:moveTo>
                                  <a:pt x="621867" y="116"/>
                                </a:moveTo>
                                <a:cubicBezTo>
                                  <a:pt x="634478" y="-752"/>
                                  <a:pt x="659544" y="2362"/>
                                  <a:pt x="658289" y="41167"/>
                                </a:cubicBezTo>
                                <a:lnTo>
                                  <a:pt x="489603" y="178105"/>
                                </a:lnTo>
                                <a:lnTo>
                                  <a:pt x="437825" y="214789"/>
                                </a:lnTo>
                                <a:cubicBezTo>
                                  <a:pt x="441173" y="229845"/>
                                  <a:pt x="441173" y="244841"/>
                                  <a:pt x="437825" y="259897"/>
                                </a:cubicBezTo>
                                <a:cubicBezTo>
                                  <a:pt x="422798" y="311637"/>
                                  <a:pt x="364325" y="338344"/>
                                  <a:pt x="315895" y="314983"/>
                                </a:cubicBezTo>
                                <a:lnTo>
                                  <a:pt x="314221" y="314983"/>
                                </a:lnTo>
                                <a:cubicBezTo>
                                  <a:pt x="310873" y="313310"/>
                                  <a:pt x="307525" y="311637"/>
                                  <a:pt x="304215" y="309964"/>
                                </a:cubicBezTo>
                                <a:lnTo>
                                  <a:pt x="242394" y="353400"/>
                                </a:lnTo>
                                <a:lnTo>
                                  <a:pt x="207318" y="380106"/>
                                </a:lnTo>
                                <a:lnTo>
                                  <a:pt x="285840" y="540345"/>
                                </a:lnTo>
                                <a:lnTo>
                                  <a:pt x="297520" y="518657"/>
                                </a:lnTo>
                                <a:lnTo>
                                  <a:pt x="297520" y="363377"/>
                                </a:lnTo>
                                <a:cubicBezTo>
                                  <a:pt x="307525" y="345035"/>
                                  <a:pt x="330922" y="336671"/>
                                  <a:pt x="350971" y="341689"/>
                                </a:cubicBezTo>
                                <a:cubicBezTo>
                                  <a:pt x="396053" y="355073"/>
                                  <a:pt x="421124" y="345035"/>
                                  <a:pt x="421124" y="345035"/>
                                </a:cubicBezTo>
                                <a:lnTo>
                                  <a:pt x="476249" y="284931"/>
                                </a:lnTo>
                                <a:lnTo>
                                  <a:pt x="477885" y="279912"/>
                                </a:lnTo>
                                <a:lnTo>
                                  <a:pt x="566413" y="289949"/>
                                </a:lnTo>
                                <a:cubicBezTo>
                                  <a:pt x="594832" y="311637"/>
                                  <a:pt x="611533" y="345035"/>
                                  <a:pt x="609859" y="380106"/>
                                </a:cubicBezTo>
                                <a:lnTo>
                                  <a:pt x="608185" y="501988"/>
                                </a:lnTo>
                                <a:lnTo>
                                  <a:pt x="691691" y="937716"/>
                                </a:lnTo>
                                <a:lnTo>
                                  <a:pt x="703371" y="976073"/>
                                </a:lnTo>
                                <a:lnTo>
                                  <a:pt x="810274" y="1179747"/>
                                </a:lnTo>
                                <a:lnTo>
                                  <a:pt x="810274" y="1191457"/>
                                </a:lnTo>
                                <a:cubicBezTo>
                                  <a:pt x="810274" y="1228201"/>
                                  <a:pt x="763518" y="1243197"/>
                                  <a:pt x="741795" y="1214818"/>
                                </a:cubicBezTo>
                                <a:lnTo>
                                  <a:pt x="624887" y="1062884"/>
                                </a:lnTo>
                                <a:lnTo>
                                  <a:pt x="566413" y="977745"/>
                                </a:lnTo>
                                <a:lnTo>
                                  <a:pt x="509652" y="869247"/>
                                </a:lnTo>
                                <a:lnTo>
                                  <a:pt x="372694" y="1017835"/>
                                </a:lnTo>
                                <a:lnTo>
                                  <a:pt x="335944" y="1246543"/>
                                </a:lnTo>
                                <a:cubicBezTo>
                                  <a:pt x="317569" y="1279941"/>
                                  <a:pt x="265791" y="1268231"/>
                                  <a:pt x="262443" y="1229874"/>
                                </a:cubicBezTo>
                                <a:lnTo>
                                  <a:pt x="255747" y="1126334"/>
                                </a:lnTo>
                                <a:cubicBezTo>
                                  <a:pt x="249090" y="1006125"/>
                                  <a:pt x="287514" y="885916"/>
                                  <a:pt x="365998" y="794146"/>
                                </a:cubicBezTo>
                                <a:lnTo>
                                  <a:pt x="407771" y="744019"/>
                                </a:lnTo>
                                <a:lnTo>
                                  <a:pt x="407771" y="718986"/>
                                </a:lnTo>
                                <a:lnTo>
                                  <a:pt x="384374" y="652190"/>
                                </a:lnTo>
                                <a:lnTo>
                                  <a:pt x="376004" y="610487"/>
                                </a:lnTo>
                                <a:lnTo>
                                  <a:pt x="265791" y="680569"/>
                                </a:lnTo>
                                <a:cubicBezTo>
                                  <a:pt x="237372" y="683915"/>
                                  <a:pt x="208992" y="672264"/>
                                  <a:pt x="193964" y="647231"/>
                                </a:cubicBezTo>
                                <a:lnTo>
                                  <a:pt x="82077" y="475222"/>
                                </a:lnTo>
                                <a:lnTo>
                                  <a:pt x="58681" y="493624"/>
                                </a:lnTo>
                                <a:cubicBezTo>
                                  <a:pt x="58681" y="493624"/>
                                  <a:pt x="48637" y="516984"/>
                                  <a:pt x="36958" y="525349"/>
                                </a:cubicBezTo>
                                <a:cubicBezTo>
                                  <a:pt x="25278" y="533653"/>
                                  <a:pt x="-11472" y="493624"/>
                                  <a:pt x="3555" y="485259"/>
                                </a:cubicBezTo>
                                <a:lnTo>
                                  <a:pt x="47001" y="461898"/>
                                </a:lnTo>
                                <a:lnTo>
                                  <a:pt x="155540" y="380106"/>
                                </a:lnTo>
                                <a:cubicBezTo>
                                  <a:pt x="155540" y="373415"/>
                                  <a:pt x="158888" y="365050"/>
                                  <a:pt x="162236" y="360031"/>
                                </a:cubicBezTo>
                                <a:cubicBezTo>
                                  <a:pt x="168893" y="351727"/>
                                  <a:pt x="180611" y="348381"/>
                                  <a:pt x="190616" y="353400"/>
                                </a:cubicBezTo>
                                <a:lnTo>
                                  <a:pt x="255747" y="303273"/>
                                </a:lnTo>
                                <a:lnTo>
                                  <a:pt x="270813" y="289949"/>
                                </a:lnTo>
                                <a:cubicBezTo>
                                  <a:pt x="232389" y="263243"/>
                                  <a:pt x="210666" y="229845"/>
                                  <a:pt x="232389" y="173086"/>
                                </a:cubicBezTo>
                                <a:cubicBezTo>
                                  <a:pt x="240720" y="158030"/>
                                  <a:pt x="254074" y="144707"/>
                                  <a:pt x="269139" y="136342"/>
                                </a:cubicBezTo>
                                <a:lnTo>
                                  <a:pt x="285840" y="126305"/>
                                </a:lnTo>
                                <a:cubicBezTo>
                                  <a:pt x="334270" y="111309"/>
                                  <a:pt x="386047" y="131324"/>
                                  <a:pt x="414428" y="169740"/>
                                </a:cubicBezTo>
                                <a:lnTo>
                                  <a:pt x="614843" y="1137"/>
                                </a:lnTo>
                                <a:cubicBezTo>
                                  <a:pt x="614843" y="1137"/>
                                  <a:pt x="617663" y="405"/>
                                  <a:pt x="621867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FAF3BA" id="Group 6" o:spid="_x0000_s1026" style="position:absolute;margin-left:0;margin-top:0;width:757.45pt;height:576.7pt;z-index:-251653120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EtsEA&#10;AADbAAAADwAAAGRycy9kb3ducmV2LnhtbESPT4vCMBTE74LfITzBi6ypRVS6RhFBXLz5B7w+mrdt&#10;1+alNrHtfnsjCB6HmfkNs1x3phQN1a6wrGAyjkAQp1YXnCm4nHdfCxDOI2ssLZOCf3KwXvV7S0y0&#10;bflIzclnIkDYJagg975KpHRpTgbd2FbEwfu1tUEfZJ1JXWMb4KaUcRTNpMGCw0KOFW1zSm+nh1Hw&#10;V47i0YwlmTs/ZGG2+0O8uyo1HHSbbxCeOv8Jv9s/WsF8Cq8v4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2RLbBAAAA2wAAAA8AAAAAAAAAAAAAAAAAmAIAAGRycy9kb3du&#10;cmV2LnhtbFBLBQYAAAAABAAEAPUAAACGAwAAAAA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0jMQA&#10;AADbAAAADwAAAGRycy9kb3ducmV2LnhtbESP0WrCQBRE3wv+w3IF3+qmgq2kbkIVhEAKpdEPuGav&#10;2dTs3ZBdNf69Wyj0cZiZM8w6H20nrjT41rGCl3kCgrh2uuVGwWG/e16B8AFZY+eYFNzJQ55NntaY&#10;anfjb7pWoRERwj5FBSaEPpXS14Ys+rnriaN3coPFEOXQSD3gLcJtJxdJ8iotthwXDPa0NVSfq4tV&#10;8CP7sVxsvk5VXX4WZnsud8eiVGo2HT/eQQQaw3/4r11oBW9L+P0Sf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X9IzEAAAA2wAAAA8AAAAAAAAAAAAAAAAAmAIAAGRycy9k&#10;b3ducmV2LnhtbFBLBQYAAAAABAAEAPUAAACJAwAAAAA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O48IA&#10;AADbAAAADwAAAGRycy9kb3ducmV2LnhtbESPT2sCMRTE7wW/Q3hCbzWrlLVsjWILW7z6h54fm9fN&#10;4uZlTdJ19dMbQfA4zMxvmMVqsK3oyYfGsYLpJANBXDndcK3gsC/fPkCEiKyxdUwKLhRgtRy9LLDQ&#10;7sxb6nexFgnCoUAFJsaukDJUhiyGieuIk/fnvMWYpK+l9nhOcNvKWZbl0mLDacFgR9+GquPu3yro&#10;fSj3efmbXb/y0/vc1DOS1Y9Sr+Nh/Qki0hCf4Ud7oxXMc7h/ST9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I7jwgAAANsAAAAPAAAAAAAAAAAAAAAAAJgCAABkcnMvZG93&#10;bnJldi54bWxQSwUGAAAAAAQABAD1AAAAhwMAAAAA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rNcEA&#10;AADbAAAADwAAAGRycy9kb3ducmV2LnhtbERPy2rCQBTdC/2H4Rbc6UQptURHUUlBVz5a6Paaucmk&#10;zdwJmdGkf+8sBJeH816seluLG7W+cqxgMk5AEOdOV1wq+P76HH2A8AFZY+2YFPyTh9XyZbDAVLuO&#10;T3Q7h1LEEPYpKjAhNKmUPjdk0Y9dQxy5wrUWQ4RtKXWLXQy3tZwmybu0WHFsMNjQ1lD+d75aBVtd&#10;nH53m+x47cxPkewPs+wtuyg1fO3XcxCB+vAUP9w7rWAWx8Yv8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/KzXBAAAA2wAAAA8AAAAAAAAAAAAAAAAAmAIAAGRycy9kb3du&#10;cmV2LnhtbFBLBQYAAAAABAAEAPUAAACG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rib8A&#10;AADbAAAADwAAAGRycy9kb3ducmV2LnhtbERPy6rCMBDdX/AfwgjurqmCD6pRRBDcKPgC3Q3N2Bab&#10;SW1SrX69WQguD+c9nTemEA+qXG5ZQa8bgSBOrM45VXA8rP7HIJxH1lhYJgUvcjCftf6mGGv75B09&#10;9j4VIYRdjAoy78tYSpdkZNB1bUkcuKutDPoAq1TqCp8h3BSyH0VDaTDn0JBhScuMktu+Ngrk6H6+&#10;be3lPRxcNr5+16tXj09KddrNYgLCU+N/4q97rRWMw/rwJfwAOf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cSuJvwAAANsAAAAPAAAAAAAAAAAAAAAAAJgCAABkcnMvZG93bnJl&#10;di54bWxQSwUGAAAAAAQABAD1AAAAhAMAAAAA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jP7sUA&#10;AADbAAAADwAAAGRycy9kb3ducmV2LnhtbESP3WrCQBSE7wt9h+UUelPqJlJFoquoIEjBC38e4JA9&#10;zUazZ2N2NbFP7wqCl8PMfMNMZp2txJUaXzpWkPYSEMS50yUXCg771fcIhA/IGivHpOBGHmbT97cJ&#10;Ztq1vKXrLhQiQthnqMCEUGdS+tyQRd9zNXH0/lxjMUTZFFI32Ea4rWQ/SYbSYslxwWBNS0P5aXex&#10;Clbhy/jjZrH+abvb4PJ73qf/86NSnx/dfAwiUBde4Wd7rRWMUnh8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M/uxQAAANs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ytxcQA&#10;AADbAAAADwAAAGRycy9kb3ducmV2LnhtbESPUWvCMBSF3wf+h3CFvc10wqRUo4yiYzAfXPUH3DV3&#10;TbG5yZrMdv/eCMIeD+ec73BWm9F24kJ9aB0reJ5lIIhrp1tuFJyOu6ccRIjIGjvHpOCPAmzWk4cV&#10;FtoN/EmXKjYiQTgUqMDE6AspQ23IYpg5T5y8b9dbjEn2jdQ9DgluOznPsoW02HJaMOipNFSfq1+r&#10;4Nz4tw932GZm74ft124oX/KfUqnH6fi6BBFpjP/he/tdK8jncPu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crcXEAAAA2w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ossIA&#10;AADbAAAADwAAAGRycy9kb3ducmV2LnhtbESPQYvCMBSE78L+h/AWvNl0VxDpGsUVhEVBsS56fTTP&#10;pti8lCZq/fdGEDwOM/MNM5l1thZXan3lWMFXkoIgLpyuuFTwv18OxiB8QNZYOyYFd/Iwm370Jphp&#10;d+MdXfNQighhn6ECE0KTSekLQxZ94hri6J1cazFE2ZZSt3iLcFvL7zQdSYsVxwWDDS0MFef8YhXU&#10;93V+WC3t7+FiNoWzq+N2kQ6V6n928x8QgbrwDr/af1rBeAjPL/E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GiywgAAANs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xMcMA&#10;AADbAAAADwAAAGRycy9kb3ducmV2LnhtbESPX2vCQBDE3wt+h2MF3+pFkVaip9iW0kKh4P/XNbcm&#10;wexeyF1N/Pa9QsHHYWZ+w8yXHVfqSo0vnRgYDRNQJJmzpeQGdtv3xykoH1AsVk7IwI08LBe9hzmm&#10;1rWypusm5CpCxKdooAihTrX2WUGMfuhqkuidXcMYomxybRtsI5wrPU6SJ81YSlwosKbXgrLL5ocN&#10;cGhbfvm+nfjrbe/G8vyxOuyOxgz63WoGKlAX7uH/9qc1MJ3A35f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IxMcMAAADbAAAADwAAAAAAAAAAAAAAAACYAgAAZHJzL2Rv&#10;d25yZXYueG1sUEsFBgAAAAAEAAQA9QAAAIgDAAAAAA=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BGHMIA&#10;AADbAAAADwAAAGRycy9kb3ducmV2LnhtbESPT2sCMRTE70K/Q3gFb5pdUVlWo5SWgnrzz6W31+S5&#10;u+3mZUmibr99Iwgeh5n5DbNc97YVV/KhcawgH2cgiLUzDVcKTsfPUQEiRGSDrWNS8EcB1quXwRJL&#10;4268p+shViJBOJSooI6xK6UMuiaLYew64uSdnbcYk/SVNB5vCW5bOcmyubTYcFqosaP3mvTv4WIV&#10;hO1M7vwP5/g1oUv+HfVUfmilhq/92wJEpD4+w4/2xigoZnD/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8EYcwgAAANsAAAAPAAAAAAAAAAAAAAAAAJgCAABkcnMvZG93&#10;bnJldi54bWxQSwUGAAAAAAQABAD1AAAAhw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eball - bottom" o:spid="_x0000_s1038" alt="baseball" style="position:absolute;left:64592;top:61895;width:15475;height:11291;visibility:visible;mso-wrap-style:square;v-text-anchor:middle" coordsize="1547495,1129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B1H8IA&#10;AADbAAAADwAAAGRycy9kb3ducmV2LnhtbESP3YrCMBSE74V9h3AWvNPUvZBSjeIuyiqi4M8DHJpj&#10;09qclCZq9+03guDlMDPfMNN5Z2txp9aXjhWMhgkI4tzpkgsF59NqkILwAVlj7ZgU/JGH+eyjN8VM&#10;uwcf6H4MhYgQ9hkqMCE0mZQ+N2TRD11DHL2Lay2GKNtC6hYfEW5r+ZUkY2mx5LhgsKEfQ/n1eLMK&#10;9t+Vp93v1mxMWCyrZZXTaJUq1f/sFhMQgbrwDr/aa60gHcP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HUfwgAAANsAAAAPAAAAAAAAAAAAAAAAAJgCAABkcnMvZG93&#10;bnJldi54bWxQSwUGAAAAAAQABAD1AAAAhwMAAAAA&#10;" path="m1213637,1123980r2547,5112l1192344,1129092r3526,-3894c1200957,1120113,1208551,1118896,1213637,1123980xm327553,1121402v5015,-3795,12681,-3795,17768,1289l351126,1129092r-27016,l327553,1121402xm773103,v426564,,774392,345466,774392,772141c1547495,878828,1525756,980591,1486482,1073225r-30374,55867l1428791,1129092r36986,-69743c1502127,971568,1522133,875695,1522133,776008v,-201951,-81243,-384853,-210774,-519487c1308851,257810,1305054,260388,1301186,262895r46998,48268c1353270,316247,1353270,323838,1348184,328923v-2508,2578,-5087,3795,-8884,3795c1336792,332718,1332924,331501,1330416,328923r-50795,-52063c1274534,280655,1268230,285740,1263143,289535r45708,44472c1313938,339092,1313938,346683,1308851,351768v-2579,2578,-5086,3867,-8883,3867c1296171,355635,1293591,354346,1291084,351768r-48288,-46979c1237710,309874,1231405,313669,1226318,318754r44419,41894c1275824,365732,1275824,373395,1270737,378480v-2507,2506,-5087,3795,-8884,3795c1258056,382275,1255549,380986,1252970,378480r-45709,-43184c1200957,341598,1194580,347972,1188204,354346r43201,39387c1237710,398746,1237710,406409,1232695,411494v-2580,2506,-5087,3795,-8884,3795c1219942,415289,1217435,414000,1214855,411494r-41839,-39388c1165350,380986,1156466,391155,1148872,401324r44419,38099c1198377,444508,1199667,452099,1194580,457183v-2507,2578,-6376,3796,-10173,3796c1180610,460979,1178102,460979,1175523,458472r-43129,-36809c1126018,430543,1119713,439423,1113337,449592r50795,34303c1170437,487691,1171726,495282,1167929,501656v-2579,2506,-6376,5084,-10173,5084c1155248,506740,1152669,505451,1150162,504162r-49506,-33014c1094280,481317,1089193,491486,1084106,501656r52085,27929c1142496,533380,1145075,541043,1141278,547345v-2579,3867,-6377,6374,-11463,6374c1127307,553719,1124728,553719,1123510,552430r-50795,-26641c1067628,535959,1063831,544839,1060034,555008r54592,20338c1120931,577853,1124728,585444,1122221,591817v-1290,5085,-6377,7591,-11463,7591c1108250,599408,1106961,598191,1105743,598191r-54593,-20338c1047353,588022,1044774,596902,1042267,607071r60897,12676c1110758,621036,1114626,628627,1113337,635001v-1290,6373,-6376,10169,-12681,10169c1099366,645170,1099366,645170,1098077,645170r-62186,-12676c1033383,642592,1032093,652761,1029514,662930r60969,5085c1096859,669304,1101874,674388,1101874,681979v,6374,-6305,11459,-12681,11459c1089193,693438,1087975,693438,1087975,693438r-63476,-5085c1023210,701029,1021920,712487,1020630,725162r64766,5085c1091772,731536,1096859,736621,1096859,744212v,6373,-6376,11458,-12753,11458c1084106,755670,1082888,755670,1082888,755670r-64765,-5085c1016833,759466,1016833,767057,1016833,775937v,2578,,5084,,7662l1082888,783599v6305,,12681,6374,12681,12676c1095569,802649,1090483,809022,1082888,809022r-64765,c1018123,820409,1019413,831867,1020630,843254r66056,-5085c1094280,836952,1100656,842036,1100656,849627v1218,7591,-3797,13965,-11463,13965l1024499,868677v1218,11458,3797,22845,6305,34303l1095569,892811v6305,-1289,12681,3795,13971,10169c1110758,909353,1105743,915655,1099366,916944r-63475,10170c1038398,935994,1042267,946163,1044774,955043r55882,-15254c1106961,937283,1114626,942367,1115844,948669v2580,6374,-2507,13965,-8883,15254l1052368,977888v3869,11458,8884,21627,12753,31796l1129815,985551v6376,-2579,13970,1217,16549,7591c1148872,999515,1145075,1007106,1138699,1009684r-63476,24063c1081599,1046494,1087975,1059170,1094280,1070628r50795,-27930c1151451,1038831,1159045,1041409,1162842,1047783v3797,6302,1290,13965,-5086,17760l1108250,1093473v5087,10169,11463,19049,17768,27929l1164132,1085882v5087,-3868,12681,-3868,17767,1217c1185697,1092184,1185697,1099846,1180610,1104931r-26664,24161l1103109,1129092r-16423,-24161l1042501,1129092r-26836,l1015615,1129065v-3868,-6374,-1289,-14037,5015,-17832l1068918,1078219v-7666,-13965,-13970,-26640,-20347,-40605l1000355,1055374v-2579,1289,-3797,1289,-5086,1289c990182,1056663,986385,1052796,983877,1047783v-2579,-6374,1218,-14036,7595,-16543l1037180,1013480v-3797,-11458,-8884,-22845,-12681,-34303l964820,994431v-1289,,-2579,,-3797,c954647,994431,949560,990635,948271,985551v-2508,-6374,2579,-13965,8884,-15254l1015615,955043v-3868,-10169,-6376,-20338,-8955,-30507l953357,933416v-1217,,-1217,,-2507,c944474,933416,939387,929620,938169,923318v-1290,-6374,3797,-12747,10102,-13965l1000355,901691v-2579,-12676,-5086,-24134,-6376,-36810l940677,869966v,,-1290,,-1290,c933082,869966,926706,864881,926706,858508v-1289,-7592,3797,-13965,11463,-13965l990182,840747v-1289,-12675,-1289,-24134,-2507,-36809l934300,803938v-6304,,-12681,-6374,-12681,-12748c921619,784888,926706,778515,934300,778515r52085,c986385,775937,986385,773430,986385,770924v,-8952,1290,-17832,1290,-26712l934300,740416v-6304,-1289,-11391,-6373,-11391,-13964c924199,720078,930503,713776,936879,714993r53303,3796c991472,706113,992761,693438,993979,681979r-54592,-3795c933082,676895,927996,671810,927996,664219v1289,-6374,6304,-12676,13970,-11458l999066,657845v2579,-11386,5087,-22844,7594,-34303l952140,612156v-7666,-1289,-11463,-8880,-10174,-15254c943184,589311,950850,585444,957155,586733r55881,11458c1016833,586733,1019413,575275,1023210,565177l967328,543550v-6305,-2507,-10173,-10170,-7594,-16472c962241,520705,969907,516909,976212,519416r55881,21627c1037180,529585,1040977,519416,1046064,509247l991472,480028v-6377,-3795,-8884,-11386,-5087,-17760c990182,455966,997776,453388,1004153,457183r53302,27930c1063831,473726,1068918,462268,1075223,452099r-48216,-33014c1020630,415289,1019413,407698,1023210,401324v3797,-6373,11391,-7591,17767,-3795l1089193,429254v7666,-11458,13971,-21556,21565,-31725l1063831,356852v-5086,-5084,-6376,-12675,-1289,-17760c1067628,334007,1075223,332718,1080309,337803r45709,39388c1133612,367021,1142496,356852,1151379,346683r-44418,-40605c1100656,300993,1100656,293402,1105743,288318v5015,-6374,12681,-6374,17767,-1289l1167929,327634v6305,-6302,12681,-12676,19057,-19050l1147582,270486v-5086,-5085,-5086,-12676,,-17760c1152669,247641,1160335,247641,1165350,252726r40622,39387c1211058,287029,1217435,283233,1222521,278149r-35535,-35593c1181899,237472,1181899,229881,1186986,224796v5087,-5084,12681,-5084,17768,l1242796,262895v6377,-3796,11463,-8880,17768,-12676l1228826,217205v-5015,-5084,-5015,-12747,,-17832c1233913,194289,1241578,194289,1246593,199373r35607,36881c1285997,233676,1288505,232387,1292302,229881,1157756,99042,973704,19050,771813,19050v-203108,,-388450,81281,-522996,213337c251325,234965,253904,236254,256412,237472r35535,-36810c297033,195578,304699,195578,309786,200662v5015,5085,5015,12676,,17761l278048,251437v6304,3867,11391,8880,17767,12747l333858,226085v5087,-5084,12681,-5084,17767,c356712,231170,356712,238761,351625,243846r-35535,35520c321177,284451,327553,288318,332568,293402r40694,-39387c378277,248930,385943,248930,391029,254015v5015,5084,5015,12675,,17760l351625,309874v6377,6373,12681,12675,19058,19049l415101,288318v5087,-3867,12681,-3867,17768,1217c436738,294620,436738,302282,431651,307367r-44490,40605c396044,358141,405000,368310,412594,378480r45708,-39388c463389,334007,470983,335296,476070,340381v5087,5085,3797,12676,-1290,17760l427782,398746v7666,10170,15260,21628,21637,31797l497635,398746v6376,-3795,13970,-2506,17767,3868c519199,408916,517981,416578,511605,420374r-48216,33014c469694,464846,476070,475015,481157,486402r53302,-27930c540835,454677,548430,457183,552227,463557v3797,6374,1289,13965,-5087,17760l492548,510536v5087,10169,10173,21627,13970,31725l562400,520705v6305,-2578,13970,1289,16478,7591c581457,534670,577588,542261,571284,544839r-55882,21555c519199,577853,522996,588022,525575,599408r55882,-11386c589051,586733,595356,591817,596646,598191v1289,7591,-3798,13965,-10174,15254l531880,624831v2579,11459,5087,22845,7666,34303l596646,654050v7594,-1289,13970,3795,13970,11458c611906,673099,606819,679473,599225,679473r-54593,3795c545850,695944,547140,707402,548430,720078r53302,-3796c609326,714993,615703,720078,615703,727741v1289,7591,-3797,13964,-11463,13964l550937,745501v1290,8880,1290,17760,1290,26640c552227,774719,552227,777226,552227,779804r52013,c611906,779804,616992,784888,616992,792480v,7591,-6376,12675,-12752,12675l550937,805155v,12747,-1218,25423,-2507,36881l600443,845832v6376,1289,11463,6373,11463,13965c611906,866170,605529,871255,599225,871255v,,-1290,,-1290,l544632,866170v-1289,12676,-3797,24134,-6376,36810l590341,910571v6305,,11391,7663,10102,13965c599225,929620,594138,934705,587762,934705v-1290,,-1290,,-2508,l531880,925825v-2508,10169,-5015,20338,-8884,30507l581457,971514v6305,1289,10102,8952,8884,15254c587762,991853,582675,995648,577588,995648v-1218,,-2507,,-3797,l514112,980466v-3797,11387,-7594,22845,-12680,34231l547140,1032529v6376,2507,10173,10169,7594,16471c553516,1054085,548430,1056663,543343,1056663v-2579,,-3797,-1289,-5087,-1289l490040,1037614v-6376,13965,-12752,27929,-20346,40605l522996,1107437v6376,3796,8884,11459,5087,17761l521122,1129092r-12978,l457013,1101064r-19009,28028l390018,1129092r-29509,-26739c355423,1097268,354205,1089677,359291,1084593v5015,-5085,12681,-6374,17768,-1290l415101,1118896v6377,-8952,11463,-19050,17768,-28001l383363,1062965v-6304,-3795,-8883,-11386,-5086,-17760c382146,1038831,389740,1036325,396044,1040120r50795,27930c453216,1055374,459520,1043916,465897,1031240r-63476,-24134c396044,1004600,392247,996937,394826,990635v2508,-6373,10174,-10169,16478,-7663l476070,1007106v5087,-10169,8884,-21555,12681,-31725l434159,961417v-6377,-1289,-10174,-8952,-8884,-15254c426564,939789,434159,935994,440535,937283r55810,15182c500142,943585,502721,934705,505229,924536l441753,914366v-6305,,-11392,-7591,-10102,-13964c431651,894100,439245,889015,445621,890304r64694,10098c512895,889015,515402,877557,516692,866170r-64766,-5084c445621,859797,440535,854712,440535,847121v1218,-6374,6304,-12747,13970,-11458l520489,840747v1289,-11458,1289,-22845,2507,-34303l458302,806444v-7665,,-12681,-5084,-12681,-12675c445621,786106,451926,781021,458302,781021r65984,c524286,778515,524286,775937,524286,773430v,-8880,-1290,-16543,-1290,-25423l458302,753092v,,-1289,,-1289,c450637,753092,444332,748007,444332,741705v-1290,-7662,3797,-13964,11391,-13964l520489,722656v-1290,-12747,-2508,-25423,-3797,-36881l453216,690859v,,-1290,,-1290,c445621,690859,439245,685775,439245,679473v-1289,-7663,3797,-13965,11392,-13965l511605,660424v-1290,-10170,-3797,-20339,-6376,-30508l443042,642592v-1289,,-1289,,-2507,c434159,642592,429072,638796,427782,632494v-1218,-7663,3869,-14036,10174,-15254l498924,604493v-2579,-10169,-5087,-20267,-8884,-29218l435448,595613v-2579,1289,-3797,1289,-5087,1289c425275,596902,421478,594324,418899,589311v-2508,-6374,1289,-14036,7665,-16543l481157,552430v-3798,-10169,-8884,-20267,-12753,-29219l417681,549923v-2580,1289,-3797,1289,-6377,1289c406218,551212,402421,548634,399913,544839v-3869,-6374,-1290,-13965,5087,-17761l457013,499077v-5087,-10097,-11392,-20266,-16478,-30435l391029,501656v-2579,1289,-5086,2506,-7666,2506c379566,504162,375769,502945,373262,499077v-3869,-6302,-2579,-13964,3797,-17760l427782,447014v-6304,-8880,-12681,-19049,-18985,-27929l365596,455894v-2508,1289,-6305,2578,-8884,2578c352915,458472,349118,457183,346539,454677v-5015,-5085,-3797,-12747,1289,-17832l392247,398746v-7594,-10097,-15188,-19049,-24072,-29146l326264,408916v-2579,2578,-6376,3867,-8884,3867c314801,412783,311004,411494,308496,408916v-3797,-5085,-3797,-12676,1290,-17761l352915,351768v-6376,-6302,-12681,-12676,-19057,-19050l288150,375902v-2508,2578,-6305,3795,-8884,3795c276758,379697,272961,378480,270382,375902v-5087,-5085,-5087,-12676,,-17761l314801,316247v-5015,-5084,-11391,-8880,-16478,-13965l250107,349261v-2579,2507,-5087,3796,-8884,3796c238644,353057,234847,351768,232339,349261v-5086,-5084,-5086,-12675,,-17760l278048,287029v-5087,-5085,-10174,-8880,-16550,-12676l210703,326416v-2507,2507,-5015,3796,-8884,3796c198022,330212,195515,328923,192936,326416v-5087,-5084,-5087,-12747,,-17832l239934,260317v-2508,-2507,-5087,-3796,-7595,-5013c104098,389866,24144,572768,24144,773430v,100331,19989,196222,56007,283851l117882,1129092r-27310,l58855,1069491c20938,978210,,878201,,773430,,563888,83751,373395,219587,233676v1289,-1289,2579,-2506,3869,-3795c363088,87656,558603,,773103,xe" fillcolor="#6b78e8 [3204]" stroked="f" strokeweight="1pt">
                  <v:stroke miterlimit="4" joinstyle="miter"/>
                  <v:path arrowok="t" o:connecttype="custom" o:connectlocs="1213637,1123980;1216184,1129092;1192344,1129092;1195870,1125198;1213637,1123980;327553,1121402;345321,1122691;351126,1129092;324110,1129092;773103,0;1547495,772141;1486482,1073225;1456108,1129092;1428791,1129092;1465777,1059349;1522133,776008;1311359,256521;1301186,262895;1348184,311163;1348184,328923;1339300,332718;1330416,328923;1279621,276860;1263143,289535;1308851,334007;1308851,351768;1299968,355635;1291084,351768;1242796,304789;1226318,318754;1270737,360648;1270737,378480;1261853,382275;1252970,378480;1207261,335296;1188204,354346;1231405,393733;1232695,411494;1223811,415289;1214855,411494;1173016,372106;1148872,401324;1193291,439423;1194580,457183;1184407,460979;1175523,458472;1132394,421663;1113337,449592;1164132,483895;1167929,501656;1157756,506740;1150162,504162;1100656,471148;1084106,501656;1136191,529585;1141278,547345;1129815,553719;1123510,552430;1072715,525789;1060034,555008;1114626,575346;1122221,591817;1110758,599408;1105743,598191;1051150,577853;1042267,607071;1103164,619747;1113337,635001;1100656,645170;1098077,645170;1035891,632494;1029514,662930;1090483,668015;1101874,681979;1089193,693438;1087975,693438;1024499,688353;1020630,725162;1085396,730247;1096859,744212;1084106,755670;1082888,755670;1018123,750585;1016833,775937;1016833,783599;1082888,783599;1095569,796275;1082888,809022;1018123,809022;1020630,843254;1086686,838169;1100656,849627;1089193,863592;1024499,868677;1030804,902980;1095569,892811;1109540,902980;1099366,916944;1035891,927114;1044774,955043;1100656,939789;1115844,948669;1106961,963923;1052368,977888;1065121,1009684;1129815,985551;1146364,993142;1138699,1009684;1075223,1033747;1094280,1070628;1145075,1042698;1162842,1047783;1157756,1065543;1108250,1093473;1126018,1121402;1164132,1085882;1181899,1087099;1180610,1104931;1153946,1129092;1103109,1129092;1086686,1104931;1042501,1129092;1015665,1129092;1015615,1129065;1020630,1111233;1068918,1078219;1048571,1037614;1000355,1055374;995269,1056663;983877,1047783;991472,1031240;1037180,1013480;1024499,979177;964820,994431;961023,994431;948271,985551;957155,970297;1015615,955043;1006660,924536;953357,933416;950850,933416;938169,923318;948271,909353;1000355,901691;993979,864881;940677,869966;939387,869966;926706,858508;938169,844543;990182,840747;987675,803938;934300,803938;921619,791190;934300,778515;986385,778515;986385,770924;987675,744212;934300,740416;922909,726452;936879,714993;990182,718789;993979,681979;939387,678184;927996,664219;941966,652761;999066,657845;1006660,623542;952140,612156;941966,596902;957155,586733;1013036,598191;1023210,565177;967328,543550;959734,527078;976212,519416;1032093,541043;1046064,509247;991472,480028;986385,462268;1004153,457183;1057455,485113;1075223,452099;1027007,419085;1023210,401324;1040977,397529;1089193,429254;1110758,397529;1063831,356852;1062542,339092;1080309,337803;1126018,377191;1151379,346683;1106961,306078;1105743,288318;1123510,287029;1167929,327634;1186986,308584;1147582,270486;1147582,252726;1165350,252726;1205972,292113;1222521,278149;1186986,242556;1186986,224796;1204754,224796;1242796,262895;1260564,250219;1228826,217205;1228826,199373;1246593,199373;1282200,236254;1292302,229881;771813,19050;248817,232387;256412,237472;291947,200662;309786,200662;309786,218423;278048,251437;295815,264184;333858,226085;351625,226085;351625,243846;316090,279366;332568,293402;373262,254015;391029,254015;391029,271775;351625,309874;370683,328923;415101,288318;432869,289535;431651,307367;387161,347972;412594,378480;458302,339092;476070,340381;474780,358141;427782,398746;449419,430543;497635,398746;515402,402614;511605,420374;463389,453388;481157,486402;534459,458472;552227,463557;547140,481317;492548,510536;506518,542261;562400,520705;578878,528296;571284,544839;515402,566394;525575,599408;581457,588022;596646,598191;586472,613445;531880,624831;539546,659134;596646,654050;610616,665508;599225,679473;544632,683268;548430,720078;601732,716282;615703,727741;604240,741705;550937,745501;552227,772141;552227,779804;604240,779804;616992,792480;604240,805155;550937,805155;548430,842036;600443,845832;611906,859797;599225,871255;597935,871255;544632,866170;538256,902980;590341,910571;600443,924536;587762,934705;585254,934705;531880,925825;522996,956332;581457,971514;590341,986768;577588,995648;573791,995648;514112,980466;501432,1014697;547140,1032529;554734,1049000;543343,1056663;538256,1055374;490040,1037614;469694,1078219;522996,1107437;528083,1125198;521122,1129092;508144,1129092;457013,1101064;438004,1129092;390018,1129092;360509,1102353;359291,1084593;377059,1083303;415101,1118896;432869,1090895;383363,1062965;378277,1045205;396044,1040120;446839,1068050;465897,1031240;402421,1007106;394826,990635;411304,982972;476070,1007106;488751,975381;434159,961417;425275,946163;440535,937283;496345,952465;505229,924536;441753,914366;431651,900402;445621,890304;510315,900402;516692,866170;451926,861086;440535,847121;454505,835663;520489,840747;522996,806444;458302,806444;445621,793769;458302,781021;524286,781021;524286,773430;522996,748007;458302,753092;457013,753092;444332,741705;455723,727741;520489,722656;516692,685775;453216,690859;451926,690859;439245,679473;450637,665508;511605,660424;505229,629916;443042,642592;440535,642592;427782,632494;437956,617240;498924,604493;490040,575275;435448,595613;430361,596902;418899,589311;426564,572768;481157,552430;468404,523211;417681,549923;411304,551212;399913,544839;405000,527078;457013,499077;440535,468642;391029,501656;383363,504162;373262,499077;377059,481317;427782,447014;408797,419085;365596,455894;356712,458472;346539,454677;347828,436845;392247,398746;368175,369600;326264,408916;317380,412783;308496,408916;309786,391155;352915,351768;333858,332718;288150,375902;279266,379697;270382,375902;270382,358141;314801,316247;298323,302282;250107,349261;241223,353057;232339,349261;232339,331501;278048,287029;261498,274353;210703,326416;201819,330212;192936,326416;192936,308584;239934,260317;232339,255304;24144,773430;80151,1057281;117882,1129092;90572,1129092;58855,1069491;0,773430;219587,233676;223456,229881;77310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left" o:spid="_x0000_s1039" style="position:absolute;left:254;top:43101;width:7545;height:12662;visibility:visible;mso-wrap-style:square;v-text-anchor:middle" coordsize="754597,1266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YPJcEA&#10;AADbAAAADwAAAGRycy9kb3ducmV2LnhtbERPy4rCMBTdD/gP4QqzG1OFDlqNosKAIJbx8QGX5toU&#10;m5vSxFr9erMYmOXhvBer3taio9ZXjhWMRwkI4sLpiksFl/PP1xSED8gaa8ek4EkeVsvBxwIz7R58&#10;pO4UShFD2GeowITQZFL6wpBFP3INceSurrUYImxLqVt8xHBby0mSfEuLFccGgw1tDRW3090q+E1z&#10;o/f5K33KbrbZpPv77vDKlfoc9us5iEB9+Bf/uXdawTSOjV/iD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2DyXBAAAA2wAAAA8AAAAAAAAAAAAAAAAAmAIAAGRycy9kb3du&#10;cmV2LnhtbFBLBQYAAAAABAAEAPUAAACGAwAAAAA=&#10;" path="m228489,543690r-41772,13383l193413,555400r35076,-11710xm126608,506946r41734,51800l129918,510292r-3310,-3346xm104885,416789l71482,441883v8332,1673,15028,6631,20049,13323l123260,498641,104885,416789xm709286,240411v23984,,43426,19434,43426,43408c752712,307793,733270,327227,709286,327227v-23984,,-43426,-19434,-43426,-43408c665860,259845,685302,240411,709286,240411xm566190,115v12611,-869,37677,2246,36422,41051l433926,178104r-51778,36684c385496,229844,385496,244840,382148,259896v-15027,51740,-73501,78447,-121930,55086l258544,314982v-3348,-1673,-6696,-3346,-10006,-5019l186717,353399r-35076,26706l230163,540344r11680,-21688l241843,363376v10005,-18342,33402,-26706,53451,-21687c340376,355072,365447,345034,365447,345034r55125,-60104l422208,279911r88528,10038c539155,311636,555856,345034,554182,380105r-1674,121882l636014,937715r11680,38357l754597,1179746r,11710c754597,1228200,707841,1243196,686118,1214817l569209,1062883,510736,977745,453975,869246,317017,1017834r-36750,228708c261892,1279940,210114,1268230,206766,1229873r-6696,-103540c193413,1006124,231837,885915,310321,794145r41772,-50127l352093,718985,328697,652189r-8370,-41703l210114,680568v-28419,3346,-56799,-8305,-71827,-33338l26401,475221,3004,493623,,499521,,455360,99863,380105v,-6691,3348,-15056,6696,-20074c113216,351726,124934,348380,134939,353399r65131,-50127l215136,289949c176712,263242,154989,229844,176712,173085v8331,-15056,21685,-28379,36750,-36744l230163,126304v48430,-14996,100207,5018,128588,43435l559166,1136v,,2820,-732,7024,-1021xe" fillcolor="#6b78e8 [3204]" stroked="f" strokeweight="1pt">
                  <v:stroke miterlimit="4" joinstyle="miter"/>
                  <v:path arrowok="t" o:connecttype="custom" o:connectlocs="228489,543690;186717,557073;193413,555400;126608,506946;168342,558746;129918,510292;104885,416789;71482,441883;91531,455206;123260,498641;709286,240411;752712,283819;709286,327227;665860,283819;709286,240411;566190,115;602612,41166;433926,178104;382148,214788;382148,259896;260218,314982;258544,314982;248538,309963;186717,353399;151641,380105;230163,540344;241843,518656;241843,363376;295294,341689;365447,345034;420572,284930;422208,279911;510736,289949;554182,380105;552508,501987;636014,937715;647694,976072;754597,1179746;754597,1191456;686118,1214817;569209,1062883;510736,977745;453975,869246;317017,1017834;280267,1246542;206766,1229873;200070,1126333;310321,794145;352093,744018;352093,718985;328697,652189;320327,610486;210114,680568;138287,647230;26401,475221;3004,493623;0,499521;0,455360;99863,380105;106559,360031;134939,353399;200070,303272;215136,289949;176712,173085;213462,136341;230163,126304;358751,169739;559166,1136;566190,115" o:connectangles="0,0,0,0,0,0,0,0,0,0,0,0,0,0,0,0,0,0,0,0,0,0,0,0,0,0,0,0,0,0,0,0,0,0,0,0,0,0,0,0,0,0,0,0,0,0,0,0,0,0,0,0,0,0,0,0,0,0,0,0,0,0,0,0,0,0,0,0,0"/>
                </v:shape>
                <v:shape id="Baseball - top" o:spid="_x0000_s1040" style="position:absolute;left:18643;width:15475;height:10694;visibility:visible;mso-wrap-style:square;v-text-anchor:middle" coordsize="1547495,1069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Ity8IA&#10;AADbAAAADwAAAGRycy9kb3ducmV2LnhtbERPS27CMBDdI/UO1lTqBhUHFggCBhVKRSU2hHKAaTyN&#10;o8bjNHY+7enrBRLLp/dfbwdbiY4aXzpWMJ0kIIhzp0suFFw/3p4XIHxA1lg5JgW/5GG7eRitMdWu&#10;54y6SyhEDGGfogITQp1K6XNDFv3E1cSR+3KNxRBhU0jdYB/DbSVnSTKXFkuODQZr2hvKvy+tVfC6&#10;K8bd+dhmP/yHbWlOyWc/PSj19Di8rEAEGsJdfHO/awXLuD5+i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i3LwgAAANsAAAAPAAAAAAAAAAAAAAAAAJgCAABkcnMvZG93&#10;bnJldi54bWxQSwUGAAAAAAQABAD1AAAAhwMAAAAA&#10;" path="m252614,831951v,,-1289,1218,-2507,1218c258991,842121,269164,849712,276758,858592l252614,831951xm1110087,r44482,l1164132,6458v6305,3796,7594,11387,3797,17760c1165350,26725,1161553,29303,1157756,29303v-2508,,-5087,-1289,-7594,-2578l1110087,xm382796,r44549,l391029,24218v-2579,1289,-5086,2507,-7666,2507c379566,26725,375769,25507,373262,21640,369393,15338,370683,7676,377059,3880l382796,xm58834,l86531,,80151,12142c44132,99771,24144,195662,24144,295993v,200662,79954,383564,208195,518127c233557,814120,234847,812902,237426,809107l198022,764634v-3797,-5084,-3797,-12747,1290,-17760c204398,743007,211993,743007,217079,748092r43130,46978c266585,791275,271671,787479,276758,783684l242441,736705v-3797,-5085,-2507,-13965,2579,-17832c250107,715078,258991,716367,262788,721451r34245,46979c304699,762056,313583,755754,321177,748092l286932,698606v-3869,-6373,-2580,-13964,3797,-17832c297033,676979,304699,678268,308496,684642r31738,46978c349118,722740,356712,713788,365596,704908l326264,661725v-3797,-5084,-3797,-12675,1289,-17760c332568,640169,340234,640169,345321,645254r36824,40605c388450,678268,394826,669388,401131,661725l360509,624916v-5087,-5085,-6304,-12676,-1218,-17761c364306,602071,371972,600782,377059,605866r38042,35592c421478,632507,426564,622409,432869,613457l383363,585528v-6304,-3796,-8883,-11387,-5086,-17760c382145,561394,389740,558888,396044,562683r50795,27930c453216,577937,459520,566479,465896,553803l402420,529669v-6376,-2506,-10173,-10169,-7594,-16471c397334,506824,405000,503029,411304,505535r64766,24134c481156,519500,484954,508113,488751,497944l434158,483980v-6376,-1289,-10173,-8952,-8883,-15254c426564,462352,434158,458557,440535,459846r55810,15182c500142,466148,502721,457268,505229,447098l441753,436929v-6305,,-11392,-7591,-10102,-13965c431651,416662,439245,411578,445621,412867r64694,10097c512894,411578,515402,400120,516692,388733r-64766,-5085c445621,382359,440535,377275,440535,369684v1218,-6374,6304,-12748,13970,-11458l520489,363310v1289,-11458,1289,-22845,2507,-34303l458302,329007v-7666,,-12681,-5084,-12681,-12676c445621,308669,451926,303584,458302,303584r65984,c524286,301078,524286,298500,524286,295993v,-8880,-1290,-16543,-1290,-25423l458302,275655v,,-1289,,-1289,c450636,275655,444332,270570,444332,264268v-1290,-7663,3797,-13965,11391,-13965l520489,245219v-1290,-12747,-2508,-25423,-3797,-36881l453216,213422v,,-1290,,-1290,c445621,213422,439245,208338,439245,202036v-1289,-7663,3797,-13965,11391,-13965l511605,182986v-1290,-10169,-3797,-20338,-6376,-30507l443042,165154v-1289,,-1289,,-2507,c434158,165154,429072,161359,427782,155057v-1218,-7663,3869,-14036,10174,-15254l498924,127056v-2579,-10169,-5087,-20267,-8884,-29219l435448,118176v-2579,1289,-3797,1289,-5087,1289c425275,119465,421478,116887,418898,111874v-2507,-6374,1290,-14037,7666,-16543l481156,74993c477359,64823,472273,54726,468404,45774l417681,72486v-2580,1289,-3798,1289,-6377,1289c406218,73775,402420,71197,399913,67402v-3869,-6374,-1290,-13965,5087,-17761l457013,21640,445297,r31035,l481156,8965,498265,r51992,l547140,3880,492548,33098v5086,10170,10173,21628,13970,31725l562400,43268v6305,-2578,13970,1289,16478,7591c581457,57232,577588,64823,571284,67402l515402,88957v3797,11459,7594,21628,10173,33014l581457,110585v7594,-1289,13899,3795,15188,10169c597935,128345,592848,134719,586472,136008r-54592,11386c534459,158852,536967,170239,539546,181697r57099,-5084c604240,175324,610616,180408,610616,188071v1289,7591,-3797,13965,-11391,13965l544632,205831v1218,12676,2508,24134,3798,36810l601732,238845v7594,-1289,13971,3796,13971,11458c616992,257894,611905,264268,604240,264268r-53303,3796c552227,276944,552227,285824,552227,294704v,2578,,5085,,7663l604240,302367v7665,,12752,5084,12752,12675c616992,322633,610616,327718,604240,327718r-53303,c550937,340465,549719,353141,548430,364599r52013,3796c606819,369684,611905,374768,611905,382359v,6374,-6376,11459,-12680,11459c599225,393818,597935,393818,597935,393818r-53303,-5085c543343,401409,540835,412867,538256,425543r52085,7591c596645,433134,601732,440796,600443,447098v-1218,5085,-6305,10170,-12681,10170c586472,457268,586472,457268,585254,457268r-53374,-8881c529372,458557,526865,468726,522996,478895r58461,15182c587762,495366,591559,503029,590341,509331v-2579,5084,-7666,8880,-12753,8880c576370,518211,575081,518211,573791,518211l514112,503029v-3797,11386,-7594,22845,-12680,34231l547140,555092v6376,2507,10173,10169,7594,16471c553516,576648,548430,579226,543343,579226v-2579,,-3797,-1289,-5087,-1289l490040,560177v-6376,13964,-12752,27929,-20346,40605l522996,630000v6376,3796,8884,11458,5087,17760c525575,651628,521778,654134,516692,654134v-2580,,-3798,,-6377,-1289l457013,623627v-7595,10169,-13971,21627,-21565,31796l484954,699824v5086,5084,6304,12747,1289,17832c483664,720162,481156,721451,477288,721451v-3797,,-6305,-1289,-8884,-3795l421478,675690v-7595,8952,-13971,17832,-21565,26712l441753,749381v3868,5084,3868,12675,-1218,17760c437956,769719,434158,771008,431651,771008v-2579,,-6376,-1289,-8884,-3867l382145,722740v-8955,10098,-17839,20267,-27940,29219l388450,802733v3797,6374,2579,13965,-3797,17760c382145,821782,379566,823071,377059,823071v-3797,,-7666,-1289,-10174,-5084l333858,771008v-7594,7591,-16478,13965,-24072,20267l345321,839542v3797,5085,2507,13965,-2579,17761c340234,858592,337655,859881,335147,859881v-3797,,-7594,-1289,-10173,-5085l289439,806528v-3797,2579,-8884,6374,-13970,10170l312293,857303v3797,5084,3797,12747,-1289,17832c308496,877641,304699,878930,302120,878930v128241,105416,293236,167648,470983,167648c924521,1046578,1065904,1000857,1184982,924944r55549,-42666l1241578,882726v3797,,6305,-1289,8884,-3796l1263438,864684r32733,-25142c1293591,838254,1292302,837036,1289794,835747r-26356,28937l1240531,882278r-7836,-3348c1227608,873846,1226318,866254,1231405,861170r36825,-40677c1263143,817987,1259346,814120,1254259,810324r-35535,48268c1216145,862387,1212348,863676,1208551,863676v-2579,,-5087,-1289,-7594,-2506c1195870,857303,1194580,848423,1198377,843338r35536,-48268c1225029,788768,1217435,781106,1209840,774804r-33027,46978c1174234,824289,1170437,826867,1166639,826867v-2507,,-5086,-1289,-7594,-2578c1152669,820493,1151451,812902,1155248,806528r34246,-50774c1180610,745585,1170437,736705,1161553,726536r-40622,44472c1118424,773514,1115844,774804,1112047,774804v-3797,,-6304,-1290,-8883,-3796c1098077,765923,1096859,758261,1101874,753176r41911,-46979c1136191,697317,1128597,688437,1122221,679557r-46998,41894c1072715,723958,1068918,725247,1066339,725247v-2508,,-6305,-1289,-8884,-3796c1053658,716367,1053658,708776,1058745,703691r49505,-44472c1100656,649050,1092990,638880,1086686,627494r-53303,29147c1030804,657930,1029514,657930,1027007,657930v-5087,,-8884,-2507,-11392,-6302c1011747,645254,1014326,637591,1020630,633796r48288,-33014c1061252,586817,1054948,574141,1048571,560177r-48216,17760c997776,579226,996558,579226,995269,579226v-5087,,-8884,-3867,-11392,-8880c981298,563972,985095,556310,991472,553803r45708,-17760c1033383,524585,1028296,513198,1024499,501740r-59679,15254c963531,516994,962241,516994,961023,516994v-6376,,-11463,-3796,-12752,-8881c945763,501740,950850,494149,957154,492860r58461,-15254c1011747,467437,1009239,457268,1006660,447098r-53303,8881c952139,455979,952139,455979,950850,455979v-6376,,-11463,-3796,-12681,-10098c936879,439507,941966,433134,948271,431916r52084,-7662c997776,411578,995269,400120,993979,387444r-53302,5085c940677,392529,939387,392529,939387,392529v-6305,,-12681,-5085,-12681,-11459c925416,373479,930503,367106,938169,367106r52013,-3796c988892,350634,988892,339176,987675,326501r-53375,c927996,326501,921619,320127,921619,313753v,-6302,5087,-12675,12681,-12675l986385,301078v,-2578,,-5085,,-7591c986385,284535,987675,275655,987675,266775r-53375,-3796c927996,261690,922909,256605,922909,249014v1290,-6373,7594,-12675,13970,-11458l990182,241352v1290,-12676,2579,-25352,3797,-36810l939387,200747v-6305,-1289,-11391,-6374,-11391,-13965c929285,180408,934300,174106,941966,175324r57100,5084c1001645,169022,1004152,157563,1006660,146105l952139,134719v-7665,-1289,-11462,-8881,-10173,-15254c943184,111874,950850,108007,957154,109296r55882,11458c1016833,109296,1019412,97837,1023210,87740l967328,66112c961023,63606,957154,55943,959734,49641v2507,-6373,10173,-10169,16478,-7662l1032093,63606v5087,-11458,8884,-21627,13971,-31797l991472,2591,989390,r53417,l1057455,7676,1061586,r35658,l1084106,24218r52085,27930c1142496,55943,1145075,63606,1141278,69908v-2579,3867,-6377,6374,-11463,6374c1127307,76282,1124728,76282,1123510,74993l1072715,48352v-5087,10169,-8884,19050,-12681,29219l1114626,97909v6305,2507,10102,10098,7595,16471c1120931,119465,1115844,121971,1110758,121971v-2508,,-3797,-1217,-5015,-1217l1051150,100416v-3797,10169,-6376,19049,-8883,29218l1103164,142310v7594,1289,11462,8880,10173,15253c1112047,163937,1106961,167733,1100656,167733v-1290,,-1290,,-2579,l1035890,155057v-2507,10097,-3797,20267,-6376,30436l1090483,190577v6376,1289,11391,6374,11391,13965c1101874,210916,1095569,216000,1089193,216000v,,-1218,,-1218,l1024499,210916v-1289,12675,-2579,24134,-3869,36809l1085396,252810v6376,1289,11463,6374,11463,13965c1096859,273148,1090483,278233,1084106,278233v,,-1218,,-1218,l1018123,273148v-1290,8880,-1290,16471,-1290,25352c1016833,301078,1016833,303584,1016833,306162r66055,c1089193,306162,1095569,312536,1095569,318838v,6374,-5086,12747,-12681,12747l1018123,331585v,11387,1289,22845,2507,34232l1086686,360732v7594,-1217,13970,3867,13970,11458c1101874,379781,1096859,386155,1089193,386155r-64694,5085c1025717,402698,1028296,414084,1030804,425543r64765,-10170c1101874,414084,1108250,419169,1109540,425543v1218,6373,-3797,12675,-10174,13964l1035890,449676v2508,8881,6377,19050,8884,27930l1100656,462352v6305,-2506,13970,2578,15188,8880c1118424,477606,1113337,485197,1106961,486486r-54593,13965c1056237,511909,1061252,522078,1065121,532247r64694,-24134c1136191,505535,1143785,509331,1146364,515705v2508,6373,-1289,13964,-7665,16542l1075223,556310v6376,12747,12752,25422,19057,36881l1145075,565261v6376,-3867,13970,-1289,17767,5085c1166639,576648,1164132,584311,1157756,588106r-49506,27930c1113337,626205,1119713,635085,1126018,643965r38114,-35521c1169219,604577,1176813,604577,1181899,609662v3798,5084,3798,12747,-1289,17832l1139988,664303v6376,8880,12681,16471,19057,24134l1195870,647760v5087,-5084,12681,-6302,17767,-1217c1218724,651628,1219942,659219,1214855,664303r-39332,43183c1183189,716367,1192073,725247,1200957,734127r31738,-46979c1236492,680774,1244086,679557,1250462,683353v6305,3795,7594,11386,3797,17760l1219942,750670v7666,6302,15260,13964,24144,20338l1278331,723958v3869,-5085,12753,-6302,17840,-2507c1301186,725247,1302475,734127,1298678,739211r-34245,46979c1269448,790057,1275824,793853,1280911,797648r43129,-46978c1329126,745585,1336792,744296,1341807,749381v5087,5084,6377,12675,1290,17760l1303765,811613v2507,2507,5086,3796,7594,5085c1442108,682064,1522133,497944,1522133,298571v,-100975,-20311,-197189,-56813,-284987l1458103,r30234,l1531716,139024v10344,50280,15779,102346,15779,155680c1547495,721451,1199667,1069423,773103,1069423v-214500,,-408797,-87655,-549647,-229881c222166,839542,220876,837036,219587,835747,83751,696028,,505535,,295993,,243607,5235,192413,15209,142904l58834,xe" fillcolor="#6b78e8 [3204]" stroked="f" strokeweight="1pt">
                  <v:stroke miterlimit="4" joinstyle="miter"/>
                  <v:path arrowok="t" o:connecttype="custom" o:connectlocs="252614,831951;250107,833169;276758,858592;1110087,0;1154569,0;1164132,6458;1167929,24218;1157756,29303;1150162,26725;382796,0;427345,0;391029,24218;383363,26725;373262,21640;377059,3880;58834,0;86531,0;80151,12142;24144,295993;232339,814120;237426,809107;198022,764634;199312,746874;217079,748092;260209,795070;276758,783684;242441,736705;245020,718873;262788,721451;297033,768430;321177,748092;286932,698606;290729,680774;308496,684642;340234,731620;365596,704908;326264,661725;327553,643965;345321,645254;382145,685859;401131,661725;360509,624916;359291,607155;377059,605866;415101,641458;432869,613457;383363,585528;378277,567768;396044,562683;446839,590613;465896,553803;402420,529669;394826,513198;411304,505535;476070,529669;488751,497944;434158,483980;425275,468726;440535,459846;496345,475028;505229,447098;441753,436929;431651,422964;445621,412867;510315,422964;516692,388733;451926,383648;440535,369684;454505,358226;520489,363310;522996,329007;458302,329007;445621,316331;458302,303584;524286,303584;524286,295993;522996,270570;458302,275655;457013,275655;444332,264268;455723,250303;520489,245219;516692,208338;453216,213422;451926,213422;439245,202036;450636,188071;511605,182986;505229,152479;443042,165154;440535,165154;427782,155057;437956,139803;498924,127056;490040,97837;435448,118176;430361,119465;418898,111874;426564,95331;481156,74993;468404,45774;417681,72486;411304,73775;399913,67402;405000,49641;457013,21640;445297,0;476332,0;481156,8965;498265,0;550257,0;547140,3880;492548,33098;506518,64823;562400,43268;578878,50859;571284,67402;515402,88957;525575,121971;581457,110585;596645,120754;586472,136008;531880,147394;539546,181697;596645,176613;610616,188071;599225,202036;544632,205831;548430,242641;601732,238845;615703,250303;604240,264268;550937,268064;552227,294704;552227,302367;604240,302367;616992,315042;604240,327718;550937,327718;548430,364599;600443,368395;611905,382359;599225,393818;597935,393818;544632,388733;538256,425543;590341,433134;600443,447098;587762,457268;585254,457268;531880,448387;522996,478895;581457,494077;590341,509331;577588,518211;573791,518211;514112,503029;501432,537260;547140,555092;554734,571563;543343,579226;538256,577937;490040,560177;469694,600782;522996,630000;528083,647760;516692,654134;510315,652845;457013,623627;435448,655423;484954,699824;486243,717656;477288,721451;468404,717656;421478,675690;399913,702402;441753,749381;440535,767141;431651,771008;422767,767141;382145,722740;354205,751959;388450,802733;384653,820493;377059,823071;366885,817987;333858,771008;309786,791275;345321,839542;342742,857303;335147,859881;324974,854796;289439,806528;275469,816698;312293,857303;311004,875135;302120,878930;773103,1046578;1184982,924944;1240531,882278;1241578,882726;1250462,878930;1263438,864684;1296171,839542;1289794,835747;1263438,864684;1240531,882278;1232695,878930;1231405,861170;1268230,820493;1254259,810324;1218724,858592;1208551,863676;1200957,861170;1198377,843338;1233913,795070;1209840,774804;1176813,821782;1166639,826867;1159045,824289;1155248,806528;1189494,755754;1161553,726536;1120931,771008;1112047,774804;1103164,771008;1101874,753176;1143785,706197;1122221,679557;1075223,721451;1066339,725247;1057455,721451;1058745,703691;1108250,659219;1086686,627494;1033383,656641;1027007,657930;1015615,651628;1020630,633796;1068918,600782;1048571,560177;1000355,577937;995269,579226;983877,570346;991472,553803;1037180,536043;1024499,501740;964820,516994;961023,516994;948271,508113;957154,492860;1015615,477606;1006660,447098;953357,455979;950850,455979;938169,445881;948271,431916;1000355,424254;993979,387444;940677,392529;939387,392529;926706,381070;938169,367106;990182,363310;987675,326501;934300,326501;921619,313753;934300,301078;986385,301078;986385,293487;987675,266775;934300,262979;922909,249014;936879,237556;990182,241352;993979,204542;939387,200747;927996,186782;941966,175324;999066,180408;1006660,146105;952139,134719;941966,119465;957154,109296;1013036,120754;1023210,87740;967328,66112;959734,49641;976212,41979;1032093,63606;1046064,31809;991472,2591;989390,0;1042807,0;1057455,7676;1061586,0;1097244,0;1084106,24218;1136191,52148;1141278,69908;1129815,76282;1123510,74993;1072715,48352;1060034,77571;1114626,97909;1122221,114380;1110758,121971;1105743,120754;1051150,100416;1042267,129634;1103164,142310;1113337,157563;1100656,167733;1098077,167733;1035890,155057;1029514,185493;1090483,190577;1101874,204542;1089193,216000;1087975,216000;1024499,210916;1020630,247725;1085396,252810;1096859,266775;1084106,278233;1082888,278233;1018123,273148;1016833,298500;1016833,306162;1082888,306162;1095569,318838;1082888,331585;1018123,331585;1020630,365817;1086686,360732;1100656,372190;1089193,386155;1024499,391240;1030804,425543;1095569,415373;1109540,425543;1099366,439507;1035890,449676;1044774,477606;1100656,462352;1115844,471232;1106961,486486;1052368,500451;1065121,532247;1129815,508113;1146364,515705;1138699,532247;1075223,556310;1094280,593191;1145075,565261;1162842,570346;1157756,588106;1108250,616036;1126018,643965;1164132,608444;1181899,609662;1180610,627494;1139988,664303;1159045,688437;1195870,647760;1213637,646543;1214855,664303;1175523,707486;1200957,734127;1232695,687148;1250462,683353;1254259,701113;1219942,750670;1244086,771008;1278331,723958;1296171,721451;1298678,739211;1264433,786190;1280911,797648;1324040,750670;1341807,749381;1343097,767141;1303765,811613;1311359,816698;1522133,298571;1465320,13584;1458103,0;1488337,0;1531716,139024;1547495,294704;773103,1069423;223456,839542;219587,835747;0,295993;15209,14290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right" o:spid="_x0000_s1041" style="position:absolute;left:87941;top:14335;width:8103;height:12661;visibility:visible;mso-wrap-style:square;v-text-anchor:middle" coordsize="810274,1266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g8MQA&#10;AADbAAAADwAAAGRycy9kb3ducmV2LnhtbESPzWrDMBCE74G+g9hAb7EcF0LjRDF1IFAoPuQHSm+L&#10;tbFNpZVrqbH79lGh0OMwM98w22KyRtxo8J1jBcskBUFcO91xo+ByPiyeQfiArNE4JgU/5KHYPcy2&#10;mGs38pFup9CICGGfo4I2hD6X0tctWfSJ64mjd3WDxRDl0Eg94Bjh1sgsTVfSYsdxocWe9i3Vn6dv&#10;q+CDjqZ6y6aqfzJVSdXo3r9Kp9TjfHrZgAg0hf/wX/tVK1hn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R4PDEAAAA2wAAAA8AAAAAAAAAAAAAAAAAmAIAAGRycy9k&#10;b3ducmV2LnhtbFBLBQYAAAAABAAEAPUAAACJAwAAAAA=&#10;" path="m284166,543691r-41772,13383l249090,555401r35076,-11710xm182285,506947r41734,51800l185595,510293r-3310,-3346xm160562,416790r-33403,25094c135491,443556,142187,448515,147208,455207r31729,43435l160562,416790xm764963,240412v23984,,43426,19434,43426,43408c808389,307794,788947,327228,764963,327228v-23984,,-43426,-19434,-43426,-43408c721537,259846,740979,240412,764963,240412xm621867,116v12611,-868,37677,2246,36422,41051l489603,178105r-51778,36684c441173,229845,441173,244841,437825,259897v-15027,51740,-73500,78447,-121930,55086l314221,314983v-3348,-1673,-6696,-3346,-10006,-5019l242394,353400r-35076,26706l285840,540345r11680,-21688l297520,363377v10005,-18342,33402,-26706,53451,-21688c396053,355073,421124,345035,421124,345035r55125,-60104l477885,279912r88528,10037c594832,311637,611533,345035,609859,380106r-1674,121882l691691,937716r11680,38357l810274,1179747r,11710c810274,1228201,763518,1243197,741795,1214818l624887,1062884,566413,977745,509652,869247,372694,1017835r-36750,228708c317569,1279941,265791,1268231,262443,1229874r-6696,-103540c249090,1006125,287514,885916,365998,794146r41773,-50127l407771,718986,384374,652190r-8370,-41703l265791,680569v-28419,3346,-56799,-8305,-71827,-33338l82077,475222,58681,493624v,,-10044,23360,-21723,31725c25278,533653,-11472,493624,3555,485259l47001,461898,155540,380106v,-6691,3348,-15056,6696,-20075c168893,351727,180611,348381,190616,353400r65131,-50127l270813,289949c232389,263243,210666,229845,232389,173086v8331,-15056,21685,-28379,36750,-36744l285840,126305v48430,-14996,100207,5019,128588,43435l614843,1137v,,2820,-732,7024,-1021xe" fillcolor="#6b78e8 [3204]" stroked="f" strokeweight="1pt">
                  <v:stroke miterlimit="4" joinstyle="miter"/>
                  <v:path arrowok="t" o:connecttype="custom" o:connectlocs="284166,543691;242394,557074;249090,555401;182285,506947;224019,558747;185595,510293;160562,416790;127159,441884;147208,455207;178937,498642;764963,240412;808389,283820;764963,327228;721537,283820;764963,240412;621867,116;658289,41167;489603,178105;437825,214789;437825,259897;315895,314983;314221,314983;304215,309964;242394,353400;207318,380106;285840,540345;297520,518657;297520,363377;350971,341689;421124,345035;476249,284931;477885,279912;566413,289949;609859,380106;608185,501988;691691,937716;703371,976073;810274,1179747;810274,1191457;741795,1214818;624887,1062884;566413,977745;509652,869247;372694,1017835;335944,1246543;262443,1229874;255747,1126334;365998,794146;407771,744019;407771,718986;384374,652190;376004,610487;265791,680569;193964,647231;82077,475222;58681,493624;36958,525349;3555,485259;47001,461898;155540,380106;162236,360031;190616,353400;255747,303273;270813,289949;232389,173086;269139,136342;285840,126305;414428,169740;614843,1137;621867,116" o:connectangles="0,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211458940"/>
                <w:placeholder>
                  <w:docPart w:val="C547B5C7836E4FB0892E180096936938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604338654"/>
        <w:placeholder>
          <w:docPart w:val="83CC6251A1F1441EAC37616150F1713A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607662505"/>
        <w:placeholder>
          <w:docPart w:val="EC8F98D02DAE4EEEBD176276EBCF4D07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965243760"/>
        <w:placeholder>
          <w:docPart w:val="1FC87B066CCF4F1FBAB3468EAE104A4F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94251027"/>
        <w:placeholder>
          <w:docPart w:val="58499C9F9E514C24A6AC96743F79796B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31201803"/>
              <w:placeholder>
                <w:docPart w:val="7E314FC021F8441FAC37E1B1D7986E7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163363795"/>
              <w:placeholder>
                <w:docPart w:val="D9FEE35F1A6244F99CC36D3BA0ED91A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991BA9" w:rsidP="003A5821">
      <w:pPr>
        <w:pStyle w:val="Title"/>
        <w:keepNext/>
        <w:keepLines/>
      </w:pPr>
      <w:r w:rsidRPr="00991BA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591E5B1C" wp14:editId="01FA1A2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91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312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6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317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18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319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6" name="Volleyball - top" descr="volleyball">
                          <a:extLst/>
                        </wps:cNvPr>
                        <wps:cNvSpPr/>
                        <wps:spPr>
                          <a:xfrm>
                            <a:off x="1855181" y="0"/>
                            <a:ext cx="1548765" cy="1078948"/>
                          </a:xfrm>
                          <a:custGeom>
                            <a:avLst/>
                            <a:gdLst>
                              <a:gd name="connsiteX0" fmla="*/ 676653 w 1548765"/>
                              <a:gd name="connsiteY0" fmla="*/ 784275 h 1078948"/>
                              <a:gd name="connsiteX1" fmla="*/ 653780 w 1548765"/>
                              <a:gd name="connsiteY1" fmla="*/ 1043369 h 1078948"/>
                              <a:gd name="connsiteX2" fmla="*/ 774383 w 1548765"/>
                              <a:gd name="connsiteY2" fmla="*/ 1053555 h 1078948"/>
                              <a:gd name="connsiteX3" fmla="*/ 894986 w 1548765"/>
                              <a:gd name="connsiteY3" fmla="*/ 1043369 h 1078948"/>
                              <a:gd name="connsiteX4" fmla="*/ 872113 w 1548765"/>
                              <a:gd name="connsiteY4" fmla="*/ 784275 h 1078948"/>
                              <a:gd name="connsiteX5" fmla="*/ 774383 w 1548765"/>
                              <a:gd name="connsiteY5" fmla="*/ 786857 h 1078948"/>
                              <a:gd name="connsiteX6" fmla="*/ 676653 w 1548765"/>
                              <a:gd name="connsiteY6" fmla="*/ 784275 h 1078948"/>
                              <a:gd name="connsiteX7" fmla="*/ 1236503 w 1548765"/>
                              <a:gd name="connsiteY7" fmla="*/ 718282 h 1078948"/>
                              <a:gd name="connsiteX8" fmla="*/ 897495 w 1548765"/>
                              <a:gd name="connsiteY8" fmla="*/ 783056 h 1078948"/>
                              <a:gd name="connsiteX9" fmla="*/ 919077 w 1548765"/>
                              <a:gd name="connsiteY9" fmla="*/ 1039567 h 1078948"/>
                              <a:gd name="connsiteX10" fmla="*/ 1318960 w 1548765"/>
                              <a:gd name="connsiteY10" fmla="*/ 818563 h 1078948"/>
                              <a:gd name="connsiteX11" fmla="*/ 1236503 w 1548765"/>
                              <a:gd name="connsiteY11" fmla="*/ 718282 h 1078948"/>
                              <a:gd name="connsiteX12" fmla="*/ 312263 w 1548765"/>
                              <a:gd name="connsiteY12" fmla="*/ 718282 h 1078948"/>
                              <a:gd name="connsiteX13" fmla="*/ 229805 w 1548765"/>
                              <a:gd name="connsiteY13" fmla="*/ 818563 h 1078948"/>
                              <a:gd name="connsiteX14" fmla="*/ 628397 w 1548765"/>
                              <a:gd name="connsiteY14" fmla="*/ 1039567 h 1078948"/>
                              <a:gd name="connsiteX15" fmla="*/ 649980 w 1548765"/>
                              <a:gd name="connsiteY15" fmla="*/ 783056 h 1078948"/>
                              <a:gd name="connsiteX16" fmla="*/ 312263 w 1548765"/>
                              <a:gd name="connsiteY16" fmla="*/ 718282 h 1078948"/>
                              <a:gd name="connsiteX17" fmla="*/ 247516 w 1548765"/>
                              <a:gd name="connsiteY17" fmla="*/ 409693 h 1078948"/>
                              <a:gd name="connsiteX18" fmla="*/ 318644 w 1548765"/>
                              <a:gd name="connsiteY18" fmla="*/ 692889 h 1078948"/>
                              <a:gd name="connsiteX19" fmla="*/ 773092 w 1548765"/>
                              <a:gd name="connsiteY19" fmla="*/ 760173 h 1078948"/>
                              <a:gd name="connsiteX20" fmla="*/ 1227612 w 1548765"/>
                              <a:gd name="connsiteY20" fmla="*/ 692889 h 1078948"/>
                              <a:gd name="connsiteX21" fmla="*/ 1298668 w 1548765"/>
                              <a:gd name="connsiteY21" fmla="*/ 409693 h 1078948"/>
                              <a:gd name="connsiteX22" fmla="*/ 773092 w 1548765"/>
                              <a:gd name="connsiteY22" fmla="*/ 441399 h 1078948"/>
                              <a:gd name="connsiteX23" fmla="*/ 247516 w 1548765"/>
                              <a:gd name="connsiteY23" fmla="*/ 409693 h 1078948"/>
                              <a:gd name="connsiteX24" fmla="*/ 774383 w 1548765"/>
                              <a:gd name="connsiteY24" fmla="*/ 163296 h 1078948"/>
                              <a:gd name="connsiteX25" fmla="*/ 248806 w 1548765"/>
                              <a:gd name="connsiteY25" fmla="*/ 195001 h 1078948"/>
                              <a:gd name="connsiteX26" fmla="*/ 243716 w 1548765"/>
                              <a:gd name="connsiteY26" fmla="*/ 304248 h 1078948"/>
                              <a:gd name="connsiteX27" fmla="*/ 246297 w 1548765"/>
                              <a:gd name="connsiteY27" fmla="*/ 383009 h 1078948"/>
                              <a:gd name="connsiteX28" fmla="*/ 774383 w 1548765"/>
                              <a:gd name="connsiteY28" fmla="*/ 416006 h 1078948"/>
                              <a:gd name="connsiteX29" fmla="*/ 1301250 w 1548765"/>
                              <a:gd name="connsiteY29" fmla="*/ 384229 h 1078948"/>
                              <a:gd name="connsiteX30" fmla="*/ 1303759 w 1548765"/>
                              <a:gd name="connsiteY30" fmla="*/ 304248 h 1078948"/>
                              <a:gd name="connsiteX31" fmla="*/ 1298668 w 1548765"/>
                              <a:gd name="connsiteY31" fmla="*/ 195001 h 1078948"/>
                              <a:gd name="connsiteX32" fmla="*/ 774383 w 1548765"/>
                              <a:gd name="connsiteY32" fmla="*/ 163296 h 1078948"/>
                              <a:gd name="connsiteX33" fmla="*/ 64179 w 1548765"/>
                              <a:gd name="connsiteY33" fmla="*/ 0 h 1078948"/>
                              <a:gd name="connsiteX34" fmla="*/ 90995 w 1548765"/>
                              <a:gd name="connsiteY34" fmla="*/ 0 h 1078948"/>
                              <a:gd name="connsiteX35" fmla="*/ 74257 w 1548765"/>
                              <a:gd name="connsiteY35" fmla="*/ 33892 h 1078948"/>
                              <a:gd name="connsiteX36" fmla="*/ 24092 w 1548765"/>
                              <a:gd name="connsiteY36" fmla="*/ 302957 h 1078948"/>
                              <a:gd name="connsiteX37" fmla="*/ 212023 w 1548765"/>
                              <a:gd name="connsiteY37" fmla="*/ 798263 h 1078948"/>
                              <a:gd name="connsiteX38" fmla="*/ 294552 w 1548765"/>
                              <a:gd name="connsiteY38" fmla="*/ 697982 h 1078948"/>
                              <a:gd name="connsiteX39" fmla="*/ 218333 w 1548765"/>
                              <a:gd name="connsiteY39" fmla="*/ 302957 h 1078948"/>
                              <a:gd name="connsiteX40" fmla="*/ 249774 w 1548765"/>
                              <a:gd name="connsiteY40" fmla="*/ 32933 h 1078948"/>
                              <a:gd name="connsiteX41" fmla="*/ 260054 w 1548765"/>
                              <a:gd name="connsiteY41" fmla="*/ 0 h 1078948"/>
                              <a:gd name="connsiteX42" fmla="*/ 286767 w 1548765"/>
                              <a:gd name="connsiteY42" fmla="*/ 0 h 1078948"/>
                              <a:gd name="connsiteX43" fmla="*/ 268138 w 1548765"/>
                              <a:gd name="connsiteY43" fmla="*/ 69750 h 1078948"/>
                              <a:gd name="connsiteX44" fmla="*/ 251388 w 1548765"/>
                              <a:gd name="connsiteY44" fmla="*/ 169608 h 1078948"/>
                              <a:gd name="connsiteX45" fmla="*/ 774383 w 1548765"/>
                              <a:gd name="connsiteY45" fmla="*/ 137903 h 1078948"/>
                              <a:gd name="connsiteX46" fmla="*/ 1297378 w 1548765"/>
                              <a:gd name="connsiteY46" fmla="*/ 169608 h 1078948"/>
                              <a:gd name="connsiteX47" fmla="*/ 1280446 w 1548765"/>
                              <a:gd name="connsiteY47" fmla="*/ 69750 h 1078948"/>
                              <a:gd name="connsiteX48" fmla="*/ 1261540 w 1548765"/>
                              <a:gd name="connsiteY48" fmla="*/ 0 h 1078948"/>
                              <a:gd name="connsiteX49" fmla="*/ 1287276 w 1548765"/>
                              <a:gd name="connsiteY49" fmla="*/ 0 h 1078948"/>
                              <a:gd name="connsiteX50" fmla="*/ 1298193 w 1548765"/>
                              <a:gd name="connsiteY50" fmla="*/ 35192 h 1078948"/>
                              <a:gd name="connsiteX51" fmla="*/ 1329142 w 1548765"/>
                              <a:gd name="connsiteY51" fmla="*/ 304248 h 1078948"/>
                              <a:gd name="connsiteX52" fmla="*/ 1288487 w 1548765"/>
                              <a:gd name="connsiteY52" fmla="*/ 605233 h 1078948"/>
                              <a:gd name="connsiteX53" fmla="*/ 1260595 w 1548765"/>
                              <a:gd name="connsiteY53" fmla="*/ 682703 h 1078948"/>
                              <a:gd name="connsiteX54" fmla="*/ 1252994 w 1548765"/>
                              <a:gd name="connsiteY54" fmla="*/ 699202 h 1078948"/>
                              <a:gd name="connsiteX55" fmla="*/ 1335523 w 1548765"/>
                              <a:gd name="connsiteY55" fmla="*/ 797043 h 1078948"/>
                              <a:gd name="connsiteX56" fmla="*/ 1522092 w 1548765"/>
                              <a:gd name="connsiteY56" fmla="*/ 302957 h 1078948"/>
                              <a:gd name="connsiteX57" fmla="*/ 1472582 w 1548765"/>
                              <a:gd name="connsiteY57" fmla="*/ 34511 h 1078948"/>
                              <a:gd name="connsiteX58" fmla="*/ 1455609 w 1548765"/>
                              <a:gd name="connsiteY58" fmla="*/ 0 h 1078948"/>
                              <a:gd name="connsiteX59" fmla="*/ 1484793 w 1548765"/>
                              <a:gd name="connsiteY59" fmla="*/ 0 h 1078948"/>
                              <a:gd name="connsiteX60" fmla="*/ 1494334 w 1548765"/>
                              <a:gd name="connsiteY60" fmla="*/ 18811 h 1078948"/>
                              <a:gd name="connsiteX61" fmla="*/ 1548765 w 1548765"/>
                              <a:gd name="connsiteY61" fmla="*/ 304248 h 1078948"/>
                              <a:gd name="connsiteX62" fmla="*/ 774383 w 1548765"/>
                              <a:gd name="connsiteY62" fmla="*/ 1078948 h 1078948"/>
                              <a:gd name="connsiteX63" fmla="*/ 0 w 1548765"/>
                              <a:gd name="connsiteY63" fmla="*/ 304248 h 1078948"/>
                              <a:gd name="connsiteX64" fmla="*/ 54583 w 1548765"/>
                              <a:gd name="connsiteY64" fmla="*/ 18811 h 10789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</a:cxnLst>
                            <a:rect l="l" t="t" r="r" b="b"/>
                            <a:pathLst>
                              <a:path w="1548765" h="1078948">
                                <a:moveTo>
                                  <a:pt x="676653" y="784275"/>
                                </a:moveTo>
                                <a:cubicBezTo>
                                  <a:pt x="657580" y="908801"/>
                                  <a:pt x="653780" y="1015466"/>
                                  <a:pt x="653780" y="1043369"/>
                                </a:cubicBezTo>
                                <a:cubicBezTo>
                                  <a:pt x="693144" y="1049753"/>
                                  <a:pt x="733728" y="1053555"/>
                                  <a:pt x="774383" y="1053555"/>
                                </a:cubicBezTo>
                                <a:cubicBezTo>
                                  <a:pt x="815038" y="1053555"/>
                                  <a:pt x="854330" y="1049753"/>
                                  <a:pt x="894986" y="1043369"/>
                                </a:cubicBezTo>
                                <a:cubicBezTo>
                                  <a:pt x="893695" y="1015466"/>
                                  <a:pt x="891185" y="908801"/>
                                  <a:pt x="872113" y="784275"/>
                                </a:cubicBezTo>
                                <a:cubicBezTo>
                                  <a:pt x="841639" y="785566"/>
                                  <a:pt x="808656" y="786857"/>
                                  <a:pt x="774383" y="786857"/>
                                </a:cubicBezTo>
                                <a:cubicBezTo>
                                  <a:pt x="740109" y="786857"/>
                                  <a:pt x="707126" y="785566"/>
                                  <a:pt x="676653" y="784275"/>
                                </a:cubicBezTo>
                                <a:close/>
                                <a:moveTo>
                                  <a:pt x="1236503" y="718282"/>
                                </a:moveTo>
                                <a:cubicBezTo>
                                  <a:pt x="1209829" y="728396"/>
                                  <a:pt x="1095536" y="770359"/>
                                  <a:pt x="897495" y="783056"/>
                                </a:cubicBezTo>
                                <a:cubicBezTo>
                                  <a:pt x="915277" y="902417"/>
                                  <a:pt x="917859" y="1005280"/>
                                  <a:pt x="919077" y="1039567"/>
                                </a:cubicBezTo>
                                <a:cubicBezTo>
                                  <a:pt x="1075245" y="1007862"/>
                                  <a:pt x="1213630" y="929101"/>
                                  <a:pt x="1318960" y="818563"/>
                                </a:cubicBezTo>
                                <a:cubicBezTo>
                                  <a:pt x="1307559" y="799554"/>
                                  <a:pt x="1275795" y="752570"/>
                                  <a:pt x="1236503" y="718282"/>
                                </a:cubicBezTo>
                                <a:close/>
                                <a:moveTo>
                                  <a:pt x="312263" y="718282"/>
                                </a:moveTo>
                                <a:cubicBezTo>
                                  <a:pt x="272970" y="752570"/>
                                  <a:pt x="241206" y="799554"/>
                                  <a:pt x="229805" y="818563"/>
                                </a:cubicBezTo>
                                <a:cubicBezTo>
                                  <a:pt x="335136" y="930392"/>
                                  <a:pt x="473521" y="1009082"/>
                                  <a:pt x="628397" y="1039567"/>
                                </a:cubicBezTo>
                                <a:cubicBezTo>
                                  <a:pt x="628397" y="1005280"/>
                                  <a:pt x="632197" y="902417"/>
                                  <a:pt x="649980" y="783056"/>
                                </a:cubicBezTo>
                                <a:cubicBezTo>
                                  <a:pt x="454448" y="770359"/>
                                  <a:pt x="340227" y="729687"/>
                                  <a:pt x="312263" y="718282"/>
                                </a:cubicBezTo>
                                <a:close/>
                                <a:moveTo>
                                  <a:pt x="247516" y="409693"/>
                                </a:moveTo>
                                <a:cubicBezTo>
                                  <a:pt x="262788" y="576039"/>
                                  <a:pt x="308463" y="673809"/>
                                  <a:pt x="318644" y="692889"/>
                                </a:cubicBezTo>
                                <a:cubicBezTo>
                                  <a:pt x="345317" y="703003"/>
                                  <a:pt x="501413" y="760173"/>
                                  <a:pt x="773092" y="760173"/>
                                </a:cubicBezTo>
                                <a:cubicBezTo>
                                  <a:pt x="1044771" y="760173"/>
                                  <a:pt x="1200938" y="703003"/>
                                  <a:pt x="1227612" y="692889"/>
                                </a:cubicBezTo>
                                <a:cubicBezTo>
                                  <a:pt x="1237722" y="673809"/>
                                  <a:pt x="1283467" y="576039"/>
                                  <a:pt x="1298668" y="409693"/>
                                </a:cubicBezTo>
                                <a:cubicBezTo>
                                  <a:pt x="1251703" y="417297"/>
                                  <a:pt x="1072735" y="441399"/>
                                  <a:pt x="773092" y="441399"/>
                                </a:cubicBezTo>
                                <a:cubicBezTo>
                                  <a:pt x="472230" y="441399"/>
                                  <a:pt x="291971" y="417297"/>
                                  <a:pt x="247516" y="409693"/>
                                </a:cubicBezTo>
                                <a:close/>
                                <a:moveTo>
                                  <a:pt x="774383" y="163296"/>
                                </a:moveTo>
                                <a:cubicBezTo>
                                  <a:pt x="465920" y="163296"/>
                                  <a:pt x="285661" y="188689"/>
                                  <a:pt x="248806" y="195001"/>
                                </a:cubicBezTo>
                                <a:cubicBezTo>
                                  <a:pt x="246297" y="229289"/>
                                  <a:pt x="243716" y="264868"/>
                                  <a:pt x="243716" y="304248"/>
                                </a:cubicBezTo>
                                <a:cubicBezTo>
                                  <a:pt x="243716" y="330932"/>
                                  <a:pt x="245006" y="357616"/>
                                  <a:pt x="246297" y="383009"/>
                                </a:cubicBezTo>
                                <a:cubicBezTo>
                                  <a:pt x="276770" y="388102"/>
                                  <a:pt x="458248" y="416006"/>
                                  <a:pt x="774383" y="416006"/>
                                </a:cubicBezTo>
                                <a:cubicBezTo>
                                  <a:pt x="1086645" y="416006"/>
                                  <a:pt x="1268195" y="389322"/>
                                  <a:pt x="1301250" y="384229"/>
                                </a:cubicBezTo>
                                <a:cubicBezTo>
                                  <a:pt x="1302469" y="358836"/>
                                  <a:pt x="1303759" y="332223"/>
                                  <a:pt x="1303759" y="304248"/>
                                </a:cubicBezTo>
                                <a:cubicBezTo>
                                  <a:pt x="1303759" y="264868"/>
                                  <a:pt x="1301250" y="228069"/>
                                  <a:pt x="1298668" y="195001"/>
                                </a:cubicBezTo>
                                <a:cubicBezTo>
                                  <a:pt x="1260595" y="188689"/>
                                  <a:pt x="1080335" y="163296"/>
                                  <a:pt x="774383" y="163296"/>
                                </a:cubicBezTo>
                                <a:close/>
                                <a:moveTo>
                                  <a:pt x="64179" y="0"/>
                                </a:moveTo>
                                <a:lnTo>
                                  <a:pt x="90995" y="0"/>
                                </a:lnTo>
                                <a:lnTo>
                                  <a:pt x="74257" y="33892"/>
                                </a:lnTo>
                                <a:cubicBezTo>
                                  <a:pt x="41874" y="117549"/>
                                  <a:pt x="24092" y="208343"/>
                                  <a:pt x="24092" y="302957"/>
                                </a:cubicBezTo>
                                <a:cubicBezTo>
                                  <a:pt x="24092" y="493476"/>
                                  <a:pt x="95220" y="666205"/>
                                  <a:pt x="212023" y="798263"/>
                                </a:cubicBezTo>
                                <a:cubicBezTo>
                                  <a:pt x="225933" y="776672"/>
                                  <a:pt x="256407" y="733489"/>
                                  <a:pt x="294552" y="697982"/>
                                </a:cubicBezTo>
                                <a:cubicBezTo>
                                  <a:pt x="276770" y="662403"/>
                                  <a:pt x="218333" y="529055"/>
                                  <a:pt x="218333" y="302957"/>
                                </a:cubicBezTo>
                                <a:cubicBezTo>
                                  <a:pt x="218333" y="189298"/>
                                  <a:pt x="232942" y="99132"/>
                                  <a:pt x="249774" y="32933"/>
                                </a:cubicBezTo>
                                <a:lnTo>
                                  <a:pt x="260054" y="0"/>
                                </a:lnTo>
                                <a:lnTo>
                                  <a:pt x="286767" y="0"/>
                                </a:lnTo>
                                <a:lnTo>
                                  <a:pt x="268138" y="69750"/>
                                </a:lnTo>
                                <a:cubicBezTo>
                                  <a:pt x="261677" y="99136"/>
                                  <a:pt x="255815" y="132469"/>
                                  <a:pt x="251388" y="169608"/>
                                </a:cubicBezTo>
                                <a:cubicBezTo>
                                  <a:pt x="302153" y="162005"/>
                                  <a:pt x="481121" y="137903"/>
                                  <a:pt x="774383" y="137903"/>
                                </a:cubicBezTo>
                                <a:cubicBezTo>
                                  <a:pt x="1066354" y="137903"/>
                                  <a:pt x="1244103" y="160713"/>
                                  <a:pt x="1297378" y="169608"/>
                                </a:cubicBezTo>
                                <a:cubicBezTo>
                                  <a:pt x="1292950" y="132469"/>
                                  <a:pt x="1287008" y="99136"/>
                                  <a:pt x="1280446" y="69750"/>
                                </a:cubicBezTo>
                                <a:lnTo>
                                  <a:pt x="1261540" y="0"/>
                                </a:lnTo>
                                <a:lnTo>
                                  <a:pt x="1287276" y="0"/>
                                </a:lnTo>
                                <a:lnTo>
                                  <a:pt x="1298193" y="35192"/>
                                </a:lnTo>
                                <a:cubicBezTo>
                                  <a:pt x="1314855" y="101391"/>
                                  <a:pt x="1329142" y="191235"/>
                                  <a:pt x="1329142" y="304248"/>
                                </a:cubicBezTo>
                                <a:cubicBezTo>
                                  <a:pt x="1329142" y="441399"/>
                                  <a:pt x="1306269" y="543042"/>
                                  <a:pt x="1288487" y="605233"/>
                                </a:cubicBezTo>
                                <a:cubicBezTo>
                                  <a:pt x="1278377" y="640812"/>
                                  <a:pt x="1266904" y="667496"/>
                                  <a:pt x="1260595" y="682703"/>
                                </a:cubicBezTo>
                                <a:cubicBezTo>
                                  <a:pt x="1256794" y="689087"/>
                                  <a:pt x="1255504" y="695400"/>
                                  <a:pt x="1252994" y="699202"/>
                                </a:cubicBezTo>
                                <a:cubicBezTo>
                                  <a:pt x="1291068" y="732270"/>
                                  <a:pt x="1321541" y="775452"/>
                                  <a:pt x="1335523" y="797043"/>
                                </a:cubicBezTo>
                                <a:cubicBezTo>
                                  <a:pt x="1451035" y="664914"/>
                                  <a:pt x="1522092" y="492185"/>
                                  <a:pt x="1522092" y="302957"/>
                                </a:cubicBezTo>
                                <a:cubicBezTo>
                                  <a:pt x="1522092" y="208343"/>
                                  <a:pt x="1504633" y="117854"/>
                                  <a:pt x="1472582" y="34511"/>
                                </a:cubicBezTo>
                                <a:lnTo>
                                  <a:pt x="1455609" y="0"/>
                                </a:lnTo>
                                <a:lnTo>
                                  <a:pt x="1484793" y="0"/>
                                </a:lnTo>
                                <a:lnTo>
                                  <a:pt x="1494334" y="18811"/>
                                </a:lnTo>
                                <a:cubicBezTo>
                                  <a:pt x="1529406" y="107076"/>
                                  <a:pt x="1548765" y="203286"/>
                                  <a:pt x="1548765" y="304248"/>
                                </a:cubicBezTo>
                                <a:cubicBezTo>
                                  <a:pt x="1548765" y="730979"/>
                                  <a:pt x="1200938" y="1078948"/>
                                  <a:pt x="774383" y="1078948"/>
                                </a:cubicBezTo>
                                <a:cubicBezTo>
                                  <a:pt x="347827" y="1078948"/>
                                  <a:pt x="0" y="730979"/>
                                  <a:pt x="0" y="304248"/>
                                </a:cubicBezTo>
                                <a:cubicBezTo>
                                  <a:pt x="0" y="203286"/>
                                  <a:pt x="19360" y="107076"/>
                                  <a:pt x="54583" y="188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7" name="Volleyball player - right">
                          <a:extLst/>
                        </wps:cNvPr>
                        <wps:cNvSpPr/>
                        <wps:spPr>
                          <a:xfrm flipH="1">
                            <a:off x="8449018" y="1421632"/>
                            <a:ext cx="1158534" cy="1306103"/>
                          </a:xfrm>
                          <a:custGeom>
                            <a:avLst/>
                            <a:gdLst>
                              <a:gd name="connsiteX0" fmla="*/ 0 w 1158534"/>
                              <a:gd name="connsiteY0" fmla="*/ 635621 h 1306103"/>
                              <a:gd name="connsiteX1" fmla="*/ 0 w 1158534"/>
                              <a:gd name="connsiteY1" fmla="*/ 647695 h 1306103"/>
                              <a:gd name="connsiteX2" fmla="*/ 152739 w 1158534"/>
                              <a:gd name="connsiteY2" fmla="*/ 920445 h 1306103"/>
                              <a:gd name="connsiteX3" fmla="*/ 17578 w 1158534"/>
                              <a:gd name="connsiteY3" fmla="*/ 1121900 h 1306103"/>
                              <a:gd name="connsiteX4" fmla="*/ 0 w 1158534"/>
                              <a:gd name="connsiteY4" fmla="*/ 1148293 h 1306103"/>
                              <a:gd name="connsiteX5" fmla="*/ 0 w 1158534"/>
                              <a:gd name="connsiteY5" fmla="*/ 1305076 h 1306103"/>
                              <a:gd name="connsiteX6" fmla="*/ 37480 w 1158534"/>
                              <a:gd name="connsiteY6" fmla="*/ 1306103 h 1306103"/>
                              <a:gd name="connsiteX7" fmla="*/ 72398 w 1158534"/>
                              <a:gd name="connsiteY7" fmla="*/ 1280029 h 1306103"/>
                              <a:gd name="connsiteX8" fmla="*/ 288570 w 1158534"/>
                              <a:gd name="connsiteY8" fmla="*/ 958698 h 1306103"/>
                              <a:gd name="connsiteX9" fmla="*/ 290467 w 1158534"/>
                              <a:gd name="connsiteY9" fmla="*/ 895564 h 1306103"/>
                              <a:gd name="connsiteX10" fmla="*/ 267512 w 1158534"/>
                              <a:gd name="connsiteY10" fmla="*/ 842009 h 1306103"/>
                              <a:gd name="connsiteX11" fmla="*/ 472207 w 1158534"/>
                              <a:gd name="connsiteY11" fmla="*/ 897493 h 1306103"/>
                              <a:gd name="connsiteX12" fmla="*/ 344027 w 1158534"/>
                              <a:gd name="connsiteY12" fmla="*/ 1192046 h 1306103"/>
                              <a:gd name="connsiteX13" fmla="*/ 399517 w 1158534"/>
                              <a:gd name="connsiteY13" fmla="*/ 1270481 h 1306103"/>
                              <a:gd name="connsiteX14" fmla="*/ 472207 w 1158534"/>
                              <a:gd name="connsiteY14" fmla="*/ 1232228 h 1306103"/>
                              <a:gd name="connsiteX15" fmla="*/ 625237 w 1158534"/>
                              <a:gd name="connsiteY15" fmla="*/ 884088 h 1306103"/>
                              <a:gd name="connsiteX16" fmla="*/ 630992 w 1158534"/>
                              <a:gd name="connsiteY16" fmla="*/ 838184 h 1306103"/>
                              <a:gd name="connsiteX17" fmla="*/ 575502 w 1158534"/>
                              <a:gd name="connsiteY17" fmla="*/ 788454 h 1306103"/>
                              <a:gd name="connsiteX18" fmla="*/ 341288 w 1158534"/>
                              <a:gd name="connsiteY18" fmla="*/ 220349 h 1306103"/>
                              <a:gd name="connsiteX19" fmla="*/ 4586 w 1158534"/>
                              <a:gd name="connsiteY19" fmla="*/ 532132 h 1306103"/>
                              <a:gd name="connsiteX20" fmla="*/ 316392 w 1158534"/>
                              <a:gd name="connsiteY20" fmla="*/ 614377 h 1306103"/>
                              <a:gd name="connsiteX21" fmla="*/ 488571 w 1158534"/>
                              <a:gd name="connsiteY21" fmla="*/ 432666 h 1306103"/>
                              <a:gd name="connsiteX22" fmla="*/ 850128 w 1158534"/>
                              <a:gd name="connsiteY22" fmla="*/ 660297 h 1306103"/>
                              <a:gd name="connsiteX23" fmla="*/ 878831 w 1158534"/>
                              <a:gd name="connsiteY23" fmla="*/ 667943 h 1306103"/>
                              <a:gd name="connsiteX24" fmla="*/ 926657 w 1158534"/>
                              <a:gd name="connsiteY24" fmla="*/ 614377 h 1306103"/>
                              <a:gd name="connsiteX25" fmla="*/ 903728 w 1158534"/>
                              <a:gd name="connsiteY25" fmla="*/ 574218 h 1306103"/>
                              <a:gd name="connsiteX26" fmla="*/ 1036099 w 1158534"/>
                              <a:gd name="connsiteY26" fmla="*/ 165261 h 1306103"/>
                              <a:gd name="connsiteX27" fmla="*/ 913664 w 1158534"/>
                              <a:gd name="connsiteY27" fmla="*/ 287680 h 1306103"/>
                              <a:gd name="connsiteX28" fmla="*/ 1036099 w 1158534"/>
                              <a:gd name="connsiteY28" fmla="*/ 410099 h 1306103"/>
                              <a:gd name="connsiteX29" fmla="*/ 1158534 w 1158534"/>
                              <a:gd name="connsiteY29" fmla="*/ 287680 h 1306103"/>
                              <a:gd name="connsiteX30" fmla="*/ 1036099 w 1158534"/>
                              <a:gd name="connsiteY30" fmla="*/ 165261 h 1306103"/>
                              <a:gd name="connsiteX31" fmla="*/ 515439 w 1158534"/>
                              <a:gd name="connsiteY31" fmla="*/ 46 h 1306103"/>
                              <a:gd name="connsiteX32" fmla="*/ 417874 w 1158534"/>
                              <a:gd name="connsiteY32" fmla="*/ 128206 h 1306103"/>
                              <a:gd name="connsiteX33" fmla="*/ 503962 w 1158534"/>
                              <a:gd name="connsiteY33" fmla="*/ 265931 h 1306103"/>
                              <a:gd name="connsiteX34" fmla="*/ 601536 w 1158534"/>
                              <a:gd name="connsiteY34" fmla="*/ 137770 h 1306103"/>
                              <a:gd name="connsiteX35" fmla="*/ 515439 w 1158534"/>
                              <a:gd name="connsiteY35" fmla="*/ 46 h 13061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158534" h="1306103">
                                <a:moveTo>
                                  <a:pt x="0" y="635621"/>
                                </a:moveTo>
                                <a:lnTo>
                                  <a:pt x="0" y="647695"/>
                                </a:lnTo>
                                <a:lnTo>
                                  <a:pt x="152739" y="920445"/>
                                </a:lnTo>
                                <a:cubicBezTo>
                                  <a:pt x="152739" y="920445"/>
                                  <a:pt x="75769" y="1034764"/>
                                  <a:pt x="17578" y="1121900"/>
                                </a:cubicBezTo>
                                <a:lnTo>
                                  <a:pt x="0" y="1148293"/>
                                </a:lnTo>
                                <a:lnTo>
                                  <a:pt x="0" y="1305076"/>
                                </a:lnTo>
                                <a:lnTo>
                                  <a:pt x="37480" y="1306103"/>
                                </a:lnTo>
                                <a:cubicBezTo>
                                  <a:pt x="51348" y="1301559"/>
                                  <a:pt x="63782" y="1292470"/>
                                  <a:pt x="72398" y="1280029"/>
                                </a:cubicBezTo>
                                <a:cubicBezTo>
                                  <a:pt x="72398" y="1280029"/>
                                  <a:pt x="286641" y="960595"/>
                                  <a:pt x="288570" y="958698"/>
                                </a:cubicBezTo>
                                <a:cubicBezTo>
                                  <a:pt x="300047" y="937643"/>
                                  <a:pt x="300047" y="914691"/>
                                  <a:pt x="290467" y="895564"/>
                                </a:cubicBezTo>
                                <a:lnTo>
                                  <a:pt x="267512" y="842009"/>
                                </a:lnTo>
                                <a:lnTo>
                                  <a:pt x="472207" y="897493"/>
                                </a:lnTo>
                                <a:cubicBezTo>
                                  <a:pt x="472207" y="897493"/>
                                  <a:pt x="345956" y="1186323"/>
                                  <a:pt x="344027" y="1192046"/>
                                </a:cubicBezTo>
                                <a:cubicBezTo>
                                  <a:pt x="338305" y="1228402"/>
                                  <a:pt x="361259" y="1262831"/>
                                  <a:pt x="399517" y="1270481"/>
                                </a:cubicBezTo>
                                <a:cubicBezTo>
                                  <a:pt x="430123" y="1276203"/>
                                  <a:pt x="460729" y="1259005"/>
                                  <a:pt x="472207" y="1232228"/>
                                </a:cubicBezTo>
                                <a:lnTo>
                                  <a:pt x="625237" y="884088"/>
                                </a:lnTo>
                                <a:cubicBezTo>
                                  <a:pt x="632889" y="870715"/>
                                  <a:pt x="634818" y="855382"/>
                                  <a:pt x="630992" y="838184"/>
                                </a:cubicBezTo>
                                <a:cubicBezTo>
                                  <a:pt x="625237" y="811406"/>
                                  <a:pt x="602283" y="792279"/>
                                  <a:pt x="575502" y="788454"/>
                                </a:cubicBezTo>
                                <a:close/>
                                <a:moveTo>
                                  <a:pt x="341288" y="220349"/>
                                </a:moveTo>
                                <a:lnTo>
                                  <a:pt x="4586" y="532132"/>
                                </a:lnTo>
                                <a:lnTo>
                                  <a:pt x="316392" y="614377"/>
                                </a:lnTo>
                                <a:lnTo>
                                  <a:pt x="488571" y="432666"/>
                                </a:lnTo>
                                <a:lnTo>
                                  <a:pt x="850128" y="660297"/>
                                </a:lnTo>
                                <a:cubicBezTo>
                                  <a:pt x="857785" y="666037"/>
                                  <a:pt x="869292" y="667943"/>
                                  <a:pt x="878831" y="667943"/>
                                </a:cubicBezTo>
                                <a:cubicBezTo>
                                  <a:pt x="905610" y="666037"/>
                                  <a:pt x="928582" y="643077"/>
                                  <a:pt x="926657" y="614377"/>
                                </a:cubicBezTo>
                                <a:cubicBezTo>
                                  <a:pt x="926657" y="597178"/>
                                  <a:pt x="917117" y="581864"/>
                                  <a:pt x="903728" y="574218"/>
                                </a:cubicBezTo>
                                <a:close/>
                                <a:moveTo>
                                  <a:pt x="1036099" y="165261"/>
                                </a:moveTo>
                                <a:cubicBezTo>
                                  <a:pt x="968480" y="165261"/>
                                  <a:pt x="913664" y="220070"/>
                                  <a:pt x="913664" y="287680"/>
                                </a:cubicBezTo>
                                <a:cubicBezTo>
                                  <a:pt x="913664" y="355290"/>
                                  <a:pt x="968480" y="410099"/>
                                  <a:pt x="1036099" y="410099"/>
                                </a:cubicBezTo>
                                <a:cubicBezTo>
                                  <a:pt x="1103718" y="410099"/>
                                  <a:pt x="1158534" y="355290"/>
                                  <a:pt x="1158534" y="287680"/>
                                </a:cubicBezTo>
                                <a:cubicBezTo>
                                  <a:pt x="1158534" y="220070"/>
                                  <a:pt x="1103718" y="165261"/>
                                  <a:pt x="1036099" y="165261"/>
                                </a:cubicBezTo>
                                <a:close/>
                                <a:moveTo>
                                  <a:pt x="515439" y="46"/>
                                </a:moveTo>
                                <a:cubicBezTo>
                                  <a:pt x="465705" y="-1865"/>
                                  <a:pt x="421706" y="55523"/>
                                  <a:pt x="417874" y="128206"/>
                                </a:cubicBezTo>
                                <a:cubicBezTo>
                                  <a:pt x="415963" y="200889"/>
                                  <a:pt x="454228" y="262097"/>
                                  <a:pt x="503962" y="265931"/>
                                </a:cubicBezTo>
                                <a:cubicBezTo>
                                  <a:pt x="553704" y="267841"/>
                                  <a:pt x="597704" y="210454"/>
                                  <a:pt x="601536" y="137770"/>
                                </a:cubicBezTo>
                                <a:cubicBezTo>
                                  <a:pt x="605359" y="65087"/>
                                  <a:pt x="567094" y="1956"/>
                                  <a:pt x="515439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8" name="Volleyball player - left">
                          <a:extLst/>
                        </wps:cNvPr>
                        <wps:cNvSpPr/>
                        <wps:spPr>
                          <a:xfrm>
                            <a:off x="25400" y="4293736"/>
                            <a:ext cx="1086471" cy="1280280"/>
                          </a:xfrm>
                          <a:custGeom>
                            <a:avLst/>
                            <a:gdLst>
                              <a:gd name="connsiteX0" fmla="*/ 0 w 1086471"/>
                              <a:gd name="connsiteY0" fmla="*/ 654759 h 1280280"/>
                              <a:gd name="connsiteX1" fmla="*/ 503439 w 1086471"/>
                              <a:gd name="connsiteY1" fmla="*/ 788455 h 1280280"/>
                              <a:gd name="connsiteX2" fmla="*/ 558929 w 1086471"/>
                              <a:gd name="connsiteY2" fmla="*/ 838185 h 1280280"/>
                              <a:gd name="connsiteX3" fmla="*/ 553174 w 1086471"/>
                              <a:gd name="connsiteY3" fmla="*/ 884089 h 1280280"/>
                              <a:gd name="connsiteX4" fmla="*/ 400144 w 1086471"/>
                              <a:gd name="connsiteY4" fmla="*/ 1232229 h 1280280"/>
                              <a:gd name="connsiteX5" fmla="*/ 327454 w 1086471"/>
                              <a:gd name="connsiteY5" fmla="*/ 1270482 h 1280280"/>
                              <a:gd name="connsiteX6" fmla="*/ 271964 w 1086471"/>
                              <a:gd name="connsiteY6" fmla="*/ 1192047 h 1280280"/>
                              <a:gd name="connsiteX7" fmla="*/ 400144 w 1086471"/>
                              <a:gd name="connsiteY7" fmla="*/ 897494 h 1280280"/>
                              <a:gd name="connsiteX8" fmla="*/ 195449 w 1086471"/>
                              <a:gd name="connsiteY8" fmla="*/ 842010 h 1280280"/>
                              <a:gd name="connsiteX9" fmla="*/ 218404 w 1086471"/>
                              <a:gd name="connsiteY9" fmla="*/ 895565 h 1280280"/>
                              <a:gd name="connsiteX10" fmla="*/ 216507 w 1086471"/>
                              <a:gd name="connsiteY10" fmla="*/ 958700 h 1280280"/>
                              <a:gd name="connsiteX11" fmla="*/ 335 w 1086471"/>
                              <a:gd name="connsiteY11" fmla="*/ 1280030 h 1280280"/>
                              <a:gd name="connsiteX12" fmla="*/ 0 w 1086471"/>
                              <a:gd name="connsiteY12" fmla="*/ 1280280 h 1280280"/>
                              <a:gd name="connsiteX13" fmla="*/ 0 w 1086471"/>
                              <a:gd name="connsiteY13" fmla="*/ 1040528 h 1280280"/>
                              <a:gd name="connsiteX14" fmla="*/ 18230 w 1086471"/>
                              <a:gd name="connsiteY14" fmla="*/ 1013346 h 1280280"/>
                              <a:gd name="connsiteX15" fmla="*/ 80676 w 1086471"/>
                              <a:gd name="connsiteY15" fmla="*/ 920446 h 1280280"/>
                              <a:gd name="connsiteX16" fmla="*/ 0 w 1086471"/>
                              <a:gd name="connsiteY16" fmla="*/ 776381 h 1280280"/>
                              <a:gd name="connsiteX17" fmla="*/ 269226 w 1086471"/>
                              <a:gd name="connsiteY17" fmla="*/ 220350 h 1280280"/>
                              <a:gd name="connsiteX18" fmla="*/ 831666 w 1086471"/>
                              <a:gd name="connsiteY18" fmla="*/ 574219 h 1280280"/>
                              <a:gd name="connsiteX19" fmla="*/ 854595 w 1086471"/>
                              <a:gd name="connsiteY19" fmla="*/ 614378 h 1280280"/>
                              <a:gd name="connsiteX20" fmla="*/ 806769 w 1086471"/>
                              <a:gd name="connsiteY20" fmla="*/ 667944 h 1280280"/>
                              <a:gd name="connsiteX21" fmla="*/ 778066 w 1086471"/>
                              <a:gd name="connsiteY21" fmla="*/ 660298 h 1280280"/>
                              <a:gd name="connsiteX22" fmla="*/ 416509 w 1086471"/>
                              <a:gd name="connsiteY22" fmla="*/ 432667 h 1280280"/>
                              <a:gd name="connsiteX23" fmla="*/ 244330 w 1086471"/>
                              <a:gd name="connsiteY23" fmla="*/ 614378 h 1280280"/>
                              <a:gd name="connsiteX24" fmla="*/ 0 w 1086471"/>
                              <a:gd name="connsiteY24" fmla="*/ 549931 h 1280280"/>
                              <a:gd name="connsiteX25" fmla="*/ 0 w 1086471"/>
                              <a:gd name="connsiteY25" fmla="*/ 469651 h 1280280"/>
                              <a:gd name="connsiteX26" fmla="*/ 964036 w 1086471"/>
                              <a:gd name="connsiteY26" fmla="*/ 165262 h 1280280"/>
                              <a:gd name="connsiteX27" fmla="*/ 1086471 w 1086471"/>
                              <a:gd name="connsiteY27" fmla="*/ 287681 h 1280280"/>
                              <a:gd name="connsiteX28" fmla="*/ 964036 w 1086471"/>
                              <a:gd name="connsiteY28" fmla="*/ 410100 h 1280280"/>
                              <a:gd name="connsiteX29" fmla="*/ 841601 w 1086471"/>
                              <a:gd name="connsiteY29" fmla="*/ 287681 h 1280280"/>
                              <a:gd name="connsiteX30" fmla="*/ 964036 w 1086471"/>
                              <a:gd name="connsiteY30" fmla="*/ 165262 h 1280280"/>
                              <a:gd name="connsiteX31" fmla="*/ 443375 w 1086471"/>
                              <a:gd name="connsiteY31" fmla="*/ 47 h 1280280"/>
                              <a:gd name="connsiteX32" fmla="*/ 529472 w 1086471"/>
                              <a:gd name="connsiteY32" fmla="*/ 137771 h 1280280"/>
                              <a:gd name="connsiteX33" fmla="*/ 431898 w 1086471"/>
                              <a:gd name="connsiteY33" fmla="*/ 265932 h 1280280"/>
                              <a:gd name="connsiteX34" fmla="*/ 345810 w 1086471"/>
                              <a:gd name="connsiteY34" fmla="*/ 128207 h 1280280"/>
                              <a:gd name="connsiteX35" fmla="*/ 443375 w 1086471"/>
                              <a:gd name="connsiteY35" fmla="*/ 47 h 1280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086471" h="1280280">
                                <a:moveTo>
                                  <a:pt x="0" y="654759"/>
                                </a:moveTo>
                                <a:lnTo>
                                  <a:pt x="503439" y="788455"/>
                                </a:lnTo>
                                <a:cubicBezTo>
                                  <a:pt x="530220" y="792281"/>
                                  <a:pt x="553174" y="811407"/>
                                  <a:pt x="558929" y="838185"/>
                                </a:cubicBezTo>
                                <a:cubicBezTo>
                                  <a:pt x="562755" y="855383"/>
                                  <a:pt x="560826" y="870716"/>
                                  <a:pt x="553174" y="884089"/>
                                </a:cubicBezTo>
                                <a:lnTo>
                                  <a:pt x="400144" y="1232229"/>
                                </a:lnTo>
                                <a:cubicBezTo>
                                  <a:pt x="388666" y="1259006"/>
                                  <a:pt x="358060" y="1276205"/>
                                  <a:pt x="327454" y="1270482"/>
                                </a:cubicBezTo>
                                <a:cubicBezTo>
                                  <a:pt x="289196" y="1262832"/>
                                  <a:pt x="266242" y="1228403"/>
                                  <a:pt x="271964" y="1192047"/>
                                </a:cubicBezTo>
                                <a:cubicBezTo>
                                  <a:pt x="273893" y="1186324"/>
                                  <a:pt x="400144" y="897494"/>
                                  <a:pt x="400144" y="897494"/>
                                </a:cubicBezTo>
                                <a:lnTo>
                                  <a:pt x="195449" y="842010"/>
                                </a:lnTo>
                                <a:lnTo>
                                  <a:pt x="218404" y="895565"/>
                                </a:lnTo>
                                <a:cubicBezTo>
                                  <a:pt x="227984" y="914692"/>
                                  <a:pt x="227984" y="937644"/>
                                  <a:pt x="216507" y="958700"/>
                                </a:cubicBezTo>
                                <a:cubicBezTo>
                                  <a:pt x="214578" y="960596"/>
                                  <a:pt x="335" y="1280030"/>
                                  <a:pt x="335" y="1280030"/>
                                </a:cubicBezTo>
                                <a:lnTo>
                                  <a:pt x="0" y="1280280"/>
                                </a:lnTo>
                                <a:lnTo>
                                  <a:pt x="0" y="1040528"/>
                                </a:lnTo>
                                <a:lnTo>
                                  <a:pt x="18230" y="1013346"/>
                                </a:lnTo>
                                <a:cubicBezTo>
                                  <a:pt x="52967" y="961601"/>
                                  <a:pt x="80676" y="920446"/>
                                  <a:pt x="80676" y="920446"/>
                                </a:cubicBezTo>
                                <a:lnTo>
                                  <a:pt x="0" y="776381"/>
                                </a:lnTo>
                                <a:close/>
                                <a:moveTo>
                                  <a:pt x="269226" y="220350"/>
                                </a:moveTo>
                                <a:lnTo>
                                  <a:pt x="831666" y="574219"/>
                                </a:lnTo>
                                <a:cubicBezTo>
                                  <a:pt x="845055" y="581865"/>
                                  <a:pt x="854595" y="597179"/>
                                  <a:pt x="854595" y="614378"/>
                                </a:cubicBezTo>
                                <a:cubicBezTo>
                                  <a:pt x="856520" y="643078"/>
                                  <a:pt x="833548" y="666038"/>
                                  <a:pt x="806769" y="667944"/>
                                </a:cubicBezTo>
                                <a:cubicBezTo>
                                  <a:pt x="797230" y="667944"/>
                                  <a:pt x="785723" y="666038"/>
                                  <a:pt x="778066" y="660298"/>
                                </a:cubicBezTo>
                                <a:lnTo>
                                  <a:pt x="416509" y="432667"/>
                                </a:lnTo>
                                <a:lnTo>
                                  <a:pt x="244330" y="614378"/>
                                </a:lnTo>
                                <a:lnTo>
                                  <a:pt x="0" y="549931"/>
                                </a:lnTo>
                                <a:lnTo>
                                  <a:pt x="0" y="469651"/>
                                </a:lnTo>
                                <a:close/>
                                <a:moveTo>
                                  <a:pt x="964036" y="165262"/>
                                </a:moveTo>
                                <a:cubicBezTo>
                                  <a:pt x="1031655" y="165262"/>
                                  <a:pt x="1086471" y="220071"/>
                                  <a:pt x="1086471" y="287681"/>
                                </a:cubicBezTo>
                                <a:cubicBezTo>
                                  <a:pt x="1086471" y="355291"/>
                                  <a:pt x="1031655" y="410100"/>
                                  <a:pt x="964036" y="410100"/>
                                </a:cubicBezTo>
                                <a:cubicBezTo>
                                  <a:pt x="896417" y="410100"/>
                                  <a:pt x="841601" y="355291"/>
                                  <a:pt x="841601" y="287681"/>
                                </a:cubicBezTo>
                                <a:cubicBezTo>
                                  <a:pt x="841601" y="220071"/>
                                  <a:pt x="896417" y="165262"/>
                                  <a:pt x="964036" y="165262"/>
                                </a:cubicBezTo>
                                <a:close/>
                                <a:moveTo>
                                  <a:pt x="443375" y="47"/>
                                </a:moveTo>
                                <a:cubicBezTo>
                                  <a:pt x="495030" y="1957"/>
                                  <a:pt x="533295" y="65088"/>
                                  <a:pt x="529472" y="137771"/>
                                </a:cubicBezTo>
                                <a:cubicBezTo>
                                  <a:pt x="525640" y="210455"/>
                                  <a:pt x="481640" y="267842"/>
                                  <a:pt x="431898" y="265932"/>
                                </a:cubicBezTo>
                                <a:cubicBezTo>
                                  <a:pt x="382164" y="262098"/>
                                  <a:pt x="343899" y="200890"/>
                                  <a:pt x="345810" y="128207"/>
                                </a:cubicBezTo>
                                <a:cubicBezTo>
                                  <a:pt x="349642" y="55524"/>
                                  <a:pt x="393641" y="-1864"/>
                                  <a:pt x="443375" y="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Volleyball - bottom">
                          <a:extLst/>
                        </wps:cNvPr>
                        <wps:cNvSpPr/>
                        <wps:spPr>
                          <a:xfrm>
                            <a:off x="6456391" y="6193322"/>
                            <a:ext cx="1548765" cy="1125365"/>
                          </a:xfrm>
                          <a:custGeom>
                            <a:avLst/>
                            <a:gdLst>
                              <a:gd name="connsiteX0" fmla="*/ 774383 w 1548765"/>
                              <a:gd name="connsiteY0" fmla="*/ 633748 h 1125365"/>
                              <a:gd name="connsiteX1" fmla="*/ 248806 w 1548765"/>
                              <a:gd name="connsiteY1" fmla="*/ 665453 h 1125365"/>
                              <a:gd name="connsiteX2" fmla="*/ 243716 w 1548765"/>
                              <a:gd name="connsiteY2" fmla="*/ 774700 h 1125365"/>
                              <a:gd name="connsiteX3" fmla="*/ 246297 w 1548765"/>
                              <a:gd name="connsiteY3" fmla="*/ 853461 h 1125365"/>
                              <a:gd name="connsiteX4" fmla="*/ 774383 w 1548765"/>
                              <a:gd name="connsiteY4" fmla="*/ 886458 h 1125365"/>
                              <a:gd name="connsiteX5" fmla="*/ 1301250 w 1548765"/>
                              <a:gd name="connsiteY5" fmla="*/ 854681 h 1125365"/>
                              <a:gd name="connsiteX6" fmla="*/ 1303759 w 1548765"/>
                              <a:gd name="connsiteY6" fmla="*/ 774700 h 1125365"/>
                              <a:gd name="connsiteX7" fmla="*/ 1298668 w 1548765"/>
                              <a:gd name="connsiteY7" fmla="*/ 665453 h 1125365"/>
                              <a:gd name="connsiteX8" fmla="*/ 774383 w 1548765"/>
                              <a:gd name="connsiteY8" fmla="*/ 633748 h 1125365"/>
                              <a:gd name="connsiteX9" fmla="*/ 774383 w 1548765"/>
                              <a:gd name="connsiteY9" fmla="*/ 318775 h 1125365"/>
                              <a:gd name="connsiteX10" fmla="*/ 319935 w 1548765"/>
                              <a:gd name="connsiteY10" fmla="*/ 386059 h 1125365"/>
                              <a:gd name="connsiteX11" fmla="*/ 251388 w 1548765"/>
                              <a:gd name="connsiteY11" fmla="*/ 640060 h 1125365"/>
                              <a:gd name="connsiteX12" fmla="*/ 774383 w 1548765"/>
                              <a:gd name="connsiteY12" fmla="*/ 608355 h 1125365"/>
                              <a:gd name="connsiteX13" fmla="*/ 1297378 w 1548765"/>
                              <a:gd name="connsiteY13" fmla="*/ 640060 h 1125365"/>
                              <a:gd name="connsiteX14" fmla="*/ 1228830 w 1548765"/>
                              <a:gd name="connsiteY14" fmla="*/ 386059 h 1125365"/>
                              <a:gd name="connsiteX15" fmla="*/ 774383 w 1548765"/>
                              <a:gd name="connsiteY15" fmla="*/ 318775 h 1125365"/>
                              <a:gd name="connsiteX16" fmla="*/ 919078 w 1548765"/>
                              <a:gd name="connsiteY16" fmla="*/ 39381 h 1125365"/>
                              <a:gd name="connsiteX17" fmla="*/ 897495 w 1548765"/>
                              <a:gd name="connsiteY17" fmla="*/ 295893 h 1125365"/>
                              <a:gd name="connsiteX18" fmla="*/ 1235212 w 1548765"/>
                              <a:gd name="connsiteY18" fmla="*/ 360666 h 1125365"/>
                              <a:gd name="connsiteX19" fmla="*/ 1317741 w 1548765"/>
                              <a:gd name="connsiteY19" fmla="*/ 260386 h 1125365"/>
                              <a:gd name="connsiteX20" fmla="*/ 919078 w 1548765"/>
                              <a:gd name="connsiteY20" fmla="*/ 39381 h 1125365"/>
                              <a:gd name="connsiteX21" fmla="*/ 628397 w 1548765"/>
                              <a:gd name="connsiteY21" fmla="*/ 39381 h 1125365"/>
                              <a:gd name="connsiteX22" fmla="*/ 231024 w 1548765"/>
                              <a:gd name="connsiteY22" fmla="*/ 260386 h 1125365"/>
                              <a:gd name="connsiteX23" fmla="*/ 313553 w 1548765"/>
                              <a:gd name="connsiteY23" fmla="*/ 360666 h 1125365"/>
                              <a:gd name="connsiteX24" fmla="*/ 651270 w 1548765"/>
                              <a:gd name="connsiteY24" fmla="*/ 295893 h 1125365"/>
                              <a:gd name="connsiteX25" fmla="*/ 628397 w 1548765"/>
                              <a:gd name="connsiteY25" fmla="*/ 39381 h 1125365"/>
                              <a:gd name="connsiteX26" fmla="*/ 774383 w 1548765"/>
                              <a:gd name="connsiteY26" fmla="*/ 25393 h 1125365"/>
                              <a:gd name="connsiteX27" fmla="*/ 653780 w 1548765"/>
                              <a:gd name="connsiteY27" fmla="*/ 35579 h 1125365"/>
                              <a:gd name="connsiteX28" fmla="*/ 676653 w 1548765"/>
                              <a:gd name="connsiteY28" fmla="*/ 294673 h 1125365"/>
                              <a:gd name="connsiteX29" fmla="*/ 774383 w 1548765"/>
                              <a:gd name="connsiteY29" fmla="*/ 292091 h 1125365"/>
                              <a:gd name="connsiteX30" fmla="*/ 872113 w 1548765"/>
                              <a:gd name="connsiteY30" fmla="*/ 294673 h 1125365"/>
                              <a:gd name="connsiteX31" fmla="*/ 894986 w 1548765"/>
                              <a:gd name="connsiteY31" fmla="*/ 35579 h 1125365"/>
                              <a:gd name="connsiteX32" fmla="*/ 774383 w 1548765"/>
                              <a:gd name="connsiteY32" fmla="*/ 25393 h 1125365"/>
                              <a:gd name="connsiteX33" fmla="*/ 774383 w 1548765"/>
                              <a:gd name="connsiteY33" fmla="*/ 0 h 1125365"/>
                              <a:gd name="connsiteX34" fmla="*/ 1341833 w 1548765"/>
                              <a:gd name="connsiteY34" fmla="*/ 247617 h 1125365"/>
                              <a:gd name="connsiteX35" fmla="*/ 1345633 w 1548765"/>
                              <a:gd name="connsiteY35" fmla="*/ 251491 h 1125365"/>
                              <a:gd name="connsiteX36" fmla="*/ 1548765 w 1548765"/>
                              <a:gd name="connsiteY36" fmla="*/ 774700 h 1125365"/>
                              <a:gd name="connsiteX37" fmla="*/ 1487752 w 1548765"/>
                              <a:gd name="connsiteY37" fmla="*/ 1075774 h 1125365"/>
                              <a:gd name="connsiteX38" fmla="*/ 1460790 w 1548765"/>
                              <a:gd name="connsiteY38" fmla="*/ 1125365 h 1125365"/>
                              <a:gd name="connsiteX39" fmla="*/ 1431026 w 1548765"/>
                              <a:gd name="connsiteY39" fmla="*/ 1125365 h 1125365"/>
                              <a:gd name="connsiteX40" fmla="*/ 1472125 w 1548765"/>
                              <a:gd name="connsiteY40" fmla="*/ 1041864 h 1125365"/>
                              <a:gd name="connsiteX41" fmla="*/ 1522092 w 1548765"/>
                              <a:gd name="connsiteY41" fmla="*/ 773409 h 1125365"/>
                              <a:gd name="connsiteX42" fmla="*/ 1335523 w 1548765"/>
                              <a:gd name="connsiteY42" fmla="*/ 279394 h 1125365"/>
                              <a:gd name="connsiteX43" fmla="*/ 1252994 w 1548765"/>
                              <a:gd name="connsiteY43" fmla="*/ 378456 h 1125365"/>
                              <a:gd name="connsiteX44" fmla="*/ 1329142 w 1548765"/>
                              <a:gd name="connsiteY44" fmla="*/ 774700 h 1125365"/>
                              <a:gd name="connsiteX45" fmla="*/ 1288487 w 1548765"/>
                              <a:gd name="connsiteY45" fmla="*/ 1075685 h 1125365"/>
                              <a:gd name="connsiteX46" fmla="*/ 1273116 w 1548765"/>
                              <a:gd name="connsiteY46" fmla="*/ 1122060 h 1125365"/>
                              <a:gd name="connsiteX47" fmla="*/ 1271785 w 1548765"/>
                              <a:gd name="connsiteY47" fmla="*/ 1125365 h 1125365"/>
                              <a:gd name="connsiteX48" fmla="*/ 1244060 w 1548765"/>
                              <a:gd name="connsiteY48" fmla="*/ 1125365 h 1125365"/>
                              <a:gd name="connsiteX49" fmla="*/ 1261231 w 1548765"/>
                              <a:gd name="connsiteY49" fmla="*/ 1076968 h 1125365"/>
                              <a:gd name="connsiteX50" fmla="*/ 1298668 w 1548765"/>
                              <a:gd name="connsiteY50" fmla="*/ 880145 h 1125365"/>
                              <a:gd name="connsiteX51" fmla="*/ 773092 w 1548765"/>
                              <a:gd name="connsiteY51" fmla="*/ 911851 h 1125365"/>
                              <a:gd name="connsiteX52" fmla="*/ 247516 w 1548765"/>
                              <a:gd name="connsiteY52" fmla="*/ 880145 h 1125365"/>
                              <a:gd name="connsiteX53" fmla="*/ 284989 w 1548765"/>
                              <a:gd name="connsiteY53" fmla="*/ 1076968 h 1125365"/>
                              <a:gd name="connsiteX54" fmla="*/ 302164 w 1548765"/>
                              <a:gd name="connsiteY54" fmla="*/ 1125365 h 1125365"/>
                              <a:gd name="connsiteX55" fmla="*/ 275948 w 1548765"/>
                              <a:gd name="connsiteY55" fmla="*/ 1125365 h 1125365"/>
                              <a:gd name="connsiteX56" fmla="*/ 275141 w 1548765"/>
                              <a:gd name="connsiteY56" fmla="*/ 1123497 h 1125365"/>
                              <a:gd name="connsiteX57" fmla="*/ 218333 w 1548765"/>
                              <a:gd name="connsiteY57" fmla="*/ 773409 h 1125365"/>
                              <a:gd name="connsiteX58" fmla="*/ 294552 w 1548765"/>
                              <a:gd name="connsiteY58" fmla="*/ 377164 h 1125365"/>
                              <a:gd name="connsiteX59" fmla="*/ 212023 w 1548765"/>
                              <a:gd name="connsiteY59" fmla="*/ 278103 h 1125365"/>
                              <a:gd name="connsiteX60" fmla="*/ 24092 w 1548765"/>
                              <a:gd name="connsiteY60" fmla="*/ 773409 h 1125365"/>
                              <a:gd name="connsiteX61" fmla="*/ 74257 w 1548765"/>
                              <a:gd name="connsiteY61" fmla="*/ 1042985 h 1125365"/>
                              <a:gd name="connsiteX62" fmla="*/ 115045 w 1548765"/>
                              <a:gd name="connsiteY62" fmla="*/ 1125365 h 1125365"/>
                              <a:gd name="connsiteX63" fmla="*/ 87976 w 1548765"/>
                              <a:gd name="connsiteY63" fmla="*/ 1125365 h 1125365"/>
                              <a:gd name="connsiteX64" fmla="*/ 61013 w 1548765"/>
                              <a:gd name="connsiteY64" fmla="*/ 1075774 h 1125365"/>
                              <a:gd name="connsiteX65" fmla="*/ 0 w 1548765"/>
                              <a:gd name="connsiteY65" fmla="*/ 774700 h 1125365"/>
                              <a:gd name="connsiteX66" fmla="*/ 204351 w 1548765"/>
                              <a:gd name="connsiteY66" fmla="*/ 251491 h 1125365"/>
                              <a:gd name="connsiteX67" fmla="*/ 208223 w 1548765"/>
                              <a:gd name="connsiteY67" fmla="*/ 247617 h 1125365"/>
                              <a:gd name="connsiteX68" fmla="*/ 774383 w 1548765"/>
                              <a:gd name="connsiteY68" fmla="*/ 0 h 11253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1548765" h="1125365">
                                <a:moveTo>
                                  <a:pt x="774383" y="633748"/>
                                </a:moveTo>
                                <a:cubicBezTo>
                                  <a:pt x="465920" y="633748"/>
                                  <a:pt x="285661" y="659141"/>
                                  <a:pt x="248806" y="665453"/>
                                </a:cubicBezTo>
                                <a:cubicBezTo>
                                  <a:pt x="246297" y="699741"/>
                                  <a:pt x="243716" y="735320"/>
                                  <a:pt x="243716" y="774700"/>
                                </a:cubicBezTo>
                                <a:cubicBezTo>
                                  <a:pt x="243716" y="801384"/>
                                  <a:pt x="245006" y="828068"/>
                                  <a:pt x="246297" y="853461"/>
                                </a:cubicBezTo>
                                <a:cubicBezTo>
                                  <a:pt x="276770" y="858554"/>
                                  <a:pt x="458248" y="886458"/>
                                  <a:pt x="774383" y="886458"/>
                                </a:cubicBezTo>
                                <a:cubicBezTo>
                                  <a:pt x="1086645" y="886458"/>
                                  <a:pt x="1268195" y="859774"/>
                                  <a:pt x="1301250" y="854681"/>
                                </a:cubicBezTo>
                                <a:cubicBezTo>
                                  <a:pt x="1302469" y="829288"/>
                                  <a:pt x="1303759" y="802675"/>
                                  <a:pt x="1303759" y="774700"/>
                                </a:cubicBezTo>
                                <a:cubicBezTo>
                                  <a:pt x="1303759" y="735320"/>
                                  <a:pt x="1301250" y="698521"/>
                                  <a:pt x="1298668" y="665453"/>
                                </a:cubicBezTo>
                                <a:cubicBezTo>
                                  <a:pt x="1260595" y="659141"/>
                                  <a:pt x="1080335" y="633748"/>
                                  <a:pt x="774383" y="633748"/>
                                </a:cubicBezTo>
                                <a:close/>
                                <a:moveTo>
                                  <a:pt x="774383" y="318775"/>
                                </a:moveTo>
                                <a:cubicBezTo>
                                  <a:pt x="502704" y="318775"/>
                                  <a:pt x="346536" y="375945"/>
                                  <a:pt x="319935" y="386059"/>
                                </a:cubicBezTo>
                                <a:cubicBezTo>
                                  <a:pt x="309753" y="403848"/>
                                  <a:pt x="269098" y="491504"/>
                                  <a:pt x="251388" y="640060"/>
                                </a:cubicBezTo>
                                <a:cubicBezTo>
                                  <a:pt x="302153" y="632457"/>
                                  <a:pt x="481121" y="608355"/>
                                  <a:pt x="774383" y="608355"/>
                                </a:cubicBezTo>
                                <a:cubicBezTo>
                                  <a:pt x="1066354" y="608355"/>
                                  <a:pt x="1244103" y="631166"/>
                                  <a:pt x="1297378" y="640060"/>
                                </a:cubicBezTo>
                                <a:cubicBezTo>
                                  <a:pt x="1279667" y="491504"/>
                                  <a:pt x="1237722" y="403848"/>
                                  <a:pt x="1228830" y="386059"/>
                                </a:cubicBezTo>
                                <a:cubicBezTo>
                                  <a:pt x="1202229" y="375945"/>
                                  <a:pt x="1046062" y="318775"/>
                                  <a:pt x="774383" y="318775"/>
                                </a:cubicBezTo>
                                <a:close/>
                                <a:moveTo>
                                  <a:pt x="919078" y="39381"/>
                                </a:moveTo>
                                <a:cubicBezTo>
                                  <a:pt x="919078" y="74960"/>
                                  <a:pt x="915277" y="177823"/>
                                  <a:pt x="897495" y="295893"/>
                                </a:cubicBezTo>
                                <a:cubicBezTo>
                                  <a:pt x="1093027" y="308589"/>
                                  <a:pt x="1207248" y="349261"/>
                                  <a:pt x="1235212" y="360666"/>
                                </a:cubicBezTo>
                                <a:cubicBezTo>
                                  <a:pt x="1274576" y="326378"/>
                                  <a:pt x="1306269" y="279394"/>
                                  <a:pt x="1317741" y="260386"/>
                                </a:cubicBezTo>
                                <a:cubicBezTo>
                                  <a:pt x="1213630" y="149847"/>
                                  <a:pt x="1075245" y="69867"/>
                                  <a:pt x="919078" y="39381"/>
                                </a:cubicBezTo>
                                <a:close/>
                                <a:moveTo>
                                  <a:pt x="628397" y="39381"/>
                                </a:moveTo>
                                <a:cubicBezTo>
                                  <a:pt x="473521" y="69867"/>
                                  <a:pt x="335136" y="148556"/>
                                  <a:pt x="231024" y="260386"/>
                                </a:cubicBezTo>
                                <a:cubicBezTo>
                                  <a:pt x="242497" y="279394"/>
                                  <a:pt x="274189" y="326378"/>
                                  <a:pt x="313553" y="360666"/>
                                </a:cubicBezTo>
                                <a:cubicBezTo>
                                  <a:pt x="342736" y="349261"/>
                                  <a:pt x="457029" y="308589"/>
                                  <a:pt x="651270" y="295893"/>
                                </a:cubicBezTo>
                                <a:cubicBezTo>
                                  <a:pt x="632197" y="177823"/>
                                  <a:pt x="629688" y="74960"/>
                                  <a:pt x="628397" y="39381"/>
                                </a:cubicBezTo>
                                <a:close/>
                                <a:moveTo>
                                  <a:pt x="774383" y="25393"/>
                                </a:moveTo>
                                <a:cubicBezTo>
                                  <a:pt x="732509" y="25393"/>
                                  <a:pt x="693144" y="27976"/>
                                  <a:pt x="653780" y="35579"/>
                                </a:cubicBezTo>
                                <a:cubicBezTo>
                                  <a:pt x="655070" y="66065"/>
                                  <a:pt x="657580" y="171438"/>
                                  <a:pt x="676653" y="294673"/>
                                </a:cubicBezTo>
                                <a:cubicBezTo>
                                  <a:pt x="707126" y="293382"/>
                                  <a:pt x="740109" y="292091"/>
                                  <a:pt x="774383" y="292091"/>
                                </a:cubicBezTo>
                                <a:cubicBezTo>
                                  <a:pt x="808656" y="292091"/>
                                  <a:pt x="841639" y="293382"/>
                                  <a:pt x="872113" y="294673"/>
                                </a:cubicBezTo>
                                <a:cubicBezTo>
                                  <a:pt x="891185" y="171438"/>
                                  <a:pt x="894986" y="66065"/>
                                  <a:pt x="894986" y="35579"/>
                                </a:cubicBezTo>
                                <a:cubicBezTo>
                                  <a:pt x="855621" y="29195"/>
                                  <a:pt x="815038" y="25393"/>
                                  <a:pt x="774383" y="25393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999097" y="0"/>
                                  <a:pt x="1200938" y="95260"/>
                                  <a:pt x="1341833" y="247617"/>
                                </a:cubicBezTo>
                                <a:cubicBezTo>
                                  <a:pt x="1343124" y="248908"/>
                                  <a:pt x="1344414" y="250200"/>
                                  <a:pt x="1345633" y="251491"/>
                                </a:cubicBezTo>
                                <a:cubicBezTo>
                                  <a:pt x="1471327" y="389861"/>
                                  <a:pt x="1548765" y="572776"/>
                                  <a:pt x="1548765" y="774700"/>
                                </a:cubicBezTo>
                                <a:cubicBezTo>
                                  <a:pt x="1548765" y="881383"/>
                                  <a:pt x="1527026" y="983143"/>
                                  <a:pt x="1487752" y="1075774"/>
                                </a:cubicBezTo>
                                <a:lnTo>
                                  <a:pt x="1460790" y="1125365"/>
                                </a:lnTo>
                                <a:lnTo>
                                  <a:pt x="1431026" y="1125365"/>
                                </a:lnTo>
                                <a:lnTo>
                                  <a:pt x="1472125" y="1041864"/>
                                </a:lnTo>
                                <a:cubicBezTo>
                                  <a:pt x="1504328" y="958512"/>
                                  <a:pt x="1522092" y="868023"/>
                                  <a:pt x="1522092" y="773409"/>
                                </a:cubicBezTo>
                                <a:cubicBezTo>
                                  <a:pt x="1522092" y="584181"/>
                                  <a:pt x="1452254" y="411452"/>
                                  <a:pt x="1335523" y="279394"/>
                                </a:cubicBezTo>
                                <a:cubicBezTo>
                                  <a:pt x="1321541" y="302277"/>
                                  <a:pt x="1291068" y="345459"/>
                                  <a:pt x="1252994" y="378456"/>
                                </a:cubicBezTo>
                                <a:cubicBezTo>
                                  <a:pt x="1271995" y="415326"/>
                                  <a:pt x="1329142" y="548674"/>
                                  <a:pt x="1329142" y="774700"/>
                                </a:cubicBezTo>
                                <a:cubicBezTo>
                                  <a:pt x="1329142" y="911851"/>
                                  <a:pt x="1306269" y="1013494"/>
                                  <a:pt x="1288487" y="1075685"/>
                                </a:cubicBezTo>
                                <a:cubicBezTo>
                                  <a:pt x="1283432" y="1093475"/>
                                  <a:pt x="1278036" y="1109041"/>
                                  <a:pt x="1273116" y="1122060"/>
                                </a:cubicBezTo>
                                <a:lnTo>
                                  <a:pt x="1271785" y="1125365"/>
                                </a:lnTo>
                                <a:lnTo>
                                  <a:pt x="1244060" y="1125365"/>
                                </a:lnTo>
                                <a:lnTo>
                                  <a:pt x="1261231" y="1076968"/>
                                </a:lnTo>
                                <a:cubicBezTo>
                                  <a:pt x="1275831" y="1029347"/>
                                  <a:pt x="1291068" y="963318"/>
                                  <a:pt x="1298668" y="880145"/>
                                </a:cubicBezTo>
                                <a:cubicBezTo>
                                  <a:pt x="1251703" y="887749"/>
                                  <a:pt x="1072735" y="911851"/>
                                  <a:pt x="773092" y="911851"/>
                                </a:cubicBezTo>
                                <a:cubicBezTo>
                                  <a:pt x="472230" y="911851"/>
                                  <a:pt x="291971" y="887749"/>
                                  <a:pt x="247516" y="880145"/>
                                </a:cubicBezTo>
                                <a:cubicBezTo>
                                  <a:pt x="255152" y="963318"/>
                                  <a:pt x="270389" y="1029347"/>
                                  <a:pt x="284989" y="1076968"/>
                                </a:cubicBezTo>
                                <a:lnTo>
                                  <a:pt x="302164" y="1125365"/>
                                </a:lnTo>
                                <a:lnTo>
                                  <a:pt x="275948" y="1125365"/>
                                </a:lnTo>
                                <a:lnTo>
                                  <a:pt x="275141" y="1123497"/>
                                </a:lnTo>
                                <a:cubicBezTo>
                                  <a:pt x="251204" y="1060384"/>
                                  <a:pt x="218333" y="942982"/>
                                  <a:pt x="218333" y="773409"/>
                                </a:cubicBezTo>
                                <a:cubicBezTo>
                                  <a:pt x="218333" y="546092"/>
                                  <a:pt x="276770" y="412743"/>
                                  <a:pt x="294552" y="377164"/>
                                </a:cubicBezTo>
                                <a:cubicBezTo>
                                  <a:pt x="256407" y="344168"/>
                                  <a:pt x="225934" y="300986"/>
                                  <a:pt x="212023" y="278103"/>
                                </a:cubicBezTo>
                                <a:cubicBezTo>
                                  <a:pt x="95221" y="410233"/>
                                  <a:pt x="24092" y="584181"/>
                                  <a:pt x="24092" y="773409"/>
                                </a:cubicBezTo>
                                <a:cubicBezTo>
                                  <a:pt x="24092" y="868668"/>
                                  <a:pt x="41874" y="959480"/>
                                  <a:pt x="74257" y="1042985"/>
                                </a:cubicBezTo>
                                <a:lnTo>
                                  <a:pt x="115045" y="1125365"/>
                                </a:lnTo>
                                <a:lnTo>
                                  <a:pt x="87976" y="1125365"/>
                                </a:lnTo>
                                <a:lnTo>
                                  <a:pt x="61013" y="1075774"/>
                                </a:lnTo>
                                <a:cubicBezTo>
                                  <a:pt x="21739" y="983143"/>
                                  <a:pt x="0" y="881383"/>
                                  <a:pt x="0" y="774700"/>
                                </a:cubicBezTo>
                                <a:cubicBezTo>
                                  <a:pt x="0" y="572776"/>
                                  <a:pt x="77438" y="389861"/>
                                  <a:pt x="204351" y="251491"/>
                                </a:cubicBezTo>
                                <a:cubicBezTo>
                                  <a:pt x="205642" y="250200"/>
                                  <a:pt x="206932" y="248908"/>
                                  <a:pt x="208223" y="247617"/>
                                </a:cubicBezTo>
                                <a:cubicBezTo>
                                  <a:pt x="349118" y="95260"/>
                                  <a:pt x="550959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559D6" id="Group 7" o:spid="_x0000_s1026" style="position:absolute;margin-left:0;margin-top:0;width:757.45pt;height:576.7pt;z-index:-251651072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R8b8A&#10;AADcAAAADwAAAGRycy9kb3ducmV2LnhtbESPzQrCMBCE74LvEFbwIppaQaQaRQRRvPkDXpdmbavN&#10;pjZR69sbQfA4zMw3zGzRmFI8qXaFZQXDQQSCOLW64EzB6bjuT0A4j6yxtEwK3uRgMW+3Zpho++I9&#10;PQ8+EwHCLkEFufdVIqVLczLoBrYiDt7F1gZ9kHUmdY2vADeljKNoLA0WHBZyrGiVU3o7PIyCa9mL&#10;e2OWZO78kIVZbXbx+qxUt9MspyA8Nf4f/rW3WsFoGMP3TDgC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vFHxvwAAANwAAAAPAAAAAAAAAAAAAAAAAJgCAABkcnMvZG93bnJl&#10;di54bWxQSwUGAAAAAAQABAD1AAAAhAMAAAAA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WLO8MA&#10;AADcAAAADwAAAGRycy9kb3ducmV2LnhtbESP0YrCMBRE3xf8h3AF39ZUBVmqUVQQChWWrX7Atbk2&#10;1eamNFHr32+EhX0cZuYMs1z3thEP6nztWMFknIAgLp2uuVJwOu4/v0D4gKyxcUwKXuRhvRp8LDHV&#10;7sk/9ChCJSKEfYoKTAhtKqUvDVn0Y9cSR+/iOoshyq6SusNnhNtGTpNkLi3WHBcMtrQzVN6Ku1Vw&#10;lW2fT7ffl6LMD5nZ3fL9OcuVGg37zQJEoD78h//amVYwm8zgfS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WLO8MAAADc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WLcMA&#10;AADcAAAADwAAAGRycy9kb3ducmV2LnhtbESPT2sCMRTE74V+h/AK3mpWK2vZGkULW7z6B8+Pzetm&#10;6eZlTeK69tMbodDjMDO/YRarwbaiJx8axwom4wwEceV0w7WC46F8fQcRIrLG1jEpuFGA1fL5aYGF&#10;dlfeUb+PtUgQDgUqMDF2hZShMmQxjF1HnLxv5y3GJH0ttcdrgttWTrMslxYbTgsGO/o0VP3sL1ZB&#10;70N5yMtT9rvJz7O5qackqy+lRi/D+gNEpCH+h//aW63gbTKDx5l0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XWLcMAAADcAAAADwAAAAAAAAAAAAAAAACYAgAAZHJzL2Rv&#10;d25yZXYueG1sUEsFBgAAAAAEAAQA9QAAAIg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DQ8UA&#10;AADcAAAADwAAAGRycy9kb3ducmV2LnhtbESPS2vDMBCE74X8B7GB3ho5fQY3SmiDC8kpT8h1a60t&#10;J9bKWErs/vuoUOhxmJlvmOm8t7W4UusrxwrGowQEce50xaWCw/7rYQLCB2SNtWNS8EMe5rPB3RRT&#10;7Tre0nUXShEh7FNUYEJoUil9bsiiH7mGOHqFay2GKNtS6ha7CLe1fEySV2mx4rhgsKGFofy8u1gF&#10;C11sT8vPbHPpzLFIVuu37Dn7Vup+2H+8gwjUh//wX3upFTyNX+D3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UNDxQAAANwAAAAPAAAAAAAAAAAAAAAAAJgCAABkcnMv&#10;ZG93bnJldi54bWxQSwUGAAAAAAQABAD1AAAAigMAAAAA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BfasYA&#10;AADcAAAADwAAAGRycy9kb3ducmV2LnhtbESPQWvCQBSE7wX/w/KE3uomLVWJboIUhF5a0FbQ2yP7&#10;TILZt2l2o0l+fVco9DjMzDfMOutNLa7UusqygngWgSDOra64UPD9tX1agnAeWWNtmRQM5CBLJw9r&#10;TLS98Y6ue1+IAGGXoILS+yaR0uUlGXQz2xAH72xbgz7ItpC6xVuAm1o+R9FcGqw4LJTY0FtJ+WXf&#10;GQVy8XO8fNrTOH89ffhu7LZDzAelHqf9ZgXCU+//w3/td63gJV7A/U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Bfas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SDM8MA&#10;AADcAAAADwAAAGRycy9kb3ducmV2LnhtbERP3WrCMBS+F3yHcITdyEy7ORldo6ggyGAXUx/g0Jw1&#10;rc1JbaKte/rlYuDlx/efrwbbiBt1vnKsIJ0lIIgLpysuFZyOu+d3ED4ga2wck4I7eVgtx6McM+16&#10;/qbbIZQihrDPUIEJoc2k9IUhi37mWuLI/bjOYoiwK6XusI/htpEvSbKQFiuODQZb2hoqzoerVbAL&#10;U+Prr81+3g/3t+vn5Zj+rmulnibD+gNEoCE8xP/uvVbwmsa18U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SDM8MAAADc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KtZcYA&#10;AADcAAAADwAAAGRycy9kb3ducmV2LnhtbESP3WoCMRSE7wu+QziCd5q10mK3RpFFpdBe+NMHON0c&#10;N4ubk3QT3e3bNwWhl8PMfMMsVr1txI3aUDtWMJ1kIIhLp2uuFHyetuM5iBCRNTaOScEPBVgtBw8L&#10;zLXr+EC3Y6xEgnDIUYGJ0edShtKQxTBxnjh5Z9dajEm2ldQtdgluG/mYZc/SYs1pwaCnwlB5OV6t&#10;gkvld+9uv8nMh+82X9uueJp/F0qNhv36FUSkPv6H7+03rWA2fYG/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KtZcYAAADcAAAADwAAAAAAAAAAAAAAAACYAgAAZHJz&#10;L2Rvd25yZXYueG1sUEsFBgAAAAAEAAQA9QAAAIs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5d98MA&#10;AADbAAAADwAAAGRycy9kb3ducmV2LnhtbESPQYvCMBSE74L/IbwFb5ruCqLVKKsgLAqKdXGvj+bZ&#10;lG1eShO1/nsjCB6HmfmGmS1aW4krNb50rOBzkIAgzp0uuVDwe1z3xyB8QNZYOSYFd/KwmHc7M0y1&#10;u/GBrlkoRISwT1GBCaFOpfS5IYt+4Gri6J1dYzFE2RRSN3iLcFvJryQZSYslxwWDNa0M5f/ZxSqo&#10;7tvstFnb5elidrmzm7/9Khkq1ftov6cgArXhHX61f7SCyQ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5d98MAAADbAAAADwAAAAAAAAAAAAAAAACYAgAAZHJzL2Rv&#10;d25yZXYueG1sUEsFBgAAAAAEAAQA9QAAAIgDAAAAAA=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k5m8QA&#10;AADbAAAADwAAAGRycy9kb3ducmV2LnhtbESPX2vCQBDE3wW/w7FC3/SiD7WNnmJbSgsFwf+va25N&#10;QrN7IXc18dv3hEIfh5n5DTNfdlypKzW+dGJgPEpAkWTOlpIb2O/eh0+gfECxWDkhAzfysFz0e3NM&#10;rWtlQ9dtyFWEiE/RQBFCnWrts4IY/cjVJNG7uIYxRNnk2jbYRjhXepIkj5qxlLhQYE2vBWXf2x82&#10;wKFt+WV9O/PX28FNZPqxOu5PxjwMutUMVKAu/If/2p/WwPMU7l/iD9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JOZv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/X78A&#10;AADbAAAADwAAAGRycy9kb3ducmV2LnhtbERPPW/CMBDdkfgP1iF1AyeooDbFiRAIqbBBu3S72tck&#10;bXyObAPpv8cDEuPT+15Vg+3EhXxoHSvIZxkIYu1My7WCz4/d9AVEiMgGO8ek4J8CVOV4tMLCuCsf&#10;6XKKtUghHApU0MTYF1IG3ZDFMHM9ceJ+nLcYE/S1NB6vKdx2cp5lS2mx5dTQYE+bhvTf6WwVhP1C&#10;Hvwv5/g1p3P+HfWz3GqlnibD+g1EpCE+xHf3u1HwmsamL+kHy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KH9fvwAAANsAAAAPAAAAAAAAAAAAAAAAAJgCAABkcnMvZG93bnJl&#10;di54bWxQSwUGAAAAAAQABAD1AAAAhA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Volleyball - top" o:spid="_x0000_s1038" alt="volleyball" style="position:absolute;left:18551;width:15488;height:10789;visibility:visible;mso-wrap-style:square;v-text-anchor:middle" coordsize="1548765,1078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jvzMAA&#10;AADcAAAADwAAAGRycy9kb3ducmV2LnhtbERPTYvCMBC9C/sfwix401QRXapRRKjoSdS156EZ22oz&#10;KUnU7r/fCAt7m8f7nMWqM414kvO1ZQWjYQKCuLC65lLB9zkbfIHwAVljY5kU/JCH1fKjt8BU2xcf&#10;6XkKpYgh7FNUUIXQplL6oiKDfmhb4shdrTMYInSl1A5fMdw0cpwkU2mw5thQYUubior76WEU+Ms+&#10;vzVZmx1GudweEjfDGTml+p/deg4iUBf+xX/unY7zJ1N4PxMv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jvzMAAAADcAAAADwAAAAAAAAAAAAAAAACYAgAAZHJzL2Rvd25y&#10;ZXYueG1sUEsFBgAAAAAEAAQA9QAAAIUDAAAAAA==&#10;" path="m676653,784275v-19073,124526,-22873,231191,-22873,259094c693144,1049753,733728,1053555,774383,1053555v40655,,79947,-3802,120603,-10186c893695,1015466,891185,908801,872113,784275v-30474,1291,-63457,2582,-97730,2582c740109,786857,707126,785566,676653,784275xm1236503,718282v-26674,10114,-140967,52077,-339008,64774c915277,902417,917859,1005280,919077,1039567v156168,-31705,294553,-110466,399883,-221004c1307559,799554,1275795,752570,1236503,718282xm312263,718282v-39293,34288,-71057,81272,-82458,100281c335136,930392,473521,1009082,628397,1039567v,-34287,3800,-137150,21583,-256511c454448,770359,340227,729687,312263,718282xm247516,409693v15272,166346,60947,264116,71128,283196c345317,703003,501413,760173,773092,760173v271679,,427846,-57170,454520,-67284c1237722,673809,1283467,576039,1298668,409693v-46965,7604,-225933,31706,-525576,31706c472230,441399,291971,417297,247516,409693xm774383,163296v-308463,,-488722,25393,-525577,31705c246297,229289,243716,264868,243716,304248v,26684,1290,53368,2581,78761c276770,388102,458248,416006,774383,416006v312262,,493812,-26684,526867,-31777c1302469,358836,1303759,332223,1303759,304248v,-39380,-2509,-76179,-5091,-109247c1260595,188689,1080335,163296,774383,163296xm64179,l90995,,74257,33892c41874,117549,24092,208343,24092,302957v,190519,71128,363248,187931,495306c225933,776672,256407,733489,294552,697982,276770,662403,218333,529055,218333,302957v,-113659,14609,-203825,31441,-270024l260054,r26713,l268138,69750v-6461,29386,-12323,62719,-16750,99858c302153,162005,481121,137903,774383,137903v291971,,469720,22810,522995,31705c1292950,132469,1287008,99136,1280446,69750l1261540,r25736,l1298193,35192v16662,66199,30949,156043,30949,269056c1329142,441399,1306269,543042,1288487,605233v-10110,35579,-21583,62263,-27892,77470c1256794,689087,1255504,695400,1252994,699202v38074,33068,68547,76250,82529,97841c1451035,664914,1522092,492185,1522092,302957v,-94614,-17459,-185103,-49510,-268446l1455609,r29184,l1494334,18811v35072,88265,54431,184475,54431,285437c1548765,730979,1200938,1078948,774383,1078948,347827,1078948,,730979,,304248,,203286,19360,107076,54583,18811l64179,xe" fillcolor="#6b78e8 [3204]" stroked="f" strokeweight="1pt">
                  <v:stroke miterlimit="4" joinstyle="miter"/>
                  <v:path arrowok="t" o:connecttype="custom" o:connectlocs="676653,784275;653780,1043369;774383,1053555;894986,1043369;872113,784275;774383,786857;676653,784275;1236503,718282;897495,783056;919077,1039567;1318960,818563;1236503,718282;312263,718282;229805,818563;628397,1039567;649980,783056;312263,718282;247516,409693;318644,692889;773092,760173;1227612,692889;1298668,409693;773092,441399;247516,409693;774383,163296;248806,195001;243716,304248;246297,383009;774383,416006;1301250,384229;1303759,304248;1298668,195001;774383,163296;64179,0;90995,0;74257,33892;24092,302957;212023,798263;294552,697982;218333,302957;249774,32933;260054,0;286767,0;268138,69750;251388,169608;774383,137903;1297378,169608;1280446,69750;1261540,0;1287276,0;1298193,35192;1329142,304248;1288487,605233;1260595,682703;1252994,699202;1335523,797043;1522092,302957;1472582,34511;1455609,0;1484793,0;1494334,18811;1548765,304248;774383,1078948;0,304248;54583,18811" o:connectangles="0,0,0,0,0,0,0,0,0,0,0,0,0,0,0,0,0,0,0,0,0,0,0,0,0,0,0,0,0,0,0,0,0,0,0,0,0,0,0,0,0,0,0,0,0,0,0,0,0,0,0,0,0,0,0,0,0,0,0,0,0,0,0,0,0"/>
                </v:shape>
                <v:shape id="Volleyball player - right" o:spid="_x0000_s1039" style="position:absolute;left:84490;top:14216;width:11585;height:13061;flip:x;visibility:visible;mso-wrap-style:square;v-text-anchor:middle" coordsize="1158534,1306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2ejMQA&#10;AADcAAAADwAAAGRycy9kb3ducmV2LnhtbERPTWvCQBC9F/wPywi9iG5srbbRVUqgIFoQreB1mh2T&#10;aHY2ZLca/fWuIPQ2j/c5k1ljSnGi2hWWFfR7EQji1OqCMwXbn6/uOwjnkTWWlknBhRzMpq2nCcba&#10;nnlNp43PRAhhF6OC3PsqltKlORl0PVsRB25va4M+wDqTusZzCDelfImioTRYcGjIsaIkp/S4+TMK&#10;roe3j+9kRdvRbmk7ye/iFa/7nVLP7eZzDMJT4//FD/dch/mDEdyfCR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dnozEAAAA3AAAAA8AAAAAAAAAAAAAAAAAmAIAAGRycy9k&#10;b3ducmV2LnhtbFBLBQYAAAAABAAEAPUAAACJAwAAAAA=&#10;" path="m,635621r,12074l152739,920445v,,-76970,114319,-135161,201455l,1148293r,156783l37480,1306103v13868,-4544,26302,-13633,34918,-26074c72398,1280029,286641,960595,288570,958698v11477,-21055,11477,-44007,1897,-63134l267512,842009r204695,55484c472207,897493,345956,1186323,344027,1192046v-5722,36356,17232,70785,55490,78435c430123,1276203,460729,1259005,472207,1232228l625237,884088v7652,-13373,9581,-28706,5755,-45904c625237,811406,602283,792279,575502,788454l,635621xm341288,220349l4586,532132r311806,82245l488571,432666,850128,660297v7657,5740,19164,7646,28703,7646c905610,666037,928582,643077,926657,614377v,-17199,-9540,-32513,-22929,-40159l341288,220349xm1036099,165261v-67619,,-122435,54809,-122435,122419c913664,355290,968480,410099,1036099,410099v67619,,122435,-54809,122435,-122419c1158534,220070,1103718,165261,1036099,165261xm515439,46c465705,-1865,421706,55523,417874,128206v-1911,72683,36354,133891,86088,137725c553704,267841,597704,210454,601536,137770,605359,65087,567094,1956,515439,46xe" fillcolor="#6b78e8 [3204]" stroked="f" strokeweight="1pt">
                  <v:stroke miterlimit="4" joinstyle="miter"/>
                  <v:path arrowok="t" o:connecttype="custom" o:connectlocs="0,635621;0,647695;152739,920445;17578,1121900;0,1148293;0,1305076;37480,1306103;72398,1280029;288570,958698;290467,895564;267512,842009;472207,897493;344027,1192046;399517,1270481;472207,1232228;625237,884088;630992,838184;575502,788454;341288,220349;4586,532132;316392,614377;488571,432666;850128,660297;878831,667943;926657,614377;903728,574218;1036099,165261;913664,287680;1036099,410099;1158534,287680;1036099,165261;515439,46;417874,128206;503962,265931;601536,137770;515439,46" o:connectangles="0,0,0,0,0,0,0,0,0,0,0,0,0,0,0,0,0,0,0,0,0,0,0,0,0,0,0,0,0,0,0,0,0,0,0,0"/>
                </v:shape>
                <v:shape id="Volleyball player - left" o:spid="_x0000_s1040" style="position:absolute;left:254;top:42937;width:10864;height:12803;visibility:visible;mso-wrap-style:square;v-text-anchor:middle" coordsize="1086471,128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ABMcQA&#10;AADcAAAADwAAAGRycy9kb3ducmV2LnhtbESPzW7CQAyE70h9h5WRuMEGVAFKWRBFFHHk71BuJmuS&#10;iKw3yi4Q3h4fKvVma8Yzn2eL1lXqQU0oPRsYDhJQxJm3JecGTsef/hRUiMgWK89k4EUBFvOPzgxT&#10;65+8p8ch5kpCOKRooIixTrUOWUEOw8DXxKJdfeMwytrk2jb4lHBX6VGSjLXDkqWhwJpWBWW3w90Z&#10;4NPwvFp+/+ZVvT7i5bVzk815ZEyv2y6/QEVq47/573prBf9TaOUZmUDP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QATHEAAAA3AAAAA8AAAAAAAAAAAAAAAAAmAIAAGRycy9k&#10;b3ducmV2LnhtbFBLBQYAAAAABAAEAPUAAACJAwAAAAA=&#10;" path="m,654759l503439,788455v26781,3826,49735,22952,55490,49730c562755,855383,560826,870716,553174,884089l400144,1232229v-11478,26777,-42084,43976,-72690,38253c289196,1262832,266242,1228403,271964,1192047v1929,-5723,128180,-294553,128180,-294553l195449,842010r22955,53555c227984,914692,227984,937644,216507,958700,214578,960596,335,1280030,335,1280030l,1280280,,1040528r18230,-27182c52967,961601,80676,920446,80676,920446l,776381,,654759xm269226,220350l831666,574219v13389,7646,22929,22960,22929,40159c856520,643078,833548,666038,806769,667944v-9539,,-21046,-1906,-28703,-7646l416509,432667,244330,614378,,549931,,469651,269226,220350xm964036,165262v67619,,122435,54809,122435,122419c1086471,355291,1031655,410100,964036,410100v-67619,,-122435,-54809,-122435,-122419c841601,220071,896417,165262,964036,165262xm443375,47v51655,1910,89920,65041,86097,137724c525640,210455,481640,267842,431898,265932,382164,262098,343899,200890,345810,128207,349642,55524,393641,-1864,443375,47xe" fillcolor="#6b78e8 [3204]" stroked="f" strokeweight="1pt">
                  <v:stroke miterlimit="4" joinstyle="miter"/>
                  <v:path arrowok="t" o:connecttype="custom" o:connectlocs="0,654759;503439,788455;558929,838185;553174,884089;400144,1232229;327454,1270482;271964,1192047;400144,897494;195449,842010;218404,895565;216507,958700;335,1280030;0,1280280;0,1040528;18230,1013346;80676,920446;0,776381;269226,220350;831666,574219;854595,614378;806769,667944;778066,660298;416509,432667;244330,614378;0,549931;0,469651;964036,165262;1086471,287681;964036,410100;841601,287681;964036,165262;443375,47;529472,137771;431898,265932;345810,128207;443375,47" o:connectangles="0,0,0,0,0,0,0,0,0,0,0,0,0,0,0,0,0,0,0,0,0,0,0,0,0,0,0,0,0,0,0,0,0,0,0,0"/>
                </v:shape>
                <v:shape id="Volleyball - bottom" o:spid="_x0000_s1041" style="position:absolute;left:64563;top:61933;width:15488;height:11253;visibility:visible;mso-wrap-style:square;v-text-anchor:middle" coordsize="1548765,1125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A3MIA&#10;AADcAAAADwAAAGRycy9kb3ducmV2LnhtbERPTYvCMBC9L/gfwgje1lSRZVuNIooou+zBKngdm7Et&#10;NpPSRG3//UYQvM3jfc5s0ZpK3KlxpWUFo2EEgjizuuRcwfGw+fwG4TyyxsoyKejIwWLe+5hhou2D&#10;93RPfS5CCLsEFRTe14mULivIoBvamjhwF9sY9AE2udQNPkK4qeQ4ir6kwZJDQ4E1rQrKrunNKIjj&#10;zenYuXprb6d83V3a35+/61mpQb9dTkF4av1b/HLvdJg/ieH5TL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sDcwgAAANwAAAAPAAAAAAAAAAAAAAAAAJgCAABkcnMvZG93&#10;bnJldi54bWxQSwUGAAAAAAQABAD1AAAAhwMAAAAA&#10;" path="m774383,633748v-308463,,-488722,25393,-525577,31705c246297,699741,243716,735320,243716,774700v,26684,1290,53368,2581,78761c276770,858554,458248,886458,774383,886458v312262,,493812,-26684,526867,-31777c1302469,829288,1303759,802675,1303759,774700v,-39380,-2509,-76179,-5091,-109247c1260595,659141,1080335,633748,774383,633748xm774383,318775v-271679,,-427847,57170,-454448,67284c309753,403848,269098,491504,251388,640060v50765,-7603,229733,-31705,522995,-31705c1066354,608355,1244103,631166,1297378,640060,1279667,491504,1237722,403848,1228830,386059,1202229,375945,1046062,318775,774383,318775xm919078,39381v,35579,-3801,138442,-21583,256512c1093027,308589,1207248,349261,1235212,360666v39364,-34288,71057,-81272,82529,-100280c1213630,149847,1075245,69867,919078,39381xm628397,39381c473521,69867,335136,148556,231024,260386v11473,19008,43165,65992,82529,100280c342736,349261,457029,308589,651270,295893,632197,177823,629688,74960,628397,39381xm774383,25393v-41874,,-81239,2583,-120603,10186c655070,66065,657580,171438,676653,294673v30473,-1291,63456,-2582,97730,-2582c808656,292091,841639,293382,872113,294673,891185,171438,894986,66065,894986,35579,855621,29195,815038,25393,774383,25393xm774383,v224714,,426555,95260,567450,247617c1343124,248908,1344414,250200,1345633,251491v125694,138370,203132,321285,203132,523209c1548765,881383,1527026,983143,1487752,1075774r-26962,49591l1431026,1125365r41099,-83501c1504328,958512,1522092,868023,1522092,773409v,-189228,-69838,-361957,-186569,-494015c1321541,302277,1291068,345459,1252994,378456v19001,36870,76148,170218,76148,396244c1329142,911851,1306269,1013494,1288487,1075685v-5055,17790,-10451,33356,-15371,46375l1271785,1125365r-27725,l1261231,1076968v14600,-47621,29837,-113650,37437,-196823c1251703,887749,1072735,911851,773092,911851v-300862,,-481121,-24102,-525576,-31706c255152,963318,270389,1029347,284989,1076968r17175,48397l275948,1125365r-807,-1868c251204,1060384,218333,942982,218333,773409v,-227317,58437,-360666,76219,-396245c256407,344168,225934,300986,212023,278103,95221,410233,24092,584181,24092,773409v,95259,17782,186071,50165,269576l115045,1125365r-27069,l61013,1075774c21739,983143,,881383,,774700,,572776,77438,389861,204351,251491v1291,-1291,2581,-2583,3872,-3874c349118,95260,550959,,774383,xe" fillcolor="#6b78e8 [3204]" stroked="f" strokeweight="1pt">
                  <v:stroke miterlimit="4" joinstyle="miter"/>
                  <v:path arrowok="t" o:connecttype="custom" o:connectlocs="774383,633748;248806,665453;243716,774700;246297,853461;774383,886458;1301250,854681;1303759,774700;1298668,665453;774383,633748;774383,318775;319935,386059;251388,640060;774383,608355;1297378,640060;1228830,386059;774383,318775;919078,39381;897495,295893;1235212,360666;1317741,260386;919078,39381;628397,39381;231024,260386;313553,360666;651270,295893;628397,39381;774383,25393;653780,35579;676653,294673;774383,292091;872113,294673;894986,35579;774383,25393;774383,0;1341833,247617;1345633,251491;1548765,774700;1487752,1075774;1460790,1125365;1431026,1125365;1472125,1041864;1522092,773409;1335523,279394;1252994,378456;1329142,774700;1288487,1075685;1273116,1122060;1271785,1125365;1244060,1125365;1261231,1076968;1298668,880145;773092,911851;247516,880145;284989,1076968;302164,1125365;275948,1125365;275141,1123497;218333,773409;294552,377164;212023,278103;24092,773409;74257,1042985;115045,1125365;87976,1125365;61013,1075774;0,774700;204351,251491;208223,247617;774383,0" o:connectangles="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2057960781"/>
                <w:placeholder>
                  <w:docPart w:val="A96A15ACDA54472AB945ECF8579DA1C0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794212658"/>
        <w:placeholder>
          <w:docPart w:val="BD2C58F531F348B4AF1682E0B03E102F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1647273838"/>
        <w:placeholder>
          <w:docPart w:val="9EBFA5E1C0674787A1544BB2C7D666F1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-1961641617"/>
        <w:placeholder>
          <w:docPart w:val="9B191458E7244BCE9F05E9AA64C7DF93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917449365"/>
        <w:placeholder>
          <w:docPart w:val="B84D7BF87CE64A93BE28E33E17936EE0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731695572"/>
              <w:placeholder>
                <w:docPart w:val="106000F06AA143CC9E61D13026D90ABA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059965229"/>
              <w:placeholder>
                <w:docPart w:val="3B2B96850E00493CB0D5ED0D7B83941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136207" w:rsidRPr="0057539F" w:rsidRDefault="00136207" w:rsidP="003C417F">
      <w:pPr>
        <w:pStyle w:val="Signature"/>
      </w:pPr>
    </w:p>
    <w:sectPr w:rsidR="00136207" w:rsidRPr="0057539F" w:rsidSect="00FC2263">
      <w:type w:val="continuous"/>
      <w:pgSz w:w="15840" w:h="12240" w:orient="landscape"/>
      <w:pgMar w:top="360" w:right="360" w:bottom="360" w:left="360" w:header="288" w:footer="288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988" w:rsidRDefault="00414988" w:rsidP="00FA614E">
      <w:r>
        <w:separator/>
      </w:r>
    </w:p>
  </w:endnote>
  <w:endnote w:type="continuationSeparator" w:id="0">
    <w:p w:rsidR="00414988" w:rsidRDefault="00414988" w:rsidP="00FA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988" w:rsidRDefault="00414988" w:rsidP="00FA614E">
      <w:r>
        <w:separator/>
      </w:r>
    </w:p>
  </w:footnote>
  <w:footnote w:type="continuationSeparator" w:id="0">
    <w:p w:rsidR="00414988" w:rsidRDefault="00414988" w:rsidP="00FA6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50C58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embedSystemFonts/>
  <w:bordersDoNotSurroundHeader/>
  <w:bordersDoNotSurroundFooter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46"/>
    <w:rsid w:val="000E190C"/>
    <w:rsid w:val="00122884"/>
    <w:rsid w:val="00126742"/>
    <w:rsid w:val="00136207"/>
    <w:rsid w:val="0014259E"/>
    <w:rsid w:val="00161921"/>
    <w:rsid w:val="0016234D"/>
    <w:rsid w:val="001817EB"/>
    <w:rsid w:val="00184A51"/>
    <w:rsid w:val="001C1EFA"/>
    <w:rsid w:val="001D1A6D"/>
    <w:rsid w:val="001E7577"/>
    <w:rsid w:val="001F4DAE"/>
    <w:rsid w:val="00253756"/>
    <w:rsid w:val="002E4573"/>
    <w:rsid w:val="003A5821"/>
    <w:rsid w:val="003C417F"/>
    <w:rsid w:val="003E35E6"/>
    <w:rsid w:val="00414988"/>
    <w:rsid w:val="0045647A"/>
    <w:rsid w:val="004808EB"/>
    <w:rsid w:val="004831F4"/>
    <w:rsid w:val="004A0947"/>
    <w:rsid w:val="004C3AC0"/>
    <w:rsid w:val="004D0195"/>
    <w:rsid w:val="00541E87"/>
    <w:rsid w:val="0057539F"/>
    <w:rsid w:val="005C3094"/>
    <w:rsid w:val="005D72BF"/>
    <w:rsid w:val="00643C08"/>
    <w:rsid w:val="00652CD8"/>
    <w:rsid w:val="00674085"/>
    <w:rsid w:val="006F4BEE"/>
    <w:rsid w:val="006F7055"/>
    <w:rsid w:val="007413F7"/>
    <w:rsid w:val="00746769"/>
    <w:rsid w:val="007A3F5F"/>
    <w:rsid w:val="00801307"/>
    <w:rsid w:val="00830946"/>
    <w:rsid w:val="0086483B"/>
    <w:rsid w:val="008E1030"/>
    <w:rsid w:val="008F2137"/>
    <w:rsid w:val="00991BA9"/>
    <w:rsid w:val="009C4FCD"/>
    <w:rsid w:val="009D1AF9"/>
    <w:rsid w:val="00A25C52"/>
    <w:rsid w:val="00A41D2D"/>
    <w:rsid w:val="00A6137E"/>
    <w:rsid w:val="00B757E9"/>
    <w:rsid w:val="00BF22A9"/>
    <w:rsid w:val="00C0199E"/>
    <w:rsid w:val="00C1680E"/>
    <w:rsid w:val="00C25BF5"/>
    <w:rsid w:val="00C54242"/>
    <w:rsid w:val="00C976D0"/>
    <w:rsid w:val="00CA742D"/>
    <w:rsid w:val="00D316FE"/>
    <w:rsid w:val="00E52B3E"/>
    <w:rsid w:val="00E67602"/>
    <w:rsid w:val="00EE2432"/>
    <w:rsid w:val="00F97517"/>
    <w:rsid w:val="00FA614E"/>
    <w:rsid w:val="00FC2263"/>
    <w:rsid w:val="00FC247D"/>
    <w:rsid w:val="00FC2B07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1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6F7055"/>
    <w:pPr>
      <w:widowControl w:val="0"/>
      <w:kinsoku w:val="0"/>
      <w:overflowPunct w:val="0"/>
      <w:autoSpaceDE w:val="0"/>
      <w:autoSpaceDN w:val="0"/>
      <w:adjustRightInd w:val="0"/>
      <w:spacing w:before="240"/>
      <w:jc w:val="center"/>
    </w:pPr>
    <w:rPr>
      <w:color w:val="006EA0" w:themeColor="accent2"/>
      <w:sz w:val="28"/>
    </w:rPr>
  </w:style>
  <w:style w:type="paragraph" w:styleId="Heading1">
    <w:name w:val="heading 1"/>
    <w:basedOn w:val="BodyText"/>
    <w:next w:val="Normal"/>
    <w:link w:val="Heading1Char"/>
    <w:uiPriority w:val="1"/>
    <w:qFormat/>
    <w:rsid w:val="00FA614E"/>
    <w:pPr>
      <w:pBdr>
        <w:top w:val="single" w:sz="18" w:space="1" w:color="00B6E1" w:themeColor="accent3"/>
        <w:bottom w:val="single" w:sz="18" w:space="1" w:color="00B6E1" w:themeColor="accent3"/>
      </w:pBdr>
      <w:spacing w:before="2520" w:after="240"/>
      <w:ind w:left="1530" w:right="1332"/>
      <w:outlineLvl w:val="0"/>
    </w:pPr>
    <w:rPr>
      <w:b/>
      <w:bCs/>
      <w:sz w:val="60"/>
      <w:szCs w:val="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2E4573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541E87"/>
    <w:rPr>
      <w:b/>
      <w:bCs/>
      <w:color w:val="006EA0" w:themeColor="accent2"/>
      <w:sz w:val="60"/>
      <w:szCs w:val="61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Title">
    <w:name w:val="Title"/>
    <w:basedOn w:val="BodyText"/>
    <w:next w:val="Normal"/>
    <w:link w:val="TitleChar"/>
    <w:uiPriority w:val="10"/>
    <w:qFormat/>
    <w:rsid w:val="00FA614E"/>
    <w:pPr>
      <w:spacing w:before="0"/>
    </w:pPr>
    <w:rPr>
      <w:b/>
      <w:bCs/>
      <w:caps/>
      <w:sz w:val="6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A614E"/>
    <w:rPr>
      <w:b/>
      <w:bCs/>
      <w:caps/>
      <w:color w:val="006EA0" w:themeColor="accent2"/>
      <w:sz w:val="60"/>
      <w:szCs w:val="40"/>
    </w:rPr>
  </w:style>
  <w:style w:type="table" w:styleId="TableGrid">
    <w:name w:val="Table Grid"/>
    <w:basedOn w:val="TableNormal"/>
    <w:uiPriority w:val="39"/>
    <w:rsid w:val="00C54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35E6"/>
    <w:rPr>
      <w:color w:val="808080"/>
    </w:rPr>
  </w:style>
  <w:style w:type="paragraph" w:styleId="Signature">
    <w:name w:val="Signature"/>
    <w:basedOn w:val="BodyText"/>
    <w:link w:val="SignatureChar"/>
    <w:uiPriority w:val="99"/>
    <w:rsid w:val="009D1AF9"/>
    <w:pPr>
      <w:tabs>
        <w:tab w:val="center" w:pos="7470"/>
      </w:tabs>
      <w:spacing w:before="0"/>
    </w:pPr>
  </w:style>
  <w:style w:type="character" w:customStyle="1" w:styleId="SignatureChar">
    <w:name w:val="Signature Char"/>
    <w:basedOn w:val="DefaultParagraphFont"/>
    <w:link w:val="Signature"/>
    <w:uiPriority w:val="99"/>
    <w:rsid w:val="009D1AF9"/>
    <w:rPr>
      <w:color w:val="006EA0" w:themeColor="accen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Four%20sports%20awards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B8769CF55A41D4B2D00ED797C8D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DDF2A-10B7-414D-99F9-760533D8C7A0}"/>
      </w:docPartPr>
      <w:docPartBody>
        <w:p w:rsidR="00DC5DBB" w:rsidRDefault="00DF182C">
          <w:pPr>
            <w:pStyle w:val="23B8769CF55A41D4B2D00ED797C8D709"/>
          </w:pPr>
          <w:r w:rsidRPr="00541E87">
            <w:t>CERTIFICATE OF PARTICIPATION</w:t>
          </w:r>
        </w:p>
      </w:docPartBody>
    </w:docPart>
    <w:docPart>
      <w:docPartPr>
        <w:name w:val="63E6E3C364C049E5A898775869198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F00F2-2F09-46D8-B22D-BBAD5C051E69}"/>
      </w:docPartPr>
      <w:docPartBody>
        <w:p w:rsidR="00DC5DBB" w:rsidRDefault="00DF182C">
          <w:pPr>
            <w:pStyle w:val="63E6E3C364C049E5A898775869198BDA"/>
          </w:pPr>
          <w:r w:rsidRPr="003E35E6">
            <w:t>COMPETITION NAME</w:t>
          </w:r>
        </w:p>
      </w:docPartBody>
    </w:docPart>
    <w:docPart>
      <w:docPartPr>
        <w:name w:val="265313FBF95C43309074E5905228C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A4591-F486-4E70-BBDE-F10B0D3449F0}"/>
      </w:docPartPr>
      <w:docPartBody>
        <w:p w:rsidR="00DC5DBB" w:rsidRDefault="00DF182C">
          <w:pPr>
            <w:pStyle w:val="265313FBF95C43309074E5905228C479"/>
          </w:pPr>
          <w:r w:rsidRPr="00541E87">
            <w:t>CERTIFICATE OF PARTICIPATION</w:t>
          </w:r>
        </w:p>
      </w:docPartBody>
    </w:docPart>
    <w:docPart>
      <w:docPartPr>
        <w:name w:val="EAD989BF8A5E433EB3792A5CD24E7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14AB3-66A3-4DCE-A346-DF97E1595A27}"/>
      </w:docPartPr>
      <w:docPartBody>
        <w:p w:rsidR="00DC5DBB" w:rsidRDefault="00DF182C">
          <w:pPr>
            <w:pStyle w:val="EAD989BF8A5E433EB3792A5CD24E7518"/>
          </w:pPr>
          <w:r w:rsidRPr="00FA614E">
            <w:t>Recipient Name</w:t>
          </w:r>
        </w:p>
      </w:docPartBody>
    </w:docPart>
    <w:docPart>
      <w:docPartPr>
        <w:name w:val="172013FEF94547F9BB296BC74F880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70D18-02B8-4141-8764-6DF26C6F06A2}"/>
      </w:docPartPr>
      <w:docPartBody>
        <w:p w:rsidR="00DC5DBB" w:rsidRDefault="00DF182C">
          <w:pPr>
            <w:pStyle w:val="172013FEF94547F9BB296BC74F880057"/>
          </w:pPr>
          <w:r w:rsidRPr="003E35E6">
            <w:t>is thanked for their phenomenal participation on</w:t>
          </w:r>
        </w:p>
      </w:docPartBody>
    </w:docPart>
    <w:docPart>
      <w:docPartPr>
        <w:name w:val="C6D6E0C218204FA0B2A7B31461834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98C14-7CAD-4F95-84EA-B6498A4EDC7B}"/>
      </w:docPartPr>
      <w:docPartBody>
        <w:p w:rsidR="00DC5DBB" w:rsidRDefault="00DF182C">
          <w:pPr>
            <w:pStyle w:val="C6D6E0C218204FA0B2A7B31461834855"/>
          </w:pPr>
          <w:r w:rsidRPr="00FA614E">
            <w:t>TEAM NAME</w:t>
          </w:r>
        </w:p>
      </w:docPartBody>
    </w:docPart>
    <w:docPart>
      <w:docPartPr>
        <w:name w:val="A4860B26B1374738A05766DDB1B17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DEC07-B88F-4A37-8B6F-42D6C5D30999}"/>
      </w:docPartPr>
      <w:docPartBody>
        <w:p w:rsidR="00DC5DBB" w:rsidRDefault="00DF182C">
          <w:pPr>
            <w:pStyle w:val="A4860B26B1374738A05766DDB1B1738F"/>
          </w:pPr>
          <w:r w:rsidRPr="009D1AF9">
            <w:t>Signature</w:t>
          </w:r>
        </w:p>
      </w:docPartBody>
    </w:docPart>
    <w:docPart>
      <w:docPartPr>
        <w:name w:val="6392370E6B714D16888714E402AE9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8A3A-8A3E-49FE-9EC9-9F60DE7C55F5}"/>
      </w:docPartPr>
      <w:docPartBody>
        <w:p w:rsidR="00DC5DBB" w:rsidRDefault="00DF182C">
          <w:pPr>
            <w:pStyle w:val="6392370E6B714D16888714E402AE963F"/>
          </w:pPr>
          <w:r w:rsidRPr="009D1AF9">
            <w:t>Date</w:t>
          </w:r>
        </w:p>
      </w:docPartBody>
    </w:docPart>
    <w:docPart>
      <w:docPartPr>
        <w:name w:val="C547B5C7836E4FB0892E18009693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3D22F-495F-4825-AE01-EBC999B3A499}"/>
      </w:docPartPr>
      <w:docPartBody>
        <w:p w:rsidR="00DC5DBB" w:rsidRDefault="00DF182C">
          <w:pPr>
            <w:pStyle w:val="C547B5C7836E4FB0892E180096936938"/>
          </w:pPr>
          <w:r w:rsidRPr="003E35E6">
            <w:t>COMPETITION NAME</w:t>
          </w:r>
        </w:p>
      </w:docPartBody>
    </w:docPart>
    <w:docPart>
      <w:docPartPr>
        <w:name w:val="83CC6251A1F1441EAC37616150F17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4236B-F2A3-46FB-91D9-0C06CF8DD825}"/>
      </w:docPartPr>
      <w:docPartBody>
        <w:p w:rsidR="00DC5DBB" w:rsidRDefault="00DF182C">
          <w:pPr>
            <w:pStyle w:val="83CC6251A1F1441EAC37616150F1713A"/>
          </w:pPr>
          <w:r w:rsidRPr="00541E87">
            <w:t>CERTIFICATE OF PARTICIPATION</w:t>
          </w:r>
        </w:p>
      </w:docPartBody>
    </w:docPart>
    <w:docPart>
      <w:docPartPr>
        <w:name w:val="EC8F98D02DAE4EEEBD176276EBCF4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48A45-D2EC-43D2-8B85-E0782AF756E3}"/>
      </w:docPartPr>
      <w:docPartBody>
        <w:p w:rsidR="00DC5DBB" w:rsidRDefault="00DF182C">
          <w:pPr>
            <w:pStyle w:val="EC8F98D02DAE4EEEBD176276EBCF4D07"/>
          </w:pPr>
          <w:r w:rsidRPr="00FA614E">
            <w:t>Recipient Name</w:t>
          </w:r>
        </w:p>
      </w:docPartBody>
    </w:docPart>
    <w:docPart>
      <w:docPartPr>
        <w:name w:val="1FC87B066CCF4F1FBAB3468EAE10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1B0AB-72DC-4875-B1F7-B8952AC48B6D}"/>
      </w:docPartPr>
      <w:docPartBody>
        <w:p w:rsidR="00DC5DBB" w:rsidRDefault="00DF182C">
          <w:pPr>
            <w:pStyle w:val="1FC87B066CCF4F1FBAB3468EAE104A4F"/>
          </w:pPr>
          <w:r w:rsidRPr="003E35E6">
            <w:t>is thanked for their phenomenal participation on</w:t>
          </w:r>
        </w:p>
      </w:docPartBody>
    </w:docPart>
    <w:docPart>
      <w:docPartPr>
        <w:name w:val="58499C9F9E514C24A6AC96743F797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7D98C-E35B-4917-B7A4-E76D6293B31B}"/>
      </w:docPartPr>
      <w:docPartBody>
        <w:p w:rsidR="00DC5DBB" w:rsidRDefault="00DF182C">
          <w:pPr>
            <w:pStyle w:val="58499C9F9E514C24A6AC96743F79796B"/>
          </w:pPr>
          <w:r w:rsidRPr="00FA614E">
            <w:t>TEAM NAME</w:t>
          </w:r>
        </w:p>
      </w:docPartBody>
    </w:docPart>
    <w:docPart>
      <w:docPartPr>
        <w:name w:val="7E314FC021F8441FAC37E1B1D798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53597-72A8-4A8A-B595-302949D4249B}"/>
      </w:docPartPr>
      <w:docPartBody>
        <w:p w:rsidR="00DC5DBB" w:rsidRDefault="00DF182C">
          <w:pPr>
            <w:pStyle w:val="7E314FC021F8441FAC37E1B1D7986E7F"/>
          </w:pPr>
          <w:r w:rsidRPr="009D1AF9">
            <w:t>Signature</w:t>
          </w:r>
        </w:p>
      </w:docPartBody>
    </w:docPart>
    <w:docPart>
      <w:docPartPr>
        <w:name w:val="D9FEE35F1A6244F99CC36D3BA0ED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63B6A-15BE-4824-8D65-065F598A097E}"/>
      </w:docPartPr>
      <w:docPartBody>
        <w:p w:rsidR="00DC5DBB" w:rsidRDefault="00DF182C">
          <w:pPr>
            <w:pStyle w:val="D9FEE35F1A6244F99CC36D3BA0ED91AC"/>
          </w:pPr>
          <w:r w:rsidRPr="009D1AF9">
            <w:t>Date</w:t>
          </w:r>
        </w:p>
      </w:docPartBody>
    </w:docPart>
    <w:docPart>
      <w:docPartPr>
        <w:name w:val="A96A15ACDA54472AB945ECF8579DA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5F56A-90D5-46B9-B1AF-30F5A8AB39E1}"/>
      </w:docPartPr>
      <w:docPartBody>
        <w:p w:rsidR="00DC5DBB" w:rsidRDefault="00DF182C">
          <w:pPr>
            <w:pStyle w:val="A96A15ACDA54472AB945ECF8579DA1C0"/>
          </w:pPr>
          <w:r w:rsidRPr="003E35E6">
            <w:t>COMPETITION NAME</w:t>
          </w:r>
        </w:p>
      </w:docPartBody>
    </w:docPart>
    <w:docPart>
      <w:docPartPr>
        <w:name w:val="BD2C58F531F348B4AF1682E0B03E1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8B81E-2511-492D-AB98-AECB621EA9CD}"/>
      </w:docPartPr>
      <w:docPartBody>
        <w:p w:rsidR="00DC5DBB" w:rsidRDefault="00DF182C">
          <w:pPr>
            <w:pStyle w:val="BD2C58F531F348B4AF1682E0B03E102F"/>
          </w:pPr>
          <w:r w:rsidRPr="00541E87">
            <w:t>CERTIFICATE OF PARTICIPATION</w:t>
          </w:r>
        </w:p>
      </w:docPartBody>
    </w:docPart>
    <w:docPart>
      <w:docPartPr>
        <w:name w:val="9EBFA5E1C0674787A1544BB2C7D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2619E-E8C7-4DA0-BDEB-D3ED4B06E92B}"/>
      </w:docPartPr>
      <w:docPartBody>
        <w:p w:rsidR="00DC5DBB" w:rsidRDefault="00DF182C">
          <w:pPr>
            <w:pStyle w:val="9EBFA5E1C0674787A1544BB2C7D666F1"/>
          </w:pPr>
          <w:r w:rsidRPr="00FA614E">
            <w:t>Recipient Name</w:t>
          </w:r>
        </w:p>
      </w:docPartBody>
    </w:docPart>
    <w:docPart>
      <w:docPartPr>
        <w:name w:val="9B191458E7244BCE9F05E9AA64C7D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B0A23-3333-41FC-A1A5-5E28E6EA8397}"/>
      </w:docPartPr>
      <w:docPartBody>
        <w:p w:rsidR="00DC5DBB" w:rsidRDefault="00DF182C">
          <w:pPr>
            <w:pStyle w:val="9B191458E7244BCE9F05E9AA64C7DF93"/>
          </w:pPr>
          <w:r w:rsidRPr="003E35E6">
            <w:t>is thanked for their phenomenal participation on</w:t>
          </w:r>
        </w:p>
      </w:docPartBody>
    </w:docPart>
    <w:docPart>
      <w:docPartPr>
        <w:name w:val="B84D7BF87CE64A93BE28E33E17936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0615-2385-42D3-A146-7977CBEB697E}"/>
      </w:docPartPr>
      <w:docPartBody>
        <w:p w:rsidR="00DC5DBB" w:rsidRDefault="00DF182C">
          <w:pPr>
            <w:pStyle w:val="B84D7BF87CE64A93BE28E33E17936EE0"/>
          </w:pPr>
          <w:r w:rsidRPr="00FA614E">
            <w:t>TEAM NAME</w:t>
          </w:r>
        </w:p>
      </w:docPartBody>
    </w:docPart>
    <w:docPart>
      <w:docPartPr>
        <w:name w:val="106000F06AA143CC9E61D13026D90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72D4F-B2C8-4EEA-9E29-21ED7B644196}"/>
      </w:docPartPr>
      <w:docPartBody>
        <w:p w:rsidR="00DC5DBB" w:rsidRDefault="00DF182C">
          <w:pPr>
            <w:pStyle w:val="106000F06AA143CC9E61D13026D90ABA"/>
          </w:pPr>
          <w:r w:rsidRPr="009D1AF9">
            <w:t>Signature</w:t>
          </w:r>
        </w:p>
      </w:docPartBody>
    </w:docPart>
    <w:docPart>
      <w:docPartPr>
        <w:name w:val="3B2B96850E00493CB0D5ED0D7B839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C1F3E-30E9-4FB9-BA0D-60719BE47DAE}"/>
      </w:docPartPr>
      <w:docPartBody>
        <w:p w:rsidR="00DC5DBB" w:rsidRDefault="00DF182C">
          <w:pPr>
            <w:pStyle w:val="3B2B96850E00493CB0D5ED0D7B83941C"/>
          </w:pPr>
          <w:r w:rsidRPr="009D1AF9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2C"/>
    <w:rsid w:val="000973F3"/>
    <w:rsid w:val="00343B0F"/>
    <w:rsid w:val="00DC5DBB"/>
    <w:rsid w:val="00DF182C"/>
    <w:rsid w:val="00E7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ECC8A6D4134A34B3691271725FFD87">
    <w:name w:val="9FECC8A6D4134A34B3691271725FFD87"/>
  </w:style>
  <w:style w:type="paragraph" w:customStyle="1" w:styleId="23B8769CF55A41D4B2D00ED797C8D709">
    <w:name w:val="23B8769CF55A41D4B2D00ED797C8D709"/>
  </w:style>
  <w:style w:type="paragraph" w:customStyle="1" w:styleId="F0CC4EEA7998420A965AB3C2D0112184">
    <w:name w:val="F0CC4EEA7998420A965AB3C2D0112184"/>
  </w:style>
  <w:style w:type="paragraph" w:customStyle="1" w:styleId="EA18D173428A4C6AA04CCA686EE42D0F">
    <w:name w:val="EA18D173428A4C6AA04CCA686EE42D0F"/>
  </w:style>
  <w:style w:type="paragraph" w:customStyle="1" w:styleId="3AFC613DC4A343F4A0F9A913453AC84C">
    <w:name w:val="3AFC613DC4A343F4A0F9A913453AC84C"/>
  </w:style>
  <w:style w:type="paragraph" w:customStyle="1" w:styleId="23771C0863994FFA8789134DF31A4300">
    <w:name w:val="23771C0863994FFA8789134DF31A4300"/>
  </w:style>
  <w:style w:type="paragraph" w:customStyle="1" w:styleId="87E6172B424B4F2E8332E6AE6714854E">
    <w:name w:val="87E6172B424B4F2E8332E6AE6714854E"/>
  </w:style>
  <w:style w:type="paragraph" w:customStyle="1" w:styleId="63E6E3C364C049E5A898775869198BDA">
    <w:name w:val="63E6E3C364C049E5A898775869198BDA"/>
  </w:style>
  <w:style w:type="paragraph" w:customStyle="1" w:styleId="265313FBF95C43309074E5905228C479">
    <w:name w:val="265313FBF95C43309074E5905228C479"/>
  </w:style>
  <w:style w:type="paragraph" w:customStyle="1" w:styleId="EAD989BF8A5E433EB3792A5CD24E7518">
    <w:name w:val="EAD989BF8A5E433EB3792A5CD24E7518"/>
  </w:style>
  <w:style w:type="paragraph" w:customStyle="1" w:styleId="172013FEF94547F9BB296BC74F880057">
    <w:name w:val="172013FEF94547F9BB296BC74F880057"/>
  </w:style>
  <w:style w:type="paragraph" w:customStyle="1" w:styleId="C6D6E0C218204FA0B2A7B31461834855">
    <w:name w:val="C6D6E0C218204FA0B2A7B31461834855"/>
  </w:style>
  <w:style w:type="paragraph" w:customStyle="1" w:styleId="A4860B26B1374738A05766DDB1B1738F">
    <w:name w:val="A4860B26B1374738A05766DDB1B1738F"/>
  </w:style>
  <w:style w:type="paragraph" w:customStyle="1" w:styleId="6392370E6B714D16888714E402AE963F">
    <w:name w:val="6392370E6B714D16888714E402AE963F"/>
  </w:style>
  <w:style w:type="paragraph" w:customStyle="1" w:styleId="C547B5C7836E4FB0892E180096936938">
    <w:name w:val="C547B5C7836E4FB0892E180096936938"/>
  </w:style>
  <w:style w:type="paragraph" w:customStyle="1" w:styleId="83CC6251A1F1441EAC37616150F1713A">
    <w:name w:val="83CC6251A1F1441EAC37616150F1713A"/>
  </w:style>
  <w:style w:type="paragraph" w:customStyle="1" w:styleId="EC8F98D02DAE4EEEBD176276EBCF4D07">
    <w:name w:val="EC8F98D02DAE4EEEBD176276EBCF4D07"/>
  </w:style>
  <w:style w:type="paragraph" w:customStyle="1" w:styleId="1FC87B066CCF4F1FBAB3468EAE104A4F">
    <w:name w:val="1FC87B066CCF4F1FBAB3468EAE104A4F"/>
  </w:style>
  <w:style w:type="paragraph" w:customStyle="1" w:styleId="58499C9F9E514C24A6AC96743F79796B">
    <w:name w:val="58499C9F9E514C24A6AC96743F79796B"/>
  </w:style>
  <w:style w:type="paragraph" w:customStyle="1" w:styleId="7E314FC021F8441FAC37E1B1D7986E7F">
    <w:name w:val="7E314FC021F8441FAC37E1B1D7986E7F"/>
  </w:style>
  <w:style w:type="paragraph" w:customStyle="1" w:styleId="D9FEE35F1A6244F99CC36D3BA0ED91AC">
    <w:name w:val="D9FEE35F1A6244F99CC36D3BA0ED91AC"/>
  </w:style>
  <w:style w:type="paragraph" w:customStyle="1" w:styleId="A96A15ACDA54472AB945ECF8579DA1C0">
    <w:name w:val="A96A15ACDA54472AB945ECF8579DA1C0"/>
  </w:style>
  <w:style w:type="paragraph" w:customStyle="1" w:styleId="BD2C58F531F348B4AF1682E0B03E102F">
    <w:name w:val="BD2C58F531F348B4AF1682E0B03E102F"/>
  </w:style>
  <w:style w:type="paragraph" w:customStyle="1" w:styleId="9EBFA5E1C0674787A1544BB2C7D666F1">
    <w:name w:val="9EBFA5E1C0674787A1544BB2C7D666F1"/>
  </w:style>
  <w:style w:type="paragraph" w:customStyle="1" w:styleId="9B191458E7244BCE9F05E9AA64C7DF93">
    <w:name w:val="9B191458E7244BCE9F05E9AA64C7DF93"/>
  </w:style>
  <w:style w:type="paragraph" w:customStyle="1" w:styleId="B84D7BF87CE64A93BE28E33E17936EE0">
    <w:name w:val="B84D7BF87CE64A93BE28E33E17936EE0"/>
  </w:style>
  <w:style w:type="paragraph" w:customStyle="1" w:styleId="106000F06AA143CC9E61D13026D90ABA">
    <w:name w:val="106000F06AA143CC9E61D13026D90ABA"/>
  </w:style>
  <w:style w:type="paragraph" w:customStyle="1" w:styleId="3B2B96850E00493CB0D5ED0D7B83941C">
    <w:name w:val="3B2B96850E00493CB0D5ED0D7B8394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ports">
  <a:themeElements>
    <a:clrScheme name="S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6B78E8"/>
      </a:accent1>
      <a:accent2>
        <a:srgbClr val="006EA0"/>
      </a:accent2>
      <a:accent3>
        <a:srgbClr val="00B6E1"/>
      </a:accent3>
      <a:accent4>
        <a:srgbClr val="940F94"/>
      </a:accent4>
      <a:accent5>
        <a:srgbClr val="FDB813"/>
      </a:accent5>
      <a:accent6>
        <a:srgbClr val="E6712E"/>
      </a:accent6>
      <a:hlink>
        <a:srgbClr val="0000FF"/>
      </a:hlink>
      <a:folHlink>
        <a:srgbClr val="FF00FF"/>
      </a:folHlink>
    </a:clrScheme>
    <a:fontScheme name="Custom 18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Sports" id="{F724FF0F-89F1-3F4B-B209-8466C9468769}" vid="{83886FA0-B46C-514B-9773-7EBECF075C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9A35F-2E22-4C8B-B4C7-378C8CD3A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Four sports awards certificate</Template>
  <TotalTime>0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2019-11-12T06:59:00Z</dcterms:created>
  <dcterms:modified xsi:type="dcterms:W3CDTF">2019-11-12T06:59:00Z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2019-03-05T23:17:01.8629219Z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11892937-f593-4bce-bb41-b2687d3fe872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